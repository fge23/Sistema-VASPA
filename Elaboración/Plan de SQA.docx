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919D5" w:rsidRDefault="006919D5">
      <w:pPr>
        <w:pStyle w:val="Sinespaciado"/>
        <w:rPr>
          <w:rFonts w:asciiTheme="majorHAnsi" w:eastAsiaTheme="majorEastAsia" w:hAnsiTheme="majorHAnsi" w:cstheme="majorBidi"/>
          <w:sz w:val="72"/>
          <w:szCs w:val="72"/>
        </w:rPr>
      </w:pPr>
    </w:p>
    <w:p w:rsidR="006919D5" w:rsidRDefault="006919D5">
      <w:pPr>
        <w:pStyle w:val="Sinespaciado"/>
        <w:rPr>
          <w:rFonts w:asciiTheme="majorHAnsi" w:eastAsiaTheme="majorEastAsia" w:hAnsiTheme="majorHAnsi" w:cstheme="majorBidi"/>
          <w:sz w:val="72"/>
          <w:szCs w:val="72"/>
        </w:rPr>
      </w:pPr>
    </w:p>
    <w:p w:rsidR="00D06E99" w:rsidRDefault="001C7446">
      <w:pPr>
        <w:pStyle w:val="Sinespaciado"/>
        <w:rPr>
          <w:rFonts w:asciiTheme="majorHAnsi" w:eastAsiaTheme="majorEastAsia" w:hAnsiTheme="majorHAnsi" w:cstheme="majorBidi"/>
          <w:sz w:val="72"/>
          <w:szCs w:val="72"/>
        </w:rPr>
      </w:pPr>
      <w:r>
        <w:rPr>
          <w:rFonts w:asciiTheme="minorHAnsi" w:eastAsiaTheme="majorEastAsia" w:hAnsiTheme="minorHAnsi" w:cstheme="majorBidi"/>
          <w:noProof/>
          <w:lang w:val="es-AR" w:eastAsia="es-AR"/>
        </w:rPr>
        <w:pict>
          <v:rect id="Rectangle 6" o:spid="_x0000_s1026" style="position:absolute;margin-left:0;margin-top:0;width:623.3pt;height:67.55pt;z-index:251660288;visibility:visible;mso-width-percent:1050;mso-height-percent:900;mso-position-horizontal:center;mso-position-horizontal-relative:page;mso-position-vertical:bottom;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" o:allowincell="f" fillcolor="#4bacc6" strokecolor="#31849b">
            <w10:wrap anchorx="page" anchory="page"/>
          </v:rect>
        </w:pict>
      </w:r>
      <w:r>
        <w:rPr>
          <w:rFonts w:asciiTheme="minorHAnsi" w:eastAsiaTheme="majorEastAsia" w:hAnsiTheme="minorHAnsi" w:cstheme="majorBidi"/>
          <w:noProof/>
          <w:lang w:val="es-AR" w:eastAsia="es-AR"/>
        </w:rPr>
        <w:pict>
          <v:rect id="Rectangle 9" o:spid="_x0000_s1031" style="position:absolute;margin-left:38.95pt;margin-top:-20.65pt;width:7.15pt;height:882.7pt;z-index:251663360;visibility:visible;mso-height-percent:1050;mso-position-horizontal-relative:page;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" o:allowincell="f" strokecolor="#31849b">
            <w10:wrap anchorx="page" anchory="page"/>
          </v:rect>
        </w:pict>
      </w:r>
      <w:r>
        <w:rPr>
          <w:rFonts w:asciiTheme="minorHAnsi" w:eastAsiaTheme="majorEastAsia" w:hAnsiTheme="minorHAnsi" w:cstheme="majorBidi"/>
          <w:noProof/>
          <w:lang w:val="es-AR" w:eastAsia="es-AR"/>
        </w:rPr>
        <w:pict>
          <v:rect id="Rectangle 8" o:spid="_x0000_s1030" style="position:absolute;margin-left:549.2pt;margin-top:-20.65pt;width:7.15pt;height:882.7pt;z-index:251662336;visibility:visible;mso-height-percent:1050;mso-position-horizontal-relative:page;mso-position-vertical-relative:page;mso-height-percent:105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" o:allowincell="f" strokecolor="#31849b">
            <w10:wrap anchorx="page" anchory="page"/>
          </v:rect>
        </w:pict>
      </w:r>
      <w:r>
        <w:rPr>
          <w:rFonts w:asciiTheme="minorHAnsi" w:eastAsiaTheme="majorEastAsia" w:hAnsiTheme="minorHAnsi" w:cstheme="majorBidi"/>
          <w:noProof/>
          <w:lang w:val="es-AR" w:eastAsia="es-AR"/>
        </w:rPr>
        <w:pict>
          <v:rect id="Rectangle 7" o:spid="_x0000_s1029" style="position:absolute;margin-left:-14.45pt;margin-top:.4pt;width:623.35pt;height:67.7pt;z-index:251661312;visibility:visible;mso-width-percent:1050;mso-height-percent:900;mso-position-horizontal-relative:page;mso-position-vertical-relative:page;mso-width-percent:1050;mso-height-percent:900;mso-height-relative:top-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" o:allowincell="f" fillcolor="#4bacc6" strokecolor="#31849b">
            <w10:wrap anchorx="page" anchory="page"/>
          </v:rect>
        </w:pict>
      </w:r>
    </w:p>
    <w:p w:rsidR="00D06E99" w:rsidRDefault="00C6106D">
      <w:pPr>
        <w:pStyle w:val="Sinespaciado"/>
        <w:rPr>
          <w:rFonts w:asciiTheme="majorHAnsi" w:eastAsiaTheme="majorEastAsia" w:hAnsiTheme="majorHAnsi" w:cstheme="majorBidi"/>
          <w:sz w:val="72"/>
          <w:szCs w:val="72"/>
        </w:rPr>
      </w:pPr>
      <w:r w:rsidRPr="00FC3CE6">
        <w:rPr>
          <w:rFonts w:asciiTheme="majorHAnsi" w:hAnsiTheme="majorHAnsi" w:cs="Arial"/>
          <w:bCs/>
          <w:sz w:val="72"/>
          <w:szCs w:val="72"/>
          <w:lang w:eastAsia="es-ES"/>
        </w:rPr>
        <w:t>Plan de SQA</w:t>
      </w:r>
    </w:p>
    <w:p w:rsidR="00D06E99" w:rsidRDefault="00A66E7A">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Sistema VASPA</w:t>
      </w:r>
    </w:p>
    <w:p w:rsidR="00D06E99" w:rsidRDefault="00D06E99">
      <w:pPr>
        <w:pStyle w:val="Sinespaciado"/>
      </w:pPr>
    </w:p>
    <w:p w:rsidR="006919D5" w:rsidRDefault="006919D5">
      <w:pPr>
        <w:pStyle w:val="Sinespaciado"/>
      </w:pPr>
    </w:p>
    <w:p w:rsidR="006919D5" w:rsidRDefault="006919D5">
      <w:pPr>
        <w:pStyle w:val="Sinespaciado"/>
      </w:pPr>
    </w:p>
    <w:p w:rsidR="006919D5" w:rsidRDefault="006919D5">
      <w:pPr>
        <w:pStyle w:val="Sinespaciado"/>
      </w:pPr>
    </w:p>
    <w:p w:rsidR="00D06E99" w:rsidRPr="00A66E7A" w:rsidRDefault="00A66E7A">
      <w:pPr>
        <w:pStyle w:val="Sinespaciado"/>
        <w:rPr>
          <w:rFonts w:asciiTheme="majorHAnsi" w:hAnsiTheme="majorHAnsi"/>
        </w:rPr>
      </w:pPr>
      <w:r w:rsidRPr="00A66E7A">
        <w:rPr>
          <w:rFonts w:asciiTheme="majorHAnsi" w:hAnsiTheme="majorHAnsi"/>
          <w:lang w:val="es-AR"/>
        </w:rPr>
        <w:t xml:space="preserve">VASPA </w:t>
      </w:r>
      <w:proofErr w:type="spellStart"/>
      <w:r w:rsidRPr="00A66E7A">
        <w:rPr>
          <w:rFonts w:asciiTheme="majorHAnsi" w:hAnsiTheme="majorHAnsi"/>
          <w:lang w:val="es-AR"/>
        </w:rPr>
        <w:t>Team</w:t>
      </w:r>
      <w:proofErr w:type="spellEnd"/>
    </w:p>
    <w:p w:rsidR="00D06E99" w:rsidRDefault="00A66E7A">
      <w:pPr>
        <w:pStyle w:val="Sinespaciado"/>
        <w:rPr>
          <w:rFonts w:asciiTheme="majorHAnsi" w:hAnsiTheme="majorHAnsi"/>
        </w:rPr>
      </w:pPr>
      <w:r w:rsidRPr="00A66E7A">
        <w:rPr>
          <w:rFonts w:asciiTheme="majorHAnsi" w:hAnsiTheme="majorHAnsi"/>
        </w:rPr>
        <w:t>Francisco G. Estrada</w:t>
      </w:r>
    </w:p>
    <w:p w:rsidR="00900672" w:rsidRPr="00A66E7A" w:rsidRDefault="00900672">
      <w:pPr>
        <w:pStyle w:val="Sinespaciado"/>
        <w:rPr>
          <w:rFonts w:asciiTheme="majorHAnsi" w:hAnsiTheme="majorHAnsi"/>
        </w:rPr>
      </w:pPr>
      <w:r>
        <w:rPr>
          <w:rFonts w:asciiTheme="majorHAnsi" w:hAnsiTheme="majorHAnsi"/>
        </w:rPr>
        <w:t>Revisor: Fabricio González</w:t>
      </w:r>
    </w:p>
    <w:p w:rsidR="00D06E99" w:rsidRDefault="00D06E99"/>
    <w:p w:rsidR="00BC5404" w:rsidRDefault="00A66E7A" w:rsidP="00886029">
      <w:pPr>
        <w:pStyle w:val="PSI-Comentario"/>
      </w:pPr>
      <w:r>
        <w:rPr>
          <w:noProof/>
          <w:lang w:eastAsia="es-AR"/>
        </w:rPr>
        <w:drawing>
          <wp:anchor distT="0" distB="0" distL="114300" distR="114300" simplePos="0" relativeHeight="251686912" behindDoc="0" locked="0" layoutInCell="1" allowOverlap="1">
            <wp:simplePos x="0" y="0"/>
            <wp:positionH relativeFrom="margin">
              <wp:posOffset>-219075</wp:posOffset>
            </wp:positionH>
            <wp:positionV relativeFrom="margin">
              <wp:posOffset>6996430</wp:posOffset>
            </wp:positionV>
            <wp:extent cx="1200150" cy="1200150"/>
            <wp:effectExtent l="57150" t="0" r="228600" b="95250"/>
            <wp:wrapSquare wrapText="bothSides"/>
            <wp:docPr id="5"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597077">
        <w:rPr>
          <w:noProof/>
          <w:lang w:eastAsia="es-AR"/>
        </w:rPr>
        <w:drawing>
          <wp:anchor distT="128016" distB="315468" distL="254508" distR="443103" simplePos="0" relativeHeight="251666432" behindDoc="0" locked="0" layoutInCell="1" allowOverlap="1">
            <wp:simplePos x="0" y="0"/>
            <wp:positionH relativeFrom="margin">
              <wp:posOffset>4301363</wp:posOffset>
            </wp:positionH>
            <wp:positionV relativeFrom="margin">
              <wp:posOffset>6530721</wp:posOffset>
            </wp:positionV>
            <wp:extent cx="1305179" cy="2019046"/>
            <wp:effectExtent l="152400" t="152400" r="371475" b="362585"/>
            <wp:wrapSquare wrapText="bothSides"/>
            <wp:docPr id="23" name="2 Imagen"/>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UNPA.JPG"/>
                    <pic:cNvPicPr/>
                  </pic:nvPicPr>
                  <pic:blipFill>
                    <a:blip r:embed="rId10" cstate="print"/>
                    <a:stretch>
                      <a:fillRect/>
                    </a:stretch>
                  </pic:blipFill>
                  <pic:spPr>
                    <a:xfrm>
                      <a:off x="0" y="0"/>
                      <a:ext cx="1304925" cy="2018665"/>
                    </a:xfrm>
                    <a:prstGeom prst="rect">
                      <a:avLst/>
                    </a:prstGeom>
                    <a:ln>
                      <a:noFill/>
                    </a:ln>
                    <a:effectLst>
                      <a:outerShdw blurRad="292100" dist="139700" dir="2700000" algn="tl" rotWithShape="0">
                        <a:srgbClr val="333333">
                          <a:alpha val="65000"/>
                        </a:srgbClr>
                      </a:outerShdw>
                    </a:effectLst>
                  </pic:spPr>
                </pic:pic>
              </a:graphicData>
            </a:graphic>
          </wp:anchor>
        </w:drawing>
      </w:r>
      <w:r w:rsidR="00D06E99" w:rsidRPr="008B3B0F">
        <w:br w:type="page"/>
      </w:r>
    </w:p>
    <w:p w:rsidR="00397566" w:rsidRPr="008B3B0F" w:rsidRDefault="001C7446" w:rsidP="00886029">
      <w:pPr>
        <w:pStyle w:val="PSI-Comentario"/>
      </w:pPr>
      <w:r>
        <w:rPr>
          <w:noProof/>
          <w:lang w:eastAsia="es-AR"/>
        </w:rPr>
        <w:lastRenderedPageBreak/>
        <w:pict>
          <v:shapetype id="_x0000_t202" coordsize="21600,21600" o:spt="202" path="m,l,21600r21600,l21600,xe">
            <v:stroke joinstyle="miter"/>
            <v:path gradientshapeok="t" o:connecttype="rect"/>
          </v:shapetype>
          <v:shape id="Text Box 20" o:spid="_x0000_s1028" type="#_x0000_t202" style="position:absolute;left:0;text-align:left;margin-left:281.7pt;margin-top:5.3pt;width:161.25pt;height:577.65pt;z-index:25168486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" strokecolor="#31849b">
            <v:textbox>
              <w:txbxContent>
                <w:p w:rsidR="000E1B2B" w:rsidRDefault="000E1B2B" w:rsidP="00886029">
                  <w:pPr>
                    <w:pStyle w:val="PSI-Comentario"/>
                  </w:pPr>
                  <w:r>
                    <w:t xml:space="preserve">La Calidad del Software tiene como objetivo brindar la confianza de que el producto final  logrará satisfacer los requisitos del cliente.   </w:t>
                  </w:r>
                </w:p>
                <w:p w:rsidR="000E1B2B" w:rsidRDefault="000E1B2B" w:rsidP="007C16D7">
                  <w:pPr>
                    <w:pStyle w:val="PSI-DescripcindelDocumentos"/>
                  </w:pPr>
                  <w:r>
                    <w:t>En el Plan de SQA se reflejan las evaluaciones a realizar, los estándares a aplicar, los productos a realizar, los procedimientos a seguir en la elaboración de los distintos productos y los procedimientos para informar de los defectos detectados a sus responsables y realizar el seguimiento de los mismos hasta su corrección.</w:t>
                  </w:r>
                </w:p>
                <w:p w:rsidR="000E1B2B" w:rsidRDefault="000E1B2B" w:rsidP="007C16D7">
                  <w:pPr>
                    <w:pStyle w:val="PSI-DescripcindelDocumentos"/>
                  </w:pPr>
                </w:p>
              </w:txbxContent>
            </v:textbox>
            <w10:wrap type="square" anchorx="margin" anchory="margin"/>
          </v:shape>
        </w:pict>
      </w:r>
      <w:r>
        <w:rPr>
          <w:noProof/>
          <w:lang w:eastAsia="es-AR"/>
        </w:rPr>
        <w:pict>
          <v:rect id="Rectangle 17" o:spid="_x0000_s1027" style="position:absolute;left:0;text-align:left;margin-left:315.7pt;margin-top:-76.25pt;width:195.35pt;height:844.9pt;z-index:-251643904;visibility:visible;mso-position-horizontal-relative:margin;mso-position-vertical-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" fillcolor="#4bacc6" strokecolor="#31849b">
            <w10:wrap type="square" anchorx="margin" anchory="margin"/>
          </v:rect>
        </w:pict>
      </w:r>
    </w:p>
    <w:p w:rsidR="00D06E99" w:rsidRDefault="00D06E99"/>
    <w:p w:rsidR="000F79DF" w:rsidRDefault="00A66E7A" w:rsidP="000F79DF">
      <w:pPr>
        <w:ind w:left="0" w:firstLine="0"/>
      </w:pPr>
      <w:r>
        <w:rPr>
          <w:noProof/>
          <w:lang w:val="es-AR" w:eastAsia="es-AR"/>
        </w:rPr>
        <w:drawing>
          <wp:anchor distT="0" distB="0" distL="114300" distR="114300" simplePos="0" relativeHeight="251688960" behindDoc="0" locked="0" layoutInCell="1" allowOverlap="1">
            <wp:simplePos x="0" y="0"/>
            <wp:positionH relativeFrom="margin">
              <wp:posOffset>4762500</wp:posOffset>
            </wp:positionH>
            <wp:positionV relativeFrom="margin">
              <wp:posOffset>7719695</wp:posOffset>
            </wp:positionV>
            <wp:extent cx="1200150" cy="1200150"/>
            <wp:effectExtent l="57150" t="0" r="228600" b="95250"/>
            <wp:wrapSquare wrapText="bothSides"/>
            <wp:docPr id="12" name="4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200150" cy="1200150"/>
                    </a:xfrm>
                    <a:prstGeom prst="rect">
                      <a:avLst/>
                    </a:prstGeom>
                    <a:ln>
                      <a:noFill/>
                    </a:ln>
                    <a:effectLst>
                      <a:outerShdw blurRad="292100" dist="139700" dir="2700000" algn="tl" rotWithShape="0">
                        <a:srgbClr val="333333">
                          <a:alpha val="65000"/>
                        </a:srgbClr>
                      </a:outerShdw>
                    </a:effectLst>
                  </pic:spPr>
                </pic:pic>
              </a:graphicData>
            </a:graphic>
          </wp:anchor>
        </w:drawing>
      </w:r>
      <w:r w:rsidR="007F38C0">
        <w:br w:type="page"/>
      </w:r>
    </w:p>
    <w:p w:rsidR="000F79DF" w:rsidRDefault="000F79DF" w:rsidP="000F79DF">
      <w:pPr>
        <w:pStyle w:val="TtulodeTDC"/>
        <w:tabs>
          <w:tab w:val="left" w:pos="5954"/>
        </w:tabs>
      </w:pPr>
      <w:r>
        <w:lastRenderedPageBreak/>
        <w:t>Tabla de contenido</w:t>
      </w:r>
    </w:p>
    <w:p w:rsidR="00804E08" w:rsidRDefault="00CD565F">
      <w:pPr>
        <w:pStyle w:val="TDC1"/>
        <w:rPr>
          <w:rFonts w:asciiTheme="minorHAnsi" w:eastAsiaTheme="minorEastAsia" w:hAnsiTheme="minorHAnsi" w:cstheme="minorBidi"/>
          <w:b w:val="0"/>
          <w:bCs w:val="0"/>
          <w:noProof/>
          <w:sz w:val="22"/>
          <w:szCs w:val="22"/>
          <w:lang w:val="es-AR" w:eastAsia="es-AR"/>
        </w:rPr>
      </w:pPr>
      <w:r>
        <w:fldChar w:fldCharType="begin"/>
      </w:r>
      <w:r w:rsidR="000F79DF">
        <w:instrText xml:space="preserve"> TOC \o "1-3" \h \z \u </w:instrText>
      </w:r>
      <w:r>
        <w:fldChar w:fldCharType="separate"/>
      </w:r>
      <w:hyperlink w:anchor="_Toc525465951" w:history="1">
        <w:r w:rsidR="00804E08" w:rsidRPr="003D28FF">
          <w:rPr>
            <w:rStyle w:val="Hipervnculo"/>
            <w:noProof/>
          </w:rPr>
          <w:t>Propósito</w:t>
        </w:r>
        <w:r w:rsidR="00804E08">
          <w:rPr>
            <w:noProof/>
            <w:webHidden/>
          </w:rPr>
          <w:tab/>
        </w:r>
        <w:r>
          <w:rPr>
            <w:noProof/>
            <w:webHidden/>
          </w:rPr>
          <w:fldChar w:fldCharType="begin"/>
        </w:r>
        <w:r w:rsidR="00804E08">
          <w:rPr>
            <w:noProof/>
            <w:webHidden/>
          </w:rPr>
          <w:instrText xml:space="preserve"> PAGEREF _Toc525465951 \h </w:instrText>
        </w:r>
        <w:r>
          <w:rPr>
            <w:noProof/>
            <w:webHidden/>
          </w:rPr>
        </w:r>
        <w:r>
          <w:rPr>
            <w:noProof/>
            <w:webHidden/>
          </w:rPr>
          <w:fldChar w:fldCharType="separate"/>
        </w:r>
        <w:r w:rsidR="00804E08">
          <w:rPr>
            <w:noProof/>
            <w:webHidden/>
          </w:rPr>
          <w:t>5</w:t>
        </w:r>
        <w:r>
          <w:rPr>
            <w:noProof/>
            <w:webHidden/>
          </w:rPr>
          <w:fldChar w:fldCharType="end"/>
        </w:r>
      </w:hyperlink>
    </w:p>
    <w:p w:rsidR="00804E08" w:rsidRDefault="001C7446">
      <w:pPr>
        <w:pStyle w:val="TDC2"/>
        <w:rPr>
          <w:rFonts w:asciiTheme="minorHAnsi" w:eastAsiaTheme="minorEastAsia" w:hAnsiTheme="minorHAnsi" w:cstheme="minorBidi"/>
          <w:i w:val="0"/>
          <w:iCs w:val="0"/>
          <w:noProof/>
          <w:sz w:val="22"/>
          <w:szCs w:val="22"/>
          <w:lang w:val="es-AR" w:eastAsia="es-AR"/>
        </w:rPr>
      </w:pPr>
      <w:hyperlink w:anchor="_Toc525465952" w:history="1">
        <w:r w:rsidR="00804E08" w:rsidRPr="003D28FF">
          <w:rPr>
            <w:rStyle w:val="Hipervnculo"/>
            <w:noProof/>
          </w:rPr>
          <w:t>Referencias</w:t>
        </w:r>
        <w:r w:rsidR="00804E08">
          <w:rPr>
            <w:noProof/>
            <w:webHidden/>
          </w:rPr>
          <w:tab/>
        </w:r>
        <w:r w:rsidR="00CD565F">
          <w:rPr>
            <w:noProof/>
            <w:webHidden/>
          </w:rPr>
          <w:fldChar w:fldCharType="begin"/>
        </w:r>
        <w:r w:rsidR="00804E08">
          <w:rPr>
            <w:noProof/>
            <w:webHidden/>
          </w:rPr>
          <w:instrText xml:space="preserve"> PAGEREF _Toc525465952 \h </w:instrText>
        </w:r>
        <w:r w:rsidR="00CD565F">
          <w:rPr>
            <w:noProof/>
            <w:webHidden/>
          </w:rPr>
        </w:r>
        <w:r w:rsidR="00CD565F">
          <w:rPr>
            <w:noProof/>
            <w:webHidden/>
          </w:rPr>
          <w:fldChar w:fldCharType="separate"/>
        </w:r>
        <w:r w:rsidR="00804E08">
          <w:rPr>
            <w:noProof/>
            <w:webHidden/>
          </w:rPr>
          <w:t>5</w:t>
        </w:r>
        <w:r w:rsidR="00CD565F">
          <w:rPr>
            <w:noProof/>
            <w:webHidden/>
          </w:rPr>
          <w:fldChar w:fldCharType="end"/>
        </w:r>
      </w:hyperlink>
    </w:p>
    <w:p w:rsidR="00804E08" w:rsidRDefault="001C7446">
      <w:pPr>
        <w:pStyle w:val="TDC1"/>
        <w:rPr>
          <w:rFonts w:asciiTheme="minorHAnsi" w:eastAsiaTheme="minorEastAsia" w:hAnsiTheme="minorHAnsi" w:cstheme="minorBidi"/>
          <w:b w:val="0"/>
          <w:bCs w:val="0"/>
          <w:noProof/>
          <w:sz w:val="22"/>
          <w:szCs w:val="22"/>
          <w:lang w:val="es-AR" w:eastAsia="es-AR"/>
        </w:rPr>
      </w:pPr>
      <w:hyperlink w:anchor="_Toc525465953" w:history="1">
        <w:r w:rsidR="00804E08" w:rsidRPr="003D28FF">
          <w:rPr>
            <w:rStyle w:val="Hipervnculo"/>
            <w:noProof/>
          </w:rPr>
          <w:t>Gestión</w:t>
        </w:r>
        <w:r w:rsidR="00804E08">
          <w:rPr>
            <w:noProof/>
            <w:webHidden/>
          </w:rPr>
          <w:tab/>
        </w:r>
        <w:r w:rsidR="00CD565F">
          <w:rPr>
            <w:noProof/>
            <w:webHidden/>
          </w:rPr>
          <w:fldChar w:fldCharType="begin"/>
        </w:r>
        <w:r w:rsidR="00804E08">
          <w:rPr>
            <w:noProof/>
            <w:webHidden/>
          </w:rPr>
          <w:instrText xml:space="preserve"> PAGEREF _Toc525465953 \h </w:instrText>
        </w:r>
        <w:r w:rsidR="00CD565F">
          <w:rPr>
            <w:noProof/>
            <w:webHidden/>
          </w:rPr>
        </w:r>
        <w:r w:rsidR="00CD565F">
          <w:rPr>
            <w:noProof/>
            <w:webHidden/>
          </w:rPr>
          <w:fldChar w:fldCharType="separate"/>
        </w:r>
        <w:r w:rsidR="00804E08">
          <w:rPr>
            <w:noProof/>
            <w:webHidden/>
          </w:rPr>
          <w:t>6</w:t>
        </w:r>
        <w:r w:rsidR="00CD565F">
          <w:rPr>
            <w:noProof/>
            <w:webHidden/>
          </w:rPr>
          <w:fldChar w:fldCharType="end"/>
        </w:r>
      </w:hyperlink>
    </w:p>
    <w:p w:rsidR="00804E08" w:rsidRDefault="001C7446">
      <w:pPr>
        <w:pStyle w:val="TDC2"/>
        <w:rPr>
          <w:rFonts w:asciiTheme="minorHAnsi" w:eastAsiaTheme="minorEastAsia" w:hAnsiTheme="minorHAnsi" w:cstheme="minorBidi"/>
          <w:i w:val="0"/>
          <w:iCs w:val="0"/>
          <w:noProof/>
          <w:sz w:val="22"/>
          <w:szCs w:val="22"/>
          <w:lang w:val="es-AR" w:eastAsia="es-AR"/>
        </w:rPr>
      </w:pPr>
      <w:hyperlink w:anchor="_Toc525465954" w:history="1">
        <w:r w:rsidR="00804E08" w:rsidRPr="003D28FF">
          <w:rPr>
            <w:rStyle w:val="Hipervnculo"/>
            <w:noProof/>
          </w:rPr>
          <w:t>Organización</w:t>
        </w:r>
        <w:r w:rsidR="00804E08">
          <w:rPr>
            <w:noProof/>
            <w:webHidden/>
          </w:rPr>
          <w:tab/>
        </w:r>
        <w:r w:rsidR="00CD565F">
          <w:rPr>
            <w:noProof/>
            <w:webHidden/>
          </w:rPr>
          <w:fldChar w:fldCharType="begin"/>
        </w:r>
        <w:r w:rsidR="00804E08">
          <w:rPr>
            <w:noProof/>
            <w:webHidden/>
          </w:rPr>
          <w:instrText xml:space="preserve"> PAGEREF _Toc525465954 \h </w:instrText>
        </w:r>
        <w:r w:rsidR="00CD565F">
          <w:rPr>
            <w:noProof/>
            <w:webHidden/>
          </w:rPr>
        </w:r>
        <w:r w:rsidR="00CD565F">
          <w:rPr>
            <w:noProof/>
            <w:webHidden/>
          </w:rPr>
          <w:fldChar w:fldCharType="separate"/>
        </w:r>
        <w:r w:rsidR="00804E08">
          <w:rPr>
            <w:noProof/>
            <w:webHidden/>
          </w:rPr>
          <w:t>6</w:t>
        </w:r>
        <w:r w:rsidR="00CD565F">
          <w:rPr>
            <w:noProof/>
            <w:webHidden/>
          </w:rPr>
          <w:fldChar w:fldCharType="end"/>
        </w:r>
      </w:hyperlink>
    </w:p>
    <w:p w:rsidR="00804E08" w:rsidRDefault="001C7446">
      <w:pPr>
        <w:pStyle w:val="TDC2"/>
        <w:rPr>
          <w:rFonts w:asciiTheme="minorHAnsi" w:eastAsiaTheme="minorEastAsia" w:hAnsiTheme="minorHAnsi" w:cstheme="minorBidi"/>
          <w:i w:val="0"/>
          <w:iCs w:val="0"/>
          <w:noProof/>
          <w:sz w:val="22"/>
          <w:szCs w:val="22"/>
          <w:lang w:val="es-AR" w:eastAsia="es-AR"/>
        </w:rPr>
      </w:pPr>
      <w:hyperlink w:anchor="_Toc525465955" w:history="1">
        <w:r w:rsidR="00804E08" w:rsidRPr="003D28FF">
          <w:rPr>
            <w:rStyle w:val="Hipervnculo"/>
            <w:noProof/>
          </w:rPr>
          <w:t>Actividades</w:t>
        </w:r>
        <w:r w:rsidR="00804E08">
          <w:rPr>
            <w:noProof/>
            <w:webHidden/>
          </w:rPr>
          <w:tab/>
        </w:r>
        <w:r w:rsidR="00CD565F">
          <w:rPr>
            <w:noProof/>
            <w:webHidden/>
          </w:rPr>
          <w:fldChar w:fldCharType="begin"/>
        </w:r>
        <w:r w:rsidR="00804E08">
          <w:rPr>
            <w:noProof/>
            <w:webHidden/>
          </w:rPr>
          <w:instrText xml:space="preserve"> PAGEREF _Toc525465955 \h </w:instrText>
        </w:r>
        <w:r w:rsidR="00CD565F">
          <w:rPr>
            <w:noProof/>
            <w:webHidden/>
          </w:rPr>
        </w:r>
        <w:r w:rsidR="00CD565F">
          <w:rPr>
            <w:noProof/>
            <w:webHidden/>
          </w:rPr>
          <w:fldChar w:fldCharType="separate"/>
        </w:r>
        <w:r w:rsidR="00804E08">
          <w:rPr>
            <w:noProof/>
            <w:webHidden/>
          </w:rPr>
          <w:t>6</w:t>
        </w:r>
        <w:r w:rsidR="00CD565F">
          <w:rPr>
            <w:noProof/>
            <w:webHidden/>
          </w:rPr>
          <w:fldChar w:fldCharType="end"/>
        </w:r>
      </w:hyperlink>
    </w:p>
    <w:p w:rsidR="00804E08" w:rsidRDefault="001C7446">
      <w:pPr>
        <w:pStyle w:val="TDC3"/>
        <w:rPr>
          <w:rFonts w:asciiTheme="minorHAnsi" w:eastAsiaTheme="minorEastAsia" w:hAnsiTheme="minorHAnsi" w:cstheme="minorBidi"/>
          <w:noProof/>
          <w:sz w:val="22"/>
          <w:szCs w:val="22"/>
          <w:lang w:val="es-AR" w:eastAsia="es-AR"/>
        </w:rPr>
      </w:pPr>
      <w:hyperlink w:anchor="_Toc525465956" w:history="1">
        <w:r w:rsidR="00804E08" w:rsidRPr="003D28FF">
          <w:rPr>
            <w:rStyle w:val="Hipervnculo"/>
            <w:noProof/>
          </w:rPr>
          <w:t>Ciclo de vida del software cubierto por el Plan</w:t>
        </w:r>
        <w:r w:rsidR="00804E08">
          <w:rPr>
            <w:noProof/>
            <w:webHidden/>
          </w:rPr>
          <w:tab/>
        </w:r>
        <w:r w:rsidR="00CD565F">
          <w:rPr>
            <w:noProof/>
            <w:webHidden/>
          </w:rPr>
          <w:fldChar w:fldCharType="begin"/>
        </w:r>
        <w:r w:rsidR="00804E08">
          <w:rPr>
            <w:noProof/>
            <w:webHidden/>
          </w:rPr>
          <w:instrText xml:space="preserve"> PAGEREF _Toc525465956 \h </w:instrText>
        </w:r>
        <w:r w:rsidR="00CD565F">
          <w:rPr>
            <w:noProof/>
            <w:webHidden/>
          </w:rPr>
        </w:r>
        <w:r w:rsidR="00CD565F">
          <w:rPr>
            <w:noProof/>
            <w:webHidden/>
          </w:rPr>
          <w:fldChar w:fldCharType="separate"/>
        </w:r>
        <w:r w:rsidR="00804E08">
          <w:rPr>
            <w:noProof/>
            <w:webHidden/>
          </w:rPr>
          <w:t>6</w:t>
        </w:r>
        <w:r w:rsidR="00CD565F">
          <w:rPr>
            <w:noProof/>
            <w:webHidden/>
          </w:rPr>
          <w:fldChar w:fldCharType="end"/>
        </w:r>
      </w:hyperlink>
    </w:p>
    <w:p w:rsidR="00804E08" w:rsidRDefault="001C7446">
      <w:pPr>
        <w:pStyle w:val="TDC3"/>
        <w:rPr>
          <w:rFonts w:asciiTheme="minorHAnsi" w:eastAsiaTheme="minorEastAsia" w:hAnsiTheme="minorHAnsi" w:cstheme="minorBidi"/>
          <w:noProof/>
          <w:sz w:val="22"/>
          <w:szCs w:val="22"/>
          <w:lang w:val="es-AR" w:eastAsia="es-AR"/>
        </w:rPr>
      </w:pPr>
      <w:hyperlink w:anchor="_Toc525465957" w:history="1">
        <w:r w:rsidR="00804E08" w:rsidRPr="003D28FF">
          <w:rPr>
            <w:rStyle w:val="Hipervnculo"/>
            <w:noProof/>
          </w:rPr>
          <w:t>Actividades de calidad a realizarse</w:t>
        </w:r>
        <w:r w:rsidR="00804E08">
          <w:rPr>
            <w:noProof/>
            <w:webHidden/>
          </w:rPr>
          <w:tab/>
        </w:r>
        <w:r w:rsidR="00CD565F">
          <w:rPr>
            <w:noProof/>
            <w:webHidden/>
          </w:rPr>
          <w:fldChar w:fldCharType="begin"/>
        </w:r>
        <w:r w:rsidR="00804E08">
          <w:rPr>
            <w:noProof/>
            <w:webHidden/>
          </w:rPr>
          <w:instrText xml:space="preserve"> PAGEREF _Toc525465957 \h </w:instrText>
        </w:r>
        <w:r w:rsidR="00CD565F">
          <w:rPr>
            <w:noProof/>
            <w:webHidden/>
          </w:rPr>
        </w:r>
        <w:r w:rsidR="00CD565F">
          <w:rPr>
            <w:noProof/>
            <w:webHidden/>
          </w:rPr>
          <w:fldChar w:fldCharType="separate"/>
        </w:r>
        <w:r w:rsidR="00804E08">
          <w:rPr>
            <w:noProof/>
            <w:webHidden/>
          </w:rPr>
          <w:t>6</w:t>
        </w:r>
        <w:r w:rsidR="00CD565F">
          <w:rPr>
            <w:noProof/>
            <w:webHidden/>
          </w:rPr>
          <w:fldChar w:fldCharType="end"/>
        </w:r>
      </w:hyperlink>
    </w:p>
    <w:p w:rsidR="00804E08" w:rsidRDefault="001C7446">
      <w:pPr>
        <w:pStyle w:val="TDC3"/>
        <w:rPr>
          <w:rFonts w:asciiTheme="minorHAnsi" w:eastAsiaTheme="minorEastAsia" w:hAnsiTheme="minorHAnsi" w:cstheme="minorBidi"/>
          <w:noProof/>
          <w:sz w:val="22"/>
          <w:szCs w:val="22"/>
          <w:lang w:val="es-AR" w:eastAsia="es-AR"/>
        </w:rPr>
      </w:pPr>
      <w:hyperlink w:anchor="_Toc525465958" w:history="1">
        <w:r w:rsidR="00804E08" w:rsidRPr="003D28FF">
          <w:rPr>
            <w:rStyle w:val="Hipervnculo"/>
            <w:noProof/>
          </w:rPr>
          <w:t>Relaciones entre las actividades de SQA y la planificación</w:t>
        </w:r>
        <w:r w:rsidR="00804E08">
          <w:rPr>
            <w:noProof/>
            <w:webHidden/>
          </w:rPr>
          <w:tab/>
        </w:r>
        <w:r w:rsidR="00CD565F">
          <w:rPr>
            <w:noProof/>
            <w:webHidden/>
          </w:rPr>
          <w:fldChar w:fldCharType="begin"/>
        </w:r>
        <w:r w:rsidR="00804E08">
          <w:rPr>
            <w:noProof/>
            <w:webHidden/>
          </w:rPr>
          <w:instrText xml:space="preserve"> PAGEREF _Toc525465958 \h </w:instrText>
        </w:r>
        <w:r w:rsidR="00CD565F">
          <w:rPr>
            <w:noProof/>
            <w:webHidden/>
          </w:rPr>
        </w:r>
        <w:r w:rsidR="00CD565F">
          <w:rPr>
            <w:noProof/>
            <w:webHidden/>
          </w:rPr>
          <w:fldChar w:fldCharType="separate"/>
        </w:r>
        <w:r w:rsidR="00804E08">
          <w:rPr>
            <w:noProof/>
            <w:webHidden/>
          </w:rPr>
          <w:t>8</w:t>
        </w:r>
        <w:r w:rsidR="00CD565F">
          <w:rPr>
            <w:noProof/>
            <w:webHidden/>
          </w:rPr>
          <w:fldChar w:fldCharType="end"/>
        </w:r>
      </w:hyperlink>
    </w:p>
    <w:p w:rsidR="00804E08" w:rsidRDefault="001C7446">
      <w:pPr>
        <w:pStyle w:val="TDC2"/>
        <w:rPr>
          <w:rFonts w:asciiTheme="minorHAnsi" w:eastAsiaTheme="minorEastAsia" w:hAnsiTheme="minorHAnsi" w:cstheme="minorBidi"/>
          <w:i w:val="0"/>
          <w:iCs w:val="0"/>
          <w:noProof/>
          <w:sz w:val="22"/>
          <w:szCs w:val="22"/>
          <w:lang w:val="es-AR" w:eastAsia="es-AR"/>
        </w:rPr>
      </w:pPr>
      <w:hyperlink w:anchor="_Toc525465959" w:history="1">
        <w:r w:rsidR="00804E08" w:rsidRPr="003D28FF">
          <w:rPr>
            <w:rStyle w:val="Hipervnculo"/>
            <w:noProof/>
          </w:rPr>
          <w:t>Responsables</w:t>
        </w:r>
        <w:r w:rsidR="00804E08">
          <w:rPr>
            <w:noProof/>
            <w:webHidden/>
          </w:rPr>
          <w:tab/>
        </w:r>
        <w:r w:rsidR="00CD565F">
          <w:rPr>
            <w:noProof/>
            <w:webHidden/>
          </w:rPr>
          <w:fldChar w:fldCharType="begin"/>
        </w:r>
        <w:r w:rsidR="00804E08">
          <w:rPr>
            <w:noProof/>
            <w:webHidden/>
          </w:rPr>
          <w:instrText xml:space="preserve"> PAGEREF _Toc525465959 \h </w:instrText>
        </w:r>
        <w:r w:rsidR="00CD565F">
          <w:rPr>
            <w:noProof/>
            <w:webHidden/>
          </w:rPr>
        </w:r>
        <w:r w:rsidR="00CD565F">
          <w:rPr>
            <w:noProof/>
            <w:webHidden/>
          </w:rPr>
          <w:fldChar w:fldCharType="separate"/>
        </w:r>
        <w:r w:rsidR="00804E08">
          <w:rPr>
            <w:noProof/>
            <w:webHidden/>
          </w:rPr>
          <w:t>8</w:t>
        </w:r>
        <w:r w:rsidR="00CD565F">
          <w:rPr>
            <w:noProof/>
            <w:webHidden/>
          </w:rPr>
          <w:fldChar w:fldCharType="end"/>
        </w:r>
      </w:hyperlink>
    </w:p>
    <w:p w:rsidR="00804E08" w:rsidRDefault="001C7446">
      <w:pPr>
        <w:pStyle w:val="TDC1"/>
        <w:rPr>
          <w:rFonts w:asciiTheme="minorHAnsi" w:eastAsiaTheme="minorEastAsia" w:hAnsiTheme="minorHAnsi" w:cstheme="minorBidi"/>
          <w:b w:val="0"/>
          <w:bCs w:val="0"/>
          <w:noProof/>
          <w:sz w:val="22"/>
          <w:szCs w:val="22"/>
          <w:lang w:val="es-AR" w:eastAsia="es-AR"/>
        </w:rPr>
      </w:pPr>
      <w:hyperlink w:anchor="_Toc525465960" w:history="1">
        <w:r w:rsidR="00804E08" w:rsidRPr="003D28FF">
          <w:rPr>
            <w:rStyle w:val="Hipervnculo"/>
            <w:noProof/>
          </w:rPr>
          <w:t>Documentación</w:t>
        </w:r>
        <w:r w:rsidR="00804E08">
          <w:rPr>
            <w:noProof/>
            <w:webHidden/>
          </w:rPr>
          <w:tab/>
        </w:r>
        <w:r w:rsidR="00CD565F">
          <w:rPr>
            <w:noProof/>
            <w:webHidden/>
          </w:rPr>
          <w:fldChar w:fldCharType="begin"/>
        </w:r>
        <w:r w:rsidR="00804E08">
          <w:rPr>
            <w:noProof/>
            <w:webHidden/>
          </w:rPr>
          <w:instrText xml:space="preserve"> PAGEREF _Toc525465960 \h </w:instrText>
        </w:r>
        <w:r w:rsidR="00CD565F">
          <w:rPr>
            <w:noProof/>
            <w:webHidden/>
          </w:rPr>
        </w:r>
        <w:r w:rsidR="00CD565F">
          <w:rPr>
            <w:noProof/>
            <w:webHidden/>
          </w:rPr>
          <w:fldChar w:fldCharType="separate"/>
        </w:r>
        <w:r w:rsidR="00804E08">
          <w:rPr>
            <w:noProof/>
            <w:webHidden/>
          </w:rPr>
          <w:t>9</w:t>
        </w:r>
        <w:r w:rsidR="00CD565F">
          <w:rPr>
            <w:noProof/>
            <w:webHidden/>
          </w:rPr>
          <w:fldChar w:fldCharType="end"/>
        </w:r>
      </w:hyperlink>
    </w:p>
    <w:p w:rsidR="00804E08" w:rsidRDefault="001C7446">
      <w:pPr>
        <w:pStyle w:val="TDC2"/>
        <w:rPr>
          <w:rFonts w:asciiTheme="minorHAnsi" w:eastAsiaTheme="minorEastAsia" w:hAnsiTheme="minorHAnsi" w:cstheme="minorBidi"/>
          <w:i w:val="0"/>
          <w:iCs w:val="0"/>
          <w:noProof/>
          <w:sz w:val="22"/>
          <w:szCs w:val="22"/>
          <w:lang w:val="es-AR" w:eastAsia="es-AR"/>
        </w:rPr>
      </w:pPr>
      <w:hyperlink w:anchor="_Toc525465961" w:history="1">
        <w:r w:rsidR="00804E08" w:rsidRPr="003D28FF">
          <w:rPr>
            <w:rStyle w:val="Hipervnculo"/>
            <w:noProof/>
          </w:rPr>
          <w:t>Propósito</w:t>
        </w:r>
        <w:r w:rsidR="00804E08">
          <w:rPr>
            <w:noProof/>
            <w:webHidden/>
          </w:rPr>
          <w:tab/>
        </w:r>
        <w:r w:rsidR="00CD565F">
          <w:rPr>
            <w:noProof/>
            <w:webHidden/>
          </w:rPr>
          <w:fldChar w:fldCharType="begin"/>
        </w:r>
        <w:r w:rsidR="00804E08">
          <w:rPr>
            <w:noProof/>
            <w:webHidden/>
          </w:rPr>
          <w:instrText xml:space="preserve"> PAGEREF _Toc525465961 \h </w:instrText>
        </w:r>
        <w:r w:rsidR="00CD565F">
          <w:rPr>
            <w:noProof/>
            <w:webHidden/>
          </w:rPr>
        </w:r>
        <w:r w:rsidR="00CD565F">
          <w:rPr>
            <w:noProof/>
            <w:webHidden/>
          </w:rPr>
          <w:fldChar w:fldCharType="separate"/>
        </w:r>
        <w:r w:rsidR="00804E08">
          <w:rPr>
            <w:noProof/>
            <w:webHidden/>
          </w:rPr>
          <w:t>9</w:t>
        </w:r>
        <w:r w:rsidR="00CD565F">
          <w:rPr>
            <w:noProof/>
            <w:webHidden/>
          </w:rPr>
          <w:fldChar w:fldCharType="end"/>
        </w:r>
      </w:hyperlink>
    </w:p>
    <w:p w:rsidR="00804E08" w:rsidRDefault="001C7446">
      <w:pPr>
        <w:pStyle w:val="TDC2"/>
        <w:rPr>
          <w:rFonts w:asciiTheme="minorHAnsi" w:eastAsiaTheme="minorEastAsia" w:hAnsiTheme="minorHAnsi" w:cstheme="minorBidi"/>
          <w:i w:val="0"/>
          <w:iCs w:val="0"/>
          <w:noProof/>
          <w:sz w:val="22"/>
          <w:szCs w:val="22"/>
          <w:lang w:val="es-AR" w:eastAsia="es-AR"/>
        </w:rPr>
      </w:pPr>
      <w:hyperlink w:anchor="_Toc525465962" w:history="1">
        <w:r w:rsidR="00804E08" w:rsidRPr="003D28FF">
          <w:rPr>
            <w:rStyle w:val="Hipervnculo"/>
            <w:noProof/>
          </w:rPr>
          <w:t>Documentación mínima requerida</w:t>
        </w:r>
        <w:r w:rsidR="00804E08">
          <w:rPr>
            <w:noProof/>
            <w:webHidden/>
          </w:rPr>
          <w:tab/>
        </w:r>
        <w:r w:rsidR="00CD565F">
          <w:rPr>
            <w:noProof/>
            <w:webHidden/>
          </w:rPr>
          <w:fldChar w:fldCharType="begin"/>
        </w:r>
        <w:r w:rsidR="00804E08">
          <w:rPr>
            <w:noProof/>
            <w:webHidden/>
          </w:rPr>
          <w:instrText xml:space="preserve"> PAGEREF _Toc525465962 \h </w:instrText>
        </w:r>
        <w:r w:rsidR="00CD565F">
          <w:rPr>
            <w:noProof/>
            <w:webHidden/>
          </w:rPr>
        </w:r>
        <w:r w:rsidR="00CD565F">
          <w:rPr>
            <w:noProof/>
            <w:webHidden/>
          </w:rPr>
          <w:fldChar w:fldCharType="separate"/>
        </w:r>
        <w:r w:rsidR="00804E08">
          <w:rPr>
            <w:noProof/>
            <w:webHidden/>
          </w:rPr>
          <w:t>9</w:t>
        </w:r>
        <w:r w:rsidR="00CD565F">
          <w:rPr>
            <w:noProof/>
            <w:webHidden/>
          </w:rPr>
          <w:fldChar w:fldCharType="end"/>
        </w:r>
      </w:hyperlink>
    </w:p>
    <w:p w:rsidR="00804E08" w:rsidRDefault="001C7446">
      <w:pPr>
        <w:pStyle w:val="TDC3"/>
        <w:rPr>
          <w:rFonts w:asciiTheme="minorHAnsi" w:eastAsiaTheme="minorEastAsia" w:hAnsiTheme="minorHAnsi" w:cstheme="minorBidi"/>
          <w:noProof/>
          <w:sz w:val="22"/>
          <w:szCs w:val="22"/>
          <w:lang w:val="es-AR" w:eastAsia="es-AR"/>
        </w:rPr>
      </w:pPr>
      <w:hyperlink w:anchor="_Toc525465963" w:history="1">
        <w:r w:rsidR="00804E08" w:rsidRPr="003D28FF">
          <w:rPr>
            <w:rStyle w:val="Hipervnculo"/>
            <w:noProof/>
          </w:rPr>
          <w:t>Especificación de requerimientos del software</w:t>
        </w:r>
        <w:r w:rsidR="00804E08">
          <w:rPr>
            <w:noProof/>
            <w:webHidden/>
          </w:rPr>
          <w:tab/>
        </w:r>
        <w:r w:rsidR="00CD565F">
          <w:rPr>
            <w:noProof/>
            <w:webHidden/>
          </w:rPr>
          <w:fldChar w:fldCharType="begin"/>
        </w:r>
        <w:r w:rsidR="00804E08">
          <w:rPr>
            <w:noProof/>
            <w:webHidden/>
          </w:rPr>
          <w:instrText xml:space="preserve"> PAGEREF _Toc525465963 \h </w:instrText>
        </w:r>
        <w:r w:rsidR="00CD565F">
          <w:rPr>
            <w:noProof/>
            <w:webHidden/>
          </w:rPr>
        </w:r>
        <w:r w:rsidR="00CD565F">
          <w:rPr>
            <w:noProof/>
            <w:webHidden/>
          </w:rPr>
          <w:fldChar w:fldCharType="separate"/>
        </w:r>
        <w:r w:rsidR="00804E08">
          <w:rPr>
            <w:noProof/>
            <w:webHidden/>
          </w:rPr>
          <w:t>9</w:t>
        </w:r>
        <w:r w:rsidR="00CD565F">
          <w:rPr>
            <w:noProof/>
            <w:webHidden/>
          </w:rPr>
          <w:fldChar w:fldCharType="end"/>
        </w:r>
      </w:hyperlink>
    </w:p>
    <w:p w:rsidR="00804E08" w:rsidRDefault="001C7446">
      <w:pPr>
        <w:pStyle w:val="TDC3"/>
        <w:rPr>
          <w:rFonts w:asciiTheme="minorHAnsi" w:eastAsiaTheme="minorEastAsia" w:hAnsiTheme="minorHAnsi" w:cstheme="minorBidi"/>
          <w:noProof/>
          <w:sz w:val="22"/>
          <w:szCs w:val="22"/>
          <w:lang w:val="es-AR" w:eastAsia="es-AR"/>
        </w:rPr>
      </w:pPr>
      <w:hyperlink w:anchor="_Toc525465964" w:history="1">
        <w:r w:rsidR="00804E08" w:rsidRPr="003D28FF">
          <w:rPr>
            <w:rStyle w:val="Hipervnculo"/>
            <w:noProof/>
          </w:rPr>
          <w:t>Descripción del diseño del software</w:t>
        </w:r>
        <w:r w:rsidR="00804E08">
          <w:rPr>
            <w:noProof/>
            <w:webHidden/>
          </w:rPr>
          <w:tab/>
        </w:r>
        <w:r w:rsidR="00CD565F">
          <w:rPr>
            <w:noProof/>
            <w:webHidden/>
          </w:rPr>
          <w:fldChar w:fldCharType="begin"/>
        </w:r>
        <w:r w:rsidR="00804E08">
          <w:rPr>
            <w:noProof/>
            <w:webHidden/>
          </w:rPr>
          <w:instrText xml:space="preserve"> PAGEREF _Toc525465964 \h </w:instrText>
        </w:r>
        <w:r w:rsidR="00CD565F">
          <w:rPr>
            <w:noProof/>
            <w:webHidden/>
          </w:rPr>
        </w:r>
        <w:r w:rsidR="00CD565F">
          <w:rPr>
            <w:noProof/>
            <w:webHidden/>
          </w:rPr>
          <w:fldChar w:fldCharType="separate"/>
        </w:r>
        <w:r w:rsidR="00804E08">
          <w:rPr>
            <w:noProof/>
            <w:webHidden/>
          </w:rPr>
          <w:t>11</w:t>
        </w:r>
        <w:r w:rsidR="00CD565F">
          <w:rPr>
            <w:noProof/>
            <w:webHidden/>
          </w:rPr>
          <w:fldChar w:fldCharType="end"/>
        </w:r>
      </w:hyperlink>
    </w:p>
    <w:p w:rsidR="00804E08" w:rsidRDefault="001C7446">
      <w:pPr>
        <w:pStyle w:val="TDC3"/>
        <w:rPr>
          <w:rFonts w:asciiTheme="minorHAnsi" w:eastAsiaTheme="minorEastAsia" w:hAnsiTheme="minorHAnsi" w:cstheme="minorBidi"/>
          <w:noProof/>
          <w:sz w:val="22"/>
          <w:szCs w:val="22"/>
          <w:lang w:val="es-AR" w:eastAsia="es-AR"/>
        </w:rPr>
      </w:pPr>
      <w:hyperlink w:anchor="_Toc525465965" w:history="1">
        <w:r w:rsidR="00804E08" w:rsidRPr="003D28FF">
          <w:rPr>
            <w:rStyle w:val="Hipervnculo"/>
            <w:noProof/>
          </w:rPr>
          <w:t>Plan de Verificación &amp; Validación</w:t>
        </w:r>
        <w:r w:rsidR="00804E08">
          <w:rPr>
            <w:noProof/>
            <w:webHidden/>
          </w:rPr>
          <w:tab/>
        </w:r>
        <w:r w:rsidR="00CD565F">
          <w:rPr>
            <w:noProof/>
            <w:webHidden/>
          </w:rPr>
          <w:fldChar w:fldCharType="begin"/>
        </w:r>
        <w:r w:rsidR="00804E08">
          <w:rPr>
            <w:noProof/>
            <w:webHidden/>
          </w:rPr>
          <w:instrText xml:space="preserve"> PAGEREF _Toc525465965 \h </w:instrText>
        </w:r>
        <w:r w:rsidR="00CD565F">
          <w:rPr>
            <w:noProof/>
            <w:webHidden/>
          </w:rPr>
        </w:r>
        <w:r w:rsidR="00CD565F">
          <w:rPr>
            <w:noProof/>
            <w:webHidden/>
          </w:rPr>
          <w:fldChar w:fldCharType="separate"/>
        </w:r>
        <w:r w:rsidR="00804E08">
          <w:rPr>
            <w:noProof/>
            <w:webHidden/>
          </w:rPr>
          <w:t>12</w:t>
        </w:r>
        <w:r w:rsidR="00CD565F">
          <w:rPr>
            <w:noProof/>
            <w:webHidden/>
          </w:rPr>
          <w:fldChar w:fldCharType="end"/>
        </w:r>
      </w:hyperlink>
    </w:p>
    <w:p w:rsidR="00804E08" w:rsidRDefault="001C7446">
      <w:pPr>
        <w:pStyle w:val="TDC3"/>
        <w:rPr>
          <w:rFonts w:asciiTheme="minorHAnsi" w:eastAsiaTheme="minorEastAsia" w:hAnsiTheme="minorHAnsi" w:cstheme="minorBidi"/>
          <w:noProof/>
          <w:sz w:val="22"/>
          <w:szCs w:val="22"/>
          <w:lang w:val="es-AR" w:eastAsia="es-AR"/>
        </w:rPr>
      </w:pPr>
      <w:hyperlink w:anchor="_Toc525465966" w:history="1">
        <w:r w:rsidR="00804E08" w:rsidRPr="003D28FF">
          <w:rPr>
            <w:rStyle w:val="Hipervnculo"/>
            <w:noProof/>
          </w:rPr>
          <w:t>Documentación de usuario</w:t>
        </w:r>
        <w:r w:rsidR="00804E08">
          <w:rPr>
            <w:noProof/>
            <w:webHidden/>
          </w:rPr>
          <w:tab/>
        </w:r>
        <w:r w:rsidR="00CD565F">
          <w:rPr>
            <w:noProof/>
            <w:webHidden/>
          </w:rPr>
          <w:fldChar w:fldCharType="begin"/>
        </w:r>
        <w:r w:rsidR="00804E08">
          <w:rPr>
            <w:noProof/>
            <w:webHidden/>
          </w:rPr>
          <w:instrText xml:space="preserve"> PAGEREF _Toc525465966 \h </w:instrText>
        </w:r>
        <w:r w:rsidR="00CD565F">
          <w:rPr>
            <w:noProof/>
            <w:webHidden/>
          </w:rPr>
        </w:r>
        <w:r w:rsidR="00CD565F">
          <w:rPr>
            <w:noProof/>
            <w:webHidden/>
          </w:rPr>
          <w:fldChar w:fldCharType="separate"/>
        </w:r>
        <w:r w:rsidR="00804E08">
          <w:rPr>
            <w:noProof/>
            <w:webHidden/>
          </w:rPr>
          <w:t>12</w:t>
        </w:r>
        <w:r w:rsidR="00CD565F">
          <w:rPr>
            <w:noProof/>
            <w:webHidden/>
          </w:rPr>
          <w:fldChar w:fldCharType="end"/>
        </w:r>
      </w:hyperlink>
    </w:p>
    <w:p w:rsidR="00804E08" w:rsidRDefault="001C7446">
      <w:pPr>
        <w:pStyle w:val="TDC2"/>
        <w:rPr>
          <w:rFonts w:asciiTheme="minorHAnsi" w:eastAsiaTheme="minorEastAsia" w:hAnsiTheme="minorHAnsi" w:cstheme="minorBidi"/>
          <w:i w:val="0"/>
          <w:iCs w:val="0"/>
          <w:noProof/>
          <w:sz w:val="22"/>
          <w:szCs w:val="22"/>
          <w:lang w:val="es-AR" w:eastAsia="es-AR"/>
        </w:rPr>
      </w:pPr>
      <w:hyperlink w:anchor="_Toc525465967" w:history="1">
        <w:r w:rsidR="00804E08" w:rsidRPr="003D28FF">
          <w:rPr>
            <w:rStyle w:val="Hipervnculo"/>
            <w:noProof/>
          </w:rPr>
          <w:t>Plan de Gestión de configuración</w:t>
        </w:r>
        <w:r w:rsidR="00804E08">
          <w:rPr>
            <w:noProof/>
            <w:webHidden/>
          </w:rPr>
          <w:tab/>
        </w:r>
        <w:r w:rsidR="00CD565F">
          <w:rPr>
            <w:noProof/>
            <w:webHidden/>
          </w:rPr>
          <w:fldChar w:fldCharType="begin"/>
        </w:r>
        <w:r w:rsidR="00804E08">
          <w:rPr>
            <w:noProof/>
            <w:webHidden/>
          </w:rPr>
          <w:instrText xml:space="preserve"> PAGEREF _Toc525465967 \h </w:instrText>
        </w:r>
        <w:r w:rsidR="00CD565F">
          <w:rPr>
            <w:noProof/>
            <w:webHidden/>
          </w:rPr>
        </w:r>
        <w:r w:rsidR="00CD565F">
          <w:rPr>
            <w:noProof/>
            <w:webHidden/>
          </w:rPr>
          <w:fldChar w:fldCharType="separate"/>
        </w:r>
        <w:r w:rsidR="00804E08">
          <w:rPr>
            <w:noProof/>
            <w:webHidden/>
          </w:rPr>
          <w:t>13</w:t>
        </w:r>
        <w:r w:rsidR="00CD565F">
          <w:rPr>
            <w:noProof/>
            <w:webHidden/>
          </w:rPr>
          <w:fldChar w:fldCharType="end"/>
        </w:r>
      </w:hyperlink>
    </w:p>
    <w:p w:rsidR="00804E08" w:rsidRDefault="001C7446">
      <w:pPr>
        <w:pStyle w:val="TDC3"/>
        <w:rPr>
          <w:rFonts w:asciiTheme="minorHAnsi" w:eastAsiaTheme="minorEastAsia" w:hAnsiTheme="minorHAnsi" w:cstheme="minorBidi"/>
          <w:noProof/>
          <w:sz w:val="22"/>
          <w:szCs w:val="22"/>
          <w:lang w:val="es-AR" w:eastAsia="es-AR"/>
        </w:rPr>
      </w:pPr>
      <w:hyperlink w:anchor="_Toc525465968" w:history="1">
        <w:r w:rsidR="00804E08" w:rsidRPr="003D28FF">
          <w:rPr>
            <w:rStyle w:val="Hipervnculo"/>
            <w:noProof/>
          </w:rPr>
          <w:t>Propósito</w:t>
        </w:r>
        <w:r w:rsidR="00804E08">
          <w:rPr>
            <w:noProof/>
            <w:webHidden/>
          </w:rPr>
          <w:tab/>
        </w:r>
        <w:r w:rsidR="00CD565F">
          <w:rPr>
            <w:noProof/>
            <w:webHidden/>
          </w:rPr>
          <w:fldChar w:fldCharType="begin"/>
        </w:r>
        <w:r w:rsidR="00804E08">
          <w:rPr>
            <w:noProof/>
            <w:webHidden/>
          </w:rPr>
          <w:instrText xml:space="preserve"> PAGEREF _Toc525465968 \h </w:instrText>
        </w:r>
        <w:r w:rsidR="00CD565F">
          <w:rPr>
            <w:noProof/>
            <w:webHidden/>
          </w:rPr>
        </w:r>
        <w:r w:rsidR="00CD565F">
          <w:rPr>
            <w:noProof/>
            <w:webHidden/>
          </w:rPr>
          <w:fldChar w:fldCharType="separate"/>
        </w:r>
        <w:r w:rsidR="00804E08">
          <w:rPr>
            <w:noProof/>
            <w:webHidden/>
          </w:rPr>
          <w:t>13</w:t>
        </w:r>
        <w:r w:rsidR="00CD565F">
          <w:rPr>
            <w:noProof/>
            <w:webHidden/>
          </w:rPr>
          <w:fldChar w:fldCharType="end"/>
        </w:r>
      </w:hyperlink>
    </w:p>
    <w:p w:rsidR="00804E08" w:rsidRDefault="001C7446">
      <w:pPr>
        <w:pStyle w:val="TDC3"/>
        <w:rPr>
          <w:rFonts w:asciiTheme="minorHAnsi" w:eastAsiaTheme="minorEastAsia" w:hAnsiTheme="minorHAnsi" w:cstheme="minorBidi"/>
          <w:noProof/>
          <w:sz w:val="22"/>
          <w:szCs w:val="22"/>
          <w:lang w:val="es-AR" w:eastAsia="es-AR"/>
        </w:rPr>
      </w:pPr>
      <w:hyperlink w:anchor="_Toc525465969" w:history="1">
        <w:r w:rsidR="00804E08" w:rsidRPr="003D28FF">
          <w:rPr>
            <w:rStyle w:val="Hipervnculo"/>
            <w:noProof/>
          </w:rPr>
          <w:t>Resumen</w:t>
        </w:r>
        <w:r w:rsidR="00804E08">
          <w:rPr>
            <w:noProof/>
            <w:webHidden/>
          </w:rPr>
          <w:tab/>
        </w:r>
        <w:r w:rsidR="00CD565F">
          <w:rPr>
            <w:noProof/>
            <w:webHidden/>
          </w:rPr>
          <w:fldChar w:fldCharType="begin"/>
        </w:r>
        <w:r w:rsidR="00804E08">
          <w:rPr>
            <w:noProof/>
            <w:webHidden/>
          </w:rPr>
          <w:instrText xml:space="preserve"> PAGEREF _Toc525465969 \h </w:instrText>
        </w:r>
        <w:r w:rsidR="00CD565F">
          <w:rPr>
            <w:noProof/>
            <w:webHidden/>
          </w:rPr>
        </w:r>
        <w:r w:rsidR="00CD565F">
          <w:rPr>
            <w:noProof/>
            <w:webHidden/>
          </w:rPr>
          <w:fldChar w:fldCharType="separate"/>
        </w:r>
        <w:r w:rsidR="00804E08">
          <w:rPr>
            <w:noProof/>
            <w:webHidden/>
          </w:rPr>
          <w:t>13</w:t>
        </w:r>
        <w:r w:rsidR="00CD565F">
          <w:rPr>
            <w:noProof/>
            <w:webHidden/>
          </w:rPr>
          <w:fldChar w:fldCharType="end"/>
        </w:r>
      </w:hyperlink>
    </w:p>
    <w:p w:rsidR="00804E08" w:rsidRDefault="001C7446">
      <w:pPr>
        <w:pStyle w:val="TDC3"/>
        <w:rPr>
          <w:rFonts w:asciiTheme="minorHAnsi" w:eastAsiaTheme="minorEastAsia" w:hAnsiTheme="minorHAnsi" w:cstheme="minorBidi"/>
          <w:noProof/>
          <w:sz w:val="22"/>
          <w:szCs w:val="22"/>
          <w:lang w:val="es-AR" w:eastAsia="es-AR"/>
        </w:rPr>
      </w:pPr>
      <w:hyperlink w:anchor="_Toc525465970" w:history="1">
        <w:r w:rsidR="00804E08" w:rsidRPr="003D28FF">
          <w:rPr>
            <w:rStyle w:val="Hipervnculo"/>
            <w:noProof/>
          </w:rPr>
          <w:t>Organización, Responsabilidades</w:t>
        </w:r>
        <w:r w:rsidR="00804E08">
          <w:rPr>
            <w:noProof/>
            <w:webHidden/>
          </w:rPr>
          <w:tab/>
        </w:r>
        <w:r w:rsidR="00CD565F">
          <w:rPr>
            <w:noProof/>
            <w:webHidden/>
          </w:rPr>
          <w:fldChar w:fldCharType="begin"/>
        </w:r>
        <w:r w:rsidR="00804E08">
          <w:rPr>
            <w:noProof/>
            <w:webHidden/>
          </w:rPr>
          <w:instrText xml:space="preserve"> PAGEREF _Toc525465970 \h </w:instrText>
        </w:r>
        <w:r w:rsidR="00CD565F">
          <w:rPr>
            <w:noProof/>
            <w:webHidden/>
          </w:rPr>
        </w:r>
        <w:r w:rsidR="00CD565F">
          <w:rPr>
            <w:noProof/>
            <w:webHidden/>
          </w:rPr>
          <w:fldChar w:fldCharType="separate"/>
        </w:r>
        <w:r w:rsidR="00804E08">
          <w:rPr>
            <w:noProof/>
            <w:webHidden/>
          </w:rPr>
          <w:t>13</w:t>
        </w:r>
        <w:r w:rsidR="00CD565F">
          <w:rPr>
            <w:noProof/>
            <w:webHidden/>
          </w:rPr>
          <w:fldChar w:fldCharType="end"/>
        </w:r>
      </w:hyperlink>
    </w:p>
    <w:p w:rsidR="00804E08" w:rsidRDefault="001C7446">
      <w:pPr>
        <w:pStyle w:val="TDC3"/>
        <w:rPr>
          <w:rFonts w:asciiTheme="minorHAnsi" w:eastAsiaTheme="minorEastAsia" w:hAnsiTheme="minorHAnsi" w:cstheme="minorBidi"/>
          <w:noProof/>
          <w:sz w:val="22"/>
          <w:szCs w:val="22"/>
          <w:lang w:val="es-AR" w:eastAsia="es-AR"/>
        </w:rPr>
      </w:pPr>
      <w:hyperlink w:anchor="_Toc525465971" w:history="1">
        <w:r w:rsidR="00804E08" w:rsidRPr="003D28FF">
          <w:rPr>
            <w:rStyle w:val="Hipervnculo"/>
            <w:noProof/>
          </w:rPr>
          <w:t>Herramientas, Entorno, e Infraestructura</w:t>
        </w:r>
        <w:r w:rsidR="00804E08">
          <w:rPr>
            <w:noProof/>
            <w:webHidden/>
          </w:rPr>
          <w:tab/>
        </w:r>
        <w:r w:rsidR="00CD565F">
          <w:rPr>
            <w:noProof/>
            <w:webHidden/>
          </w:rPr>
          <w:fldChar w:fldCharType="begin"/>
        </w:r>
        <w:r w:rsidR="00804E08">
          <w:rPr>
            <w:noProof/>
            <w:webHidden/>
          </w:rPr>
          <w:instrText xml:space="preserve"> PAGEREF _Toc525465971 \h </w:instrText>
        </w:r>
        <w:r w:rsidR="00CD565F">
          <w:rPr>
            <w:noProof/>
            <w:webHidden/>
          </w:rPr>
        </w:r>
        <w:r w:rsidR="00CD565F">
          <w:rPr>
            <w:noProof/>
            <w:webHidden/>
          </w:rPr>
          <w:fldChar w:fldCharType="separate"/>
        </w:r>
        <w:r w:rsidR="00804E08">
          <w:rPr>
            <w:noProof/>
            <w:webHidden/>
          </w:rPr>
          <w:t>13</w:t>
        </w:r>
        <w:r w:rsidR="00CD565F">
          <w:rPr>
            <w:noProof/>
            <w:webHidden/>
          </w:rPr>
          <w:fldChar w:fldCharType="end"/>
        </w:r>
      </w:hyperlink>
    </w:p>
    <w:p w:rsidR="00804E08" w:rsidRDefault="001C7446">
      <w:pPr>
        <w:pStyle w:val="TDC3"/>
        <w:rPr>
          <w:rFonts w:asciiTheme="minorHAnsi" w:eastAsiaTheme="minorEastAsia" w:hAnsiTheme="minorHAnsi" w:cstheme="minorBidi"/>
          <w:noProof/>
          <w:sz w:val="22"/>
          <w:szCs w:val="22"/>
          <w:lang w:val="es-AR" w:eastAsia="es-AR"/>
        </w:rPr>
      </w:pPr>
      <w:hyperlink w:anchor="_Toc525465972" w:history="1">
        <w:r w:rsidR="00804E08" w:rsidRPr="003D28FF">
          <w:rPr>
            <w:rStyle w:val="Hipervnculo"/>
            <w:noProof/>
          </w:rPr>
          <w:t>Forma de trabajo</w:t>
        </w:r>
        <w:r w:rsidR="00804E08">
          <w:rPr>
            <w:noProof/>
            <w:webHidden/>
          </w:rPr>
          <w:tab/>
        </w:r>
        <w:r w:rsidR="00CD565F">
          <w:rPr>
            <w:noProof/>
            <w:webHidden/>
          </w:rPr>
          <w:fldChar w:fldCharType="begin"/>
        </w:r>
        <w:r w:rsidR="00804E08">
          <w:rPr>
            <w:noProof/>
            <w:webHidden/>
          </w:rPr>
          <w:instrText xml:space="preserve"> PAGEREF _Toc525465972 \h </w:instrText>
        </w:r>
        <w:r w:rsidR="00CD565F">
          <w:rPr>
            <w:noProof/>
            <w:webHidden/>
          </w:rPr>
        </w:r>
        <w:r w:rsidR="00CD565F">
          <w:rPr>
            <w:noProof/>
            <w:webHidden/>
          </w:rPr>
          <w:fldChar w:fldCharType="separate"/>
        </w:r>
        <w:r w:rsidR="00804E08">
          <w:rPr>
            <w:noProof/>
            <w:webHidden/>
          </w:rPr>
          <w:t>14</w:t>
        </w:r>
        <w:r w:rsidR="00CD565F">
          <w:rPr>
            <w:noProof/>
            <w:webHidden/>
          </w:rPr>
          <w:fldChar w:fldCharType="end"/>
        </w:r>
      </w:hyperlink>
    </w:p>
    <w:p w:rsidR="00804E08" w:rsidRDefault="001C7446">
      <w:pPr>
        <w:pStyle w:val="TDC3"/>
        <w:rPr>
          <w:rFonts w:asciiTheme="minorHAnsi" w:eastAsiaTheme="minorEastAsia" w:hAnsiTheme="minorHAnsi" w:cstheme="minorBidi"/>
          <w:noProof/>
          <w:sz w:val="22"/>
          <w:szCs w:val="22"/>
          <w:lang w:val="es-AR" w:eastAsia="es-AR"/>
        </w:rPr>
      </w:pPr>
      <w:hyperlink w:anchor="_Toc525465973" w:history="1">
        <w:r w:rsidR="00804E08" w:rsidRPr="003D28FF">
          <w:rPr>
            <w:rStyle w:val="Hipervnculo"/>
            <w:noProof/>
          </w:rPr>
          <w:t>Control de Cambios</w:t>
        </w:r>
        <w:r w:rsidR="00804E08">
          <w:rPr>
            <w:noProof/>
            <w:webHidden/>
          </w:rPr>
          <w:tab/>
        </w:r>
        <w:r w:rsidR="00CD565F">
          <w:rPr>
            <w:noProof/>
            <w:webHidden/>
          </w:rPr>
          <w:fldChar w:fldCharType="begin"/>
        </w:r>
        <w:r w:rsidR="00804E08">
          <w:rPr>
            <w:noProof/>
            <w:webHidden/>
          </w:rPr>
          <w:instrText xml:space="preserve"> PAGEREF _Toc525465973 \h </w:instrText>
        </w:r>
        <w:r w:rsidR="00CD565F">
          <w:rPr>
            <w:noProof/>
            <w:webHidden/>
          </w:rPr>
        </w:r>
        <w:r w:rsidR="00CD565F">
          <w:rPr>
            <w:noProof/>
            <w:webHidden/>
          </w:rPr>
          <w:fldChar w:fldCharType="separate"/>
        </w:r>
        <w:r w:rsidR="00804E08">
          <w:rPr>
            <w:noProof/>
            <w:webHidden/>
          </w:rPr>
          <w:t>14</w:t>
        </w:r>
        <w:r w:rsidR="00CD565F">
          <w:rPr>
            <w:noProof/>
            <w:webHidden/>
          </w:rPr>
          <w:fldChar w:fldCharType="end"/>
        </w:r>
      </w:hyperlink>
    </w:p>
    <w:p w:rsidR="00804E08" w:rsidRDefault="001C7446">
      <w:pPr>
        <w:pStyle w:val="TDC3"/>
        <w:rPr>
          <w:rFonts w:asciiTheme="minorHAnsi" w:eastAsiaTheme="minorEastAsia" w:hAnsiTheme="minorHAnsi" w:cstheme="minorBidi"/>
          <w:noProof/>
          <w:sz w:val="22"/>
          <w:szCs w:val="22"/>
          <w:lang w:val="es-AR" w:eastAsia="es-AR"/>
        </w:rPr>
      </w:pPr>
      <w:hyperlink w:anchor="_Toc525465974" w:history="1">
        <w:r w:rsidR="00804E08" w:rsidRPr="003D28FF">
          <w:rPr>
            <w:rStyle w:val="Hipervnculo"/>
            <w:noProof/>
          </w:rPr>
          <w:t>Reportes y Auditorias</w:t>
        </w:r>
        <w:r w:rsidR="00804E08">
          <w:rPr>
            <w:noProof/>
            <w:webHidden/>
          </w:rPr>
          <w:tab/>
        </w:r>
        <w:r w:rsidR="00CD565F">
          <w:rPr>
            <w:noProof/>
            <w:webHidden/>
          </w:rPr>
          <w:fldChar w:fldCharType="begin"/>
        </w:r>
        <w:r w:rsidR="00804E08">
          <w:rPr>
            <w:noProof/>
            <w:webHidden/>
          </w:rPr>
          <w:instrText xml:space="preserve"> PAGEREF _Toc525465974 \h </w:instrText>
        </w:r>
        <w:r w:rsidR="00CD565F">
          <w:rPr>
            <w:noProof/>
            <w:webHidden/>
          </w:rPr>
        </w:r>
        <w:r w:rsidR="00CD565F">
          <w:rPr>
            <w:noProof/>
            <w:webHidden/>
          </w:rPr>
          <w:fldChar w:fldCharType="separate"/>
        </w:r>
        <w:r w:rsidR="00804E08">
          <w:rPr>
            <w:noProof/>
            <w:webHidden/>
          </w:rPr>
          <w:t>14</w:t>
        </w:r>
        <w:r w:rsidR="00CD565F">
          <w:rPr>
            <w:noProof/>
            <w:webHidden/>
          </w:rPr>
          <w:fldChar w:fldCharType="end"/>
        </w:r>
      </w:hyperlink>
    </w:p>
    <w:p w:rsidR="00804E08" w:rsidRDefault="001C7446">
      <w:pPr>
        <w:pStyle w:val="TDC2"/>
        <w:rPr>
          <w:rFonts w:asciiTheme="minorHAnsi" w:eastAsiaTheme="minorEastAsia" w:hAnsiTheme="minorHAnsi" w:cstheme="minorBidi"/>
          <w:i w:val="0"/>
          <w:iCs w:val="0"/>
          <w:noProof/>
          <w:sz w:val="22"/>
          <w:szCs w:val="22"/>
          <w:lang w:val="es-AR" w:eastAsia="es-AR"/>
        </w:rPr>
      </w:pPr>
      <w:hyperlink w:anchor="_Toc525465975" w:history="1">
        <w:r w:rsidR="00804E08" w:rsidRPr="003D28FF">
          <w:rPr>
            <w:rStyle w:val="Hipervnculo"/>
            <w:noProof/>
          </w:rPr>
          <w:t>Otros documentos</w:t>
        </w:r>
        <w:r w:rsidR="00804E08">
          <w:rPr>
            <w:noProof/>
            <w:webHidden/>
          </w:rPr>
          <w:tab/>
        </w:r>
        <w:r w:rsidR="00CD565F">
          <w:rPr>
            <w:noProof/>
            <w:webHidden/>
          </w:rPr>
          <w:fldChar w:fldCharType="begin"/>
        </w:r>
        <w:r w:rsidR="00804E08">
          <w:rPr>
            <w:noProof/>
            <w:webHidden/>
          </w:rPr>
          <w:instrText xml:space="preserve"> PAGEREF _Toc525465975 \h </w:instrText>
        </w:r>
        <w:r w:rsidR="00CD565F">
          <w:rPr>
            <w:noProof/>
            <w:webHidden/>
          </w:rPr>
        </w:r>
        <w:r w:rsidR="00CD565F">
          <w:rPr>
            <w:noProof/>
            <w:webHidden/>
          </w:rPr>
          <w:fldChar w:fldCharType="separate"/>
        </w:r>
        <w:r w:rsidR="00804E08">
          <w:rPr>
            <w:noProof/>
            <w:webHidden/>
          </w:rPr>
          <w:t>15</w:t>
        </w:r>
        <w:r w:rsidR="00CD565F">
          <w:rPr>
            <w:noProof/>
            <w:webHidden/>
          </w:rPr>
          <w:fldChar w:fldCharType="end"/>
        </w:r>
      </w:hyperlink>
    </w:p>
    <w:p w:rsidR="00804E08" w:rsidRDefault="001C7446">
      <w:pPr>
        <w:pStyle w:val="TDC1"/>
        <w:rPr>
          <w:rFonts w:asciiTheme="minorHAnsi" w:eastAsiaTheme="minorEastAsia" w:hAnsiTheme="minorHAnsi" w:cstheme="minorBidi"/>
          <w:b w:val="0"/>
          <w:bCs w:val="0"/>
          <w:noProof/>
          <w:sz w:val="22"/>
          <w:szCs w:val="22"/>
          <w:lang w:val="es-AR" w:eastAsia="es-AR"/>
        </w:rPr>
      </w:pPr>
      <w:hyperlink w:anchor="_Toc525465976" w:history="1">
        <w:r w:rsidR="00804E08" w:rsidRPr="003D28FF">
          <w:rPr>
            <w:rStyle w:val="Hipervnculo"/>
            <w:noProof/>
          </w:rPr>
          <w:t>Estándares, prácticas, convenciones y métricas</w:t>
        </w:r>
        <w:r w:rsidR="00804E08">
          <w:rPr>
            <w:noProof/>
            <w:webHidden/>
          </w:rPr>
          <w:tab/>
        </w:r>
        <w:r w:rsidR="00CD565F">
          <w:rPr>
            <w:noProof/>
            <w:webHidden/>
          </w:rPr>
          <w:fldChar w:fldCharType="begin"/>
        </w:r>
        <w:r w:rsidR="00804E08">
          <w:rPr>
            <w:noProof/>
            <w:webHidden/>
          </w:rPr>
          <w:instrText xml:space="preserve"> PAGEREF _Toc525465976 \h </w:instrText>
        </w:r>
        <w:r w:rsidR="00CD565F">
          <w:rPr>
            <w:noProof/>
            <w:webHidden/>
          </w:rPr>
        </w:r>
        <w:r w:rsidR="00CD565F">
          <w:rPr>
            <w:noProof/>
            <w:webHidden/>
          </w:rPr>
          <w:fldChar w:fldCharType="separate"/>
        </w:r>
        <w:r w:rsidR="00804E08">
          <w:rPr>
            <w:noProof/>
            <w:webHidden/>
          </w:rPr>
          <w:t>15</w:t>
        </w:r>
        <w:r w:rsidR="00CD565F">
          <w:rPr>
            <w:noProof/>
            <w:webHidden/>
          </w:rPr>
          <w:fldChar w:fldCharType="end"/>
        </w:r>
      </w:hyperlink>
    </w:p>
    <w:p w:rsidR="00804E08" w:rsidRDefault="001C7446">
      <w:pPr>
        <w:pStyle w:val="TDC2"/>
        <w:rPr>
          <w:rFonts w:asciiTheme="minorHAnsi" w:eastAsiaTheme="minorEastAsia" w:hAnsiTheme="minorHAnsi" w:cstheme="minorBidi"/>
          <w:i w:val="0"/>
          <w:iCs w:val="0"/>
          <w:noProof/>
          <w:sz w:val="22"/>
          <w:szCs w:val="22"/>
          <w:lang w:val="es-AR" w:eastAsia="es-AR"/>
        </w:rPr>
      </w:pPr>
      <w:hyperlink w:anchor="_Toc525465977" w:history="1">
        <w:r w:rsidR="00804E08" w:rsidRPr="003D28FF">
          <w:rPr>
            <w:rStyle w:val="Hipervnculo"/>
            <w:noProof/>
          </w:rPr>
          <w:t>Objetivos</w:t>
        </w:r>
        <w:r w:rsidR="00804E08">
          <w:rPr>
            <w:noProof/>
            <w:webHidden/>
          </w:rPr>
          <w:tab/>
        </w:r>
        <w:r w:rsidR="00CD565F">
          <w:rPr>
            <w:noProof/>
            <w:webHidden/>
          </w:rPr>
          <w:fldChar w:fldCharType="begin"/>
        </w:r>
        <w:r w:rsidR="00804E08">
          <w:rPr>
            <w:noProof/>
            <w:webHidden/>
          </w:rPr>
          <w:instrText xml:space="preserve"> PAGEREF _Toc525465977 \h </w:instrText>
        </w:r>
        <w:r w:rsidR="00CD565F">
          <w:rPr>
            <w:noProof/>
            <w:webHidden/>
          </w:rPr>
        </w:r>
        <w:r w:rsidR="00CD565F">
          <w:rPr>
            <w:noProof/>
            <w:webHidden/>
          </w:rPr>
          <w:fldChar w:fldCharType="separate"/>
        </w:r>
        <w:r w:rsidR="00804E08">
          <w:rPr>
            <w:noProof/>
            <w:webHidden/>
          </w:rPr>
          <w:t>15</w:t>
        </w:r>
        <w:r w:rsidR="00CD565F">
          <w:rPr>
            <w:noProof/>
            <w:webHidden/>
          </w:rPr>
          <w:fldChar w:fldCharType="end"/>
        </w:r>
      </w:hyperlink>
    </w:p>
    <w:p w:rsidR="00804E08" w:rsidRDefault="001C7446">
      <w:pPr>
        <w:pStyle w:val="TDC2"/>
        <w:rPr>
          <w:rFonts w:asciiTheme="minorHAnsi" w:eastAsiaTheme="minorEastAsia" w:hAnsiTheme="minorHAnsi" w:cstheme="minorBidi"/>
          <w:i w:val="0"/>
          <w:iCs w:val="0"/>
          <w:noProof/>
          <w:sz w:val="22"/>
          <w:szCs w:val="22"/>
          <w:lang w:val="es-AR" w:eastAsia="es-AR"/>
        </w:rPr>
      </w:pPr>
      <w:hyperlink w:anchor="_Toc525465978" w:history="1">
        <w:r w:rsidR="00804E08" w:rsidRPr="003D28FF">
          <w:rPr>
            <w:rStyle w:val="Hipervnculo"/>
            <w:noProof/>
          </w:rPr>
          <w:t>Métricas de proceso</w:t>
        </w:r>
        <w:r w:rsidR="00804E08">
          <w:rPr>
            <w:noProof/>
            <w:webHidden/>
          </w:rPr>
          <w:tab/>
        </w:r>
        <w:r w:rsidR="00CD565F">
          <w:rPr>
            <w:noProof/>
            <w:webHidden/>
          </w:rPr>
          <w:fldChar w:fldCharType="begin"/>
        </w:r>
        <w:r w:rsidR="00804E08">
          <w:rPr>
            <w:noProof/>
            <w:webHidden/>
          </w:rPr>
          <w:instrText xml:space="preserve"> PAGEREF _Toc525465978 \h </w:instrText>
        </w:r>
        <w:r w:rsidR="00CD565F">
          <w:rPr>
            <w:noProof/>
            <w:webHidden/>
          </w:rPr>
        </w:r>
        <w:r w:rsidR="00CD565F">
          <w:rPr>
            <w:noProof/>
            <w:webHidden/>
          </w:rPr>
          <w:fldChar w:fldCharType="separate"/>
        </w:r>
        <w:r w:rsidR="00804E08">
          <w:rPr>
            <w:noProof/>
            <w:webHidden/>
          </w:rPr>
          <w:t>16</w:t>
        </w:r>
        <w:r w:rsidR="00CD565F">
          <w:rPr>
            <w:noProof/>
            <w:webHidden/>
          </w:rPr>
          <w:fldChar w:fldCharType="end"/>
        </w:r>
      </w:hyperlink>
    </w:p>
    <w:p w:rsidR="00804E08" w:rsidRDefault="001C7446">
      <w:pPr>
        <w:pStyle w:val="TDC2"/>
        <w:rPr>
          <w:rFonts w:asciiTheme="minorHAnsi" w:eastAsiaTheme="minorEastAsia" w:hAnsiTheme="minorHAnsi" w:cstheme="minorBidi"/>
          <w:i w:val="0"/>
          <w:iCs w:val="0"/>
          <w:noProof/>
          <w:sz w:val="22"/>
          <w:szCs w:val="22"/>
          <w:lang w:val="es-AR" w:eastAsia="es-AR"/>
        </w:rPr>
      </w:pPr>
      <w:hyperlink w:anchor="_Toc525465979" w:history="1">
        <w:r w:rsidR="00804E08" w:rsidRPr="003D28FF">
          <w:rPr>
            <w:rStyle w:val="Hipervnculo"/>
            <w:noProof/>
          </w:rPr>
          <w:t>Métricas de proyecto</w:t>
        </w:r>
        <w:r w:rsidR="00804E08">
          <w:rPr>
            <w:noProof/>
            <w:webHidden/>
          </w:rPr>
          <w:tab/>
        </w:r>
        <w:r w:rsidR="00CD565F">
          <w:rPr>
            <w:noProof/>
            <w:webHidden/>
          </w:rPr>
          <w:fldChar w:fldCharType="begin"/>
        </w:r>
        <w:r w:rsidR="00804E08">
          <w:rPr>
            <w:noProof/>
            <w:webHidden/>
          </w:rPr>
          <w:instrText xml:space="preserve"> PAGEREF _Toc525465979 \h </w:instrText>
        </w:r>
        <w:r w:rsidR="00CD565F">
          <w:rPr>
            <w:noProof/>
            <w:webHidden/>
          </w:rPr>
        </w:r>
        <w:r w:rsidR="00CD565F">
          <w:rPr>
            <w:noProof/>
            <w:webHidden/>
          </w:rPr>
          <w:fldChar w:fldCharType="separate"/>
        </w:r>
        <w:r w:rsidR="00804E08">
          <w:rPr>
            <w:noProof/>
            <w:webHidden/>
          </w:rPr>
          <w:t>16</w:t>
        </w:r>
        <w:r w:rsidR="00CD565F">
          <w:rPr>
            <w:noProof/>
            <w:webHidden/>
          </w:rPr>
          <w:fldChar w:fldCharType="end"/>
        </w:r>
      </w:hyperlink>
    </w:p>
    <w:p w:rsidR="00804E08" w:rsidRDefault="001C7446">
      <w:pPr>
        <w:pStyle w:val="TDC2"/>
        <w:rPr>
          <w:rFonts w:asciiTheme="minorHAnsi" w:eastAsiaTheme="minorEastAsia" w:hAnsiTheme="minorHAnsi" w:cstheme="minorBidi"/>
          <w:i w:val="0"/>
          <w:iCs w:val="0"/>
          <w:noProof/>
          <w:sz w:val="22"/>
          <w:szCs w:val="22"/>
          <w:lang w:val="es-AR" w:eastAsia="es-AR"/>
        </w:rPr>
      </w:pPr>
      <w:hyperlink w:anchor="_Toc525465980" w:history="1">
        <w:r w:rsidR="00804E08" w:rsidRPr="003D28FF">
          <w:rPr>
            <w:rStyle w:val="Hipervnculo"/>
            <w:noProof/>
          </w:rPr>
          <w:t>Métricas de producto</w:t>
        </w:r>
        <w:r w:rsidR="00804E08">
          <w:rPr>
            <w:noProof/>
            <w:webHidden/>
          </w:rPr>
          <w:tab/>
        </w:r>
        <w:r w:rsidR="00CD565F">
          <w:rPr>
            <w:noProof/>
            <w:webHidden/>
          </w:rPr>
          <w:fldChar w:fldCharType="begin"/>
        </w:r>
        <w:r w:rsidR="00804E08">
          <w:rPr>
            <w:noProof/>
            <w:webHidden/>
          </w:rPr>
          <w:instrText xml:space="preserve"> PAGEREF _Toc525465980 \h </w:instrText>
        </w:r>
        <w:r w:rsidR="00CD565F">
          <w:rPr>
            <w:noProof/>
            <w:webHidden/>
          </w:rPr>
        </w:r>
        <w:r w:rsidR="00CD565F">
          <w:rPr>
            <w:noProof/>
            <w:webHidden/>
          </w:rPr>
          <w:fldChar w:fldCharType="separate"/>
        </w:r>
        <w:r w:rsidR="00804E08">
          <w:rPr>
            <w:noProof/>
            <w:webHidden/>
          </w:rPr>
          <w:t>17</w:t>
        </w:r>
        <w:r w:rsidR="00CD565F">
          <w:rPr>
            <w:noProof/>
            <w:webHidden/>
          </w:rPr>
          <w:fldChar w:fldCharType="end"/>
        </w:r>
      </w:hyperlink>
    </w:p>
    <w:p w:rsidR="00804E08" w:rsidRDefault="001C7446">
      <w:pPr>
        <w:pStyle w:val="TDC2"/>
        <w:rPr>
          <w:rFonts w:asciiTheme="minorHAnsi" w:eastAsiaTheme="minorEastAsia" w:hAnsiTheme="minorHAnsi" w:cstheme="minorBidi"/>
          <w:i w:val="0"/>
          <w:iCs w:val="0"/>
          <w:noProof/>
          <w:sz w:val="22"/>
          <w:szCs w:val="22"/>
          <w:lang w:val="es-AR" w:eastAsia="es-AR"/>
        </w:rPr>
      </w:pPr>
      <w:hyperlink w:anchor="_Toc525465981" w:history="1">
        <w:r w:rsidR="00804E08" w:rsidRPr="003D28FF">
          <w:rPr>
            <w:rStyle w:val="Hipervnculo"/>
            <w:noProof/>
          </w:rPr>
          <w:t>Estándar de documentación</w:t>
        </w:r>
        <w:r w:rsidR="00804E08">
          <w:rPr>
            <w:noProof/>
            <w:webHidden/>
          </w:rPr>
          <w:tab/>
        </w:r>
        <w:r w:rsidR="00CD565F">
          <w:rPr>
            <w:noProof/>
            <w:webHidden/>
          </w:rPr>
          <w:fldChar w:fldCharType="begin"/>
        </w:r>
        <w:r w:rsidR="00804E08">
          <w:rPr>
            <w:noProof/>
            <w:webHidden/>
          </w:rPr>
          <w:instrText xml:space="preserve"> PAGEREF _Toc525465981 \h </w:instrText>
        </w:r>
        <w:r w:rsidR="00CD565F">
          <w:rPr>
            <w:noProof/>
            <w:webHidden/>
          </w:rPr>
        </w:r>
        <w:r w:rsidR="00CD565F">
          <w:rPr>
            <w:noProof/>
            <w:webHidden/>
          </w:rPr>
          <w:fldChar w:fldCharType="separate"/>
        </w:r>
        <w:r w:rsidR="00804E08">
          <w:rPr>
            <w:noProof/>
            <w:webHidden/>
          </w:rPr>
          <w:t>17</w:t>
        </w:r>
        <w:r w:rsidR="00CD565F">
          <w:rPr>
            <w:noProof/>
            <w:webHidden/>
          </w:rPr>
          <w:fldChar w:fldCharType="end"/>
        </w:r>
      </w:hyperlink>
    </w:p>
    <w:p w:rsidR="00804E08" w:rsidRDefault="001C7446">
      <w:pPr>
        <w:pStyle w:val="TDC2"/>
        <w:rPr>
          <w:rFonts w:asciiTheme="minorHAnsi" w:eastAsiaTheme="minorEastAsia" w:hAnsiTheme="minorHAnsi" w:cstheme="minorBidi"/>
          <w:i w:val="0"/>
          <w:iCs w:val="0"/>
          <w:noProof/>
          <w:sz w:val="22"/>
          <w:szCs w:val="22"/>
          <w:lang w:val="es-AR" w:eastAsia="es-AR"/>
        </w:rPr>
      </w:pPr>
      <w:hyperlink w:anchor="_Toc525465982" w:history="1">
        <w:r w:rsidR="00804E08" w:rsidRPr="003D28FF">
          <w:rPr>
            <w:rStyle w:val="Hipervnculo"/>
            <w:noProof/>
          </w:rPr>
          <w:t>Estándar de verificación y prácticas</w:t>
        </w:r>
        <w:r w:rsidR="00804E08">
          <w:rPr>
            <w:noProof/>
            <w:webHidden/>
          </w:rPr>
          <w:tab/>
        </w:r>
        <w:r w:rsidR="00CD565F">
          <w:rPr>
            <w:noProof/>
            <w:webHidden/>
          </w:rPr>
          <w:fldChar w:fldCharType="begin"/>
        </w:r>
        <w:r w:rsidR="00804E08">
          <w:rPr>
            <w:noProof/>
            <w:webHidden/>
          </w:rPr>
          <w:instrText xml:space="preserve"> PAGEREF _Toc525465982 \h </w:instrText>
        </w:r>
        <w:r w:rsidR="00CD565F">
          <w:rPr>
            <w:noProof/>
            <w:webHidden/>
          </w:rPr>
        </w:r>
        <w:r w:rsidR="00CD565F">
          <w:rPr>
            <w:noProof/>
            <w:webHidden/>
          </w:rPr>
          <w:fldChar w:fldCharType="separate"/>
        </w:r>
        <w:r w:rsidR="00804E08">
          <w:rPr>
            <w:noProof/>
            <w:webHidden/>
          </w:rPr>
          <w:t>18</w:t>
        </w:r>
        <w:r w:rsidR="00CD565F">
          <w:rPr>
            <w:noProof/>
            <w:webHidden/>
          </w:rPr>
          <w:fldChar w:fldCharType="end"/>
        </w:r>
      </w:hyperlink>
    </w:p>
    <w:p w:rsidR="00804E08" w:rsidRDefault="001C7446">
      <w:pPr>
        <w:pStyle w:val="TDC2"/>
        <w:rPr>
          <w:rFonts w:asciiTheme="minorHAnsi" w:eastAsiaTheme="minorEastAsia" w:hAnsiTheme="minorHAnsi" w:cstheme="minorBidi"/>
          <w:i w:val="0"/>
          <w:iCs w:val="0"/>
          <w:noProof/>
          <w:sz w:val="22"/>
          <w:szCs w:val="22"/>
          <w:lang w:val="es-AR" w:eastAsia="es-AR"/>
        </w:rPr>
      </w:pPr>
      <w:hyperlink w:anchor="_Toc525465983" w:history="1">
        <w:r w:rsidR="00804E08" w:rsidRPr="003D28FF">
          <w:rPr>
            <w:rStyle w:val="Hipervnculo"/>
            <w:noProof/>
          </w:rPr>
          <w:t>Otros Estándares</w:t>
        </w:r>
        <w:r w:rsidR="00804E08">
          <w:rPr>
            <w:noProof/>
            <w:webHidden/>
          </w:rPr>
          <w:tab/>
        </w:r>
        <w:r w:rsidR="00CD565F">
          <w:rPr>
            <w:noProof/>
            <w:webHidden/>
          </w:rPr>
          <w:fldChar w:fldCharType="begin"/>
        </w:r>
        <w:r w:rsidR="00804E08">
          <w:rPr>
            <w:noProof/>
            <w:webHidden/>
          </w:rPr>
          <w:instrText xml:space="preserve"> PAGEREF _Toc525465983 \h </w:instrText>
        </w:r>
        <w:r w:rsidR="00CD565F">
          <w:rPr>
            <w:noProof/>
            <w:webHidden/>
          </w:rPr>
        </w:r>
        <w:r w:rsidR="00CD565F">
          <w:rPr>
            <w:noProof/>
            <w:webHidden/>
          </w:rPr>
          <w:fldChar w:fldCharType="separate"/>
        </w:r>
        <w:r w:rsidR="00804E08">
          <w:rPr>
            <w:noProof/>
            <w:webHidden/>
          </w:rPr>
          <w:t>18</w:t>
        </w:r>
        <w:r w:rsidR="00CD565F">
          <w:rPr>
            <w:noProof/>
            <w:webHidden/>
          </w:rPr>
          <w:fldChar w:fldCharType="end"/>
        </w:r>
      </w:hyperlink>
    </w:p>
    <w:p w:rsidR="00804E08" w:rsidRDefault="001C7446">
      <w:pPr>
        <w:pStyle w:val="TDC1"/>
        <w:rPr>
          <w:rFonts w:asciiTheme="minorHAnsi" w:eastAsiaTheme="minorEastAsia" w:hAnsiTheme="minorHAnsi" w:cstheme="minorBidi"/>
          <w:b w:val="0"/>
          <w:bCs w:val="0"/>
          <w:noProof/>
          <w:sz w:val="22"/>
          <w:szCs w:val="22"/>
          <w:lang w:val="es-AR" w:eastAsia="es-AR"/>
        </w:rPr>
      </w:pPr>
      <w:hyperlink w:anchor="_Toc525465984" w:history="1">
        <w:r w:rsidR="00804E08" w:rsidRPr="003D28FF">
          <w:rPr>
            <w:rStyle w:val="Hipervnculo"/>
            <w:noProof/>
          </w:rPr>
          <w:t>Revisiones y auditorías</w:t>
        </w:r>
        <w:r w:rsidR="00804E08">
          <w:rPr>
            <w:noProof/>
            <w:webHidden/>
          </w:rPr>
          <w:tab/>
        </w:r>
        <w:r w:rsidR="00CD565F">
          <w:rPr>
            <w:noProof/>
            <w:webHidden/>
          </w:rPr>
          <w:fldChar w:fldCharType="begin"/>
        </w:r>
        <w:r w:rsidR="00804E08">
          <w:rPr>
            <w:noProof/>
            <w:webHidden/>
          </w:rPr>
          <w:instrText xml:space="preserve"> PAGEREF _Toc525465984 \h </w:instrText>
        </w:r>
        <w:r w:rsidR="00CD565F">
          <w:rPr>
            <w:noProof/>
            <w:webHidden/>
          </w:rPr>
        </w:r>
        <w:r w:rsidR="00CD565F">
          <w:rPr>
            <w:noProof/>
            <w:webHidden/>
          </w:rPr>
          <w:fldChar w:fldCharType="separate"/>
        </w:r>
        <w:r w:rsidR="00804E08">
          <w:rPr>
            <w:noProof/>
            <w:webHidden/>
          </w:rPr>
          <w:t>18</w:t>
        </w:r>
        <w:r w:rsidR="00CD565F">
          <w:rPr>
            <w:noProof/>
            <w:webHidden/>
          </w:rPr>
          <w:fldChar w:fldCharType="end"/>
        </w:r>
      </w:hyperlink>
    </w:p>
    <w:p w:rsidR="00804E08" w:rsidRDefault="001C7446">
      <w:pPr>
        <w:pStyle w:val="TDC2"/>
        <w:rPr>
          <w:rFonts w:asciiTheme="minorHAnsi" w:eastAsiaTheme="minorEastAsia" w:hAnsiTheme="minorHAnsi" w:cstheme="minorBidi"/>
          <w:i w:val="0"/>
          <w:iCs w:val="0"/>
          <w:noProof/>
          <w:sz w:val="22"/>
          <w:szCs w:val="22"/>
          <w:lang w:val="es-AR" w:eastAsia="es-AR"/>
        </w:rPr>
      </w:pPr>
      <w:hyperlink w:anchor="_Toc525465985" w:history="1">
        <w:r w:rsidR="00804E08" w:rsidRPr="003D28FF">
          <w:rPr>
            <w:rStyle w:val="Hipervnculo"/>
            <w:noProof/>
          </w:rPr>
          <w:t>Objetivo</w:t>
        </w:r>
        <w:r w:rsidR="00804E08">
          <w:rPr>
            <w:noProof/>
            <w:webHidden/>
          </w:rPr>
          <w:tab/>
        </w:r>
        <w:r w:rsidR="00CD565F">
          <w:rPr>
            <w:noProof/>
            <w:webHidden/>
          </w:rPr>
          <w:fldChar w:fldCharType="begin"/>
        </w:r>
        <w:r w:rsidR="00804E08">
          <w:rPr>
            <w:noProof/>
            <w:webHidden/>
          </w:rPr>
          <w:instrText xml:space="preserve"> PAGEREF _Toc525465985 \h </w:instrText>
        </w:r>
        <w:r w:rsidR="00CD565F">
          <w:rPr>
            <w:noProof/>
            <w:webHidden/>
          </w:rPr>
        </w:r>
        <w:r w:rsidR="00CD565F">
          <w:rPr>
            <w:noProof/>
            <w:webHidden/>
          </w:rPr>
          <w:fldChar w:fldCharType="separate"/>
        </w:r>
        <w:r w:rsidR="00804E08">
          <w:rPr>
            <w:noProof/>
            <w:webHidden/>
          </w:rPr>
          <w:t>18</w:t>
        </w:r>
        <w:r w:rsidR="00CD565F">
          <w:rPr>
            <w:noProof/>
            <w:webHidden/>
          </w:rPr>
          <w:fldChar w:fldCharType="end"/>
        </w:r>
      </w:hyperlink>
    </w:p>
    <w:p w:rsidR="00804E08" w:rsidRDefault="001C7446">
      <w:pPr>
        <w:pStyle w:val="TDC2"/>
        <w:rPr>
          <w:rFonts w:asciiTheme="minorHAnsi" w:eastAsiaTheme="minorEastAsia" w:hAnsiTheme="minorHAnsi" w:cstheme="minorBidi"/>
          <w:i w:val="0"/>
          <w:iCs w:val="0"/>
          <w:noProof/>
          <w:sz w:val="22"/>
          <w:szCs w:val="22"/>
          <w:lang w:val="es-AR" w:eastAsia="es-AR"/>
        </w:rPr>
      </w:pPr>
      <w:hyperlink w:anchor="_Toc525465986" w:history="1">
        <w:r w:rsidR="00804E08" w:rsidRPr="003D28FF">
          <w:rPr>
            <w:rStyle w:val="Hipervnculo"/>
            <w:noProof/>
          </w:rPr>
          <w:t>Requerimientos mínimos</w:t>
        </w:r>
        <w:r w:rsidR="00804E08">
          <w:rPr>
            <w:noProof/>
            <w:webHidden/>
          </w:rPr>
          <w:tab/>
        </w:r>
        <w:r w:rsidR="00CD565F">
          <w:rPr>
            <w:noProof/>
            <w:webHidden/>
          </w:rPr>
          <w:fldChar w:fldCharType="begin"/>
        </w:r>
        <w:r w:rsidR="00804E08">
          <w:rPr>
            <w:noProof/>
            <w:webHidden/>
          </w:rPr>
          <w:instrText xml:space="preserve"> PAGEREF _Toc525465986 \h </w:instrText>
        </w:r>
        <w:r w:rsidR="00CD565F">
          <w:rPr>
            <w:noProof/>
            <w:webHidden/>
          </w:rPr>
        </w:r>
        <w:r w:rsidR="00CD565F">
          <w:rPr>
            <w:noProof/>
            <w:webHidden/>
          </w:rPr>
          <w:fldChar w:fldCharType="separate"/>
        </w:r>
        <w:r w:rsidR="00804E08">
          <w:rPr>
            <w:noProof/>
            <w:webHidden/>
          </w:rPr>
          <w:t>18</w:t>
        </w:r>
        <w:r w:rsidR="00CD565F">
          <w:rPr>
            <w:noProof/>
            <w:webHidden/>
          </w:rPr>
          <w:fldChar w:fldCharType="end"/>
        </w:r>
      </w:hyperlink>
    </w:p>
    <w:p w:rsidR="00804E08" w:rsidRDefault="001C7446">
      <w:pPr>
        <w:pStyle w:val="TDC3"/>
        <w:rPr>
          <w:rFonts w:asciiTheme="minorHAnsi" w:eastAsiaTheme="minorEastAsia" w:hAnsiTheme="minorHAnsi" w:cstheme="minorBidi"/>
          <w:noProof/>
          <w:sz w:val="22"/>
          <w:szCs w:val="22"/>
          <w:lang w:val="es-AR" w:eastAsia="es-AR"/>
        </w:rPr>
      </w:pPr>
      <w:hyperlink w:anchor="_Toc525465987" w:history="1">
        <w:r w:rsidR="00804E08" w:rsidRPr="003D28FF">
          <w:rPr>
            <w:rStyle w:val="Hipervnculo"/>
            <w:noProof/>
          </w:rPr>
          <w:t>Revisión de requerimientos</w:t>
        </w:r>
        <w:r w:rsidR="00804E08">
          <w:rPr>
            <w:noProof/>
            <w:webHidden/>
          </w:rPr>
          <w:tab/>
        </w:r>
        <w:r w:rsidR="00CD565F">
          <w:rPr>
            <w:noProof/>
            <w:webHidden/>
          </w:rPr>
          <w:fldChar w:fldCharType="begin"/>
        </w:r>
        <w:r w:rsidR="00804E08">
          <w:rPr>
            <w:noProof/>
            <w:webHidden/>
          </w:rPr>
          <w:instrText xml:space="preserve"> PAGEREF _Toc525465987 \h </w:instrText>
        </w:r>
        <w:r w:rsidR="00CD565F">
          <w:rPr>
            <w:noProof/>
            <w:webHidden/>
          </w:rPr>
        </w:r>
        <w:r w:rsidR="00CD565F">
          <w:rPr>
            <w:noProof/>
            <w:webHidden/>
          </w:rPr>
          <w:fldChar w:fldCharType="separate"/>
        </w:r>
        <w:r w:rsidR="00804E08">
          <w:rPr>
            <w:noProof/>
            <w:webHidden/>
          </w:rPr>
          <w:t>19</w:t>
        </w:r>
        <w:r w:rsidR="00CD565F">
          <w:rPr>
            <w:noProof/>
            <w:webHidden/>
          </w:rPr>
          <w:fldChar w:fldCharType="end"/>
        </w:r>
      </w:hyperlink>
    </w:p>
    <w:p w:rsidR="00804E08" w:rsidRDefault="001C7446">
      <w:pPr>
        <w:pStyle w:val="TDC3"/>
        <w:rPr>
          <w:rFonts w:asciiTheme="minorHAnsi" w:eastAsiaTheme="minorEastAsia" w:hAnsiTheme="minorHAnsi" w:cstheme="minorBidi"/>
          <w:noProof/>
          <w:sz w:val="22"/>
          <w:szCs w:val="22"/>
          <w:lang w:val="es-AR" w:eastAsia="es-AR"/>
        </w:rPr>
      </w:pPr>
      <w:hyperlink w:anchor="_Toc525465988" w:history="1">
        <w:r w:rsidR="00804E08" w:rsidRPr="003D28FF">
          <w:rPr>
            <w:rStyle w:val="Hipervnculo"/>
            <w:noProof/>
          </w:rPr>
          <w:t>Revisión de diseño preliminar</w:t>
        </w:r>
        <w:r w:rsidR="00804E08">
          <w:rPr>
            <w:noProof/>
            <w:webHidden/>
          </w:rPr>
          <w:tab/>
        </w:r>
        <w:r w:rsidR="00CD565F">
          <w:rPr>
            <w:noProof/>
            <w:webHidden/>
          </w:rPr>
          <w:fldChar w:fldCharType="begin"/>
        </w:r>
        <w:r w:rsidR="00804E08">
          <w:rPr>
            <w:noProof/>
            <w:webHidden/>
          </w:rPr>
          <w:instrText xml:space="preserve"> PAGEREF _Toc525465988 \h </w:instrText>
        </w:r>
        <w:r w:rsidR="00CD565F">
          <w:rPr>
            <w:noProof/>
            <w:webHidden/>
          </w:rPr>
        </w:r>
        <w:r w:rsidR="00CD565F">
          <w:rPr>
            <w:noProof/>
            <w:webHidden/>
          </w:rPr>
          <w:fldChar w:fldCharType="separate"/>
        </w:r>
        <w:r w:rsidR="00804E08">
          <w:rPr>
            <w:noProof/>
            <w:webHidden/>
          </w:rPr>
          <w:t>19</w:t>
        </w:r>
        <w:r w:rsidR="00CD565F">
          <w:rPr>
            <w:noProof/>
            <w:webHidden/>
          </w:rPr>
          <w:fldChar w:fldCharType="end"/>
        </w:r>
      </w:hyperlink>
    </w:p>
    <w:p w:rsidR="00804E08" w:rsidRDefault="001C7446">
      <w:pPr>
        <w:pStyle w:val="TDC3"/>
        <w:rPr>
          <w:rFonts w:asciiTheme="minorHAnsi" w:eastAsiaTheme="minorEastAsia" w:hAnsiTheme="minorHAnsi" w:cstheme="minorBidi"/>
          <w:noProof/>
          <w:sz w:val="22"/>
          <w:szCs w:val="22"/>
          <w:lang w:val="es-AR" w:eastAsia="es-AR"/>
        </w:rPr>
      </w:pPr>
      <w:hyperlink w:anchor="_Toc525465989" w:history="1">
        <w:r w:rsidR="00804E08" w:rsidRPr="003D28FF">
          <w:rPr>
            <w:rStyle w:val="Hipervnculo"/>
            <w:noProof/>
          </w:rPr>
          <w:t>Revisión de diseño crítico</w:t>
        </w:r>
        <w:r w:rsidR="00804E08">
          <w:rPr>
            <w:noProof/>
            <w:webHidden/>
          </w:rPr>
          <w:tab/>
        </w:r>
        <w:r w:rsidR="00CD565F">
          <w:rPr>
            <w:noProof/>
            <w:webHidden/>
          </w:rPr>
          <w:fldChar w:fldCharType="begin"/>
        </w:r>
        <w:r w:rsidR="00804E08">
          <w:rPr>
            <w:noProof/>
            <w:webHidden/>
          </w:rPr>
          <w:instrText xml:space="preserve"> PAGEREF _Toc525465989 \h </w:instrText>
        </w:r>
        <w:r w:rsidR="00CD565F">
          <w:rPr>
            <w:noProof/>
            <w:webHidden/>
          </w:rPr>
        </w:r>
        <w:r w:rsidR="00CD565F">
          <w:rPr>
            <w:noProof/>
            <w:webHidden/>
          </w:rPr>
          <w:fldChar w:fldCharType="separate"/>
        </w:r>
        <w:r w:rsidR="00804E08">
          <w:rPr>
            <w:noProof/>
            <w:webHidden/>
          </w:rPr>
          <w:t>19</w:t>
        </w:r>
        <w:r w:rsidR="00CD565F">
          <w:rPr>
            <w:noProof/>
            <w:webHidden/>
          </w:rPr>
          <w:fldChar w:fldCharType="end"/>
        </w:r>
      </w:hyperlink>
    </w:p>
    <w:p w:rsidR="00804E08" w:rsidRDefault="001C7446">
      <w:pPr>
        <w:pStyle w:val="TDC3"/>
        <w:rPr>
          <w:rFonts w:asciiTheme="minorHAnsi" w:eastAsiaTheme="minorEastAsia" w:hAnsiTheme="minorHAnsi" w:cstheme="minorBidi"/>
          <w:noProof/>
          <w:sz w:val="22"/>
          <w:szCs w:val="22"/>
          <w:lang w:val="es-AR" w:eastAsia="es-AR"/>
        </w:rPr>
      </w:pPr>
      <w:hyperlink w:anchor="_Toc525465990" w:history="1">
        <w:r w:rsidR="00804E08" w:rsidRPr="003D28FF">
          <w:rPr>
            <w:rStyle w:val="Hipervnculo"/>
            <w:noProof/>
          </w:rPr>
          <w:t>Auditoría funcional</w:t>
        </w:r>
        <w:r w:rsidR="00804E08">
          <w:rPr>
            <w:noProof/>
            <w:webHidden/>
          </w:rPr>
          <w:tab/>
        </w:r>
        <w:r w:rsidR="00CD565F">
          <w:rPr>
            <w:noProof/>
            <w:webHidden/>
          </w:rPr>
          <w:fldChar w:fldCharType="begin"/>
        </w:r>
        <w:r w:rsidR="00804E08">
          <w:rPr>
            <w:noProof/>
            <w:webHidden/>
          </w:rPr>
          <w:instrText xml:space="preserve"> PAGEREF _Toc525465990 \h </w:instrText>
        </w:r>
        <w:r w:rsidR="00CD565F">
          <w:rPr>
            <w:noProof/>
            <w:webHidden/>
          </w:rPr>
        </w:r>
        <w:r w:rsidR="00CD565F">
          <w:rPr>
            <w:noProof/>
            <w:webHidden/>
          </w:rPr>
          <w:fldChar w:fldCharType="separate"/>
        </w:r>
        <w:r w:rsidR="00804E08">
          <w:rPr>
            <w:noProof/>
            <w:webHidden/>
          </w:rPr>
          <w:t>19</w:t>
        </w:r>
        <w:r w:rsidR="00CD565F">
          <w:rPr>
            <w:noProof/>
            <w:webHidden/>
          </w:rPr>
          <w:fldChar w:fldCharType="end"/>
        </w:r>
      </w:hyperlink>
    </w:p>
    <w:p w:rsidR="00804E08" w:rsidRDefault="001C7446">
      <w:pPr>
        <w:pStyle w:val="TDC3"/>
        <w:rPr>
          <w:rFonts w:asciiTheme="minorHAnsi" w:eastAsiaTheme="minorEastAsia" w:hAnsiTheme="minorHAnsi" w:cstheme="minorBidi"/>
          <w:noProof/>
          <w:sz w:val="22"/>
          <w:szCs w:val="22"/>
          <w:lang w:val="es-AR" w:eastAsia="es-AR"/>
        </w:rPr>
      </w:pPr>
      <w:hyperlink w:anchor="_Toc525465991" w:history="1">
        <w:r w:rsidR="00804E08" w:rsidRPr="003D28FF">
          <w:rPr>
            <w:rStyle w:val="Hipervnculo"/>
            <w:noProof/>
          </w:rPr>
          <w:t>Auditoría física</w:t>
        </w:r>
        <w:r w:rsidR="00804E08">
          <w:rPr>
            <w:noProof/>
            <w:webHidden/>
          </w:rPr>
          <w:tab/>
        </w:r>
        <w:r w:rsidR="00CD565F">
          <w:rPr>
            <w:noProof/>
            <w:webHidden/>
          </w:rPr>
          <w:fldChar w:fldCharType="begin"/>
        </w:r>
        <w:r w:rsidR="00804E08">
          <w:rPr>
            <w:noProof/>
            <w:webHidden/>
          </w:rPr>
          <w:instrText xml:space="preserve"> PAGEREF _Toc525465991 \h </w:instrText>
        </w:r>
        <w:r w:rsidR="00CD565F">
          <w:rPr>
            <w:noProof/>
            <w:webHidden/>
          </w:rPr>
        </w:r>
        <w:r w:rsidR="00CD565F">
          <w:rPr>
            <w:noProof/>
            <w:webHidden/>
          </w:rPr>
          <w:fldChar w:fldCharType="separate"/>
        </w:r>
        <w:r w:rsidR="00804E08">
          <w:rPr>
            <w:noProof/>
            <w:webHidden/>
          </w:rPr>
          <w:t>19</w:t>
        </w:r>
        <w:r w:rsidR="00CD565F">
          <w:rPr>
            <w:noProof/>
            <w:webHidden/>
          </w:rPr>
          <w:fldChar w:fldCharType="end"/>
        </w:r>
      </w:hyperlink>
    </w:p>
    <w:p w:rsidR="00804E08" w:rsidRDefault="001C7446">
      <w:pPr>
        <w:pStyle w:val="TDC3"/>
        <w:rPr>
          <w:rFonts w:asciiTheme="minorHAnsi" w:eastAsiaTheme="minorEastAsia" w:hAnsiTheme="minorHAnsi" w:cstheme="minorBidi"/>
          <w:noProof/>
          <w:sz w:val="22"/>
          <w:szCs w:val="22"/>
          <w:lang w:val="es-AR" w:eastAsia="es-AR"/>
        </w:rPr>
      </w:pPr>
      <w:hyperlink w:anchor="_Toc525465992" w:history="1">
        <w:r w:rsidR="00804E08" w:rsidRPr="003D28FF">
          <w:rPr>
            <w:rStyle w:val="Hipervnculo"/>
            <w:noProof/>
          </w:rPr>
          <w:t>Auditorías internas al proceso</w:t>
        </w:r>
        <w:r w:rsidR="00804E08">
          <w:rPr>
            <w:noProof/>
            <w:webHidden/>
          </w:rPr>
          <w:tab/>
        </w:r>
        <w:r w:rsidR="00CD565F">
          <w:rPr>
            <w:noProof/>
            <w:webHidden/>
          </w:rPr>
          <w:fldChar w:fldCharType="begin"/>
        </w:r>
        <w:r w:rsidR="00804E08">
          <w:rPr>
            <w:noProof/>
            <w:webHidden/>
          </w:rPr>
          <w:instrText xml:space="preserve"> PAGEREF _Toc525465992 \h </w:instrText>
        </w:r>
        <w:r w:rsidR="00CD565F">
          <w:rPr>
            <w:noProof/>
            <w:webHidden/>
          </w:rPr>
        </w:r>
        <w:r w:rsidR="00CD565F">
          <w:rPr>
            <w:noProof/>
            <w:webHidden/>
          </w:rPr>
          <w:fldChar w:fldCharType="separate"/>
        </w:r>
        <w:r w:rsidR="00804E08">
          <w:rPr>
            <w:noProof/>
            <w:webHidden/>
          </w:rPr>
          <w:t>19</w:t>
        </w:r>
        <w:r w:rsidR="00CD565F">
          <w:rPr>
            <w:noProof/>
            <w:webHidden/>
          </w:rPr>
          <w:fldChar w:fldCharType="end"/>
        </w:r>
      </w:hyperlink>
    </w:p>
    <w:p w:rsidR="00804E08" w:rsidRDefault="001C7446">
      <w:pPr>
        <w:pStyle w:val="TDC3"/>
        <w:rPr>
          <w:rFonts w:asciiTheme="minorHAnsi" w:eastAsiaTheme="minorEastAsia" w:hAnsiTheme="minorHAnsi" w:cstheme="minorBidi"/>
          <w:noProof/>
          <w:sz w:val="22"/>
          <w:szCs w:val="22"/>
          <w:lang w:val="es-AR" w:eastAsia="es-AR"/>
        </w:rPr>
      </w:pPr>
      <w:hyperlink w:anchor="_Toc525465993" w:history="1">
        <w:r w:rsidR="00804E08" w:rsidRPr="003D28FF">
          <w:rPr>
            <w:rStyle w:val="Hipervnculo"/>
            <w:noProof/>
          </w:rPr>
          <w:t>Revisiones de gestión</w:t>
        </w:r>
        <w:r w:rsidR="00804E08">
          <w:rPr>
            <w:noProof/>
            <w:webHidden/>
          </w:rPr>
          <w:tab/>
        </w:r>
        <w:r w:rsidR="00CD565F">
          <w:rPr>
            <w:noProof/>
            <w:webHidden/>
          </w:rPr>
          <w:fldChar w:fldCharType="begin"/>
        </w:r>
        <w:r w:rsidR="00804E08">
          <w:rPr>
            <w:noProof/>
            <w:webHidden/>
          </w:rPr>
          <w:instrText xml:space="preserve"> PAGEREF _Toc525465993 \h </w:instrText>
        </w:r>
        <w:r w:rsidR="00CD565F">
          <w:rPr>
            <w:noProof/>
            <w:webHidden/>
          </w:rPr>
        </w:r>
        <w:r w:rsidR="00CD565F">
          <w:rPr>
            <w:noProof/>
            <w:webHidden/>
          </w:rPr>
          <w:fldChar w:fldCharType="separate"/>
        </w:r>
        <w:r w:rsidR="00804E08">
          <w:rPr>
            <w:noProof/>
            <w:webHidden/>
          </w:rPr>
          <w:t>19</w:t>
        </w:r>
        <w:r w:rsidR="00CD565F">
          <w:rPr>
            <w:noProof/>
            <w:webHidden/>
          </w:rPr>
          <w:fldChar w:fldCharType="end"/>
        </w:r>
      </w:hyperlink>
    </w:p>
    <w:p w:rsidR="00804E08" w:rsidRDefault="001C7446">
      <w:pPr>
        <w:pStyle w:val="TDC3"/>
        <w:rPr>
          <w:rFonts w:asciiTheme="minorHAnsi" w:eastAsiaTheme="minorEastAsia" w:hAnsiTheme="minorHAnsi" w:cstheme="minorBidi"/>
          <w:noProof/>
          <w:sz w:val="22"/>
          <w:szCs w:val="22"/>
          <w:lang w:val="es-AR" w:eastAsia="es-AR"/>
        </w:rPr>
      </w:pPr>
      <w:hyperlink w:anchor="_Toc525465994" w:history="1">
        <w:r w:rsidR="00804E08" w:rsidRPr="003D28FF">
          <w:rPr>
            <w:rStyle w:val="Hipervnculo"/>
            <w:noProof/>
          </w:rPr>
          <w:t>Revisión del Plan de gestión de configuración</w:t>
        </w:r>
        <w:r w:rsidR="00804E08">
          <w:rPr>
            <w:noProof/>
            <w:webHidden/>
          </w:rPr>
          <w:tab/>
        </w:r>
        <w:r w:rsidR="00CD565F">
          <w:rPr>
            <w:noProof/>
            <w:webHidden/>
          </w:rPr>
          <w:fldChar w:fldCharType="begin"/>
        </w:r>
        <w:r w:rsidR="00804E08">
          <w:rPr>
            <w:noProof/>
            <w:webHidden/>
          </w:rPr>
          <w:instrText xml:space="preserve"> PAGEREF _Toc525465994 \h </w:instrText>
        </w:r>
        <w:r w:rsidR="00CD565F">
          <w:rPr>
            <w:noProof/>
            <w:webHidden/>
          </w:rPr>
        </w:r>
        <w:r w:rsidR="00CD565F">
          <w:rPr>
            <w:noProof/>
            <w:webHidden/>
          </w:rPr>
          <w:fldChar w:fldCharType="separate"/>
        </w:r>
        <w:r w:rsidR="00804E08">
          <w:rPr>
            <w:noProof/>
            <w:webHidden/>
          </w:rPr>
          <w:t>20</w:t>
        </w:r>
        <w:r w:rsidR="00CD565F">
          <w:rPr>
            <w:noProof/>
            <w:webHidden/>
          </w:rPr>
          <w:fldChar w:fldCharType="end"/>
        </w:r>
      </w:hyperlink>
    </w:p>
    <w:p w:rsidR="00804E08" w:rsidRDefault="001C7446">
      <w:pPr>
        <w:pStyle w:val="TDC3"/>
        <w:rPr>
          <w:rFonts w:asciiTheme="minorHAnsi" w:eastAsiaTheme="minorEastAsia" w:hAnsiTheme="minorHAnsi" w:cstheme="minorBidi"/>
          <w:noProof/>
          <w:sz w:val="22"/>
          <w:szCs w:val="22"/>
          <w:lang w:val="es-AR" w:eastAsia="es-AR"/>
        </w:rPr>
      </w:pPr>
      <w:hyperlink w:anchor="_Toc525465995" w:history="1">
        <w:r w:rsidR="00804E08" w:rsidRPr="003D28FF">
          <w:rPr>
            <w:rStyle w:val="Hipervnculo"/>
            <w:noProof/>
          </w:rPr>
          <w:t>Revisión Post Mortem</w:t>
        </w:r>
        <w:r w:rsidR="00804E08">
          <w:rPr>
            <w:noProof/>
            <w:webHidden/>
          </w:rPr>
          <w:tab/>
        </w:r>
        <w:r w:rsidR="00CD565F">
          <w:rPr>
            <w:noProof/>
            <w:webHidden/>
          </w:rPr>
          <w:fldChar w:fldCharType="begin"/>
        </w:r>
        <w:r w:rsidR="00804E08">
          <w:rPr>
            <w:noProof/>
            <w:webHidden/>
          </w:rPr>
          <w:instrText xml:space="preserve"> PAGEREF _Toc525465995 \h </w:instrText>
        </w:r>
        <w:r w:rsidR="00CD565F">
          <w:rPr>
            <w:noProof/>
            <w:webHidden/>
          </w:rPr>
        </w:r>
        <w:r w:rsidR="00CD565F">
          <w:rPr>
            <w:noProof/>
            <w:webHidden/>
          </w:rPr>
          <w:fldChar w:fldCharType="separate"/>
        </w:r>
        <w:r w:rsidR="00804E08">
          <w:rPr>
            <w:noProof/>
            <w:webHidden/>
          </w:rPr>
          <w:t>20</w:t>
        </w:r>
        <w:r w:rsidR="00CD565F">
          <w:rPr>
            <w:noProof/>
            <w:webHidden/>
          </w:rPr>
          <w:fldChar w:fldCharType="end"/>
        </w:r>
      </w:hyperlink>
    </w:p>
    <w:p w:rsidR="00804E08" w:rsidRDefault="001C7446">
      <w:pPr>
        <w:pStyle w:val="TDC3"/>
        <w:rPr>
          <w:rFonts w:asciiTheme="minorHAnsi" w:eastAsiaTheme="minorEastAsia" w:hAnsiTheme="minorHAnsi" w:cstheme="minorBidi"/>
          <w:noProof/>
          <w:sz w:val="22"/>
          <w:szCs w:val="22"/>
          <w:lang w:val="es-AR" w:eastAsia="es-AR"/>
        </w:rPr>
      </w:pPr>
      <w:hyperlink w:anchor="_Toc525465996" w:history="1">
        <w:r w:rsidR="00804E08" w:rsidRPr="003D28FF">
          <w:rPr>
            <w:rStyle w:val="Hipervnculo"/>
            <w:noProof/>
          </w:rPr>
          <w:t>Agenda</w:t>
        </w:r>
        <w:r w:rsidR="00804E08">
          <w:rPr>
            <w:noProof/>
            <w:webHidden/>
          </w:rPr>
          <w:tab/>
        </w:r>
        <w:r w:rsidR="00CD565F">
          <w:rPr>
            <w:noProof/>
            <w:webHidden/>
          </w:rPr>
          <w:fldChar w:fldCharType="begin"/>
        </w:r>
        <w:r w:rsidR="00804E08">
          <w:rPr>
            <w:noProof/>
            <w:webHidden/>
          </w:rPr>
          <w:instrText xml:space="preserve"> PAGEREF _Toc525465996 \h </w:instrText>
        </w:r>
        <w:r w:rsidR="00CD565F">
          <w:rPr>
            <w:noProof/>
            <w:webHidden/>
          </w:rPr>
        </w:r>
        <w:r w:rsidR="00CD565F">
          <w:rPr>
            <w:noProof/>
            <w:webHidden/>
          </w:rPr>
          <w:fldChar w:fldCharType="separate"/>
        </w:r>
        <w:r w:rsidR="00804E08">
          <w:rPr>
            <w:noProof/>
            <w:webHidden/>
          </w:rPr>
          <w:t>20</w:t>
        </w:r>
        <w:r w:rsidR="00CD565F">
          <w:rPr>
            <w:noProof/>
            <w:webHidden/>
          </w:rPr>
          <w:fldChar w:fldCharType="end"/>
        </w:r>
      </w:hyperlink>
    </w:p>
    <w:p w:rsidR="00804E08" w:rsidRDefault="001C7446">
      <w:pPr>
        <w:pStyle w:val="TDC2"/>
        <w:rPr>
          <w:rFonts w:asciiTheme="minorHAnsi" w:eastAsiaTheme="minorEastAsia" w:hAnsiTheme="minorHAnsi" w:cstheme="minorBidi"/>
          <w:i w:val="0"/>
          <w:iCs w:val="0"/>
          <w:noProof/>
          <w:sz w:val="22"/>
          <w:szCs w:val="22"/>
          <w:lang w:val="es-AR" w:eastAsia="es-AR"/>
        </w:rPr>
      </w:pPr>
      <w:hyperlink w:anchor="_Toc525465997" w:history="1">
        <w:r w:rsidR="00804E08" w:rsidRPr="003D28FF">
          <w:rPr>
            <w:rStyle w:val="Hipervnculo"/>
            <w:noProof/>
          </w:rPr>
          <w:t>Otras revisiones</w:t>
        </w:r>
        <w:r w:rsidR="00804E08">
          <w:rPr>
            <w:noProof/>
            <w:webHidden/>
          </w:rPr>
          <w:tab/>
        </w:r>
        <w:r w:rsidR="00CD565F">
          <w:rPr>
            <w:noProof/>
            <w:webHidden/>
          </w:rPr>
          <w:fldChar w:fldCharType="begin"/>
        </w:r>
        <w:r w:rsidR="00804E08">
          <w:rPr>
            <w:noProof/>
            <w:webHidden/>
          </w:rPr>
          <w:instrText xml:space="preserve"> PAGEREF _Toc525465997 \h </w:instrText>
        </w:r>
        <w:r w:rsidR="00CD565F">
          <w:rPr>
            <w:noProof/>
            <w:webHidden/>
          </w:rPr>
        </w:r>
        <w:r w:rsidR="00CD565F">
          <w:rPr>
            <w:noProof/>
            <w:webHidden/>
          </w:rPr>
          <w:fldChar w:fldCharType="separate"/>
        </w:r>
        <w:r w:rsidR="00804E08">
          <w:rPr>
            <w:noProof/>
            <w:webHidden/>
          </w:rPr>
          <w:t>20</w:t>
        </w:r>
        <w:r w:rsidR="00CD565F">
          <w:rPr>
            <w:noProof/>
            <w:webHidden/>
          </w:rPr>
          <w:fldChar w:fldCharType="end"/>
        </w:r>
      </w:hyperlink>
    </w:p>
    <w:p w:rsidR="00804E08" w:rsidRDefault="001C7446">
      <w:pPr>
        <w:pStyle w:val="TDC3"/>
        <w:rPr>
          <w:rFonts w:asciiTheme="minorHAnsi" w:eastAsiaTheme="minorEastAsia" w:hAnsiTheme="minorHAnsi" w:cstheme="minorBidi"/>
          <w:noProof/>
          <w:sz w:val="22"/>
          <w:szCs w:val="22"/>
          <w:lang w:val="es-AR" w:eastAsia="es-AR"/>
        </w:rPr>
      </w:pPr>
      <w:hyperlink w:anchor="_Toc525465998" w:history="1">
        <w:r w:rsidR="00804E08" w:rsidRPr="003D28FF">
          <w:rPr>
            <w:rStyle w:val="Hipervnculo"/>
            <w:noProof/>
          </w:rPr>
          <w:t>Revisión de documentación de usuario</w:t>
        </w:r>
        <w:r w:rsidR="00804E08">
          <w:rPr>
            <w:noProof/>
            <w:webHidden/>
          </w:rPr>
          <w:tab/>
        </w:r>
        <w:r w:rsidR="00CD565F">
          <w:rPr>
            <w:noProof/>
            <w:webHidden/>
          </w:rPr>
          <w:fldChar w:fldCharType="begin"/>
        </w:r>
        <w:r w:rsidR="00804E08">
          <w:rPr>
            <w:noProof/>
            <w:webHidden/>
          </w:rPr>
          <w:instrText xml:space="preserve"> PAGEREF _Toc525465998 \h </w:instrText>
        </w:r>
        <w:r w:rsidR="00CD565F">
          <w:rPr>
            <w:noProof/>
            <w:webHidden/>
          </w:rPr>
        </w:r>
        <w:r w:rsidR="00CD565F">
          <w:rPr>
            <w:noProof/>
            <w:webHidden/>
          </w:rPr>
          <w:fldChar w:fldCharType="separate"/>
        </w:r>
        <w:r w:rsidR="00804E08">
          <w:rPr>
            <w:noProof/>
            <w:webHidden/>
          </w:rPr>
          <w:t>20</w:t>
        </w:r>
        <w:r w:rsidR="00CD565F">
          <w:rPr>
            <w:noProof/>
            <w:webHidden/>
          </w:rPr>
          <w:fldChar w:fldCharType="end"/>
        </w:r>
      </w:hyperlink>
    </w:p>
    <w:p w:rsidR="00804E08" w:rsidRDefault="001C7446">
      <w:pPr>
        <w:pStyle w:val="TDC1"/>
        <w:rPr>
          <w:rFonts w:asciiTheme="minorHAnsi" w:eastAsiaTheme="minorEastAsia" w:hAnsiTheme="minorHAnsi" w:cstheme="minorBidi"/>
          <w:b w:val="0"/>
          <w:bCs w:val="0"/>
          <w:noProof/>
          <w:sz w:val="22"/>
          <w:szCs w:val="22"/>
          <w:lang w:val="es-AR" w:eastAsia="es-AR"/>
        </w:rPr>
      </w:pPr>
      <w:hyperlink w:anchor="_Toc525465999" w:history="1">
        <w:r w:rsidR="00804E08" w:rsidRPr="003D28FF">
          <w:rPr>
            <w:rStyle w:val="Hipervnculo"/>
            <w:noProof/>
          </w:rPr>
          <w:t>Verificación</w:t>
        </w:r>
        <w:r w:rsidR="00804E08">
          <w:rPr>
            <w:noProof/>
            <w:webHidden/>
          </w:rPr>
          <w:tab/>
        </w:r>
        <w:r w:rsidR="00CD565F">
          <w:rPr>
            <w:noProof/>
            <w:webHidden/>
          </w:rPr>
          <w:fldChar w:fldCharType="begin"/>
        </w:r>
        <w:r w:rsidR="00804E08">
          <w:rPr>
            <w:noProof/>
            <w:webHidden/>
          </w:rPr>
          <w:instrText xml:space="preserve"> PAGEREF _Toc525465999 \h </w:instrText>
        </w:r>
        <w:r w:rsidR="00CD565F">
          <w:rPr>
            <w:noProof/>
            <w:webHidden/>
          </w:rPr>
        </w:r>
        <w:r w:rsidR="00CD565F">
          <w:rPr>
            <w:noProof/>
            <w:webHidden/>
          </w:rPr>
          <w:fldChar w:fldCharType="separate"/>
        </w:r>
        <w:r w:rsidR="00804E08">
          <w:rPr>
            <w:noProof/>
            <w:webHidden/>
          </w:rPr>
          <w:t>20</w:t>
        </w:r>
        <w:r w:rsidR="00CD565F">
          <w:rPr>
            <w:noProof/>
            <w:webHidden/>
          </w:rPr>
          <w:fldChar w:fldCharType="end"/>
        </w:r>
      </w:hyperlink>
    </w:p>
    <w:p w:rsidR="00804E08" w:rsidRDefault="001C7446">
      <w:pPr>
        <w:pStyle w:val="TDC1"/>
        <w:rPr>
          <w:rFonts w:asciiTheme="minorHAnsi" w:eastAsiaTheme="minorEastAsia" w:hAnsiTheme="minorHAnsi" w:cstheme="minorBidi"/>
          <w:b w:val="0"/>
          <w:bCs w:val="0"/>
          <w:noProof/>
          <w:sz w:val="22"/>
          <w:szCs w:val="22"/>
          <w:lang w:val="es-AR" w:eastAsia="es-AR"/>
        </w:rPr>
      </w:pPr>
      <w:hyperlink w:anchor="_Toc525466000" w:history="1">
        <w:r w:rsidR="00804E08" w:rsidRPr="003D28FF">
          <w:rPr>
            <w:rStyle w:val="Hipervnculo"/>
            <w:noProof/>
          </w:rPr>
          <w:t>Reporte de problemas y acciones correctivas</w:t>
        </w:r>
        <w:r w:rsidR="00804E08">
          <w:rPr>
            <w:noProof/>
            <w:webHidden/>
          </w:rPr>
          <w:tab/>
        </w:r>
        <w:r w:rsidR="00CD565F">
          <w:rPr>
            <w:noProof/>
            <w:webHidden/>
          </w:rPr>
          <w:fldChar w:fldCharType="begin"/>
        </w:r>
        <w:r w:rsidR="00804E08">
          <w:rPr>
            <w:noProof/>
            <w:webHidden/>
          </w:rPr>
          <w:instrText xml:space="preserve"> PAGEREF _Toc525466000 \h </w:instrText>
        </w:r>
        <w:r w:rsidR="00CD565F">
          <w:rPr>
            <w:noProof/>
            <w:webHidden/>
          </w:rPr>
        </w:r>
        <w:r w:rsidR="00CD565F">
          <w:rPr>
            <w:noProof/>
            <w:webHidden/>
          </w:rPr>
          <w:fldChar w:fldCharType="separate"/>
        </w:r>
        <w:r w:rsidR="00804E08">
          <w:rPr>
            <w:noProof/>
            <w:webHidden/>
          </w:rPr>
          <w:t>20</w:t>
        </w:r>
        <w:r w:rsidR="00CD565F">
          <w:rPr>
            <w:noProof/>
            <w:webHidden/>
          </w:rPr>
          <w:fldChar w:fldCharType="end"/>
        </w:r>
      </w:hyperlink>
    </w:p>
    <w:p w:rsidR="00804E08" w:rsidRDefault="001C7446">
      <w:pPr>
        <w:pStyle w:val="TDC1"/>
        <w:rPr>
          <w:rFonts w:asciiTheme="minorHAnsi" w:eastAsiaTheme="minorEastAsia" w:hAnsiTheme="minorHAnsi" w:cstheme="minorBidi"/>
          <w:b w:val="0"/>
          <w:bCs w:val="0"/>
          <w:noProof/>
          <w:sz w:val="22"/>
          <w:szCs w:val="22"/>
          <w:lang w:val="es-AR" w:eastAsia="es-AR"/>
        </w:rPr>
      </w:pPr>
      <w:hyperlink w:anchor="_Toc525466001" w:history="1">
        <w:r w:rsidR="00804E08" w:rsidRPr="003D28FF">
          <w:rPr>
            <w:rStyle w:val="Hipervnculo"/>
            <w:noProof/>
          </w:rPr>
          <w:t>Herramientas, técnicas y metodologías</w:t>
        </w:r>
        <w:r w:rsidR="00804E08">
          <w:rPr>
            <w:noProof/>
            <w:webHidden/>
          </w:rPr>
          <w:tab/>
        </w:r>
        <w:r w:rsidR="00CD565F">
          <w:rPr>
            <w:noProof/>
            <w:webHidden/>
          </w:rPr>
          <w:fldChar w:fldCharType="begin"/>
        </w:r>
        <w:r w:rsidR="00804E08">
          <w:rPr>
            <w:noProof/>
            <w:webHidden/>
          </w:rPr>
          <w:instrText xml:space="preserve"> PAGEREF _Toc525466001 \h </w:instrText>
        </w:r>
        <w:r w:rsidR="00CD565F">
          <w:rPr>
            <w:noProof/>
            <w:webHidden/>
          </w:rPr>
        </w:r>
        <w:r w:rsidR="00CD565F">
          <w:rPr>
            <w:noProof/>
            <w:webHidden/>
          </w:rPr>
          <w:fldChar w:fldCharType="separate"/>
        </w:r>
        <w:r w:rsidR="00804E08">
          <w:rPr>
            <w:noProof/>
            <w:webHidden/>
          </w:rPr>
          <w:t>20</w:t>
        </w:r>
        <w:r w:rsidR="00CD565F">
          <w:rPr>
            <w:noProof/>
            <w:webHidden/>
          </w:rPr>
          <w:fldChar w:fldCharType="end"/>
        </w:r>
      </w:hyperlink>
    </w:p>
    <w:p w:rsidR="00804E08" w:rsidRDefault="001C7446">
      <w:pPr>
        <w:pStyle w:val="TDC1"/>
        <w:rPr>
          <w:rFonts w:asciiTheme="minorHAnsi" w:eastAsiaTheme="minorEastAsia" w:hAnsiTheme="minorHAnsi" w:cstheme="minorBidi"/>
          <w:b w:val="0"/>
          <w:bCs w:val="0"/>
          <w:noProof/>
          <w:sz w:val="22"/>
          <w:szCs w:val="22"/>
          <w:lang w:val="es-AR" w:eastAsia="es-AR"/>
        </w:rPr>
      </w:pPr>
      <w:hyperlink w:anchor="_Toc525466002" w:history="1">
        <w:r w:rsidR="00804E08" w:rsidRPr="003D28FF">
          <w:rPr>
            <w:rStyle w:val="Hipervnculo"/>
            <w:noProof/>
          </w:rPr>
          <w:t>Gestión de riesgos</w:t>
        </w:r>
        <w:r w:rsidR="00804E08">
          <w:rPr>
            <w:noProof/>
            <w:webHidden/>
          </w:rPr>
          <w:tab/>
        </w:r>
        <w:r w:rsidR="00CD565F">
          <w:rPr>
            <w:noProof/>
            <w:webHidden/>
          </w:rPr>
          <w:fldChar w:fldCharType="begin"/>
        </w:r>
        <w:r w:rsidR="00804E08">
          <w:rPr>
            <w:noProof/>
            <w:webHidden/>
          </w:rPr>
          <w:instrText xml:space="preserve"> PAGEREF _Toc525466002 \h </w:instrText>
        </w:r>
        <w:r w:rsidR="00CD565F">
          <w:rPr>
            <w:noProof/>
            <w:webHidden/>
          </w:rPr>
        </w:r>
        <w:r w:rsidR="00CD565F">
          <w:rPr>
            <w:noProof/>
            <w:webHidden/>
          </w:rPr>
          <w:fldChar w:fldCharType="separate"/>
        </w:r>
        <w:r w:rsidR="00804E08">
          <w:rPr>
            <w:noProof/>
            <w:webHidden/>
          </w:rPr>
          <w:t>21</w:t>
        </w:r>
        <w:r w:rsidR="00CD565F">
          <w:rPr>
            <w:noProof/>
            <w:webHidden/>
          </w:rPr>
          <w:fldChar w:fldCharType="end"/>
        </w:r>
      </w:hyperlink>
    </w:p>
    <w:p w:rsidR="00804E08" w:rsidRDefault="001C7446">
      <w:pPr>
        <w:pStyle w:val="TDC1"/>
        <w:rPr>
          <w:rFonts w:asciiTheme="minorHAnsi" w:eastAsiaTheme="minorEastAsia" w:hAnsiTheme="minorHAnsi" w:cstheme="minorBidi"/>
          <w:b w:val="0"/>
          <w:bCs w:val="0"/>
          <w:noProof/>
          <w:sz w:val="22"/>
          <w:szCs w:val="22"/>
          <w:lang w:val="es-AR" w:eastAsia="es-AR"/>
        </w:rPr>
      </w:pPr>
      <w:hyperlink w:anchor="_Toc525466003" w:history="1">
        <w:r w:rsidR="00804E08" w:rsidRPr="003D28FF">
          <w:rPr>
            <w:rStyle w:val="Hipervnculo"/>
            <w:noProof/>
          </w:rPr>
          <w:t>Anexos</w:t>
        </w:r>
        <w:r w:rsidR="00804E08">
          <w:rPr>
            <w:noProof/>
            <w:webHidden/>
          </w:rPr>
          <w:tab/>
        </w:r>
        <w:r w:rsidR="00CD565F">
          <w:rPr>
            <w:noProof/>
            <w:webHidden/>
          </w:rPr>
          <w:fldChar w:fldCharType="begin"/>
        </w:r>
        <w:r w:rsidR="00804E08">
          <w:rPr>
            <w:noProof/>
            <w:webHidden/>
          </w:rPr>
          <w:instrText xml:space="preserve"> PAGEREF _Toc525466003 \h </w:instrText>
        </w:r>
        <w:r w:rsidR="00CD565F">
          <w:rPr>
            <w:noProof/>
            <w:webHidden/>
          </w:rPr>
        </w:r>
        <w:r w:rsidR="00CD565F">
          <w:rPr>
            <w:noProof/>
            <w:webHidden/>
          </w:rPr>
          <w:fldChar w:fldCharType="separate"/>
        </w:r>
        <w:r w:rsidR="00804E08">
          <w:rPr>
            <w:noProof/>
            <w:webHidden/>
          </w:rPr>
          <w:t>22</w:t>
        </w:r>
        <w:r w:rsidR="00CD565F">
          <w:rPr>
            <w:noProof/>
            <w:webHidden/>
          </w:rPr>
          <w:fldChar w:fldCharType="end"/>
        </w:r>
      </w:hyperlink>
    </w:p>
    <w:p w:rsidR="00804E08" w:rsidRDefault="001C7446">
      <w:pPr>
        <w:pStyle w:val="TDC2"/>
        <w:rPr>
          <w:rFonts w:asciiTheme="minorHAnsi" w:eastAsiaTheme="minorEastAsia" w:hAnsiTheme="minorHAnsi" w:cstheme="minorBidi"/>
          <w:i w:val="0"/>
          <w:iCs w:val="0"/>
          <w:noProof/>
          <w:sz w:val="22"/>
          <w:szCs w:val="22"/>
          <w:lang w:val="es-AR" w:eastAsia="es-AR"/>
        </w:rPr>
      </w:pPr>
      <w:hyperlink w:anchor="_Toc525466004" w:history="1">
        <w:r w:rsidR="00804E08" w:rsidRPr="003D28FF">
          <w:rPr>
            <w:rStyle w:val="Hipervnculo"/>
            <w:noProof/>
          </w:rPr>
          <w:t>Formulario de Pedidos  y Detección de Cambios</w:t>
        </w:r>
        <w:r w:rsidR="00804E08">
          <w:rPr>
            <w:noProof/>
            <w:webHidden/>
          </w:rPr>
          <w:tab/>
        </w:r>
        <w:r w:rsidR="00CD565F">
          <w:rPr>
            <w:noProof/>
            <w:webHidden/>
          </w:rPr>
          <w:fldChar w:fldCharType="begin"/>
        </w:r>
        <w:r w:rsidR="00804E08">
          <w:rPr>
            <w:noProof/>
            <w:webHidden/>
          </w:rPr>
          <w:instrText xml:space="preserve"> PAGEREF _Toc525466004 \h </w:instrText>
        </w:r>
        <w:r w:rsidR="00CD565F">
          <w:rPr>
            <w:noProof/>
            <w:webHidden/>
          </w:rPr>
        </w:r>
        <w:r w:rsidR="00CD565F">
          <w:rPr>
            <w:noProof/>
            <w:webHidden/>
          </w:rPr>
          <w:fldChar w:fldCharType="separate"/>
        </w:r>
        <w:r w:rsidR="00804E08">
          <w:rPr>
            <w:noProof/>
            <w:webHidden/>
          </w:rPr>
          <w:t>22</w:t>
        </w:r>
        <w:r w:rsidR="00CD565F">
          <w:rPr>
            <w:noProof/>
            <w:webHidden/>
          </w:rPr>
          <w:fldChar w:fldCharType="end"/>
        </w:r>
      </w:hyperlink>
    </w:p>
    <w:p w:rsidR="000F79DF" w:rsidRDefault="00CD565F" w:rsidP="000F79DF">
      <w:pPr>
        <w:tabs>
          <w:tab w:val="left" w:pos="5954"/>
        </w:tabs>
      </w:pPr>
      <w:r>
        <w:fldChar w:fldCharType="end"/>
      </w:r>
    </w:p>
    <w:p w:rsidR="0040066E" w:rsidRDefault="0040066E" w:rsidP="000F79DF">
      <w:pPr>
        <w:ind w:left="0" w:firstLine="0"/>
      </w:pPr>
    </w:p>
    <w:p w:rsidR="00A13DBA" w:rsidRDefault="00861B8F" w:rsidP="009A3173">
      <w:pPr>
        <w:pStyle w:val="PSI-Ttulo"/>
      </w:pPr>
      <w:r>
        <w:br w:type="page"/>
      </w:r>
      <w:r w:rsidR="00C6106D">
        <w:rPr>
          <w:lang w:val="es-AR"/>
        </w:rPr>
        <w:lastRenderedPageBreak/>
        <w:t>Plan de SQA</w:t>
      </w:r>
    </w:p>
    <w:p w:rsidR="007D0783" w:rsidRDefault="007D0783" w:rsidP="00D805D1">
      <w:pPr>
        <w:pStyle w:val="PSI-Ttulo1"/>
      </w:pPr>
      <w:bookmarkStart w:id="0" w:name="_Toc21938333"/>
    </w:p>
    <w:p w:rsidR="00D805D1" w:rsidRDefault="00D805D1" w:rsidP="00D805D1">
      <w:pPr>
        <w:pStyle w:val="PSI-Ttulo1"/>
      </w:pPr>
      <w:bookmarkStart w:id="1" w:name="_Toc525465951"/>
      <w:r>
        <w:t>Propósito</w:t>
      </w:r>
      <w:bookmarkEnd w:id="0"/>
      <w:bookmarkEnd w:id="1"/>
    </w:p>
    <w:p w:rsidR="00FA4EC5" w:rsidRDefault="00FA4EC5" w:rsidP="00FA4EC5">
      <w:pPr>
        <w:pStyle w:val="PSI-Comentario"/>
      </w:pPr>
    </w:p>
    <w:p w:rsidR="00FA4EC5" w:rsidRDefault="00FA4EC5" w:rsidP="002A3F19">
      <w:pPr>
        <w:pStyle w:val="PSI-Normal"/>
      </w:pPr>
      <w:r>
        <w:t>El propósito de este plan es especificar las actividades que se realizarán para asegurar la calidad del software a construir. En él se detallan los productos que se van a revisar y los estándares, normas o métodos a aplicar; los métodos y procedimientos que se utilizarán para revisar que la elaboración de los productos se realice como lo establece el modelo de ciclo de vida del proyecto; y procedimientos para informar a los responsables de los productos los defectos encontrados y realizar un seguimiento de dichos defectos hasta su corrección.</w:t>
      </w:r>
    </w:p>
    <w:p w:rsidR="00FA4EC5" w:rsidRDefault="00FA4EC5" w:rsidP="002A3F19">
      <w:pPr>
        <w:pStyle w:val="PSI-Normal"/>
      </w:pPr>
    </w:p>
    <w:p w:rsidR="00FA4EC5" w:rsidRDefault="00FA4EC5" w:rsidP="002A3F19">
      <w:pPr>
        <w:pStyle w:val="PSI-Normal"/>
      </w:pPr>
      <w:r>
        <w:t xml:space="preserve">El software que se desarrollará será una aplicación web y una posible aplicación móvil.  En la aplicación web </w:t>
      </w:r>
      <w:r w:rsidR="001262F6">
        <w:t>los docentes podrán</w:t>
      </w:r>
      <w:r>
        <w:t xml:space="preserve"> cargar los programas de asignaturas</w:t>
      </w:r>
      <w:r w:rsidR="001262F6">
        <w:t xml:space="preserve"> por medio de formularios y la generación del mismo en PDF. El personal de Secretaria Académica podrá tener un registro de los profesores a los cuales se notificó la solicitud del programa, y poder ver el estado del programa durante el proceso de firmas de las autoridades correspondientes. Por último la comunidad universitaria en general podrá tener acceso a la visualización y descarga de los programas de asignaturas.</w:t>
      </w:r>
    </w:p>
    <w:p w:rsidR="00FA4EC5" w:rsidRDefault="00F96429" w:rsidP="002A3F19">
      <w:pPr>
        <w:pStyle w:val="PSI-Normal"/>
      </w:pPr>
      <w:r>
        <w:tab/>
      </w:r>
    </w:p>
    <w:p w:rsidR="003D11E6" w:rsidRDefault="00EB7285" w:rsidP="002A3F19">
      <w:pPr>
        <w:pStyle w:val="PSI-Normal"/>
      </w:pPr>
      <w:r>
        <w:t>Con la aplicación</w:t>
      </w:r>
      <w:r w:rsidR="00FA4EC5">
        <w:t xml:space="preserve"> se quiere lograr:</w:t>
      </w:r>
    </w:p>
    <w:p w:rsidR="001262F6" w:rsidRDefault="001262F6" w:rsidP="002A3F19">
      <w:pPr>
        <w:pStyle w:val="PSI-Normal"/>
        <w:numPr>
          <w:ilvl w:val="0"/>
          <w:numId w:val="4"/>
        </w:numPr>
      </w:pPr>
      <w:r>
        <w:t>Mejorar la calidad y eficiencia en el control</w:t>
      </w:r>
      <w:r w:rsidR="00EB7285">
        <w:t xml:space="preserve"> y seguimiento</w:t>
      </w:r>
      <w:r>
        <w:t xml:space="preserve"> de </w:t>
      </w:r>
      <w:r w:rsidR="00EB7285">
        <w:t>los programas de asignaturas de la UNPA - UARG</w:t>
      </w:r>
      <w:r>
        <w:t>.</w:t>
      </w:r>
    </w:p>
    <w:p w:rsidR="001262F6" w:rsidRDefault="001262F6" w:rsidP="002A3F19">
      <w:pPr>
        <w:pStyle w:val="PSI-Normal"/>
        <w:numPr>
          <w:ilvl w:val="0"/>
          <w:numId w:val="4"/>
        </w:numPr>
      </w:pPr>
      <w:r>
        <w:t xml:space="preserve">Gestionar de manera </w:t>
      </w:r>
      <w:r w:rsidR="00EB7285">
        <w:t>más</w:t>
      </w:r>
      <w:r>
        <w:t xml:space="preserve"> eficiente l</w:t>
      </w:r>
      <w:r w:rsidR="00EB7285">
        <w:t>os programas de asignaturas</w:t>
      </w:r>
      <w:r>
        <w:t>.</w:t>
      </w:r>
    </w:p>
    <w:p w:rsidR="001262F6" w:rsidRDefault="001262F6" w:rsidP="002A3F19">
      <w:pPr>
        <w:pStyle w:val="PSI-Normal"/>
        <w:numPr>
          <w:ilvl w:val="0"/>
          <w:numId w:val="4"/>
        </w:numPr>
      </w:pPr>
      <w:r>
        <w:t>Aminorar la carga de trabajo de los</w:t>
      </w:r>
      <w:r w:rsidR="00EB7285">
        <w:t xml:space="preserve"> empleados</w:t>
      </w:r>
      <w:r>
        <w:t xml:space="preserve"> administrativos</w:t>
      </w:r>
      <w:r w:rsidR="00EB7285">
        <w:t xml:space="preserve"> de Secretaria Académica</w:t>
      </w:r>
      <w:r>
        <w:t>.</w:t>
      </w:r>
    </w:p>
    <w:p w:rsidR="000E1B2B" w:rsidRDefault="000E1B2B" w:rsidP="00886029">
      <w:pPr>
        <w:pStyle w:val="PSI-Comentario"/>
      </w:pPr>
    </w:p>
    <w:p w:rsidR="00D805D1" w:rsidRPr="003F2B8D" w:rsidRDefault="00D805D1" w:rsidP="00D805D1">
      <w:pPr>
        <w:pStyle w:val="PSI-Ttulo2"/>
        <w:rPr>
          <w:lang w:val="en-US"/>
        </w:rPr>
      </w:pPr>
      <w:bookmarkStart w:id="2" w:name="_Toc21938334"/>
      <w:bookmarkStart w:id="3" w:name="_Toc525465952"/>
      <w:proofErr w:type="spellStart"/>
      <w:r w:rsidRPr="003F2B8D">
        <w:rPr>
          <w:lang w:val="en-US"/>
        </w:rPr>
        <w:t>Referencias</w:t>
      </w:r>
      <w:bookmarkEnd w:id="2"/>
      <w:bookmarkEnd w:id="3"/>
      <w:proofErr w:type="spellEnd"/>
    </w:p>
    <w:p w:rsidR="00D7540D" w:rsidRPr="003F2B8D" w:rsidRDefault="00351D45" w:rsidP="00F40DA3">
      <w:pPr>
        <w:pStyle w:val="PSI-Normal"/>
        <w:rPr>
          <w:lang w:val="en-US"/>
        </w:rPr>
      </w:pPr>
      <w:r w:rsidRPr="003F2B8D">
        <w:rPr>
          <w:lang w:val="en-US"/>
        </w:rPr>
        <w:t>[</w:t>
      </w:r>
      <w:r w:rsidR="00D805D1" w:rsidRPr="003F2B8D">
        <w:rPr>
          <w:lang w:val="en-US"/>
        </w:rPr>
        <w:t xml:space="preserve">ANSI/IEEE </w:t>
      </w:r>
      <w:proofErr w:type="spellStart"/>
      <w:proofErr w:type="gramStart"/>
      <w:r w:rsidR="00D805D1" w:rsidRPr="003F2B8D">
        <w:rPr>
          <w:lang w:val="en-US"/>
        </w:rPr>
        <w:t>Std</w:t>
      </w:r>
      <w:proofErr w:type="spellEnd"/>
      <w:proofErr w:type="gramEnd"/>
      <w:r w:rsidR="00D805D1" w:rsidRPr="003F2B8D">
        <w:rPr>
          <w:lang w:val="en-US"/>
        </w:rPr>
        <w:t xml:space="preserve"> 730.1-1989, IEEE Standard</w:t>
      </w:r>
      <w:r w:rsidR="00904555">
        <w:rPr>
          <w:lang w:val="en-US"/>
        </w:rPr>
        <w:t xml:space="preserve"> for Software Quality Assurance]</w:t>
      </w:r>
    </w:p>
    <w:p w:rsidR="00904555" w:rsidRDefault="00904555">
      <w:pPr>
        <w:spacing w:before="0" w:line="240" w:lineRule="auto"/>
        <w:ind w:left="0" w:firstLine="0"/>
        <w:rPr>
          <w:rFonts w:asciiTheme="minorHAnsi" w:eastAsiaTheme="minorHAnsi" w:hAnsiTheme="minorHAnsi" w:cstheme="minorBidi"/>
          <w:i/>
          <w:color w:val="548DD4"/>
          <w:szCs w:val="21"/>
          <w:lang w:val="en-US"/>
        </w:rPr>
      </w:pPr>
      <w:r>
        <w:rPr>
          <w:rFonts w:asciiTheme="minorHAnsi" w:eastAsiaTheme="minorHAnsi" w:hAnsiTheme="minorHAnsi" w:cstheme="minorBidi"/>
          <w:b/>
          <w:bCs/>
          <w:iCs/>
          <w:color w:val="548DD4"/>
          <w:szCs w:val="21"/>
          <w:lang w:val="en-US"/>
        </w:rPr>
        <w:br w:type="page"/>
      </w:r>
    </w:p>
    <w:p w:rsidR="00D805D1" w:rsidRPr="005F71FE" w:rsidRDefault="00D805D1" w:rsidP="00D805D1">
      <w:pPr>
        <w:pStyle w:val="PSI-Ttulo1"/>
      </w:pPr>
      <w:bookmarkStart w:id="4" w:name="_Toc21938335"/>
      <w:bookmarkStart w:id="5" w:name="_Toc525465953"/>
      <w:r w:rsidRPr="005F71FE">
        <w:lastRenderedPageBreak/>
        <w:t>Gestión</w:t>
      </w:r>
      <w:bookmarkEnd w:id="4"/>
      <w:bookmarkEnd w:id="5"/>
    </w:p>
    <w:p w:rsidR="00D805D1" w:rsidRDefault="00904555" w:rsidP="00904555">
      <w:r>
        <w:t xml:space="preserve">En esta sección, se detalla el rol que ocupará cada uno de los integrantes del VASPA </w:t>
      </w:r>
      <w:proofErr w:type="spellStart"/>
      <w:r>
        <w:t>Team</w:t>
      </w:r>
      <w:proofErr w:type="spellEnd"/>
      <w:r>
        <w:t>.</w:t>
      </w:r>
    </w:p>
    <w:p w:rsidR="007D0783" w:rsidRDefault="007D0783" w:rsidP="00D805D1">
      <w:pPr>
        <w:pStyle w:val="PSI-Ttulo2"/>
      </w:pPr>
      <w:bookmarkStart w:id="6" w:name="_Toc21938336"/>
    </w:p>
    <w:p w:rsidR="00F96429" w:rsidRDefault="00D805D1" w:rsidP="003F2B8D">
      <w:pPr>
        <w:pStyle w:val="PSI-Ttulo2"/>
      </w:pPr>
      <w:bookmarkStart w:id="7" w:name="_Toc525465954"/>
      <w:r>
        <w:t>Organización</w:t>
      </w:r>
      <w:bookmarkEnd w:id="6"/>
      <w:bookmarkEnd w:id="7"/>
    </w:p>
    <w:p w:rsidR="00E03501" w:rsidRDefault="00D35E51" w:rsidP="002A3F19">
      <w:pPr>
        <w:pStyle w:val="PSI-Normal"/>
      </w:pPr>
      <w:r>
        <w:t>El equipo de trabajo está estructurado de la siguiente forma:</w:t>
      </w:r>
    </w:p>
    <w:tbl>
      <w:tblPr>
        <w:tblW w:w="0" w:type="auto"/>
        <w:tblLayout w:type="fixed"/>
        <w:tblCellMar>
          <w:left w:w="70" w:type="dxa"/>
          <w:right w:w="70" w:type="dxa"/>
        </w:tblCellMar>
        <w:tblLook w:val="0420" w:firstRow="1" w:lastRow="0" w:firstColumn="0" w:lastColumn="0" w:noHBand="0" w:noVBand="1"/>
      </w:tblPr>
      <w:tblGrid>
        <w:gridCol w:w="3335"/>
        <w:gridCol w:w="1883"/>
        <w:gridCol w:w="1561"/>
        <w:gridCol w:w="1865"/>
      </w:tblGrid>
      <w:tr w:rsidR="00D35E51" w:rsidRPr="00D35E51" w:rsidTr="00D35E51">
        <w:trPr>
          <w:trHeight w:val="660"/>
        </w:trPr>
        <w:tc>
          <w:tcPr>
            <w:tcW w:w="3335" w:type="dxa"/>
            <w:tcBorders>
              <w:top w:val="single" w:sz="8" w:space="0" w:color="FFFFFF"/>
              <w:left w:val="single" w:sz="8" w:space="0" w:color="FFFFFF"/>
              <w:bottom w:val="single" w:sz="12" w:space="0" w:color="FFFFFF"/>
              <w:right w:val="single" w:sz="8" w:space="0" w:color="FFFFFF"/>
              <w:tl2br w:val="single" w:sz="8" w:space="0" w:color="FFFFFF"/>
            </w:tcBorders>
            <w:shd w:val="clear" w:color="000000" w:fill="4A66AC"/>
            <w:hideMark/>
          </w:tcPr>
          <w:p w:rsidR="00D35E51" w:rsidRPr="00AA193C" w:rsidRDefault="00D35E51" w:rsidP="00CA2F4A">
            <w:pPr>
              <w:pStyle w:val="PSI-Normal"/>
              <w:rPr>
                <w:b/>
              </w:rPr>
            </w:pPr>
            <w:r w:rsidRPr="00AA193C">
              <w:rPr>
                <w:b/>
              </w:rPr>
              <w:t xml:space="preserve">                                                Persona</w:t>
            </w:r>
          </w:p>
          <w:p w:rsidR="00D35E51" w:rsidRPr="00AA193C" w:rsidRDefault="00D35E51" w:rsidP="00CA2F4A">
            <w:pPr>
              <w:pStyle w:val="PSI-Normal"/>
              <w:rPr>
                <w:b/>
              </w:rPr>
            </w:pPr>
            <w:r w:rsidRPr="00AA193C">
              <w:rPr>
                <w:b/>
              </w:rPr>
              <w:t>Rol</w:t>
            </w:r>
          </w:p>
        </w:tc>
        <w:tc>
          <w:tcPr>
            <w:tcW w:w="1883" w:type="dxa"/>
            <w:tcBorders>
              <w:top w:val="single" w:sz="8" w:space="0" w:color="FFFFFF"/>
              <w:left w:val="nil"/>
              <w:bottom w:val="single" w:sz="12" w:space="0" w:color="FFFFFF"/>
              <w:right w:val="single" w:sz="8" w:space="0" w:color="FFFFFF"/>
            </w:tcBorders>
            <w:shd w:val="clear" w:color="000000" w:fill="4A66AC"/>
            <w:vAlign w:val="center"/>
            <w:hideMark/>
          </w:tcPr>
          <w:p w:rsidR="00D35E51" w:rsidRPr="00AA193C" w:rsidRDefault="00D35E51" w:rsidP="00CA2F4A">
            <w:pPr>
              <w:pStyle w:val="PSI-Normal"/>
              <w:rPr>
                <w:b/>
              </w:rPr>
            </w:pPr>
            <w:r w:rsidRPr="00AA193C">
              <w:rPr>
                <w:b/>
              </w:rPr>
              <w:t>Fabricio González</w:t>
            </w:r>
          </w:p>
        </w:tc>
        <w:tc>
          <w:tcPr>
            <w:tcW w:w="1561" w:type="dxa"/>
            <w:tcBorders>
              <w:top w:val="single" w:sz="8" w:space="0" w:color="FFFFFF"/>
              <w:left w:val="nil"/>
              <w:bottom w:val="single" w:sz="12" w:space="0" w:color="FFFFFF"/>
              <w:right w:val="single" w:sz="8" w:space="0" w:color="FFFFFF"/>
            </w:tcBorders>
            <w:shd w:val="clear" w:color="000000" w:fill="4A66AC"/>
            <w:vAlign w:val="center"/>
            <w:hideMark/>
          </w:tcPr>
          <w:p w:rsidR="00D35E51" w:rsidRPr="00AA193C" w:rsidRDefault="00D35E51" w:rsidP="00CA2F4A">
            <w:pPr>
              <w:pStyle w:val="PSI-Normal"/>
              <w:rPr>
                <w:b/>
              </w:rPr>
            </w:pPr>
            <w:r w:rsidRPr="00AA193C">
              <w:rPr>
                <w:b/>
              </w:rPr>
              <w:t xml:space="preserve">Nicolás </w:t>
            </w:r>
            <w:proofErr w:type="spellStart"/>
            <w:r w:rsidRPr="00AA193C">
              <w:rPr>
                <w:b/>
              </w:rPr>
              <w:t>Sartini</w:t>
            </w:r>
            <w:proofErr w:type="spellEnd"/>
          </w:p>
        </w:tc>
        <w:tc>
          <w:tcPr>
            <w:tcW w:w="1865" w:type="dxa"/>
            <w:tcBorders>
              <w:top w:val="single" w:sz="8" w:space="0" w:color="FFFFFF"/>
              <w:left w:val="nil"/>
              <w:bottom w:val="single" w:sz="12" w:space="0" w:color="FFFFFF"/>
              <w:right w:val="single" w:sz="8" w:space="0" w:color="FFFFFF"/>
            </w:tcBorders>
            <w:shd w:val="clear" w:color="000000" w:fill="4A66AC"/>
            <w:vAlign w:val="center"/>
            <w:hideMark/>
          </w:tcPr>
          <w:p w:rsidR="00D35E51" w:rsidRPr="00AA193C" w:rsidRDefault="00D35E51" w:rsidP="00CA2F4A">
            <w:pPr>
              <w:pStyle w:val="PSI-Normal"/>
              <w:rPr>
                <w:b/>
              </w:rPr>
            </w:pPr>
            <w:r w:rsidRPr="00AA193C">
              <w:rPr>
                <w:b/>
              </w:rPr>
              <w:t>Francisco Estrada</w:t>
            </w:r>
          </w:p>
        </w:tc>
      </w:tr>
      <w:tr w:rsidR="00D35E51" w:rsidRPr="00D35E51" w:rsidTr="00D35E51">
        <w:trPr>
          <w:trHeight w:val="660"/>
        </w:trPr>
        <w:tc>
          <w:tcPr>
            <w:tcW w:w="3335" w:type="dxa"/>
            <w:tcBorders>
              <w:top w:val="nil"/>
              <w:left w:val="single" w:sz="8" w:space="0" w:color="FFFFFF"/>
              <w:bottom w:val="single" w:sz="8" w:space="0" w:color="FFFFFF"/>
              <w:right w:val="single" w:sz="8" w:space="0" w:color="FFFFFF"/>
            </w:tcBorders>
            <w:shd w:val="clear" w:color="000000" w:fill="D0D3E3"/>
            <w:vAlign w:val="center"/>
            <w:hideMark/>
          </w:tcPr>
          <w:p w:rsidR="00D35E51" w:rsidRPr="00AA193C" w:rsidRDefault="00D35E51" w:rsidP="00CA2F4A">
            <w:pPr>
              <w:pStyle w:val="PSI-Normal"/>
              <w:rPr>
                <w:b/>
              </w:rPr>
            </w:pPr>
            <w:r w:rsidRPr="00AA193C">
              <w:rPr>
                <w:b/>
              </w:rPr>
              <w:t>Administrador de la Configuración</w:t>
            </w:r>
          </w:p>
        </w:tc>
        <w:tc>
          <w:tcPr>
            <w:tcW w:w="1883" w:type="dxa"/>
            <w:tcBorders>
              <w:top w:val="nil"/>
              <w:left w:val="nil"/>
              <w:bottom w:val="single" w:sz="8" w:space="0" w:color="FFFFFF"/>
              <w:right w:val="single" w:sz="8" w:space="0" w:color="FFFFFF"/>
            </w:tcBorders>
            <w:shd w:val="clear" w:color="000000" w:fill="D0D3E3"/>
            <w:vAlign w:val="center"/>
            <w:hideMark/>
          </w:tcPr>
          <w:p w:rsidR="00D35E51" w:rsidRPr="00AA193C" w:rsidRDefault="00D35E51" w:rsidP="00CA2F4A">
            <w:pPr>
              <w:pStyle w:val="PSI-Normal"/>
              <w:jc w:val="center"/>
              <w:rPr>
                <w:b/>
              </w:rPr>
            </w:pPr>
            <w:r w:rsidRPr="00AA193C">
              <w:rPr>
                <w:b/>
              </w:rPr>
              <w:t>X</w:t>
            </w:r>
          </w:p>
        </w:tc>
        <w:tc>
          <w:tcPr>
            <w:tcW w:w="1561" w:type="dxa"/>
            <w:tcBorders>
              <w:top w:val="nil"/>
              <w:left w:val="nil"/>
              <w:bottom w:val="single" w:sz="8" w:space="0" w:color="FFFFFF"/>
              <w:right w:val="single" w:sz="8" w:space="0" w:color="FFFFFF"/>
            </w:tcBorders>
            <w:shd w:val="clear" w:color="000000" w:fill="D0D3E3"/>
            <w:hideMark/>
          </w:tcPr>
          <w:p w:rsidR="00D35E51" w:rsidRPr="00AA193C" w:rsidRDefault="00D35E51" w:rsidP="00CA2F4A">
            <w:pPr>
              <w:pStyle w:val="PSI-Normal"/>
              <w:jc w:val="center"/>
              <w:rPr>
                <w:b/>
              </w:rPr>
            </w:pPr>
          </w:p>
        </w:tc>
        <w:tc>
          <w:tcPr>
            <w:tcW w:w="1865" w:type="dxa"/>
            <w:tcBorders>
              <w:top w:val="nil"/>
              <w:left w:val="nil"/>
              <w:bottom w:val="single" w:sz="8" w:space="0" w:color="FFFFFF"/>
              <w:right w:val="single" w:sz="8" w:space="0" w:color="FFFFFF"/>
            </w:tcBorders>
            <w:shd w:val="clear" w:color="000000" w:fill="D0D3E3"/>
            <w:hideMark/>
          </w:tcPr>
          <w:p w:rsidR="00D35E51" w:rsidRPr="00AA193C" w:rsidRDefault="00D35E51" w:rsidP="00CA2F4A">
            <w:pPr>
              <w:pStyle w:val="PSI-Normal"/>
              <w:jc w:val="center"/>
              <w:rPr>
                <w:b/>
              </w:rPr>
            </w:pPr>
          </w:p>
        </w:tc>
      </w:tr>
      <w:tr w:rsidR="00D35E51" w:rsidRPr="00D35E51" w:rsidTr="00D35E51">
        <w:trPr>
          <w:trHeight w:val="330"/>
        </w:trPr>
        <w:tc>
          <w:tcPr>
            <w:tcW w:w="3335" w:type="dxa"/>
            <w:tcBorders>
              <w:top w:val="nil"/>
              <w:left w:val="single" w:sz="8" w:space="0" w:color="FFFFFF"/>
              <w:bottom w:val="single" w:sz="8" w:space="0" w:color="FFFFFF"/>
              <w:right w:val="single" w:sz="8" w:space="0" w:color="FFFFFF"/>
            </w:tcBorders>
            <w:shd w:val="clear" w:color="000000" w:fill="E9EAF1"/>
            <w:vAlign w:val="center"/>
            <w:hideMark/>
          </w:tcPr>
          <w:p w:rsidR="00D35E51" w:rsidRPr="00AA193C" w:rsidRDefault="00D35E51" w:rsidP="00CA2F4A">
            <w:pPr>
              <w:pStyle w:val="PSI-Normal"/>
              <w:rPr>
                <w:b/>
              </w:rPr>
            </w:pPr>
            <w:r w:rsidRPr="00AA193C">
              <w:rPr>
                <w:b/>
              </w:rPr>
              <w:t>Analista</w:t>
            </w:r>
          </w:p>
        </w:tc>
        <w:tc>
          <w:tcPr>
            <w:tcW w:w="1883" w:type="dxa"/>
            <w:tcBorders>
              <w:top w:val="nil"/>
              <w:left w:val="nil"/>
              <w:bottom w:val="single" w:sz="8" w:space="0" w:color="FFFFFF"/>
              <w:right w:val="single" w:sz="8" w:space="0" w:color="FFFFFF"/>
            </w:tcBorders>
            <w:shd w:val="clear" w:color="000000" w:fill="E9EAF1"/>
            <w:hideMark/>
          </w:tcPr>
          <w:p w:rsidR="00D35E51" w:rsidRPr="00AA193C" w:rsidRDefault="00D35E51" w:rsidP="00CA2F4A">
            <w:pPr>
              <w:pStyle w:val="PSI-Normal"/>
              <w:jc w:val="center"/>
              <w:rPr>
                <w:b/>
              </w:rPr>
            </w:pPr>
          </w:p>
        </w:tc>
        <w:tc>
          <w:tcPr>
            <w:tcW w:w="1561" w:type="dxa"/>
            <w:tcBorders>
              <w:top w:val="nil"/>
              <w:left w:val="nil"/>
              <w:bottom w:val="single" w:sz="8" w:space="0" w:color="FFFFFF"/>
              <w:right w:val="single" w:sz="8" w:space="0" w:color="FFFFFF"/>
            </w:tcBorders>
            <w:shd w:val="clear" w:color="000000" w:fill="E9EAF1"/>
            <w:vAlign w:val="center"/>
            <w:hideMark/>
          </w:tcPr>
          <w:p w:rsidR="00D35E51" w:rsidRPr="00AA193C" w:rsidRDefault="00D35E51" w:rsidP="00CA2F4A">
            <w:pPr>
              <w:pStyle w:val="PSI-Normal"/>
              <w:jc w:val="center"/>
              <w:rPr>
                <w:b/>
              </w:rPr>
            </w:pPr>
            <w:r w:rsidRPr="00AA193C">
              <w:rPr>
                <w:b/>
              </w:rPr>
              <w:t>X</w:t>
            </w:r>
          </w:p>
        </w:tc>
        <w:tc>
          <w:tcPr>
            <w:tcW w:w="1865" w:type="dxa"/>
            <w:tcBorders>
              <w:top w:val="nil"/>
              <w:left w:val="nil"/>
              <w:bottom w:val="single" w:sz="8" w:space="0" w:color="FFFFFF"/>
              <w:right w:val="single" w:sz="8" w:space="0" w:color="FFFFFF"/>
            </w:tcBorders>
            <w:shd w:val="clear" w:color="000000" w:fill="E9EAF1"/>
            <w:hideMark/>
          </w:tcPr>
          <w:p w:rsidR="00D35E51" w:rsidRPr="00AA193C" w:rsidRDefault="00D35E51" w:rsidP="00CA2F4A">
            <w:pPr>
              <w:pStyle w:val="PSI-Normal"/>
              <w:jc w:val="center"/>
              <w:rPr>
                <w:b/>
              </w:rPr>
            </w:pPr>
          </w:p>
        </w:tc>
      </w:tr>
      <w:tr w:rsidR="00D35E51" w:rsidRPr="00D35E51" w:rsidTr="00D35E51">
        <w:trPr>
          <w:trHeight w:val="330"/>
        </w:trPr>
        <w:tc>
          <w:tcPr>
            <w:tcW w:w="3335" w:type="dxa"/>
            <w:tcBorders>
              <w:top w:val="nil"/>
              <w:left w:val="single" w:sz="8" w:space="0" w:color="FFFFFF"/>
              <w:bottom w:val="single" w:sz="8" w:space="0" w:color="FFFFFF"/>
              <w:right w:val="single" w:sz="8" w:space="0" w:color="FFFFFF"/>
            </w:tcBorders>
            <w:shd w:val="clear" w:color="000000" w:fill="D0D3E3"/>
            <w:vAlign w:val="center"/>
            <w:hideMark/>
          </w:tcPr>
          <w:p w:rsidR="00D35E51" w:rsidRPr="00AA193C" w:rsidRDefault="00D35E51" w:rsidP="00CA2F4A">
            <w:pPr>
              <w:pStyle w:val="PSI-Normal"/>
              <w:rPr>
                <w:b/>
              </w:rPr>
            </w:pPr>
            <w:r w:rsidRPr="00AA193C">
              <w:rPr>
                <w:b/>
              </w:rPr>
              <w:t>Arquitecto</w:t>
            </w:r>
          </w:p>
        </w:tc>
        <w:tc>
          <w:tcPr>
            <w:tcW w:w="1883" w:type="dxa"/>
            <w:tcBorders>
              <w:top w:val="nil"/>
              <w:left w:val="nil"/>
              <w:bottom w:val="single" w:sz="8" w:space="0" w:color="FFFFFF"/>
              <w:right w:val="single" w:sz="8" w:space="0" w:color="FFFFFF"/>
            </w:tcBorders>
            <w:shd w:val="clear" w:color="000000" w:fill="D0D3E3"/>
            <w:hideMark/>
          </w:tcPr>
          <w:p w:rsidR="00D35E51" w:rsidRPr="00AA193C" w:rsidRDefault="00D35E51" w:rsidP="00CA2F4A">
            <w:pPr>
              <w:pStyle w:val="PSI-Normal"/>
              <w:jc w:val="center"/>
              <w:rPr>
                <w:b/>
              </w:rPr>
            </w:pPr>
          </w:p>
        </w:tc>
        <w:tc>
          <w:tcPr>
            <w:tcW w:w="1561" w:type="dxa"/>
            <w:tcBorders>
              <w:top w:val="nil"/>
              <w:left w:val="nil"/>
              <w:bottom w:val="single" w:sz="8" w:space="0" w:color="FFFFFF"/>
              <w:right w:val="single" w:sz="8" w:space="0" w:color="FFFFFF"/>
            </w:tcBorders>
            <w:shd w:val="clear" w:color="000000" w:fill="D0D3E3"/>
            <w:hideMark/>
          </w:tcPr>
          <w:p w:rsidR="00D35E51" w:rsidRPr="00AA193C" w:rsidRDefault="00D35E51" w:rsidP="00CA2F4A">
            <w:pPr>
              <w:pStyle w:val="PSI-Normal"/>
              <w:jc w:val="center"/>
              <w:rPr>
                <w:b/>
              </w:rPr>
            </w:pPr>
          </w:p>
        </w:tc>
        <w:tc>
          <w:tcPr>
            <w:tcW w:w="1865" w:type="dxa"/>
            <w:tcBorders>
              <w:top w:val="nil"/>
              <w:left w:val="nil"/>
              <w:bottom w:val="single" w:sz="8" w:space="0" w:color="FFFFFF"/>
              <w:right w:val="single" w:sz="8" w:space="0" w:color="FFFFFF"/>
            </w:tcBorders>
            <w:shd w:val="clear" w:color="000000" w:fill="D0D3E3"/>
            <w:vAlign w:val="center"/>
            <w:hideMark/>
          </w:tcPr>
          <w:p w:rsidR="00D35E51" w:rsidRPr="00AA193C" w:rsidRDefault="00D35E51" w:rsidP="00CA2F4A">
            <w:pPr>
              <w:pStyle w:val="PSI-Normal"/>
              <w:jc w:val="center"/>
              <w:rPr>
                <w:b/>
              </w:rPr>
            </w:pPr>
            <w:r w:rsidRPr="00AA193C">
              <w:rPr>
                <w:b/>
              </w:rPr>
              <w:t>X</w:t>
            </w:r>
          </w:p>
        </w:tc>
      </w:tr>
      <w:tr w:rsidR="00D35E51" w:rsidRPr="00D35E51" w:rsidTr="00D35E51">
        <w:trPr>
          <w:trHeight w:val="330"/>
        </w:trPr>
        <w:tc>
          <w:tcPr>
            <w:tcW w:w="3335" w:type="dxa"/>
            <w:tcBorders>
              <w:top w:val="nil"/>
              <w:left w:val="single" w:sz="8" w:space="0" w:color="FFFFFF"/>
              <w:bottom w:val="single" w:sz="8" w:space="0" w:color="FFFFFF"/>
              <w:right w:val="single" w:sz="8" w:space="0" w:color="FFFFFF"/>
            </w:tcBorders>
            <w:shd w:val="clear" w:color="000000" w:fill="E9EAF1"/>
            <w:vAlign w:val="center"/>
            <w:hideMark/>
          </w:tcPr>
          <w:p w:rsidR="00D35E51" w:rsidRPr="00AA193C" w:rsidRDefault="00D35E51" w:rsidP="00CA2F4A">
            <w:pPr>
              <w:pStyle w:val="PSI-Normal"/>
              <w:rPr>
                <w:b/>
              </w:rPr>
            </w:pPr>
            <w:r w:rsidRPr="00AA193C">
              <w:rPr>
                <w:b/>
              </w:rPr>
              <w:t>Diseñador</w:t>
            </w:r>
          </w:p>
        </w:tc>
        <w:tc>
          <w:tcPr>
            <w:tcW w:w="1883" w:type="dxa"/>
            <w:tcBorders>
              <w:top w:val="nil"/>
              <w:left w:val="nil"/>
              <w:bottom w:val="single" w:sz="8" w:space="0" w:color="FFFFFF"/>
              <w:right w:val="single" w:sz="8" w:space="0" w:color="FFFFFF"/>
            </w:tcBorders>
            <w:shd w:val="clear" w:color="000000" w:fill="E9EAF1"/>
            <w:hideMark/>
          </w:tcPr>
          <w:p w:rsidR="00D35E51" w:rsidRPr="00AA193C" w:rsidRDefault="00D35E51" w:rsidP="00CA2F4A">
            <w:pPr>
              <w:pStyle w:val="PSI-Normal"/>
              <w:jc w:val="center"/>
              <w:rPr>
                <w:b/>
              </w:rPr>
            </w:pPr>
          </w:p>
        </w:tc>
        <w:tc>
          <w:tcPr>
            <w:tcW w:w="1561" w:type="dxa"/>
            <w:tcBorders>
              <w:top w:val="nil"/>
              <w:left w:val="nil"/>
              <w:bottom w:val="single" w:sz="8" w:space="0" w:color="FFFFFF"/>
              <w:right w:val="single" w:sz="8" w:space="0" w:color="FFFFFF"/>
            </w:tcBorders>
            <w:shd w:val="clear" w:color="000000" w:fill="E9EAF1"/>
            <w:vAlign w:val="center"/>
            <w:hideMark/>
          </w:tcPr>
          <w:p w:rsidR="00D35E51" w:rsidRPr="00AA193C" w:rsidRDefault="00D35E51" w:rsidP="00CA2F4A">
            <w:pPr>
              <w:pStyle w:val="PSI-Normal"/>
              <w:jc w:val="center"/>
              <w:rPr>
                <w:b/>
              </w:rPr>
            </w:pPr>
            <w:r w:rsidRPr="00AA193C">
              <w:rPr>
                <w:b/>
              </w:rPr>
              <w:t>X</w:t>
            </w:r>
          </w:p>
        </w:tc>
        <w:tc>
          <w:tcPr>
            <w:tcW w:w="1865" w:type="dxa"/>
            <w:tcBorders>
              <w:top w:val="nil"/>
              <w:left w:val="nil"/>
              <w:bottom w:val="single" w:sz="8" w:space="0" w:color="FFFFFF"/>
              <w:right w:val="single" w:sz="8" w:space="0" w:color="FFFFFF"/>
            </w:tcBorders>
            <w:shd w:val="clear" w:color="000000" w:fill="E9EAF1"/>
            <w:hideMark/>
          </w:tcPr>
          <w:p w:rsidR="00D35E51" w:rsidRPr="00AA193C" w:rsidRDefault="00D35E51" w:rsidP="00CA2F4A">
            <w:pPr>
              <w:pStyle w:val="PSI-Normal"/>
              <w:jc w:val="center"/>
              <w:rPr>
                <w:b/>
              </w:rPr>
            </w:pPr>
          </w:p>
        </w:tc>
      </w:tr>
      <w:tr w:rsidR="00D35E51" w:rsidRPr="00D35E51" w:rsidTr="00D35E51">
        <w:trPr>
          <w:trHeight w:val="330"/>
        </w:trPr>
        <w:tc>
          <w:tcPr>
            <w:tcW w:w="3335" w:type="dxa"/>
            <w:tcBorders>
              <w:top w:val="nil"/>
              <w:left w:val="single" w:sz="8" w:space="0" w:color="FFFFFF"/>
              <w:bottom w:val="single" w:sz="8" w:space="0" w:color="FFFFFF"/>
              <w:right w:val="single" w:sz="8" w:space="0" w:color="FFFFFF"/>
            </w:tcBorders>
            <w:shd w:val="clear" w:color="000000" w:fill="D0D3E3"/>
            <w:vAlign w:val="center"/>
            <w:hideMark/>
          </w:tcPr>
          <w:p w:rsidR="00D35E51" w:rsidRPr="00AA193C" w:rsidRDefault="00D35E51" w:rsidP="00CA2F4A">
            <w:pPr>
              <w:pStyle w:val="PSI-Normal"/>
              <w:rPr>
                <w:b/>
              </w:rPr>
            </w:pPr>
            <w:r w:rsidRPr="00AA193C">
              <w:rPr>
                <w:b/>
              </w:rPr>
              <w:t>Documentador</w:t>
            </w:r>
          </w:p>
        </w:tc>
        <w:tc>
          <w:tcPr>
            <w:tcW w:w="1883" w:type="dxa"/>
            <w:tcBorders>
              <w:top w:val="nil"/>
              <w:left w:val="nil"/>
              <w:bottom w:val="single" w:sz="8" w:space="0" w:color="FFFFFF"/>
              <w:right w:val="single" w:sz="8" w:space="0" w:color="FFFFFF"/>
            </w:tcBorders>
            <w:shd w:val="clear" w:color="000000" w:fill="D0D3E3"/>
            <w:hideMark/>
          </w:tcPr>
          <w:p w:rsidR="00D35E51" w:rsidRPr="00AA193C" w:rsidRDefault="00D35E51" w:rsidP="00CA2F4A">
            <w:pPr>
              <w:pStyle w:val="PSI-Normal"/>
              <w:jc w:val="center"/>
              <w:rPr>
                <w:b/>
              </w:rPr>
            </w:pPr>
          </w:p>
        </w:tc>
        <w:tc>
          <w:tcPr>
            <w:tcW w:w="1561" w:type="dxa"/>
            <w:tcBorders>
              <w:top w:val="nil"/>
              <w:left w:val="nil"/>
              <w:bottom w:val="single" w:sz="8" w:space="0" w:color="FFFFFF"/>
              <w:right w:val="single" w:sz="8" w:space="0" w:color="FFFFFF"/>
            </w:tcBorders>
            <w:shd w:val="clear" w:color="000000" w:fill="D0D3E3"/>
            <w:vAlign w:val="center"/>
            <w:hideMark/>
          </w:tcPr>
          <w:p w:rsidR="00D35E51" w:rsidRPr="00AA193C" w:rsidRDefault="00D35E51" w:rsidP="00CA2F4A">
            <w:pPr>
              <w:pStyle w:val="PSI-Normal"/>
              <w:jc w:val="center"/>
              <w:rPr>
                <w:b/>
              </w:rPr>
            </w:pPr>
            <w:r w:rsidRPr="00AA193C">
              <w:rPr>
                <w:b/>
              </w:rPr>
              <w:t>X</w:t>
            </w:r>
          </w:p>
        </w:tc>
        <w:tc>
          <w:tcPr>
            <w:tcW w:w="1865" w:type="dxa"/>
            <w:tcBorders>
              <w:top w:val="nil"/>
              <w:left w:val="nil"/>
              <w:bottom w:val="single" w:sz="8" w:space="0" w:color="FFFFFF"/>
              <w:right w:val="single" w:sz="8" w:space="0" w:color="FFFFFF"/>
            </w:tcBorders>
            <w:shd w:val="clear" w:color="000000" w:fill="D0D3E3"/>
            <w:hideMark/>
          </w:tcPr>
          <w:p w:rsidR="00D35E51" w:rsidRPr="00AA193C" w:rsidRDefault="00D35E51" w:rsidP="00CA2F4A">
            <w:pPr>
              <w:pStyle w:val="PSI-Normal"/>
              <w:jc w:val="center"/>
              <w:rPr>
                <w:b/>
              </w:rPr>
            </w:pPr>
          </w:p>
        </w:tc>
      </w:tr>
      <w:tr w:rsidR="00D35E51" w:rsidRPr="00D35E51" w:rsidTr="00D35E51">
        <w:trPr>
          <w:trHeight w:val="330"/>
        </w:trPr>
        <w:tc>
          <w:tcPr>
            <w:tcW w:w="3335" w:type="dxa"/>
            <w:tcBorders>
              <w:top w:val="nil"/>
              <w:left w:val="single" w:sz="8" w:space="0" w:color="FFFFFF"/>
              <w:bottom w:val="single" w:sz="8" w:space="0" w:color="FFFFFF"/>
              <w:right w:val="single" w:sz="8" w:space="0" w:color="FFFFFF"/>
            </w:tcBorders>
            <w:shd w:val="clear" w:color="000000" w:fill="E9EAF1"/>
            <w:vAlign w:val="center"/>
            <w:hideMark/>
          </w:tcPr>
          <w:p w:rsidR="00D35E51" w:rsidRPr="00AA193C" w:rsidRDefault="00D35E51" w:rsidP="00CA2F4A">
            <w:pPr>
              <w:pStyle w:val="PSI-Normal"/>
              <w:rPr>
                <w:b/>
              </w:rPr>
            </w:pPr>
            <w:r w:rsidRPr="00AA193C">
              <w:rPr>
                <w:b/>
              </w:rPr>
              <w:t>Gerente de Calidad</w:t>
            </w:r>
          </w:p>
        </w:tc>
        <w:tc>
          <w:tcPr>
            <w:tcW w:w="1883" w:type="dxa"/>
            <w:tcBorders>
              <w:top w:val="nil"/>
              <w:left w:val="nil"/>
              <w:bottom w:val="single" w:sz="8" w:space="0" w:color="FFFFFF"/>
              <w:right w:val="single" w:sz="8" w:space="0" w:color="FFFFFF"/>
            </w:tcBorders>
            <w:shd w:val="clear" w:color="000000" w:fill="E9EAF1"/>
            <w:hideMark/>
          </w:tcPr>
          <w:p w:rsidR="00D35E51" w:rsidRPr="00AA193C" w:rsidRDefault="00D35E51" w:rsidP="00CA2F4A">
            <w:pPr>
              <w:pStyle w:val="PSI-Normal"/>
              <w:jc w:val="center"/>
              <w:rPr>
                <w:b/>
              </w:rPr>
            </w:pPr>
          </w:p>
        </w:tc>
        <w:tc>
          <w:tcPr>
            <w:tcW w:w="1561" w:type="dxa"/>
            <w:tcBorders>
              <w:top w:val="nil"/>
              <w:left w:val="nil"/>
              <w:bottom w:val="single" w:sz="8" w:space="0" w:color="FFFFFF"/>
              <w:right w:val="single" w:sz="8" w:space="0" w:color="FFFFFF"/>
            </w:tcBorders>
            <w:shd w:val="clear" w:color="000000" w:fill="E9EAF1"/>
            <w:hideMark/>
          </w:tcPr>
          <w:p w:rsidR="00D35E51" w:rsidRPr="00AA193C" w:rsidRDefault="00D35E51" w:rsidP="00CA2F4A">
            <w:pPr>
              <w:pStyle w:val="PSI-Normal"/>
              <w:jc w:val="center"/>
              <w:rPr>
                <w:b/>
              </w:rPr>
            </w:pPr>
          </w:p>
        </w:tc>
        <w:tc>
          <w:tcPr>
            <w:tcW w:w="1865" w:type="dxa"/>
            <w:tcBorders>
              <w:top w:val="nil"/>
              <w:left w:val="nil"/>
              <w:bottom w:val="single" w:sz="8" w:space="0" w:color="FFFFFF"/>
              <w:right w:val="single" w:sz="8" w:space="0" w:color="FFFFFF"/>
            </w:tcBorders>
            <w:shd w:val="clear" w:color="000000" w:fill="E9EAF1"/>
            <w:vAlign w:val="center"/>
            <w:hideMark/>
          </w:tcPr>
          <w:p w:rsidR="00D35E51" w:rsidRPr="00AA193C" w:rsidRDefault="00D35E51" w:rsidP="00CA2F4A">
            <w:pPr>
              <w:pStyle w:val="PSI-Normal"/>
              <w:jc w:val="center"/>
              <w:rPr>
                <w:b/>
              </w:rPr>
            </w:pPr>
            <w:r w:rsidRPr="00AA193C">
              <w:rPr>
                <w:b/>
              </w:rPr>
              <w:t>X</w:t>
            </w:r>
          </w:p>
        </w:tc>
      </w:tr>
      <w:tr w:rsidR="00D35E51" w:rsidRPr="00D35E51" w:rsidTr="00D35E51">
        <w:trPr>
          <w:trHeight w:val="330"/>
        </w:trPr>
        <w:tc>
          <w:tcPr>
            <w:tcW w:w="3335" w:type="dxa"/>
            <w:tcBorders>
              <w:top w:val="nil"/>
              <w:left w:val="single" w:sz="8" w:space="0" w:color="FFFFFF"/>
              <w:bottom w:val="single" w:sz="8" w:space="0" w:color="FFFFFF"/>
              <w:right w:val="single" w:sz="8" w:space="0" w:color="FFFFFF"/>
            </w:tcBorders>
            <w:shd w:val="clear" w:color="000000" w:fill="D0D3E3"/>
            <w:vAlign w:val="center"/>
            <w:hideMark/>
          </w:tcPr>
          <w:p w:rsidR="00D35E51" w:rsidRPr="00AA193C" w:rsidRDefault="00D35E51" w:rsidP="00CA2F4A">
            <w:pPr>
              <w:pStyle w:val="PSI-Normal"/>
              <w:rPr>
                <w:b/>
              </w:rPr>
            </w:pPr>
            <w:r w:rsidRPr="00AA193C">
              <w:rPr>
                <w:b/>
              </w:rPr>
              <w:t>Ingeniero de Pruebas</w:t>
            </w:r>
          </w:p>
        </w:tc>
        <w:tc>
          <w:tcPr>
            <w:tcW w:w="1883" w:type="dxa"/>
            <w:tcBorders>
              <w:top w:val="nil"/>
              <w:left w:val="nil"/>
              <w:bottom w:val="single" w:sz="8" w:space="0" w:color="FFFFFF"/>
              <w:right w:val="single" w:sz="8" w:space="0" w:color="FFFFFF"/>
            </w:tcBorders>
            <w:shd w:val="clear" w:color="000000" w:fill="D0D3E3"/>
            <w:vAlign w:val="center"/>
            <w:hideMark/>
          </w:tcPr>
          <w:p w:rsidR="00D35E51" w:rsidRPr="00AA193C" w:rsidRDefault="00D35E51" w:rsidP="00CA2F4A">
            <w:pPr>
              <w:pStyle w:val="PSI-Normal"/>
              <w:jc w:val="center"/>
              <w:rPr>
                <w:b/>
              </w:rPr>
            </w:pPr>
            <w:r w:rsidRPr="00AA193C">
              <w:rPr>
                <w:b/>
              </w:rPr>
              <w:t>X</w:t>
            </w:r>
          </w:p>
        </w:tc>
        <w:tc>
          <w:tcPr>
            <w:tcW w:w="1561" w:type="dxa"/>
            <w:tcBorders>
              <w:top w:val="nil"/>
              <w:left w:val="nil"/>
              <w:bottom w:val="single" w:sz="8" w:space="0" w:color="FFFFFF"/>
              <w:right w:val="single" w:sz="8" w:space="0" w:color="FFFFFF"/>
            </w:tcBorders>
            <w:shd w:val="clear" w:color="000000" w:fill="D0D3E3"/>
            <w:hideMark/>
          </w:tcPr>
          <w:p w:rsidR="00D35E51" w:rsidRPr="00AA193C" w:rsidRDefault="00D35E51" w:rsidP="00CA2F4A">
            <w:pPr>
              <w:pStyle w:val="PSI-Normal"/>
              <w:jc w:val="center"/>
              <w:rPr>
                <w:b/>
              </w:rPr>
            </w:pPr>
          </w:p>
        </w:tc>
        <w:tc>
          <w:tcPr>
            <w:tcW w:w="1865" w:type="dxa"/>
            <w:tcBorders>
              <w:top w:val="nil"/>
              <w:left w:val="nil"/>
              <w:bottom w:val="single" w:sz="8" w:space="0" w:color="FFFFFF"/>
              <w:right w:val="single" w:sz="8" w:space="0" w:color="FFFFFF"/>
            </w:tcBorders>
            <w:shd w:val="clear" w:color="000000" w:fill="D0D3E3"/>
            <w:hideMark/>
          </w:tcPr>
          <w:p w:rsidR="00D35E51" w:rsidRPr="00AA193C" w:rsidRDefault="00D35E51" w:rsidP="00CA2F4A">
            <w:pPr>
              <w:pStyle w:val="PSI-Normal"/>
              <w:jc w:val="center"/>
              <w:rPr>
                <w:b/>
              </w:rPr>
            </w:pPr>
          </w:p>
        </w:tc>
      </w:tr>
      <w:tr w:rsidR="00D35E51" w:rsidRPr="00D35E51" w:rsidTr="00D35E51">
        <w:trPr>
          <w:trHeight w:val="330"/>
        </w:trPr>
        <w:tc>
          <w:tcPr>
            <w:tcW w:w="3335" w:type="dxa"/>
            <w:tcBorders>
              <w:top w:val="nil"/>
              <w:left w:val="single" w:sz="8" w:space="0" w:color="FFFFFF"/>
              <w:bottom w:val="single" w:sz="8" w:space="0" w:color="FFFFFF"/>
              <w:right w:val="single" w:sz="8" w:space="0" w:color="FFFFFF"/>
            </w:tcBorders>
            <w:shd w:val="clear" w:color="000000" w:fill="E9EAF1"/>
            <w:vAlign w:val="center"/>
            <w:hideMark/>
          </w:tcPr>
          <w:p w:rsidR="00D35E51" w:rsidRPr="00AA193C" w:rsidRDefault="00D35E51" w:rsidP="00CA2F4A">
            <w:pPr>
              <w:pStyle w:val="PSI-Normal"/>
              <w:rPr>
                <w:b/>
              </w:rPr>
            </w:pPr>
            <w:r w:rsidRPr="00AA193C">
              <w:rPr>
                <w:b/>
              </w:rPr>
              <w:t>Líder de Proyecto</w:t>
            </w:r>
          </w:p>
        </w:tc>
        <w:tc>
          <w:tcPr>
            <w:tcW w:w="1883" w:type="dxa"/>
            <w:tcBorders>
              <w:top w:val="nil"/>
              <w:left w:val="nil"/>
              <w:bottom w:val="single" w:sz="8" w:space="0" w:color="FFFFFF"/>
              <w:right w:val="single" w:sz="8" w:space="0" w:color="FFFFFF"/>
            </w:tcBorders>
            <w:shd w:val="clear" w:color="000000" w:fill="E9EAF1"/>
            <w:vAlign w:val="center"/>
            <w:hideMark/>
          </w:tcPr>
          <w:p w:rsidR="00D35E51" w:rsidRPr="00AA193C" w:rsidRDefault="00D35E51" w:rsidP="00CA2F4A">
            <w:pPr>
              <w:pStyle w:val="PSI-Normal"/>
              <w:jc w:val="center"/>
              <w:rPr>
                <w:b/>
              </w:rPr>
            </w:pPr>
            <w:r w:rsidRPr="00AA193C">
              <w:rPr>
                <w:b/>
              </w:rPr>
              <w:t>X</w:t>
            </w:r>
          </w:p>
        </w:tc>
        <w:tc>
          <w:tcPr>
            <w:tcW w:w="1561" w:type="dxa"/>
            <w:tcBorders>
              <w:top w:val="nil"/>
              <w:left w:val="nil"/>
              <w:bottom w:val="single" w:sz="8" w:space="0" w:color="FFFFFF"/>
              <w:right w:val="single" w:sz="8" w:space="0" w:color="FFFFFF"/>
            </w:tcBorders>
            <w:shd w:val="clear" w:color="000000" w:fill="E9EAF1"/>
            <w:hideMark/>
          </w:tcPr>
          <w:p w:rsidR="00D35E51" w:rsidRPr="00AA193C" w:rsidRDefault="00D35E51" w:rsidP="00CA2F4A">
            <w:pPr>
              <w:pStyle w:val="PSI-Normal"/>
              <w:jc w:val="center"/>
              <w:rPr>
                <w:b/>
              </w:rPr>
            </w:pPr>
          </w:p>
        </w:tc>
        <w:tc>
          <w:tcPr>
            <w:tcW w:w="1865" w:type="dxa"/>
            <w:tcBorders>
              <w:top w:val="nil"/>
              <w:left w:val="nil"/>
              <w:bottom w:val="single" w:sz="8" w:space="0" w:color="FFFFFF"/>
              <w:right w:val="single" w:sz="8" w:space="0" w:color="FFFFFF"/>
            </w:tcBorders>
            <w:shd w:val="clear" w:color="000000" w:fill="E9EAF1"/>
            <w:hideMark/>
          </w:tcPr>
          <w:p w:rsidR="00D35E51" w:rsidRPr="00AA193C" w:rsidRDefault="00D35E51" w:rsidP="00CA2F4A">
            <w:pPr>
              <w:pStyle w:val="PSI-Normal"/>
              <w:jc w:val="center"/>
              <w:rPr>
                <w:b/>
              </w:rPr>
            </w:pPr>
          </w:p>
        </w:tc>
      </w:tr>
      <w:tr w:rsidR="00D35E51" w:rsidRPr="00D35E51" w:rsidTr="00D35E51">
        <w:trPr>
          <w:trHeight w:val="330"/>
        </w:trPr>
        <w:tc>
          <w:tcPr>
            <w:tcW w:w="3335" w:type="dxa"/>
            <w:tcBorders>
              <w:top w:val="nil"/>
              <w:left w:val="single" w:sz="8" w:space="0" w:color="FFFFFF"/>
              <w:bottom w:val="single" w:sz="8" w:space="0" w:color="FFFFFF"/>
              <w:right w:val="single" w:sz="8" w:space="0" w:color="FFFFFF"/>
            </w:tcBorders>
            <w:shd w:val="clear" w:color="000000" w:fill="D0D3E3"/>
            <w:vAlign w:val="center"/>
            <w:hideMark/>
          </w:tcPr>
          <w:p w:rsidR="00D35E51" w:rsidRPr="00AA193C" w:rsidRDefault="00D35E51" w:rsidP="00CA2F4A">
            <w:pPr>
              <w:pStyle w:val="PSI-Normal"/>
              <w:rPr>
                <w:b/>
              </w:rPr>
            </w:pPr>
            <w:r w:rsidRPr="00AA193C">
              <w:rPr>
                <w:b/>
              </w:rPr>
              <w:t>Programador</w:t>
            </w:r>
          </w:p>
        </w:tc>
        <w:tc>
          <w:tcPr>
            <w:tcW w:w="1883" w:type="dxa"/>
            <w:tcBorders>
              <w:top w:val="nil"/>
              <w:left w:val="nil"/>
              <w:bottom w:val="single" w:sz="8" w:space="0" w:color="FFFFFF"/>
              <w:right w:val="single" w:sz="8" w:space="0" w:color="FFFFFF"/>
            </w:tcBorders>
            <w:shd w:val="clear" w:color="000000" w:fill="D0D3E3"/>
            <w:hideMark/>
          </w:tcPr>
          <w:p w:rsidR="00D35E51" w:rsidRPr="00AA193C" w:rsidRDefault="00D35E51" w:rsidP="00CA2F4A">
            <w:pPr>
              <w:pStyle w:val="PSI-Normal"/>
              <w:jc w:val="center"/>
              <w:rPr>
                <w:b/>
              </w:rPr>
            </w:pPr>
          </w:p>
        </w:tc>
        <w:tc>
          <w:tcPr>
            <w:tcW w:w="1561" w:type="dxa"/>
            <w:tcBorders>
              <w:top w:val="nil"/>
              <w:left w:val="nil"/>
              <w:bottom w:val="single" w:sz="8" w:space="0" w:color="FFFFFF"/>
              <w:right w:val="single" w:sz="8" w:space="0" w:color="FFFFFF"/>
            </w:tcBorders>
            <w:shd w:val="clear" w:color="000000" w:fill="D0D3E3"/>
            <w:hideMark/>
          </w:tcPr>
          <w:p w:rsidR="00D35E51" w:rsidRPr="00AA193C" w:rsidRDefault="00D35E51" w:rsidP="00CA2F4A">
            <w:pPr>
              <w:pStyle w:val="PSI-Normal"/>
              <w:jc w:val="center"/>
              <w:rPr>
                <w:b/>
              </w:rPr>
            </w:pPr>
          </w:p>
        </w:tc>
        <w:tc>
          <w:tcPr>
            <w:tcW w:w="1865" w:type="dxa"/>
            <w:tcBorders>
              <w:top w:val="nil"/>
              <w:left w:val="nil"/>
              <w:bottom w:val="single" w:sz="8" w:space="0" w:color="FFFFFF"/>
              <w:right w:val="single" w:sz="8" w:space="0" w:color="FFFFFF"/>
            </w:tcBorders>
            <w:shd w:val="clear" w:color="000000" w:fill="D0D3E3"/>
            <w:vAlign w:val="center"/>
            <w:hideMark/>
          </w:tcPr>
          <w:p w:rsidR="00D35E51" w:rsidRPr="00AA193C" w:rsidRDefault="00D35E51" w:rsidP="00CA2F4A">
            <w:pPr>
              <w:pStyle w:val="PSI-Normal"/>
              <w:jc w:val="center"/>
              <w:rPr>
                <w:b/>
              </w:rPr>
            </w:pPr>
            <w:r w:rsidRPr="00AA193C">
              <w:rPr>
                <w:b/>
              </w:rPr>
              <w:t>X</w:t>
            </w:r>
          </w:p>
        </w:tc>
      </w:tr>
      <w:tr w:rsidR="00D35E51" w:rsidRPr="00D35E51" w:rsidTr="00D35E51">
        <w:trPr>
          <w:trHeight w:val="330"/>
        </w:trPr>
        <w:tc>
          <w:tcPr>
            <w:tcW w:w="3335" w:type="dxa"/>
            <w:tcBorders>
              <w:top w:val="nil"/>
              <w:left w:val="single" w:sz="8" w:space="0" w:color="FFFFFF"/>
              <w:bottom w:val="single" w:sz="8" w:space="0" w:color="FFFFFF"/>
              <w:right w:val="single" w:sz="8" w:space="0" w:color="FFFFFF"/>
            </w:tcBorders>
            <w:shd w:val="clear" w:color="000000" w:fill="E9EAF1"/>
            <w:vAlign w:val="center"/>
            <w:hideMark/>
          </w:tcPr>
          <w:p w:rsidR="00D35E51" w:rsidRPr="00AA193C" w:rsidRDefault="00D35E51" w:rsidP="00CA2F4A">
            <w:pPr>
              <w:pStyle w:val="PSI-Normal"/>
              <w:rPr>
                <w:b/>
              </w:rPr>
            </w:pPr>
            <w:r w:rsidRPr="00AA193C">
              <w:rPr>
                <w:b/>
              </w:rPr>
              <w:t>Rol General</w:t>
            </w:r>
          </w:p>
        </w:tc>
        <w:tc>
          <w:tcPr>
            <w:tcW w:w="1883" w:type="dxa"/>
            <w:tcBorders>
              <w:top w:val="nil"/>
              <w:left w:val="nil"/>
              <w:bottom w:val="single" w:sz="8" w:space="0" w:color="FFFFFF"/>
              <w:right w:val="single" w:sz="8" w:space="0" w:color="FFFFFF"/>
            </w:tcBorders>
            <w:shd w:val="clear" w:color="000000" w:fill="E9EAF1"/>
            <w:vAlign w:val="center"/>
            <w:hideMark/>
          </w:tcPr>
          <w:p w:rsidR="00D35E51" w:rsidRPr="00AA193C" w:rsidRDefault="00D35E51" w:rsidP="00CA2F4A">
            <w:pPr>
              <w:pStyle w:val="PSI-Normal"/>
              <w:jc w:val="center"/>
              <w:rPr>
                <w:b/>
              </w:rPr>
            </w:pPr>
            <w:r w:rsidRPr="00AA193C">
              <w:rPr>
                <w:b/>
              </w:rPr>
              <w:t>X</w:t>
            </w:r>
          </w:p>
        </w:tc>
        <w:tc>
          <w:tcPr>
            <w:tcW w:w="1561" w:type="dxa"/>
            <w:tcBorders>
              <w:top w:val="nil"/>
              <w:left w:val="nil"/>
              <w:bottom w:val="single" w:sz="8" w:space="0" w:color="FFFFFF"/>
              <w:right w:val="single" w:sz="8" w:space="0" w:color="FFFFFF"/>
            </w:tcBorders>
            <w:shd w:val="clear" w:color="000000" w:fill="E9EAF1"/>
            <w:vAlign w:val="center"/>
            <w:hideMark/>
          </w:tcPr>
          <w:p w:rsidR="00D35E51" w:rsidRPr="00AA193C" w:rsidRDefault="00D35E51" w:rsidP="00CA2F4A">
            <w:pPr>
              <w:pStyle w:val="PSI-Normal"/>
              <w:jc w:val="center"/>
              <w:rPr>
                <w:b/>
              </w:rPr>
            </w:pPr>
            <w:r w:rsidRPr="00AA193C">
              <w:rPr>
                <w:b/>
              </w:rPr>
              <w:t>X</w:t>
            </w:r>
          </w:p>
        </w:tc>
        <w:tc>
          <w:tcPr>
            <w:tcW w:w="1865" w:type="dxa"/>
            <w:tcBorders>
              <w:top w:val="nil"/>
              <w:left w:val="nil"/>
              <w:bottom w:val="single" w:sz="8" w:space="0" w:color="FFFFFF"/>
              <w:right w:val="single" w:sz="8" w:space="0" w:color="FFFFFF"/>
            </w:tcBorders>
            <w:shd w:val="clear" w:color="000000" w:fill="E9EAF1"/>
            <w:vAlign w:val="center"/>
            <w:hideMark/>
          </w:tcPr>
          <w:p w:rsidR="00D35E51" w:rsidRPr="00AA193C" w:rsidRDefault="00D35E51" w:rsidP="00CA2F4A">
            <w:pPr>
              <w:pStyle w:val="PSI-Normal"/>
              <w:jc w:val="center"/>
              <w:rPr>
                <w:b/>
              </w:rPr>
            </w:pPr>
            <w:r w:rsidRPr="00AA193C">
              <w:rPr>
                <w:b/>
              </w:rPr>
              <w:t>X</w:t>
            </w:r>
          </w:p>
        </w:tc>
      </w:tr>
    </w:tbl>
    <w:p w:rsidR="00D35E51" w:rsidRDefault="00D35E51" w:rsidP="00886029">
      <w:pPr>
        <w:pStyle w:val="PSI-Comentario"/>
      </w:pPr>
    </w:p>
    <w:p w:rsidR="007D0783" w:rsidRDefault="007D0783" w:rsidP="00D805D1">
      <w:pPr>
        <w:pStyle w:val="PSI-Ttulo2"/>
      </w:pPr>
      <w:bookmarkStart w:id="8" w:name="_Toc21938337"/>
    </w:p>
    <w:p w:rsidR="00D805D1" w:rsidRDefault="00D805D1" w:rsidP="00D805D1">
      <w:pPr>
        <w:pStyle w:val="PSI-Ttulo2"/>
      </w:pPr>
      <w:bookmarkStart w:id="9" w:name="_Toc525465955"/>
      <w:r>
        <w:t>Actividades</w:t>
      </w:r>
      <w:bookmarkEnd w:id="8"/>
      <w:bookmarkEnd w:id="9"/>
    </w:p>
    <w:p w:rsidR="00D805D1" w:rsidRDefault="00D805D1" w:rsidP="00470764">
      <w:pPr>
        <w:pStyle w:val="PSI-Ttulo3"/>
      </w:pPr>
      <w:bookmarkStart w:id="10" w:name="_Toc21938338"/>
      <w:bookmarkStart w:id="11" w:name="_Toc525465956"/>
      <w:r>
        <w:t>Ciclo de vida del software cubierto por el Plan</w:t>
      </w:r>
      <w:bookmarkEnd w:id="10"/>
      <w:bookmarkEnd w:id="11"/>
    </w:p>
    <w:p w:rsidR="00904555" w:rsidRDefault="00430C45" w:rsidP="00591262">
      <w:pPr>
        <w:pStyle w:val="PSI-Normal"/>
      </w:pPr>
      <w:r w:rsidRPr="00430C45">
        <w:t>El presente Plan comprende las etapas de</w:t>
      </w:r>
      <w:r w:rsidR="00904555">
        <w:t xml:space="preserve"> Inicio, Elaboración, Construcción y Transición del RUP.</w:t>
      </w:r>
    </w:p>
    <w:p w:rsidR="00904555" w:rsidRDefault="00904555">
      <w:pPr>
        <w:spacing w:before="0" w:line="240" w:lineRule="auto"/>
        <w:ind w:left="0" w:firstLine="0"/>
        <w:rPr>
          <w:lang w:val="es-AR"/>
        </w:rPr>
      </w:pPr>
      <w:r>
        <w:br w:type="page"/>
      </w:r>
    </w:p>
    <w:p w:rsidR="00D805D1" w:rsidRDefault="00D805D1" w:rsidP="00470764">
      <w:pPr>
        <w:pStyle w:val="PSI-Ttulo3"/>
      </w:pPr>
      <w:bookmarkStart w:id="12" w:name="_Toc21938339"/>
      <w:bookmarkStart w:id="13" w:name="_Toc525465957"/>
      <w:r>
        <w:lastRenderedPageBreak/>
        <w:t>Actividades de calidad a realizarse</w:t>
      </w:r>
      <w:bookmarkEnd w:id="12"/>
      <w:bookmarkEnd w:id="13"/>
    </w:p>
    <w:p w:rsidR="00D805D1" w:rsidRDefault="00D805D1" w:rsidP="00591262">
      <w:pPr>
        <w:pStyle w:val="PSI-Normal"/>
      </w:pPr>
      <w:r>
        <w:t xml:space="preserve">Las tareas a ser llevadas a cabo deberán reflejar las evaluaciones a realizar, los estándares a seguir, los productos </w:t>
      </w:r>
      <w:r w:rsidR="0021480A">
        <w:t>a revisar, los procedimientos para</w:t>
      </w:r>
      <w:r>
        <w:t xml:space="preserve"> la elaboración de los distintos productos y los procedimientos para informar de los defectos detectados a sus responsables y realizar el seguimiento de los mismos hasta su corrección.</w:t>
      </w:r>
    </w:p>
    <w:p w:rsidR="00D805D1" w:rsidRDefault="00D805D1" w:rsidP="00591262">
      <w:pPr>
        <w:pStyle w:val="PSI-Normal"/>
      </w:pPr>
      <w:r>
        <w:t>Las actividades que se realizarán son:</w:t>
      </w:r>
    </w:p>
    <w:p w:rsidR="00D805D1" w:rsidRDefault="00D805D1" w:rsidP="00591262">
      <w:pPr>
        <w:pStyle w:val="PSI-Normal"/>
        <w:numPr>
          <w:ilvl w:val="0"/>
          <w:numId w:val="3"/>
        </w:numPr>
      </w:pPr>
      <w:r>
        <w:t>Revisar cada producto</w:t>
      </w:r>
    </w:p>
    <w:p w:rsidR="00D805D1" w:rsidRDefault="00D805D1" w:rsidP="00591262">
      <w:pPr>
        <w:pStyle w:val="PSI-Normal"/>
        <w:numPr>
          <w:ilvl w:val="0"/>
          <w:numId w:val="3"/>
        </w:numPr>
      </w:pPr>
      <w:r>
        <w:t>Revisar el ajuste al proceso</w:t>
      </w:r>
    </w:p>
    <w:p w:rsidR="00D805D1" w:rsidRDefault="00D805D1" w:rsidP="00591262">
      <w:pPr>
        <w:pStyle w:val="PSI-Normal"/>
        <w:numPr>
          <w:ilvl w:val="0"/>
          <w:numId w:val="3"/>
        </w:numPr>
      </w:pPr>
      <w:r>
        <w:t>Realizar Revisión Técnica Formal (RTF)</w:t>
      </w:r>
    </w:p>
    <w:p w:rsidR="00D805D1" w:rsidRDefault="00D805D1" w:rsidP="00591262">
      <w:pPr>
        <w:pStyle w:val="PSI-Normal"/>
        <w:numPr>
          <w:ilvl w:val="0"/>
          <w:numId w:val="3"/>
        </w:numPr>
      </w:pPr>
      <w:r>
        <w:t>Asegurar que las desviaciones son documentadas.</w:t>
      </w:r>
    </w:p>
    <w:p w:rsidR="00591262" w:rsidRDefault="00591262" w:rsidP="00591262">
      <w:pPr>
        <w:pStyle w:val="PSI-Normal"/>
      </w:pPr>
    </w:p>
    <w:p w:rsidR="00D805D1" w:rsidRDefault="00D805D1" w:rsidP="0021480A">
      <w:pPr>
        <w:pStyle w:val="PSI-Ttulo4"/>
      </w:pPr>
      <w:bookmarkStart w:id="14" w:name="_Toc21938340"/>
      <w:r>
        <w:t>Revisar cada producto</w:t>
      </w:r>
      <w:bookmarkEnd w:id="14"/>
    </w:p>
    <w:p w:rsidR="00D805D1" w:rsidRDefault="00D805D1" w:rsidP="002A3F19">
      <w:pPr>
        <w:pStyle w:val="PSI-Normal"/>
      </w:pPr>
      <w:r>
        <w:t>En esta actividad se revisan los productos que se definieron como claves para verificar en el Plan de calidad.</w:t>
      </w:r>
    </w:p>
    <w:p w:rsidR="00D805D1" w:rsidRDefault="00D805D1" w:rsidP="002A3F19">
      <w:pPr>
        <w:pStyle w:val="PSI-Normal"/>
      </w:pPr>
      <w:r>
        <w:t xml:space="preserve">Se debe verificar que no queden correcciones sin resolver en los informes de revisión previos, si se encuentra alguna no resuelta, debe ser incluida en esta revisión. Se revisan los productos contra los estándares, utilizando la </w:t>
      </w:r>
      <w:proofErr w:type="spellStart"/>
      <w:r w:rsidRPr="0021480A">
        <w:t>checklist</w:t>
      </w:r>
      <w:proofErr w:type="spellEnd"/>
      <w:r>
        <w:t xml:space="preserve"> definida para el producto.</w:t>
      </w:r>
    </w:p>
    <w:p w:rsidR="00D805D1" w:rsidRDefault="00D805D1" w:rsidP="002A3F19">
      <w:pPr>
        <w:pStyle w:val="PSI-Normal"/>
      </w:pPr>
      <w:r>
        <w:t>Se debe identificar, documentar y seguir la pista a las desviaciones encontradas y verificar que se hayan realizado las correcciones.</w:t>
      </w:r>
    </w:p>
    <w:p w:rsidR="00CD075F" w:rsidRDefault="00D805D1" w:rsidP="002A3F19">
      <w:pPr>
        <w:pStyle w:val="PSI-Normal"/>
      </w:pPr>
      <w:r>
        <w:t xml:space="preserve">Como salida se obtiene el Informe de revisión de SQA, este informe debe ser distribuido a los responsables del producto y </w:t>
      </w:r>
      <w:r w:rsidR="002A3F19">
        <w:t xml:space="preserve">se debe asegurar de que son </w:t>
      </w:r>
      <w:r w:rsidR="00DF71DB">
        <w:t>conscientes</w:t>
      </w:r>
      <w:r>
        <w:t xml:space="preserve"> de desviaciones o discrepancias encontradas.</w:t>
      </w:r>
    </w:p>
    <w:p w:rsidR="00CD075F" w:rsidRDefault="00CD075F" w:rsidP="00886029">
      <w:pPr>
        <w:pStyle w:val="PSI-Comentario"/>
      </w:pPr>
    </w:p>
    <w:p w:rsidR="00D805D1" w:rsidRDefault="00D805D1" w:rsidP="00CD075F">
      <w:pPr>
        <w:pStyle w:val="PSI-Ttulo4"/>
      </w:pPr>
      <w:r>
        <w:t>Revisar el ajuste al proceso</w:t>
      </w:r>
    </w:p>
    <w:p w:rsidR="00D805D1" w:rsidRDefault="0021480A" w:rsidP="000106A9">
      <w:pPr>
        <w:pStyle w:val="PSI-Normal"/>
      </w:pPr>
      <w:r>
        <w:t>[</w:t>
      </w:r>
      <w:r w:rsidR="00D805D1">
        <w:t>En esta actividad se revisan los productos que de definieron como claves para verificar el cumplimiento de las actividades definidas en el proceso. Con el fin de asegurar la calidad en el producto final del desarrollo, se deben llevar a cabo revisiones sobre los productos durante todo el ciclo de vida del software.</w:t>
      </w:r>
    </w:p>
    <w:p w:rsidR="00D805D1" w:rsidRDefault="00D805D1" w:rsidP="000106A9">
      <w:pPr>
        <w:pStyle w:val="PSI-Normal"/>
      </w:pPr>
      <w:r>
        <w:t>Se debe recoger la información necesaria de cada producto, buscando hacia atrás los productos previos que deberían haberse generado, para poder establecer los criterios de revisión y evaluar si el producto cumple con las especificaciones.</w:t>
      </w:r>
    </w:p>
    <w:p w:rsidR="00D805D1" w:rsidRDefault="00D805D1" w:rsidP="000106A9">
      <w:pPr>
        <w:pStyle w:val="PSI-Normal"/>
      </w:pPr>
      <w:r>
        <w:t>Esta información se obtiene de los siguientes documentos:</w:t>
      </w:r>
    </w:p>
    <w:p w:rsidR="00456DFF" w:rsidRDefault="00456DFF" w:rsidP="000106A9">
      <w:pPr>
        <w:pStyle w:val="PSI-Normal"/>
      </w:pPr>
      <w:r>
        <w:tab/>
        <w:t>Plan del Proyecto</w:t>
      </w:r>
    </w:p>
    <w:p w:rsidR="00456DFF" w:rsidRDefault="007D0783" w:rsidP="000106A9">
      <w:pPr>
        <w:pStyle w:val="PSI-Normal"/>
      </w:pPr>
      <w:r>
        <w:lastRenderedPageBreak/>
        <w:tab/>
      </w:r>
      <w:r w:rsidR="00456DFF">
        <w:t>Plan de la iteración</w:t>
      </w:r>
    </w:p>
    <w:p w:rsidR="00D805D1" w:rsidRDefault="007D0783" w:rsidP="000106A9">
      <w:pPr>
        <w:pStyle w:val="PSI-Normal"/>
      </w:pPr>
      <w:r>
        <w:tab/>
      </w:r>
      <w:r w:rsidR="00456DFF">
        <w:t>Plan de Verificación</w:t>
      </w:r>
    </w:p>
    <w:p w:rsidR="00D805D1" w:rsidRDefault="00456DFF" w:rsidP="000106A9">
      <w:pPr>
        <w:pStyle w:val="PSI-Normal"/>
      </w:pPr>
      <w:r>
        <w:br/>
      </w:r>
      <w:r w:rsidR="00D805D1">
        <w:t xml:space="preserve">Antes de comenzar, se debe verificar en los informes de revisión previos que todas las desviaciones fueron corregidas, si no </w:t>
      </w:r>
      <w:r w:rsidR="00123739">
        <w:t xml:space="preserve">fuese </w:t>
      </w:r>
      <w:r w:rsidR="00D805D1">
        <w:t xml:space="preserve"> así, las faltantes se incluyen para ser evaluadas.</w:t>
      </w:r>
    </w:p>
    <w:p w:rsidR="00CD075F" w:rsidRDefault="00D805D1" w:rsidP="000106A9">
      <w:pPr>
        <w:pStyle w:val="PSI-Normal"/>
      </w:pPr>
      <w:r>
        <w:t xml:space="preserve">Como salida se obtiene el Informe de revisión de ajuste al Proceso, este informe debe ser distribuido a los responsables de las actividades y se debe asegurar de que son </w:t>
      </w:r>
      <w:r w:rsidR="00DF71DB">
        <w:t>conscientes</w:t>
      </w:r>
      <w:r>
        <w:t xml:space="preserve"> de desviaciones o discrepancias encontradas.</w:t>
      </w:r>
      <w:r w:rsidR="0021480A">
        <w:t>]</w:t>
      </w:r>
      <w:bookmarkStart w:id="15" w:name="_Toc21938342"/>
    </w:p>
    <w:p w:rsidR="00CD075F" w:rsidRDefault="00CD075F" w:rsidP="00886029">
      <w:pPr>
        <w:pStyle w:val="PSI-Comentario"/>
      </w:pPr>
    </w:p>
    <w:p w:rsidR="00CB0D5A" w:rsidRDefault="00CB0D5A" w:rsidP="00886029">
      <w:pPr>
        <w:pStyle w:val="PSI-Comentario"/>
      </w:pPr>
    </w:p>
    <w:p w:rsidR="00D805D1" w:rsidRDefault="00D805D1" w:rsidP="00CD075F">
      <w:pPr>
        <w:pStyle w:val="PSI-Ttulo4"/>
      </w:pPr>
      <w:r>
        <w:t>Realizar Revisión Técnica Formal (RTF)</w:t>
      </w:r>
      <w:bookmarkEnd w:id="15"/>
    </w:p>
    <w:p w:rsidR="00D805D1" w:rsidRDefault="00D805D1" w:rsidP="00B23884">
      <w:pPr>
        <w:pStyle w:val="PSI-Normal"/>
      </w:pPr>
      <w:r>
        <w:t xml:space="preserve">El objetivo de la RTF es descubrir errores en la función, la lógica </w:t>
      </w:r>
      <w:proofErr w:type="spellStart"/>
      <w:r>
        <w:t>ó</w:t>
      </w:r>
      <w:proofErr w:type="spellEnd"/>
      <w:r>
        <w:t xml:space="preserve"> la implementación de cualquier producto del software, verificar que satisface sus especificaciones, que se ajusta a los estándares establecidos, señalando las posibles desviaciones detectadas. Es un proceso de revisión riguroso, su objetivo es llegar a detectar lo antes posible, los posibles defectos o desviaciones en los productos que se van generando a lo largo del desarrollo. Por esta característica se adopta esta práctica para productos que son de especial importancia.</w:t>
      </w:r>
    </w:p>
    <w:p w:rsidR="00D805D1" w:rsidRDefault="00D805D1" w:rsidP="00B23884">
      <w:pPr>
        <w:pStyle w:val="PSI-Normal"/>
      </w:pPr>
      <w:r>
        <w:t>En la reunión participan el responsable de SQA e integrantes del equipo de desarrollo.</w:t>
      </w:r>
    </w:p>
    <w:p w:rsidR="00D805D1" w:rsidRDefault="00D805D1" w:rsidP="00B23884">
      <w:pPr>
        <w:pStyle w:val="PSI-Normal"/>
      </w:pPr>
      <w:r>
        <w:t>Se debe convocar a la reunión formalmente a los involucrados, informar del material que ellos deben preparar por adelantado, llevar una lista de preguntas y dudas que surgen del estudio del producto a ser revisado.</w:t>
      </w:r>
    </w:p>
    <w:p w:rsidR="00D805D1" w:rsidRDefault="00D805D1" w:rsidP="00B23884">
      <w:pPr>
        <w:pStyle w:val="PSI-Normal"/>
      </w:pPr>
      <w:r>
        <w:t>La duración de la reunión no debe ser mayor a dos horas.</w:t>
      </w:r>
    </w:p>
    <w:p w:rsidR="00D805D1" w:rsidRDefault="00D805D1" w:rsidP="00B23884">
      <w:pPr>
        <w:pStyle w:val="PSI-Normal"/>
      </w:pPr>
      <w:r>
        <w:t>Como salida se obtiene el Informe de RTF.</w:t>
      </w:r>
    </w:p>
    <w:p w:rsidR="00E71DF1" w:rsidRDefault="00E71DF1" w:rsidP="007D0783">
      <w:pPr>
        <w:pStyle w:val="PSI-Normal"/>
      </w:pPr>
    </w:p>
    <w:p w:rsidR="00D805D1" w:rsidRDefault="00D805D1" w:rsidP="00CD075F">
      <w:pPr>
        <w:pStyle w:val="PSI-Ttulo4"/>
      </w:pPr>
      <w:bookmarkStart w:id="16" w:name="_Toc21938343"/>
      <w:r>
        <w:t>Asegurar que las desviaciones son documentadas</w:t>
      </w:r>
      <w:bookmarkEnd w:id="16"/>
    </w:p>
    <w:p w:rsidR="00CB0D5A" w:rsidRPr="00E71DF1" w:rsidRDefault="00A90544" w:rsidP="00FD0D2A">
      <w:pPr>
        <w:pStyle w:val="PSI-Normal"/>
      </w:pPr>
      <w:r>
        <w:br/>
      </w:r>
      <w:r w:rsidR="00CB0D5A" w:rsidRPr="00E71DF1">
        <w:t>Las desviaciones encontradas en las actividades y en los productos deben ser documentadas y manejadas de acuerdo a un procedimiento establecido.</w:t>
      </w:r>
    </w:p>
    <w:p w:rsidR="00E867E5" w:rsidRDefault="00CB0D5A" w:rsidP="004C3323">
      <w:pPr>
        <w:pStyle w:val="PSI-Normal"/>
      </w:pPr>
      <w:r w:rsidRPr="00E71DF1">
        <w:t>Se debe chequear que los responsables de cada plan los modifiquen cada vez que sea necesario, basados en las desviaciones encontradas</w:t>
      </w:r>
      <w:r w:rsidR="00FD0D2A">
        <w:t>.</w:t>
      </w:r>
      <w:r w:rsidR="003B4E86">
        <w:t xml:space="preserve">      </w:t>
      </w:r>
    </w:p>
    <w:p w:rsidR="00E867E5" w:rsidRDefault="00E867E5">
      <w:pPr>
        <w:spacing w:before="0" w:line="240" w:lineRule="auto"/>
        <w:ind w:left="0" w:firstLine="0"/>
        <w:rPr>
          <w:lang w:val="es-AR"/>
        </w:rPr>
      </w:pPr>
      <w:r>
        <w:br w:type="page"/>
      </w:r>
    </w:p>
    <w:p w:rsidR="00116BB3" w:rsidRDefault="00116BB3" w:rsidP="00116BB3">
      <w:pPr>
        <w:pStyle w:val="PSI-Ttulo1"/>
      </w:pPr>
      <w:bookmarkStart w:id="17" w:name="_Toc21938346"/>
      <w:bookmarkStart w:id="18" w:name="_Toc525465960"/>
      <w:r>
        <w:lastRenderedPageBreak/>
        <w:t>Documentación</w:t>
      </w:r>
      <w:bookmarkEnd w:id="17"/>
      <w:bookmarkEnd w:id="18"/>
    </w:p>
    <w:p w:rsidR="00116BB3" w:rsidRDefault="00116BB3" w:rsidP="00116BB3">
      <w:pPr>
        <w:pStyle w:val="PSI-Ttulo2"/>
      </w:pPr>
      <w:bookmarkStart w:id="19" w:name="_Toc21938347"/>
      <w:bookmarkStart w:id="20" w:name="_Toc525465961"/>
      <w:r>
        <w:t>Propósito</w:t>
      </w:r>
      <w:bookmarkEnd w:id="19"/>
      <w:bookmarkEnd w:id="20"/>
    </w:p>
    <w:p w:rsidR="00116BB3" w:rsidRDefault="00116BB3" w:rsidP="00FD0D2A">
      <w:pPr>
        <w:pStyle w:val="PSI-Normal"/>
      </w:pPr>
      <w:r>
        <w:t>Identificación de la documentación relativa a desarrollo, Verificación &amp; Validación, uso y mantenimiento del software.</w:t>
      </w:r>
    </w:p>
    <w:p w:rsidR="00116BB3" w:rsidRDefault="00116BB3" w:rsidP="00FD0D2A">
      <w:pPr>
        <w:pStyle w:val="PSI-Normal"/>
      </w:pPr>
      <w:r>
        <w:t>Establecer como los documentos van a ser revisados para chequear consistencia: se confirman criterio e identificación de las revisiones.</w:t>
      </w:r>
    </w:p>
    <w:p w:rsidR="00F153D6" w:rsidRDefault="00F153D6" w:rsidP="00886029">
      <w:pPr>
        <w:pStyle w:val="PSI-Comentario"/>
      </w:pPr>
    </w:p>
    <w:p w:rsidR="00116BB3" w:rsidRDefault="00116BB3" w:rsidP="00116BB3">
      <w:pPr>
        <w:pStyle w:val="PSI-Ttulo2"/>
      </w:pPr>
      <w:bookmarkStart w:id="21" w:name="_Toc21938348"/>
      <w:bookmarkStart w:id="22" w:name="_Toc525465962"/>
      <w:r>
        <w:t>Documentación mínima requerida</w:t>
      </w:r>
      <w:bookmarkEnd w:id="21"/>
      <w:bookmarkEnd w:id="22"/>
    </w:p>
    <w:p w:rsidR="00116BB3" w:rsidRDefault="00116BB3" w:rsidP="00FF5CCF">
      <w:pPr>
        <w:pStyle w:val="PSI-Normal"/>
      </w:pPr>
      <w:r>
        <w:t>Esta busca asegurar que la implementación logrará satisfacer los requerimientos.</w:t>
      </w:r>
    </w:p>
    <w:p w:rsidR="00FF5CCF" w:rsidRDefault="00FF5CCF" w:rsidP="00FF5CCF">
      <w:pPr>
        <w:pStyle w:val="PSI-Normal"/>
      </w:pPr>
      <w:r>
        <w:t>La documentación mínima es la requerida para asegurar que la implementación lograra satisfacer los requerimientos.</w:t>
      </w:r>
    </w:p>
    <w:p w:rsidR="00116BB3" w:rsidRDefault="00F153D6" w:rsidP="00470764">
      <w:pPr>
        <w:pStyle w:val="PSI-Ttulo3"/>
      </w:pPr>
      <w:bookmarkStart w:id="23" w:name="_Toc21938349"/>
      <w:r>
        <w:br/>
      </w:r>
      <w:bookmarkStart w:id="24" w:name="_Toc525465963"/>
      <w:r w:rsidR="00116BB3">
        <w:t>Especificación de requerimientos del software</w:t>
      </w:r>
      <w:bookmarkEnd w:id="23"/>
      <w:bookmarkEnd w:id="24"/>
    </w:p>
    <w:p w:rsidR="00116BB3" w:rsidRDefault="00116BB3" w:rsidP="00E754C4">
      <w:pPr>
        <w:pStyle w:val="PSI-Normal"/>
      </w:pPr>
      <w:r>
        <w:t xml:space="preserve">El documento de especificación de requerimientos deberá describir, de forma clara y precisa, cada uno de los requerimientos esenciales del software además de las interfaces externas. </w:t>
      </w:r>
    </w:p>
    <w:p w:rsidR="00CB0D5A" w:rsidRDefault="00116BB3" w:rsidP="00E754C4">
      <w:pPr>
        <w:pStyle w:val="PSI-Normal"/>
      </w:pPr>
      <w:r>
        <w:t>El cliente deberá obtener como resultado del proyecto una especificación adecuada a sus necesidades en el área de alcance del proyecto, de acuerdo al compromiso inicial del trabajo y a los cambios que este haya sufrido a lo largo del proyecto, que cubra aquellos aspectos que se haya ac</w:t>
      </w:r>
      <w:r w:rsidR="00E754C4">
        <w:t>ordado detallar con el cliente.</w:t>
      </w:r>
    </w:p>
    <w:p w:rsidR="00116BB3" w:rsidRDefault="00116BB3" w:rsidP="00E754C4">
      <w:pPr>
        <w:pStyle w:val="PSI-Normal"/>
      </w:pPr>
      <w:r>
        <w:t>La especificación debe:</w:t>
      </w:r>
    </w:p>
    <w:p w:rsidR="00116BB3" w:rsidRDefault="00116BB3" w:rsidP="00D73ACB">
      <w:pPr>
        <w:pStyle w:val="PSI-Normal"/>
        <w:numPr>
          <w:ilvl w:val="0"/>
          <w:numId w:val="11"/>
        </w:numPr>
        <w:spacing w:before="0"/>
      </w:pPr>
      <w:r>
        <w:t>Ser completa:</w:t>
      </w:r>
    </w:p>
    <w:p w:rsidR="00116BB3" w:rsidRDefault="00116BB3" w:rsidP="00D73ACB">
      <w:pPr>
        <w:pStyle w:val="PSI-Normal"/>
        <w:numPr>
          <w:ilvl w:val="1"/>
          <w:numId w:val="11"/>
        </w:numPr>
        <w:spacing w:before="0"/>
      </w:pPr>
      <w:r>
        <w:t>Externa, respecto al alcance acordado.</w:t>
      </w:r>
    </w:p>
    <w:p w:rsidR="00116BB3" w:rsidRDefault="00116BB3" w:rsidP="00D73ACB">
      <w:pPr>
        <w:pStyle w:val="PSI-Normal"/>
        <w:numPr>
          <w:ilvl w:val="1"/>
          <w:numId w:val="11"/>
        </w:numPr>
        <w:spacing w:before="0"/>
      </w:pPr>
      <w:r>
        <w:t>Internamente, no deben existir elementos sin especificar.</w:t>
      </w:r>
    </w:p>
    <w:p w:rsidR="00116BB3" w:rsidRDefault="00116BB3" w:rsidP="00D73ACB">
      <w:pPr>
        <w:pStyle w:val="PSI-Normal"/>
        <w:numPr>
          <w:ilvl w:val="0"/>
          <w:numId w:val="11"/>
        </w:numPr>
        <w:spacing w:before="0"/>
      </w:pPr>
      <w:r>
        <w:t xml:space="preserve">Ser consistente, no </w:t>
      </w:r>
      <w:r w:rsidR="000C60AB">
        <w:t>puede</w:t>
      </w:r>
      <w:r>
        <w:t xml:space="preserve"> haber elementos contradictorios.</w:t>
      </w:r>
    </w:p>
    <w:p w:rsidR="00116BB3" w:rsidRDefault="00116BB3" w:rsidP="00D73ACB">
      <w:pPr>
        <w:pStyle w:val="PSI-Normal"/>
        <w:numPr>
          <w:ilvl w:val="0"/>
          <w:numId w:val="11"/>
        </w:numPr>
        <w:spacing w:before="0"/>
      </w:pPr>
      <w:r>
        <w:t>Ser no ambigua, todo término referido al área de aplicación debe estar definido en un glosario.</w:t>
      </w:r>
    </w:p>
    <w:p w:rsidR="00116BB3" w:rsidRDefault="00116BB3" w:rsidP="00D73ACB">
      <w:pPr>
        <w:pStyle w:val="PSI-Normal"/>
        <w:numPr>
          <w:ilvl w:val="0"/>
          <w:numId w:val="11"/>
        </w:numPr>
        <w:spacing w:before="0"/>
      </w:pPr>
      <w:r>
        <w:t>Ser verificable, debe ser posible verificar siguiendo un método definido, si el producto final cumple o no con cada requerimiento.</w:t>
      </w:r>
    </w:p>
    <w:p w:rsidR="00116BB3" w:rsidRDefault="00116BB3" w:rsidP="00D73ACB">
      <w:pPr>
        <w:pStyle w:val="PSI-Normal"/>
        <w:numPr>
          <w:ilvl w:val="0"/>
          <w:numId w:val="11"/>
        </w:numPr>
        <w:spacing w:before="0"/>
      </w:pPr>
      <w:r>
        <w:t>Estar acompañada de un detalle de los procedimientos adecuados para verificar si el producto cumple o no con los requerimientos.</w:t>
      </w:r>
    </w:p>
    <w:p w:rsidR="00116BB3" w:rsidRDefault="00116BB3" w:rsidP="00D73ACB">
      <w:pPr>
        <w:pStyle w:val="PSI-Normal"/>
        <w:numPr>
          <w:ilvl w:val="0"/>
          <w:numId w:val="11"/>
        </w:numPr>
        <w:spacing w:before="0"/>
      </w:pPr>
      <w:r>
        <w:t>Incluir requerimientos de calidad del producto a construir.</w:t>
      </w:r>
    </w:p>
    <w:p w:rsidR="00116BB3" w:rsidRDefault="00116BB3" w:rsidP="00E754C4">
      <w:pPr>
        <w:pStyle w:val="PSI-Normal"/>
      </w:pPr>
    </w:p>
    <w:p w:rsidR="00116BB3" w:rsidRDefault="00116BB3" w:rsidP="00E754C4">
      <w:pPr>
        <w:pStyle w:val="PSI-Normal"/>
      </w:pPr>
      <w:r>
        <w:t>Los requerimientos de calidad del producto a construir son considerados dentro de atributos específicos del software que tienen incidencia sobre la ‘calidad en el uso’.</w:t>
      </w:r>
    </w:p>
    <w:p w:rsidR="00116BB3" w:rsidRDefault="00116BB3" w:rsidP="00E754C4">
      <w:pPr>
        <w:pStyle w:val="PSI-Normal"/>
      </w:pPr>
    </w:p>
    <w:p w:rsidR="00CB0D5A" w:rsidRDefault="00CB0D5A" w:rsidP="00E754C4">
      <w:pPr>
        <w:pStyle w:val="PSI-Normal"/>
      </w:pPr>
    </w:p>
    <w:p w:rsidR="00116BB3" w:rsidRPr="00CB0D5A" w:rsidRDefault="00116BB3" w:rsidP="00E754C4">
      <w:pPr>
        <w:pStyle w:val="PSI-Normal"/>
      </w:pPr>
      <w:r w:rsidRPr="00CB0D5A">
        <w:t>Funcionalidad</w:t>
      </w:r>
    </w:p>
    <w:p w:rsidR="00116BB3" w:rsidRDefault="005F3796" w:rsidP="00D73ACB">
      <w:pPr>
        <w:pStyle w:val="PSI-Normal"/>
        <w:numPr>
          <w:ilvl w:val="0"/>
          <w:numId w:val="10"/>
        </w:numPr>
        <w:spacing w:before="0"/>
      </w:pPr>
      <w:r>
        <w:t>A</w:t>
      </w:r>
      <w:r w:rsidR="00116BB3">
        <w:t>decuación a las necesidades</w:t>
      </w:r>
    </w:p>
    <w:p w:rsidR="00116BB3" w:rsidRDefault="005F3796" w:rsidP="00D73ACB">
      <w:pPr>
        <w:pStyle w:val="PSI-Normal"/>
        <w:numPr>
          <w:ilvl w:val="0"/>
          <w:numId w:val="10"/>
        </w:numPr>
        <w:spacing w:before="0"/>
      </w:pPr>
      <w:r>
        <w:t>P</w:t>
      </w:r>
      <w:r w:rsidR="00116BB3">
        <w:t>recisión de los resultados</w:t>
      </w:r>
    </w:p>
    <w:p w:rsidR="00116BB3" w:rsidRDefault="005F3796" w:rsidP="00D73ACB">
      <w:pPr>
        <w:pStyle w:val="PSI-Normal"/>
        <w:numPr>
          <w:ilvl w:val="0"/>
          <w:numId w:val="10"/>
        </w:numPr>
        <w:spacing w:before="0"/>
      </w:pPr>
      <w:r>
        <w:t>I</w:t>
      </w:r>
      <w:r w:rsidR="00116BB3">
        <w:t>nteroperabilidad</w:t>
      </w:r>
    </w:p>
    <w:p w:rsidR="00116BB3" w:rsidRDefault="005F3796" w:rsidP="00D73ACB">
      <w:pPr>
        <w:pStyle w:val="PSI-Normal"/>
        <w:numPr>
          <w:ilvl w:val="0"/>
          <w:numId w:val="10"/>
        </w:numPr>
        <w:spacing w:before="0"/>
      </w:pPr>
      <w:r>
        <w:t>S</w:t>
      </w:r>
      <w:r w:rsidR="00116BB3">
        <w:t>eguridad de los datos</w:t>
      </w:r>
    </w:p>
    <w:p w:rsidR="00116BB3" w:rsidRDefault="00116BB3" w:rsidP="00E754C4">
      <w:pPr>
        <w:pStyle w:val="PSI-Normal"/>
      </w:pPr>
    </w:p>
    <w:p w:rsidR="00116BB3" w:rsidRDefault="00116BB3" w:rsidP="00E754C4">
      <w:pPr>
        <w:pStyle w:val="PSI-Normal"/>
      </w:pPr>
      <w:r>
        <w:t>Confiabilidad</w:t>
      </w:r>
    </w:p>
    <w:p w:rsidR="00116BB3" w:rsidRDefault="005F3796" w:rsidP="00D73ACB">
      <w:pPr>
        <w:pStyle w:val="PSI-Normal"/>
        <w:numPr>
          <w:ilvl w:val="0"/>
          <w:numId w:val="9"/>
        </w:numPr>
        <w:spacing w:before="0"/>
      </w:pPr>
      <w:r>
        <w:t>M</w:t>
      </w:r>
      <w:r w:rsidR="00116BB3">
        <w:t>adurez</w:t>
      </w:r>
    </w:p>
    <w:p w:rsidR="00116BB3" w:rsidRDefault="005F3796" w:rsidP="00D73ACB">
      <w:pPr>
        <w:pStyle w:val="PSI-Normal"/>
        <w:numPr>
          <w:ilvl w:val="0"/>
          <w:numId w:val="9"/>
        </w:numPr>
        <w:spacing w:before="0"/>
      </w:pPr>
      <w:r>
        <w:t>T</w:t>
      </w:r>
      <w:r w:rsidR="00116BB3">
        <w:t>olerancia a faltas</w:t>
      </w:r>
    </w:p>
    <w:p w:rsidR="00116BB3" w:rsidRDefault="005F3796" w:rsidP="00D73ACB">
      <w:pPr>
        <w:pStyle w:val="PSI-Normal"/>
        <w:numPr>
          <w:ilvl w:val="0"/>
          <w:numId w:val="9"/>
        </w:numPr>
        <w:spacing w:before="0"/>
      </w:pPr>
      <w:proofErr w:type="spellStart"/>
      <w:r>
        <w:t>R</w:t>
      </w:r>
      <w:r w:rsidR="00C16245">
        <w:t>ecuperabilidad</w:t>
      </w:r>
      <w:proofErr w:type="spellEnd"/>
    </w:p>
    <w:p w:rsidR="00116BB3" w:rsidRDefault="00886029" w:rsidP="00E754C4">
      <w:pPr>
        <w:pStyle w:val="PSI-Normal"/>
      </w:pPr>
      <w:r>
        <w:br/>
      </w:r>
      <w:r w:rsidR="00116BB3">
        <w:t>Usabilidad</w:t>
      </w:r>
    </w:p>
    <w:p w:rsidR="00116BB3" w:rsidRDefault="005F3796" w:rsidP="00D73ACB">
      <w:pPr>
        <w:pStyle w:val="PSI-Normal"/>
        <w:numPr>
          <w:ilvl w:val="0"/>
          <w:numId w:val="8"/>
        </w:numPr>
        <w:spacing w:before="0"/>
      </w:pPr>
      <w:r>
        <w:t>C</w:t>
      </w:r>
      <w:r w:rsidR="00116BB3">
        <w:t>omprensible</w:t>
      </w:r>
    </w:p>
    <w:p w:rsidR="00116BB3" w:rsidRDefault="005F3796" w:rsidP="00D73ACB">
      <w:pPr>
        <w:pStyle w:val="PSI-Normal"/>
        <w:numPr>
          <w:ilvl w:val="0"/>
          <w:numId w:val="8"/>
        </w:numPr>
        <w:spacing w:before="0"/>
      </w:pPr>
      <w:proofErr w:type="spellStart"/>
      <w:r>
        <w:t>A</w:t>
      </w:r>
      <w:r w:rsidR="00116BB3">
        <w:t>prendible</w:t>
      </w:r>
      <w:proofErr w:type="spellEnd"/>
    </w:p>
    <w:p w:rsidR="00116BB3" w:rsidRDefault="005F3796" w:rsidP="00D73ACB">
      <w:pPr>
        <w:pStyle w:val="PSI-Normal"/>
        <w:numPr>
          <w:ilvl w:val="0"/>
          <w:numId w:val="8"/>
        </w:numPr>
        <w:spacing w:before="0"/>
      </w:pPr>
      <w:r>
        <w:t>O</w:t>
      </w:r>
      <w:r w:rsidR="00116BB3">
        <w:t>perable</w:t>
      </w:r>
    </w:p>
    <w:p w:rsidR="00116BB3" w:rsidRDefault="005F3796" w:rsidP="00D73ACB">
      <w:pPr>
        <w:pStyle w:val="PSI-Normal"/>
        <w:numPr>
          <w:ilvl w:val="0"/>
          <w:numId w:val="8"/>
        </w:numPr>
        <w:spacing w:before="0"/>
      </w:pPr>
      <w:r>
        <w:t>A</w:t>
      </w:r>
      <w:r w:rsidR="00116BB3">
        <w:t>tractivo</w:t>
      </w:r>
    </w:p>
    <w:p w:rsidR="00886029" w:rsidRDefault="00886029" w:rsidP="00E754C4">
      <w:pPr>
        <w:pStyle w:val="PSI-Normal"/>
      </w:pPr>
    </w:p>
    <w:p w:rsidR="00116BB3" w:rsidRDefault="00116BB3" w:rsidP="00E754C4">
      <w:pPr>
        <w:pStyle w:val="PSI-Normal"/>
      </w:pPr>
      <w:r>
        <w:t>Eficiencia</w:t>
      </w:r>
    </w:p>
    <w:p w:rsidR="00116BB3" w:rsidRDefault="005F3796" w:rsidP="00D73ACB">
      <w:pPr>
        <w:pStyle w:val="PSI-Normal"/>
        <w:numPr>
          <w:ilvl w:val="0"/>
          <w:numId w:val="7"/>
        </w:numPr>
        <w:spacing w:before="0"/>
        <w:rPr>
          <w:b/>
        </w:rPr>
      </w:pPr>
      <w:r>
        <w:t>C</w:t>
      </w:r>
      <w:r w:rsidR="00116BB3">
        <w:t>omportamiento respecto al tiempo (Ver si aplica)</w:t>
      </w:r>
    </w:p>
    <w:p w:rsidR="00116BB3" w:rsidRDefault="005F3796" w:rsidP="00D73ACB">
      <w:pPr>
        <w:pStyle w:val="PSI-Normal"/>
        <w:numPr>
          <w:ilvl w:val="0"/>
          <w:numId w:val="7"/>
        </w:numPr>
        <w:spacing w:before="0"/>
      </w:pPr>
      <w:r>
        <w:t>U</w:t>
      </w:r>
      <w:r w:rsidR="00116BB3">
        <w:t>tilización de recursos</w:t>
      </w:r>
    </w:p>
    <w:p w:rsidR="00116BB3" w:rsidRDefault="00886029" w:rsidP="00E754C4">
      <w:pPr>
        <w:pStyle w:val="PSI-Normal"/>
      </w:pPr>
      <w:r>
        <w:br/>
      </w:r>
      <w:r w:rsidR="00116BB3">
        <w:t>Mantenibilidad</w:t>
      </w:r>
    </w:p>
    <w:p w:rsidR="00116BB3" w:rsidRDefault="005F3796" w:rsidP="00D73ACB">
      <w:pPr>
        <w:pStyle w:val="PSI-Normal"/>
        <w:numPr>
          <w:ilvl w:val="0"/>
          <w:numId w:val="6"/>
        </w:numPr>
        <w:spacing w:before="0"/>
      </w:pPr>
      <w:r>
        <w:t>A</w:t>
      </w:r>
      <w:r w:rsidR="00116BB3">
        <w:t>nalizable</w:t>
      </w:r>
    </w:p>
    <w:p w:rsidR="00116BB3" w:rsidRDefault="005F3796" w:rsidP="00D73ACB">
      <w:pPr>
        <w:pStyle w:val="PSI-Normal"/>
        <w:numPr>
          <w:ilvl w:val="0"/>
          <w:numId w:val="6"/>
        </w:numPr>
        <w:spacing w:before="0"/>
      </w:pPr>
      <w:r>
        <w:t>M</w:t>
      </w:r>
      <w:r w:rsidR="00116BB3">
        <w:t>odificable</w:t>
      </w:r>
    </w:p>
    <w:p w:rsidR="00116BB3" w:rsidRDefault="005F3796" w:rsidP="00D73ACB">
      <w:pPr>
        <w:pStyle w:val="PSI-Normal"/>
        <w:numPr>
          <w:ilvl w:val="0"/>
          <w:numId w:val="6"/>
        </w:numPr>
        <w:spacing w:before="0"/>
      </w:pPr>
      <w:r>
        <w:t>E</w:t>
      </w:r>
      <w:r w:rsidR="00116BB3">
        <w:t>stable, no se producen efectos inesperados luego de modificaciones</w:t>
      </w:r>
    </w:p>
    <w:p w:rsidR="00116BB3" w:rsidRDefault="005F3796" w:rsidP="00D73ACB">
      <w:pPr>
        <w:pStyle w:val="PSI-Normal"/>
        <w:numPr>
          <w:ilvl w:val="0"/>
          <w:numId w:val="6"/>
        </w:numPr>
        <w:spacing w:before="0"/>
      </w:pPr>
      <w:r>
        <w:t>V</w:t>
      </w:r>
      <w:r w:rsidR="00116BB3">
        <w:t>erificable</w:t>
      </w:r>
    </w:p>
    <w:p w:rsidR="00116BB3" w:rsidRDefault="00116BB3" w:rsidP="00E754C4">
      <w:pPr>
        <w:pStyle w:val="PSI-Normal"/>
      </w:pPr>
    </w:p>
    <w:p w:rsidR="00116BB3" w:rsidRDefault="00116BB3" w:rsidP="00E754C4">
      <w:pPr>
        <w:pStyle w:val="PSI-Normal"/>
      </w:pPr>
      <w:r>
        <w:t>Portabilidad</w:t>
      </w:r>
    </w:p>
    <w:p w:rsidR="00116BB3" w:rsidRDefault="005F3796" w:rsidP="00D73ACB">
      <w:pPr>
        <w:pStyle w:val="PSI-Normal"/>
        <w:numPr>
          <w:ilvl w:val="0"/>
          <w:numId w:val="5"/>
        </w:numPr>
        <w:spacing w:before="0"/>
      </w:pPr>
      <w:r>
        <w:t>A</w:t>
      </w:r>
      <w:r w:rsidR="00116BB3">
        <w:t>daptable (Ver si aplica)</w:t>
      </w:r>
    </w:p>
    <w:p w:rsidR="00116BB3" w:rsidRDefault="005F3796" w:rsidP="00D73ACB">
      <w:pPr>
        <w:pStyle w:val="PSI-Normal"/>
        <w:numPr>
          <w:ilvl w:val="0"/>
          <w:numId w:val="5"/>
        </w:numPr>
        <w:spacing w:before="0"/>
      </w:pPr>
      <w:r>
        <w:t>I</w:t>
      </w:r>
      <w:r w:rsidR="00116BB3">
        <w:t>nstalable</w:t>
      </w:r>
    </w:p>
    <w:p w:rsidR="00116BB3" w:rsidRDefault="00CA7D1E" w:rsidP="00D73ACB">
      <w:pPr>
        <w:pStyle w:val="PSI-Normal"/>
        <w:numPr>
          <w:ilvl w:val="0"/>
          <w:numId w:val="5"/>
        </w:numPr>
        <w:spacing w:before="0"/>
      </w:pPr>
      <w:r>
        <w:t>C</w:t>
      </w:r>
      <w:r w:rsidR="00116BB3">
        <w:t>o-existencia</w:t>
      </w:r>
    </w:p>
    <w:p w:rsidR="00116BB3" w:rsidRDefault="00CA7D1E" w:rsidP="00D73ACB">
      <w:pPr>
        <w:pStyle w:val="PSI-Normal"/>
        <w:numPr>
          <w:ilvl w:val="0"/>
          <w:numId w:val="5"/>
        </w:numPr>
        <w:spacing w:before="0"/>
      </w:pPr>
      <w:r>
        <w:t>R</w:t>
      </w:r>
      <w:r w:rsidR="00116BB3">
        <w:t>eemplazante (Ver si aplica)</w:t>
      </w:r>
    </w:p>
    <w:p w:rsidR="00CA7D1E" w:rsidRDefault="00CA7D1E" w:rsidP="00E754C4">
      <w:pPr>
        <w:pStyle w:val="PSI-Normal"/>
      </w:pPr>
    </w:p>
    <w:p w:rsidR="00116BB3" w:rsidRDefault="003B5822" w:rsidP="00E754C4">
      <w:pPr>
        <w:pStyle w:val="PSI-Normal"/>
      </w:pPr>
      <w:r>
        <w:t>C</w:t>
      </w:r>
      <w:r w:rsidR="00116BB3">
        <w:t>ada uno de estos atributos debe cumplir con las normas y regulaciones aplicables a cada uno.</w:t>
      </w:r>
    </w:p>
    <w:p w:rsidR="00CA7D1E" w:rsidRDefault="00CA7D1E" w:rsidP="007D0783">
      <w:pPr>
        <w:pStyle w:val="PSI-Normal"/>
      </w:pPr>
    </w:p>
    <w:p w:rsidR="00116BB3" w:rsidRDefault="00116BB3" w:rsidP="00470764">
      <w:pPr>
        <w:pStyle w:val="PSI-Ttulo3"/>
      </w:pPr>
      <w:bookmarkStart w:id="25" w:name="_Toc21938350"/>
      <w:bookmarkStart w:id="26" w:name="_Toc525465964"/>
      <w:r>
        <w:lastRenderedPageBreak/>
        <w:t>Descripción del diseño del software</w:t>
      </w:r>
      <w:bookmarkEnd w:id="25"/>
      <w:bookmarkEnd w:id="26"/>
    </w:p>
    <w:p w:rsidR="00116BB3" w:rsidRDefault="00116BB3" w:rsidP="00F40DA3">
      <w:pPr>
        <w:pStyle w:val="PSI-Normal"/>
      </w:pPr>
      <w:r>
        <w:t>El documento de diseño especifica como el software será construido para satisfacer los requerimientos.</w:t>
      </w:r>
    </w:p>
    <w:p w:rsidR="00116BB3" w:rsidRDefault="00116BB3" w:rsidP="00F40DA3">
      <w:pPr>
        <w:pStyle w:val="PSI-Normal"/>
      </w:pPr>
      <w:r>
        <w:t>Deberá describir los componentes y subcomponentes del diseño del software, incluyendo interfaces internas. Este documento deberá ser elaborado primero como Preliminar y luego será gradualmente extendido hasta llegar a obtener el Detallado.</w:t>
      </w:r>
    </w:p>
    <w:p w:rsidR="00116BB3" w:rsidRDefault="00116BB3" w:rsidP="00F40DA3">
      <w:pPr>
        <w:pStyle w:val="PSI-Normal"/>
      </w:pPr>
      <w:r>
        <w:t>El cliente deberá obtener como resultado del proyecto el diseño de un producto de software que cubra aquellos aspectos que se haya acordado con el cliente incorporar al diseño, en función de la importancia que estos presenten y de sus conexiones lógicas.</w:t>
      </w:r>
    </w:p>
    <w:p w:rsidR="00116BB3" w:rsidRDefault="00116BB3" w:rsidP="00F40DA3">
      <w:pPr>
        <w:pStyle w:val="PSI-Normal"/>
      </w:pPr>
      <w:r>
        <w:t>El diseño debe:</w:t>
      </w:r>
    </w:p>
    <w:p w:rsidR="00116BB3" w:rsidRDefault="00116BB3" w:rsidP="00F40DA3">
      <w:pPr>
        <w:pStyle w:val="PSI-Normal"/>
        <w:numPr>
          <w:ilvl w:val="0"/>
          <w:numId w:val="12"/>
        </w:numPr>
        <w:spacing w:before="0"/>
      </w:pPr>
      <w:r>
        <w:t>Corresponder a los requerimientos a incorporar:</w:t>
      </w:r>
    </w:p>
    <w:p w:rsidR="00116BB3" w:rsidRDefault="00116BB3" w:rsidP="00F40DA3">
      <w:pPr>
        <w:pStyle w:val="PSI-Normal"/>
        <w:numPr>
          <w:ilvl w:val="1"/>
          <w:numId w:val="12"/>
        </w:numPr>
        <w:spacing w:before="0"/>
      </w:pPr>
      <w:r>
        <w:t>Todo elemento del diseño debe contribuir a algún requerimiento</w:t>
      </w:r>
    </w:p>
    <w:p w:rsidR="00116BB3" w:rsidRDefault="00116BB3" w:rsidP="00F40DA3">
      <w:pPr>
        <w:pStyle w:val="PSI-Normal"/>
        <w:numPr>
          <w:ilvl w:val="1"/>
          <w:numId w:val="12"/>
        </w:numPr>
        <w:spacing w:before="0"/>
      </w:pPr>
      <w:r>
        <w:t>La implementación de todo requerimiento a incorporar debe estar contemplada en por lo menos un elemento del diseño.</w:t>
      </w:r>
    </w:p>
    <w:p w:rsidR="00116BB3" w:rsidRDefault="00116BB3" w:rsidP="00F40DA3">
      <w:pPr>
        <w:pStyle w:val="PSI-Normal"/>
        <w:numPr>
          <w:ilvl w:val="0"/>
          <w:numId w:val="12"/>
        </w:numPr>
        <w:spacing w:before="0"/>
      </w:pPr>
      <w:r>
        <w:t>Ser consistente con la calidad del producto</w:t>
      </w:r>
    </w:p>
    <w:p w:rsidR="00F27889" w:rsidRDefault="00F27889" w:rsidP="007D0783">
      <w:pPr>
        <w:pStyle w:val="PSI-Normal"/>
      </w:pPr>
    </w:p>
    <w:p w:rsidR="00116BB3" w:rsidRDefault="00116BB3" w:rsidP="00470764">
      <w:pPr>
        <w:pStyle w:val="PSI-Ttulo3"/>
      </w:pPr>
      <w:bookmarkStart w:id="27" w:name="_Toc21938351"/>
      <w:bookmarkStart w:id="28" w:name="_Toc525465965"/>
      <w:r>
        <w:t>Plan de Verificación &amp; Validación</w:t>
      </w:r>
      <w:bookmarkEnd w:id="27"/>
      <w:bookmarkEnd w:id="28"/>
    </w:p>
    <w:p w:rsidR="00116BB3" w:rsidRDefault="00116BB3" w:rsidP="002F6F73">
      <w:pPr>
        <w:pStyle w:val="PSI-Normal"/>
      </w:pPr>
      <w:r>
        <w:t>El Plan de V &amp; V deberá identificar y describir los métodos a ser utilizados en:</w:t>
      </w:r>
    </w:p>
    <w:p w:rsidR="00116BB3" w:rsidRDefault="00116BB3" w:rsidP="002F6F73">
      <w:pPr>
        <w:pStyle w:val="PSI-Normal"/>
        <w:numPr>
          <w:ilvl w:val="0"/>
          <w:numId w:val="13"/>
        </w:numPr>
        <w:spacing w:before="0"/>
      </w:pPr>
      <w:r>
        <w:t>La verificación de que:</w:t>
      </w:r>
    </w:p>
    <w:p w:rsidR="00116BB3" w:rsidRDefault="00016B00" w:rsidP="002F6F73">
      <w:pPr>
        <w:pStyle w:val="PSI-Normal"/>
        <w:numPr>
          <w:ilvl w:val="1"/>
          <w:numId w:val="13"/>
        </w:numPr>
        <w:spacing w:before="0"/>
      </w:pPr>
      <w:r>
        <w:t>L</w:t>
      </w:r>
      <w:r w:rsidR="00116BB3">
        <w:t>os requerimientos descritos en el documento de requerimientos han sido aprobados por una autoridad apropiada.</w:t>
      </w:r>
    </w:p>
    <w:p w:rsidR="00116BB3" w:rsidRDefault="001336D2" w:rsidP="002F6F73">
      <w:pPr>
        <w:pStyle w:val="PSI-Normal"/>
        <w:numPr>
          <w:ilvl w:val="1"/>
          <w:numId w:val="13"/>
        </w:numPr>
        <w:spacing w:before="0"/>
      </w:pPr>
      <w:r>
        <w:t>L</w:t>
      </w:r>
      <w:r w:rsidR="00116BB3">
        <w:t>os requerimientos descritos en el documento de requerimientos son implementados en el diseño expresado en el documento de diseño.</w:t>
      </w:r>
    </w:p>
    <w:p w:rsidR="00116BB3" w:rsidRDefault="001336D2" w:rsidP="002F6F73">
      <w:pPr>
        <w:pStyle w:val="PSI-Normal"/>
        <w:numPr>
          <w:ilvl w:val="1"/>
          <w:numId w:val="13"/>
        </w:numPr>
        <w:spacing w:before="0"/>
      </w:pPr>
      <w:r>
        <w:t>E</w:t>
      </w:r>
      <w:r w:rsidR="00116BB3">
        <w:t>l diseño expresado en el documento de diseño esta implementado en código.</w:t>
      </w:r>
    </w:p>
    <w:p w:rsidR="00116BB3" w:rsidRDefault="00116BB3" w:rsidP="002F6F73">
      <w:pPr>
        <w:pStyle w:val="PSI-Normal"/>
        <w:numPr>
          <w:ilvl w:val="0"/>
          <w:numId w:val="13"/>
        </w:numPr>
        <w:spacing w:before="0"/>
      </w:pPr>
      <w:r>
        <w:t>Validar que el código, cuando es ejecutado, se adecua a los requerimientos expresados en el documento de requerimientos.</w:t>
      </w:r>
    </w:p>
    <w:p w:rsidR="002F6F73" w:rsidRDefault="002F6F73" w:rsidP="002F6F73">
      <w:pPr>
        <w:pStyle w:val="PSI-Normal"/>
        <w:spacing w:before="0"/>
      </w:pPr>
    </w:p>
    <w:p w:rsidR="00886029" w:rsidRDefault="00886029" w:rsidP="00470764">
      <w:pPr>
        <w:pStyle w:val="PSI-Ttulo3"/>
      </w:pPr>
      <w:bookmarkStart w:id="29" w:name="_Toc21938352"/>
    </w:p>
    <w:p w:rsidR="00116BB3" w:rsidRDefault="00116BB3" w:rsidP="00470764">
      <w:pPr>
        <w:pStyle w:val="PSI-Ttulo3"/>
      </w:pPr>
      <w:bookmarkStart w:id="30" w:name="_Toc21938353"/>
      <w:bookmarkStart w:id="31" w:name="_Toc525465966"/>
      <w:bookmarkEnd w:id="29"/>
      <w:r>
        <w:t>Documentación de usuario</w:t>
      </w:r>
      <w:bookmarkEnd w:id="30"/>
      <w:bookmarkEnd w:id="31"/>
    </w:p>
    <w:p w:rsidR="00116BB3" w:rsidRDefault="00116BB3" w:rsidP="002F6F73">
      <w:pPr>
        <w:pStyle w:val="PSI-Normal"/>
      </w:pPr>
      <w:r>
        <w:t>La documentación de usuario debe especificar y describir los datos y entradas de control requeridos, así como la secuencia de entradas, opciones, limitaciones de programa y otros ítems necesarios para la ejecución exitosa del software.</w:t>
      </w:r>
    </w:p>
    <w:p w:rsidR="00116BB3" w:rsidRDefault="00116BB3" w:rsidP="002F6F73">
      <w:pPr>
        <w:pStyle w:val="PSI-Normal"/>
      </w:pPr>
      <w:r>
        <w:t>Todos los errores deben ser identificados y las acciones correctivas descritas.</w:t>
      </w:r>
    </w:p>
    <w:p w:rsidR="000361BC" w:rsidRDefault="00116BB3" w:rsidP="002F6F73">
      <w:pPr>
        <w:pStyle w:val="PSI-Normal"/>
      </w:pPr>
      <w:r>
        <w:t>Como resultado del proyecto el cliente obtendrá una documentación para el usuario de acuerdo a los requerimientos específicos del proyecto.</w:t>
      </w:r>
    </w:p>
    <w:p w:rsidR="00116BB3" w:rsidRDefault="000361BC" w:rsidP="000C39D2">
      <w:pPr>
        <w:pStyle w:val="PSI-Ttulo2"/>
      </w:pPr>
      <w:r>
        <w:br w:type="page"/>
      </w:r>
      <w:bookmarkStart w:id="32" w:name="_Toc21938354"/>
      <w:bookmarkStart w:id="33" w:name="_Toc525465967"/>
      <w:r w:rsidR="00116BB3">
        <w:lastRenderedPageBreak/>
        <w:t>Plan de Gestión de configuración</w:t>
      </w:r>
      <w:bookmarkEnd w:id="32"/>
      <w:bookmarkEnd w:id="33"/>
    </w:p>
    <w:p w:rsidR="000C39D2" w:rsidRPr="007C100E" w:rsidRDefault="000C39D2" w:rsidP="00D71F8D">
      <w:r w:rsidRPr="007C100E">
        <w:t>La Gestión de Configuraciones permite controlar el sistema como producto global a lo largo de su creación, obtener informes sobre el estado de desarrollo en que se encuentra y reducir el número de errores durante el mismo, lo que se traduce en un aumento de calidad del proceso de desarrollo y de mejora de la productividad en la organización.</w:t>
      </w:r>
    </w:p>
    <w:p w:rsidR="000C39D2" w:rsidRPr="007C100E" w:rsidRDefault="000C39D2" w:rsidP="00D71F8D">
      <w:r w:rsidRPr="007C100E">
        <w:t>La gestión de configuración facilita además el mantenimiento del sistema, aportando información precisa para valorar el impacto de los cambios solicitados y reduciendo el tiempo de implementación de un cambio, tanto evolutivo como correctivo.</w:t>
      </w:r>
    </w:p>
    <w:p w:rsidR="000C39D2" w:rsidRPr="000C39D2" w:rsidRDefault="000C39D2" w:rsidP="000C39D2">
      <w:pPr>
        <w:rPr>
          <w:rFonts w:ascii="Verdana" w:eastAsia="Times New Roman" w:hAnsi="Verdana" w:cs="Arial"/>
          <w:sz w:val="20"/>
          <w:szCs w:val="24"/>
          <w:lang w:eastAsia="es-ES"/>
        </w:rPr>
      </w:pPr>
    </w:p>
    <w:p w:rsidR="000C39D2" w:rsidRDefault="000C39D2" w:rsidP="00470764">
      <w:pPr>
        <w:pStyle w:val="PSI-Ttulo3"/>
      </w:pPr>
      <w:bookmarkStart w:id="34" w:name="_Toc158379385"/>
      <w:bookmarkStart w:id="35" w:name="_Toc164002208"/>
      <w:bookmarkStart w:id="36" w:name="_Toc525465968"/>
      <w:r>
        <w:t>Propósito</w:t>
      </w:r>
      <w:bookmarkEnd w:id="34"/>
      <w:bookmarkEnd w:id="35"/>
      <w:bookmarkEnd w:id="36"/>
    </w:p>
    <w:p w:rsidR="000C39D2" w:rsidRPr="000C39D2" w:rsidRDefault="000C39D2" w:rsidP="00D71F8D">
      <w:pPr>
        <w:rPr>
          <w:lang w:eastAsia="es-ES"/>
        </w:rPr>
      </w:pPr>
      <w:r w:rsidRPr="000C39D2">
        <w:rPr>
          <w:lang w:eastAsia="es-ES"/>
        </w:rPr>
        <w:t>Controlar la entrega y el cambio de los elementos a través del ciclo de vida del sistema</w:t>
      </w:r>
      <w:r w:rsidR="00EB13D5">
        <w:rPr>
          <w:lang w:eastAsia="es-ES"/>
        </w:rPr>
        <w:t>.</w:t>
      </w:r>
      <w:r w:rsidR="00D71F8D">
        <w:rPr>
          <w:lang w:eastAsia="es-ES"/>
        </w:rPr>
        <w:t xml:space="preserve"> </w:t>
      </w:r>
      <w:r w:rsidRPr="000C39D2">
        <w:rPr>
          <w:lang w:eastAsia="es-ES"/>
        </w:rPr>
        <w:t>Almacenar el estado de los elementos y de las peticiones de cambio</w:t>
      </w:r>
      <w:r w:rsidR="00EB13D5">
        <w:rPr>
          <w:lang w:eastAsia="es-ES"/>
        </w:rPr>
        <w:t>.</w:t>
      </w:r>
    </w:p>
    <w:p w:rsidR="000C39D2" w:rsidRDefault="00D62181" w:rsidP="00470764">
      <w:pPr>
        <w:pStyle w:val="PSI-Ttulo3"/>
      </w:pPr>
      <w:bookmarkStart w:id="37" w:name="_Toc158379386"/>
      <w:bookmarkStart w:id="38" w:name="_Toc164002209"/>
      <w:r>
        <w:br/>
      </w:r>
      <w:bookmarkStart w:id="39" w:name="_Toc525465969"/>
      <w:r w:rsidR="000C39D2">
        <w:t>Resumen</w:t>
      </w:r>
      <w:bookmarkEnd w:id="37"/>
      <w:bookmarkEnd w:id="38"/>
      <w:bookmarkEnd w:id="39"/>
    </w:p>
    <w:p w:rsidR="000C39D2" w:rsidRPr="000C39D2" w:rsidRDefault="000C39D2" w:rsidP="00D71F8D">
      <w:pPr>
        <w:rPr>
          <w:lang w:eastAsia="es-ES"/>
        </w:rPr>
      </w:pPr>
      <w:r w:rsidRPr="000C39D2">
        <w:rPr>
          <w:lang w:eastAsia="es-ES"/>
        </w:rPr>
        <w:t>La Gestión de Configuración, en resumen, identifica los elementos de un proyecto de desarrollo de software (especificaciones, requisitos, arquitecturas, código, planes, etc</w:t>
      </w:r>
      <w:r w:rsidR="000C06C5">
        <w:rPr>
          <w:lang w:eastAsia="es-ES"/>
        </w:rPr>
        <w:t>.</w:t>
      </w:r>
      <w:r w:rsidRPr="000C39D2">
        <w:rPr>
          <w:lang w:eastAsia="es-ES"/>
        </w:rPr>
        <w:t>) proporcionando el control de los elementos identificados y la generación de informes de estado de la configuración, consiguiendo, al mismo tiempo, claridad de gestión, al asignar responsabilidades al personal encargado de las tareas de control a lo largo del ciclo de vida del producto.</w:t>
      </w:r>
    </w:p>
    <w:p w:rsidR="000C39D2" w:rsidRDefault="00D62181" w:rsidP="00470764">
      <w:pPr>
        <w:pStyle w:val="PSI-Ttulo3"/>
      </w:pPr>
      <w:bookmarkStart w:id="40" w:name="_Toc158379387"/>
      <w:bookmarkStart w:id="41" w:name="_Toc164002210"/>
      <w:r>
        <w:br/>
      </w:r>
      <w:bookmarkStart w:id="42" w:name="_Toc525465970"/>
      <w:r w:rsidR="000C39D2">
        <w:t>Organización, Responsabilidades</w:t>
      </w:r>
      <w:bookmarkEnd w:id="40"/>
      <w:bookmarkEnd w:id="41"/>
      <w:bookmarkEnd w:id="42"/>
    </w:p>
    <w:p w:rsidR="001B43FE" w:rsidRDefault="00D71F8D" w:rsidP="00D71F8D">
      <w:pPr>
        <w:rPr>
          <w:lang w:eastAsia="es-ES"/>
        </w:rPr>
      </w:pPr>
      <w:r>
        <w:rPr>
          <w:lang w:eastAsia="es-ES"/>
        </w:rPr>
        <w:t>El administrador de la configuración será Fabricio González. Las solicitudes de cambio se harán por correo electrónico.</w:t>
      </w:r>
    </w:p>
    <w:p w:rsidR="000C39D2" w:rsidRPr="0069755A" w:rsidRDefault="000C39D2" w:rsidP="00886029">
      <w:pPr>
        <w:pStyle w:val="PSI-Comentario"/>
        <w:rPr>
          <w:lang w:eastAsia="es-ES"/>
        </w:rPr>
      </w:pPr>
    </w:p>
    <w:p w:rsidR="000C39D2" w:rsidRDefault="000C39D2" w:rsidP="00470764">
      <w:pPr>
        <w:pStyle w:val="PSI-Ttulo3"/>
      </w:pPr>
      <w:bookmarkStart w:id="43" w:name="_Toc145736019"/>
      <w:bookmarkStart w:id="44" w:name="_Toc158379388"/>
      <w:bookmarkStart w:id="45" w:name="_Toc164002211"/>
      <w:bookmarkStart w:id="46" w:name="_Toc525465971"/>
      <w:bookmarkStart w:id="47" w:name="OLE_LINK5"/>
      <w:bookmarkStart w:id="48" w:name="OLE_LINK6"/>
      <w:r>
        <w:t>Herramientas, Entorno, e Infraestructura</w:t>
      </w:r>
      <w:bookmarkEnd w:id="43"/>
      <w:bookmarkEnd w:id="44"/>
      <w:bookmarkEnd w:id="45"/>
      <w:bookmarkEnd w:id="46"/>
    </w:p>
    <w:p w:rsidR="000C39D2" w:rsidRPr="000C39D2" w:rsidRDefault="007E0EB5" w:rsidP="00886029">
      <w:pPr>
        <w:pStyle w:val="PSI-Comentario"/>
        <w:rPr>
          <w:lang w:eastAsia="es-ES"/>
        </w:rPr>
      </w:pPr>
      <w:r>
        <w:rPr>
          <w:lang w:val="es-ES" w:eastAsia="es-ES"/>
        </w:rPr>
        <w:t>[</w:t>
      </w:r>
      <w:r w:rsidR="000C39D2" w:rsidRPr="000C39D2">
        <w:rPr>
          <w:lang w:eastAsia="es-ES"/>
        </w:rPr>
        <w:t xml:space="preserve">Se utilizara la herramienta de Gestión de Configuraciones (CGS) </w:t>
      </w:r>
      <w:proofErr w:type="spellStart"/>
      <w:r w:rsidR="000C39D2" w:rsidRPr="000C39D2">
        <w:rPr>
          <w:lang w:eastAsia="es-ES"/>
        </w:rPr>
        <w:t>Subversion</w:t>
      </w:r>
      <w:proofErr w:type="spellEnd"/>
      <w:r w:rsidR="000C39D2" w:rsidRPr="000C39D2">
        <w:rPr>
          <w:lang w:eastAsia="es-ES"/>
        </w:rPr>
        <w:t xml:space="preserve"> y </w:t>
      </w:r>
      <w:proofErr w:type="spellStart"/>
      <w:r w:rsidR="000C39D2" w:rsidRPr="000C39D2">
        <w:rPr>
          <w:lang w:eastAsia="es-ES"/>
        </w:rPr>
        <w:t>TortoiseSVN</w:t>
      </w:r>
      <w:proofErr w:type="spellEnd"/>
      <w:r w:rsidR="000C39D2" w:rsidRPr="000C39D2">
        <w:rPr>
          <w:lang w:eastAsia="es-ES"/>
        </w:rPr>
        <w:t xml:space="preserve">. Este maneja ficheros y directorios a lo largo del ciclo de vida del proyecto. Los ficheros se almacenan en un repositorio central, recordando todos los cambios que se hayan realizado, permitiendo a los integrantes del grupo poder recuperar  versiones anteriormente guardadas, examinar la historia de cuando y como fueron </w:t>
      </w:r>
      <w:r w:rsidR="00891E84">
        <w:rPr>
          <w:lang w:eastAsia="es-ES"/>
        </w:rPr>
        <w:t>modificados</w:t>
      </w:r>
      <w:r w:rsidR="000C39D2" w:rsidRPr="000C39D2">
        <w:rPr>
          <w:lang w:eastAsia="es-ES"/>
        </w:rPr>
        <w:t xml:space="preserve"> los datos, quien  hizo los mismos y así poder coordinar  el trabajo. </w:t>
      </w:r>
    </w:p>
    <w:p w:rsidR="000C39D2" w:rsidRDefault="000C39D2" w:rsidP="00886029">
      <w:pPr>
        <w:pStyle w:val="PSI-Comentario"/>
        <w:rPr>
          <w:lang w:eastAsia="es-ES"/>
        </w:rPr>
      </w:pPr>
      <w:r w:rsidRPr="000C39D2">
        <w:rPr>
          <w:lang w:eastAsia="es-ES"/>
        </w:rPr>
        <w:t>Siendo la misma especialmente útil  para los documentos revisados frecuentemente, como el código fuente, la documentación, etc., como así también  llevar un balance histórico de las diferentes versiones del sistema.</w:t>
      </w:r>
      <w:r w:rsidR="007E0EB5">
        <w:rPr>
          <w:lang w:eastAsia="es-ES"/>
        </w:rPr>
        <w:t>]</w:t>
      </w:r>
    </w:p>
    <w:p w:rsidR="00BE1EEE" w:rsidRDefault="0029269D" w:rsidP="00470764">
      <w:pPr>
        <w:pStyle w:val="PSI-Ttulo3"/>
      </w:pPr>
      <w:r>
        <w:lastRenderedPageBreak/>
        <w:br/>
      </w:r>
      <w:bookmarkStart w:id="49" w:name="_Toc525465972"/>
      <w:r w:rsidR="00BE1EEE">
        <w:t>Forma de trabajo</w:t>
      </w:r>
      <w:bookmarkEnd w:id="49"/>
      <w:r w:rsidR="00BE1EEE">
        <w:t xml:space="preserve"> </w:t>
      </w:r>
    </w:p>
    <w:p w:rsidR="00BE1EEE" w:rsidRPr="00BE1EEE" w:rsidRDefault="007E0EB5" w:rsidP="00886029">
      <w:pPr>
        <w:pStyle w:val="PSI-Comentario"/>
        <w:rPr>
          <w:lang w:eastAsia="es-ES"/>
        </w:rPr>
      </w:pPr>
      <w:r>
        <w:rPr>
          <w:lang w:eastAsia="es-ES"/>
        </w:rPr>
        <w:t>[</w:t>
      </w:r>
      <w:r w:rsidR="00BE1EEE" w:rsidRPr="00BE1EEE">
        <w:rPr>
          <w:lang w:eastAsia="es-ES"/>
        </w:rPr>
        <w:t xml:space="preserve">Durante el proceso de gestión de configuración se utilizará la herramienta </w:t>
      </w:r>
      <w:proofErr w:type="spellStart"/>
      <w:r w:rsidR="00BE1EEE" w:rsidRPr="00BE1EEE">
        <w:rPr>
          <w:lang w:eastAsia="es-ES"/>
        </w:rPr>
        <w:t>Subversion</w:t>
      </w:r>
      <w:proofErr w:type="spellEnd"/>
      <w:r w:rsidR="00BE1EEE" w:rsidRPr="00BE1EEE">
        <w:rPr>
          <w:lang w:eastAsia="es-ES"/>
        </w:rPr>
        <w:t xml:space="preserve"> para el control de versiones del producto. Cuando algún miembro haga una modificación en el proyecto, deberá acceder al servidor donde está alojada esta aplicación para almacenar la parte modificada en él, teniendo el resto del equipo de desarrollo la última versión actualizada en dicho servidor. Esta gestión de acceso al servidor para la actualización se hará mediante la herramienta </w:t>
      </w:r>
      <w:proofErr w:type="spellStart"/>
      <w:r w:rsidR="00BE1EEE" w:rsidRPr="00BE1EEE">
        <w:rPr>
          <w:lang w:eastAsia="es-ES"/>
        </w:rPr>
        <w:t>Tortoise</w:t>
      </w:r>
      <w:proofErr w:type="spellEnd"/>
      <w:r w:rsidR="00BE1EEE" w:rsidRPr="00BE1EEE">
        <w:rPr>
          <w:lang w:eastAsia="es-ES"/>
        </w:rPr>
        <w:t xml:space="preserve"> para los documentos y el </w:t>
      </w:r>
      <w:proofErr w:type="spellStart"/>
      <w:r w:rsidR="00BE1EEE" w:rsidRPr="00BE1EEE">
        <w:rPr>
          <w:lang w:eastAsia="es-ES"/>
        </w:rPr>
        <w:t>plugin</w:t>
      </w:r>
      <w:proofErr w:type="spellEnd"/>
      <w:r w:rsidR="00BE1EEE" w:rsidRPr="00BE1EEE">
        <w:rPr>
          <w:lang w:eastAsia="es-ES"/>
        </w:rPr>
        <w:t xml:space="preserve"> </w:t>
      </w:r>
      <w:proofErr w:type="spellStart"/>
      <w:r w:rsidR="00BE1EEE" w:rsidRPr="00BE1EEE">
        <w:rPr>
          <w:lang w:eastAsia="es-ES"/>
        </w:rPr>
        <w:t>Subclise</w:t>
      </w:r>
      <w:proofErr w:type="spellEnd"/>
      <w:r w:rsidR="00BE1EEE" w:rsidRPr="00BE1EEE">
        <w:rPr>
          <w:lang w:eastAsia="es-ES"/>
        </w:rPr>
        <w:t xml:space="preserve"> para el código fuente.</w:t>
      </w:r>
      <w:r>
        <w:rPr>
          <w:lang w:eastAsia="es-ES"/>
        </w:rPr>
        <w:t>]</w:t>
      </w:r>
    </w:p>
    <w:bookmarkEnd w:id="47"/>
    <w:bookmarkEnd w:id="48"/>
    <w:p w:rsidR="000C39D2" w:rsidRDefault="0029269D" w:rsidP="00470764">
      <w:pPr>
        <w:pStyle w:val="PSI-Ttulo3"/>
      </w:pPr>
      <w:r>
        <w:br/>
      </w:r>
      <w:bookmarkStart w:id="50" w:name="_Toc525465973"/>
      <w:r w:rsidR="000C39D2">
        <w:t>Control de Cambios</w:t>
      </w:r>
      <w:bookmarkEnd w:id="50"/>
    </w:p>
    <w:p w:rsidR="000C39D2" w:rsidRDefault="00D71F8D" w:rsidP="00D71F8D">
      <w:pPr>
        <w:rPr>
          <w:lang w:eastAsia="es-ES"/>
        </w:rPr>
      </w:pPr>
      <w:r>
        <w:rPr>
          <w:lang w:eastAsia="es-ES"/>
        </w:rPr>
        <w:t>No se ha establecido documentación formal para la gestión de cada uno de los cambios.</w:t>
      </w:r>
    </w:p>
    <w:p w:rsidR="00D71F8D" w:rsidRDefault="00D71F8D" w:rsidP="00D71F8D">
      <w:r>
        <w:rPr>
          <w:lang w:eastAsia="es-ES"/>
        </w:rPr>
        <w:t>Las herramientas utilizadas para el control de versiones dan muchísima información sobre cada cambio realizado. Además, permiten hacer búsquedas y filtrados dinámicos que no se podrían realizar teniendo esta información en documentos.</w:t>
      </w:r>
    </w:p>
    <w:p w:rsidR="00894C76" w:rsidRDefault="00894C76" w:rsidP="00886029">
      <w:pPr>
        <w:pStyle w:val="PSI-Comentario"/>
      </w:pPr>
    </w:p>
    <w:p w:rsidR="00F341E4" w:rsidRDefault="00F341E4" w:rsidP="00F341E4">
      <w:pPr>
        <w:pStyle w:val="PSI-Ttulo1"/>
      </w:pPr>
      <w:bookmarkStart w:id="51" w:name="_Toc21938356"/>
      <w:bookmarkStart w:id="52" w:name="_Toc525465976"/>
      <w:r>
        <w:t xml:space="preserve">Estándares, prácticas, </w:t>
      </w:r>
      <w:r w:rsidRPr="00582B2C">
        <w:t>convenciones y métricas</w:t>
      </w:r>
      <w:bookmarkEnd w:id="51"/>
      <w:bookmarkEnd w:id="52"/>
    </w:p>
    <w:p w:rsidR="00F341E4" w:rsidRDefault="00F341E4" w:rsidP="00886029">
      <w:pPr>
        <w:pStyle w:val="PSI-Comentario"/>
      </w:pPr>
      <w:r>
        <w:t>[Esta sección deberá cumplir con las siguientes funciones:</w:t>
      </w:r>
    </w:p>
    <w:p w:rsidR="00F341E4" w:rsidRDefault="00F341E4" w:rsidP="00886029">
      <w:pPr>
        <w:pStyle w:val="PSI-Comentario"/>
      </w:pPr>
      <w:r>
        <w:t>Identificar los estándares, prácticas, convenciones y métricas que serán aplicadas.</w:t>
      </w:r>
    </w:p>
    <w:p w:rsidR="00C92E36" w:rsidRDefault="00F341E4" w:rsidP="00886029">
      <w:pPr>
        <w:pStyle w:val="PSI-Comentario"/>
      </w:pPr>
      <w:r>
        <w:t>Indicar como será monitoreado y asegurado el cumplimiento con estos ítems</w:t>
      </w:r>
    </w:p>
    <w:p w:rsidR="00F341E4" w:rsidRDefault="00C92E36" w:rsidP="00886029">
      <w:pPr>
        <w:pStyle w:val="PSI-Comentario"/>
      </w:pPr>
      <w:r>
        <w:t>El IEEE “</w:t>
      </w:r>
      <w:r w:rsidRPr="00C92E36">
        <w:rPr>
          <w:iCs/>
        </w:rPr>
        <w:t xml:space="preserve">Standard </w:t>
      </w:r>
      <w:proofErr w:type="spellStart"/>
      <w:r w:rsidRPr="00C92E36">
        <w:rPr>
          <w:iCs/>
        </w:rPr>
        <w:t>Glosary</w:t>
      </w:r>
      <w:proofErr w:type="spellEnd"/>
      <w:r w:rsidRPr="00C92E36">
        <w:rPr>
          <w:iCs/>
        </w:rPr>
        <w:t xml:space="preserve"> of Software </w:t>
      </w:r>
      <w:proofErr w:type="spellStart"/>
      <w:r w:rsidRPr="00C92E36">
        <w:rPr>
          <w:iCs/>
        </w:rPr>
        <w:t>Engering</w:t>
      </w:r>
      <w:proofErr w:type="spellEnd"/>
      <w:r w:rsidRPr="00C92E36">
        <w:rPr>
          <w:iCs/>
        </w:rPr>
        <w:t xml:space="preserve"> </w:t>
      </w:r>
      <w:proofErr w:type="spellStart"/>
      <w:r w:rsidRPr="00C92E36">
        <w:rPr>
          <w:iCs/>
        </w:rPr>
        <w:t>Terms</w:t>
      </w:r>
      <w:proofErr w:type="spellEnd"/>
      <w:r>
        <w:t xml:space="preserve">” define como </w:t>
      </w:r>
      <w:r w:rsidRPr="00C92E36">
        <w:rPr>
          <w:iCs/>
        </w:rPr>
        <w:t>métrica</w:t>
      </w:r>
      <w:r w:rsidR="005F71FE">
        <w:rPr>
          <w:iCs/>
        </w:rPr>
        <w:t xml:space="preserve">: </w:t>
      </w:r>
      <w:r>
        <w:t>“una  medida cuantitativa del grado en que un sistema, componente o proceso posee un atributo dado</w:t>
      </w:r>
      <w:r w:rsidRPr="00C92E36">
        <w:rPr>
          <w:iCs/>
        </w:rPr>
        <w:t>”</w:t>
      </w:r>
      <w:r w:rsidR="00F341E4">
        <w:t>.]</w:t>
      </w:r>
    </w:p>
    <w:p w:rsidR="001F2DAF" w:rsidRDefault="007E0EB5" w:rsidP="00886029">
      <w:pPr>
        <w:pStyle w:val="PSI-Comentario"/>
      </w:pPr>
      <w:r>
        <w:t>[</w:t>
      </w:r>
      <w:r w:rsidR="001F2DAF">
        <w:t>Las métricas son una herramienta poderosa y fundamental para el trabajo en SQA. Su aporte fundamental son las medidas preventivas que pueden surgir a raíz de su estudio. Sin duda aportan conclusiones que muchas veces no se aprecian a simple vista y que ayudan a mejorar la eficiencia del grupo de trabajo y la calidad de los productos. Aportan un caudal de información para hacer controles estadísticos de la calidad. Además cabe resaltar que nunca debe dejarse de buscar nuevas métricas de acuerdo a las nuevas variaciones y tendencias de las estadísticas</w:t>
      </w:r>
      <w:r w:rsidR="001559E0">
        <w:t>.</w:t>
      </w:r>
      <w:r>
        <w:t>]</w:t>
      </w:r>
    </w:p>
    <w:p w:rsidR="001559E0" w:rsidRDefault="001559E0" w:rsidP="00886029">
      <w:pPr>
        <w:pStyle w:val="PSI-Comentario"/>
      </w:pPr>
    </w:p>
    <w:p w:rsidR="00686C07" w:rsidRPr="00686C07" w:rsidRDefault="00686C07" w:rsidP="00686C07">
      <w:pPr>
        <w:pStyle w:val="PSI-Ttulo2"/>
      </w:pPr>
      <w:bookmarkStart w:id="53" w:name="_Toc525465977"/>
      <w:r w:rsidRPr="00686C07">
        <w:t>Objetivos</w:t>
      </w:r>
      <w:bookmarkEnd w:id="53"/>
    </w:p>
    <w:p w:rsidR="00686C07" w:rsidRDefault="00686C07" w:rsidP="00886029">
      <w:pPr>
        <w:pStyle w:val="PSI-Comentario"/>
      </w:pPr>
      <w:r w:rsidRPr="00686C07">
        <w:t>Existen dos objetivos importantes que se persiguen dentro del programa de métricas:</w:t>
      </w:r>
    </w:p>
    <w:p w:rsidR="00686C07" w:rsidRPr="00686C07" w:rsidRDefault="00686C07" w:rsidP="00886029">
      <w:pPr>
        <w:pStyle w:val="PSI-Comentario"/>
      </w:pPr>
      <w:r w:rsidRPr="00686C07">
        <w:t>Documentar las metas a la hora de establecer un programa de métricas. Esto tiene</w:t>
      </w:r>
      <w:r>
        <w:t xml:space="preserve"> </w:t>
      </w:r>
      <w:r w:rsidRPr="00686C07">
        <w:t>sentido a la hora de decidir exactamente qué debe lograrse antes de gastar</w:t>
      </w:r>
      <w:r>
        <w:t xml:space="preserve"> </w:t>
      </w:r>
      <w:r w:rsidRPr="00686C07">
        <w:t>recursos estableciendo un programa de este tipo.</w:t>
      </w:r>
    </w:p>
    <w:p w:rsidR="00686C07" w:rsidRPr="00686C07" w:rsidRDefault="00686C07" w:rsidP="00886029">
      <w:pPr>
        <w:pStyle w:val="PSI-Comentario"/>
      </w:pPr>
      <w:r>
        <w:rPr>
          <w:rFonts w:ascii="Symbol" w:hAnsi="Symbol" w:cs="Symbol"/>
          <w:lang w:val="en-US"/>
        </w:rPr>
        <w:lastRenderedPageBreak/>
        <w:t></w:t>
      </w:r>
      <w:r w:rsidRPr="00686C07">
        <w:t>Identificar la información (la métrica) necesaria para lograr estas metas y</w:t>
      </w:r>
      <w:r>
        <w:t xml:space="preserve"> </w:t>
      </w:r>
      <w:r w:rsidRPr="00686C07">
        <w:t>establecer el</w:t>
      </w:r>
      <w:r w:rsidR="001559E0">
        <w:t xml:space="preserve"> </w:t>
      </w:r>
      <w:proofErr w:type="gramStart"/>
      <w:r>
        <w:t>m</w:t>
      </w:r>
      <w:r w:rsidRPr="00686C07">
        <w:t>arco</w:t>
      </w:r>
      <w:proofErr w:type="gramEnd"/>
      <w:r w:rsidRPr="00686C07">
        <w:t xml:space="preserve"> de referencia de donde puede ser obtenida.</w:t>
      </w:r>
    </w:p>
    <w:p w:rsidR="00686C07" w:rsidRDefault="00686C07" w:rsidP="00886029">
      <w:pPr>
        <w:pStyle w:val="PSI-Comentario"/>
      </w:pPr>
      <w:r w:rsidRPr="00686C07">
        <w:t>El cometido de los ocho pasos es crear un proceso a través del cual un programa</w:t>
      </w:r>
      <w:r>
        <w:t xml:space="preserve"> </w:t>
      </w:r>
      <w:r w:rsidRPr="00686C07">
        <w:t>corriente de métrica puede ser utilizado como una herramienta estratégica de gestión.</w:t>
      </w:r>
    </w:p>
    <w:p w:rsidR="00686C07" w:rsidRPr="00686C07" w:rsidRDefault="007D0783" w:rsidP="004B64D4">
      <w:pPr>
        <w:pStyle w:val="PSI-Ttulo2"/>
      </w:pPr>
      <w:bookmarkStart w:id="54" w:name="_Toc21938357"/>
      <w:r>
        <w:br w:type="page"/>
      </w:r>
      <w:bookmarkStart w:id="55" w:name="_Toc525465978"/>
      <w:r w:rsidR="00686C07" w:rsidRPr="00686C07">
        <w:lastRenderedPageBreak/>
        <w:t>Métricas de proceso</w:t>
      </w:r>
      <w:bookmarkEnd w:id="55"/>
    </w:p>
    <w:p w:rsidR="00686C07" w:rsidRPr="005F71FE" w:rsidRDefault="00686C07" w:rsidP="00886029">
      <w:pPr>
        <w:pStyle w:val="PSI-Comentario"/>
      </w:pPr>
      <w:r w:rsidRPr="005F71FE">
        <w:t>Se recopilan de todos los proyectos y</w:t>
      </w:r>
      <w:r w:rsidR="004B64D4" w:rsidRPr="005F71FE">
        <w:t xml:space="preserve"> </w:t>
      </w:r>
      <w:r w:rsidRPr="005F71FE">
        <w:t>durante un largo periodo de tiempo</w:t>
      </w:r>
    </w:p>
    <w:p w:rsidR="00686C07" w:rsidRPr="00614C3A" w:rsidRDefault="00686C07" w:rsidP="00886029">
      <w:pPr>
        <w:pStyle w:val="PSI-Comentario"/>
      </w:pPr>
      <w:r w:rsidRPr="00614C3A">
        <w:t>Caracterizados por:</w:t>
      </w:r>
    </w:p>
    <w:p w:rsidR="00686C07" w:rsidRPr="00614C3A" w:rsidRDefault="00686C07" w:rsidP="00886029">
      <w:pPr>
        <w:pStyle w:val="PSI-ComentarioVieta"/>
      </w:pPr>
      <w:r w:rsidRPr="00614C3A">
        <w:t>Control y ejecución del proyecto.</w:t>
      </w:r>
    </w:p>
    <w:p w:rsidR="00686C07" w:rsidRDefault="00614C3A" w:rsidP="00886029">
      <w:pPr>
        <w:pStyle w:val="PSI-ComentarioVieta"/>
      </w:pPr>
      <w:r w:rsidRPr="00614C3A">
        <w:t>M</w:t>
      </w:r>
      <w:r w:rsidR="00686C07" w:rsidRPr="00614C3A">
        <w:t>edición de tiempos de las fases.</w:t>
      </w:r>
    </w:p>
    <w:p w:rsidR="005F71FE" w:rsidRDefault="005F71FE" w:rsidP="00886029">
      <w:pPr>
        <w:pStyle w:val="PSI-Comentario"/>
      </w:pPr>
      <w:r>
        <w:t>Para  este proyecto se trabajará con las siguientes métricas del proceso</w:t>
      </w:r>
      <w:r w:rsidR="007C343E">
        <w:t>:</w:t>
      </w:r>
    </w:p>
    <w:p w:rsidR="005F71FE" w:rsidRDefault="005F71FE" w:rsidP="00886029">
      <w:pPr>
        <w:pStyle w:val="PSI-ComentarioVieta"/>
      </w:pPr>
      <w:r>
        <w:t xml:space="preserve"> Costo de remoción de defectos</w:t>
      </w:r>
    </w:p>
    <w:p w:rsidR="005F71FE" w:rsidRDefault="005F71FE" w:rsidP="00886029">
      <w:pPr>
        <w:pStyle w:val="PSI-ComentarioVieta"/>
      </w:pPr>
      <w:r>
        <w:t>Cantidad de código rehusado</w:t>
      </w:r>
    </w:p>
    <w:p w:rsidR="005F71FE" w:rsidRDefault="005F71FE" w:rsidP="00886029">
      <w:pPr>
        <w:pStyle w:val="PSI-ComentarioVieta"/>
      </w:pPr>
      <w:r>
        <w:t xml:space="preserve">Distribución de esfuerzo por fase </w:t>
      </w:r>
    </w:p>
    <w:p w:rsidR="005F71FE" w:rsidRDefault="005F71FE" w:rsidP="00886029">
      <w:pPr>
        <w:pStyle w:val="PSI-ComentarioVieta"/>
      </w:pPr>
      <w:r>
        <w:t>Efectividad para remover defectos entre fa</w:t>
      </w:r>
      <w:r w:rsidR="007C343E">
        <w:t>s</w:t>
      </w:r>
      <w:r>
        <w:t>es</w:t>
      </w:r>
    </w:p>
    <w:p w:rsidR="005F71FE" w:rsidRDefault="005F71FE" w:rsidP="00886029">
      <w:pPr>
        <w:pStyle w:val="PSI-ComentarioVieta"/>
      </w:pPr>
      <w:r>
        <w:t>Soporte de herramientas para procesos propuestos</w:t>
      </w:r>
    </w:p>
    <w:p w:rsidR="007D0783" w:rsidRDefault="007D0783" w:rsidP="004B64D4">
      <w:pPr>
        <w:pStyle w:val="PSI-Ttulo2"/>
      </w:pPr>
    </w:p>
    <w:p w:rsidR="00686C07" w:rsidRPr="00676DD1" w:rsidRDefault="00686C07" w:rsidP="004B64D4">
      <w:pPr>
        <w:pStyle w:val="PSI-Ttulo2"/>
      </w:pPr>
      <w:r w:rsidRPr="00676DD1">
        <w:t xml:space="preserve"> </w:t>
      </w:r>
      <w:bookmarkStart w:id="56" w:name="_Toc525465979"/>
      <w:r w:rsidRPr="00676DD1">
        <w:t>Métricas de proyecto</w:t>
      </w:r>
      <w:bookmarkEnd w:id="56"/>
    </w:p>
    <w:p w:rsidR="00686C07" w:rsidRPr="00686C07" w:rsidRDefault="00686C07" w:rsidP="00886029">
      <w:pPr>
        <w:pStyle w:val="PSI-ComentarioVieta"/>
      </w:pPr>
      <w:r w:rsidRPr="00686C07">
        <w:t>Permiten evaluar el estado del proyecto.</w:t>
      </w:r>
    </w:p>
    <w:p w:rsidR="004B64D4" w:rsidRDefault="00686C07" w:rsidP="00886029">
      <w:pPr>
        <w:pStyle w:val="PSI-ComentarioVieta"/>
      </w:pPr>
      <w:r w:rsidRPr="00686C07">
        <w:t>Permiten seguir la pista de los riesgos.</w:t>
      </w:r>
    </w:p>
    <w:p w:rsidR="005F71FE" w:rsidRDefault="005F71FE" w:rsidP="00886029">
      <w:pPr>
        <w:pStyle w:val="PSI-Comentario"/>
      </w:pPr>
      <w:r>
        <w:t>Para  este proyecto se trabajará con las siguientes métricas del proyecto</w:t>
      </w:r>
      <w:r w:rsidR="00000726">
        <w:t>:</w:t>
      </w:r>
    </w:p>
    <w:p w:rsidR="00DD04BC" w:rsidRDefault="00DD04BC" w:rsidP="00886029">
      <w:pPr>
        <w:pStyle w:val="PSI-ComentarioVieta"/>
      </w:pPr>
      <w:r>
        <w:t>Cantidad de puntos de función liberados por unidad de tiempo</w:t>
      </w:r>
    </w:p>
    <w:p w:rsidR="005F71FE" w:rsidRDefault="005F71FE" w:rsidP="00886029">
      <w:pPr>
        <w:pStyle w:val="PSI-ComentarioVieta"/>
      </w:pPr>
      <w:r>
        <w:t xml:space="preserve"> Costo del desarrollo</w:t>
      </w:r>
    </w:p>
    <w:p w:rsidR="005F71FE" w:rsidRDefault="005F71FE" w:rsidP="00886029">
      <w:pPr>
        <w:pStyle w:val="PSI-ComentarioVieta"/>
      </w:pPr>
      <w:r>
        <w:t>Costo del soporte</w:t>
      </w:r>
    </w:p>
    <w:p w:rsidR="005F71FE" w:rsidRDefault="005F71FE" w:rsidP="00886029">
      <w:pPr>
        <w:pStyle w:val="PSI-ComentarioVieta"/>
      </w:pPr>
      <w:r>
        <w:t>Horas trabajadas</w:t>
      </w:r>
    </w:p>
    <w:p w:rsidR="005F71FE" w:rsidRDefault="005F71FE" w:rsidP="00886029">
      <w:pPr>
        <w:pStyle w:val="PSI-ComentarioVieta"/>
      </w:pPr>
      <w:r>
        <w:t>Tiempo (calendario) transcurrido</w:t>
      </w:r>
    </w:p>
    <w:p w:rsidR="005F71FE" w:rsidRDefault="001C61A8" w:rsidP="00886029">
      <w:pPr>
        <w:pStyle w:val="PSI-ComentarioVieta"/>
      </w:pPr>
      <w:r>
        <w:t>Distribución</w:t>
      </w:r>
      <w:r w:rsidR="005F71FE">
        <w:t xml:space="preserve"> del esfuerzo por fase</w:t>
      </w:r>
    </w:p>
    <w:p w:rsidR="00DD04BC" w:rsidRDefault="00DD04BC" w:rsidP="00886029">
      <w:pPr>
        <w:pStyle w:val="PSI-ComentarioVieta"/>
      </w:pPr>
      <w:r>
        <w:t>Cambios sobre requerimientos durante el desarrollo</w:t>
      </w:r>
    </w:p>
    <w:p w:rsidR="00DD04BC" w:rsidRDefault="00DD04BC" w:rsidP="00886029">
      <w:pPr>
        <w:pStyle w:val="PSI-ComentarioVieta"/>
      </w:pPr>
      <w:r>
        <w:t>Cambio sobre requerimientos en operación</w:t>
      </w:r>
    </w:p>
    <w:p w:rsidR="00DD04BC" w:rsidRDefault="00DD04BC" w:rsidP="00886029">
      <w:pPr>
        <w:pStyle w:val="PSI-ComentarioVieta"/>
      </w:pPr>
      <w:r>
        <w:t>Origen de los cambios sobre requerimientos</w:t>
      </w:r>
    </w:p>
    <w:p w:rsidR="00DD04BC" w:rsidRDefault="00DD04BC" w:rsidP="00886029">
      <w:pPr>
        <w:pStyle w:val="PSI-ComentarioVieta"/>
      </w:pPr>
      <w:r>
        <w:t>Cronograma Vs Estimado</w:t>
      </w:r>
    </w:p>
    <w:p w:rsidR="00DD04BC" w:rsidRDefault="00DD04BC" w:rsidP="00886029">
      <w:pPr>
        <w:pStyle w:val="PSI-ComentarioVieta"/>
      </w:pPr>
      <w:r>
        <w:t>Costo sobre valor agregado</w:t>
      </w:r>
    </w:p>
    <w:p w:rsidR="00DD04BC" w:rsidRDefault="00DD04BC" w:rsidP="00886029">
      <w:pPr>
        <w:pStyle w:val="PSI-ComentarioVieta"/>
      </w:pPr>
      <w:r>
        <w:t>Porcentaje de requerimientos implementados por unidad de tiempo</w:t>
      </w:r>
    </w:p>
    <w:p w:rsidR="005F71FE" w:rsidRDefault="005F71FE" w:rsidP="00886029">
      <w:pPr>
        <w:pStyle w:val="PSI-ComentarioVieta"/>
      </w:pPr>
    </w:p>
    <w:p w:rsidR="004B64D4" w:rsidRDefault="007D0783" w:rsidP="004B64D4">
      <w:pPr>
        <w:pStyle w:val="PSI-Ttulo2"/>
      </w:pPr>
      <w:r>
        <w:br w:type="page"/>
      </w:r>
      <w:bookmarkStart w:id="57" w:name="_Toc525465980"/>
      <w:r w:rsidR="004B64D4" w:rsidRPr="004B64D4">
        <w:lastRenderedPageBreak/>
        <w:t>Métricas de producto</w:t>
      </w:r>
      <w:bookmarkEnd w:id="57"/>
    </w:p>
    <w:p w:rsidR="007D0783" w:rsidRPr="004B64D4" w:rsidRDefault="007D0783" w:rsidP="004B64D4">
      <w:pPr>
        <w:pStyle w:val="PSI-Ttulo2"/>
      </w:pPr>
    </w:p>
    <w:p w:rsidR="004B64D4" w:rsidRPr="00BB1A44" w:rsidRDefault="004B64D4" w:rsidP="00886029">
      <w:pPr>
        <w:pStyle w:val="PSI-ComentarioVieta"/>
      </w:pPr>
      <w:r w:rsidRPr="00BB1A44">
        <w:t>Se centran en las características del software y no en cómo fue producido.</w:t>
      </w:r>
    </w:p>
    <w:p w:rsidR="004B64D4" w:rsidRPr="00BB1A44" w:rsidRDefault="004B64D4" w:rsidP="00886029">
      <w:pPr>
        <w:pStyle w:val="PSI-ComentarioVieta"/>
      </w:pPr>
      <w:r w:rsidRPr="00BB1A44">
        <w:t>También son productos los artefactos, documentos, modelos, y componentes que conforman el software.</w:t>
      </w:r>
    </w:p>
    <w:p w:rsidR="004B64D4" w:rsidRDefault="004B64D4" w:rsidP="00886029">
      <w:pPr>
        <w:pStyle w:val="PSI-ComentarioVieta"/>
      </w:pPr>
      <w:r w:rsidRPr="00BB1A44">
        <w:t>Se miden cosas como el tamaño, la calidad, la totalidad, la volatilidad, y el esfuerzo</w:t>
      </w:r>
    </w:p>
    <w:p w:rsidR="00DD04BC" w:rsidRDefault="00DD04BC" w:rsidP="00886029">
      <w:pPr>
        <w:pStyle w:val="PSI-Comentario"/>
      </w:pPr>
      <w:r>
        <w:t>Para  este proyecto se trabajará con las siguientes métricas del producto</w:t>
      </w:r>
      <w:r w:rsidR="00EB5F47">
        <w:t>:</w:t>
      </w:r>
    </w:p>
    <w:p w:rsidR="00DD04BC" w:rsidRDefault="00DD04BC" w:rsidP="00886029">
      <w:pPr>
        <w:pStyle w:val="PSI-ComentarioVieta"/>
      </w:pPr>
      <w:r>
        <w:t>Puntos de Caso de Uso</w:t>
      </w:r>
    </w:p>
    <w:p w:rsidR="00DD04BC" w:rsidRDefault="00DD04BC" w:rsidP="00886029">
      <w:pPr>
        <w:pStyle w:val="PSI-ComentarioVieta"/>
      </w:pPr>
      <w:r>
        <w:t>Puntos de función</w:t>
      </w:r>
    </w:p>
    <w:p w:rsidR="00DD04BC" w:rsidRDefault="00DD04BC" w:rsidP="00886029">
      <w:pPr>
        <w:pStyle w:val="PSI-ComentarioVieta"/>
      </w:pPr>
      <w:r>
        <w:t xml:space="preserve"> Complejidad de diseño (acoplamiento)</w:t>
      </w:r>
    </w:p>
    <w:p w:rsidR="00DD04BC" w:rsidRDefault="00DD04BC" w:rsidP="00886029">
      <w:pPr>
        <w:pStyle w:val="PSI-ComentarioVieta"/>
      </w:pPr>
      <w:r>
        <w:t xml:space="preserve">Complejidad de código </w:t>
      </w:r>
    </w:p>
    <w:p w:rsidR="00DD04BC" w:rsidRDefault="00DD04BC" w:rsidP="00886029">
      <w:pPr>
        <w:pStyle w:val="PSI-ComentarioVieta"/>
      </w:pPr>
      <w:r>
        <w:t>Métodos por clase</w:t>
      </w:r>
    </w:p>
    <w:p w:rsidR="00DD04BC" w:rsidRDefault="00DD04BC" w:rsidP="00886029">
      <w:pPr>
        <w:pStyle w:val="PSI-ComentarioVieta"/>
      </w:pPr>
      <w:r>
        <w:t>Profundidad y ancho de jerarquías</w:t>
      </w:r>
    </w:p>
    <w:p w:rsidR="00DD04BC" w:rsidRDefault="00DD04BC" w:rsidP="00886029">
      <w:pPr>
        <w:pStyle w:val="PSI-ComentarioVieta"/>
      </w:pPr>
      <w:r>
        <w:t>Cantidad de objetos y cantidad de relaciones de colaboración diferentes</w:t>
      </w:r>
    </w:p>
    <w:p w:rsidR="00DD04BC" w:rsidRDefault="00DD04BC" w:rsidP="00886029">
      <w:pPr>
        <w:pStyle w:val="PSI-ComentarioVieta"/>
      </w:pPr>
      <w:proofErr w:type="spellStart"/>
      <w:r>
        <w:t>Volativilidad</w:t>
      </w:r>
      <w:proofErr w:type="spellEnd"/>
      <w:r>
        <w:t xml:space="preserve"> de componentes</w:t>
      </w:r>
    </w:p>
    <w:p w:rsidR="00DD04BC" w:rsidRDefault="00DD04BC" w:rsidP="00886029">
      <w:pPr>
        <w:pStyle w:val="PSI-ComentarioVieta"/>
      </w:pPr>
      <w:r>
        <w:t xml:space="preserve">Complejidad de despliegue </w:t>
      </w:r>
    </w:p>
    <w:p w:rsidR="00DD04BC" w:rsidRDefault="00DD04BC" w:rsidP="00886029">
      <w:pPr>
        <w:pStyle w:val="PSI-ComentarioVieta"/>
      </w:pPr>
      <w:r>
        <w:t>Densidad de defectos</w:t>
      </w:r>
    </w:p>
    <w:p w:rsidR="00DD04BC" w:rsidRDefault="00DD04BC" w:rsidP="00886029">
      <w:pPr>
        <w:pStyle w:val="PSI-ComentarioVieta"/>
      </w:pPr>
      <w:r>
        <w:t>Tipo y origen de defectos</w:t>
      </w:r>
    </w:p>
    <w:p w:rsidR="00DD04BC" w:rsidRDefault="00DD04BC" w:rsidP="00886029">
      <w:pPr>
        <w:pStyle w:val="PSI-ComentarioVieta"/>
      </w:pPr>
      <w:r>
        <w:t>Cantidad de problemas reportados</w:t>
      </w:r>
    </w:p>
    <w:p w:rsidR="00DD04BC" w:rsidRDefault="00DD04BC" w:rsidP="00886029">
      <w:pPr>
        <w:pStyle w:val="PSI-ComentarioVieta"/>
      </w:pPr>
      <w:r>
        <w:t>Tiempo transcurrido entre fallas</w:t>
      </w:r>
    </w:p>
    <w:p w:rsidR="00DD04BC" w:rsidRDefault="00DD04BC" w:rsidP="00886029">
      <w:pPr>
        <w:pStyle w:val="PSI-ComentarioVieta"/>
      </w:pPr>
      <w:r>
        <w:t>Tiempo esperado para la siguiente falla</w:t>
      </w:r>
    </w:p>
    <w:p w:rsidR="00DD04BC" w:rsidRDefault="00DD04BC" w:rsidP="00886029">
      <w:pPr>
        <w:pStyle w:val="PSI-ComentarioVieta"/>
      </w:pPr>
      <w:r>
        <w:t>Tiempo requerido para reparar</w:t>
      </w:r>
    </w:p>
    <w:p w:rsidR="00DD04BC" w:rsidRDefault="00DD04BC" w:rsidP="00886029">
      <w:pPr>
        <w:pStyle w:val="PSI-ComentarioVieta"/>
      </w:pPr>
      <w:r>
        <w:t>SLOC</w:t>
      </w:r>
    </w:p>
    <w:p w:rsidR="00DD04BC" w:rsidRDefault="00DD04BC" w:rsidP="00886029">
      <w:pPr>
        <w:pStyle w:val="PSI-ComentarioVieta"/>
      </w:pPr>
      <w:r>
        <w:t xml:space="preserve">Facilidad de aprendizaje de uso </w:t>
      </w:r>
    </w:p>
    <w:p w:rsidR="007D0783" w:rsidRPr="004B64D4" w:rsidRDefault="007D0783" w:rsidP="00886029">
      <w:pPr>
        <w:pStyle w:val="PSI-ComentarioVieta"/>
      </w:pPr>
    </w:p>
    <w:p w:rsidR="00F341E4" w:rsidRDefault="00F341E4" w:rsidP="00686C07">
      <w:pPr>
        <w:pStyle w:val="PSI-Ttulo2"/>
      </w:pPr>
      <w:bookmarkStart w:id="58" w:name="_Toc525465981"/>
      <w:r>
        <w:t>Estándar de documentación</w:t>
      </w:r>
      <w:bookmarkEnd w:id="54"/>
      <w:bookmarkEnd w:id="58"/>
    </w:p>
    <w:p w:rsidR="00F341E4" w:rsidRDefault="00F341E4" w:rsidP="00886029">
      <w:pPr>
        <w:pStyle w:val="PSI-Comentario"/>
      </w:pPr>
      <w:r>
        <w:t>Como estándares de documentación se definirán dos documentos:</w:t>
      </w:r>
    </w:p>
    <w:p w:rsidR="00F341E4" w:rsidRDefault="00F341E4" w:rsidP="00886029">
      <w:pPr>
        <w:pStyle w:val="PSI-ComentarioVieta"/>
      </w:pPr>
      <w:r>
        <w:t>Est</w:t>
      </w:r>
      <w:r w:rsidR="00EB5F47">
        <w:t xml:space="preserve">ándar de documentación técnica </w:t>
      </w:r>
    </w:p>
    <w:p w:rsidR="00F341E4" w:rsidRDefault="00F341E4" w:rsidP="00886029">
      <w:pPr>
        <w:pStyle w:val="PSI-ComentarioVieta"/>
      </w:pPr>
      <w:r>
        <w:t>Estándar de documentación de usuario.</w:t>
      </w:r>
    </w:p>
    <w:p w:rsidR="00F341E4" w:rsidRDefault="00F341E4" w:rsidP="00F341E4">
      <w:pPr>
        <w:pStyle w:val="MNormal"/>
        <w:ind w:left="708"/>
      </w:pPr>
    </w:p>
    <w:p w:rsidR="00F341E4" w:rsidRDefault="00F341E4" w:rsidP="00886029">
      <w:pPr>
        <w:pStyle w:val="PSI-Comentario"/>
      </w:pPr>
      <w:r>
        <w:t>La documentación técnica del producto debe:</w:t>
      </w:r>
    </w:p>
    <w:p w:rsidR="00441463" w:rsidRDefault="00441463" w:rsidP="00886029">
      <w:pPr>
        <w:pStyle w:val="PSI-Comentario"/>
      </w:pPr>
    </w:p>
    <w:p w:rsidR="00F341E4" w:rsidRDefault="00F341E4" w:rsidP="00886029">
      <w:pPr>
        <w:pStyle w:val="PSI-ComentarioVieta"/>
      </w:pPr>
      <w:r>
        <w:lastRenderedPageBreak/>
        <w:t>Ser adecuada para que un grupo independiente del de desarrollo pueda encarar el mantenimiento del producto.</w:t>
      </w:r>
    </w:p>
    <w:p w:rsidR="00F341E4" w:rsidRDefault="00F341E4" w:rsidP="00886029">
      <w:pPr>
        <w:pStyle w:val="PSI-ComentarioVieta"/>
      </w:pPr>
      <w:r>
        <w:t>Incluir fuentes, Modelos de Casos de Uso, Objetos de diseño</w:t>
      </w:r>
      <w:r w:rsidR="00F97BA2">
        <w:t>.</w:t>
      </w:r>
    </w:p>
    <w:p w:rsidR="00F341E4" w:rsidRDefault="00F341E4" w:rsidP="00F341E4">
      <w:pPr>
        <w:pStyle w:val="MNormal"/>
        <w:ind w:left="708"/>
      </w:pPr>
    </w:p>
    <w:p w:rsidR="00F341E4" w:rsidRDefault="00F341E4" w:rsidP="00886029">
      <w:pPr>
        <w:pStyle w:val="PSI-Comentario"/>
      </w:pPr>
      <w:r>
        <w:t>Para la escritura de documentos se han definido plantillas para ser utilizadas en la elaboración de entregables.</w:t>
      </w:r>
    </w:p>
    <w:p w:rsidR="00F341E4" w:rsidRDefault="00F341E4" w:rsidP="00886029">
      <w:pPr>
        <w:pStyle w:val="PSI-Comentario"/>
      </w:pPr>
      <w:r>
        <w:t>En estas plantillas se definen:</w:t>
      </w:r>
    </w:p>
    <w:p w:rsidR="00441463" w:rsidRDefault="00441463" w:rsidP="00886029">
      <w:pPr>
        <w:pStyle w:val="PSI-Comentario"/>
      </w:pPr>
    </w:p>
    <w:p w:rsidR="00F341E4" w:rsidRDefault="00F97BA2" w:rsidP="00886029">
      <w:pPr>
        <w:pStyle w:val="PSI-ComentarioVieta"/>
      </w:pPr>
      <w:r>
        <w:t>E</w:t>
      </w:r>
      <w:r w:rsidR="00F341E4">
        <w:t>ncabezado y pie de página.</w:t>
      </w:r>
    </w:p>
    <w:p w:rsidR="00F341E4" w:rsidRDefault="00F97BA2" w:rsidP="00886029">
      <w:pPr>
        <w:pStyle w:val="PSI-ComentarioVieta"/>
      </w:pPr>
      <w:r>
        <w:t>F</w:t>
      </w:r>
      <w:r w:rsidR="00F341E4">
        <w:t>uente y tamaño de fuente para estilo normal</w:t>
      </w:r>
      <w:r>
        <w:t>.</w:t>
      </w:r>
    </w:p>
    <w:p w:rsidR="00F341E4" w:rsidRDefault="00F97BA2" w:rsidP="00886029">
      <w:pPr>
        <w:pStyle w:val="PSI-ComentarioVieta"/>
      </w:pPr>
      <w:r>
        <w:t>F</w:t>
      </w:r>
      <w:r w:rsidR="00F341E4">
        <w:t>uente y tamaño de fuente para los títulos a utilizar</w:t>
      </w:r>
      <w:r>
        <w:t>.</w:t>
      </w:r>
    </w:p>
    <w:p w:rsidR="00F341E4" w:rsidRDefault="00F97BA2" w:rsidP="00886029">
      <w:pPr>
        <w:pStyle w:val="PSI-ComentarioVieta"/>
      </w:pPr>
      <w:r>
        <w:t>D</w:t>
      </w:r>
      <w:r w:rsidR="00F341E4">
        <w:t>atos mínimos que se deben incluir: fecha, versión y responsables.</w:t>
      </w:r>
    </w:p>
    <w:p w:rsidR="00F97BA2" w:rsidRDefault="00F97BA2" w:rsidP="007D0783">
      <w:pPr>
        <w:pStyle w:val="PSI-Normal"/>
      </w:pPr>
    </w:p>
    <w:p w:rsidR="00F341E4" w:rsidRDefault="00F341E4" w:rsidP="00F341E4">
      <w:pPr>
        <w:pStyle w:val="PSI-Ttulo2"/>
      </w:pPr>
      <w:bookmarkStart w:id="59" w:name="_Toc21938358"/>
      <w:bookmarkStart w:id="60" w:name="_Toc525465982"/>
      <w:r>
        <w:t>Estándar de verificación y prácticas</w:t>
      </w:r>
      <w:bookmarkEnd w:id="59"/>
      <w:bookmarkEnd w:id="60"/>
    </w:p>
    <w:p w:rsidR="00F341E4" w:rsidRDefault="00F341E4" w:rsidP="008F7B65">
      <w:pPr>
        <w:pStyle w:val="PSI-Normal"/>
      </w:pPr>
      <w:r>
        <w:t>Se utilizan las prácticas definidas en el Plan de Verificación y Validación.</w:t>
      </w:r>
    </w:p>
    <w:p w:rsidR="00F341E4" w:rsidRPr="00351D45" w:rsidRDefault="00F341E4" w:rsidP="008F7B65">
      <w:pPr>
        <w:pStyle w:val="PSI-Normal"/>
      </w:pPr>
      <w:r>
        <w:t>Como estándar se utiliza el documento de:</w:t>
      </w:r>
      <w:r>
        <w:rPr>
          <w:b/>
        </w:rPr>
        <w:t xml:space="preserve"> </w:t>
      </w:r>
      <w:r w:rsidR="00CD565F">
        <w:fldChar w:fldCharType="begin"/>
      </w:r>
      <w:r w:rsidR="00E87F20">
        <w:instrText xml:space="preserve"> INCLUDEPICTURE "H:\\psi\\metodologia\\images\\cnvbull2.gif" \* MERGEFORMAT \d </w:instrText>
      </w:r>
      <w:r w:rsidR="00CD565F">
        <w:fldChar w:fldCharType="end"/>
      </w:r>
      <w:proofErr w:type="spellStart"/>
      <w:r w:rsidRPr="00351D45">
        <w:t>Std</w:t>
      </w:r>
      <w:proofErr w:type="spellEnd"/>
      <w:r w:rsidRPr="00351D45">
        <w:t xml:space="preserve"> 1012-1986 IEEE Standard </w:t>
      </w:r>
      <w:proofErr w:type="spellStart"/>
      <w:r w:rsidRPr="00351D45">
        <w:t>for</w:t>
      </w:r>
      <w:proofErr w:type="spellEnd"/>
      <w:r w:rsidRPr="00351D45">
        <w:t xml:space="preserve"> Software </w:t>
      </w:r>
      <w:proofErr w:type="spellStart"/>
      <w:r w:rsidRPr="00351D45">
        <w:t>Verification</w:t>
      </w:r>
      <w:proofErr w:type="spellEnd"/>
      <w:r w:rsidRPr="00351D45">
        <w:t xml:space="preserve"> and </w:t>
      </w:r>
      <w:proofErr w:type="spellStart"/>
      <w:r w:rsidRPr="00351D45">
        <w:t>Validation</w:t>
      </w:r>
      <w:proofErr w:type="spellEnd"/>
      <w:r w:rsidRPr="00351D45">
        <w:t xml:space="preserve"> </w:t>
      </w:r>
      <w:proofErr w:type="spellStart"/>
      <w:r w:rsidRPr="00351D45">
        <w:t>Plans</w:t>
      </w:r>
      <w:proofErr w:type="spellEnd"/>
      <w:r w:rsidRPr="00351D45">
        <w:t>.</w:t>
      </w:r>
    </w:p>
    <w:p w:rsidR="00F341E4" w:rsidRDefault="00F341E4" w:rsidP="00F341E4">
      <w:pPr>
        <w:pStyle w:val="MNormal"/>
        <w:rPr>
          <w:lang w:val="es-AR"/>
        </w:rPr>
      </w:pPr>
    </w:p>
    <w:p w:rsidR="000B62B5" w:rsidRPr="009129B1" w:rsidRDefault="000B62B5" w:rsidP="00F341E4">
      <w:pPr>
        <w:pStyle w:val="MNormal"/>
        <w:rPr>
          <w:lang w:val="es-AR"/>
        </w:rPr>
      </w:pPr>
    </w:p>
    <w:p w:rsidR="00F341E4" w:rsidRDefault="00F341E4" w:rsidP="00F341E4">
      <w:pPr>
        <w:pStyle w:val="PSI-Ttulo1"/>
      </w:pPr>
      <w:bookmarkStart w:id="61" w:name="_Toc21938360"/>
      <w:bookmarkStart w:id="62" w:name="_Toc525465984"/>
      <w:r>
        <w:t>Revisiones y auditorías</w:t>
      </w:r>
      <w:bookmarkEnd w:id="61"/>
      <w:bookmarkEnd w:id="62"/>
    </w:p>
    <w:p w:rsidR="00F341E4" w:rsidRDefault="00F341E4" w:rsidP="00F341E4">
      <w:pPr>
        <w:pStyle w:val="PSI-Ttulo2"/>
      </w:pPr>
      <w:bookmarkStart w:id="63" w:name="_Toc21938361"/>
      <w:bookmarkStart w:id="64" w:name="_Toc525465985"/>
      <w:r w:rsidRPr="001B43FE">
        <w:t>Objetivo</w:t>
      </w:r>
      <w:bookmarkEnd w:id="63"/>
      <w:bookmarkEnd w:id="64"/>
    </w:p>
    <w:p w:rsidR="00F341E4" w:rsidRDefault="00F341E4" w:rsidP="008F7B65">
      <w:pPr>
        <w:pStyle w:val="PSI-Normal"/>
      </w:pPr>
      <w:r>
        <w:t>Definición de las revisiones y auditorías técnicas y de gestión que se realizarán.</w:t>
      </w:r>
    </w:p>
    <w:p w:rsidR="00F341E4" w:rsidRDefault="00F341E4" w:rsidP="008F7B65">
      <w:pPr>
        <w:pStyle w:val="PSI-Normal"/>
      </w:pPr>
      <w:r>
        <w:t>Especificación de cómo serán llevadas a cabo dichas revisiones y auditorías.</w:t>
      </w:r>
    </w:p>
    <w:p w:rsidR="000B62B5" w:rsidRDefault="000B62B5" w:rsidP="007D0783">
      <w:pPr>
        <w:pStyle w:val="PSI-Normal"/>
      </w:pPr>
    </w:p>
    <w:p w:rsidR="00F341E4" w:rsidRDefault="00F341E4" w:rsidP="00F341E4">
      <w:pPr>
        <w:pStyle w:val="PSI-Ttulo2"/>
      </w:pPr>
      <w:bookmarkStart w:id="65" w:name="_Toc21938362"/>
      <w:bookmarkStart w:id="66" w:name="_Toc525465986"/>
      <w:r>
        <w:t>Requerimientos mínimos</w:t>
      </w:r>
      <w:bookmarkEnd w:id="65"/>
      <w:bookmarkEnd w:id="66"/>
    </w:p>
    <w:p w:rsidR="00F341E4" w:rsidRDefault="00F341E4" w:rsidP="00886029">
      <w:pPr>
        <w:pStyle w:val="PSI-Comentario"/>
      </w:pPr>
      <w:r>
        <w:t>[Se especifican las revisiones y auditorías que deben realizarse como mínimo, así como la agenda para la realización de las mismas.]</w:t>
      </w:r>
    </w:p>
    <w:p w:rsidR="008F7B65" w:rsidRDefault="008F7B65" w:rsidP="00886029">
      <w:pPr>
        <w:pStyle w:val="PSI-Comentario"/>
      </w:pPr>
      <w:r w:rsidRPr="008F7B65">
        <w:t>Cómo mínimo deberán revisarse todas las entregas semanales, basado en los estándares definidos anteriormente. Estas revisiones serán realizadas por el Responsable de SQA y/o el Asistente de SQA.</w:t>
      </w:r>
      <w:r w:rsidRPr="008F7B65">
        <w:cr/>
      </w:r>
    </w:p>
    <w:p w:rsidR="00F341E4" w:rsidRDefault="00F341E4" w:rsidP="00470764">
      <w:pPr>
        <w:pStyle w:val="PSI-Ttulo3"/>
      </w:pPr>
      <w:bookmarkStart w:id="67" w:name="_Toc21938363"/>
      <w:bookmarkStart w:id="68" w:name="_Toc525465987"/>
      <w:r>
        <w:lastRenderedPageBreak/>
        <w:t>Revisión de requerimientos</w:t>
      </w:r>
      <w:bookmarkEnd w:id="67"/>
      <w:bookmarkEnd w:id="68"/>
    </w:p>
    <w:p w:rsidR="00F341E4" w:rsidRDefault="00F341E4" w:rsidP="008F7B65">
      <w:pPr>
        <w:pStyle w:val="PSI-Normal"/>
      </w:pPr>
      <w:r>
        <w:t xml:space="preserve">Esta revisión se realiza para asegurar que se </w:t>
      </w:r>
      <w:r w:rsidR="005264A0">
        <w:t xml:space="preserve">ha </w:t>
      </w:r>
      <w:r>
        <w:t>cumpli</w:t>
      </w:r>
      <w:r w:rsidR="005264A0">
        <w:t>do</w:t>
      </w:r>
      <w:r>
        <w:t xml:space="preserve"> con los requerimientos especificados por el Cliente.</w:t>
      </w:r>
    </w:p>
    <w:p w:rsidR="005264A0" w:rsidRDefault="005264A0" w:rsidP="00886029">
      <w:pPr>
        <w:pStyle w:val="PSI-Comentario"/>
      </w:pPr>
    </w:p>
    <w:p w:rsidR="00F341E4" w:rsidRDefault="00F341E4" w:rsidP="00470764">
      <w:pPr>
        <w:pStyle w:val="PSI-Ttulo3"/>
      </w:pPr>
      <w:bookmarkStart w:id="69" w:name="_Toc21938364"/>
      <w:bookmarkStart w:id="70" w:name="_Toc525465988"/>
      <w:r>
        <w:t>Revisión de diseño preliminar</w:t>
      </w:r>
      <w:bookmarkEnd w:id="69"/>
      <w:bookmarkEnd w:id="70"/>
    </w:p>
    <w:p w:rsidR="00F341E4" w:rsidRDefault="00F341E4" w:rsidP="008F7B65">
      <w:pPr>
        <w:pStyle w:val="PSI-Normal"/>
      </w:pPr>
      <w:r>
        <w:t>Esta revisión se realiza para asegurar la consistencia y suficiencia técnica del diseño preliminar del software.</w:t>
      </w:r>
    </w:p>
    <w:p w:rsidR="005264A0" w:rsidRDefault="005264A0" w:rsidP="00470764">
      <w:pPr>
        <w:pStyle w:val="PSI-Ttulo3"/>
      </w:pPr>
      <w:bookmarkStart w:id="71" w:name="_Toc21938365"/>
    </w:p>
    <w:p w:rsidR="00F341E4" w:rsidRDefault="00F341E4" w:rsidP="00470764">
      <w:pPr>
        <w:pStyle w:val="PSI-Ttulo3"/>
      </w:pPr>
      <w:bookmarkStart w:id="72" w:name="_Toc525465989"/>
      <w:r>
        <w:t>Revisión de diseño crítico</w:t>
      </w:r>
      <w:bookmarkEnd w:id="71"/>
      <w:bookmarkEnd w:id="72"/>
    </w:p>
    <w:p w:rsidR="00F341E4" w:rsidRDefault="00F341E4" w:rsidP="008F7B65">
      <w:pPr>
        <w:pStyle w:val="PSI-Normal"/>
      </w:pPr>
      <w:r>
        <w:t>Esta revisión se realiza para asegurar la consistencia del diseño detallado con la especificación de requerimientos.</w:t>
      </w:r>
    </w:p>
    <w:p w:rsidR="005264A0" w:rsidRDefault="005264A0" w:rsidP="007D0783">
      <w:pPr>
        <w:pStyle w:val="PSI-Normal"/>
      </w:pPr>
    </w:p>
    <w:p w:rsidR="00F341E4" w:rsidRDefault="00F341E4" w:rsidP="00470764">
      <w:pPr>
        <w:pStyle w:val="PSI-Ttulo3"/>
      </w:pPr>
      <w:bookmarkStart w:id="73" w:name="_Toc21938367"/>
      <w:bookmarkStart w:id="74" w:name="_Toc525465990"/>
      <w:r>
        <w:t>Auditoría funcional</w:t>
      </w:r>
      <w:bookmarkEnd w:id="73"/>
      <w:bookmarkEnd w:id="74"/>
    </w:p>
    <w:p w:rsidR="00F341E4" w:rsidRDefault="00F341E4" w:rsidP="008F7B65">
      <w:pPr>
        <w:pStyle w:val="PSI-Normal"/>
      </w:pPr>
      <w:r>
        <w:t>Esta auditoría se realiza previa a la liberación del software, para verificar que todos los requerimientos especificados en el documento de requerimientos fueron cumplidos.</w:t>
      </w:r>
    </w:p>
    <w:p w:rsidR="005264A0" w:rsidRDefault="005264A0" w:rsidP="00886029">
      <w:pPr>
        <w:pStyle w:val="PSI-Comentario"/>
      </w:pPr>
    </w:p>
    <w:p w:rsidR="00F341E4" w:rsidRDefault="00F341E4" w:rsidP="00470764">
      <w:pPr>
        <w:pStyle w:val="PSI-Ttulo3"/>
      </w:pPr>
      <w:bookmarkStart w:id="75" w:name="_Toc21938368"/>
      <w:bookmarkStart w:id="76" w:name="_Toc525465991"/>
      <w:r>
        <w:t>Auditoría física</w:t>
      </w:r>
      <w:bookmarkEnd w:id="75"/>
      <w:bookmarkEnd w:id="76"/>
    </w:p>
    <w:p w:rsidR="00F341E4" w:rsidRDefault="00F341E4" w:rsidP="008F7B65">
      <w:pPr>
        <w:pStyle w:val="PSI-Normal"/>
      </w:pPr>
      <w:r>
        <w:t>Esta revisión se realiza para verificar que el software y la documentación son consistentes y están aptos para la liberación.</w:t>
      </w:r>
    </w:p>
    <w:p w:rsidR="005264A0" w:rsidRDefault="005264A0" w:rsidP="00470764">
      <w:pPr>
        <w:pStyle w:val="PSI-Ttulo3"/>
      </w:pPr>
      <w:bookmarkStart w:id="77" w:name="_Toc21938369"/>
    </w:p>
    <w:p w:rsidR="00F341E4" w:rsidRDefault="00F341E4" w:rsidP="00470764">
      <w:pPr>
        <w:pStyle w:val="PSI-Ttulo3"/>
      </w:pPr>
      <w:bookmarkStart w:id="78" w:name="_Toc525465992"/>
      <w:r>
        <w:t>Auditorías internas al proceso</w:t>
      </w:r>
      <w:bookmarkEnd w:id="77"/>
      <w:bookmarkEnd w:id="78"/>
    </w:p>
    <w:p w:rsidR="00F341E4" w:rsidRDefault="00F341E4" w:rsidP="008F7B65">
      <w:pPr>
        <w:pStyle w:val="PSI-Normal"/>
      </w:pPr>
      <w:r>
        <w:t xml:space="preserve">Estas auditorías </w:t>
      </w:r>
      <w:r w:rsidR="005264A0">
        <w:t>sirven</w:t>
      </w:r>
      <w:r>
        <w:t xml:space="preserve"> para verificar la consistencia: del código versus el documento de diseño, especificaciones de </w:t>
      </w:r>
      <w:proofErr w:type="spellStart"/>
      <w:r>
        <w:t>interfase</w:t>
      </w:r>
      <w:proofErr w:type="spellEnd"/>
      <w:r>
        <w:t>, implementaciones de diseño versus requerimientos funcionales, requerimientos funcionales versus descripciones de testeo.</w:t>
      </w:r>
    </w:p>
    <w:p w:rsidR="005264A0" w:rsidRDefault="005264A0" w:rsidP="00470764">
      <w:pPr>
        <w:pStyle w:val="PSI-Ttulo3"/>
      </w:pPr>
      <w:bookmarkStart w:id="79" w:name="_Toc21938370"/>
    </w:p>
    <w:p w:rsidR="00F341E4" w:rsidRDefault="00F341E4" w:rsidP="00470764">
      <w:pPr>
        <w:pStyle w:val="PSI-Ttulo3"/>
      </w:pPr>
      <w:bookmarkStart w:id="80" w:name="_Toc525465993"/>
      <w:r>
        <w:t>Revisiones de gestión</w:t>
      </w:r>
      <w:bookmarkEnd w:id="79"/>
      <w:bookmarkEnd w:id="80"/>
    </w:p>
    <w:p w:rsidR="00F341E4" w:rsidRDefault="00F341E4" w:rsidP="00507736">
      <w:pPr>
        <w:pStyle w:val="PSI-Normal"/>
      </w:pPr>
      <w:r>
        <w:t>Estas revisiones se realizan periódicamente para asegurar la ejecución de todas las actividades identificadas en este Plan. Deben realizarse por una persona ajena al grupo de trabajo.</w:t>
      </w:r>
    </w:p>
    <w:p w:rsidR="00886029" w:rsidRDefault="00886029" w:rsidP="00470764">
      <w:pPr>
        <w:pStyle w:val="PSI-Ttulo3"/>
      </w:pPr>
      <w:bookmarkStart w:id="81" w:name="_Toc21938371"/>
    </w:p>
    <w:p w:rsidR="00F341E4" w:rsidRDefault="00F341E4" w:rsidP="00470764">
      <w:pPr>
        <w:pStyle w:val="PSI-Ttulo3"/>
      </w:pPr>
      <w:bookmarkStart w:id="82" w:name="_Toc525465994"/>
      <w:r>
        <w:t>Revisión del Plan de gestión de configuración</w:t>
      </w:r>
      <w:bookmarkEnd w:id="81"/>
      <w:bookmarkEnd w:id="82"/>
    </w:p>
    <w:p w:rsidR="00F341E4" w:rsidRDefault="00F341E4" w:rsidP="00507736">
      <w:pPr>
        <w:pStyle w:val="PSI-Normal"/>
      </w:pPr>
      <w:r>
        <w:t>Esta revisión se realiza para asegurar la consistencia y completitud de los métodos especificados en el Plan de gestión de configuración.</w:t>
      </w:r>
    </w:p>
    <w:p w:rsidR="005264A0" w:rsidRDefault="005264A0" w:rsidP="007D0783">
      <w:pPr>
        <w:pStyle w:val="PSI-Normal"/>
      </w:pPr>
    </w:p>
    <w:p w:rsidR="00F341E4" w:rsidRDefault="00F341E4" w:rsidP="00470764">
      <w:pPr>
        <w:pStyle w:val="PSI-Ttulo3"/>
      </w:pPr>
      <w:bookmarkStart w:id="83" w:name="_Toc21938372"/>
      <w:bookmarkStart w:id="84" w:name="_Toc525465995"/>
      <w:r>
        <w:t>Revisión Post Mortem</w:t>
      </w:r>
      <w:bookmarkEnd w:id="83"/>
      <w:bookmarkEnd w:id="84"/>
    </w:p>
    <w:p w:rsidR="00F341E4" w:rsidRDefault="00F341E4" w:rsidP="00507736">
      <w:pPr>
        <w:pStyle w:val="PSI-Normal"/>
      </w:pPr>
      <w:r>
        <w:t>Esta revisión se realiza al concluir el proyecto para especificar las actividades de desarrollo implementadas durante el proyecto y para proveer recomendaciones.</w:t>
      </w:r>
    </w:p>
    <w:p w:rsidR="005264A0" w:rsidRDefault="005264A0" w:rsidP="007D0783">
      <w:pPr>
        <w:pStyle w:val="PSI-Normal"/>
      </w:pPr>
    </w:p>
    <w:p w:rsidR="00F341E4" w:rsidRDefault="00F341E4" w:rsidP="00470764">
      <w:pPr>
        <w:pStyle w:val="PSI-Ttulo3"/>
      </w:pPr>
      <w:bookmarkStart w:id="85" w:name="_Toc21938373"/>
      <w:bookmarkStart w:id="86" w:name="_Toc525465996"/>
      <w:r>
        <w:t>Agenda</w:t>
      </w:r>
      <w:bookmarkEnd w:id="85"/>
      <w:bookmarkEnd w:id="86"/>
    </w:p>
    <w:p w:rsidR="00F341E4" w:rsidRDefault="00F341E4" w:rsidP="00886029">
      <w:pPr>
        <w:pStyle w:val="PSI-Comentario"/>
      </w:pPr>
      <w:r>
        <w:t>[En esta sección se deberá especificar la agenda para las revisiones y auditorías detalladas anteriormente.]</w:t>
      </w:r>
    </w:p>
    <w:p w:rsidR="00507736" w:rsidRDefault="00507736" w:rsidP="00886029">
      <w:pPr>
        <w:pStyle w:val="PSI-Comentario"/>
      </w:pPr>
      <w:r w:rsidRPr="00507736">
        <w:t>A continuación se muestra una agenda, tentativa, de las revisiones a realizar. Algunas fechas pueden ser modificadas conforme avanza el proyecto.</w:t>
      </w:r>
    </w:p>
    <w:p w:rsidR="00507736" w:rsidRDefault="00507736" w:rsidP="00886029">
      <w:pPr>
        <w:pStyle w:val="PSI-Comentario"/>
      </w:pPr>
    </w:p>
    <w:p w:rsidR="003D11E6" w:rsidRDefault="003D11E6" w:rsidP="00F341E4">
      <w:pPr>
        <w:pStyle w:val="PSI-Ttulo2"/>
      </w:pPr>
      <w:bookmarkStart w:id="87" w:name="_Toc21938374"/>
    </w:p>
    <w:p w:rsidR="00F341E4" w:rsidRDefault="00F341E4" w:rsidP="00F341E4">
      <w:pPr>
        <w:pStyle w:val="PSI-Ttulo2"/>
      </w:pPr>
      <w:bookmarkStart w:id="88" w:name="_Toc525465997"/>
      <w:r>
        <w:t>Otras revisiones</w:t>
      </w:r>
      <w:bookmarkEnd w:id="87"/>
      <w:bookmarkEnd w:id="88"/>
    </w:p>
    <w:p w:rsidR="00F341E4" w:rsidRDefault="00F341E4" w:rsidP="00470764">
      <w:pPr>
        <w:pStyle w:val="PSI-Ttulo3"/>
      </w:pPr>
      <w:bookmarkStart w:id="89" w:name="_Toc21938375"/>
      <w:bookmarkStart w:id="90" w:name="_Toc525465998"/>
      <w:r>
        <w:t>Revisión de documentación de usuario</w:t>
      </w:r>
      <w:bookmarkEnd w:id="89"/>
      <w:bookmarkEnd w:id="90"/>
    </w:p>
    <w:p w:rsidR="00F341E4" w:rsidRDefault="00F341E4" w:rsidP="00FA5582">
      <w:pPr>
        <w:pStyle w:val="PSI-Normal"/>
      </w:pPr>
      <w:r>
        <w:t>Se r</w:t>
      </w:r>
      <w:r w:rsidR="002D4CE8">
        <w:t xml:space="preserve">evisa la completitud, claridad </w:t>
      </w:r>
      <w:r>
        <w:t>y aplicación de uso.</w:t>
      </w:r>
    </w:p>
    <w:p w:rsidR="005264A0" w:rsidRDefault="005264A0" w:rsidP="007D0783">
      <w:pPr>
        <w:pStyle w:val="PSI-Normal"/>
      </w:pPr>
    </w:p>
    <w:p w:rsidR="00F341E4" w:rsidRDefault="00F341E4" w:rsidP="00F341E4">
      <w:pPr>
        <w:pStyle w:val="PSI-Ttulo1"/>
      </w:pPr>
      <w:bookmarkStart w:id="91" w:name="_Toc21938376"/>
      <w:bookmarkStart w:id="92" w:name="_Toc525465999"/>
      <w:r>
        <w:t>Verificación</w:t>
      </w:r>
      <w:bookmarkEnd w:id="91"/>
      <w:bookmarkEnd w:id="92"/>
    </w:p>
    <w:p w:rsidR="00F341E4" w:rsidRDefault="00F341E4" w:rsidP="00886029">
      <w:pPr>
        <w:pStyle w:val="PSI-Comentario"/>
      </w:pPr>
      <w:r>
        <w:t>[Se debe identificar todas las verificaciones que no fueron identificadas en el Plan de V &amp; V para el software y debe especificar los métodos a ser usados.]</w:t>
      </w:r>
    </w:p>
    <w:p w:rsidR="00FA5582" w:rsidRDefault="00FA5582" w:rsidP="00886029">
      <w:pPr>
        <w:pStyle w:val="PSI-Comentario"/>
      </w:pPr>
      <w:r>
        <w:t>La verificación se hará conforme a lo expresado en el documento: Plan de Verificación y Validación.</w:t>
      </w:r>
    </w:p>
    <w:p w:rsidR="005264A0" w:rsidRDefault="005264A0" w:rsidP="00886029">
      <w:pPr>
        <w:pStyle w:val="PSI-Comentario"/>
      </w:pPr>
    </w:p>
    <w:p w:rsidR="00F341E4" w:rsidRDefault="00F341E4" w:rsidP="00F341E4">
      <w:pPr>
        <w:pStyle w:val="PSI-Ttulo1"/>
      </w:pPr>
      <w:bookmarkStart w:id="93" w:name="_Toc21938377"/>
      <w:bookmarkStart w:id="94" w:name="_Toc525466000"/>
      <w:r>
        <w:t>Reporte de problemas y acciones correctivas</w:t>
      </w:r>
      <w:bookmarkEnd w:id="93"/>
      <w:bookmarkEnd w:id="94"/>
    </w:p>
    <w:p w:rsidR="00FA5582" w:rsidRDefault="009757A6" w:rsidP="009757A6">
      <w:r>
        <w:t>La manera en que el equipo de desarrollo trabajará es sencilla.</w:t>
      </w:r>
    </w:p>
    <w:p w:rsidR="009757A6" w:rsidRDefault="009757A6" w:rsidP="009757A6">
      <w:pPr>
        <w:pStyle w:val="Prrafodelista"/>
        <w:numPr>
          <w:ilvl w:val="0"/>
          <w:numId w:val="15"/>
        </w:numPr>
      </w:pPr>
      <w:r>
        <w:t>Desarrollador programa funcionalidad</w:t>
      </w:r>
    </w:p>
    <w:p w:rsidR="009757A6" w:rsidRDefault="009757A6" w:rsidP="009757A6">
      <w:pPr>
        <w:pStyle w:val="Prrafodelista"/>
        <w:numPr>
          <w:ilvl w:val="0"/>
          <w:numId w:val="15"/>
        </w:numPr>
      </w:pPr>
      <w:proofErr w:type="spellStart"/>
      <w:r>
        <w:t>Tester</w:t>
      </w:r>
      <w:proofErr w:type="spellEnd"/>
      <w:r>
        <w:t xml:space="preserve"> prueba dicha funcionalidad y elabora un documento formal sobre esta prueba.</w:t>
      </w:r>
    </w:p>
    <w:p w:rsidR="00E44D13" w:rsidRDefault="009757A6" w:rsidP="009757A6">
      <w:pPr>
        <w:pStyle w:val="Prrafodelista"/>
        <w:numPr>
          <w:ilvl w:val="0"/>
          <w:numId w:val="15"/>
        </w:numPr>
      </w:pPr>
      <w:proofErr w:type="spellStart"/>
      <w:r>
        <w:t>Tester</w:t>
      </w:r>
      <w:proofErr w:type="spellEnd"/>
      <w:r>
        <w:t xml:space="preserve"> elabora un </w:t>
      </w:r>
      <w:r w:rsidR="00704069">
        <w:t xml:space="preserve">documento con el </w:t>
      </w:r>
      <w:r>
        <w:t xml:space="preserve">resumen </w:t>
      </w:r>
      <w:r w:rsidR="00704069">
        <w:t>de los errores encontrados.</w:t>
      </w:r>
    </w:p>
    <w:p w:rsidR="00704069" w:rsidRDefault="00704069" w:rsidP="009757A6">
      <w:pPr>
        <w:pStyle w:val="Prrafodelista"/>
        <w:numPr>
          <w:ilvl w:val="0"/>
          <w:numId w:val="15"/>
        </w:numPr>
      </w:pPr>
      <w:r>
        <w:lastRenderedPageBreak/>
        <w:t>El desarrollador corrige los errores detectados.</w:t>
      </w:r>
    </w:p>
    <w:p w:rsidR="00704069" w:rsidRDefault="00704069" w:rsidP="009757A6">
      <w:pPr>
        <w:pStyle w:val="Prrafodelista"/>
        <w:numPr>
          <w:ilvl w:val="0"/>
          <w:numId w:val="15"/>
        </w:numPr>
      </w:pPr>
      <w:r>
        <w:t xml:space="preserve"> El </w:t>
      </w:r>
      <w:proofErr w:type="spellStart"/>
      <w:r>
        <w:t>tester</w:t>
      </w:r>
      <w:proofErr w:type="spellEnd"/>
      <w:r>
        <w:t xml:space="preserve"> realiza pruebas de regresión.</w:t>
      </w:r>
    </w:p>
    <w:p w:rsidR="00704069" w:rsidRDefault="00704069" w:rsidP="009757A6">
      <w:pPr>
        <w:pStyle w:val="Prrafodelista"/>
        <w:numPr>
          <w:ilvl w:val="0"/>
          <w:numId w:val="15"/>
        </w:numPr>
      </w:pPr>
      <w:r>
        <w:t>Se corrigen por última vez lo errores en caso de que se haya detectado alguno en las pruebas de regresión</w:t>
      </w:r>
      <w:bookmarkStart w:id="95" w:name="_GoBack"/>
      <w:bookmarkEnd w:id="95"/>
      <w:r>
        <w:t xml:space="preserve"> </w:t>
      </w:r>
    </w:p>
    <w:p w:rsidR="00F341E4" w:rsidRDefault="00F341E4" w:rsidP="00F341E4">
      <w:pPr>
        <w:pStyle w:val="PSI-Ttulo1"/>
      </w:pPr>
      <w:bookmarkStart w:id="96" w:name="_Toc21938378"/>
      <w:bookmarkStart w:id="97" w:name="_Toc525466001"/>
      <w:r>
        <w:t>Herramientas, técnicas y metodologías</w:t>
      </w:r>
      <w:bookmarkEnd w:id="96"/>
      <w:bookmarkEnd w:id="97"/>
    </w:p>
    <w:p w:rsidR="00F341E4" w:rsidRDefault="00F341E4" w:rsidP="00886029">
      <w:pPr>
        <w:pStyle w:val="PSI-Comentario"/>
      </w:pPr>
      <w:r>
        <w:t>[Se deben identificar herramientas de software, técnicas, y metodologías de soporte para las activida</w:t>
      </w:r>
      <w:r w:rsidR="00B20C13">
        <w:t>des de aseguramiento de calidad</w:t>
      </w:r>
      <w:r>
        <w:t>.]</w:t>
      </w:r>
    </w:p>
    <w:p w:rsidR="00FA5582" w:rsidRDefault="00FA5582" w:rsidP="00886029">
      <w:pPr>
        <w:pStyle w:val="PSI-Comentario"/>
      </w:pPr>
      <w:r w:rsidRPr="00FA5582">
        <w:t xml:space="preserve">Se utilizará la técnica de </w:t>
      </w:r>
      <w:proofErr w:type="spellStart"/>
      <w:r w:rsidRPr="00FA5582">
        <w:t>Check</w:t>
      </w:r>
      <w:proofErr w:type="spellEnd"/>
      <w:r w:rsidRPr="00FA5582">
        <w:t xml:space="preserve"> </w:t>
      </w:r>
      <w:proofErr w:type="spellStart"/>
      <w:r w:rsidRPr="00FA5582">
        <w:t>List</w:t>
      </w:r>
      <w:proofErr w:type="spellEnd"/>
      <w:r w:rsidRPr="00FA5582">
        <w:t xml:space="preserve"> definida en la página del MUM del curso.</w:t>
      </w:r>
      <w:r w:rsidRPr="00FA5582">
        <w:cr/>
      </w:r>
    </w:p>
    <w:p w:rsidR="00FA5582" w:rsidRDefault="00FA5582" w:rsidP="00886029">
      <w:pPr>
        <w:pStyle w:val="PSI-Comentario"/>
      </w:pPr>
    </w:p>
    <w:p w:rsidR="00F341E4" w:rsidRDefault="00F341E4" w:rsidP="00F341E4">
      <w:pPr>
        <w:pStyle w:val="PSI-Ttulo1"/>
      </w:pPr>
      <w:bookmarkStart w:id="98" w:name="_Toc21938379"/>
      <w:bookmarkStart w:id="99" w:name="_Toc525466002"/>
      <w:r>
        <w:t>Gestión de riesgos</w:t>
      </w:r>
      <w:bookmarkEnd w:id="98"/>
      <w:bookmarkEnd w:id="99"/>
    </w:p>
    <w:p w:rsidR="00F341E4" w:rsidRDefault="00900672" w:rsidP="00900672">
      <w:r>
        <w:t xml:space="preserve">La Gestión de Riesgos </w:t>
      </w:r>
      <w:r w:rsidR="00073C26">
        <w:t>tendrá su propia documentación, ubicada en el directorio “</w:t>
      </w:r>
      <w:r w:rsidR="00073C26" w:rsidRPr="00073C26">
        <w:t>Gestión de Riesgos</w:t>
      </w:r>
      <w:r w:rsidR="00073C26">
        <w:t>”</w:t>
      </w:r>
      <w:r>
        <w:t xml:space="preserve"> </w:t>
      </w:r>
      <w:r w:rsidR="00073C26">
        <w:t xml:space="preserve">en el repositorio. </w:t>
      </w:r>
    </w:p>
    <w:p w:rsidR="00073C26" w:rsidRDefault="00073C26" w:rsidP="00900672">
      <w:r>
        <w:t>Se contará con un Plan de Gestión de riesgos, anexos con riesgos detectados en las distintas iteraciones del desarrollo y un documento de seguimiento de riesgos.</w:t>
      </w:r>
    </w:p>
    <w:p w:rsidR="002D4CE8" w:rsidRDefault="002D4CE8" w:rsidP="00886029">
      <w:pPr>
        <w:pStyle w:val="PSI-Comentario"/>
      </w:pPr>
    </w:p>
    <w:p w:rsidR="002D4CE8" w:rsidRDefault="002D4CE8" w:rsidP="00886029">
      <w:pPr>
        <w:pStyle w:val="PSI-Comentario"/>
      </w:pPr>
    </w:p>
    <w:p w:rsidR="00F341E4" w:rsidRDefault="00F341E4" w:rsidP="00F341E4">
      <w:pPr>
        <w:pStyle w:val="MNormal"/>
      </w:pPr>
    </w:p>
    <w:p w:rsidR="007F38C0" w:rsidRPr="00DF71DB" w:rsidRDefault="007F38C0" w:rsidP="00DF71DB">
      <w:pPr>
        <w:ind w:left="0" w:firstLine="0"/>
        <w:rPr>
          <w:rFonts w:ascii="Verdana" w:eastAsia="Times New Roman" w:hAnsi="Verdana" w:cs="Arial"/>
          <w:sz w:val="20"/>
          <w:szCs w:val="24"/>
          <w:lang w:eastAsia="es-ES"/>
        </w:rPr>
      </w:pPr>
    </w:p>
    <w:sectPr w:rsidR="007F38C0" w:rsidRPr="00DF71DB" w:rsidSect="0092483A">
      <w:headerReference w:type="default" r:id="rId11"/>
      <w:footerReference w:type="default" r:id="rId12"/>
      <w:pgSz w:w="11906" w:h="16838"/>
      <w:pgMar w:top="1535" w:right="1701" w:bottom="1417" w:left="1701" w:header="567" w:footer="572"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C7446" w:rsidRDefault="001C7446" w:rsidP="00C94FBE">
      <w:pPr>
        <w:spacing w:before="0" w:line="240" w:lineRule="auto"/>
      </w:pPr>
      <w:r>
        <w:separator/>
      </w:r>
    </w:p>
    <w:p w:rsidR="001C7446" w:rsidRDefault="001C7446"/>
  </w:endnote>
  <w:endnote w:type="continuationSeparator" w:id="0">
    <w:p w:rsidR="001C7446" w:rsidRDefault="001C7446" w:rsidP="00C94FBE">
      <w:pPr>
        <w:spacing w:before="0" w:line="240" w:lineRule="auto"/>
      </w:pPr>
      <w:r>
        <w:continuationSeparator/>
      </w:r>
    </w:p>
    <w:p w:rsidR="001C7446" w:rsidRDefault="001C7446"/>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246029" w:usb3="00000000" w:csb0="0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1B2B" w:rsidRDefault="000E1B2B" w:rsidP="000F4F97">
    <w:pPr>
      <w:tabs>
        <w:tab w:val="center" w:pos="4252"/>
      </w:tabs>
    </w:pPr>
    <w:r>
      <w:rPr>
        <w:lang w:val="es-AR"/>
      </w:rPr>
      <w:t xml:space="preserve">VASPA </w:t>
    </w:r>
    <w:proofErr w:type="spellStart"/>
    <w:r>
      <w:rPr>
        <w:lang w:val="es-AR"/>
      </w:rPr>
      <w:t>Team</w:t>
    </w:r>
    <w:proofErr w:type="spellEnd"/>
    <w:r>
      <w:rPr>
        <w:lang w:val="es-AR"/>
      </w:rPr>
      <w:t xml:space="preserve">  </w:t>
    </w:r>
    <w:r w:rsidR="001C7446">
      <w:rPr>
        <w:noProof/>
        <w:lang w:val="es-AR" w:eastAsia="es-AR"/>
      </w:rPr>
      <w:pict>
        <v:group id="Group 27" o:spid="_x0000_s2051" style="position:absolute;left:0;text-align:left;margin-left:0;margin-top:0;width:593.5pt;height:63.4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" o:allowincell="f">
          <v:shapetype id="_x0000_t32" coordsize="21600,21600" o:spt="32" o:oned="t" path="m,l21600,21600e" filled="f">
            <v:path arrowok="t" fillok="f" o:connecttype="none"/>
            <o:lock v:ext="edit" shapetype="t"/>
          </v:shapetype>
          <v:shape id="AutoShape 28" o:spid="_x0000_s2053" type="#_x0000_t32" style="position:absolute;left:9;top:1431;width:1582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D54oMUAAADaAAAADwAAAGRycy9kb3ducmV2LnhtbESPQWsCMRSE7wX/Q3iCF6lZRdu6NYoK&#10;QotSqO3B42PzulncvCxJ1K2/vhGEHoeZ+YaZLVpbizP5UDlWMBxkIIgLpysuFXx/bR5fQISIrLF2&#10;TAp+KcBi3nmYYa7dhT/pvI+lSBAOOSowMTa5lKEwZDEMXEOcvB/nLcYkfSm1x0uC21qOsuxJWqw4&#10;LRhsaG2oOO5PVsFqu7mOJ+XH1J/ovX81u+wwao5K9brt8hVEpDb+h+/tN63gGW5X0g2Q8z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D54oMUAAADaAAAADwAAAAAAAAAA&#10;AAAAAAChAgAAZHJzL2Rvd25yZXYueG1sUEsFBgAAAAAEAAQA+QAAAJMDAAAAAA==&#10;" strokecolor="#31849b"/>
          <v:rect id="Rectangle 29" o:spid="_x0000_s2052" style="position:absolute;left:8;top:9;width:4031;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ClKg78A&#10;AADaAAAADwAAAGRycy9kb3ducmV2LnhtbERPTYvCMBC9C/6HMIIX0XQ9iFSjiCBbZEGsu56HZmyL&#10;zaQ2se3+e3MQPD7e93rbm0q01LjSsoKvWQSCOLO65FzB7+UwXYJwHlljZZkU/JOD7WY4WGOsbcdn&#10;alOfixDCLkYFhfd1LKXLCjLoZrYmDtzNNgZ9gE0udYNdCDeVnEfRQhosOTQUWNO+oOyePo2CLju1&#10;18vPtzxNronlR/LYp39HpcajfrcC4an3H/HbnWgFYWu4Em6A3Lw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UKUqDvwAAANoAAAAPAAAAAAAAAAAAAAAAAJgCAABkcnMvZG93bnJl&#10;di54bWxQSwUGAAAAAAQABAD1AAAAhAMAAAAA&#10;" filled="f" stroked="f"/>
          <w10:wrap anchorx="page" anchory="page"/>
        </v:group>
      </w:pict>
    </w:r>
    <w:r w:rsidR="001C7446">
      <w:rPr>
        <w:noProof/>
        <w:lang w:val="es-AR" w:eastAsia="es-AR"/>
      </w:rPr>
      <w:pict>
        <v:rect id="Rectangle 26" o:spid="_x0000_s2050" style="position:absolute;left:0;text-align:left;margin-left:38.95pt;margin-top:778.55pt;width:7.15pt;height:62.15pt;z-index:251675648;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" fillcolor="#4bacc6" strokecolor="#205867">
          <w10:wrap anchorx="page" anchory="page"/>
        </v:rect>
      </w:pict>
    </w:r>
    <w:r>
      <w:tab/>
    </w:r>
    <w:r>
      <w:tab/>
    </w:r>
    <w:r>
      <w:tab/>
    </w:r>
    <w:r>
      <w:tab/>
    </w:r>
    <w:r w:rsidRPr="00DD5A70">
      <w:rPr>
        <w:rFonts w:asciiTheme="majorHAnsi" w:hAnsiTheme="majorHAnsi" w:cstheme="majorHAnsi"/>
      </w:rPr>
      <w:t xml:space="preserve">Página </w:t>
    </w:r>
    <w:r w:rsidR="00CD565F"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00CD565F" w:rsidRPr="00DD5A70">
      <w:rPr>
        <w:rFonts w:asciiTheme="majorHAnsi" w:hAnsiTheme="majorHAnsi" w:cstheme="majorHAnsi"/>
      </w:rPr>
      <w:fldChar w:fldCharType="separate"/>
    </w:r>
    <w:r w:rsidR="00704069">
      <w:rPr>
        <w:rFonts w:asciiTheme="majorHAnsi" w:hAnsiTheme="majorHAnsi" w:cstheme="majorHAnsi"/>
        <w:noProof/>
      </w:rPr>
      <w:t>18</w:t>
    </w:r>
    <w:r w:rsidR="00CD565F" w:rsidRPr="00DD5A70">
      <w:rPr>
        <w:rFonts w:asciiTheme="majorHAnsi" w:hAnsiTheme="majorHAnsi" w:cstheme="majorHAnsi"/>
      </w:rPr>
      <w:fldChar w:fldCharType="end"/>
    </w:r>
    <w:r w:rsidRPr="00DD5A70">
      <w:rPr>
        <w:rFonts w:asciiTheme="majorHAnsi" w:hAnsiTheme="majorHAnsi" w:cstheme="majorHAnsi"/>
      </w:rPr>
      <w:t xml:space="preserve"> de </w:t>
    </w:r>
    <w:r w:rsidR="00CD565F"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00CD565F" w:rsidRPr="00DD5A70">
      <w:rPr>
        <w:rFonts w:asciiTheme="majorHAnsi" w:hAnsiTheme="majorHAnsi" w:cstheme="majorHAnsi"/>
      </w:rPr>
      <w:fldChar w:fldCharType="separate"/>
    </w:r>
    <w:r w:rsidR="00704069">
      <w:rPr>
        <w:rFonts w:asciiTheme="majorHAnsi" w:hAnsiTheme="majorHAnsi" w:cstheme="majorHAnsi"/>
        <w:noProof/>
      </w:rPr>
      <w:t>20</w:t>
    </w:r>
    <w:r w:rsidR="00CD565F" w:rsidRPr="00DD5A70">
      <w:rPr>
        <w:rFonts w:asciiTheme="majorHAnsi" w:hAnsiTheme="majorHAnsi" w:cstheme="majorHAnsi"/>
      </w:rPr>
      <w:fldChar w:fldCharType="end"/>
    </w:r>
    <w:r w:rsidR="001C7446">
      <w:rPr>
        <w:noProof/>
        <w:lang w:val="es-AR" w:eastAsia="es-AR"/>
      </w:rPr>
      <w:pict>
        <v:rect id="Rectangle 11" o:spid="_x0000_s2049" style="position:absolute;left:0;text-align:left;margin-left:549.2pt;margin-top:778.55pt;width:7.15pt;height:62.15pt;z-index:251670528;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" fillcolor="#4bacc6" strokecolor="#205867">
          <w10:wrap anchorx="page" anchory="page"/>
        </v:rect>
      </w:pict>
    </w:r>
  </w:p>
  <w:p w:rsidR="000E1B2B" w:rsidRDefault="000E1B2B" w:rsidP="0092483A">
    <w:pPr>
      <w:tabs>
        <w:tab w:val="center" w:pos="4252"/>
      </w:tabs>
      <w:spacing w:before="0"/>
    </w:pPr>
    <w:r>
      <w:t>Francisco G. Estrada</w:t>
    </w:r>
    <w:r w:rsidR="00F51054">
      <w:t xml:space="preserve"> – Fabricio González</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C7446" w:rsidRDefault="001C7446" w:rsidP="00C94FBE">
      <w:pPr>
        <w:spacing w:before="0" w:line="240" w:lineRule="auto"/>
      </w:pPr>
      <w:r>
        <w:separator/>
      </w:r>
    </w:p>
    <w:p w:rsidR="001C7446" w:rsidRDefault="001C7446"/>
  </w:footnote>
  <w:footnote w:type="continuationSeparator" w:id="0">
    <w:p w:rsidR="001C7446" w:rsidRDefault="001C7446" w:rsidP="00C94FBE">
      <w:pPr>
        <w:spacing w:before="0" w:line="240" w:lineRule="auto"/>
      </w:pPr>
      <w:r>
        <w:continuationSeparator/>
      </w:r>
    </w:p>
    <w:p w:rsidR="001C7446" w:rsidRDefault="001C7446"/>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E1B2B" w:rsidRDefault="000E1B2B">
    <w:pPr>
      <w:pStyle w:val="Encabezado"/>
      <w:rPr>
        <w:rFonts w:asciiTheme="majorHAnsi" w:eastAsiaTheme="majorEastAsia" w:hAnsiTheme="majorHAnsi" w:cstheme="majorBidi"/>
      </w:rPr>
    </w:pPr>
    <w:r>
      <w:rPr>
        <w:rFonts w:asciiTheme="majorHAnsi" w:eastAsiaTheme="majorEastAsia" w:hAnsiTheme="majorHAnsi" w:cstheme="majorBidi"/>
        <w:noProof/>
        <w:szCs w:val="36"/>
        <w:lang w:val="es-AR" w:eastAsia="es-AR"/>
      </w:rPr>
      <w:drawing>
        <wp:anchor distT="0" distB="0" distL="114300" distR="114300" simplePos="0" relativeHeight="251658752" behindDoc="0" locked="0" layoutInCell="1" allowOverlap="1">
          <wp:simplePos x="0" y="0"/>
          <wp:positionH relativeFrom="margin">
            <wp:posOffset>5229225</wp:posOffset>
          </wp:positionH>
          <wp:positionV relativeFrom="margin">
            <wp:posOffset>-822960</wp:posOffset>
          </wp:positionV>
          <wp:extent cx="669290" cy="669290"/>
          <wp:effectExtent l="0" t="0" r="0" b="0"/>
          <wp:wrapSquare wrapText="bothSides"/>
          <wp:docPr id="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si-negr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669290" cy="669290"/>
                  </a:xfrm>
                  <a:prstGeom prst="rect">
                    <a:avLst/>
                  </a:prstGeom>
                </pic:spPr>
              </pic:pic>
            </a:graphicData>
          </a:graphic>
        </wp:anchor>
      </w:drawing>
    </w:r>
    <w:r>
      <w:rPr>
        <w:rFonts w:asciiTheme="majorHAnsi" w:eastAsiaTheme="majorEastAsia" w:hAnsiTheme="majorHAnsi" w:cstheme="majorBidi"/>
        <w:lang w:val="es-AR"/>
      </w:rPr>
      <w:t>Plan de SQA</w:t>
    </w:r>
  </w:p>
  <w:p w:rsidR="000E1B2B" w:rsidRPr="000F4F97" w:rsidRDefault="000E1B2B"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val="es-AR" w:eastAsia="es-AR"/>
      </w:rPr>
      <w:drawing>
        <wp:anchor distT="0" distB="0" distL="114300" distR="114300" simplePos="0" relativeHeight="251682816" behindDoc="0" locked="0" layoutInCell="1" allowOverlap="1">
          <wp:simplePos x="0" y="0"/>
          <wp:positionH relativeFrom="margin">
            <wp:posOffset>-470535</wp:posOffset>
          </wp:positionH>
          <wp:positionV relativeFrom="margin">
            <wp:posOffset>-860425</wp:posOffset>
          </wp:positionV>
          <wp:extent cx="425450" cy="666750"/>
          <wp:effectExtent l="0" t="0" r="0" b="0"/>
          <wp:wrapSquare wrapText="bothSides"/>
          <wp:docPr id="42" name="1 Imagen" descr="UNP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 Imagen" descr="UNPA.JPG"/>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425450" cy="666750"/>
                  </a:xfrm>
                  <a:prstGeom prst="rect">
                    <a:avLst/>
                  </a:prstGeom>
                  <a:noFill/>
                </pic:spPr>
              </pic:pic>
            </a:graphicData>
          </a:graphic>
        </wp:anchor>
      </w:drawing>
    </w:r>
    <w:r w:rsidR="001C7446">
      <w:rPr>
        <w:rFonts w:asciiTheme="majorHAnsi" w:eastAsiaTheme="majorEastAsia" w:hAnsiTheme="majorHAnsi" w:cstheme="majorBidi"/>
        <w:noProof/>
        <w:szCs w:val="36"/>
        <w:lang w:val="es-AR" w:eastAsia="es-AR"/>
      </w:rPr>
      <w:pict>
        <v:rect id="Rectangle 41" o:spid="_x0000_s2058" style="position:absolute;margin-left:39.3pt;margin-top:.4pt;width:7.15pt;height:62.2pt;z-index:251680768;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" fillcolor="#4bacc6" strokecolor="#205867">
          <w10:wrap anchorx="page" anchory="page"/>
        </v:rect>
      </w:pict>
    </w:r>
    <w:r w:rsidR="001C7446">
      <w:rPr>
        <w:rFonts w:asciiTheme="majorHAnsi" w:eastAsiaTheme="majorEastAsia" w:hAnsiTheme="majorHAnsi" w:cstheme="majorBidi"/>
        <w:noProof/>
        <w:szCs w:val="36"/>
        <w:lang w:val="es-AR" w:eastAsia="es-AR"/>
      </w:rPr>
      <w:pict>
        <v:rect id="Rectangle 34" o:spid="_x0000_s2057" style="position:absolute;margin-left:549.6pt;margin-top:.4pt;width:7.15pt;height:62.15pt;z-index:251678720;visibility:visible;mso-height-percent:900;mso-position-horizontal-relative:page;mso-position-vertical-relative:page;mso-height-percent:900;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" fillcolor="#4bacc6" strokecolor="#205867">
          <w10:wrap anchorx="page" anchory="page"/>
        </v:rect>
      </w:pict>
    </w:r>
    <w:r w:rsidR="001C7446">
      <w:rPr>
        <w:rFonts w:asciiTheme="majorHAnsi" w:eastAsiaTheme="majorEastAsia" w:hAnsiTheme="majorHAnsi" w:cstheme="majorBidi"/>
        <w:noProof/>
        <w:szCs w:val="36"/>
        <w:lang w:val="es-AR" w:eastAsia="es-AR"/>
      </w:rPr>
      <w:pict>
        <v:group id="Group 35" o:spid="_x0000_s2054" style="position:absolute;margin-left:0;margin-top:0;width:594.05pt;height:64.2pt;z-index:251679744;mso-width-percent:1000;mso-position-horizontal:center;mso-position-horizontal-relative:page;mso-position-vertical:top;mso-position-vertical-relative:page;mso-width-percent:1000;mso-height-relative:top-margin-area" coordorigin="8,9" coordsize="15823,143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">
          <v:shapetype id="_x0000_t32" coordsize="21600,21600" o:spt="32" o:oned="t" path="m,l21600,21600e" filled="f">
            <v:path arrowok="t" fillok="f" o:connecttype="none"/>
            <o:lock v:ext="edit" shapetype="t"/>
          </v:shapetype>
          <v:shape id="AutoShape 36" o:spid="_x0000_s2056" type="#_x0000_t32" style="position:absolute;left:9;top:1431;width:15822;height:0;visibility:visible"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H6iVMYAAADbAAAADwAAAGRycy9kb3ducmV2LnhtbESPQWsCMRCF74X+hzAFL0WzFVt0a5S2&#10;IFhaClUPHofNdLO4mSxJ1NVf3zkUepvhvXnvm/my9606UUxNYAMPowIUcRVsw7WB3XY1nIJKGdli&#10;G5gMXCjBcnF7M8fShjN/02mTayUhnEo04HLuSq1T5chjGoWOWLSfED1mWWOtbcSzhPtWj4viSXts&#10;WBocdvTmqDpsjt7A68fqOnmsv2bxSO/3V/dZ7MfdwZjBXf/yDCpTn//Nf9drK/hCL7/IAHrxCw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MB+olTGAAAA2wAAAA8AAAAAAAAA&#10;AAAAAAAAoQIAAGRycy9kb3ducmV2LnhtbFBLBQYAAAAABAAEAPkAAACUAwAAAAA=&#10;" strokecolor="#31849b"/>
          <v:rect id="Rectangle 37" o:spid="_x0000_s2055" style="position:absolute;left:8;top:9;width:4031;height:1439;visibility:visib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BShMEA&#10;AADbAAAADwAAAGRycy9kb3ducmV2LnhtbERPS4vCMBC+C/sfwix4kTV1DyJdoyzCYlkEsT7OQzO2&#10;xWZSm9jWf28Ewdt8fM+ZL3tTiZYaV1pWMBlHIIgzq0vOFRz2f18zEM4ja6wsk4I7OVguPgZzjLXt&#10;eEdt6nMRQtjFqKDwvo6ldFlBBt3Y1sSBO9vGoA+wyaVusAvhppLfUTSVBksODQXWtCoou6Q3o6DL&#10;tu1pv1nL7eiUWL4m11V6/Fdq+Nn//oDw1Pu3+OVOdJg/gecv4QC5eA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BAUoTBAAAA2wAAAA8AAAAAAAAAAAAAAAAAmAIAAGRycy9kb3du&#10;cmV2LnhtbFBLBQYAAAAABAAEAPUAAACGAwAAAAA=&#10;" filled="f" stroked="f"/>
          <w10:wrap anchorx="page" anchory="page"/>
        </v:group>
      </w:pict>
    </w:r>
    <w:r>
      <w:rPr>
        <w:rFonts w:asciiTheme="majorHAnsi" w:eastAsiaTheme="majorEastAsia" w:hAnsiTheme="majorHAnsi" w:cstheme="majorBidi"/>
        <w:szCs w:val="36"/>
      </w:rPr>
      <w:t>Sistema VASPA</w:t>
    </w:r>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81694B"/>
    <w:multiLevelType w:val="hybridMultilevel"/>
    <w:tmpl w:val="5B067340"/>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 w15:restartNumberingAfterBreak="0">
    <w:nsid w:val="150757A6"/>
    <w:multiLevelType w:val="hybridMultilevel"/>
    <w:tmpl w:val="D80846D0"/>
    <w:lvl w:ilvl="0" w:tplc="2C0A0019">
      <w:start w:val="1"/>
      <w:numFmt w:val="lowerLetter"/>
      <w:lvlText w:val="%1."/>
      <w:lvlJc w:val="left"/>
      <w:pPr>
        <w:ind w:left="720" w:hanging="360"/>
      </w:pPr>
      <w:rPr>
        <w:rFonts w:hint="default"/>
      </w:r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2" w15:restartNumberingAfterBreak="0">
    <w:nsid w:val="15366450"/>
    <w:multiLevelType w:val="hybridMultilevel"/>
    <w:tmpl w:val="40FA033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3" w15:restartNumberingAfterBreak="0">
    <w:nsid w:val="1E125B3E"/>
    <w:multiLevelType w:val="hybridMultilevel"/>
    <w:tmpl w:val="60A0512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4" w15:restartNumberingAfterBreak="0">
    <w:nsid w:val="210C02D6"/>
    <w:multiLevelType w:val="hybridMultilevel"/>
    <w:tmpl w:val="120A8FE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5" w15:restartNumberingAfterBreak="0">
    <w:nsid w:val="326F1412"/>
    <w:multiLevelType w:val="hybridMultilevel"/>
    <w:tmpl w:val="5C06C17C"/>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6" w15:restartNumberingAfterBreak="0">
    <w:nsid w:val="327E3CB4"/>
    <w:multiLevelType w:val="hybridMultilevel"/>
    <w:tmpl w:val="2BE8F20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A285FC2"/>
    <w:multiLevelType w:val="hybridMultilevel"/>
    <w:tmpl w:val="E1B8ED6E"/>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8" w15:restartNumberingAfterBreak="0">
    <w:nsid w:val="3E904DEE"/>
    <w:multiLevelType w:val="hybridMultilevel"/>
    <w:tmpl w:val="AD8C55A8"/>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9" w15:restartNumberingAfterBreak="0">
    <w:nsid w:val="42E93270"/>
    <w:multiLevelType w:val="multilevel"/>
    <w:tmpl w:val="8234A696"/>
    <w:lvl w:ilvl="0">
      <w:start w:val="1"/>
      <w:numFmt w:val="decimal"/>
      <w:pStyle w:val="MTema1"/>
      <w:lvlText w:val="%1."/>
      <w:lvlJc w:val="left"/>
      <w:pPr>
        <w:tabs>
          <w:tab w:val="num" w:pos="567"/>
        </w:tabs>
        <w:ind w:left="567" w:hanging="567"/>
      </w:pPr>
      <w:rPr>
        <w:rFonts w:hint="default"/>
      </w:rPr>
    </w:lvl>
    <w:lvl w:ilvl="1">
      <w:start w:val="1"/>
      <w:numFmt w:val="decimal"/>
      <w:pStyle w:val="MTema2"/>
      <w:lvlText w:val="%1.%2."/>
      <w:lvlJc w:val="left"/>
      <w:pPr>
        <w:tabs>
          <w:tab w:val="num" w:pos="1304"/>
        </w:tabs>
        <w:ind w:left="1304" w:hanging="737"/>
      </w:pPr>
      <w:rPr>
        <w:rFonts w:hint="default"/>
      </w:rPr>
    </w:lvl>
    <w:lvl w:ilvl="2">
      <w:start w:val="1"/>
      <w:numFmt w:val="decimal"/>
      <w:pStyle w:val="MTema3"/>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15:restartNumberingAfterBreak="0">
    <w:nsid w:val="4F257999"/>
    <w:multiLevelType w:val="hybridMultilevel"/>
    <w:tmpl w:val="70224D56"/>
    <w:lvl w:ilvl="0" w:tplc="2C0A000F">
      <w:start w:val="1"/>
      <w:numFmt w:val="decimal"/>
      <w:lvlText w:val="%1."/>
      <w:lvlJc w:val="left"/>
      <w:pPr>
        <w:ind w:left="720" w:hanging="360"/>
      </w:pPr>
    </w:lvl>
    <w:lvl w:ilvl="1" w:tplc="2C0A0019" w:tentative="1">
      <w:start w:val="1"/>
      <w:numFmt w:val="lowerLetter"/>
      <w:lvlText w:val="%2."/>
      <w:lvlJc w:val="left"/>
      <w:pPr>
        <w:ind w:left="1440" w:hanging="360"/>
      </w:pPr>
    </w:lvl>
    <w:lvl w:ilvl="2" w:tplc="2C0A001B" w:tentative="1">
      <w:start w:val="1"/>
      <w:numFmt w:val="lowerRoman"/>
      <w:lvlText w:val="%3."/>
      <w:lvlJc w:val="right"/>
      <w:pPr>
        <w:ind w:left="2160" w:hanging="180"/>
      </w:pPr>
    </w:lvl>
    <w:lvl w:ilvl="3" w:tplc="2C0A000F" w:tentative="1">
      <w:start w:val="1"/>
      <w:numFmt w:val="decimal"/>
      <w:lvlText w:val="%4."/>
      <w:lvlJc w:val="left"/>
      <w:pPr>
        <w:ind w:left="2880" w:hanging="360"/>
      </w:pPr>
    </w:lvl>
    <w:lvl w:ilvl="4" w:tplc="2C0A0019" w:tentative="1">
      <w:start w:val="1"/>
      <w:numFmt w:val="lowerLetter"/>
      <w:lvlText w:val="%5."/>
      <w:lvlJc w:val="left"/>
      <w:pPr>
        <w:ind w:left="3600" w:hanging="360"/>
      </w:pPr>
    </w:lvl>
    <w:lvl w:ilvl="5" w:tplc="2C0A001B" w:tentative="1">
      <w:start w:val="1"/>
      <w:numFmt w:val="lowerRoman"/>
      <w:lvlText w:val="%6."/>
      <w:lvlJc w:val="right"/>
      <w:pPr>
        <w:ind w:left="4320" w:hanging="180"/>
      </w:pPr>
    </w:lvl>
    <w:lvl w:ilvl="6" w:tplc="2C0A000F" w:tentative="1">
      <w:start w:val="1"/>
      <w:numFmt w:val="decimal"/>
      <w:lvlText w:val="%7."/>
      <w:lvlJc w:val="left"/>
      <w:pPr>
        <w:ind w:left="5040" w:hanging="360"/>
      </w:pPr>
    </w:lvl>
    <w:lvl w:ilvl="7" w:tplc="2C0A0019" w:tentative="1">
      <w:start w:val="1"/>
      <w:numFmt w:val="lowerLetter"/>
      <w:lvlText w:val="%8."/>
      <w:lvlJc w:val="left"/>
      <w:pPr>
        <w:ind w:left="5760" w:hanging="360"/>
      </w:pPr>
    </w:lvl>
    <w:lvl w:ilvl="8" w:tplc="2C0A001B" w:tentative="1">
      <w:start w:val="1"/>
      <w:numFmt w:val="lowerRoman"/>
      <w:lvlText w:val="%9."/>
      <w:lvlJc w:val="right"/>
      <w:pPr>
        <w:ind w:left="6480" w:hanging="180"/>
      </w:pPr>
    </w:lvl>
  </w:abstractNum>
  <w:abstractNum w:abstractNumId="11" w15:restartNumberingAfterBreak="0">
    <w:nsid w:val="6338340C"/>
    <w:multiLevelType w:val="hybridMultilevel"/>
    <w:tmpl w:val="FBDA7FFE"/>
    <w:lvl w:ilvl="0" w:tplc="2C0A0001">
      <w:start w:val="1"/>
      <w:numFmt w:val="bullet"/>
      <w:lvlText w:val=""/>
      <w:lvlJc w:val="left"/>
      <w:pPr>
        <w:ind w:left="720" w:hanging="360"/>
      </w:pPr>
      <w:rPr>
        <w:rFonts w:ascii="Symbol" w:hAnsi="Symbol" w:hint="default"/>
      </w:rPr>
    </w:lvl>
    <w:lvl w:ilvl="1" w:tplc="2C0A0003">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6F6B2E49"/>
    <w:multiLevelType w:val="hybridMultilevel"/>
    <w:tmpl w:val="CE8447F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3" w15:restartNumberingAfterBreak="0">
    <w:nsid w:val="796B4532"/>
    <w:multiLevelType w:val="hybridMultilevel"/>
    <w:tmpl w:val="B720E344"/>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4"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14"/>
  </w:num>
  <w:num w:numId="2">
    <w:abstractNumId w:val="9"/>
  </w:num>
  <w:num w:numId="3">
    <w:abstractNumId w:val="3"/>
  </w:num>
  <w:num w:numId="4">
    <w:abstractNumId w:val="6"/>
  </w:num>
  <w:num w:numId="5">
    <w:abstractNumId w:val="8"/>
  </w:num>
  <w:num w:numId="6">
    <w:abstractNumId w:val="7"/>
  </w:num>
  <w:num w:numId="7">
    <w:abstractNumId w:val="2"/>
  </w:num>
  <w:num w:numId="8">
    <w:abstractNumId w:val="0"/>
  </w:num>
  <w:num w:numId="9">
    <w:abstractNumId w:val="12"/>
  </w:num>
  <w:num w:numId="10">
    <w:abstractNumId w:val="13"/>
  </w:num>
  <w:num w:numId="11">
    <w:abstractNumId w:val="4"/>
  </w:num>
  <w:num w:numId="12">
    <w:abstractNumId w:val="11"/>
  </w:num>
  <w:num w:numId="13">
    <w:abstractNumId w:val="5"/>
  </w:num>
  <w:num w:numId="14">
    <w:abstractNumId w:val="1"/>
  </w:num>
  <w:num w:numId="15">
    <w:abstractNumId w:val="10"/>
  </w:num>
  <w:numIdMacAtCleanup w:val="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59">
      <o:colormru v:ext="edit" colors="#4bacc6"/>
    </o:shapedefaults>
    <o:shapelayout v:ext="edit">
      <o:idmap v:ext="edit" data="2"/>
      <o:rules v:ext="edit">
        <o:r id="V:Rule1" type="connector" idref="#AutoShape 36"/>
        <o:r id="V:Rule2" type="connector" idref="#AutoShape 28"/>
      </o:rules>
    </o:shapelayout>
  </w:hdrShapeDefaults>
  <w:footnotePr>
    <w:footnote w:id="-1"/>
    <w:footnote w:id="0"/>
  </w:footnotePr>
  <w:endnotePr>
    <w:endnote w:id="-1"/>
    <w:endnote w:id="0"/>
  </w:endnotePr>
  <w:compat>
    <w:compatSetting w:name="compatibilityMode" w:uri="http://schemas.microsoft.com/office/word" w:val="12"/>
  </w:compat>
  <w:rsids>
    <w:rsidRoot w:val="005F129B"/>
    <w:rsid w:val="00000726"/>
    <w:rsid w:val="000106A9"/>
    <w:rsid w:val="00011BED"/>
    <w:rsid w:val="00016B00"/>
    <w:rsid w:val="00017EFE"/>
    <w:rsid w:val="000309A3"/>
    <w:rsid w:val="000361BC"/>
    <w:rsid w:val="00045F1A"/>
    <w:rsid w:val="00057FCA"/>
    <w:rsid w:val="00064783"/>
    <w:rsid w:val="00065AAE"/>
    <w:rsid w:val="00073C26"/>
    <w:rsid w:val="000827F0"/>
    <w:rsid w:val="00087F53"/>
    <w:rsid w:val="00090A82"/>
    <w:rsid w:val="00092BC0"/>
    <w:rsid w:val="000A0FE7"/>
    <w:rsid w:val="000A685F"/>
    <w:rsid w:val="000B62B5"/>
    <w:rsid w:val="000C06C5"/>
    <w:rsid w:val="000C39D2"/>
    <w:rsid w:val="000C4C42"/>
    <w:rsid w:val="000C4E31"/>
    <w:rsid w:val="000C60AB"/>
    <w:rsid w:val="000D4C6E"/>
    <w:rsid w:val="000D67F3"/>
    <w:rsid w:val="000E04F6"/>
    <w:rsid w:val="000E05E1"/>
    <w:rsid w:val="000E1B2B"/>
    <w:rsid w:val="000F1888"/>
    <w:rsid w:val="000F4F97"/>
    <w:rsid w:val="000F79DF"/>
    <w:rsid w:val="001001E1"/>
    <w:rsid w:val="0010416D"/>
    <w:rsid w:val="001163FF"/>
    <w:rsid w:val="00116BB3"/>
    <w:rsid w:val="00121676"/>
    <w:rsid w:val="0012205F"/>
    <w:rsid w:val="00123739"/>
    <w:rsid w:val="001262F6"/>
    <w:rsid w:val="001336D2"/>
    <w:rsid w:val="001410A7"/>
    <w:rsid w:val="00144AE4"/>
    <w:rsid w:val="001503E2"/>
    <w:rsid w:val="00150702"/>
    <w:rsid w:val="00153B43"/>
    <w:rsid w:val="001559E0"/>
    <w:rsid w:val="00163AD0"/>
    <w:rsid w:val="00183953"/>
    <w:rsid w:val="00185A46"/>
    <w:rsid w:val="00187B05"/>
    <w:rsid w:val="00191198"/>
    <w:rsid w:val="001950C8"/>
    <w:rsid w:val="001A2EE6"/>
    <w:rsid w:val="001A6E51"/>
    <w:rsid w:val="001B43FE"/>
    <w:rsid w:val="001C3E58"/>
    <w:rsid w:val="001C6104"/>
    <w:rsid w:val="001C61A8"/>
    <w:rsid w:val="001C7446"/>
    <w:rsid w:val="001C76B8"/>
    <w:rsid w:val="001C799E"/>
    <w:rsid w:val="001F2DAF"/>
    <w:rsid w:val="001F5F92"/>
    <w:rsid w:val="0020621B"/>
    <w:rsid w:val="00211352"/>
    <w:rsid w:val="0021480A"/>
    <w:rsid w:val="00217A70"/>
    <w:rsid w:val="00224B75"/>
    <w:rsid w:val="002601B9"/>
    <w:rsid w:val="00266C42"/>
    <w:rsid w:val="00275E90"/>
    <w:rsid w:val="0028365C"/>
    <w:rsid w:val="0029269D"/>
    <w:rsid w:val="00295CA9"/>
    <w:rsid w:val="002A3F19"/>
    <w:rsid w:val="002A41AA"/>
    <w:rsid w:val="002B00D5"/>
    <w:rsid w:val="002B47DF"/>
    <w:rsid w:val="002B506A"/>
    <w:rsid w:val="002B5AF9"/>
    <w:rsid w:val="002D064D"/>
    <w:rsid w:val="002D0CCB"/>
    <w:rsid w:val="002D4CE8"/>
    <w:rsid w:val="002E0AB6"/>
    <w:rsid w:val="002E7874"/>
    <w:rsid w:val="002F1461"/>
    <w:rsid w:val="002F6F73"/>
    <w:rsid w:val="002F6F88"/>
    <w:rsid w:val="003130E3"/>
    <w:rsid w:val="003149A1"/>
    <w:rsid w:val="003163C6"/>
    <w:rsid w:val="00316BC7"/>
    <w:rsid w:val="00326E83"/>
    <w:rsid w:val="00332CC4"/>
    <w:rsid w:val="00344258"/>
    <w:rsid w:val="00346864"/>
    <w:rsid w:val="00350E39"/>
    <w:rsid w:val="00351D45"/>
    <w:rsid w:val="003560F2"/>
    <w:rsid w:val="00363FD1"/>
    <w:rsid w:val="003902DC"/>
    <w:rsid w:val="00397566"/>
    <w:rsid w:val="003B4E86"/>
    <w:rsid w:val="003B5822"/>
    <w:rsid w:val="003B7F1F"/>
    <w:rsid w:val="003C2546"/>
    <w:rsid w:val="003C54B1"/>
    <w:rsid w:val="003D11E6"/>
    <w:rsid w:val="003E12FE"/>
    <w:rsid w:val="003E21FA"/>
    <w:rsid w:val="003E3432"/>
    <w:rsid w:val="003F2B8D"/>
    <w:rsid w:val="0040066E"/>
    <w:rsid w:val="00416660"/>
    <w:rsid w:val="0042440D"/>
    <w:rsid w:val="00430C45"/>
    <w:rsid w:val="00441463"/>
    <w:rsid w:val="004525FF"/>
    <w:rsid w:val="00456DFF"/>
    <w:rsid w:val="00470764"/>
    <w:rsid w:val="00473363"/>
    <w:rsid w:val="004807AF"/>
    <w:rsid w:val="004A54C8"/>
    <w:rsid w:val="004B64D4"/>
    <w:rsid w:val="004C0BCF"/>
    <w:rsid w:val="004C3323"/>
    <w:rsid w:val="004C5D7E"/>
    <w:rsid w:val="004D45CD"/>
    <w:rsid w:val="004D5185"/>
    <w:rsid w:val="004E4935"/>
    <w:rsid w:val="004F4D25"/>
    <w:rsid w:val="005017FA"/>
    <w:rsid w:val="005046A5"/>
    <w:rsid w:val="00504A67"/>
    <w:rsid w:val="00507736"/>
    <w:rsid w:val="00511D9A"/>
    <w:rsid w:val="00515617"/>
    <w:rsid w:val="00526206"/>
    <w:rsid w:val="005264A0"/>
    <w:rsid w:val="00526BFB"/>
    <w:rsid w:val="005407CE"/>
    <w:rsid w:val="00564033"/>
    <w:rsid w:val="00566330"/>
    <w:rsid w:val="00570F4F"/>
    <w:rsid w:val="0058082B"/>
    <w:rsid w:val="00582B2C"/>
    <w:rsid w:val="00584729"/>
    <w:rsid w:val="005857BB"/>
    <w:rsid w:val="00591262"/>
    <w:rsid w:val="0059596F"/>
    <w:rsid w:val="00597077"/>
    <w:rsid w:val="00597A23"/>
    <w:rsid w:val="005A0664"/>
    <w:rsid w:val="005A52A2"/>
    <w:rsid w:val="005B5AEE"/>
    <w:rsid w:val="005B6373"/>
    <w:rsid w:val="005C7E8A"/>
    <w:rsid w:val="005E1ABF"/>
    <w:rsid w:val="005E76A4"/>
    <w:rsid w:val="005F129B"/>
    <w:rsid w:val="005F133C"/>
    <w:rsid w:val="005F1AB3"/>
    <w:rsid w:val="005F3796"/>
    <w:rsid w:val="005F5429"/>
    <w:rsid w:val="005F60BA"/>
    <w:rsid w:val="005F71FE"/>
    <w:rsid w:val="00605F89"/>
    <w:rsid w:val="006124BF"/>
    <w:rsid w:val="00614C3A"/>
    <w:rsid w:val="00616A6E"/>
    <w:rsid w:val="006177BF"/>
    <w:rsid w:val="0062048E"/>
    <w:rsid w:val="00626C73"/>
    <w:rsid w:val="0063309A"/>
    <w:rsid w:val="00653C38"/>
    <w:rsid w:val="00671673"/>
    <w:rsid w:val="00676DD1"/>
    <w:rsid w:val="0068215E"/>
    <w:rsid w:val="00686C07"/>
    <w:rsid w:val="006919D5"/>
    <w:rsid w:val="0069755A"/>
    <w:rsid w:val="006A2495"/>
    <w:rsid w:val="006B3371"/>
    <w:rsid w:val="006C4C86"/>
    <w:rsid w:val="006D44E7"/>
    <w:rsid w:val="006D636C"/>
    <w:rsid w:val="00704069"/>
    <w:rsid w:val="0070494E"/>
    <w:rsid w:val="00705C02"/>
    <w:rsid w:val="00710BA6"/>
    <w:rsid w:val="00711DF8"/>
    <w:rsid w:val="007319A9"/>
    <w:rsid w:val="007447BE"/>
    <w:rsid w:val="00771F99"/>
    <w:rsid w:val="007A33C6"/>
    <w:rsid w:val="007A65C5"/>
    <w:rsid w:val="007A6ECE"/>
    <w:rsid w:val="007B151B"/>
    <w:rsid w:val="007B2E53"/>
    <w:rsid w:val="007C100E"/>
    <w:rsid w:val="007C16D7"/>
    <w:rsid w:val="007C343E"/>
    <w:rsid w:val="007C742C"/>
    <w:rsid w:val="007D0783"/>
    <w:rsid w:val="007D1C31"/>
    <w:rsid w:val="007D7477"/>
    <w:rsid w:val="007E0EB5"/>
    <w:rsid w:val="007E66A5"/>
    <w:rsid w:val="007F2CD1"/>
    <w:rsid w:val="007F38C0"/>
    <w:rsid w:val="007F6544"/>
    <w:rsid w:val="00801130"/>
    <w:rsid w:val="00804E08"/>
    <w:rsid w:val="00814776"/>
    <w:rsid w:val="00816B5F"/>
    <w:rsid w:val="00817955"/>
    <w:rsid w:val="00822C20"/>
    <w:rsid w:val="00835792"/>
    <w:rsid w:val="00842E81"/>
    <w:rsid w:val="008539BD"/>
    <w:rsid w:val="00854BE7"/>
    <w:rsid w:val="00860029"/>
    <w:rsid w:val="00861B8F"/>
    <w:rsid w:val="008652EE"/>
    <w:rsid w:val="00866124"/>
    <w:rsid w:val="00866435"/>
    <w:rsid w:val="00867DE9"/>
    <w:rsid w:val="00870574"/>
    <w:rsid w:val="008718FB"/>
    <w:rsid w:val="008735DA"/>
    <w:rsid w:val="00885BB2"/>
    <w:rsid w:val="00886029"/>
    <w:rsid w:val="008860FE"/>
    <w:rsid w:val="00891149"/>
    <w:rsid w:val="00891E84"/>
    <w:rsid w:val="00894C76"/>
    <w:rsid w:val="008970F4"/>
    <w:rsid w:val="008A23C7"/>
    <w:rsid w:val="008B1983"/>
    <w:rsid w:val="008B3B0F"/>
    <w:rsid w:val="008B4772"/>
    <w:rsid w:val="008C1492"/>
    <w:rsid w:val="008C36AB"/>
    <w:rsid w:val="008E48FB"/>
    <w:rsid w:val="008F0820"/>
    <w:rsid w:val="008F7B65"/>
    <w:rsid w:val="00900672"/>
    <w:rsid w:val="00904555"/>
    <w:rsid w:val="00904CB6"/>
    <w:rsid w:val="00911C9C"/>
    <w:rsid w:val="0092483A"/>
    <w:rsid w:val="00942049"/>
    <w:rsid w:val="00945009"/>
    <w:rsid w:val="0096683E"/>
    <w:rsid w:val="009757A6"/>
    <w:rsid w:val="00985D5F"/>
    <w:rsid w:val="009A1E5E"/>
    <w:rsid w:val="009A3173"/>
    <w:rsid w:val="009D41CD"/>
    <w:rsid w:val="009D57A5"/>
    <w:rsid w:val="009E25EF"/>
    <w:rsid w:val="009E4DA8"/>
    <w:rsid w:val="009F16C0"/>
    <w:rsid w:val="009F4449"/>
    <w:rsid w:val="00A01BCB"/>
    <w:rsid w:val="00A0436A"/>
    <w:rsid w:val="00A12B5B"/>
    <w:rsid w:val="00A13DBA"/>
    <w:rsid w:val="00A23DDC"/>
    <w:rsid w:val="00A2496D"/>
    <w:rsid w:val="00A2757B"/>
    <w:rsid w:val="00A45630"/>
    <w:rsid w:val="00A50AB9"/>
    <w:rsid w:val="00A50ABB"/>
    <w:rsid w:val="00A64A87"/>
    <w:rsid w:val="00A66E7A"/>
    <w:rsid w:val="00A670E3"/>
    <w:rsid w:val="00A90544"/>
    <w:rsid w:val="00AA193C"/>
    <w:rsid w:val="00AC18D1"/>
    <w:rsid w:val="00AC235E"/>
    <w:rsid w:val="00AD18D4"/>
    <w:rsid w:val="00AD3161"/>
    <w:rsid w:val="00AE0C53"/>
    <w:rsid w:val="00AF6C07"/>
    <w:rsid w:val="00B01480"/>
    <w:rsid w:val="00B0509E"/>
    <w:rsid w:val="00B0695A"/>
    <w:rsid w:val="00B071F2"/>
    <w:rsid w:val="00B138FE"/>
    <w:rsid w:val="00B144C2"/>
    <w:rsid w:val="00B17EB8"/>
    <w:rsid w:val="00B20663"/>
    <w:rsid w:val="00B20C13"/>
    <w:rsid w:val="00B21F60"/>
    <w:rsid w:val="00B23884"/>
    <w:rsid w:val="00B251C8"/>
    <w:rsid w:val="00B31DC3"/>
    <w:rsid w:val="00B32896"/>
    <w:rsid w:val="00B36B62"/>
    <w:rsid w:val="00B50430"/>
    <w:rsid w:val="00B64100"/>
    <w:rsid w:val="00B77F48"/>
    <w:rsid w:val="00BA2E23"/>
    <w:rsid w:val="00BA699A"/>
    <w:rsid w:val="00BB1A44"/>
    <w:rsid w:val="00BB1C25"/>
    <w:rsid w:val="00BB23C2"/>
    <w:rsid w:val="00BB3E4E"/>
    <w:rsid w:val="00BB47A1"/>
    <w:rsid w:val="00BB4A41"/>
    <w:rsid w:val="00BB6AAE"/>
    <w:rsid w:val="00BB6B34"/>
    <w:rsid w:val="00BB7591"/>
    <w:rsid w:val="00BB7855"/>
    <w:rsid w:val="00BC5404"/>
    <w:rsid w:val="00BE1EEE"/>
    <w:rsid w:val="00C00A31"/>
    <w:rsid w:val="00C05700"/>
    <w:rsid w:val="00C16245"/>
    <w:rsid w:val="00C23DD8"/>
    <w:rsid w:val="00C23F8C"/>
    <w:rsid w:val="00C24CDC"/>
    <w:rsid w:val="00C26C78"/>
    <w:rsid w:val="00C41945"/>
    <w:rsid w:val="00C42873"/>
    <w:rsid w:val="00C475CE"/>
    <w:rsid w:val="00C5135E"/>
    <w:rsid w:val="00C51B80"/>
    <w:rsid w:val="00C6106D"/>
    <w:rsid w:val="00C67EBC"/>
    <w:rsid w:val="00C7670E"/>
    <w:rsid w:val="00C872BB"/>
    <w:rsid w:val="00C92E36"/>
    <w:rsid w:val="00C94FBE"/>
    <w:rsid w:val="00C97238"/>
    <w:rsid w:val="00CA2F4A"/>
    <w:rsid w:val="00CA6E6A"/>
    <w:rsid w:val="00CA7D1E"/>
    <w:rsid w:val="00CB0D5A"/>
    <w:rsid w:val="00CB2CC9"/>
    <w:rsid w:val="00CD075F"/>
    <w:rsid w:val="00CD323E"/>
    <w:rsid w:val="00CD565F"/>
    <w:rsid w:val="00CE0252"/>
    <w:rsid w:val="00CE0C6E"/>
    <w:rsid w:val="00CE7C8F"/>
    <w:rsid w:val="00CE7F5B"/>
    <w:rsid w:val="00CF1E6A"/>
    <w:rsid w:val="00CF442E"/>
    <w:rsid w:val="00D01B23"/>
    <w:rsid w:val="00D06E99"/>
    <w:rsid w:val="00D11B76"/>
    <w:rsid w:val="00D15FB2"/>
    <w:rsid w:val="00D255E1"/>
    <w:rsid w:val="00D35E51"/>
    <w:rsid w:val="00D444C3"/>
    <w:rsid w:val="00D51DFD"/>
    <w:rsid w:val="00D51FCE"/>
    <w:rsid w:val="00D56888"/>
    <w:rsid w:val="00D62181"/>
    <w:rsid w:val="00D649B2"/>
    <w:rsid w:val="00D71F8D"/>
    <w:rsid w:val="00D73ACB"/>
    <w:rsid w:val="00D7540D"/>
    <w:rsid w:val="00D805D1"/>
    <w:rsid w:val="00D80E83"/>
    <w:rsid w:val="00DA284A"/>
    <w:rsid w:val="00DD0159"/>
    <w:rsid w:val="00DD04BC"/>
    <w:rsid w:val="00DD5A70"/>
    <w:rsid w:val="00DF219C"/>
    <w:rsid w:val="00DF71DB"/>
    <w:rsid w:val="00E01FEC"/>
    <w:rsid w:val="00E03501"/>
    <w:rsid w:val="00E037C9"/>
    <w:rsid w:val="00E10F9D"/>
    <w:rsid w:val="00E142E8"/>
    <w:rsid w:val="00E22A85"/>
    <w:rsid w:val="00E34178"/>
    <w:rsid w:val="00E35576"/>
    <w:rsid w:val="00E35B68"/>
    <w:rsid w:val="00E36A01"/>
    <w:rsid w:val="00E41820"/>
    <w:rsid w:val="00E41E7A"/>
    <w:rsid w:val="00E438FE"/>
    <w:rsid w:val="00E44D13"/>
    <w:rsid w:val="00E5392A"/>
    <w:rsid w:val="00E577CB"/>
    <w:rsid w:val="00E67DB5"/>
    <w:rsid w:val="00E71DF1"/>
    <w:rsid w:val="00E754C4"/>
    <w:rsid w:val="00E76B14"/>
    <w:rsid w:val="00E7708C"/>
    <w:rsid w:val="00E8096E"/>
    <w:rsid w:val="00E84E25"/>
    <w:rsid w:val="00E867E5"/>
    <w:rsid w:val="00E87F20"/>
    <w:rsid w:val="00E93312"/>
    <w:rsid w:val="00EA0362"/>
    <w:rsid w:val="00EA25AE"/>
    <w:rsid w:val="00EA7D8C"/>
    <w:rsid w:val="00EB13D5"/>
    <w:rsid w:val="00EB3423"/>
    <w:rsid w:val="00EB57FD"/>
    <w:rsid w:val="00EB5F47"/>
    <w:rsid w:val="00EB7285"/>
    <w:rsid w:val="00EE0084"/>
    <w:rsid w:val="00EE3A12"/>
    <w:rsid w:val="00F045A2"/>
    <w:rsid w:val="00F153D6"/>
    <w:rsid w:val="00F163F8"/>
    <w:rsid w:val="00F24521"/>
    <w:rsid w:val="00F27889"/>
    <w:rsid w:val="00F341E4"/>
    <w:rsid w:val="00F36808"/>
    <w:rsid w:val="00F40DA3"/>
    <w:rsid w:val="00F438B1"/>
    <w:rsid w:val="00F51054"/>
    <w:rsid w:val="00F54DA6"/>
    <w:rsid w:val="00F6748E"/>
    <w:rsid w:val="00F70276"/>
    <w:rsid w:val="00F7244E"/>
    <w:rsid w:val="00F76211"/>
    <w:rsid w:val="00F771E5"/>
    <w:rsid w:val="00F813E9"/>
    <w:rsid w:val="00F815F5"/>
    <w:rsid w:val="00F91ED0"/>
    <w:rsid w:val="00F926BE"/>
    <w:rsid w:val="00F96429"/>
    <w:rsid w:val="00F97BA2"/>
    <w:rsid w:val="00FA2104"/>
    <w:rsid w:val="00FA4EC5"/>
    <w:rsid w:val="00FA5582"/>
    <w:rsid w:val="00FC3CE6"/>
    <w:rsid w:val="00FC4195"/>
    <w:rsid w:val="00FC42BA"/>
    <w:rsid w:val="00FD0D2A"/>
    <w:rsid w:val="00FD679B"/>
    <w:rsid w:val="00FD78D9"/>
    <w:rsid w:val="00FF5CCF"/>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2059">
      <o:colormru v:ext="edit" colors="#4bacc6"/>
    </o:shapedefaults>
    <o:shapelayout v:ext="edit">
      <o:idmap v:ext="edit" data="1"/>
    </o:shapelayout>
  </w:shapeDefaults>
  <w:decimalSymbol w:val=","/>
  <w:listSeparator w:val=";"/>
  <w15:docId w15:val="{9282FD1B-FF90-45D2-A856-2E129BE9DE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pPr>
      <w:spacing w:before="200" w:line="276" w:lineRule="auto"/>
      <w:ind w:left="357" w:hanging="357"/>
    </w:pPr>
    <w:rPr>
      <w:sz w:val="22"/>
      <w:szCs w:val="22"/>
      <w:lang w:eastAsia="en-US"/>
    </w:rPr>
  </w:style>
  <w:style w:type="paragraph" w:styleId="Ttulo1">
    <w:name w:val="heading 1"/>
    <w:basedOn w:val="Normal"/>
    <w:next w:val="Normal"/>
    <w:link w:val="Ttulo1Car"/>
    <w:qFormat/>
    <w:rsid w:val="007F38C0"/>
    <w:pPr>
      <w:keepNext/>
      <w:keepLines/>
      <w:spacing w:before="480"/>
      <w:outlineLvl w:val="0"/>
    </w:pPr>
    <w:rPr>
      <w:rFonts w:ascii="Cambria" w:eastAsia="Times New Roman" w:hAnsi="Cambria"/>
      <w:b/>
      <w:bCs/>
      <w:color w:val="365F91"/>
      <w:sz w:val="28"/>
      <w:szCs w:val="28"/>
    </w:rPr>
  </w:style>
  <w:style w:type="paragraph" w:styleId="Ttulo2">
    <w:name w:val="heading 2"/>
    <w:basedOn w:val="Normal"/>
    <w:next w:val="Normal"/>
    <w:link w:val="Ttulo2Car"/>
    <w:unhideWhenUsed/>
    <w:qFormat/>
    <w:rsid w:val="00A670E3"/>
    <w:pPr>
      <w:keepNext/>
      <w:keepLines/>
      <w:outlineLvl w:val="1"/>
    </w:pPr>
    <w:rPr>
      <w:rFonts w:ascii="Cambria" w:eastAsia="Times New Roman" w:hAnsi="Cambria"/>
      <w:b/>
      <w:bCs/>
      <w:color w:val="4F81BD"/>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Cambria" w:eastAsia="Times New Roman" w:hAnsi="Cambria"/>
      <w:b/>
      <w:bCs/>
      <w:color w:val="4F81BD"/>
    </w:rPr>
  </w:style>
  <w:style w:type="paragraph" w:styleId="Ttulo4">
    <w:name w:val="heading 4"/>
    <w:basedOn w:val="Normal"/>
    <w:next w:val="Normal"/>
    <w:link w:val="Ttulo4Car"/>
    <w:uiPriority w:val="9"/>
    <w:unhideWhenUsed/>
    <w:qFormat/>
    <w:rsid w:val="005F60BA"/>
    <w:pPr>
      <w:keepNext/>
      <w:keepLines/>
      <w:outlineLvl w:val="3"/>
    </w:pPr>
    <w:rPr>
      <w:rFonts w:ascii="Cambria" w:eastAsia="Times New Roman" w:hAnsi="Cambria"/>
      <w:b/>
      <w:bCs/>
      <w:i/>
      <w:iCs/>
      <w:color w:val="4F81BD"/>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886029"/>
    <w:pPr>
      <w:tabs>
        <w:tab w:val="left" w:pos="0"/>
      </w:tabs>
      <w:ind w:left="0" w:firstLine="0"/>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7C16D7"/>
    <w:pPr>
      <w:shd w:val="clear" w:color="auto" w:fill="FFFFFF"/>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Cambria" w:eastAsia="Times New Roman" w:hAnsi="Cambria" w:cs="Times New Roman"/>
      <w:b/>
      <w:bCs/>
      <w:color w:val="4F81BD"/>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after="200" w:line="276" w:lineRule="auto"/>
    </w:pPr>
    <w:rPr>
      <w:rFonts w:eastAsia="Times New Roman"/>
      <w:sz w:val="22"/>
      <w:szCs w:val="22"/>
      <w:lang w:val="en-US" w:eastAsia="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rPr>
      <w:rFonts w:eastAsia="Times New Roman"/>
      <w:sz w:val="22"/>
      <w:szCs w:val="22"/>
      <w:lang w:eastAsia="en-US"/>
    </w:rPr>
  </w:style>
  <w:style w:type="character" w:customStyle="1" w:styleId="SinespaciadoCar">
    <w:name w:val="Sin espaciado Car"/>
    <w:basedOn w:val="Fuentedeprrafopredeter"/>
    <w:link w:val="Sinespaciado"/>
    <w:uiPriority w:val="1"/>
    <w:rsid w:val="00C94FBE"/>
    <w:rPr>
      <w:rFonts w:eastAsia="Times New Roman"/>
      <w:sz w:val="22"/>
      <w:szCs w:val="22"/>
      <w:lang w:val="es-ES" w:eastAsia="en-US" w:bidi="ar-SA"/>
    </w:rPr>
  </w:style>
  <w:style w:type="character" w:customStyle="1" w:styleId="Ttulo1Car">
    <w:name w:val="Título 1 Car"/>
    <w:basedOn w:val="Fuentedeprrafopredeter"/>
    <w:link w:val="Ttulo1"/>
    <w:uiPriority w:val="9"/>
    <w:rsid w:val="007F38C0"/>
    <w:rPr>
      <w:rFonts w:ascii="Cambria" w:eastAsia="Times New Roman" w:hAnsi="Cambria" w:cs="Times New Roman"/>
      <w:b/>
      <w:bCs/>
      <w:color w:val="365F91"/>
      <w:sz w:val="28"/>
      <w:szCs w:val="28"/>
    </w:rPr>
  </w:style>
  <w:style w:type="character" w:customStyle="1" w:styleId="Ttulo3Car">
    <w:name w:val="Título 3 Car"/>
    <w:basedOn w:val="Fuentedeprrafopredeter"/>
    <w:link w:val="Ttulo3"/>
    <w:uiPriority w:val="9"/>
    <w:rsid w:val="007F38C0"/>
    <w:rPr>
      <w:rFonts w:ascii="Cambria" w:eastAsia="Times New Roman" w:hAnsi="Cambria" w:cs="Times New Roman"/>
      <w:b/>
      <w:bCs/>
      <w:color w:val="4F81BD"/>
    </w:rPr>
  </w:style>
  <w:style w:type="paragraph" w:styleId="TDC1">
    <w:name w:val="toc 1"/>
    <w:basedOn w:val="Normal"/>
    <w:next w:val="Normal"/>
    <w:autoRedefine/>
    <w:uiPriority w:val="39"/>
    <w:unhideWhenUsed/>
    <w:qFormat/>
    <w:rsid w:val="00EE3A12"/>
    <w:pPr>
      <w:tabs>
        <w:tab w:val="right" w:leader="dot" w:pos="8505"/>
      </w:tabs>
      <w:spacing w:before="240" w:after="120"/>
      <w:ind w:left="0"/>
    </w:pPr>
    <w:rPr>
      <w:b/>
      <w:bCs/>
      <w:sz w:val="20"/>
      <w:szCs w:val="20"/>
    </w:rPr>
  </w:style>
  <w:style w:type="paragraph" w:styleId="TDC2">
    <w:name w:val="toc 2"/>
    <w:basedOn w:val="Normal"/>
    <w:next w:val="Normal"/>
    <w:autoRedefine/>
    <w:uiPriority w:val="39"/>
    <w:unhideWhenUsed/>
    <w:qFormat/>
    <w:rsid w:val="00EE3A12"/>
    <w:pPr>
      <w:tabs>
        <w:tab w:val="right" w:leader="dot" w:pos="8505"/>
      </w:tabs>
      <w:spacing w:before="120"/>
      <w:ind w:left="220"/>
    </w:pPr>
    <w:rPr>
      <w:i/>
      <w:iCs/>
      <w:sz w:val="20"/>
      <w:szCs w:val="20"/>
    </w:rPr>
  </w:style>
  <w:style w:type="character" w:styleId="Hipervnculo">
    <w:name w:val="Hyperlink"/>
    <w:basedOn w:val="Fuentedeprrafopredeter"/>
    <w:uiPriority w:val="99"/>
    <w:unhideWhenUsed/>
    <w:rsid w:val="007F38C0"/>
    <w:rPr>
      <w:color w:val="0000FF"/>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EE3A12"/>
    <w:pPr>
      <w:tabs>
        <w:tab w:val="right" w:leader="dot" w:pos="8505"/>
      </w:tabs>
      <w:spacing w:before="0"/>
      <w:ind w:left="44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470764"/>
    <w:pPr>
      <w:ind w:left="0" w:firstLine="0"/>
    </w:pPr>
  </w:style>
  <w:style w:type="character" w:customStyle="1" w:styleId="Ttulo4Car">
    <w:name w:val="Título 4 Car"/>
    <w:basedOn w:val="Fuentedeprrafopredeter"/>
    <w:link w:val="Ttulo4"/>
    <w:uiPriority w:val="9"/>
    <w:rsid w:val="005F60BA"/>
    <w:rPr>
      <w:rFonts w:ascii="Cambria" w:eastAsia="Times New Roman" w:hAnsi="Cambria" w:cs="Times New Roman"/>
      <w:b/>
      <w:bCs/>
      <w:i/>
      <w:iCs/>
      <w:color w:val="4F81BD"/>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pBdr>
      <w:spacing w:before="0" w:after="300" w:line="240" w:lineRule="auto"/>
      <w:contextualSpacing/>
    </w:pPr>
    <w:rPr>
      <w:rFonts w:ascii="Cambria" w:eastAsia="Times New Roman" w:hAnsi="Cambria"/>
      <w:color w:val="17365D"/>
      <w:spacing w:val="5"/>
      <w:kern w:val="28"/>
      <w:sz w:val="52"/>
      <w:szCs w:val="52"/>
    </w:rPr>
  </w:style>
  <w:style w:type="character" w:customStyle="1" w:styleId="PuestoCar">
    <w:name w:val="Puesto Car"/>
    <w:basedOn w:val="Fuentedeprrafopredeter"/>
    <w:link w:val="Puesto"/>
    <w:uiPriority w:val="10"/>
    <w:rsid w:val="009A3173"/>
    <w:rPr>
      <w:rFonts w:ascii="Cambria" w:eastAsia="Times New Roman" w:hAnsi="Cambria" w:cs="Times New Roman"/>
      <w:color w:val="17365D"/>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591262"/>
    <w:pPr>
      <w:ind w:left="0" w:firstLine="0"/>
      <w:jc w:val="both"/>
    </w:pPr>
    <w:rPr>
      <w:lang w:val="es-AR"/>
    </w:rPr>
  </w:style>
  <w:style w:type="paragraph" w:customStyle="1" w:styleId="PSI-ComentarioNumeracin">
    <w:name w:val="PSI - Comentario + Numeración"/>
    <w:basedOn w:val="PSI-ComentarioVieta"/>
    <w:autoRedefine/>
    <w:qFormat/>
    <w:rsid w:val="00CB0D5A"/>
    <w:pPr>
      <w:numPr>
        <w:numId w:val="0"/>
      </w:numPr>
      <w:ind w:left="1072" w:hanging="360"/>
    </w:pPr>
  </w:style>
  <w:style w:type="paragraph" w:styleId="NormalWeb">
    <w:name w:val="Normal (Web)"/>
    <w:basedOn w:val="Normal"/>
    <w:uiPriority w:val="99"/>
    <w:semiHidden/>
    <w:unhideWhenUsed/>
    <w:rsid w:val="00C6106D"/>
    <w:pPr>
      <w:spacing w:before="100" w:beforeAutospacing="1" w:after="100" w:afterAutospacing="1" w:line="240" w:lineRule="auto"/>
      <w:ind w:left="0" w:firstLine="0"/>
    </w:pPr>
    <w:rPr>
      <w:rFonts w:ascii="Times New Roman" w:eastAsia="Times New Roman" w:hAnsi="Times New Roman"/>
      <w:sz w:val="24"/>
      <w:szCs w:val="24"/>
      <w:lang w:val="en-US"/>
    </w:rPr>
  </w:style>
  <w:style w:type="paragraph" w:customStyle="1" w:styleId="MTema1">
    <w:name w:val="MTema1"/>
    <w:basedOn w:val="Normal"/>
    <w:next w:val="MNormal"/>
    <w:rsid w:val="00D805D1"/>
    <w:pPr>
      <w:numPr>
        <w:numId w:val="2"/>
      </w:numPr>
      <w:spacing w:before="120" w:after="120" w:line="240" w:lineRule="auto"/>
      <w:outlineLvl w:val="0"/>
    </w:pPr>
    <w:rPr>
      <w:rFonts w:ascii="Verdana" w:eastAsia="Times New Roman" w:hAnsi="Verdana" w:cs="Arial"/>
      <w:b/>
      <w:bCs/>
      <w:szCs w:val="24"/>
      <w:lang w:eastAsia="es-ES"/>
    </w:rPr>
  </w:style>
  <w:style w:type="paragraph" w:customStyle="1" w:styleId="MTema2">
    <w:name w:val="MTema2"/>
    <w:basedOn w:val="Normal"/>
    <w:next w:val="MNormal"/>
    <w:rsid w:val="00D805D1"/>
    <w:pPr>
      <w:numPr>
        <w:ilvl w:val="1"/>
        <w:numId w:val="2"/>
      </w:numPr>
      <w:tabs>
        <w:tab w:val="clear" w:pos="1304"/>
        <w:tab w:val="num" w:pos="709"/>
      </w:tabs>
      <w:spacing w:before="120" w:after="120" w:line="240" w:lineRule="auto"/>
      <w:ind w:left="709"/>
      <w:outlineLvl w:val="1"/>
    </w:pPr>
    <w:rPr>
      <w:rFonts w:ascii="Verdana" w:eastAsia="Times New Roman" w:hAnsi="Verdana" w:cs="Arial"/>
      <w:b/>
      <w:bCs/>
      <w:sz w:val="20"/>
      <w:szCs w:val="24"/>
      <w:lang w:eastAsia="es-ES"/>
    </w:rPr>
  </w:style>
  <w:style w:type="paragraph" w:customStyle="1" w:styleId="MTema3">
    <w:name w:val="MTema3"/>
    <w:basedOn w:val="MTema2"/>
    <w:next w:val="Normal"/>
    <w:rsid w:val="00D805D1"/>
    <w:pPr>
      <w:numPr>
        <w:ilvl w:val="2"/>
      </w:numPr>
      <w:tabs>
        <w:tab w:val="clear" w:pos="2098"/>
        <w:tab w:val="num" w:pos="851"/>
      </w:tabs>
      <w:ind w:left="851" w:hanging="851"/>
      <w:outlineLvl w:val="2"/>
    </w:pPr>
  </w:style>
  <w:style w:type="paragraph" w:customStyle="1" w:styleId="MTemaNormal">
    <w:name w:val="MTemaNormal"/>
    <w:basedOn w:val="MNormal"/>
    <w:rsid w:val="00F341E4"/>
    <w:pPr>
      <w:ind w:left="567"/>
    </w:pPr>
  </w:style>
  <w:style w:type="paragraph" w:customStyle="1" w:styleId="InfoBlue">
    <w:name w:val="InfoBlue"/>
    <w:basedOn w:val="Normal"/>
    <w:next w:val="Textoindependiente"/>
    <w:rsid w:val="00C41945"/>
    <w:pPr>
      <w:widowControl w:val="0"/>
      <w:suppressAutoHyphens/>
      <w:spacing w:before="0" w:after="120" w:line="240" w:lineRule="atLeast"/>
      <w:ind w:left="720" w:firstLine="0"/>
    </w:pPr>
    <w:rPr>
      <w:rFonts w:ascii="Times New Roman" w:eastAsia="Times New Roman" w:hAnsi="Times New Roman"/>
      <w:i/>
      <w:color w:val="0000FF"/>
      <w:sz w:val="20"/>
      <w:szCs w:val="20"/>
      <w:lang w:val="es-AR" w:eastAsia="ar-SA"/>
    </w:rPr>
  </w:style>
  <w:style w:type="character" w:customStyle="1" w:styleId="Absatz-Standardschriftart">
    <w:name w:val="Absatz-Standardschriftart"/>
    <w:rsid w:val="000C39D2"/>
  </w:style>
  <w:style w:type="paragraph" w:styleId="Prrafodelista">
    <w:name w:val="List Paragraph"/>
    <w:basedOn w:val="Normal"/>
    <w:uiPriority w:val="34"/>
    <w:qFormat/>
    <w:rsid w:val="009D41CD"/>
    <w:pPr>
      <w:ind w:left="720"/>
      <w:contextualSpacing/>
    </w:pPr>
  </w:style>
  <w:style w:type="table" w:styleId="Tablaconcuadrcula">
    <w:name w:val="Table Grid"/>
    <w:basedOn w:val="Tablanormal"/>
    <w:uiPriority w:val="59"/>
    <w:rsid w:val="00B0509E"/>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table" w:styleId="Listaclara-nfasis3">
    <w:name w:val="Light List Accent 3"/>
    <w:basedOn w:val="Tablanormal"/>
    <w:uiPriority w:val="61"/>
    <w:rsid w:val="00B0509E"/>
    <w:rPr>
      <w:rFonts w:eastAsia="Times New Roman"/>
    </w:rPr>
    <w:tblPr>
      <w:tblStyleRowBandSize w:val="1"/>
      <w:tblStyleColBandSize w:val="1"/>
      <w:tblBorders>
        <w:top w:val="single" w:sz="8" w:space="0" w:color="9BBB59"/>
        <w:left w:val="single" w:sz="8" w:space="0" w:color="9BBB59"/>
        <w:bottom w:val="single" w:sz="8" w:space="0" w:color="9BBB59"/>
        <w:right w:val="single" w:sz="8" w:space="0" w:color="9BBB59"/>
      </w:tblBorders>
    </w:tblPr>
    <w:tblStylePr w:type="firstRow">
      <w:pPr>
        <w:spacing w:before="0" w:after="0" w:line="240" w:lineRule="auto"/>
      </w:pPr>
      <w:rPr>
        <w:b/>
        <w:bCs/>
        <w:color w:val="FFFFFF"/>
      </w:rPr>
      <w:tblPr/>
      <w:tcPr>
        <w:shd w:val="clear" w:color="auto" w:fill="9BBB59"/>
      </w:tcPr>
    </w:tblStylePr>
    <w:tblStylePr w:type="lastRow">
      <w:pPr>
        <w:spacing w:before="0" w:after="0" w:line="240" w:lineRule="auto"/>
      </w:pPr>
      <w:rPr>
        <w:b/>
        <w:bCs/>
      </w:rPr>
      <w:tblPr/>
      <w:tcPr>
        <w:tcBorders>
          <w:top w:val="double" w:sz="6" w:space="0" w:color="9BBB59"/>
          <w:left w:val="single" w:sz="8" w:space="0" w:color="9BBB59"/>
          <w:bottom w:val="single" w:sz="8" w:space="0" w:color="9BBB59"/>
          <w:right w:val="single" w:sz="8" w:space="0" w:color="9BBB59"/>
        </w:tcBorders>
      </w:tcPr>
    </w:tblStylePr>
    <w:tblStylePr w:type="firstCol">
      <w:rPr>
        <w:b/>
        <w:bCs/>
      </w:rPr>
    </w:tblStylePr>
    <w:tblStylePr w:type="lastCol">
      <w:rPr>
        <w:b/>
        <w:bCs/>
      </w:rPr>
    </w:tblStylePr>
    <w:tblStylePr w:type="band1Vert">
      <w:tblPr/>
      <w:tcPr>
        <w:tcBorders>
          <w:top w:val="single" w:sz="8" w:space="0" w:color="9BBB59"/>
          <w:left w:val="single" w:sz="8" w:space="0" w:color="9BBB59"/>
          <w:bottom w:val="single" w:sz="8" w:space="0" w:color="9BBB59"/>
          <w:right w:val="single" w:sz="8" w:space="0" w:color="9BBB59"/>
        </w:tcBorders>
      </w:tcPr>
    </w:tblStylePr>
    <w:tblStylePr w:type="band1Horz">
      <w:tblPr/>
      <w:tcPr>
        <w:tcBorders>
          <w:top w:val="single" w:sz="8" w:space="0" w:color="9BBB59"/>
          <w:left w:val="single" w:sz="8" w:space="0" w:color="9BBB59"/>
          <w:bottom w:val="single" w:sz="8" w:space="0" w:color="9BBB59"/>
          <w:right w:val="single" w:sz="8" w:space="0" w:color="9BBB59"/>
        </w:tcBorders>
      </w:tcPr>
    </w:tblStylePr>
  </w:style>
  <w:style w:type="character" w:styleId="nfasis">
    <w:name w:val="Emphasis"/>
    <w:basedOn w:val="Fuentedeprrafopredeter"/>
    <w:uiPriority w:val="20"/>
    <w:qFormat/>
    <w:rsid w:val="00C92E36"/>
    <w:rPr>
      <w:i/>
      <w:iCs/>
    </w:rPr>
  </w:style>
  <w:style w:type="paragraph" w:styleId="Mapadeldocumento">
    <w:name w:val="Document Map"/>
    <w:basedOn w:val="Normal"/>
    <w:link w:val="MapadeldocumentoCar"/>
    <w:uiPriority w:val="99"/>
    <w:semiHidden/>
    <w:unhideWhenUsed/>
    <w:rsid w:val="00E76B14"/>
    <w:pPr>
      <w:spacing w:before="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E76B14"/>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2900162">
      <w:bodyDiv w:val="1"/>
      <w:marLeft w:val="0"/>
      <w:marRight w:val="0"/>
      <w:marTop w:val="0"/>
      <w:marBottom w:val="0"/>
      <w:divBdr>
        <w:top w:val="none" w:sz="0" w:space="0" w:color="auto"/>
        <w:left w:val="none" w:sz="0" w:space="0" w:color="auto"/>
        <w:bottom w:val="none" w:sz="0" w:space="0" w:color="auto"/>
        <w:right w:val="none" w:sz="0" w:space="0" w:color="auto"/>
      </w:divBdr>
    </w:div>
    <w:div w:id="631181141">
      <w:bodyDiv w:val="1"/>
      <w:marLeft w:val="0"/>
      <w:marRight w:val="0"/>
      <w:marTop w:val="0"/>
      <w:marBottom w:val="0"/>
      <w:divBdr>
        <w:top w:val="none" w:sz="0" w:space="0" w:color="auto"/>
        <w:left w:val="none" w:sz="0" w:space="0" w:color="auto"/>
        <w:bottom w:val="none" w:sz="0" w:space="0" w:color="auto"/>
        <w:right w:val="none" w:sz="0" w:space="0" w:color="auto"/>
      </w:divBdr>
    </w:div>
    <w:div w:id="786588338">
      <w:bodyDiv w:val="1"/>
      <w:marLeft w:val="0"/>
      <w:marRight w:val="0"/>
      <w:marTop w:val="0"/>
      <w:marBottom w:val="0"/>
      <w:divBdr>
        <w:top w:val="none" w:sz="0" w:space="0" w:color="auto"/>
        <w:left w:val="none" w:sz="0" w:space="0" w:color="auto"/>
        <w:bottom w:val="none" w:sz="0" w:space="0" w:color="auto"/>
        <w:right w:val="none" w:sz="0" w:space="0" w:color="auto"/>
      </w:divBdr>
    </w:div>
    <w:div w:id="1250582486">
      <w:bodyDiv w:val="1"/>
      <w:marLeft w:val="0"/>
      <w:marRight w:val="0"/>
      <w:marTop w:val="0"/>
      <w:marBottom w:val="0"/>
      <w:divBdr>
        <w:top w:val="none" w:sz="0" w:space="0" w:color="auto"/>
        <w:left w:val="none" w:sz="0" w:space="0" w:color="auto"/>
        <w:bottom w:val="none" w:sz="0" w:space="0" w:color="auto"/>
        <w:right w:val="none" w:sz="0" w:space="0" w:color="auto"/>
      </w:divBdr>
    </w:div>
    <w:div w:id="1656494961">
      <w:bodyDiv w:val="1"/>
      <w:marLeft w:val="0"/>
      <w:marRight w:val="0"/>
      <w:marTop w:val="0"/>
      <w:marBottom w:val="0"/>
      <w:divBdr>
        <w:top w:val="none" w:sz="0" w:space="0" w:color="auto"/>
        <w:left w:val="none" w:sz="0" w:space="0" w:color="auto"/>
        <w:bottom w:val="none" w:sz="0" w:space="0" w:color="auto"/>
        <w:right w:val="none" w:sz="0" w:space="0" w:color="auto"/>
      </w:divBdr>
      <w:divsChild>
        <w:div w:id="347879118">
          <w:marLeft w:val="0"/>
          <w:marRight w:val="0"/>
          <w:marTop w:val="0"/>
          <w:marBottom w:val="0"/>
          <w:divBdr>
            <w:top w:val="none" w:sz="0" w:space="0" w:color="auto"/>
            <w:left w:val="none" w:sz="0" w:space="0" w:color="auto"/>
            <w:bottom w:val="none" w:sz="0" w:space="0" w:color="auto"/>
            <w:right w:val="none" w:sz="0" w:space="0" w:color="auto"/>
          </w:divBdr>
        </w:div>
        <w:div w:id="60101320">
          <w:marLeft w:val="0"/>
          <w:marRight w:val="0"/>
          <w:marTop w:val="0"/>
          <w:marBottom w:val="0"/>
          <w:divBdr>
            <w:top w:val="none" w:sz="0" w:space="0" w:color="auto"/>
            <w:left w:val="none" w:sz="0" w:space="0" w:color="auto"/>
            <w:bottom w:val="none" w:sz="0" w:space="0" w:color="auto"/>
            <w:right w:val="none" w:sz="0" w:space="0" w:color="auto"/>
          </w:divBdr>
        </w:div>
        <w:div w:id="430516529">
          <w:marLeft w:val="0"/>
          <w:marRight w:val="0"/>
          <w:marTop w:val="0"/>
          <w:marBottom w:val="0"/>
          <w:divBdr>
            <w:top w:val="none" w:sz="0" w:space="0" w:color="auto"/>
            <w:left w:val="none" w:sz="0" w:space="0" w:color="auto"/>
            <w:bottom w:val="none" w:sz="0" w:space="0" w:color="auto"/>
            <w:right w:val="none" w:sz="0" w:space="0" w:color="auto"/>
          </w:divBdr>
        </w:div>
        <w:div w:id="1422875683">
          <w:marLeft w:val="0"/>
          <w:marRight w:val="0"/>
          <w:marTop w:val="0"/>
          <w:marBottom w:val="0"/>
          <w:divBdr>
            <w:top w:val="none" w:sz="0" w:space="0" w:color="auto"/>
            <w:left w:val="none" w:sz="0" w:space="0" w:color="auto"/>
            <w:bottom w:val="none" w:sz="0" w:space="0" w:color="auto"/>
            <w:right w:val="none" w:sz="0" w:space="0" w:color="auto"/>
          </w:divBdr>
        </w:div>
        <w:div w:id="1346635010">
          <w:marLeft w:val="0"/>
          <w:marRight w:val="0"/>
          <w:marTop w:val="0"/>
          <w:marBottom w:val="0"/>
          <w:divBdr>
            <w:top w:val="none" w:sz="0" w:space="0" w:color="auto"/>
            <w:left w:val="none" w:sz="0" w:space="0" w:color="auto"/>
            <w:bottom w:val="none" w:sz="0" w:space="0" w:color="auto"/>
            <w:right w:val="none" w:sz="0" w:space="0" w:color="auto"/>
          </w:divBdr>
        </w:div>
        <w:div w:id="731462050">
          <w:marLeft w:val="0"/>
          <w:marRight w:val="0"/>
          <w:marTop w:val="0"/>
          <w:marBottom w:val="0"/>
          <w:divBdr>
            <w:top w:val="none" w:sz="0" w:space="0" w:color="auto"/>
            <w:left w:val="none" w:sz="0" w:space="0" w:color="auto"/>
            <w:bottom w:val="none" w:sz="0" w:space="0" w:color="auto"/>
            <w:right w:val="none" w:sz="0" w:space="0" w:color="auto"/>
          </w:divBdr>
        </w:div>
        <w:div w:id="664938666">
          <w:marLeft w:val="0"/>
          <w:marRight w:val="0"/>
          <w:marTop w:val="0"/>
          <w:marBottom w:val="0"/>
          <w:divBdr>
            <w:top w:val="none" w:sz="0" w:space="0" w:color="auto"/>
            <w:left w:val="none" w:sz="0" w:space="0" w:color="auto"/>
            <w:bottom w:val="none" w:sz="0" w:space="0" w:color="auto"/>
            <w:right w:val="none" w:sz="0" w:space="0" w:color="auto"/>
          </w:divBdr>
        </w:div>
        <w:div w:id="355229655">
          <w:marLeft w:val="0"/>
          <w:marRight w:val="0"/>
          <w:marTop w:val="0"/>
          <w:marBottom w:val="0"/>
          <w:divBdr>
            <w:top w:val="none" w:sz="0" w:space="0" w:color="auto"/>
            <w:left w:val="none" w:sz="0" w:space="0" w:color="auto"/>
            <w:bottom w:val="none" w:sz="0" w:space="0" w:color="auto"/>
            <w:right w:val="none" w:sz="0" w:space="0" w:color="auto"/>
          </w:divBdr>
        </w:div>
        <w:div w:id="1463157182">
          <w:marLeft w:val="0"/>
          <w:marRight w:val="0"/>
          <w:marTop w:val="0"/>
          <w:marBottom w:val="0"/>
          <w:divBdr>
            <w:top w:val="none" w:sz="0" w:space="0" w:color="auto"/>
            <w:left w:val="none" w:sz="0" w:space="0" w:color="auto"/>
            <w:bottom w:val="none" w:sz="0" w:space="0" w:color="auto"/>
            <w:right w:val="none" w:sz="0" w:space="0" w:color="auto"/>
          </w:divBdr>
        </w:div>
      </w:divsChild>
    </w:div>
    <w:div w:id="1833905748">
      <w:bodyDiv w:val="1"/>
      <w:marLeft w:val="0"/>
      <w:marRight w:val="0"/>
      <w:marTop w:val="0"/>
      <w:marBottom w:val="0"/>
      <w:divBdr>
        <w:top w:val="none" w:sz="0" w:space="0" w:color="auto"/>
        <w:left w:val="none" w:sz="0" w:space="0" w:color="auto"/>
        <w:bottom w:val="none" w:sz="0" w:space="0" w:color="auto"/>
        <w:right w:val="none" w:sz="0" w:space="0" w:color="auto"/>
      </w:divBdr>
    </w:div>
    <w:div w:id="20653706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ntTable" Target="fontTable.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0" Type="http://schemas.openxmlformats.org/officeDocument/2006/relationships/image" Target="media/image2.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2" Type="http://schemas.openxmlformats.org/officeDocument/2006/relationships/image" Target="media/image2.jpeg"/><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Francisco\Desktop\Laboratorio%20de%20Desarrollo%20de%20Software\PSI\plantillas-dotx\gestion_del_proyecto\Gesti&#243;n%20de%20Calidad\Plantilla%20Plan%20de%20SQA.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300BDC7-AFD0-4E34-B8C5-91D045C9DE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Plan de SQA.dotx</Template>
  <TotalTime>311</TotalTime>
  <Pages>20</Pages>
  <Words>4144</Words>
  <Characters>22795</Characters>
  <Application>Microsoft Office Word</Application>
  <DocSecurity>0</DocSecurity>
  <Lines>189</Lines>
  <Paragraphs>53</Paragraphs>
  <ScaleCrop>false</ScaleCrop>
  <HeadingPairs>
    <vt:vector size="2" baseType="variant">
      <vt:variant>
        <vt:lpstr>Título</vt:lpstr>
      </vt:variant>
      <vt:variant>
        <vt:i4>1</vt:i4>
      </vt:variant>
    </vt:vector>
  </HeadingPairs>
  <TitlesOfParts>
    <vt:vector size="1" baseType="lpstr">
      <vt:lpstr>Plan de SQA</vt:lpstr>
    </vt:vector>
  </TitlesOfParts>
  <Company>Nombre del Grupo de Desarrollo o Asignatura</Company>
  <LinksUpToDate>false</LinksUpToDate>
  <CharactersWithSpaces>26886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 de SQA</dc:title>
  <dc:subject>Nombre del Proyecto</dc:subject>
  <dc:creator>Francisco Estrada</dc:creator>
  <cp:keywords/>
  <dc:description/>
  <cp:lastModifiedBy>Gonzalez Fabricio</cp:lastModifiedBy>
  <cp:revision>36</cp:revision>
  <dcterms:created xsi:type="dcterms:W3CDTF">2018-09-22T14:21:00Z</dcterms:created>
  <dcterms:modified xsi:type="dcterms:W3CDTF">2020-05-01T20:40:00Z</dcterms:modified>
</cp:coreProperties>
</file>