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D86832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 w:rsidRPr="00D86832">
            <w:rPr>
              <w:rFonts w:eastAsiaTheme="majorEastAsia" w:cstheme="majorBidi"/>
              <w:noProof/>
            </w:rPr>
            <w:pict>
              <v:rect id="_x0000_s1030" style="position:absolute;margin-left:0;margin-top:0;width:623.75pt;height:67.4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 w:rsidRPr="00D86832"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2.85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 w:rsidRPr="00D86832"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2.85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 w:rsidRPr="00D86832">
            <w:rPr>
              <w:rFonts w:eastAsiaTheme="majorEastAsia" w:cstheme="majorBidi"/>
              <w:noProof/>
            </w:rPr>
            <w:pict>
              <v:rect id="_x0000_s1031" style="position:absolute;margin-left:0;margin-top:0;width:623.75pt;height:67.4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Modelo de Casos de Uso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C80FD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  <w:lang w:val="es-AR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 xml:space="preserve">VASPA </w:t>
              </w:r>
              <w:proofErr w:type="spellStart"/>
              <w:r>
                <w:rPr>
                  <w:rFonts w:asciiTheme="majorHAnsi" w:hAnsiTheme="majorHAnsi"/>
                  <w:lang w:val="es-AR"/>
                </w:rPr>
                <w:t>Team</w:t>
              </w:r>
              <w:proofErr w:type="spellEnd"/>
            </w:p>
          </w:sdtContent>
        </w:sdt>
        <w:sdt>
          <w:sdtPr>
            <w:rPr>
              <w:rFonts w:asciiTheme="majorHAnsi" w:hAnsiTheme="maj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C80FD9">
              <w:pPr>
                <w:pStyle w:val="Sinespaciado"/>
              </w:pPr>
              <w:r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-217170</wp:posOffset>
                </wp:positionH>
                <wp:positionV relativeFrom="margin">
                  <wp:posOffset>6995160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Default="00D86832" w:rsidP="00DA00E6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>
                  <w:txbxContent>
                    <w:p w:rsidR="001F2C22" w:rsidRDefault="001F2C22" w:rsidP="00912F1A">
                      <w:pPr>
                        <w:pStyle w:val="PSI-Comentario"/>
                      </w:pPr>
                      <w:r w:rsidRPr="00951D5D">
                        <w:t>El modelo de casos de uso describe la funcionalidad propuesta del nuevo sistema.</w:t>
                      </w:r>
                    </w:p>
                    <w:p w:rsidR="001F2C22" w:rsidRPr="006D31EF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Este modelo 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se basa en la descripción de elementos o usuarios externos al sistema (actores) y de la funcionalidad del sistema (casos de uso). Un Modelo de Casos de Uso describe los requerimientos funcionales de un actor en términos de las i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nteracciones, la utilización de este modelo p</w:t>
                      </w: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resenta el sistema desde la perspectiva de su uso y esquematiza como proporcionará valor a sus usuarios. </w:t>
                      </w:r>
                    </w:p>
                    <w:p w:rsidR="001F2C22" w:rsidRPr="00220B2B" w:rsidRDefault="001F2C22" w:rsidP="002937DD">
                      <w:pPr>
                        <w:pStyle w:val="NormalWeb"/>
                        <w:jc w:val="both"/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</w:pPr>
                      <w:r w:rsidRPr="006D31EF"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>El modelo de casos de uso sirve como acuerdo entre clientes y desarrolladores para limitar las funcion</w:t>
                      </w:r>
                      <w:r>
                        <w:rPr>
                          <w:rFonts w:asciiTheme="minorHAnsi" w:eastAsiaTheme="minorHAnsi" w:hAnsiTheme="minorHAnsi" w:cstheme="minorBidi"/>
                          <w:i/>
                          <w:color w:val="548DD4"/>
                          <w:sz w:val="22"/>
                          <w:szCs w:val="22"/>
                          <w:lang w:val="es-AR"/>
                        </w:rPr>
                        <w:t xml:space="preserve">es con que dispondrá el sistema. </w:t>
                      </w:r>
                    </w:p>
                    <w:p w:rsidR="001F2C22" w:rsidRPr="00912F1A" w:rsidRDefault="001F2C22" w:rsidP="00DA284A">
                      <w:pPr>
                        <w:pStyle w:val="PSI-DescripcindelDocumentos"/>
                        <w:rPr>
                          <w:szCs w:val="22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397566" w:rsidRPr="008B3B0F" w:rsidRDefault="00397566" w:rsidP="000F4F97">
          <w:pPr>
            <w:pStyle w:val="PSI-Comentario"/>
          </w:pPr>
        </w:p>
        <w:p w:rsidR="00D06E99" w:rsidRDefault="00D86832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4726940</wp:posOffset>
            </wp:positionH>
            <wp:positionV relativeFrom="margin">
              <wp:posOffset>7707630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deTDC"/>
            <w:tabs>
              <w:tab w:val="left" w:pos="5954"/>
            </w:tabs>
          </w:pPr>
          <w:r>
            <w:t>Tabla de contenido</w:t>
          </w:r>
        </w:p>
        <w:p w:rsidR="006475E2" w:rsidRDefault="00D8683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D86832">
            <w:fldChar w:fldCharType="begin"/>
          </w:r>
          <w:r w:rsidR="000F79DF">
            <w:instrText xml:space="preserve"> TOC \o "1-3" \h \z \u </w:instrText>
          </w:r>
          <w:r w:rsidRPr="00D86832">
            <w:fldChar w:fldCharType="separate"/>
          </w:r>
          <w:hyperlink w:anchor="_Toc18314685" w:history="1">
            <w:r w:rsidR="006475E2" w:rsidRPr="003A6B94">
              <w:rPr>
                <w:rStyle w:val="Hipervnculo"/>
                <w:noProof/>
              </w:rPr>
              <w:t>Requerimientos</w:t>
            </w:r>
            <w:r w:rsidR="006475E2">
              <w:rPr>
                <w:noProof/>
                <w:webHidden/>
              </w:rPr>
              <w:tab/>
            </w:r>
            <w:r w:rsidR="006475E2">
              <w:rPr>
                <w:noProof/>
                <w:webHidden/>
              </w:rPr>
              <w:fldChar w:fldCharType="begin"/>
            </w:r>
            <w:r w:rsidR="006475E2">
              <w:rPr>
                <w:noProof/>
                <w:webHidden/>
              </w:rPr>
              <w:instrText xml:space="preserve"> PAGEREF _Toc18314685 \h </w:instrText>
            </w:r>
            <w:r w:rsidR="006475E2">
              <w:rPr>
                <w:noProof/>
                <w:webHidden/>
              </w:rPr>
            </w:r>
            <w:r w:rsidR="006475E2">
              <w:rPr>
                <w:noProof/>
                <w:webHidden/>
              </w:rPr>
              <w:fldChar w:fldCharType="separate"/>
            </w:r>
            <w:r w:rsidR="006475E2">
              <w:rPr>
                <w:noProof/>
                <w:webHidden/>
              </w:rPr>
              <w:t>5</w:t>
            </w:r>
            <w:r w:rsidR="006475E2"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6" w:history="1">
            <w:r w:rsidRPr="003A6B94">
              <w:rPr>
                <w:rStyle w:val="Hipervnculo"/>
                <w:noProof/>
              </w:rPr>
              <w:t>Requerimientos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7" w:history="1">
            <w:r w:rsidRPr="003A6B94">
              <w:rPr>
                <w:rStyle w:val="Hipervnculo"/>
                <w:noProof/>
              </w:rPr>
              <w:t>Requerimientos no Funcionales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688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89" w:history="1">
            <w:r w:rsidRPr="003A6B94">
              <w:rPr>
                <w:rStyle w:val="Hipervnculo"/>
                <w:noProof/>
              </w:rPr>
              <w:t>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0" w:history="1">
            <w:r w:rsidRPr="003A6B94">
              <w:rPr>
                <w:rStyle w:val="Hipervnculo"/>
                <w:noProof/>
              </w:rPr>
              <w:t>Empleado Secretaría Académica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1" w:history="1">
            <w:r w:rsidRPr="003A6B94">
              <w:rPr>
                <w:rStyle w:val="Hipervnculo"/>
                <w:noProof/>
              </w:rPr>
              <w:t>Departamento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2" w:history="1">
            <w:r w:rsidRPr="003A6B94">
              <w:rPr>
                <w:rStyle w:val="Hipervnculo"/>
                <w:noProof/>
              </w:rPr>
              <w:t>Invitado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693" w:history="1">
            <w:r w:rsidRPr="003A6B94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4" w:history="1">
            <w:r w:rsidRPr="003A6B94">
              <w:rPr>
                <w:rStyle w:val="Hipervnculo"/>
                <w:noProof/>
              </w:rPr>
              <w:t>Ingresar al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5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6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7" w:history="1">
            <w:r w:rsidRPr="003A6B94">
              <w:rPr>
                <w:rStyle w:val="Hipervnculo"/>
                <w:noProof/>
              </w:rPr>
              <w:t>Visualizar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698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699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_Toc18314699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0" w:history="1">
            <w:r w:rsidRPr="003A6B94">
              <w:rPr>
                <w:rStyle w:val="Hipervnculo"/>
                <w:noProof/>
              </w:rPr>
              <w:t>Generar Programa 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1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2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3" w:history="1">
            <w:r w:rsidRPr="003A6B94">
              <w:rPr>
                <w:rStyle w:val="Hipervnculo"/>
                <w:noProof/>
              </w:rPr>
              <w:t>Subir Programa Firmado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4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5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6" w:history="1">
            <w:r w:rsidRPr="003A6B94">
              <w:rPr>
                <w:rStyle w:val="Hipervnculo"/>
                <w:noProof/>
              </w:rPr>
              <w:t>Seguir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07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8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09" w:history="1">
            <w:r w:rsidRPr="003A6B94">
              <w:rPr>
                <w:rStyle w:val="Hipervnculo"/>
                <w:noProof/>
              </w:rPr>
              <w:t>Revisar Formulario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0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1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2" w:history="1">
            <w:r w:rsidRPr="003A6B94">
              <w:rPr>
                <w:rStyle w:val="Hipervnculo"/>
                <w:noProof/>
              </w:rPr>
              <w:t>Enviar Notificación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3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4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5" w:history="1">
            <w:r w:rsidRPr="003A6B94">
              <w:rPr>
                <w:rStyle w:val="Hipervnculo"/>
                <w:noProof/>
              </w:rPr>
              <w:t>Ver Información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6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7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18" w:history="1">
            <w:r w:rsidRPr="003A6B94">
              <w:rPr>
                <w:rStyle w:val="Hipervnculo"/>
                <w:noProof/>
              </w:rPr>
              <w:t>Gestionar asignatura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19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0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1" w:history="1">
            <w:r w:rsidRPr="003A6B94">
              <w:rPr>
                <w:rStyle w:val="Hipervnculo"/>
                <w:noProof/>
              </w:rPr>
              <w:t>Gestionar profesor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2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3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4" w:history="1">
            <w:r w:rsidRPr="003A6B94">
              <w:rPr>
                <w:rStyle w:val="Hipervnculo"/>
                <w:noProof/>
              </w:rPr>
              <w:t>Gestionar carrera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5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6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7" w:history="1">
            <w:r w:rsidRPr="003A6B94">
              <w:rPr>
                <w:rStyle w:val="Hipervnculo"/>
                <w:noProof/>
              </w:rPr>
              <w:t>Gestionar Formulario Programa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28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29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0" w:history="1">
            <w:r w:rsidRPr="003A6B94">
              <w:rPr>
                <w:rStyle w:val="Hipervnculo"/>
                <w:noProof/>
              </w:rPr>
              <w:t>Obtener Asignaturas Pendientes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1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2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3" w:history="1">
            <w:r w:rsidRPr="003A6B94">
              <w:rPr>
                <w:rStyle w:val="Hipervnculo"/>
                <w:noProof/>
              </w:rPr>
              <w:t>Gestionar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4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5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6" w:history="1">
            <w:r w:rsidRPr="003A6B94">
              <w:rPr>
                <w:rStyle w:val="Hipervnculo"/>
                <w:noProof/>
              </w:rPr>
              <w:t>Subir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18314737" w:history="1">
            <w:r w:rsidRPr="003A6B94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38" w:history="1">
            <w:r w:rsidRPr="003A6B94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18314739" w:history="1">
            <w:r w:rsidRPr="003A6B94">
              <w:rPr>
                <w:rStyle w:val="Hipervnculo"/>
                <w:noProof/>
              </w:rPr>
              <w:t>Diagramas Asociados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40" w:history="1">
            <w:r w:rsidRPr="003A6B94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75E2" w:rsidRDefault="006475E2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18314741" w:history="1">
            <w:r w:rsidRPr="003A6B94">
              <w:rPr>
                <w:rStyle w:val="Hipervnculo"/>
                <w:noProof/>
              </w:rPr>
              <w:t>Diagrama de Clases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_Toc18314741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D86832" w:rsidP="000F79DF">
          <w:pPr>
            <w:tabs>
              <w:tab w:val="left" w:pos="5954"/>
            </w:tabs>
          </w:pPr>
          <w: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A13DBA" w:rsidRDefault="00C80FD9" w:rsidP="009A3173">
          <w:pPr>
            <w:pStyle w:val="PSI-Ttulo"/>
          </w:pPr>
          <w:r>
            <w:rPr>
              <w:color w:val="auto"/>
              <w:lang w:val="es-AR"/>
            </w:rPr>
            <w:t>Modelo de Casos de Uso</w:t>
          </w:r>
        </w:p>
      </w:sdtContent>
    </w:sdt>
    <w:p w:rsidR="00347BE9" w:rsidRDefault="00347BE9" w:rsidP="00347BE9">
      <w:bookmarkStart w:id="0" w:name="_Toc228266918"/>
      <w:bookmarkStart w:id="1" w:name="_Toc234682910"/>
      <w:bookmarkStart w:id="2" w:name="_Toc12016612"/>
    </w:p>
    <w:p w:rsidR="00347BE9" w:rsidRDefault="00347BE9" w:rsidP="00347BE9">
      <w:pPr>
        <w:pStyle w:val="PSI-Ttulo1"/>
      </w:pPr>
      <w:bookmarkStart w:id="3" w:name="_Toc18314685"/>
      <w:r>
        <w:t>Requerimientos</w:t>
      </w:r>
      <w:bookmarkEnd w:id="0"/>
      <w:bookmarkEnd w:id="1"/>
      <w:bookmarkEnd w:id="3"/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4" w:name="_Toc228266919"/>
      <w:bookmarkStart w:id="5" w:name="_Toc234682911"/>
      <w:bookmarkStart w:id="6" w:name="_Toc18314686"/>
      <w:r>
        <w:t>Requerimientos Funcionales</w:t>
      </w:r>
      <w:bookmarkEnd w:id="4"/>
      <w:bookmarkEnd w:id="5"/>
      <w:bookmarkEnd w:id="6"/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rPr>
          <w:lang w:eastAsia="ar-SA"/>
        </w:rPr>
      </w:pPr>
      <w:r>
        <w:rPr>
          <w:lang w:eastAsia="ar-SA"/>
        </w:rPr>
        <w:t>El sistema deberá:</w:t>
      </w:r>
    </w:p>
    <w:p w:rsidR="00BD77AE" w:rsidRDefault="00BD77AE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obtener información del estado de los programas (su vigencia, si está firmado) mediante la selección de una determinada carrera y asignatura.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enviar notificaciones de alerta a los docentes mediante un correo electrónico auto programado (para que envíen el programa, y para que pasen a firmar) y mantener un registro de ellas.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 los docentes la carga de datos del programa mediante formularios.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Generar el programa (documento en PDF), con los datos del formulario.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revisar que determinados datos del programa (nombre, códigos, </w:t>
      </w:r>
      <w:proofErr w:type="spellStart"/>
      <w:r>
        <w:rPr>
          <w:lang w:eastAsia="ar-SA"/>
        </w:rPr>
        <w:t>correlatividades</w:t>
      </w:r>
      <w:proofErr w:type="spellEnd"/>
      <w:r>
        <w:rPr>
          <w:lang w:eastAsia="ar-SA"/>
        </w:rPr>
        <w:t>, contenido mínimo) sean correctos y comentar en el caso de que no lo sean.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director del departamento revisar que determinados datos del programa (a definir) sean correctos y comentar en el caso de que no lo sean.</w:t>
      </w:r>
    </w:p>
    <w:p w:rsidR="0032167A" w:rsidRDefault="0032167A" w:rsidP="0032167A">
      <w:pPr>
        <w:pStyle w:val="PSI-Normal"/>
        <w:rPr>
          <w:lang w:eastAsia="ar-SA"/>
        </w:rPr>
      </w:pPr>
    </w:p>
    <w:p w:rsidR="00111B08" w:rsidRDefault="0032167A" w:rsidP="00111B08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 los empleados de SA subir el programa válido (firmado) digitalizado. 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111B08" w:rsidRPr="00111B08" w:rsidRDefault="00111B08" w:rsidP="00111B08">
      <w:pPr>
        <w:pStyle w:val="PSI-Normal"/>
        <w:numPr>
          <w:ilvl w:val="0"/>
          <w:numId w:val="27"/>
        </w:numPr>
        <w:rPr>
          <w:lang w:eastAsia="ar-SA"/>
        </w:rPr>
      </w:pPr>
      <w:r w:rsidRPr="00111B08">
        <w:rPr>
          <w:rFonts w:cs="Courier New"/>
        </w:rPr>
        <w:t>Permitir a la comunidad universitaria (alumnos, docentes y empleados de Secretaría Académica) visualizar los programas en PDF, luego de que los mismos se encuentren aprobados por empleado Secretaría Académica y Departamento y posteriormente digitalizados con sus firmas.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 los empleados de SA hacer un seguimiento de la ubicación física de los programas firmados.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alta/baja/modificación de docentes responsables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alta/baja/modificación de asignaturas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alta</w:t>
      </w:r>
      <w:r w:rsidR="00D50841">
        <w:rPr>
          <w:lang w:eastAsia="ar-SA"/>
        </w:rPr>
        <w:t>/baja/modificación</w:t>
      </w:r>
      <w:r>
        <w:rPr>
          <w:lang w:eastAsia="ar-SA"/>
        </w:rPr>
        <w:t xml:space="preserve"> de carreras</w:t>
      </w:r>
    </w:p>
    <w:p w:rsidR="00F266CE" w:rsidRPr="00F266CE" w:rsidRDefault="00F266CE" w:rsidP="00F266CE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>Permitir alta/</w:t>
      </w:r>
      <w:r>
        <w:rPr>
          <w:rFonts w:cs="Courier New"/>
        </w:rPr>
        <w:t>baja/modificación de Planes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que se almacenen varios programas por asignatura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lastRenderedPageBreak/>
        <w:t xml:space="preserve">Permitir al personal de SA cambiar un programa escaneado en </w:t>
      </w:r>
      <w:proofErr w:type="spellStart"/>
      <w:r>
        <w:rPr>
          <w:lang w:eastAsia="ar-SA"/>
        </w:rPr>
        <w:t>pdf</w:t>
      </w:r>
      <w:proofErr w:type="spellEnd"/>
      <w:r>
        <w:rPr>
          <w:lang w:eastAsia="ar-SA"/>
        </w:rPr>
        <w:t xml:space="preserve">, en el caso de haber subido el incorrecto.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personal administrativo obtener listado de las asignaturas en la cuales no se presentaron los programas de acuerdo a un año especifico.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personal de SA obtener un listado de los diferentes planes de cada carrera.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 xml:space="preserve">Permitir al personal de SA seleccionar la ubicación a la cual fue enviado el programa o donde se encuentra el mismo, mediante una lista desplegable (SA, Departamento). 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precargar el formulario con datos existentes en la BD.</w:t>
      </w:r>
    </w:p>
    <w:p w:rsidR="0032167A" w:rsidRDefault="0032167A" w:rsidP="0032167A">
      <w:pPr>
        <w:pStyle w:val="PSI-Normal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7"/>
        </w:numPr>
        <w:rPr>
          <w:lang w:eastAsia="ar-SA"/>
        </w:rPr>
      </w:pPr>
      <w:r>
        <w:rPr>
          <w:lang w:eastAsia="ar-SA"/>
        </w:rPr>
        <w:t>Permitir al docente modificar el programa de asignatura, a partir de las observaciones marcadas por el empleado de SA y jefe de departamento.</w:t>
      </w:r>
    </w:p>
    <w:p w:rsidR="00077DA0" w:rsidRPr="00C97DE4" w:rsidRDefault="00077DA0" w:rsidP="00077DA0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>Permitir a los empleados de S</w:t>
      </w:r>
      <w:r>
        <w:rPr>
          <w:rFonts w:cs="Courier New"/>
        </w:rPr>
        <w:t xml:space="preserve">ecretaría </w:t>
      </w:r>
      <w:r w:rsidRPr="00BD4A74">
        <w:rPr>
          <w:rFonts w:cs="Courier New"/>
        </w:rPr>
        <w:t>A</w:t>
      </w:r>
      <w:r>
        <w:rPr>
          <w:rFonts w:cs="Courier New"/>
        </w:rPr>
        <w:t>cadémica</w:t>
      </w:r>
      <w:r w:rsidRPr="00BD4A74">
        <w:rPr>
          <w:rFonts w:cs="Courier New"/>
        </w:rPr>
        <w:t xml:space="preserve"> sub</w:t>
      </w:r>
      <w:r>
        <w:rPr>
          <w:rFonts w:cs="Courier New"/>
        </w:rPr>
        <w:t>ir el plan válido</w:t>
      </w:r>
      <w:r w:rsidRPr="00BD4A74">
        <w:rPr>
          <w:rFonts w:cs="Courier New"/>
        </w:rPr>
        <w:t xml:space="preserve"> digitalizado.  </w:t>
      </w:r>
    </w:p>
    <w:p w:rsidR="00077DA0" w:rsidRPr="00BD4A74" w:rsidRDefault="00077DA0" w:rsidP="00077DA0">
      <w:pPr>
        <w:pStyle w:val="PSI-Normal"/>
        <w:numPr>
          <w:ilvl w:val="0"/>
          <w:numId w:val="27"/>
        </w:numPr>
        <w:spacing w:before="200" w:line="276" w:lineRule="auto"/>
        <w:rPr>
          <w:rFonts w:cs="Courier New"/>
        </w:rPr>
      </w:pPr>
      <w:r w:rsidRPr="00BD4A74">
        <w:rPr>
          <w:rFonts w:cs="Courier New"/>
        </w:rPr>
        <w:t xml:space="preserve">Permitir </w:t>
      </w:r>
      <w:r>
        <w:rPr>
          <w:rFonts w:cs="Courier New"/>
        </w:rPr>
        <w:t xml:space="preserve">a los </w:t>
      </w:r>
      <w:r w:rsidRPr="00BD4A74">
        <w:rPr>
          <w:rFonts w:cs="Courier New"/>
        </w:rPr>
        <w:t>empleados de S</w:t>
      </w:r>
      <w:r>
        <w:rPr>
          <w:rFonts w:cs="Courier New"/>
        </w:rPr>
        <w:t xml:space="preserve">ecretaría </w:t>
      </w:r>
      <w:r w:rsidRPr="00BD4A74">
        <w:rPr>
          <w:rFonts w:cs="Courier New"/>
        </w:rPr>
        <w:t>A</w:t>
      </w:r>
      <w:r>
        <w:rPr>
          <w:rFonts w:cs="Courier New"/>
        </w:rPr>
        <w:t>cadémica cambiar un plan</w:t>
      </w:r>
      <w:r w:rsidRPr="00BD4A74">
        <w:rPr>
          <w:rFonts w:cs="Courier New"/>
        </w:rPr>
        <w:t xml:space="preserve"> escaneado en </w:t>
      </w:r>
      <w:proofErr w:type="spellStart"/>
      <w:r w:rsidRPr="00BD4A74">
        <w:rPr>
          <w:rFonts w:cs="Courier New"/>
        </w:rPr>
        <w:t>pdf</w:t>
      </w:r>
      <w:proofErr w:type="spellEnd"/>
      <w:r w:rsidRPr="00BD4A74">
        <w:rPr>
          <w:rFonts w:cs="Courier New"/>
        </w:rPr>
        <w:t xml:space="preserve">, en el caso de haber subido el incorrecto. </w:t>
      </w:r>
    </w:p>
    <w:p w:rsidR="00077DA0" w:rsidRDefault="00077DA0" w:rsidP="00077DA0">
      <w:pPr>
        <w:pStyle w:val="PSI-Normal"/>
        <w:ind w:left="720" w:firstLine="0"/>
        <w:rPr>
          <w:lang w:eastAsia="ar-SA"/>
        </w:rPr>
      </w:pPr>
    </w:p>
    <w:p w:rsidR="00347BE9" w:rsidRPr="001672EA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7" w:name="_Toc228266920"/>
      <w:bookmarkStart w:id="8" w:name="_Toc234682912"/>
      <w:bookmarkStart w:id="9" w:name="_Toc18314687"/>
      <w:r>
        <w:t>Requerimientos no Funcionales</w:t>
      </w:r>
      <w:bookmarkEnd w:id="7"/>
      <w:bookmarkEnd w:id="8"/>
      <w:bookmarkEnd w:id="9"/>
    </w:p>
    <w:p w:rsidR="00BD77AE" w:rsidRDefault="00BD77AE" w:rsidP="00347BE9">
      <w:pPr>
        <w:pStyle w:val="PSI-Ttulo2"/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rFonts w:cs="Courier New"/>
        </w:rPr>
      </w:pPr>
      <w:r w:rsidRPr="000E63E6">
        <w:rPr>
          <w:rFonts w:cs="Courier New"/>
        </w:rPr>
        <w:t xml:space="preserve">El documento generado debe </w:t>
      </w:r>
      <w:r w:rsidR="0023716F">
        <w:rPr>
          <w:rFonts w:cs="Courier New"/>
        </w:rPr>
        <w:t>ser un archivo</w:t>
      </w:r>
      <w:r>
        <w:rPr>
          <w:rFonts w:cs="Courier New"/>
        </w:rPr>
        <w:t xml:space="preserve"> PDF de </w:t>
      </w:r>
      <w:r w:rsidRPr="004561E5">
        <w:rPr>
          <w:rFonts w:cs="Courier New"/>
        </w:rPr>
        <w:t>acuerdo al formato establecido en la Resolución 202/05-CS-UNPA que aprueba el formato de programas analíticos de espacios curriculares.</w:t>
      </w:r>
    </w:p>
    <w:p w:rsidR="00111B08" w:rsidRDefault="00111B08" w:rsidP="00111B08">
      <w:pPr>
        <w:pStyle w:val="PSI-Normal"/>
        <w:ind w:left="720" w:firstLine="0"/>
        <w:rPr>
          <w:rFonts w:cs="Courier New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Los empleados de SA deberán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El profesor titular de la asignatura deberá acceder al sistema mediante el ingreso de su correo electrónico institucional y una contraseña. 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111B08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 xml:space="preserve">La aplicación deberá ser compatible con sistemas operativos </w:t>
      </w:r>
      <w:proofErr w:type="spellStart"/>
      <w:r>
        <w:rPr>
          <w:lang w:eastAsia="ar-SA"/>
        </w:rPr>
        <w:t>Android</w:t>
      </w:r>
      <w:proofErr w:type="spellEnd"/>
      <w:r>
        <w:rPr>
          <w:lang w:eastAsia="ar-SA"/>
        </w:rPr>
        <w:t xml:space="preserve"> y </w:t>
      </w:r>
      <w:proofErr w:type="spellStart"/>
      <w:r>
        <w:rPr>
          <w:lang w:eastAsia="ar-SA"/>
        </w:rPr>
        <w:t>Ios</w:t>
      </w:r>
      <w:proofErr w:type="spellEnd"/>
      <w:r>
        <w:rPr>
          <w:lang w:eastAsia="ar-SA"/>
        </w:rPr>
        <w:t>.</w:t>
      </w:r>
    </w:p>
    <w:p w:rsidR="00111B08" w:rsidRDefault="00111B08" w:rsidP="00111B08">
      <w:pPr>
        <w:pStyle w:val="PSI-Normal"/>
        <w:ind w:left="720" w:firstLine="0"/>
        <w:rPr>
          <w:lang w:eastAsia="ar-SA"/>
        </w:rPr>
      </w:pPr>
    </w:p>
    <w:p w:rsidR="0032167A" w:rsidRDefault="0032167A" w:rsidP="0032167A">
      <w:pPr>
        <w:pStyle w:val="PSI-Normal"/>
        <w:numPr>
          <w:ilvl w:val="0"/>
          <w:numId w:val="28"/>
        </w:numPr>
        <w:rPr>
          <w:lang w:eastAsia="ar-SA"/>
        </w:rPr>
      </w:pPr>
      <w:r>
        <w:rPr>
          <w:lang w:eastAsia="ar-SA"/>
        </w:rPr>
        <w:t>El sistema no tendrá ninguna validación de acceso a los estudiantes, mediante la aplicación móvil y acceso web.</w:t>
      </w:r>
    </w:p>
    <w:p w:rsidR="00347BE9" w:rsidRPr="001672EA" w:rsidRDefault="00347BE9" w:rsidP="00347BE9">
      <w:pPr>
        <w:pStyle w:val="MNormal"/>
      </w:pPr>
    </w:p>
    <w:p w:rsidR="00963C90" w:rsidRDefault="00963C90" w:rsidP="00347BE9">
      <w:pPr>
        <w:pStyle w:val="PSI-Ttulo1"/>
      </w:pPr>
      <w:bookmarkStart w:id="10" w:name="_Toc228266921"/>
      <w:bookmarkStart w:id="11" w:name="_Toc234682913"/>
    </w:p>
    <w:p w:rsidR="00963C90" w:rsidRDefault="00963C90" w:rsidP="00347BE9">
      <w:pPr>
        <w:pStyle w:val="PSI-Ttulo1"/>
      </w:pPr>
    </w:p>
    <w:p w:rsidR="00963C90" w:rsidRDefault="00963C90" w:rsidP="00347BE9">
      <w:pPr>
        <w:pStyle w:val="PSI-Ttulo1"/>
      </w:pPr>
    </w:p>
    <w:p w:rsidR="00963C90" w:rsidRDefault="00963C90" w:rsidP="00347BE9">
      <w:pPr>
        <w:pStyle w:val="PSI-Ttulo1"/>
      </w:pPr>
    </w:p>
    <w:p w:rsidR="005B3420" w:rsidRDefault="005B3420" w:rsidP="00347BE9">
      <w:pPr>
        <w:pStyle w:val="PSI-Ttulo1"/>
      </w:pPr>
    </w:p>
    <w:p w:rsidR="00347BE9" w:rsidRDefault="00347BE9" w:rsidP="00347BE9">
      <w:pPr>
        <w:pStyle w:val="PSI-Ttulo1"/>
      </w:pPr>
      <w:bookmarkStart w:id="12" w:name="_Toc18314688"/>
      <w:r>
        <w:t>Actores</w:t>
      </w:r>
      <w:bookmarkEnd w:id="2"/>
      <w:bookmarkEnd w:id="10"/>
      <w:bookmarkEnd w:id="11"/>
      <w:bookmarkEnd w:id="12"/>
    </w:p>
    <w:p w:rsidR="00347BE9" w:rsidRDefault="00347BE9" w:rsidP="00347BE9">
      <w:pPr>
        <w:pStyle w:val="MTemaNormal"/>
        <w:jc w:val="both"/>
      </w:pPr>
    </w:p>
    <w:p w:rsidR="00347BE9" w:rsidRDefault="003E6872" w:rsidP="00347BE9">
      <w:pPr>
        <w:pStyle w:val="PSI-Ttulo2"/>
      </w:pPr>
      <w:bookmarkStart w:id="13" w:name="_Toc18314689"/>
      <w:r>
        <w:t>Profesor</w:t>
      </w:r>
      <w:bookmarkEnd w:id="13"/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RPr="00666313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Profesor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666313" w:rsidRDefault="003E6872" w:rsidP="000D2385">
            <w:r>
              <w:rPr>
                <w:sz w:val="16"/>
              </w:rPr>
              <w:t>01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176210" w:rsidRDefault="00176210" w:rsidP="00176210">
            <w:pPr>
              <w:rPr>
                <w:i/>
              </w:rPr>
            </w:pPr>
            <w:r>
              <w:rPr>
                <w:i/>
              </w:rPr>
              <w:t xml:space="preserve">El profesor es el titular de asignaturas, y es el encargado de cargar el formulario con los datos correspondientes para generar el programa de la materia de la cual es responsable y de presentar el programa (impreso) en Secretaria </w:t>
            </w:r>
            <w:r w:rsidR="003F267B">
              <w:rPr>
                <w:i/>
              </w:rPr>
              <w:t>Académica</w:t>
            </w:r>
            <w:r>
              <w:rPr>
                <w:i/>
              </w:rPr>
              <w:t>. Posteriormente realiza la aprobación del mismo, mediante su firma.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176210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Presenta el programa impreso, luego de su aprobación durante el proceso de firmas, al empleado Secretaría Académica.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347BE9" w:rsidRDefault="00347BE9" w:rsidP="00347BE9">
      <w:pPr>
        <w:jc w:val="both"/>
      </w:pPr>
    </w:p>
    <w:p w:rsidR="00984E25" w:rsidRDefault="00984E25">
      <w:pPr>
        <w:rPr>
          <w:rFonts w:ascii="Verdana" w:eastAsia="Times New Roman" w:hAnsi="Verdana" w:cs="Arial"/>
          <w:sz w:val="20"/>
          <w:szCs w:val="24"/>
          <w:lang w:eastAsia="es-ES"/>
        </w:rPr>
      </w:pPr>
      <w:r>
        <w:br w:type="page"/>
      </w:r>
    </w:p>
    <w:p w:rsidR="00347BE9" w:rsidRPr="00FD6E98" w:rsidRDefault="00347BE9" w:rsidP="00347BE9">
      <w:pPr>
        <w:pStyle w:val="MNormal"/>
      </w:pPr>
    </w:p>
    <w:p w:rsidR="00347BE9" w:rsidRDefault="00347BE9" w:rsidP="00347BE9">
      <w:pPr>
        <w:pStyle w:val="PSI-Ttulo2"/>
      </w:pPr>
      <w:bookmarkStart w:id="14" w:name="_Toc12016614"/>
      <w:r>
        <w:t xml:space="preserve"> </w:t>
      </w:r>
      <w:bookmarkStart w:id="15" w:name="_Toc18314690"/>
      <w:bookmarkEnd w:id="14"/>
      <w:r w:rsidR="003E6872">
        <w:t>Empleado Secretaría Académica</w:t>
      </w:r>
      <w:bookmarkEnd w:id="15"/>
      <w:r w:rsidR="003E6872">
        <w:t xml:space="preserve"> </w:t>
      </w:r>
    </w:p>
    <w:p w:rsidR="00347BE9" w:rsidRDefault="00347BE9" w:rsidP="00347BE9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47BE9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47BE9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47BE9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Empleado Secretaría Académica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47BE9" w:rsidRPr="003E0697" w:rsidRDefault="003E6872" w:rsidP="000D2385">
            <w:r>
              <w:rPr>
                <w:sz w:val="16"/>
              </w:rPr>
              <w:t>02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empleado de Secretaría académica es el encargado de gestionar los programas de asignaturas (solicitar, controlar, modificar, cargar). Posteriormente, es el encargado de realizar la aprobación del mismo, mediante su firma. </w:t>
            </w:r>
          </w:p>
        </w:tc>
      </w:tr>
      <w:tr w:rsidR="00347BE9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47BE9" w:rsidRDefault="001D4BED" w:rsidP="000D2385">
            <w:pPr>
              <w:rPr>
                <w:i/>
              </w:rPr>
            </w:pPr>
            <w:r>
              <w:rPr>
                <w:i/>
              </w:rPr>
              <w:t xml:space="preserve">Notificar al Profesor, que debe presentar un nuevo programa o actualizar su firma. </w:t>
            </w:r>
          </w:p>
        </w:tc>
      </w:tr>
      <w:tr w:rsidR="00347BE9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47BE9" w:rsidRDefault="00347BE9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47BE9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47BE9" w:rsidRDefault="00347BE9" w:rsidP="00347BE9">
      <w:pPr>
        <w:rPr>
          <w:sz w:val="24"/>
        </w:rPr>
      </w:pPr>
    </w:p>
    <w:p w:rsidR="00347BE9" w:rsidRDefault="00347BE9" w:rsidP="00347BE9">
      <w:pPr>
        <w:jc w:val="both"/>
      </w:pPr>
    </w:p>
    <w:p w:rsidR="00347BE9" w:rsidRDefault="00347BE9" w:rsidP="00347BE9">
      <w:pPr>
        <w:pStyle w:val="MTemaNormal"/>
      </w:pPr>
    </w:p>
    <w:p w:rsidR="003E6872" w:rsidRDefault="003E6872" w:rsidP="00347BE9">
      <w:pPr>
        <w:pStyle w:val="MTemaNormal"/>
      </w:pPr>
    </w:p>
    <w:p w:rsidR="003E6872" w:rsidRDefault="003E6872" w:rsidP="003E6872">
      <w:pPr>
        <w:pStyle w:val="PSI-Ttulo2"/>
      </w:pPr>
      <w:bookmarkStart w:id="16" w:name="_Toc18314691"/>
      <w:r>
        <w:t>Departamento</w:t>
      </w:r>
      <w:bookmarkEnd w:id="16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Departamento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03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El Departamento es el responsable de controlar/ revisar los programas de asignatura. Posteriormente, es el encargado de realizar la aprobación del mismo, mediante su firma. 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963C90" w:rsidP="00963C90">
            <w:pPr>
              <w:rPr>
                <w:i/>
              </w:rPr>
            </w:pPr>
            <w:r>
              <w:rPr>
                <w:i/>
              </w:rPr>
              <w:t xml:space="preserve">Notificar al Empleado de Secretaría Académica, sobre alguna consideración </w:t>
            </w:r>
            <w:r w:rsidR="007C3FBB">
              <w:rPr>
                <w:i/>
              </w:rPr>
              <w:t xml:space="preserve">respecto de </w:t>
            </w:r>
            <w:r>
              <w:rPr>
                <w:i/>
              </w:rPr>
              <w:t xml:space="preserve">un programa. 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>Caso de Uso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3E6872" w:rsidRDefault="003E6872" w:rsidP="00347BE9">
      <w:pPr>
        <w:pStyle w:val="MTemaNormal"/>
      </w:pPr>
    </w:p>
    <w:p w:rsidR="00F72CCF" w:rsidRDefault="00F72CCF" w:rsidP="003E6872">
      <w:pPr>
        <w:pStyle w:val="PSI-Ttulo2"/>
      </w:pPr>
    </w:p>
    <w:p w:rsidR="00F72CCF" w:rsidRDefault="00F72CCF" w:rsidP="003E6872">
      <w:pPr>
        <w:pStyle w:val="PSI-Ttulo2"/>
      </w:pPr>
    </w:p>
    <w:p w:rsidR="00F72CCF" w:rsidRDefault="00F72CCF" w:rsidP="003E6872">
      <w:pPr>
        <w:pStyle w:val="PSI-Ttulo2"/>
      </w:pPr>
    </w:p>
    <w:p w:rsidR="00F72CCF" w:rsidRDefault="00F72CCF" w:rsidP="003E6872">
      <w:pPr>
        <w:pStyle w:val="PSI-Ttulo2"/>
      </w:pPr>
    </w:p>
    <w:p w:rsidR="00F72CCF" w:rsidRDefault="00F72CCF" w:rsidP="003E6872">
      <w:pPr>
        <w:pStyle w:val="PSI-Ttulo2"/>
      </w:pPr>
    </w:p>
    <w:p w:rsidR="003E6872" w:rsidRDefault="003E6872" w:rsidP="003E6872">
      <w:pPr>
        <w:pStyle w:val="PSI-Ttulo2"/>
      </w:pPr>
      <w:bookmarkStart w:id="17" w:name="_Toc18314692"/>
      <w:r>
        <w:t>Invitado</w:t>
      </w:r>
      <w:bookmarkEnd w:id="17"/>
    </w:p>
    <w:p w:rsidR="003E6872" w:rsidRDefault="003E6872" w:rsidP="003E6872">
      <w:pPr>
        <w:pStyle w:val="MTemaNormal"/>
      </w:pPr>
    </w:p>
    <w:tbl>
      <w:tblPr>
        <w:tblW w:w="8186" w:type="dxa"/>
        <w:tblInd w:w="6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686"/>
        <w:gridCol w:w="395"/>
        <w:gridCol w:w="4563"/>
        <w:gridCol w:w="1542"/>
      </w:tblGrid>
      <w:tr w:rsidR="003E6872" w:rsidTr="000D2385">
        <w:trPr>
          <w:trHeight w:val="283"/>
        </w:trPr>
        <w:tc>
          <w:tcPr>
            <w:tcW w:w="2081" w:type="dxa"/>
            <w:gridSpan w:val="2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 w:rsidRPr="00666313">
              <w:rPr>
                <w:sz w:val="24"/>
              </w:rPr>
              <w:t xml:space="preserve">Actor </w:t>
            </w:r>
          </w:p>
        </w:tc>
        <w:tc>
          <w:tcPr>
            <w:tcW w:w="4563" w:type="dxa"/>
            <w:tcBorders>
              <w:top w:val="single" w:sz="18" w:space="0" w:color="auto"/>
              <w:bottom w:val="single" w:sz="12" w:space="0" w:color="auto"/>
              <w:right w:val="single" w:sz="18" w:space="0" w:color="auto"/>
            </w:tcBorders>
            <w:vAlign w:val="bottom"/>
          </w:tcPr>
          <w:p w:rsidR="003E6872" w:rsidRPr="00666313" w:rsidRDefault="003E6872" w:rsidP="000D2385">
            <w:pPr>
              <w:rPr>
                <w:sz w:val="24"/>
              </w:rPr>
            </w:pPr>
            <w:r>
              <w:rPr>
                <w:sz w:val="24"/>
              </w:rPr>
              <w:t>Invitado</w:t>
            </w:r>
          </w:p>
        </w:tc>
        <w:tc>
          <w:tcPr>
            <w:tcW w:w="1542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shd w:val="pct10" w:color="000000" w:fill="FFFFFF"/>
            <w:vAlign w:val="bottom"/>
          </w:tcPr>
          <w:p w:rsidR="003E6872" w:rsidRPr="003E0697" w:rsidRDefault="003E6872" w:rsidP="000D2385">
            <w:r>
              <w:rPr>
                <w:sz w:val="16"/>
              </w:rPr>
              <w:t>04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500" w:type="dxa"/>
            <w:gridSpan w:val="3"/>
            <w:tcBorders>
              <w:top w:val="single" w:sz="12" w:space="0" w:color="auto"/>
              <w:right w:val="single" w:sz="18" w:space="0" w:color="auto"/>
            </w:tcBorders>
          </w:tcPr>
          <w:p w:rsidR="00D01F7D" w:rsidRDefault="00D01F7D" w:rsidP="00D01F7D">
            <w:pPr>
              <w:rPr>
                <w:i/>
              </w:rPr>
            </w:pPr>
            <w:r>
              <w:rPr>
                <w:i/>
              </w:rPr>
              <w:t>El invitado es cualquier persona que no se haya autentificado en el sistema y que puede visualizar y descargar los programas de asignatura que desee.</w:t>
            </w:r>
          </w:p>
        </w:tc>
      </w:tr>
      <w:tr w:rsidR="003E6872" w:rsidTr="000D2385">
        <w:trPr>
          <w:cantSplit/>
          <w:trHeight w:val="312"/>
        </w:trPr>
        <w:tc>
          <w:tcPr>
            <w:tcW w:w="1686" w:type="dxa"/>
            <w:tcBorders>
              <w:left w:val="single" w:sz="18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Relaciones</w:t>
            </w:r>
          </w:p>
        </w:tc>
        <w:tc>
          <w:tcPr>
            <w:tcW w:w="6500" w:type="dxa"/>
            <w:gridSpan w:val="3"/>
            <w:tcBorders>
              <w:right w:val="single" w:sz="18" w:space="0" w:color="auto"/>
            </w:tcBorders>
          </w:tcPr>
          <w:p w:rsidR="003E6872" w:rsidRDefault="005B3420" w:rsidP="000D2385">
            <w:pPr>
              <w:rPr>
                <w:i/>
              </w:rPr>
            </w:pPr>
            <w:r>
              <w:rPr>
                <w:i/>
              </w:rPr>
              <w:t>N/A</w:t>
            </w:r>
          </w:p>
        </w:tc>
      </w:tr>
      <w:tr w:rsidR="003E6872" w:rsidTr="000D2385">
        <w:trPr>
          <w:trHeight w:val="312"/>
        </w:trPr>
        <w:tc>
          <w:tcPr>
            <w:tcW w:w="1686" w:type="dxa"/>
            <w:tcBorders>
              <w:left w:val="single" w:sz="18" w:space="0" w:color="auto"/>
              <w:bottom w:val="single" w:sz="4" w:space="0" w:color="auto"/>
            </w:tcBorders>
            <w:vAlign w:val="center"/>
          </w:tcPr>
          <w:p w:rsidR="003E6872" w:rsidRDefault="003E6872" w:rsidP="000D2385">
            <w:pPr>
              <w:rPr>
                <w:b/>
              </w:rPr>
            </w:pPr>
            <w:r>
              <w:rPr>
                <w:b/>
              </w:rPr>
              <w:t>Referencias</w:t>
            </w:r>
          </w:p>
        </w:tc>
        <w:tc>
          <w:tcPr>
            <w:tcW w:w="6500" w:type="dxa"/>
            <w:gridSpan w:val="3"/>
            <w:tcBorders>
              <w:bottom w:val="single" w:sz="4" w:space="0" w:color="auto"/>
              <w:right w:val="single" w:sz="18" w:space="0" w:color="auto"/>
            </w:tcBorders>
          </w:tcPr>
          <w:p w:rsidR="003E6872" w:rsidRDefault="003E6872" w:rsidP="000D2385">
            <w:pPr>
              <w:rPr>
                <w:i/>
              </w:rPr>
            </w:pPr>
            <w:r>
              <w:rPr>
                <w:i/>
              </w:rPr>
              <w:t xml:space="preserve">Caso de Uso. </w:t>
            </w:r>
          </w:p>
        </w:tc>
      </w:tr>
    </w:tbl>
    <w:p w:rsidR="003E6872" w:rsidRDefault="003E6872" w:rsidP="003E6872">
      <w:pPr>
        <w:rPr>
          <w:sz w:val="24"/>
        </w:rPr>
      </w:pPr>
    </w:p>
    <w:p w:rsidR="003E6872" w:rsidRDefault="003E6872" w:rsidP="00347BE9">
      <w:pPr>
        <w:pStyle w:val="MTemaNormal"/>
      </w:pPr>
    </w:p>
    <w:p w:rsidR="003E6872" w:rsidRDefault="003E6872" w:rsidP="00347BE9">
      <w:pPr>
        <w:pStyle w:val="PSI-Ttulo1"/>
      </w:pPr>
      <w:bookmarkStart w:id="18" w:name="_Toc12016615"/>
      <w:bookmarkStart w:id="19" w:name="_Toc228266924"/>
      <w:bookmarkStart w:id="20" w:name="_Toc234682916"/>
    </w:p>
    <w:p w:rsidR="003E6872" w:rsidRDefault="003E6872" w:rsidP="00347BE9">
      <w:pPr>
        <w:pStyle w:val="PSI-Ttulo1"/>
      </w:pPr>
    </w:p>
    <w:p w:rsidR="00347BE9" w:rsidRDefault="00347BE9" w:rsidP="00347BE9">
      <w:pPr>
        <w:pStyle w:val="PSI-Ttulo1"/>
      </w:pPr>
      <w:bookmarkStart w:id="21" w:name="_Toc18314693"/>
      <w:r>
        <w:t>Casos de Uso</w:t>
      </w:r>
      <w:bookmarkEnd w:id="18"/>
      <w:bookmarkEnd w:id="19"/>
      <w:bookmarkEnd w:id="20"/>
      <w:bookmarkEnd w:id="21"/>
    </w:p>
    <w:p w:rsidR="00347BE9" w:rsidRDefault="00347BE9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C82EBD">
      <w:pPr>
        <w:pStyle w:val="PSI-Ttulo2"/>
      </w:pPr>
      <w:bookmarkStart w:id="22" w:name="_Toc524890609"/>
      <w:bookmarkStart w:id="23" w:name="_Toc18314694"/>
      <w:r>
        <w:t>Ingresar al sistema</w:t>
      </w:r>
      <w:bookmarkEnd w:id="22"/>
      <w:bookmarkEnd w:id="23"/>
    </w:p>
    <w:p w:rsidR="00C82EBD" w:rsidRDefault="00C82EBD" w:rsidP="00C82EBD">
      <w:pPr>
        <w:pStyle w:val="PSI-Ttulo3"/>
      </w:pPr>
      <w:bookmarkStart w:id="24" w:name="_Toc524890610"/>
      <w:bookmarkStart w:id="25" w:name="_Toc18314695"/>
      <w:r>
        <w:t>Actores</w:t>
      </w:r>
      <w:bookmarkEnd w:id="24"/>
      <w:bookmarkEnd w:id="25"/>
    </w:p>
    <w:p w:rsidR="00C82EBD" w:rsidRDefault="00C82EBD" w:rsidP="00C9245F">
      <w:pPr>
        <w:pStyle w:val="PSI-Normal"/>
      </w:pPr>
      <w:bookmarkStart w:id="26" w:name="_Toc228266926"/>
      <w:bookmarkStart w:id="27" w:name="_Toc234682918"/>
      <w:bookmarkStart w:id="28" w:name="_Toc235346533"/>
      <w:r>
        <w:t>Invitado</w:t>
      </w:r>
    </w:p>
    <w:p w:rsidR="00C82EBD" w:rsidRDefault="00C82EBD" w:rsidP="00C82EBD">
      <w:pPr>
        <w:pStyle w:val="PSI-Ttulo3"/>
      </w:pPr>
      <w:bookmarkStart w:id="29" w:name="_Toc524890611"/>
      <w:bookmarkStart w:id="30" w:name="_Toc18314696"/>
      <w:r>
        <w:t>Descripción</w:t>
      </w:r>
      <w:bookmarkEnd w:id="26"/>
      <w:bookmarkEnd w:id="27"/>
      <w:bookmarkEnd w:id="28"/>
      <w:bookmarkEnd w:id="29"/>
      <w:bookmarkEnd w:id="30"/>
    </w:p>
    <w:p w:rsidR="00C326DA" w:rsidRDefault="00C326DA" w:rsidP="00C326DA">
      <w:pPr>
        <w:pStyle w:val="PSI-Normal"/>
      </w:pPr>
      <w:r>
        <w:t xml:space="preserve">Permitir al invitado acceder al sistema, para obtener los permisos necesarios para cargar, visualizar, modificar y descargar el programa de asignatura correspondiente. </w:t>
      </w:r>
    </w:p>
    <w:p w:rsidR="00C326DA" w:rsidRDefault="00C326DA" w:rsidP="00C326DA">
      <w:pPr>
        <w:pStyle w:val="PSI-Normal"/>
      </w:pPr>
    </w:p>
    <w:p w:rsidR="00C82EBD" w:rsidRDefault="00C326DA" w:rsidP="00C326DA">
      <w:pPr>
        <w:pStyle w:val="PSI-Normal"/>
      </w:pPr>
      <w:r>
        <w:t>Permitir al invitado poder autentificarse en el sistema mediante su correo institucional y tener acceso a determinadas acciones de acuerdo a su rol.</w:t>
      </w:r>
    </w:p>
    <w:p w:rsidR="00C82EBD" w:rsidRDefault="00C82EBD" w:rsidP="00C9245F">
      <w:pPr>
        <w:pStyle w:val="PSI-Normal"/>
      </w:pPr>
    </w:p>
    <w:p w:rsidR="002F6925" w:rsidRDefault="002F6925" w:rsidP="00C9245F">
      <w:pPr>
        <w:pStyle w:val="PSI-Normal"/>
      </w:pPr>
    </w:p>
    <w:p w:rsidR="009B27A4" w:rsidRDefault="009B27A4" w:rsidP="009B27A4">
      <w:pPr>
        <w:pStyle w:val="PSI-Ttulo2"/>
      </w:pPr>
      <w:bookmarkStart w:id="31" w:name="_Toc524890621"/>
      <w:bookmarkStart w:id="32" w:name="_Toc18314697"/>
      <w:r w:rsidRPr="00DD1A50">
        <w:lastRenderedPageBreak/>
        <w:t>Visualizar Programa</w:t>
      </w:r>
      <w:bookmarkEnd w:id="31"/>
      <w:bookmarkEnd w:id="32"/>
    </w:p>
    <w:p w:rsidR="009B27A4" w:rsidRDefault="009B27A4" w:rsidP="009B27A4">
      <w:pPr>
        <w:pStyle w:val="PSI-Ttulo3"/>
      </w:pPr>
      <w:bookmarkStart w:id="33" w:name="_Toc524890622"/>
      <w:bookmarkStart w:id="34" w:name="_Toc18314698"/>
      <w:r>
        <w:t>Actores</w:t>
      </w:r>
      <w:bookmarkEnd w:id="33"/>
      <w:bookmarkEnd w:id="34"/>
    </w:p>
    <w:p w:rsidR="009B27A4" w:rsidRDefault="009B27A4" w:rsidP="00C9245F">
      <w:pPr>
        <w:pStyle w:val="PSI-Normal"/>
      </w:pPr>
      <w:r>
        <w:t>Invitado</w:t>
      </w:r>
    </w:p>
    <w:p w:rsidR="009B27A4" w:rsidRDefault="009B27A4" w:rsidP="009B27A4">
      <w:pPr>
        <w:pStyle w:val="PSI-Ttulo2"/>
      </w:pPr>
      <w:bookmarkStart w:id="35" w:name="_Toc524890623"/>
      <w:bookmarkStart w:id="36" w:name="_Toc18314699"/>
      <w:r w:rsidRPr="002F6925">
        <w:rPr>
          <w:sz w:val="22"/>
          <w:szCs w:val="22"/>
        </w:rPr>
        <w:t>Descripción</w:t>
      </w:r>
      <w:bookmarkEnd w:id="35"/>
      <w:bookmarkEnd w:id="36"/>
    </w:p>
    <w:p w:rsidR="009B27A4" w:rsidRDefault="00C326DA" w:rsidP="00C326DA">
      <w:pPr>
        <w:pStyle w:val="PSI-Normal"/>
      </w:pPr>
      <w:r>
        <w:t>Permitir al Invitado visualizar el programa (documento).</w:t>
      </w:r>
    </w:p>
    <w:p w:rsidR="00C326DA" w:rsidRDefault="00C326DA" w:rsidP="00C326DA">
      <w:pPr>
        <w:pStyle w:val="PSI-Normal"/>
      </w:pP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Comentario"/>
        <w:rPr>
          <w:lang w:eastAsia="ar-SA"/>
        </w:rPr>
      </w:pPr>
    </w:p>
    <w:p w:rsidR="00C82EBD" w:rsidRDefault="00C82EBD" w:rsidP="00C82EBD">
      <w:pPr>
        <w:pStyle w:val="PSI-Ttulo2"/>
      </w:pPr>
      <w:bookmarkStart w:id="37" w:name="_Toc18314700"/>
      <w:r>
        <w:t>Generar Programa</w:t>
      </w:r>
      <w:r w:rsidR="009E2F36">
        <w:t xml:space="preserve"> PDF</w:t>
      </w:r>
      <w:bookmarkEnd w:id="37"/>
    </w:p>
    <w:p w:rsidR="00C82EBD" w:rsidRDefault="00C82EBD" w:rsidP="00C82EBD">
      <w:pPr>
        <w:pStyle w:val="PSI-Ttulo3"/>
      </w:pPr>
      <w:bookmarkStart w:id="38" w:name="_Toc18314701"/>
      <w:r>
        <w:t>Actores</w:t>
      </w:r>
      <w:bookmarkEnd w:id="38"/>
    </w:p>
    <w:p w:rsidR="00C82EBD" w:rsidRDefault="00C82EBD" w:rsidP="00C9245F">
      <w:pPr>
        <w:pStyle w:val="PSI-Normal"/>
      </w:pPr>
      <w:r>
        <w:t>Profesor</w:t>
      </w:r>
    </w:p>
    <w:p w:rsidR="006125AC" w:rsidRDefault="006125AC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3"/>
      </w:pPr>
      <w:bookmarkStart w:id="39" w:name="_Toc18314702"/>
      <w:r>
        <w:t>Descripción</w:t>
      </w:r>
      <w:bookmarkEnd w:id="39"/>
    </w:p>
    <w:p w:rsidR="00C82EBD" w:rsidRDefault="00C326DA" w:rsidP="00C326DA">
      <w:pPr>
        <w:pStyle w:val="PSI-Normal"/>
      </w:pPr>
      <w:r>
        <w:t>Permitir al Profesor</w:t>
      </w:r>
      <w:r w:rsidR="006125AC">
        <w:t xml:space="preserve"> </w:t>
      </w:r>
      <w:r w:rsidR="00470CF7">
        <w:t>y</w:t>
      </w:r>
      <w:r w:rsidR="006125AC">
        <w:t xml:space="preserve"> </w:t>
      </w:r>
      <w:r w:rsidR="006B33BD">
        <w:t xml:space="preserve">al </w:t>
      </w:r>
      <w:r w:rsidR="006125AC">
        <w:t>Empleado Secretaría Académica</w:t>
      </w:r>
      <w:r>
        <w:t xml:space="preserve"> generar un programa en formato .PDF a partir de los formularios.</w:t>
      </w:r>
    </w:p>
    <w:p w:rsidR="00C82EBD" w:rsidRDefault="00C82EBD" w:rsidP="00C82EBD">
      <w:pPr>
        <w:pStyle w:val="PSI-Ttulo2"/>
      </w:pPr>
    </w:p>
    <w:p w:rsidR="00C326DA" w:rsidRDefault="00C326DA" w:rsidP="00C326DA">
      <w:pPr>
        <w:pStyle w:val="PSI-Normal"/>
      </w:pPr>
    </w:p>
    <w:p w:rsidR="00C82EBD" w:rsidRPr="004B546B" w:rsidRDefault="00C82EBD" w:rsidP="00C82EBD">
      <w:pPr>
        <w:pStyle w:val="PSI-Ttulo2"/>
        <w:rPr>
          <w:lang w:val="es-ES"/>
        </w:rPr>
      </w:pPr>
    </w:p>
    <w:p w:rsidR="00C82EBD" w:rsidRDefault="00C82EBD" w:rsidP="00C82EBD">
      <w:pPr>
        <w:pStyle w:val="PSI-Ttulo2"/>
      </w:pPr>
      <w:bookmarkStart w:id="40" w:name="_Toc524890624"/>
      <w:bookmarkStart w:id="41" w:name="_Toc18314703"/>
      <w:r>
        <w:t xml:space="preserve">Subir Programa </w:t>
      </w:r>
      <w:bookmarkEnd w:id="40"/>
      <w:r w:rsidR="00BA03BE">
        <w:t>Firmado</w:t>
      </w:r>
      <w:bookmarkEnd w:id="41"/>
    </w:p>
    <w:p w:rsidR="00C82EBD" w:rsidRDefault="00C82EBD" w:rsidP="00C82EBD">
      <w:pPr>
        <w:pStyle w:val="PSI-Ttulo3"/>
      </w:pPr>
      <w:bookmarkStart w:id="42" w:name="_Toc524890625"/>
      <w:bookmarkStart w:id="43" w:name="_Toc18314704"/>
      <w:r>
        <w:t>Actores</w:t>
      </w:r>
      <w:bookmarkEnd w:id="42"/>
      <w:bookmarkEnd w:id="43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44" w:name="_Toc524890626"/>
      <w:bookmarkStart w:id="45" w:name="_Toc18314705"/>
      <w:r w:rsidRPr="002F6925">
        <w:rPr>
          <w:sz w:val="22"/>
          <w:szCs w:val="22"/>
        </w:rPr>
        <w:t>Descripción</w:t>
      </w:r>
      <w:bookmarkEnd w:id="44"/>
      <w:bookmarkEnd w:id="45"/>
    </w:p>
    <w:p w:rsidR="00C326DA" w:rsidRDefault="00C326DA" w:rsidP="00C326DA">
      <w:pPr>
        <w:pStyle w:val="PSI-Normal"/>
      </w:pPr>
      <w:r>
        <w:t>Permitir al Empleado Secretaría Académica cargar en el sistema el programa escaneado del documento (programa impreso) firmado</w:t>
      </w:r>
      <w:r w:rsidRPr="0021270F">
        <w:t xml:space="preserve"> por todas las autoridades correspondientes (docente, S</w:t>
      </w:r>
      <w:r>
        <w:t xml:space="preserve">ecretaría </w:t>
      </w:r>
      <w:r w:rsidRPr="0021270F">
        <w:t>A</w:t>
      </w:r>
      <w:r>
        <w:t>cadémica</w:t>
      </w:r>
      <w:r w:rsidRPr="0021270F">
        <w:t>, departamento).</w:t>
      </w:r>
    </w:p>
    <w:p w:rsidR="00C326DA" w:rsidRDefault="00C326DA" w:rsidP="00C326DA">
      <w:pPr>
        <w:pStyle w:val="PSI-Normal"/>
      </w:pPr>
    </w:p>
    <w:p w:rsidR="00470FDB" w:rsidRDefault="00470FDB" w:rsidP="00C82EBD">
      <w:pPr>
        <w:pStyle w:val="PSI-Ttulo2"/>
      </w:pPr>
      <w:bookmarkStart w:id="46" w:name="_Toc524890627"/>
    </w:p>
    <w:p w:rsidR="002F6925" w:rsidRDefault="002F6925" w:rsidP="00C82EBD">
      <w:pPr>
        <w:pStyle w:val="PSI-Ttulo2"/>
      </w:pPr>
    </w:p>
    <w:p w:rsidR="00C82EBD" w:rsidRDefault="00C82EBD" w:rsidP="00C82EBD">
      <w:pPr>
        <w:pStyle w:val="PSI-Ttulo2"/>
      </w:pPr>
      <w:bookmarkStart w:id="47" w:name="_Toc18314706"/>
      <w:r>
        <w:t>Seguir Programa</w:t>
      </w:r>
      <w:bookmarkEnd w:id="46"/>
      <w:bookmarkEnd w:id="47"/>
    </w:p>
    <w:p w:rsidR="00C82EBD" w:rsidRDefault="00C82EBD" w:rsidP="00C82EBD">
      <w:pPr>
        <w:pStyle w:val="PSI-Ttulo3"/>
      </w:pPr>
      <w:bookmarkStart w:id="48" w:name="_Toc524890628"/>
      <w:bookmarkStart w:id="49" w:name="_Toc18314707"/>
      <w:r>
        <w:t>Actores</w:t>
      </w:r>
      <w:bookmarkEnd w:id="48"/>
      <w:bookmarkEnd w:id="49"/>
    </w:p>
    <w:p w:rsidR="00C82EBD" w:rsidRDefault="00C82EBD" w:rsidP="00C9245F">
      <w:pPr>
        <w:pStyle w:val="PSI-Normal"/>
      </w:pPr>
      <w:r>
        <w:t>Empleado Secretaría Académica</w:t>
      </w:r>
    </w:p>
    <w:p w:rsidR="00C82EBD" w:rsidRDefault="00C82EBD" w:rsidP="00C82EBD">
      <w:pPr>
        <w:pStyle w:val="PSI-Ttulo2"/>
      </w:pPr>
      <w:bookmarkStart w:id="50" w:name="_Toc524890629"/>
      <w:bookmarkStart w:id="51" w:name="_Toc18314708"/>
      <w:r w:rsidRPr="002F6925">
        <w:rPr>
          <w:sz w:val="22"/>
          <w:szCs w:val="22"/>
        </w:rPr>
        <w:t>Descripción</w:t>
      </w:r>
      <w:bookmarkEnd w:id="50"/>
      <w:bookmarkEnd w:id="51"/>
    </w:p>
    <w:p w:rsidR="00C326DA" w:rsidRDefault="00C326DA" w:rsidP="00C326DA">
      <w:pPr>
        <w:pStyle w:val="PSI-Normal"/>
      </w:pPr>
      <w:r>
        <w:t>Permitir al Empleado Secretaría Académica el seguimiento del programa, para saber dónde y cuantos días se encuentra el programa durante el proceso de firmas.</w:t>
      </w:r>
    </w:p>
    <w:p w:rsidR="00C326DA" w:rsidRDefault="00C326DA" w:rsidP="00C326DA">
      <w:pPr>
        <w:pStyle w:val="PSI-Normal"/>
      </w:pPr>
    </w:p>
    <w:p w:rsidR="00C82EBD" w:rsidRDefault="00C82EBD" w:rsidP="00C82EBD">
      <w:pPr>
        <w:pStyle w:val="PSI-Ttulo2"/>
        <w:rPr>
          <w:lang w:val="es-ES"/>
        </w:rPr>
      </w:pPr>
      <w:bookmarkStart w:id="52" w:name="_Toc524890630"/>
    </w:p>
    <w:p w:rsidR="002913B7" w:rsidRDefault="002913B7" w:rsidP="002913B7">
      <w:pPr>
        <w:pStyle w:val="PSI-Ttulo2"/>
      </w:pPr>
      <w:bookmarkStart w:id="53" w:name="_Toc18314709"/>
      <w:r>
        <w:t>Revisar Formulario Programa</w:t>
      </w:r>
      <w:bookmarkEnd w:id="53"/>
    </w:p>
    <w:p w:rsidR="002913B7" w:rsidRDefault="002913B7" w:rsidP="002913B7">
      <w:pPr>
        <w:pStyle w:val="PSI-Ttulo3"/>
      </w:pPr>
      <w:bookmarkStart w:id="54" w:name="_Toc18314710"/>
      <w:r>
        <w:t>Actores</w:t>
      </w:r>
      <w:bookmarkEnd w:id="54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5" w:name="_Toc18314711"/>
      <w:r w:rsidRPr="002F6925">
        <w:rPr>
          <w:sz w:val="22"/>
          <w:szCs w:val="22"/>
        </w:rPr>
        <w:t>Descripción</w:t>
      </w:r>
      <w:bookmarkEnd w:id="55"/>
    </w:p>
    <w:p w:rsidR="002913B7" w:rsidRDefault="00C326DA" w:rsidP="00C326DA">
      <w:pPr>
        <w:pStyle w:val="PSI-Normal"/>
      </w:pPr>
      <w:r>
        <w:t>Permitir al Empleado Secretaría Académica y al jefe del departamento revisar las secciones correspondientes del formulario del programa, realizando observaciones (en el caso que corresponda) al final del mismo, para que el docente realice las modificaciones necesarias.</w:t>
      </w:r>
    </w:p>
    <w:p w:rsidR="00C326DA" w:rsidRDefault="00C326DA" w:rsidP="00C326DA">
      <w:pPr>
        <w:pStyle w:val="PSI-Normal"/>
      </w:pPr>
    </w:p>
    <w:p w:rsidR="002913B7" w:rsidRDefault="002913B7" w:rsidP="002913B7">
      <w:pPr>
        <w:pStyle w:val="PSI-Ttulo2"/>
      </w:pPr>
    </w:p>
    <w:p w:rsidR="002913B7" w:rsidRDefault="002913B7" w:rsidP="002913B7">
      <w:pPr>
        <w:pStyle w:val="PSI-Ttulo2"/>
      </w:pPr>
      <w:bookmarkStart w:id="56" w:name="_Toc18314712"/>
      <w:r>
        <w:t>Enviar Notificación</w:t>
      </w:r>
      <w:bookmarkEnd w:id="56"/>
    </w:p>
    <w:p w:rsidR="002913B7" w:rsidRDefault="002913B7" w:rsidP="002913B7">
      <w:pPr>
        <w:pStyle w:val="PSI-Ttulo3"/>
      </w:pPr>
      <w:bookmarkStart w:id="57" w:name="_Toc18314713"/>
      <w:r>
        <w:t>Actores</w:t>
      </w:r>
      <w:bookmarkEnd w:id="57"/>
    </w:p>
    <w:p w:rsidR="002913B7" w:rsidRDefault="002913B7" w:rsidP="002913B7">
      <w:pPr>
        <w:pStyle w:val="PSI-Normal"/>
      </w:pPr>
      <w:r>
        <w:t>Empleado Secretaría Académica</w:t>
      </w:r>
    </w:p>
    <w:p w:rsidR="002913B7" w:rsidRDefault="002913B7" w:rsidP="002913B7">
      <w:pPr>
        <w:pStyle w:val="PSI-Normal"/>
      </w:pPr>
      <w:r>
        <w:t>Profesor</w:t>
      </w:r>
    </w:p>
    <w:p w:rsidR="002913B7" w:rsidRDefault="002913B7" w:rsidP="002913B7">
      <w:pPr>
        <w:pStyle w:val="PSI-Normal"/>
      </w:pPr>
      <w:r>
        <w:t>Departamento</w:t>
      </w:r>
    </w:p>
    <w:p w:rsidR="002913B7" w:rsidRDefault="002913B7" w:rsidP="002913B7">
      <w:pPr>
        <w:pStyle w:val="PSI-Ttulo2"/>
      </w:pPr>
      <w:bookmarkStart w:id="58" w:name="_Toc18314714"/>
      <w:r w:rsidRPr="002F6925">
        <w:rPr>
          <w:sz w:val="22"/>
          <w:szCs w:val="22"/>
        </w:rPr>
        <w:t>Descripción</w:t>
      </w:r>
      <w:bookmarkEnd w:id="58"/>
    </w:p>
    <w:p w:rsidR="002913B7" w:rsidRDefault="00C326DA" w:rsidP="00C326DA">
      <w:pPr>
        <w:pStyle w:val="PSI-Normal"/>
      </w:pPr>
      <w:r>
        <w:t xml:space="preserve">Permitir al Empleado Secretaría Académica, profesor y departamento  enviar notificaciones de aviso.  </w:t>
      </w:r>
    </w:p>
    <w:p w:rsidR="002913B7" w:rsidRDefault="002913B7" w:rsidP="002913B7">
      <w:pPr>
        <w:pStyle w:val="PSI-Ttulo2"/>
      </w:pPr>
    </w:p>
    <w:p w:rsidR="00BE687F" w:rsidRDefault="00BE687F" w:rsidP="002913B7">
      <w:pPr>
        <w:pStyle w:val="PSI-Ttulo2"/>
      </w:pPr>
    </w:p>
    <w:p w:rsidR="002F6925" w:rsidRDefault="002F6925" w:rsidP="00046095">
      <w:pPr>
        <w:pStyle w:val="PSI-Ttulo2"/>
      </w:pPr>
    </w:p>
    <w:p w:rsidR="00046095" w:rsidRDefault="00046095" w:rsidP="00046095">
      <w:pPr>
        <w:pStyle w:val="PSI-Ttulo2"/>
      </w:pPr>
      <w:bookmarkStart w:id="59" w:name="_Toc18314715"/>
      <w:r>
        <w:t>Ver Información Asignatura</w:t>
      </w:r>
      <w:bookmarkEnd w:id="59"/>
    </w:p>
    <w:p w:rsidR="00046095" w:rsidRDefault="00046095" w:rsidP="00046095">
      <w:pPr>
        <w:pStyle w:val="PSI-Ttulo3"/>
      </w:pPr>
      <w:bookmarkStart w:id="60" w:name="_Toc18314716"/>
      <w:r>
        <w:t>Actores</w:t>
      </w:r>
      <w:bookmarkEnd w:id="60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2913B7">
      <w:pPr>
        <w:pStyle w:val="PSI-Ttulo2"/>
      </w:pPr>
      <w:bookmarkStart w:id="61" w:name="_Toc18314717"/>
      <w:r w:rsidRPr="002F6925">
        <w:rPr>
          <w:sz w:val="22"/>
          <w:szCs w:val="22"/>
        </w:rPr>
        <w:t>Descripción</w:t>
      </w:r>
      <w:bookmarkEnd w:id="61"/>
    </w:p>
    <w:p w:rsidR="00046095" w:rsidRDefault="00C326DA" w:rsidP="00C326DA">
      <w:pPr>
        <w:pStyle w:val="PSI-Normal"/>
      </w:pPr>
      <w:r>
        <w:t xml:space="preserve">Permitir al Empleado Secretaría Académica visualizar la información importante (docente titular y vigencia del programa) de una asignatura.  </w:t>
      </w:r>
    </w:p>
    <w:p w:rsidR="00C326DA" w:rsidRDefault="00C326DA" w:rsidP="00C326DA">
      <w:pPr>
        <w:pStyle w:val="PSI-Normal"/>
      </w:pPr>
    </w:p>
    <w:p w:rsidR="001F2C22" w:rsidRDefault="001F2C22" w:rsidP="00046095">
      <w:pPr>
        <w:pStyle w:val="PSI-Ttulo2"/>
      </w:pPr>
    </w:p>
    <w:p w:rsidR="00046095" w:rsidRDefault="00046095" w:rsidP="00046095">
      <w:pPr>
        <w:pStyle w:val="PSI-Ttulo2"/>
      </w:pPr>
      <w:bookmarkStart w:id="62" w:name="_Toc18314718"/>
      <w:r>
        <w:t>Gestionar asignatura</w:t>
      </w:r>
      <w:bookmarkEnd w:id="62"/>
    </w:p>
    <w:p w:rsidR="00046095" w:rsidRDefault="00046095" w:rsidP="00046095">
      <w:pPr>
        <w:pStyle w:val="PSI-Ttulo3"/>
      </w:pPr>
      <w:bookmarkStart w:id="63" w:name="_Toc18314719"/>
      <w:r>
        <w:t>Actores</w:t>
      </w:r>
      <w:bookmarkEnd w:id="63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046095">
      <w:pPr>
        <w:pStyle w:val="PSI-Ttulo2"/>
      </w:pPr>
      <w:bookmarkStart w:id="64" w:name="_Toc18314720"/>
      <w:r w:rsidRPr="002F6925">
        <w:rPr>
          <w:sz w:val="22"/>
          <w:szCs w:val="22"/>
        </w:rPr>
        <w:lastRenderedPageBreak/>
        <w:t>Descripción</w:t>
      </w:r>
      <w:bookmarkEnd w:id="64"/>
    </w:p>
    <w:p w:rsidR="00BE687F" w:rsidRDefault="00BE687F" w:rsidP="00BE687F">
      <w:pPr>
        <w:ind w:left="720"/>
      </w:pPr>
      <w:r>
        <w:t>Permitir al empleado de Secretaría Académica gestionar las Asignaturas existentes en el sistema, mediante el alta, baja y modificación de las mismas.</w:t>
      </w:r>
    </w:p>
    <w:p w:rsidR="00C326DA" w:rsidRPr="00BE687F" w:rsidRDefault="00C326DA" w:rsidP="00C326DA">
      <w:pPr>
        <w:pStyle w:val="PSI-Normal"/>
        <w:rPr>
          <w:lang w:val="es-ES"/>
        </w:rPr>
      </w:pPr>
    </w:p>
    <w:p w:rsidR="0007604A" w:rsidRDefault="0007604A" w:rsidP="00046095">
      <w:pPr>
        <w:pStyle w:val="PSI-Ttulo2"/>
      </w:pPr>
    </w:p>
    <w:p w:rsidR="0007604A" w:rsidRDefault="00046095" w:rsidP="0007604A">
      <w:pPr>
        <w:pStyle w:val="PSI-Ttulo2"/>
      </w:pPr>
      <w:bookmarkStart w:id="65" w:name="_Toc18314721"/>
      <w:r>
        <w:t>Gestionar profesor</w:t>
      </w:r>
      <w:bookmarkEnd w:id="65"/>
    </w:p>
    <w:p w:rsidR="00046095" w:rsidRDefault="00046095" w:rsidP="00046095">
      <w:pPr>
        <w:pStyle w:val="PSI-Ttulo3"/>
      </w:pPr>
      <w:bookmarkStart w:id="66" w:name="_Toc18314722"/>
      <w:r>
        <w:t>Actores</w:t>
      </w:r>
      <w:bookmarkEnd w:id="66"/>
    </w:p>
    <w:p w:rsidR="00046095" w:rsidRDefault="00046095" w:rsidP="00046095">
      <w:pPr>
        <w:pStyle w:val="PSI-Normal"/>
      </w:pPr>
      <w:r>
        <w:t>Empleado Secretaría Académica</w:t>
      </w:r>
    </w:p>
    <w:p w:rsidR="00046095" w:rsidRDefault="00046095" w:rsidP="00C82EBD">
      <w:pPr>
        <w:pStyle w:val="PSI-Ttulo2"/>
      </w:pPr>
      <w:bookmarkStart w:id="67" w:name="_Toc18314723"/>
      <w:r w:rsidRPr="002F6925">
        <w:rPr>
          <w:sz w:val="22"/>
          <w:szCs w:val="22"/>
        </w:rPr>
        <w:t>Descripción</w:t>
      </w:r>
      <w:bookmarkEnd w:id="67"/>
    </w:p>
    <w:p w:rsidR="00046095" w:rsidRDefault="00C326DA" w:rsidP="00C326DA">
      <w:pPr>
        <w:pStyle w:val="PSI-Normal"/>
      </w:pPr>
      <w:r>
        <w:t>Permitir al empleado de Secretaría Académica gestionar los profesores existentes en el sistema</w:t>
      </w:r>
      <w:r w:rsidR="00BF709F">
        <w:t>,</w:t>
      </w:r>
      <w:r w:rsidR="00BE687F">
        <w:t xml:space="preserve"> mediante el alta, baja y modificación de los mismos</w:t>
      </w:r>
      <w:r>
        <w:t>.</w:t>
      </w:r>
    </w:p>
    <w:p w:rsidR="00C326DA" w:rsidRDefault="00C326DA" w:rsidP="00C326DA">
      <w:pPr>
        <w:pStyle w:val="PSI-Normal"/>
      </w:pPr>
    </w:p>
    <w:p w:rsidR="00A4069D" w:rsidRDefault="00A4069D" w:rsidP="00C82EBD">
      <w:pPr>
        <w:pStyle w:val="PSI-Ttulo2"/>
      </w:pPr>
    </w:p>
    <w:p w:rsidR="00C149B7" w:rsidRDefault="00C149B7" w:rsidP="00C149B7">
      <w:pPr>
        <w:pStyle w:val="PSI-Ttulo2"/>
      </w:pPr>
      <w:bookmarkStart w:id="68" w:name="_Toc18314724"/>
      <w:bookmarkEnd w:id="52"/>
      <w:r>
        <w:t>Gestionar carrera</w:t>
      </w:r>
      <w:bookmarkEnd w:id="68"/>
    </w:p>
    <w:p w:rsidR="00C149B7" w:rsidRDefault="00C149B7" w:rsidP="00C149B7">
      <w:pPr>
        <w:pStyle w:val="PSI-Ttulo3"/>
      </w:pPr>
      <w:bookmarkStart w:id="69" w:name="_Toc18314725"/>
      <w:r>
        <w:t>Actores</w:t>
      </w:r>
      <w:bookmarkEnd w:id="69"/>
    </w:p>
    <w:p w:rsidR="00C149B7" w:rsidRDefault="00C149B7" w:rsidP="00C149B7">
      <w:pPr>
        <w:pStyle w:val="PSI-Normal"/>
      </w:pPr>
      <w:r>
        <w:t>Empleado Secretaría Académica</w:t>
      </w:r>
    </w:p>
    <w:p w:rsidR="00C149B7" w:rsidRDefault="00C149B7" w:rsidP="00C149B7">
      <w:pPr>
        <w:pStyle w:val="PSI-Ttulo2"/>
      </w:pPr>
      <w:bookmarkStart w:id="70" w:name="_Toc18314726"/>
      <w:r w:rsidRPr="002F6925">
        <w:rPr>
          <w:sz w:val="22"/>
          <w:szCs w:val="22"/>
        </w:rPr>
        <w:t>Descripción</w:t>
      </w:r>
      <w:bookmarkEnd w:id="70"/>
    </w:p>
    <w:p w:rsidR="00C149B7" w:rsidRDefault="00C149B7" w:rsidP="00C149B7">
      <w:pPr>
        <w:pStyle w:val="PSI-Normal"/>
      </w:pPr>
      <w:r>
        <w:t>Permitir al empleado de Secretaría Académica gestionar las carreras existentes en el sistema, mediante el alta, baja y modificación de las mismas.</w:t>
      </w:r>
    </w:p>
    <w:p w:rsidR="00C326DA" w:rsidRDefault="00C326DA" w:rsidP="00C326DA">
      <w:pPr>
        <w:pStyle w:val="PSI-Normal"/>
      </w:pPr>
    </w:p>
    <w:p w:rsidR="00046095" w:rsidRDefault="00046095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DD765D" w:rsidRDefault="00DD765D" w:rsidP="00DD765D">
      <w:pPr>
        <w:pStyle w:val="PSI-Ttulo2"/>
      </w:pPr>
      <w:bookmarkStart w:id="71" w:name="_Toc18314727"/>
      <w:r>
        <w:t>Gestionar Formulario Programa</w:t>
      </w:r>
      <w:bookmarkEnd w:id="71"/>
    </w:p>
    <w:p w:rsidR="00DD765D" w:rsidRDefault="00DD765D" w:rsidP="00DD765D">
      <w:pPr>
        <w:pStyle w:val="PSI-Ttulo3"/>
      </w:pPr>
      <w:bookmarkStart w:id="72" w:name="_Toc18314728"/>
      <w:r>
        <w:t>Actores</w:t>
      </w:r>
      <w:bookmarkEnd w:id="72"/>
    </w:p>
    <w:p w:rsidR="00DD765D" w:rsidRDefault="00DD765D" w:rsidP="00DD765D">
      <w:pPr>
        <w:pStyle w:val="PSI-Normal"/>
      </w:pPr>
      <w:r>
        <w:t>Empleado Secretaría Académica</w:t>
      </w:r>
    </w:p>
    <w:p w:rsidR="00DD765D" w:rsidRDefault="00DD765D" w:rsidP="00DD765D">
      <w:pPr>
        <w:pStyle w:val="PSI-Normal"/>
      </w:pPr>
    </w:p>
    <w:p w:rsidR="00DD765D" w:rsidRDefault="00DD765D" w:rsidP="00DD765D">
      <w:pPr>
        <w:pStyle w:val="PSI-Normal"/>
      </w:pPr>
      <w:r>
        <w:t>Profesor</w:t>
      </w:r>
    </w:p>
    <w:p w:rsidR="00DD765D" w:rsidRDefault="00DD765D" w:rsidP="00DD765D">
      <w:pPr>
        <w:pStyle w:val="PSI-Ttulo2"/>
      </w:pPr>
      <w:bookmarkStart w:id="73" w:name="_Toc18314729"/>
      <w:r w:rsidRPr="002F6925">
        <w:rPr>
          <w:sz w:val="22"/>
          <w:szCs w:val="22"/>
        </w:rPr>
        <w:t>Descripción</w:t>
      </w:r>
      <w:bookmarkEnd w:id="73"/>
    </w:p>
    <w:p w:rsidR="00DD765D" w:rsidRDefault="00DD765D" w:rsidP="00DD765D">
      <w:pPr>
        <w:ind w:left="720"/>
      </w:pPr>
      <w:r>
        <w:t>Permitir al empleado de Secretaría Académica gestionar los Formularios de los Programas de Asignaturas de la UNPA - UARG existentes en el sistema, mediante la baja de los mismos.</w:t>
      </w:r>
    </w:p>
    <w:p w:rsidR="00DD765D" w:rsidRDefault="00DD765D" w:rsidP="00DD765D">
      <w:pPr>
        <w:ind w:left="720"/>
      </w:pPr>
      <w:r>
        <w:t>Permitir al Profesor gestionar los Formularios de los Programas de Asignaturas de la UNPA - UARG existentes en el sistema, mediante el ingreso de los datos correspondientes del programa (documento) en el formulario, como por ejemplo (código, nombre asignatura, responsables, contenidos, etc.) y además mediante la modificación de los campos del formulario de un  programa de una determinada asignatura.</w:t>
      </w:r>
    </w:p>
    <w:p w:rsidR="00DD765D" w:rsidRP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DD765D" w:rsidRDefault="00DD765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593FCE" w:rsidRDefault="00593FCE" w:rsidP="00593FCE">
      <w:pPr>
        <w:pStyle w:val="PSI-Ttulo2"/>
      </w:pPr>
      <w:bookmarkStart w:id="74" w:name="_Toc18314730"/>
      <w:r>
        <w:t>Obtener Asignaturas Pendientes</w:t>
      </w:r>
      <w:bookmarkEnd w:id="74"/>
    </w:p>
    <w:p w:rsidR="00593FCE" w:rsidRDefault="00593FCE" w:rsidP="00593FCE">
      <w:pPr>
        <w:pStyle w:val="PSI-Ttulo3"/>
      </w:pPr>
      <w:bookmarkStart w:id="75" w:name="_Toc18314731"/>
      <w:r>
        <w:t>Actores</w:t>
      </w:r>
      <w:bookmarkEnd w:id="75"/>
    </w:p>
    <w:p w:rsidR="00593FCE" w:rsidRPr="00046095" w:rsidRDefault="00593FCE" w:rsidP="00593FCE">
      <w:pPr>
        <w:pStyle w:val="PSI-Normal"/>
      </w:pPr>
      <w:r>
        <w:t>Empleado Secretaría Académica</w:t>
      </w:r>
    </w:p>
    <w:p w:rsidR="00593FCE" w:rsidRDefault="00593FCE" w:rsidP="00593FCE">
      <w:pPr>
        <w:pStyle w:val="PSI-Ttulo2"/>
      </w:pPr>
      <w:bookmarkStart w:id="76" w:name="_Toc18314732"/>
      <w:r w:rsidRPr="002F6925">
        <w:rPr>
          <w:sz w:val="22"/>
          <w:szCs w:val="22"/>
        </w:rPr>
        <w:t>Descripción</w:t>
      </w:r>
      <w:bookmarkEnd w:id="76"/>
    </w:p>
    <w:p w:rsidR="00593FCE" w:rsidRDefault="00593FCE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C326DA" w:rsidRDefault="00C326DA" w:rsidP="00C326DA">
      <w:pPr>
        <w:pStyle w:val="PSI-Normal"/>
      </w:pPr>
      <w:r>
        <w:t xml:space="preserve">Permitir al empleado de Secretaría Académica </w:t>
      </w:r>
      <w:r w:rsidRPr="001220E3">
        <w:t xml:space="preserve">obtener </w:t>
      </w:r>
      <w:r>
        <w:t xml:space="preserve">un </w:t>
      </w:r>
      <w:r w:rsidRPr="001220E3">
        <w:t>listado de las asignaturas, a partir de una carrera seleccionada, en la cuales no se presentaron los programas de acuerdo a un año especifico</w:t>
      </w:r>
      <w:r>
        <w:t>.</w:t>
      </w:r>
    </w:p>
    <w:p w:rsidR="00C326DA" w:rsidRPr="00C82EBD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3670B8" w:rsidRDefault="003670B8" w:rsidP="003670B8">
      <w:pPr>
        <w:pStyle w:val="PSI-Ttulo2"/>
      </w:pPr>
      <w:bookmarkStart w:id="77" w:name="_Toc18314733"/>
      <w:r>
        <w:t>Gestionar Plan</w:t>
      </w:r>
      <w:bookmarkEnd w:id="77"/>
    </w:p>
    <w:p w:rsidR="003670B8" w:rsidRDefault="003670B8" w:rsidP="003670B8">
      <w:pPr>
        <w:pStyle w:val="PSI-Ttulo3"/>
      </w:pPr>
      <w:bookmarkStart w:id="78" w:name="_Toc18314734"/>
      <w:r>
        <w:t>Actores</w:t>
      </w:r>
      <w:bookmarkEnd w:id="78"/>
    </w:p>
    <w:p w:rsidR="003670B8" w:rsidRDefault="003670B8" w:rsidP="003670B8">
      <w:pPr>
        <w:pStyle w:val="PSI-Normal"/>
      </w:pPr>
      <w:r>
        <w:t>Empleado Secretaría Académica</w:t>
      </w:r>
    </w:p>
    <w:p w:rsidR="003670B8" w:rsidRDefault="003670B8" w:rsidP="003670B8">
      <w:pPr>
        <w:pStyle w:val="PSI-Ttulo2"/>
      </w:pPr>
      <w:bookmarkStart w:id="79" w:name="_Toc18314735"/>
      <w:r w:rsidRPr="002F6925">
        <w:rPr>
          <w:sz w:val="22"/>
          <w:szCs w:val="22"/>
        </w:rPr>
        <w:t>Descripción</w:t>
      </w:r>
      <w:bookmarkEnd w:id="79"/>
    </w:p>
    <w:p w:rsidR="003670B8" w:rsidRDefault="003670B8" w:rsidP="003670B8">
      <w:pPr>
        <w:ind w:left="720"/>
      </w:pPr>
      <w:r>
        <w:t>Permitir al empleado de Secretaría Académica gestionar los Planes existentes en el sistema, mediante el alta, baja y modificación de los mismos.</w:t>
      </w:r>
    </w:p>
    <w:p w:rsidR="00D75814" w:rsidRDefault="00D75814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C326DA" w:rsidRPr="003670B8" w:rsidRDefault="00C326DA" w:rsidP="00C326DA">
      <w:pPr>
        <w:pStyle w:val="PSI-Normal"/>
        <w:rPr>
          <w:rFonts w:ascii="Times New Roman" w:hAnsi="Times New Roman" w:cs="Times New Roman"/>
          <w:i/>
          <w:color w:val="548DD4"/>
          <w:szCs w:val="20"/>
          <w:lang w:val="es-ES" w:eastAsia="ar-SA"/>
        </w:rPr>
      </w:pPr>
    </w:p>
    <w:p w:rsidR="00C82EBD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eastAsia="ar-SA"/>
        </w:rPr>
      </w:pPr>
    </w:p>
    <w:p w:rsidR="00447B43" w:rsidRDefault="00447B43" w:rsidP="00447B43">
      <w:pPr>
        <w:pStyle w:val="PSI-Ttulo2"/>
      </w:pPr>
      <w:bookmarkStart w:id="80" w:name="_Toc18314736"/>
      <w:r>
        <w:t>Subir Plan</w:t>
      </w:r>
      <w:bookmarkEnd w:id="80"/>
    </w:p>
    <w:p w:rsidR="00447B43" w:rsidRDefault="00447B43" w:rsidP="00447B43">
      <w:pPr>
        <w:pStyle w:val="PSI-Ttulo3"/>
      </w:pPr>
      <w:bookmarkStart w:id="81" w:name="_Toc18314737"/>
      <w:r>
        <w:t>Actores</w:t>
      </w:r>
      <w:bookmarkEnd w:id="81"/>
    </w:p>
    <w:p w:rsidR="00447B43" w:rsidRDefault="00447B43" w:rsidP="00447B43">
      <w:pPr>
        <w:pStyle w:val="PSI-Normal"/>
      </w:pPr>
      <w:r>
        <w:t>Empleado Secretaría Académica</w:t>
      </w:r>
    </w:p>
    <w:p w:rsidR="00447B43" w:rsidRDefault="00447B43" w:rsidP="00447B43">
      <w:pPr>
        <w:pStyle w:val="PSI-Ttulo2"/>
      </w:pPr>
      <w:bookmarkStart w:id="82" w:name="_Toc18314738"/>
      <w:r w:rsidRPr="002F6925">
        <w:rPr>
          <w:sz w:val="22"/>
          <w:szCs w:val="22"/>
        </w:rPr>
        <w:t>Descripción</w:t>
      </w:r>
      <w:bookmarkEnd w:id="82"/>
    </w:p>
    <w:p w:rsidR="00447B43" w:rsidRDefault="00447B43" w:rsidP="00447B43">
      <w:pPr>
        <w:pStyle w:val="PSI-Normal"/>
      </w:pPr>
      <w:r>
        <w:t>Permitir al Empleado Secretaría Académica cargar en el sistema el plan escaneado del documento (plan impreso)</w:t>
      </w:r>
      <w:r w:rsidRPr="0021270F">
        <w:t>.</w:t>
      </w:r>
    </w:p>
    <w:p w:rsidR="00C82EBD" w:rsidRPr="00447B43" w:rsidRDefault="00C82EBD" w:rsidP="00347BE9">
      <w:pPr>
        <w:pStyle w:val="MTemaNormal"/>
        <w:jc w:val="both"/>
        <w:rPr>
          <w:rFonts w:ascii="Times New Roman" w:hAnsi="Times New Roman" w:cs="Times New Roman"/>
          <w:i/>
          <w:color w:val="548DD4"/>
          <w:szCs w:val="20"/>
          <w:lang w:val="es-AR" w:eastAsia="ar-SA"/>
        </w:rPr>
      </w:pPr>
    </w:p>
    <w:p w:rsidR="00347BE9" w:rsidRDefault="00347BE9" w:rsidP="00347BE9">
      <w:pPr>
        <w:pStyle w:val="PSI-Ttulo1"/>
      </w:pPr>
      <w:bookmarkStart w:id="83" w:name="_Toc228206481"/>
      <w:bookmarkStart w:id="84" w:name="_Toc228242381"/>
      <w:bookmarkStart w:id="85" w:name="_Toc228266927"/>
      <w:bookmarkStart w:id="86" w:name="_Toc234682919"/>
      <w:bookmarkStart w:id="87" w:name="_Toc18314739"/>
      <w:r>
        <w:lastRenderedPageBreak/>
        <w:t>Diagramas Asociados</w:t>
      </w:r>
      <w:bookmarkEnd w:id="83"/>
      <w:bookmarkEnd w:id="84"/>
      <w:bookmarkEnd w:id="85"/>
      <w:bookmarkEnd w:id="86"/>
      <w:bookmarkEnd w:id="87"/>
    </w:p>
    <w:p w:rsidR="005A6D79" w:rsidRDefault="005A6D79" w:rsidP="00DA157D">
      <w:pPr>
        <w:pStyle w:val="PSI-Ttulo2"/>
      </w:pPr>
      <w:bookmarkStart w:id="88" w:name="_Toc234903959"/>
    </w:p>
    <w:p w:rsidR="00DA157D" w:rsidRPr="007A7B00" w:rsidRDefault="00DA157D" w:rsidP="00DA157D">
      <w:pPr>
        <w:pStyle w:val="PSI-Ttulo2"/>
      </w:pPr>
      <w:bookmarkStart w:id="89" w:name="_Toc18314740"/>
      <w:r w:rsidRPr="007A7B00">
        <w:t>Diagrama de casos de uso</w:t>
      </w:r>
      <w:bookmarkEnd w:id="88"/>
      <w:bookmarkEnd w:id="89"/>
    </w:p>
    <w:p w:rsidR="007F38C0" w:rsidRDefault="007F38C0" w:rsidP="001A55F2">
      <w:pPr>
        <w:pStyle w:val="PSI-Ttulo1"/>
        <w:jc w:val="center"/>
        <w:rPr>
          <w:noProof/>
          <w:lang w:eastAsia="es-AR"/>
        </w:rPr>
      </w:pPr>
    </w:p>
    <w:p w:rsidR="00E933D0" w:rsidRDefault="00660FE1" w:rsidP="001A55F2">
      <w:pPr>
        <w:pStyle w:val="PSI-Ttulo1"/>
        <w:jc w:val="center"/>
      </w:pPr>
      <w:r>
        <w:rPr>
          <w:noProof/>
          <w:lang w:eastAsia="es-AR"/>
        </w:rPr>
        <w:drawing>
          <wp:inline distT="0" distB="0" distL="0" distR="0">
            <wp:extent cx="5400040" cy="5029986"/>
            <wp:effectExtent l="19050" t="0" r="0" b="0"/>
            <wp:docPr id="1" name="Imagen 1" descr="C:\Users\Usuario\Dropbox\Proyecto VASPA\En proceso\Diagramas de caso de uso\Diagrama de Casos de Uso V.1.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ropbox\Proyecto VASPA\En proceso\Diagramas de caso de uso\Diagrama de Casos de Uso V.1.4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299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E933D0" w:rsidRDefault="00E933D0" w:rsidP="0054740D">
      <w:pPr>
        <w:pStyle w:val="PSI-Ttulo2"/>
      </w:pPr>
    </w:p>
    <w:p w:rsidR="00194957" w:rsidRDefault="00194957" w:rsidP="0054740D">
      <w:pPr>
        <w:pStyle w:val="PSI-Ttulo2"/>
      </w:pPr>
    </w:p>
    <w:p w:rsidR="00660FE1" w:rsidRDefault="00660FE1" w:rsidP="0054740D">
      <w:pPr>
        <w:pStyle w:val="PSI-Ttulo2"/>
      </w:pPr>
    </w:p>
    <w:p w:rsidR="003A2BCC" w:rsidRDefault="003A2BCC" w:rsidP="00686876">
      <w:pPr>
        <w:pStyle w:val="PSI-Ttulo3"/>
        <w:ind w:left="426"/>
        <w:jc w:val="center"/>
      </w:pPr>
    </w:p>
    <w:p w:rsidR="0054740D" w:rsidRDefault="0054740D" w:rsidP="0054740D">
      <w:pPr>
        <w:pStyle w:val="PSI-Ttulo2"/>
      </w:pPr>
      <w:bookmarkStart w:id="90" w:name="_Toc18314741"/>
      <w:r w:rsidRPr="0054740D">
        <w:lastRenderedPageBreak/>
        <w:t>Diagrama de Clases</w:t>
      </w:r>
      <w:bookmarkEnd w:id="90"/>
    </w:p>
    <w:p w:rsidR="00200F85" w:rsidRPr="0054740D" w:rsidRDefault="00200F85" w:rsidP="0054740D">
      <w:pPr>
        <w:pStyle w:val="PSI-Ttulo2"/>
      </w:pPr>
    </w:p>
    <w:p w:rsidR="0054740D" w:rsidRPr="00200F85" w:rsidRDefault="00200F85" w:rsidP="00200F85">
      <w:pPr>
        <w:pStyle w:val="PSI-ComentarioVieta"/>
        <w:numPr>
          <w:ilvl w:val="0"/>
          <w:numId w:val="0"/>
        </w:numPr>
        <w:ind w:left="1072" w:hanging="360"/>
        <w:rPr>
          <w:lang w:val="en-US"/>
        </w:rPr>
      </w:pPr>
      <w:r>
        <w:rPr>
          <w:noProof/>
          <w:lang w:eastAsia="es-AR"/>
        </w:rPr>
        <w:drawing>
          <wp:inline distT="0" distB="0" distL="0" distR="0">
            <wp:extent cx="5400040" cy="7818956"/>
            <wp:effectExtent l="19050" t="0" r="0" b="0"/>
            <wp:docPr id="2" name="Imagen 1" descr="C:\xampp\htdocs\vaspa\Elaboración\Diagramas de Clases\Diagrama de Clases V.1.0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vaspa\Elaboración\Diagramas de Clases\Diagrama de Clases V.1.0.1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8189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4740D" w:rsidRPr="00200F85" w:rsidSect="0092483A">
      <w:headerReference w:type="default" r:id="rId13"/>
      <w:footerReference w:type="default" r:id="rId14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5115" w:rsidRDefault="001B5115" w:rsidP="00C94FBE">
      <w:pPr>
        <w:spacing w:before="0" w:line="240" w:lineRule="auto"/>
      </w:pPr>
      <w:r>
        <w:separator/>
      </w:r>
    </w:p>
    <w:p w:rsidR="001B5115" w:rsidRDefault="001B5115"/>
  </w:endnote>
  <w:endnote w:type="continuationSeparator" w:id="0">
    <w:p w:rsidR="001B5115" w:rsidRDefault="001B5115" w:rsidP="00C94FBE">
      <w:pPr>
        <w:spacing w:before="0" w:line="240" w:lineRule="auto"/>
      </w:pPr>
      <w:r>
        <w:continuationSeparator/>
      </w:r>
    </w:p>
    <w:p w:rsidR="001B5115" w:rsidRDefault="001B5115"/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2C22" w:rsidRDefault="00D86832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 w:rsidR="001F2C22">
          <w:rPr>
            <w:lang w:val="es-AR"/>
          </w:rPr>
          <w:t>VASPA Team</w:t>
        </w:r>
      </w:sdtContent>
    </w:sdt>
    <w:r w:rsidRPr="00D86832">
      <w:rPr>
        <w:noProof/>
        <w:lang w:eastAsia="es-ES"/>
      </w:rPr>
      <w:pict>
        <v:group id="_x0000_s2075" style="position:absolute;left:0;text-align:left;margin-left:0;margin-top:0;width:593.7pt;height:63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 w:rsidRPr="00D86832">
      <w:rPr>
        <w:noProof/>
        <w:lang w:eastAsia="es-ES"/>
      </w:rPr>
      <w:pict>
        <v:rect id="_x0000_s2074" style="position:absolute;left:0;text-align:left;margin-left:0;margin-top:0;width:7.15pt;height:62.4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>
          <w:tab/>
        </w:r>
        <w:r w:rsidR="001F2C22"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75E2">
          <w:rPr>
            <w:rFonts w:asciiTheme="majorHAnsi" w:hAnsiTheme="majorHAnsi" w:cstheme="majorHAnsi"/>
            <w:noProof/>
          </w:rPr>
          <w:t>3</w:t>
        </w:r>
        <w:r w:rsidRPr="00DD5A70">
          <w:rPr>
            <w:rFonts w:asciiTheme="majorHAnsi" w:hAnsiTheme="majorHAnsi" w:cstheme="majorHAnsi"/>
          </w:rPr>
          <w:fldChar w:fldCharType="end"/>
        </w:r>
        <w:r w:rsidR="001F2C22"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="001F2C22"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6475E2">
          <w:rPr>
            <w:rFonts w:asciiTheme="majorHAnsi" w:hAnsiTheme="majorHAnsi" w:cstheme="majorHAnsi"/>
            <w:noProof/>
          </w:rPr>
          <w:t>15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 w:rsidRPr="00D86832">
      <w:rPr>
        <w:noProof/>
        <w:lang w:eastAsia="zh-TW"/>
      </w:rPr>
      <w:pict>
        <v:rect id="_x0000_s2059" style="position:absolute;left:0;text-align:left;margin-left:0;margin-top:0;width:7.15pt;height:62.4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1F2C22" w:rsidRDefault="001F2C22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5115" w:rsidRDefault="001B5115" w:rsidP="00C94FBE">
      <w:pPr>
        <w:spacing w:before="0" w:line="240" w:lineRule="auto"/>
      </w:pPr>
      <w:r>
        <w:separator/>
      </w:r>
    </w:p>
    <w:p w:rsidR="001B5115" w:rsidRDefault="001B5115"/>
  </w:footnote>
  <w:footnote w:type="continuationSeparator" w:id="0">
    <w:p w:rsidR="001B5115" w:rsidRDefault="001B5115" w:rsidP="00C94FBE">
      <w:pPr>
        <w:spacing w:before="0" w:line="240" w:lineRule="auto"/>
      </w:pPr>
      <w:r>
        <w:continuationSeparator/>
      </w:r>
    </w:p>
    <w:p w:rsidR="001B5115" w:rsidRDefault="001B5115"/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1F2C22" w:rsidRDefault="001F2C22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Modelo de Casos de Uso</w:t>
        </w:r>
      </w:p>
    </w:sdtContent>
  </w:sdt>
  <w:p w:rsidR="001F2C22" w:rsidRPr="000F4F97" w:rsidRDefault="001F2C22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5235575</wp:posOffset>
          </wp:positionH>
          <wp:positionV relativeFrom="margin">
            <wp:posOffset>-857885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86832" w:rsidRPr="00D8683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15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86832" w:rsidRPr="00D86832"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2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 w:rsidR="00D86832" w:rsidRPr="00D86832"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3.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9A5236"/>
    <w:multiLevelType w:val="hybridMultilevel"/>
    <w:tmpl w:val="54F46F4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6245E5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86C392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664D33"/>
    <w:multiLevelType w:val="hybridMultilevel"/>
    <w:tmpl w:val="A78C410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076E0F"/>
    <w:multiLevelType w:val="hybridMultilevel"/>
    <w:tmpl w:val="F654B5A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58B19BF"/>
    <w:multiLevelType w:val="hybridMultilevel"/>
    <w:tmpl w:val="CAACDDD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9086C97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BBF2FFF"/>
    <w:multiLevelType w:val="hybridMultilevel"/>
    <w:tmpl w:val="F606DEA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7976ED"/>
    <w:multiLevelType w:val="hybridMultilevel"/>
    <w:tmpl w:val="5360EF22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BCD2228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D1C366C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3D36F8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2DC6524"/>
    <w:multiLevelType w:val="hybridMultilevel"/>
    <w:tmpl w:val="E2D22CF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024645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7AD7A34"/>
    <w:multiLevelType w:val="hybridMultilevel"/>
    <w:tmpl w:val="C03AE7A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2C254B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37EF4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14D48F2"/>
    <w:multiLevelType w:val="hybridMultilevel"/>
    <w:tmpl w:val="78524F8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1A8639E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1">
    <w:nsid w:val="56A07B07"/>
    <w:multiLevelType w:val="hybridMultilevel"/>
    <w:tmpl w:val="1D3E2F0E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79405BD"/>
    <w:multiLevelType w:val="hybridMultilevel"/>
    <w:tmpl w:val="B118616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EA37FE"/>
    <w:multiLevelType w:val="hybridMultilevel"/>
    <w:tmpl w:val="79B6C1E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A42683D"/>
    <w:multiLevelType w:val="hybridMultilevel"/>
    <w:tmpl w:val="7F72D64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FA75331"/>
    <w:multiLevelType w:val="hybridMultilevel"/>
    <w:tmpl w:val="25C2CA7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6C31ACA"/>
    <w:multiLevelType w:val="hybridMultilevel"/>
    <w:tmpl w:val="3C920FC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28">
    <w:nsid w:val="7E7C39E0"/>
    <w:multiLevelType w:val="hybridMultilevel"/>
    <w:tmpl w:val="1CA2C3B4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20"/>
  </w:num>
  <w:num w:numId="3">
    <w:abstractNumId w:val="23"/>
  </w:num>
  <w:num w:numId="4">
    <w:abstractNumId w:val="6"/>
  </w:num>
  <w:num w:numId="5">
    <w:abstractNumId w:val="0"/>
  </w:num>
  <w:num w:numId="6">
    <w:abstractNumId w:val="12"/>
  </w:num>
  <w:num w:numId="7">
    <w:abstractNumId w:val="22"/>
  </w:num>
  <w:num w:numId="8">
    <w:abstractNumId w:val="9"/>
  </w:num>
  <w:num w:numId="9">
    <w:abstractNumId w:val="21"/>
  </w:num>
  <w:num w:numId="10">
    <w:abstractNumId w:val="18"/>
  </w:num>
  <w:num w:numId="11">
    <w:abstractNumId w:val="24"/>
  </w:num>
  <w:num w:numId="12">
    <w:abstractNumId w:val="4"/>
  </w:num>
  <w:num w:numId="13">
    <w:abstractNumId w:val="15"/>
  </w:num>
  <w:num w:numId="14">
    <w:abstractNumId w:val="10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6"/>
  </w:num>
  <w:num w:numId="17">
    <w:abstractNumId w:val="2"/>
  </w:num>
  <w:num w:numId="18">
    <w:abstractNumId w:val="26"/>
  </w:num>
  <w:num w:numId="19">
    <w:abstractNumId w:val="14"/>
  </w:num>
  <w:num w:numId="20">
    <w:abstractNumId w:val="19"/>
  </w:num>
  <w:num w:numId="21">
    <w:abstractNumId w:val="11"/>
  </w:num>
  <w:num w:numId="22">
    <w:abstractNumId w:val="17"/>
  </w:num>
  <w:num w:numId="23">
    <w:abstractNumId w:val="5"/>
  </w:num>
  <w:num w:numId="24">
    <w:abstractNumId w:val="3"/>
  </w:num>
  <w:num w:numId="25">
    <w:abstractNumId w:val="25"/>
  </w:num>
  <w:num w:numId="26">
    <w:abstractNumId w:val="13"/>
  </w:num>
  <w:num w:numId="27">
    <w:abstractNumId w:val="1"/>
  </w:num>
  <w:num w:numId="28">
    <w:abstractNumId w:val="28"/>
  </w:num>
  <w:num w:numId="29">
    <w:abstractNumId w:val="8"/>
  </w:num>
  <w:numIdMacAtCleanup w:val="2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8194">
      <o:colormru v:ext="edit" colors="#4bacc6"/>
    </o:shapedefaults>
    <o:shapelayout v:ext="edit">
      <o:idmap v:ext="edit" data="2"/>
      <o:rules v:ext="edit">
        <o:r id="V:Rule3" type="connector" idref="#_x0000_s2076"/>
        <o:r id="V:Rule4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E25F15"/>
    <w:rsid w:val="000046FB"/>
    <w:rsid w:val="000111A3"/>
    <w:rsid w:val="00011BED"/>
    <w:rsid w:val="00017EFE"/>
    <w:rsid w:val="00035587"/>
    <w:rsid w:val="000413A7"/>
    <w:rsid w:val="00044FF2"/>
    <w:rsid w:val="00045F1A"/>
    <w:rsid w:val="00046095"/>
    <w:rsid w:val="00050338"/>
    <w:rsid w:val="000528C7"/>
    <w:rsid w:val="0007604A"/>
    <w:rsid w:val="00077DA0"/>
    <w:rsid w:val="00087F53"/>
    <w:rsid w:val="00092BC0"/>
    <w:rsid w:val="00092DA9"/>
    <w:rsid w:val="000A0FE7"/>
    <w:rsid w:val="000A371B"/>
    <w:rsid w:val="000B2FCA"/>
    <w:rsid w:val="000C0C93"/>
    <w:rsid w:val="000C283E"/>
    <w:rsid w:val="000C4BA5"/>
    <w:rsid w:val="000C4C42"/>
    <w:rsid w:val="000C4E31"/>
    <w:rsid w:val="000D2385"/>
    <w:rsid w:val="000D4C6E"/>
    <w:rsid w:val="000D4C8D"/>
    <w:rsid w:val="000F1888"/>
    <w:rsid w:val="000F4F97"/>
    <w:rsid w:val="000F62CE"/>
    <w:rsid w:val="000F79DF"/>
    <w:rsid w:val="0010416D"/>
    <w:rsid w:val="00111B08"/>
    <w:rsid w:val="00113AE1"/>
    <w:rsid w:val="001163FF"/>
    <w:rsid w:val="001171D4"/>
    <w:rsid w:val="00117CB1"/>
    <w:rsid w:val="00120C43"/>
    <w:rsid w:val="0012205F"/>
    <w:rsid w:val="00127703"/>
    <w:rsid w:val="001343B4"/>
    <w:rsid w:val="00134584"/>
    <w:rsid w:val="001410A7"/>
    <w:rsid w:val="00144AE4"/>
    <w:rsid w:val="00150702"/>
    <w:rsid w:val="00176210"/>
    <w:rsid w:val="00183953"/>
    <w:rsid w:val="0018522E"/>
    <w:rsid w:val="00185A46"/>
    <w:rsid w:val="00191198"/>
    <w:rsid w:val="00194957"/>
    <w:rsid w:val="00194A9F"/>
    <w:rsid w:val="001950C8"/>
    <w:rsid w:val="001A15A7"/>
    <w:rsid w:val="001A2EE6"/>
    <w:rsid w:val="001A55F2"/>
    <w:rsid w:val="001A77A4"/>
    <w:rsid w:val="001B5115"/>
    <w:rsid w:val="001B64C4"/>
    <w:rsid w:val="001C6104"/>
    <w:rsid w:val="001C799E"/>
    <w:rsid w:val="001D4BED"/>
    <w:rsid w:val="001F2C22"/>
    <w:rsid w:val="001F5855"/>
    <w:rsid w:val="001F5F92"/>
    <w:rsid w:val="00200F85"/>
    <w:rsid w:val="0020621B"/>
    <w:rsid w:val="0021516D"/>
    <w:rsid w:val="00217A70"/>
    <w:rsid w:val="00220B2B"/>
    <w:rsid w:val="00224B75"/>
    <w:rsid w:val="0023716F"/>
    <w:rsid w:val="00242FA0"/>
    <w:rsid w:val="00263B60"/>
    <w:rsid w:val="00266C42"/>
    <w:rsid w:val="00281797"/>
    <w:rsid w:val="002913B7"/>
    <w:rsid w:val="002937DD"/>
    <w:rsid w:val="00295CA9"/>
    <w:rsid w:val="002A06BC"/>
    <w:rsid w:val="002A41AA"/>
    <w:rsid w:val="002B506A"/>
    <w:rsid w:val="002B5AF9"/>
    <w:rsid w:val="002C17B4"/>
    <w:rsid w:val="002D0CCB"/>
    <w:rsid w:val="002D6D3F"/>
    <w:rsid w:val="002E0AB6"/>
    <w:rsid w:val="002E4BAA"/>
    <w:rsid w:val="002E7874"/>
    <w:rsid w:val="002F1461"/>
    <w:rsid w:val="002F2E47"/>
    <w:rsid w:val="002F6925"/>
    <w:rsid w:val="00306F55"/>
    <w:rsid w:val="003130E3"/>
    <w:rsid w:val="003149A1"/>
    <w:rsid w:val="003163C6"/>
    <w:rsid w:val="0032167A"/>
    <w:rsid w:val="00336C65"/>
    <w:rsid w:val="00337C49"/>
    <w:rsid w:val="00344258"/>
    <w:rsid w:val="00346864"/>
    <w:rsid w:val="00347BE9"/>
    <w:rsid w:val="00350E39"/>
    <w:rsid w:val="003560F2"/>
    <w:rsid w:val="00363FD1"/>
    <w:rsid w:val="003670B8"/>
    <w:rsid w:val="0037426C"/>
    <w:rsid w:val="003951BA"/>
    <w:rsid w:val="00397566"/>
    <w:rsid w:val="003A2BCC"/>
    <w:rsid w:val="003A72B1"/>
    <w:rsid w:val="003B7F1F"/>
    <w:rsid w:val="003C54B1"/>
    <w:rsid w:val="003D772A"/>
    <w:rsid w:val="003E12FE"/>
    <w:rsid w:val="003E6872"/>
    <w:rsid w:val="003F267B"/>
    <w:rsid w:val="0040066E"/>
    <w:rsid w:val="00400B0A"/>
    <w:rsid w:val="004013E2"/>
    <w:rsid w:val="00412ABA"/>
    <w:rsid w:val="00413D08"/>
    <w:rsid w:val="00425F79"/>
    <w:rsid w:val="00440935"/>
    <w:rsid w:val="00447B43"/>
    <w:rsid w:val="004525FF"/>
    <w:rsid w:val="00470CF7"/>
    <w:rsid w:val="00470FDB"/>
    <w:rsid w:val="004807AF"/>
    <w:rsid w:val="004A1AA3"/>
    <w:rsid w:val="004A253F"/>
    <w:rsid w:val="004A54C8"/>
    <w:rsid w:val="004B1CF9"/>
    <w:rsid w:val="004B6751"/>
    <w:rsid w:val="004C4339"/>
    <w:rsid w:val="004C5D7E"/>
    <w:rsid w:val="004D45CD"/>
    <w:rsid w:val="004D5185"/>
    <w:rsid w:val="004D6B9E"/>
    <w:rsid w:val="004E4935"/>
    <w:rsid w:val="004F4D25"/>
    <w:rsid w:val="004F545E"/>
    <w:rsid w:val="005017FA"/>
    <w:rsid w:val="005043CD"/>
    <w:rsid w:val="005046A5"/>
    <w:rsid w:val="00504A67"/>
    <w:rsid w:val="00511D9A"/>
    <w:rsid w:val="00515617"/>
    <w:rsid w:val="005416A7"/>
    <w:rsid w:val="0054740D"/>
    <w:rsid w:val="00564033"/>
    <w:rsid w:val="00570F4F"/>
    <w:rsid w:val="0057515A"/>
    <w:rsid w:val="00577F6D"/>
    <w:rsid w:val="005857BB"/>
    <w:rsid w:val="00593FCE"/>
    <w:rsid w:val="005945B5"/>
    <w:rsid w:val="0059596F"/>
    <w:rsid w:val="00597A23"/>
    <w:rsid w:val="005A0664"/>
    <w:rsid w:val="005A52A2"/>
    <w:rsid w:val="005A6D79"/>
    <w:rsid w:val="005B3420"/>
    <w:rsid w:val="005B5AEE"/>
    <w:rsid w:val="005B6373"/>
    <w:rsid w:val="005D7022"/>
    <w:rsid w:val="005E34EF"/>
    <w:rsid w:val="005E6194"/>
    <w:rsid w:val="005E76A4"/>
    <w:rsid w:val="005F133C"/>
    <w:rsid w:val="005F5429"/>
    <w:rsid w:val="005F560F"/>
    <w:rsid w:val="005F60BA"/>
    <w:rsid w:val="006124BF"/>
    <w:rsid w:val="006125AC"/>
    <w:rsid w:val="00616A6E"/>
    <w:rsid w:val="0061731E"/>
    <w:rsid w:val="006177BF"/>
    <w:rsid w:val="006475E2"/>
    <w:rsid w:val="00653C38"/>
    <w:rsid w:val="00660FE1"/>
    <w:rsid w:val="006621C4"/>
    <w:rsid w:val="00664F35"/>
    <w:rsid w:val="00675B23"/>
    <w:rsid w:val="00686876"/>
    <w:rsid w:val="006919D5"/>
    <w:rsid w:val="006A2495"/>
    <w:rsid w:val="006A491D"/>
    <w:rsid w:val="006B3371"/>
    <w:rsid w:val="006B33BD"/>
    <w:rsid w:val="006C7927"/>
    <w:rsid w:val="006D31EF"/>
    <w:rsid w:val="006F3458"/>
    <w:rsid w:val="006F69ED"/>
    <w:rsid w:val="00701753"/>
    <w:rsid w:val="0070494E"/>
    <w:rsid w:val="00705C02"/>
    <w:rsid w:val="00710BA6"/>
    <w:rsid w:val="00711DF8"/>
    <w:rsid w:val="007200F5"/>
    <w:rsid w:val="00726D5F"/>
    <w:rsid w:val="007279C6"/>
    <w:rsid w:val="00732413"/>
    <w:rsid w:val="007447BE"/>
    <w:rsid w:val="007622CA"/>
    <w:rsid w:val="00764BF3"/>
    <w:rsid w:val="00770724"/>
    <w:rsid w:val="00774F55"/>
    <w:rsid w:val="00776FD1"/>
    <w:rsid w:val="00780CE7"/>
    <w:rsid w:val="00786DC6"/>
    <w:rsid w:val="007A33C6"/>
    <w:rsid w:val="007A6EE9"/>
    <w:rsid w:val="007B151B"/>
    <w:rsid w:val="007B2E53"/>
    <w:rsid w:val="007C3FBB"/>
    <w:rsid w:val="007C742C"/>
    <w:rsid w:val="007D0DC8"/>
    <w:rsid w:val="007D7477"/>
    <w:rsid w:val="007E66A5"/>
    <w:rsid w:val="007F38C0"/>
    <w:rsid w:val="00801130"/>
    <w:rsid w:val="00813261"/>
    <w:rsid w:val="00815168"/>
    <w:rsid w:val="00816B5F"/>
    <w:rsid w:val="00817955"/>
    <w:rsid w:val="00822C20"/>
    <w:rsid w:val="008461E2"/>
    <w:rsid w:val="008539BD"/>
    <w:rsid w:val="00861B8F"/>
    <w:rsid w:val="008652EE"/>
    <w:rsid w:val="00866124"/>
    <w:rsid w:val="00866435"/>
    <w:rsid w:val="00867815"/>
    <w:rsid w:val="00867DE9"/>
    <w:rsid w:val="00870574"/>
    <w:rsid w:val="00873CF4"/>
    <w:rsid w:val="008804A9"/>
    <w:rsid w:val="00885BB2"/>
    <w:rsid w:val="008860FE"/>
    <w:rsid w:val="008970F4"/>
    <w:rsid w:val="008B1667"/>
    <w:rsid w:val="008B1983"/>
    <w:rsid w:val="008B3B0F"/>
    <w:rsid w:val="008B7B4F"/>
    <w:rsid w:val="008C184A"/>
    <w:rsid w:val="008C36AB"/>
    <w:rsid w:val="008D0F4E"/>
    <w:rsid w:val="008E48FB"/>
    <w:rsid w:val="008E4D26"/>
    <w:rsid w:val="00904CB6"/>
    <w:rsid w:val="00912F1A"/>
    <w:rsid w:val="00922875"/>
    <w:rsid w:val="0092483A"/>
    <w:rsid w:val="00942049"/>
    <w:rsid w:val="00946951"/>
    <w:rsid w:val="00963C90"/>
    <w:rsid w:val="00963E27"/>
    <w:rsid w:val="0096683E"/>
    <w:rsid w:val="0098123E"/>
    <w:rsid w:val="00984E25"/>
    <w:rsid w:val="009854CB"/>
    <w:rsid w:val="00992487"/>
    <w:rsid w:val="00997F43"/>
    <w:rsid w:val="009A3173"/>
    <w:rsid w:val="009A607E"/>
    <w:rsid w:val="009B27A4"/>
    <w:rsid w:val="009B7582"/>
    <w:rsid w:val="009E20D9"/>
    <w:rsid w:val="009E25EF"/>
    <w:rsid w:val="009E2F36"/>
    <w:rsid w:val="009E4DA8"/>
    <w:rsid w:val="009F4449"/>
    <w:rsid w:val="00A0436A"/>
    <w:rsid w:val="00A12B5B"/>
    <w:rsid w:val="00A13DBA"/>
    <w:rsid w:val="00A2496D"/>
    <w:rsid w:val="00A2757B"/>
    <w:rsid w:val="00A4069D"/>
    <w:rsid w:val="00A44EE3"/>
    <w:rsid w:val="00A45630"/>
    <w:rsid w:val="00A50ABB"/>
    <w:rsid w:val="00A670E3"/>
    <w:rsid w:val="00A71721"/>
    <w:rsid w:val="00A866B9"/>
    <w:rsid w:val="00A9589D"/>
    <w:rsid w:val="00AA50BC"/>
    <w:rsid w:val="00AE0A8D"/>
    <w:rsid w:val="00AE0C53"/>
    <w:rsid w:val="00AE6054"/>
    <w:rsid w:val="00AF4C54"/>
    <w:rsid w:val="00AF6C07"/>
    <w:rsid w:val="00B01480"/>
    <w:rsid w:val="00B0354E"/>
    <w:rsid w:val="00B0695A"/>
    <w:rsid w:val="00B071F2"/>
    <w:rsid w:val="00B10AFC"/>
    <w:rsid w:val="00B138FE"/>
    <w:rsid w:val="00B144C2"/>
    <w:rsid w:val="00B20663"/>
    <w:rsid w:val="00B21F60"/>
    <w:rsid w:val="00B251C8"/>
    <w:rsid w:val="00B32896"/>
    <w:rsid w:val="00B35C89"/>
    <w:rsid w:val="00B36B62"/>
    <w:rsid w:val="00B40741"/>
    <w:rsid w:val="00B57046"/>
    <w:rsid w:val="00B6423B"/>
    <w:rsid w:val="00B66BFD"/>
    <w:rsid w:val="00B77F48"/>
    <w:rsid w:val="00BA03BE"/>
    <w:rsid w:val="00BA699A"/>
    <w:rsid w:val="00BB1EEB"/>
    <w:rsid w:val="00BB23C2"/>
    <w:rsid w:val="00BB3195"/>
    <w:rsid w:val="00BB4A41"/>
    <w:rsid w:val="00BB6AAE"/>
    <w:rsid w:val="00BB7855"/>
    <w:rsid w:val="00BC1B8D"/>
    <w:rsid w:val="00BC5404"/>
    <w:rsid w:val="00BD702C"/>
    <w:rsid w:val="00BD77AE"/>
    <w:rsid w:val="00BE687F"/>
    <w:rsid w:val="00BF709F"/>
    <w:rsid w:val="00C05700"/>
    <w:rsid w:val="00C149B7"/>
    <w:rsid w:val="00C23F8C"/>
    <w:rsid w:val="00C24C9E"/>
    <w:rsid w:val="00C24CDC"/>
    <w:rsid w:val="00C26C78"/>
    <w:rsid w:val="00C326DA"/>
    <w:rsid w:val="00C42873"/>
    <w:rsid w:val="00C5135E"/>
    <w:rsid w:val="00C521A6"/>
    <w:rsid w:val="00C61B5E"/>
    <w:rsid w:val="00C6348E"/>
    <w:rsid w:val="00C67EBC"/>
    <w:rsid w:val="00C7670E"/>
    <w:rsid w:val="00C77116"/>
    <w:rsid w:val="00C80FD9"/>
    <w:rsid w:val="00C82EBD"/>
    <w:rsid w:val="00C872BB"/>
    <w:rsid w:val="00C874CC"/>
    <w:rsid w:val="00C9245F"/>
    <w:rsid w:val="00C94FBE"/>
    <w:rsid w:val="00C97238"/>
    <w:rsid w:val="00CB2CC9"/>
    <w:rsid w:val="00CC246B"/>
    <w:rsid w:val="00CD323E"/>
    <w:rsid w:val="00CD64C3"/>
    <w:rsid w:val="00CE0252"/>
    <w:rsid w:val="00CE0C6E"/>
    <w:rsid w:val="00CE7C8F"/>
    <w:rsid w:val="00CE7F5B"/>
    <w:rsid w:val="00CE7FD1"/>
    <w:rsid w:val="00CF10C2"/>
    <w:rsid w:val="00D01B23"/>
    <w:rsid w:val="00D01F7D"/>
    <w:rsid w:val="00D06E99"/>
    <w:rsid w:val="00D15FB2"/>
    <w:rsid w:val="00D255E1"/>
    <w:rsid w:val="00D26803"/>
    <w:rsid w:val="00D4085D"/>
    <w:rsid w:val="00D50841"/>
    <w:rsid w:val="00D649B2"/>
    <w:rsid w:val="00D70542"/>
    <w:rsid w:val="00D70DCB"/>
    <w:rsid w:val="00D75814"/>
    <w:rsid w:val="00D80E83"/>
    <w:rsid w:val="00D8506E"/>
    <w:rsid w:val="00D86832"/>
    <w:rsid w:val="00D965D1"/>
    <w:rsid w:val="00DA00E6"/>
    <w:rsid w:val="00DA157D"/>
    <w:rsid w:val="00DA284A"/>
    <w:rsid w:val="00DC5A38"/>
    <w:rsid w:val="00DD0159"/>
    <w:rsid w:val="00DD5A70"/>
    <w:rsid w:val="00DD765D"/>
    <w:rsid w:val="00E01FEC"/>
    <w:rsid w:val="00E031EB"/>
    <w:rsid w:val="00E037C9"/>
    <w:rsid w:val="00E052A6"/>
    <w:rsid w:val="00E20434"/>
    <w:rsid w:val="00E25F15"/>
    <w:rsid w:val="00E34178"/>
    <w:rsid w:val="00E3584F"/>
    <w:rsid w:val="00E36A01"/>
    <w:rsid w:val="00E41820"/>
    <w:rsid w:val="00E41E7A"/>
    <w:rsid w:val="00E438FE"/>
    <w:rsid w:val="00E527DA"/>
    <w:rsid w:val="00E5392A"/>
    <w:rsid w:val="00E5784B"/>
    <w:rsid w:val="00E67DB5"/>
    <w:rsid w:val="00E73AA2"/>
    <w:rsid w:val="00E7708C"/>
    <w:rsid w:val="00E8096E"/>
    <w:rsid w:val="00E84E25"/>
    <w:rsid w:val="00E93312"/>
    <w:rsid w:val="00E933D0"/>
    <w:rsid w:val="00EA7D8C"/>
    <w:rsid w:val="00EB2861"/>
    <w:rsid w:val="00ED19B3"/>
    <w:rsid w:val="00EE0084"/>
    <w:rsid w:val="00EE68C6"/>
    <w:rsid w:val="00EF6C55"/>
    <w:rsid w:val="00F045A2"/>
    <w:rsid w:val="00F12A10"/>
    <w:rsid w:val="00F163F8"/>
    <w:rsid w:val="00F266CE"/>
    <w:rsid w:val="00F34D2C"/>
    <w:rsid w:val="00F36808"/>
    <w:rsid w:val="00F40278"/>
    <w:rsid w:val="00F4046D"/>
    <w:rsid w:val="00F438B1"/>
    <w:rsid w:val="00F50869"/>
    <w:rsid w:val="00F54DA6"/>
    <w:rsid w:val="00F6748E"/>
    <w:rsid w:val="00F72CCF"/>
    <w:rsid w:val="00F771E5"/>
    <w:rsid w:val="00F813E9"/>
    <w:rsid w:val="00F815F5"/>
    <w:rsid w:val="00F926BE"/>
    <w:rsid w:val="00FA5C5D"/>
    <w:rsid w:val="00FC203B"/>
    <w:rsid w:val="00FC4195"/>
    <w:rsid w:val="00FD4189"/>
    <w:rsid w:val="00FD679B"/>
    <w:rsid w:val="00FE27D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8B3B0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semiHidden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57515A"/>
    <w:pPr>
      <w:tabs>
        <w:tab w:val="right" w:leader="dot" w:pos="8505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C9245F"/>
    <w:pPr>
      <w:spacing w:before="0" w:line="240" w:lineRule="auto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2"/>
      </w:numPr>
    </w:pPr>
  </w:style>
  <w:style w:type="paragraph" w:customStyle="1" w:styleId="MTemaNormal">
    <w:name w:val="MTemaNormal"/>
    <w:basedOn w:val="MNormal"/>
    <w:rsid w:val="00347BE9"/>
    <w:pPr>
      <w:ind w:left="567"/>
    </w:pPr>
  </w:style>
  <w:style w:type="paragraph" w:styleId="NormalWeb">
    <w:name w:val="Normal (Web)"/>
    <w:basedOn w:val="Normal"/>
    <w:uiPriority w:val="99"/>
    <w:semiHidden/>
    <w:unhideWhenUsed/>
    <w:rsid w:val="006D31EF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aconcuadrcula">
    <w:name w:val="Table Grid"/>
    <w:basedOn w:val="Tablanormal"/>
    <w:uiPriority w:val="59"/>
    <w:rsid w:val="00C82EBD"/>
    <w:pPr>
      <w:spacing w:before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C82EBD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9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%20PSI\Analista\Modelo%20de%20Casos%20de%20Uso\Entregable\Plantilla%20Modelo%20de%20Casos%20de%20Uso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9A5EF29-F6AC-4263-93DB-82FFEE760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Modelo de Casos de Uso.dotx</Template>
  <TotalTime>104</TotalTime>
  <Pages>15</Pages>
  <Words>2094</Words>
  <Characters>11519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>VASPA Team</Company>
  <LinksUpToDate>false</LinksUpToDate>
  <CharactersWithSpaces>13586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Sistema VASPA</dc:subject>
  <dc:creator>Nicolás Sartini</dc:creator>
  <cp:lastModifiedBy>Usuario</cp:lastModifiedBy>
  <cp:revision>41</cp:revision>
  <dcterms:created xsi:type="dcterms:W3CDTF">2018-10-03T12:45:00Z</dcterms:created>
  <dcterms:modified xsi:type="dcterms:W3CDTF">2019-09-02T14:04:00Z</dcterms:modified>
</cp:coreProperties>
</file>