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9F22C7">
          <w:pPr>
            <w:pStyle w:val="Sinespaciado"/>
            <w:rPr>
              <w:rFonts w:asciiTheme="majorHAnsi" w:eastAsiaTheme="majorEastAsia" w:hAnsiTheme="majorHAnsi" w:cstheme="majorBidi"/>
              <w:sz w:val="72"/>
              <w:szCs w:val="72"/>
            </w:rPr>
          </w:pPr>
          <w:r w:rsidRPr="009F22C7">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9F22C7">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9F22C7">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9F22C7">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9F22C7"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7E592E" w:rsidRDefault="007E592E" w:rsidP="00895821">
                      <w:pPr>
                        <w:pStyle w:val="PSI-Comentario"/>
                      </w:pPr>
                      <w:r>
                        <w:t>Este manual pretende ser una guía que busca brindar soporte a los usuarios del Sistema VASPA.</w:t>
                      </w:r>
                    </w:p>
                    <w:p w:rsidR="007E592E" w:rsidRDefault="007E592E"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perder  algunos necesarios conceptos técnicos.</w:t>
                      </w:r>
                    </w:p>
                  </w:txbxContent>
                </v:textbox>
                <w10:wrap type="square" anchorx="margin" anchory="margin"/>
              </v:shape>
            </w:pict>
          </w:r>
        </w:p>
        <w:p w:rsidR="00BB2FF2" w:rsidRPr="005313D3" w:rsidRDefault="009F22C7"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9F22C7"/>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B336A0" w:rsidRDefault="009F22C7">
          <w:pPr>
            <w:pStyle w:val="TDC1"/>
            <w:rPr>
              <w:rFonts w:eastAsiaTheme="minorEastAsia"/>
              <w:b w:val="0"/>
              <w:bCs w:val="0"/>
              <w:noProof/>
              <w:sz w:val="22"/>
              <w:szCs w:val="22"/>
              <w:lang w:val="es-AR" w:eastAsia="es-AR"/>
            </w:rPr>
          </w:pPr>
          <w:r w:rsidRPr="009F22C7">
            <w:fldChar w:fldCharType="begin"/>
          </w:r>
          <w:r w:rsidR="000F79DF">
            <w:instrText xml:space="preserve"> TOC \o "1-3" \h \z \u </w:instrText>
          </w:r>
          <w:r w:rsidRPr="009F22C7">
            <w:fldChar w:fldCharType="separate"/>
          </w:r>
          <w:hyperlink w:anchor="_Toc54630066" w:history="1">
            <w:r w:rsidR="00B336A0" w:rsidRPr="00DE44C1">
              <w:rPr>
                <w:rStyle w:val="Hipervnculo"/>
                <w:noProof/>
              </w:rPr>
              <w:t>Introducción</w:t>
            </w:r>
            <w:r w:rsidR="00B336A0">
              <w:rPr>
                <w:noProof/>
                <w:webHidden/>
              </w:rPr>
              <w:tab/>
            </w:r>
            <w:r w:rsidR="00B336A0">
              <w:rPr>
                <w:noProof/>
                <w:webHidden/>
              </w:rPr>
              <w:fldChar w:fldCharType="begin"/>
            </w:r>
            <w:r w:rsidR="00B336A0">
              <w:rPr>
                <w:noProof/>
                <w:webHidden/>
              </w:rPr>
              <w:instrText xml:space="preserve"> PAGEREF _Toc54630066 \h </w:instrText>
            </w:r>
            <w:r w:rsidR="00B336A0">
              <w:rPr>
                <w:noProof/>
                <w:webHidden/>
              </w:rPr>
            </w:r>
            <w:r w:rsidR="00B336A0">
              <w:rPr>
                <w:noProof/>
                <w:webHidden/>
              </w:rPr>
              <w:fldChar w:fldCharType="separate"/>
            </w:r>
            <w:r w:rsidR="00B336A0">
              <w:rPr>
                <w:noProof/>
                <w:webHidden/>
              </w:rPr>
              <w:t>5</w:t>
            </w:r>
            <w:r w:rsidR="00B336A0">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67" w:history="1">
            <w:r w:rsidRPr="00DE44C1">
              <w:rPr>
                <w:rStyle w:val="Hipervnculo"/>
                <w:noProof/>
              </w:rPr>
              <w:t>Conceptos clave</w:t>
            </w:r>
            <w:r>
              <w:rPr>
                <w:noProof/>
                <w:webHidden/>
              </w:rPr>
              <w:tab/>
            </w:r>
            <w:r>
              <w:rPr>
                <w:noProof/>
                <w:webHidden/>
              </w:rPr>
              <w:fldChar w:fldCharType="begin"/>
            </w:r>
            <w:r>
              <w:rPr>
                <w:noProof/>
                <w:webHidden/>
              </w:rPr>
              <w:instrText xml:space="preserve"> PAGEREF _Toc54630067 \h </w:instrText>
            </w:r>
            <w:r>
              <w:rPr>
                <w:noProof/>
                <w:webHidden/>
              </w:rPr>
            </w:r>
            <w:r>
              <w:rPr>
                <w:noProof/>
                <w:webHidden/>
              </w:rPr>
              <w:fldChar w:fldCharType="separate"/>
            </w:r>
            <w:r>
              <w:rPr>
                <w:noProof/>
                <w:webHidden/>
              </w:rPr>
              <w:t>5</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68" w:history="1">
            <w:r w:rsidRPr="00DE44C1">
              <w:rPr>
                <w:rStyle w:val="Hipervnculo"/>
                <w:noProof/>
              </w:rPr>
              <w:t>Descripción</w:t>
            </w:r>
            <w:r>
              <w:rPr>
                <w:noProof/>
                <w:webHidden/>
              </w:rPr>
              <w:tab/>
            </w:r>
            <w:r>
              <w:rPr>
                <w:noProof/>
                <w:webHidden/>
              </w:rPr>
              <w:fldChar w:fldCharType="begin"/>
            </w:r>
            <w:r>
              <w:rPr>
                <w:noProof/>
                <w:webHidden/>
              </w:rPr>
              <w:instrText xml:space="preserve"> PAGEREF _Toc54630068 \h </w:instrText>
            </w:r>
            <w:r>
              <w:rPr>
                <w:noProof/>
                <w:webHidden/>
              </w:rPr>
            </w:r>
            <w:r>
              <w:rPr>
                <w:noProof/>
                <w:webHidden/>
              </w:rPr>
              <w:fldChar w:fldCharType="separate"/>
            </w:r>
            <w:r>
              <w:rPr>
                <w:noProof/>
                <w:webHidden/>
              </w:rPr>
              <w:t>5</w:t>
            </w:r>
            <w:r>
              <w:rPr>
                <w:noProof/>
                <w:webHidden/>
              </w:rPr>
              <w:fldChar w:fldCharType="end"/>
            </w:r>
          </w:hyperlink>
        </w:p>
        <w:p w:rsidR="00B336A0" w:rsidRDefault="00B336A0">
          <w:pPr>
            <w:pStyle w:val="TDC1"/>
            <w:rPr>
              <w:rFonts w:eastAsiaTheme="minorEastAsia"/>
              <w:b w:val="0"/>
              <w:bCs w:val="0"/>
              <w:noProof/>
              <w:sz w:val="22"/>
              <w:szCs w:val="22"/>
              <w:lang w:val="es-AR" w:eastAsia="es-AR"/>
            </w:rPr>
          </w:pPr>
          <w:hyperlink w:anchor="_Toc54630069" w:history="1">
            <w:r w:rsidRPr="00DE44C1">
              <w:rPr>
                <w:rStyle w:val="Hipervnculo"/>
                <w:noProof/>
              </w:rPr>
              <w:t>Contenido</w:t>
            </w:r>
            <w:r>
              <w:rPr>
                <w:noProof/>
                <w:webHidden/>
              </w:rPr>
              <w:tab/>
            </w:r>
            <w:r>
              <w:rPr>
                <w:noProof/>
                <w:webHidden/>
              </w:rPr>
              <w:fldChar w:fldCharType="begin"/>
            </w:r>
            <w:r>
              <w:rPr>
                <w:noProof/>
                <w:webHidden/>
              </w:rPr>
              <w:instrText xml:space="preserve"> PAGEREF _Toc54630069 \h </w:instrText>
            </w:r>
            <w:r>
              <w:rPr>
                <w:noProof/>
                <w:webHidden/>
              </w:rPr>
            </w:r>
            <w:r>
              <w:rPr>
                <w:noProof/>
                <w:webHidden/>
              </w:rPr>
              <w:fldChar w:fldCharType="separate"/>
            </w:r>
            <w:r>
              <w:rPr>
                <w:noProof/>
                <w:webHidden/>
              </w:rPr>
              <w:t>5</w:t>
            </w:r>
            <w:r>
              <w:rPr>
                <w:noProof/>
                <w:webHidden/>
              </w:rPr>
              <w:fldChar w:fldCharType="end"/>
            </w:r>
          </w:hyperlink>
        </w:p>
        <w:p w:rsidR="00B336A0" w:rsidRDefault="00B336A0">
          <w:pPr>
            <w:pStyle w:val="TDC1"/>
            <w:rPr>
              <w:rFonts w:eastAsiaTheme="minorEastAsia"/>
              <w:b w:val="0"/>
              <w:bCs w:val="0"/>
              <w:noProof/>
              <w:sz w:val="22"/>
              <w:szCs w:val="22"/>
              <w:lang w:val="es-AR" w:eastAsia="es-AR"/>
            </w:rPr>
          </w:pPr>
          <w:hyperlink w:anchor="_Toc54630070" w:history="1">
            <w:r w:rsidRPr="00DE44C1">
              <w:rPr>
                <w:rStyle w:val="Hipervnculo"/>
                <w:noProof/>
              </w:rPr>
              <w:t>Introducción al Sistema</w:t>
            </w:r>
            <w:r>
              <w:rPr>
                <w:noProof/>
                <w:webHidden/>
              </w:rPr>
              <w:tab/>
            </w:r>
            <w:r>
              <w:rPr>
                <w:noProof/>
                <w:webHidden/>
              </w:rPr>
              <w:fldChar w:fldCharType="begin"/>
            </w:r>
            <w:r>
              <w:rPr>
                <w:noProof/>
                <w:webHidden/>
              </w:rPr>
              <w:instrText xml:space="preserve"> PAGEREF _Toc54630070 \h </w:instrText>
            </w:r>
            <w:r>
              <w:rPr>
                <w:noProof/>
                <w:webHidden/>
              </w:rPr>
            </w:r>
            <w:r>
              <w:rPr>
                <w:noProof/>
                <w:webHidden/>
              </w:rPr>
              <w:fldChar w:fldCharType="separate"/>
            </w:r>
            <w:r>
              <w:rPr>
                <w:noProof/>
                <w:webHidden/>
              </w:rPr>
              <w:t>6</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71" w:history="1">
            <w:r w:rsidRPr="00DE44C1">
              <w:rPr>
                <w:rStyle w:val="Hipervnculo"/>
                <w:noProof/>
              </w:rPr>
              <w:t>Roles y Permisos</w:t>
            </w:r>
            <w:r>
              <w:rPr>
                <w:noProof/>
                <w:webHidden/>
              </w:rPr>
              <w:tab/>
            </w:r>
            <w:r>
              <w:rPr>
                <w:noProof/>
                <w:webHidden/>
              </w:rPr>
              <w:fldChar w:fldCharType="begin"/>
            </w:r>
            <w:r>
              <w:rPr>
                <w:noProof/>
                <w:webHidden/>
              </w:rPr>
              <w:instrText xml:space="preserve"> PAGEREF _Toc54630071 \h </w:instrText>
            </w:r>
            <w:r>
              <w:rPr>
                <w:noProof/>
                <w:webHidden/>
              </w:rPr>
            </w:r>
            <w:r>
              <w:rPr>
                <w:noProof/>
                <w:webHidden/>
              </w:rPr>
              <w:fldChar w:fldCharType="separate"/>
            </w:r>
            <w:r>
              <w:rPr>
                <w:noProof/>
                <w:webHidden/>
              </w:rPr>
              <w:t>6</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72" w:history="1">
            <w:r w:rsidRPr="00DE44C1">
              <w:rPr>
                <w:rStyle w:val="Hipervnculo"/>
                <w:noProof/>
              </w:rPr>
              <w:t>Ingreso al Sistema</w:t>
            </w:r>
            <w:r>
              <w:rPr>
                <w:noProof/>
                <w:webHidden/>
              </w:rPr>
              <w:tab/>
            </w:r>
            <w:r>
              <w:rPr>
                <w:noProof/>
                <w:webHidden/>
              </w:rPr>
              <w:fldChar w:fldCharType="begin"/>
            </w:r>
            <w:r>
              <w:rPr>
                <w:noProof/>
                <w:webHidden/>
              </w:rPr>
              <w:instrText xml:space="preserve"> PAGEREF _Toc54630072 \h </w:instrText>
            </w:r>
            <w:r>
              <w:rPr>
                <w:noProof/>
                <w:webHidden/>
              </w:rPr>
            </w:r>
            <w:r>
              <w:rPr>
                <w:noProof/>
                <w:webHidden/>
              </w:rPr>
              <w:fldChar w:fldCharType="separate"/>
            </w:r>
            <w:r>
              <w:rPr>
                <w:noProof/>
                <w:webHidden/>
              </w:rPr>
              <w:t>7</w:t>
            </w:r>
            <w:r>
              <w:rPr>
                <w:noProof/>
                <w:webHidden/>
              </w:rPr>
              <w:fldChar w:fldCharType="end"/>
            </w:r>
          </w:hyperlink>
        </w:p>
        <w:p w:rsidR="00B336A0" w:rsidRDefault="00B336A0">
          <w:pPr>
            <w:pStyle w:val="TDC1"/>
            <w:rPr>
              <w:rFonts w:eastAsiaTheme="minorEastAsia"/>
              <w:b w:val="0"/>
              <w:bCs w:val="0"/>
              <w:noProof/>
              <w:sz w:val="22"/>
              <w:szCs w:val="22"/>
              <w:lang w:val="es-AR" w:eastAsia="es-AR"/>
            </w:rPr>
          </w:pPr>
          <w:hyperlink w:anchor="_Toc54630073" w:history="1">
            <w:r w:rsidRPr="00DE44C1">
              <w:rPr>
                <w:rStyle w:val="Hipervnculo"/>
                <w:noProof/>
              </w:rPr>
              <w:t>Uso del Sistema [Invitado]</w:t>
            </w:r>
            <w:r>
              <w:rPr>
                <w:noProof/>
                <w:webHidden/>
              </w:rPr>
              <w:tab/>
            </w:r>
            <w:r>
              <w:rPr>
                <w:noProof/>
                <w:webHidden/>
              </w:rPr>
              <w:fldChar w:fldCharType="begin"/>
            </w:r>
            <w:r>
              <w:rPr>
                <w:noProof/>
                <w:webHidden/>
              </w:rPr>
              <w:instrText xml:space="preserve"> PAGEREF _Toc54630073 \h </w:instrText>
            </w:r>
            <w:r>
              <w:rPr>
                <w:noProof/>
                <w:webHidden/>
              </w:rPr>
            </w:r>
            <w:r>
              <w:rPr>
                <w:noProof/>
                <w:webHidden/>
              </w:rPr>
              <w:fldChar w:fldCharType="separate"/>
            </w:r>
            <w:r>
              <w:rPr>
                <w:noProof/>
                <w:webHidden/>
              </w:rPr>
              <w:t>11</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74" w:history="1">
            <w:r w:rsidRPr="00DE44C1">
              <w:rPr>
                <w:rStyle w:val="Hipervnculo"/>
                <w:noProof/>
              </w:rPr>
              <w:t>Visualizar Programas de Asignaturas</w:t>
            </w:r>
            <w:r>
              <w:rPr>
                <w:noProof/>
                <w:webHidden/>
              </w:rPr>
              <w:tab/>
            </w:r>
            <w:r>
              <w:rPr>
                <w:noProof/>
                <w:webHidden/>
              </w:rPr>
              <w:fldChar w:fldCharType="begin"/>
            </w:r>
            <w:r>
              <w:rPr>
                <w:noProof/>
                <w:webHidden/>
              </w:rPr>
              <w:instrText xml:space="preserve"> PAGEREF _Toc54630074 \h </w:instrText>
            </w:r>
            <w:r>
              <w:rPr>
                <w:noProof/>
                <w:webHidden/>
              </w:rPr>
            </w:r>
            <w:r>
              <w:rPr>
                <w:noProof/>
                <w:webHidden/>
              </w:rPr>
              <w:fldChar w:fldCharType="separate"/>
            </w:r>
            <w:r>
              <w:rPr>
                <w:noProof/>
                <w:webHidden/>
              </w:rPr>
              <w:t>11</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75" w:history="1">
            <w:r w:rsidRPr="00DE44C1">
              <w:rPr>
                <w:rStyle w:val="Hipervnculo"/>
                <w:noProof/>
              </w:rPr>
              <w:t>Visualizar Planes de Estudio</w:t>
            </w:r>
            <w:r>
              <w:rPr>
                <w:noProof/>
                <w:webHidden/>
              </w:rPr>
              <w:tab/>
            </w:r>
            <w:r>
              <w:rPr>
                <w:noProof/>
                <w:webHidden/>
              </w:rPr>
              <w:fldChar w:fldCharType="begin"/>
            </w:r>
            <w:r>
              <w:rPr>
                <w:noProof/>
                <w:webHidden/>
              </w:rPr>
              <w:instrText xml:space="preserve"> PAGEREF _Toc54630075 \h </w:instrText>
            </w:r>
            <w:r>
              <w:rPr>
                <w:noProof/>
                <w:webHidden/>
              </w:rPr>
            </w:r>
            <w:r>
              <w:rPr>
                <w:noProof/>
                <w:webHidden/>
              </w:rPr>
              <w:fldChar w:fldCharType="separate"/>
            </w:r>
            <w:r>
              <w:rPr>
                <w:noProof/>
                <w:webHidden/>
              </w:rPr>
              <w:t>15</w:t>
            </w:r>
            <w:r>
              <w:rPr>
                <w:noProof/>
                <w:webHidden/>
              </w:rPr>
              <w:fldChar w:fldCharType="end"/>
            </w:r>
          </w:hyperlink>
        </w:p>
        <w:p w:rsidR="00B336A0" w:rsidRDefault="00B336A0">
          <w:pPr>
            <w:pStyle w:val="TDC1"/>
            <w:rPr>
              <w:rFonts w:eastAsiaTheme="minorEastAsia"/>
              <w:b w:val="0"/>
              <w:bCs w:val="0"/>
              <w:noProof/>
              <w:sz w:val="22"/>
              <w:szCs w:val="22"/>
              <w:lang w:val="es-AR" w:eastAsia="es-AR"/>
            </w:rPr>
          </w:pPr>
          <w:hyperlink w:anchor="_Toc54630076" w:history="1">
            <w:r w:rsidRPr="00DE44C1">
              <w:rPr>
                <w:rStyle w:val="Hipervnculo"/>
                <w:noProof/>
              </w:rPr>
              <w:t>Uso del Sistema [Secretaría Académica]</w:t>
            </w:r>
            <w:r>
              <w:rPr>
                <w:noProof/>
                <w:webHidden/>
              </w:rPr>
              <w:tab/>
            </w:r>
            <w:r>
              <w:rPr>
                <w:noProof/>
                <w:webHidden/>
              </w:rPr>
              <w:fldChar w:fldCharType="begin"/>
            </w:r>
            <w:r>
              <w:rPr>
                <w:noProof/>
                <w:webHidden/>
              </w:rPr>
              <w:instrText xml:space="preserve"> PAGEREF _Toc54630076 \h </w:instrText>
            </w:r>
            <w:r>
              <w:rPr>
                <w:noProof/>
                <w:webHidden/>
              </w:rPr>
            </w:r>
            <w:r>
              <w:rPr>
                <w:noProof/>
                <w:webHidden/>
              </w:rPr>
              <w:fldChar w:fldCharType="separate"/>
            </w:r>
            <w:r>
              <w:rPr>
                <w:noProof/>
                <w:webHidden/>
              </w:rPr>
              <w:t>18</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77" w:history="1">
            <w:r w:rsidRPr="00DE44C1">
              <w:rPr>
                <w:rStyle w:val="Hipervnculo"/>
                <w:noProof/>
              </w:rPr>
              <w:t>Ver Vigencia de Programas</w:t>
            </w:r>
            <w:r>
              <w:rPr>
                <w:noProof/>
                <w:webHidden/>
              </w:rPr>
              <w:tab/>
            </w:r>
            <w:r>
              <w:rPr>
                <w:noProof/>
                <w:webHidden/>
              </w:rPr>
              <w:fldChar w:fldCharType="begin"/>
            </w:r>
            <w:r>
              <w:rPr>
                <w:noProof/>
                <w:webHidden/>
              </w:rPr>
              <w:instrText xml:space="preserve"> PAGEREF _Toc54630077 \h </w:instrText>
            </w:r>
            <w:r>
              <w:rPr>
                <w:noProof/>
                <w:webHidden/>
              </w:rPr>
            </w:r>
            <w:r>
              <w:rPr>
                <w:noProof/>
                <w:webHidden/>
              </w:rPr>
              <w:fldChar w:fldCharType="separate"/>
            </w:r>
            <w:r>
              <w:rPr>
                <w:noProof/>
                <w:webHidden/>
              </w:rPr>
              <w:t>20</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78" w:history="1">
            <w:r w:rsidRPr="00DE44C1">
              <w:rPr>
                <w:rStyle w:val="Hipervnculo"/>
                <w:noProof/>
              </w:rPr>
              <w:t>Seguir Programa</w:t>
            </w:r>
            <w:r>
              <w:rPr>
                <w:noProof/>
                <w:webHidden/>
              </w:rPr>
              <w:tab/>
            </w:r>
            <w:r>
              <w:rPr>
                <w:noProof/>
                <w:webHidden/>
              </w:rPr>
              <w:fldChar w:fldCharType="begin"/>
            </w:r>
            <w:r>
              <w:rPr>
                <w:noProof/>
                <w:webHidden/>
              </w:rPr>
              <w:instrText xml:space="preserve"> PAGEREF _Toc54630078 \h </w:instrText>
            </w:r>
            <w:r>
              <w:rPr>
                <w:noProof/>
                <w:webHidden/>
              </w:rPr>
            </w:r>
            <w:r>
              <w:rPr>
                <w:noProof/>
                <w:webHidden/>
              </w:rPr>
              <w:fldChar w:fldCharType="separate"/>
            </w:r>
            <w:r>
              <w:rPr>
                <w:noProof/>
                <w:webHidden/>
              </w:rPr>
              <w:t>22</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79" w:history="1">
            <w:r w:rsidRPr="00DE44C1">
              <w:rPr>
                <w:rStyle w:val="Hipervnculo"/>
                <w:noProof/>
              </w:rPr>
              <w:t>Revisar Programa</w:t>
            </w:r>
            <w:r>
              <w:rPr>
                <w:noProof/>
                <w:webHidden/>
              </w:rPr>
              <w:tab/>
            </w:r>
            <w:r>
              <w:rPr>
                <w:noProof/>
                <w:webHidden/>
              </w:rPr>
              <w:fldChar w:fldCharType="begin"/>
            </w:r>
            <w:r>
              <w:rPr>
                <w:noProof/>
                <w:webHidden/>
              </w:rPr>
              <w:instrText xml:space="preserve"> PAGEREF _Toc54630079 \h </w:instrText>
            </w:r>
            <w:r>
              <w:rPr>
                <w:noProof/>
                <w:webHidden/>
              </w:rPr>
            </w:r>
            <w:r>
              <w:rPr>
                <w:noProof/>
                <w:webHidden/>
              </w:rPr>
              <w:fldChar w:fldCharType="separate"/>
            </w:r>
            <w:r>
              <w:rPr>
                <w:noProof/>
                <w:webHidden/>
              </w:rPr>
              <w:t>25</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80" w:history="1">
            <w:r w:rsidRPr="00DE44C1">
              <w:rPr>
                <w:rStyle w:val="Hipervnculo"/>
                <w:noProof/>
              </w:rPr>
              <w:t>Informe Gerencial de Programas</w:t>
            </w:r>
            <w:r>
              <w:rPr>
                <w:noProof/>
                <w:webHidden/>
              </w:rPr>
              <w:tab/>
            </w:r>
            <w:r>
              <w:rPr>
                <w:noProof/>
                <w:webHidden/>
              </w:rPr>
              <w:fldChar w:fldCharType="begin"/>
            </w:r>
            <w:r>
              <w:rPr>
                <w:noProof/>
                <w:webHidden/>
              </w:rPr>
              <w:instrText xml:space="preserve"> PAGEREF _Toc54630080 \h </w:instrText>
            </w:r>
            <w:r>
              <w:rPr>
                <w:noProof/>
                <w:webHidden/>
              </w:rPr>
            </w:r>
            <w:r>
              <w:rPr>
                <w:noProof/>
                <w:webHidden/>
              </w:rPr>
              <w:fldChar w:fldCharType="separate"/>
            </w:r>
            <w:r>
              <w:rPr>
                <w:noProof/>
                <w:webHidden/>
              </w:rPr>
              <w:t>29</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81" w:history="1">
            <w:r w:rsidRPr="00DE44C1">
              <w:rPr>
                <w:rStyle w:val="Hipervnculo"/>
                <w:noProof/>
              </w:rPr>
              <w:t>Subir Programa</w:t>
            </w:r>
            <w:r>
              <w:rPr>
                <w:noProof/>
                <w:webHidden/>
              </w:rPr>
              <w:tab/>
            </w:r>
            <w:r>
              <w:rPr>
                <w:noProof/>
                <w:webHidden/>
              </w:rPr>
              <w:fldChar w:fldCharType="begin"/>
            </w:r>
            <w:r>
              <w:rPr>
                <w:noProof/>
                <w:webHidden/>
              </w:rPr>
              <w:instrText xml:space="preserve"> PAGEREF _Toc54630081 \h </w:instrText>
            </w:r>
            <w:r>
              <w:rPr>
                <w:noProof/>
                <w:webHidden/>
              </w:rPr>
            </w:r>
            <w:r>
              <w:rPr>
                <w:noProof/>
                <w:webHidden/>
              </w:rPr>
              <w:fldChar w:fldCharType="separate"/>
            </w:r>
            <w:r>
              <w:rPr>
                <w:noProof/>
                <w:webHidden/>
              </w:rPr>
              <w:t>34</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82" w:history="1">
            <w:r w:rsidRPr="00DE44C1">
              <w:rPr>
                <w:rStyle w:val="Hipervnculo"/>
                <w:noProof/>
              </w:rPr>
              <w:t>Carga Masiva de Programas</w:t>
            </w:r>
            <w:r>
              <w:rPr>
                <w:noProof/>
                <w:webHidden/>
              </w:rPr>
              <w:tab/>
            </w:r>
            <w:r>
              <w:rPr>
                <w:noProof/>
                <w:webHidden/>
              </w:rPr>
              <w:fldChar w:fldCharType="begin"/>
            </w:r>
            <w:r>
              <w:rPr>
                <w:noProof/>
                <w:webHidden/>
              </w:rPr>
              <w:instrText xml:space="preserve"> PAGEREF _Toc54630082 \h </w:instrText>
            </w:r>
            <w:r>
              <w:rPr>
                <w:noProof/>
                <w:webHidden/>
              </w:rPr>
            </w:r>
            <w:r>
              <w:rPr>
                <w:noProof/>
                <w:webHidden/>
              </w:rPr>
              <w:fldChar w:fldCharType="separate"/>
            </w:r>
            <w:r>
              <w:rPr>
                <w:noProof/>
                <w:webHidden/>
              </w:rPr>
              <w:t>36</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83" w:history="1">
            <w:r w:rsidRPr="00DE44C1">
              <w:rPr>
                <w:rStyle w:val="Hipervnculo"/>
                <w:noProof/>
              </w:rPr>
              <w:t>Subir Plan</w:t>
            </w:r>
            <w:r>
              <w:rPr>
                <w:noProof/>
                <w:webHidden/>
              </w:rPr>
              <w:tab/>
            </w:r>
            <w:r>
              <w:rPr>
                <w:noProof/>
                <w:webHidden/>
              </w:rPr>
              <w:fldChar w:fldCharType="begin"/>
            </w:r>
            <w:r>
              <w:rPr>
                <w:noProof/>
                <w:webHidden/>
              </w:rPr>
              <w:instrText xml:space="preserve"> PAGEREF _Toc54630083 \h </w:instrText>
            </w:r>
            <w:r>
              <w:rPr>
                <w:noProof/>
                <w:webHidden/>
              </w:rPr>
            </w:r>
            <w:r>
              <w:rPr>
                <w:noProof/>
                <w:webHidden/>
              </w:rPr>
              <w:fldChar w:fldCharType="separate"/>
            </w:r>
            <w:r>
              <w:rPr>
                <w:noProof/>
                <w:webHidden/>
              </w:rPr>
              <w:t>37</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84" w:history="1">
            <w:r w:rsidRPr="00DE44C1">
              <w:rPr>
                <w:rStyle w:val="Hipervnculo"/>
                <w:noProof/>
              </w:rPr>
              <w:t>Gestionar Carrera</w:t>
            </w:r>
            <w:r>
              <w:rPr>
                <w:noProof/>
                <w:webHidden/>
              </w:rPr>
              <w:tab/>
            </w:r>
            <w:r>
              <w:rPr>
                <w:noProof/>
                <w:webHidden/>
              </w:rPr>
              <w:fldChar w:fldCharType="begin"/>
            </w:r>
            <w:r>
              <w:rPr>
                <w:noProof/>
                <w:webHidden/>
              </w:rPr>
              <w:instrText xml:space="preserve"> PAGEREF _Toc54630084 \h </w:instrText>
            </w:r>
            <w:r>
              <w:rPr>
                <w:noProof/>
                <w:webHidden/>
              </w:rPr>
            </w:r>
            <w:r>
              <w:rPr>
                <w:noProof/>
                <w:webHidden/>
              </w:rPr>
              <w:fldChar w:fldCharType="separate"/>
            </w:r>
            <w:r>
              <w:rPr>
                <w:noProof/>
                <w:webHidden/>
              </w:rPr>
              <w:t>39</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85" w:history="1">
            <w:r w:rsidRPr="00DE44C1">
              <w:rPr>
                <w:rStyle w:val="Hipervnculo"/>
                <w:noProof/>
              </w:rPr>
              <w:t>Alta de Carrera</w:t>
            </w:r>
            <w:r>
              <w:rPr>
                <w:noProof/>
                <w:webHidden/>
              </w:rPr>
              <w:tab/>
            </w:r>
            <w:r>
              <w:rPr>
                <w:noProof/>
                <w:webHidden/>
              </w:rPr>
              <w:fldChar w:fldCharType="begin"/>
            </w:r>
            <w:r>
              <w:rPr>
                <w:noProof/>
                <w:webHidden/>
              </w:rPr>
              <w:instrText xml:space="preserve"> PAGEREF _Toc54630085 \h </w:instrText>
            </w:r>
            <w:r>
              <w:rPr>
                <w:noProof/>
                <w:webHidden/>
              </w:rPr>
            </w:r>
            <w:r>
              <w:rPr>
                <w:noProof/>
                <w:webHidden/>
              </w:rPr>
              <w:fldChar w:fldCharType="separate"/>
            </w:r>
            <w:r>
              <w:rPr>
                <w:noProof/>
                <w:webHidden/>
              </w:rPr>
              <w:t>39</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86" w:history="1">
            <w:r w:rsidRPr="00DE44C1">
              <w:rPr>
                <w:rStyle w:val="Hipervnculo"/>
                <w:noProof/>
              </w:rPr>
              <w:t>Baja de Carrera</w:t>
            </w:r>
            <w:r>
              <w:rPr>
                <w:noProof/>
                <w:webHidden/>
              </w:rPr>
              <w:tab/>
            </w:r>
            <w:r>
              <w:rPr>
                <w:noProof/>
                <w:webHidden/>
              </w:rPr>
              <w:fldChar w:fldCharType="begin"/>
            </w:r>
            <w:r>
              <w:rPr>
                <w:noProof/>
                <w:webHidden/>
              </w:rPr>
              <w:instrText xml:space="preserve"> PAGEREF _Toc54630086 \h </w:instrText>
            </w:r>
            <w:r>
              <w:rPr>
                <w:noProof/>
                <w:webHidden/>
              </w:rPr>
            </w:r>
            <w:r>
              <w:rPr>
                <w:noProof/>
                <w:webHidden/>
              </w:rPr>
              <w:fldChar w:fldCharType="separate"/>
            </w:r>
            <w:r>
              <w:rPr>
                <w:noProof/>
                <w:webHidden/>
              </w:rPr>
              <w:t>40</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87" w:history="1">
            <w:r w:rsidRPr="00DE44C1">
              <w:rPr>
                <w:rStyle w:val="Hipervnculo"/>
                <w:noProof/>
              </w:rPr>
              <w:t>Modificar  Carrera</w:t>
            </w:r>
            <w:r>
              <w:rPr>
                <w:noProof/>
                <w:webHidden/>
              </w:rPr>
              <w:tab/>
            </w:r>
            <w:r>
              <w:rPr>
                <w:noProof/>
                <w:webHidden/>
              </w:rPr>
              <w:fldChar w:fldCharType="begin"/>
            </w:r>
            <w:r>
              <w:rPr>
                <w:noProof/>
                <w:webHidden/>
              </w:rPr>
              <w:instrText xml:space="preserve"> PAGEREF _Toc54630087 \h </w:instrText>
            </w:r>
            <w:r>
              <w:rPr>
                <w:noProof/>
                <w:webHidden/>
              </w:rPr>
            </w:r>
            <w:r>
              <w:rPr>
                <w:noProof/>
                <w:webHidden/>
              </w:rPr>
              <w:fldChar w:fldCharType="separate"/>
            </w:r>
            <w:r>
              <w:rPr>
                <w:noProof/>
                <w:webHidden/>
              </w:rPr>
              <w:t>41</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88" w:history="1">
            <w:r w:rsidRPr="00DE44C1">
              <w:rPr>
                <w:rStyle w:val="Hipervnculo"/>
                <w:noProof/>
              </w:rPr>
              <w:t>Ver Revisiones del Plan</w:t>
            </w:r>
            <w:r>
              <w:rPr>
                <w:noProof/>
                <w:webHidden/>
              </w:rPr>
              <w:tab/>
            </w:r>
            <w:r>
              <w:rPr>
                <w:noProof/>
                <w:webHidden/>
              </w:rPr>
              <w:fldChar w:fldCharType="begin"/>
            </w:r>
            <w:r>
              <w:rPr>
                <w:noProof/>
                <w:webHidden/>
              </w:rPr>
              <w:instrText xml:space="preserve"> PAGEREF _Toc54630088 \h </w:instrText>
            </w:r>
            <w:r>
              <w:rPr>
                <w:noProof/>
                <w:webHidden/>
              </w:rPr>
            </w:r>
            <w:r>
              <w:rPr>
                <w:noProof/>
                <w:webHidden/>
              </w:rPr>
              <w:fldChar w:fldCharType="separate"/>
            </w:r>
            <w:r>
              <w:rPr>
                <w:noProof/>
                <w:webHidden/>
              </w:rPr>
              <w:t>41</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89" w:history="1">
            <w:r w:rsidRPr="00DE44C1">
              <w:rPr>
                <w:rStyle w:val="Hipervnculo"/>
                <w:noProof/>
              </w:rPr>
              <w:t>Gestionar Plan</w:t>
            </w:r>
            <w:r>
              <w:rPr>
                <w:noProof/>
                <w:webHidden/>
              </w:rPr>
              <w:tab/>
            </w:r>
            <w:r>
              <w:rPr>
                <w:noProof/>
                <w:webHidden/>
              </w:rPr>
              <w:fldChar w:fldCharType="begin"/>
            </w:r>
            <w:r>
              <w:rPr>
                <w:noProof/>
                <w:webHidden/>
              </w:rPr>
              <w:instrText xml:space="preserve"> PAGEREF _Toc54630089 \h </w:instrText>
            </w:r>
            <w:r>
              <w:rPr>
                <w:noProof/>
                <w:webHidden/>
              </w:rPr>
            </w:r>
            <w:r>
              <w:rPr>
                <w:noProof/>
                <w:webHidden/>
              </w:rPr>
              <w:fldChar w:fldCharType="separate"/>
            </w:r>
            <w:r>
              <w:rPr>
                <w:noProof/>
                <w:webHidden/>
              </w:rPr>
              <w:t>44</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90" w:history="1">
            <w:r w:rsidRPr="00DE44C1">
              <w:rPr>
                <w:rStyle w:val="Hipervnculo"/>
                <w:noProof/>
              </w:rPr>
              <w:t>Alta de Revisión de Plan</w:t>
            </w:r>
            <w:r>
              <w:rPr>
                <w:noProof/>
                <w:webHidden/>
              </w:rPr>
              <w:tab/>
            </w:r>
            <w:r>
              <w:rPr>
                <w:noProof/>
                <w:webHidden/>
              </w:rPr>
              <w:fldChar w:fldCharType="begin"/>
            </w:r>
            <w:r>
              <w:rPr>
                <w:noProof/>
                <w:webHidden/>
              </w:rPr>
              <w:instrText xml:space="preserve"> PAGEREF _Toc54630090 \h </w:instrText>
            </w:r>
            <w:r>
              <w:rPr>
                <w:noProof/>
                <w:webHidden/>
              </w:rPr>
            </w:r>
            <w:r>
              <w:rPr>
                <w:noProof/>
                <w:webHidden/>
              </w:rPr>
              <w:fldChar w:fldCharType="separate"/>
            </w:r>
            <w:r>
              <w:rPr>
                <w:noProof/>
                <w:webHidden/>
              </w:rPr>
              <w:t>45</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91" w:history="1">
            <w:r w:rsidRPr="00DE44C1">
              <w:rPr>
                <w:rStyle w:val="Hipervnculo"/>
                <w:noProof/>
              </w:rPr>
              <w:t>Baja de Revisión de Plan</w:t>
            </w:r>
            <w:r>
              <w:rPr>
                <w:noProof/>
                <w:webHidden/>
              </w:rPr>
              <w:tab/>
            </w:r>
            <w:r>
              <w:rPr>
                <w:noProof/>
                <w:webHidden/>
              </w:rPr>
              <w:fldChar w:fldCharType="begin"/>
            </w:r>
            <w:r>
              <w:rPr>
                <w:noProof/>
                <w:webHidden/>
              </w:rPr>
              <w:instrText xml:space="preserve"> PAGEREF _Toc54630091 \h </w:instrText>
            </w:r>
            <w:r>
              <w:rPr>
                <w:noProof/>
                <w:webHidden/>
              </w:rPr>
            </w:r>
            <w:r>
              <w:rPr>
                <w:noProof/>
                <w:webHidden/>
              </w:rPr>
              <w:fldChar w:fldCharType="separate"/>
            </w:r>
            <w:r>
              <w:rPr>
                <w:noProof/>
                <w:webHidden/>
              </w:rPr>
              <w:t>46</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92" w:history="1">
            <w:r w:rsidRPr="00DE44C1">
              <w:rPr>
                <w:rStyle w:val="Hipervnculo"/>
                <w:noProof/>
              </w:rPr>
              <w:t>Modificar  Revisión de Plan</w:t>
            </w:r>
            <w:r>
              <w:rPr>
                <w:noProof/>
                <w:webHidden/>
              </w:rPr>
              <w:tab/>
            </w:r>
            <w:r>
              <w:rPr>
                <w:noProof/>
                <w:webHidden/>
              </w:rPr>
              <w:fldChar w:fldCharType="begin"/>
            </w:r>
            <w:r>
              <w:rPr>
                <w:noProof/>
                <w:webHidden/>
              </w:rPr>
              <w:instrText xml:space="preserve"> PAGEREF _Toc54630092 \h </w:instrText>
            </w:r>
            <w:r>
              <w:rPr>
                <w:noProof/>
                <w:webHidden/>
              </w:rPr>
            </w:r>
            <w:r>
              <w:rPr>
                <w:noProof/>
                <w:webHidden/>
              </w:rPr>
              <w:fldChar w:fldCharType="separate"/>
            </w:r>
            <w:r>
              <w:rPr>
                <w:noProof/>
                <w:webHidden/>
              </w:rPr>
              <w:t>46</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93" w:history="1">
            <w:r w:rsidRPr="00DE44C1">
              <w:rPr>
                <w:rStyle w:val="Hipervnculo"/>
                <w:noProof/>
              </w:rPr>
              <w:t>Ver Asignaturas</w:t>
            </w:r>
            <w:r>
              <w:rPr>
                <w:noProof/>
                <w:webHidden/>
              </w:rPr>
              <w:tab/>
            </w:r>
            <w:r>
              <w:rPr>
                <w:noProof/>
                <w:webHidden/>
              </w:rPr>
              <w:fldChar w:fldCharType="begin"/>
            </w:r>
            <w:r>
              <w:rPr>
                <w:noProof/>
                <w:webHidden/>
              </w:rPr>
              <w:instrText xml:space="preserve"> PAGEREF _Toc54630093 \h </w:instrText>
            </w:r>
            <w:r>
              <w:rPr>
                <w:noProof/>
                <w:webHidden/>
              </w:rPr>
            </w:r>
            <w:r>
              <w:rPr>
                <w:noProof/>
                <w:webHidden/>
              </w:rPr>
              <w:fldChar w:fldCharType="separate"/>
            </w:r>
            <w:r>
              <w:rPr>
                <w:noProof/>
                <w:webHidden/>
              </w:rPr>
              <w:t>47</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94" w:history="1">
            <w:r w:rsidRPr="00DE44C1">
              <w:rPr>
                <w:rStyle w:val="Hipervnculo"/>
                <w:noProof/>
              </w:rPr>
              <w:t>Gestionar Profesor</w:t>
            </w:r>
            <w:r>
              <w:rPr>
                <w:noProof/>
                <w:webHidden/>
              </w:rPr>
              <w:tab/>
            </w:r>
            <w:r>
              <w:rPr>
                <w:noProof/>
                <w:webHidden/>
              </w:rPr>
              <w:fldChar w:fldCharType="begin"/>
            </w:r>
            <w:r>
              <w:rPr>
                <w:noProof/>
                <w:webHidden/>
              </w:rPr>
              <w:instrText xml:space="preserve"> PAGEREF _Toc54630094 \h </w:instrText>
            </w:r>
            <w:r>
              <w:rPr>
                <w:noProof/>
                <w:webHidden/>
              </w:rPr>
            </w:r>
            <w:r>
              <w:rPr>
                <w:noProof/>
                <w:webHidden/>
              </w:rPr>
              <w:fldChar w:fldCharType="separate"/>
            </w:r>
            <w:r>
              <w:rPr>
                <w:noProof/>
                <w:webHidden/>
              </w:rPr>
              <w:t>53</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95" w:history="1">
            <w:r w:rsidRPr="00DE44C1">
              <w:rPr>
                <w:rStyle w:val="Hipervnculo"/>
                <w:noProof/>
              </w:rPr>
              <w:t>Alta de Profesor</w:t>
            </w:r>
            <w:r>
              <w:rPr>
                <w:noProof/>
                <w:webHidden/>
              </w:rPr>
              <w:tab/>
            </w:r>
            <w:r>
              <w:rPr>
                <w:noProof/>
                <w:webHidden/>
              </w:rPr>
              <w:fldChar w:fldCharType="begin"/>
            </w:r>
            <w:r>
              <w:rPr>
                <w:noProof/>
                <w:webHidden/>
              </w:rPr>
              <w:instrText xml:space="preserve"> PAGEREF _Toc54630095 \h </w:instrText>
            </w:r>
            <w:r>
              <w:rPr>
                <w:noProof/>
                <w:webHidden/>
              </w:rPr>
            </w:r>
            <w:r>
              <w:rPr>
                <w:noProof/>
                <w:webHidden/>
              </w:rPr>
              <w:fldChar w:fldCharType="separate"/>
            </w:r>
            <w:r>
              <w:rPr>
                <w:noProof/>
                <w:webHidden/>
              </w:rPr>
              <w:t>53</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96" w:history="1">
            <w:r w:rsidRPr="00DE44C1">
              <w:rPr>
                <w:rStyle w:val="Hipervnculo"/>
                <w:noProof/>
              </w:rPr>
              <w:t>Baja de Profesor</w:t>
            </w:r>
            <w:r>
              <w:rPr>
                <w:noProof/>
                <w:webHidden/>
              </w:rPr>
              <w:tab/>
            </w:r>
            <w:r>
              <w:rPr>
                <w:noProof/>
                <w:webHidden/>
              </w:rPr>
              <w:fldChar w:fldCharType="begin"/>
            </w:r>
            <w:r>
              <w:rPr>
                <w:noProof/>
                <w:webHidden/>
              </w:rPr>
              <w:instrText xml:space="preserve"> PAGEREF _Toc54630096 \h </w:instrText>
            </w:r>
            <w:r>
              <w:rPr>
                <w:noProof/>
                <w:webHidden/>
              </w:rPr>
            </w:r>
            <w:r>
              <w:rPr>
                <w:noProof/>
                <w:webHidden/>
              </w:rPr>
              <w:fldChar w:fldCharType="separate"/>
            </w:r>
            <w:r>
              <w:rPr>
                <w:noProof/>
                <w:webHidden/>
              </w:rPr>
              <w:t>54</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97" w:history="1">
            <w:r w:rsidRPr="00DE44C1">
              <w:rPr>
                <w:rStyle w:val="Hipervnculo"/>
                <w:noProof/>
              </w:rPr>
              <w:t>Modificar  Profesor</w:t>
            </w:r>
            <w:r>
              <w:rPr>
                <w:noProof/>
                <w:webHidden/>
              </w:rPr>
              <w:tab/>
            </w:r>
            <w:r>
              <w:rPr>
                <w:noProof/>
                <w:webHidden/>
              </w:rPr>
              <w:fldChar w:fldCharType="begin"/>
            </w:r>
            <w:r>
              <w:rPr>
                <w:noProof/>
                <w:webHidden/>
              </w:rPr>
              <w:instrText xml:space="preserve"> PAGEREF _Toc54630097 \h </w:instrText>
            </w:r>
            <w:r>
              <w:rPr>
                <w:noProof/>
                <w:webHidden/>
              </w:rPr>
            </w:r>
            <w:r>
              <w:rPr>
                <w:noProof/>
                <w:webHidden/>
              </w:rPr>
              <w:fldChar w:fldCharType="separate"/>
            </w:r>
            <w:r>
              <w:rPr>
                <w:noProof/>
                <w:webHidden/>
              </w:rPr>
              <w:t>55</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098" w:history="1">
            <w:r w:rsidRPr="00DE44C1">
              <w:rPr>
                <w:rStyle w:val="Hipervnculo"/>
                <w:noProof/>
              </w:rPr>
              <w:t>Ver Asignaturas de Profesor</w:t>
            </w:r>
            <w:r>
              <w:rPr>
                <w:noProof/>
                <w:webHidden/>
              </w:rPr>
              <w:tab/>
            </w:r>
            <w:r>
              <w:rPr>
                <w:noProof/>
                <w:webHidden/>
              </w:rPr>
              <w:fldChar w:fldCharType="begin"/>
            </w:r>
            <w:r>
              <w:rPr>
                <w:noProof/>
                <w:webHidden/>
              </w:rPr>
              <w:instrText xml:space="preserve"> PAGEREF _Toc54630098 \h </w:instrText>
            </w:r>
            <w:r>
              <w:rPr>
                <w:noProof/>
                <w:webHidden/>
              </w:rPr>
            </w:r>
            <w:r>
              <w:rPr>
                <w:noProof/>
                <w:webHidden/>
              </w:rPr>
              <w:fldChar w:fldCharType="separate"/>
            </w:r>
            <w:r>
              <w:rPr>
                <w:noProof/>
                <w:webHidden/>
              </w:rPr>
              <w:t>56</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099" w:history="1">
            <w:r w:rsidRPr="00DE44C1">
              <w:rPr>
                <w:rStyle w:val="Hipervnculo"/>
                <w:noProof/>
              </w:rPr>
              <w:t>Gestionar Asignatura</w:t>
            </w:r>
            <w:r>
              <w:rPr>
                <w:noProof/>
                <w:webHidden/>
              </w:rPr>
              <w:tab/>
            </w:r>
            <w:r>
              <w:rPr>
                <w:noProof/>
                <w:webHidden/>
              </w:rPr>
              <w:fldChar w:fldCharType="begin"/>
            </w:r>
            <w:r>
              <w:rPr>
                <w:noProof/>
                <w:webHidden/>
              </w:rPr>
              <w:instrText xml:space="preserve"> PAGEREF _Toc54630099 \h </w:instrText>
            </w:r>
            <w:r>
              <w:rPr>
                <w:noProof/>
                <w:webHidden/>
              </w:rPr>
            </w:r>
            <w:r>
              <w:rPr>
                <w:noProof/>
                <w:webHidden/>
              </w:rPr>
              <w:fldChar w:fldCharType="separate"/>
            </w:r>
            <w:r>
              <w:rPr>
                <w:noProof/>
                <w:webHidden/>
              </w:rPr>
              <w:t>57</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00" w:history="1">
            <w:r w:rsidRPr="00DE44C1">
              <w:rPr>
                <w:rStyle w:val="Hipervnculo"/>
                <w:noProof/>
              </w:rPr>
              <w:t>Alta de Asignatura</w:t>
            </w:r>
            <w:r>
              <w:rPr>
                <w:noProof/>
                <w:webHidden/>
              </w:rPr>
              <w:tab/>
            </w:r>
            <w:r>
              <w:rPr>
                <w:noProof/>
                <w:webHidden/>
              </w:rPr>
              <w:fldChar w:fldCharType="begin"/>
            </w:r>
            <w:r>
              <w:rPr>
                <w:noProof/>
                <w:webHidden/>
              </w:rPr>
              <w:instrText xml:space="preserve"> PAGEREF _Toc54630100 \h </w:instrText>
            </w:r>
            <w:r>
              <w:rPr>
                <w:noProof/>
                <w:webHidden/>
              </w:rPr>
            </w:r>
            <w:r>
              <w:rPr>
                <w:noProof/>
                <w:webHidden/>
              </w:rPr>
              <w:fldChar w:fldCharType="separate"/>
            </w:r>
            <w:r>
              <w:rPr>
                <w:noProof/>
                <w:webHidden/>
              </w:rPr>
              <w:t>57</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01" w:history="1">
            <w:r w:rsidRPr="00DE44C1">
              <w:rPr>
                <w:rStyle w:val="Hipervnculo"/>
                <w:noProof/>
              </w:rPr>
              <w:t>Baja de Asignatura</w:t>
            </w:r>
            <w:r>
              <w:rPr>
                <w:noProof/>
                <w:webHidden/>
              </w:rPr>
              <w:tab/>
            </w:r>
            <w:r>
              <w:rPr>
                <w:noProof/>
                <w:webHidden/>
              </w:rPr>
              <w:fldChar w:fldCharType="begin"/>
            </w:r>
            <w:r>
              <w:rPr>
                <w:noProof/>
                <w:webHidden/>
              </w:rPr>
              <w:instrText xml:space="preserve"> PAGEREF _Toc54630101 \h </w:instrText>
            </w:r>
            <w:r>
              <w:rPr>
                <w:noProof/>
                <w:webHidden/>
              </w:rPr>
            </w:r>
            <w:r>
              <w:rPr>
                <w:noProof/>
                <w:webHidden/>
              </w:rPr>
              <w:fldChar w:fldCharType="separate"/>
            </w:r>
            <w:r>
              <w:rPr>
                <w:noProof/>
                <w:webHidden/>
              </w:rPr>
              <w:t>58</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02" w:history="1">
            <w:r w:rsidRPr="00DE44C1">
              <w:rPr>
                <w:rStyle w:val="Hipervnculo"/>
                <w:noProof/>
              </w:rPr>
              <w:t>Modificar  Asignatura</w:t>
            </w:r>
            <w:r>
              <w:rPr>
                <w:noProof/>
                <w:webHidden/>
              </w:rPr>
              <w:tab/>
            </w:r>
            <w:r>
              <w:rPr>
                <w:noProof/>
                <w:webHidden/>
              </w:rPr>
              <w:fldChar w:fldCharType="begin"/>
            </w:r>
            <w:r>
              <w:rPr>
                <w:noProof/>
                <w:webHidden/>
              </w:rPr>
              <w:instrText xml:space="preserve"> PAGEREF _Toc54630102 \h </w:instrText>
            </w:r>
            <w:r>
              <w:rPr>
                <w:noProof/>
                <w:webHidden/>
              </w:rPr>
            </w:r>
            <w:r>
              <w:rPr>
                <w:noProof/>
                <w:webHidden/>
              </w:rPr>
              <w:fldChar w:fldCharType="separate"/>
            </w:r>
            <w:r>
              <w:rPr>
                <w:noProof/>
                <w:webHidden/>
              </w:rPr>
              <w:t>59</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03" w:history="1">
            <w:r w:rsidRPr="00DE44C1">
              <w:rPr>
                <w:rStyle w:val="Hipervnculo"/>
                <w:noProof/>
              </w:rPr>
              <w:t>Ver Equipo de Cátedra</w:t>
            </w:r>
            <w:r>
              <w:rPr>
                <w:noProof/>
                <w:webHidden/>
              </w:rPr>
              <w:tab/>
            </w:r>
            <w:r>
              <w:rPr>
                <w:noProof/>
                <w:webHidden/>
              </w:rPr>
              <w:fldChar w:fldCharType="begin"/>
            </w:r>
            <w:r>
              <w:rPr>
                <w:noProof/>
                <w:webHidden/>
              </w:rPr>
              <w:instrText xml:space="preserve"> PAGEREF _Toc54630103 \h </w:instrText>
            </w:r>
            <w:r>
              <w:rPr>
                <w:noProof/>
                <w:webHidden/>
              </w:rPr>
            </w:r>
            <w:r>
              <w:rPr>
                <w:noProof/>
                <w:webHidden/>
              </w:rPr>
              <w:fldChar w:fldCharType="separate"/>
            </w:r>
            <w:r>
              <w:rPr>
                <w:noProof/>
                <w:webHidden/>
              </w:rPr>
              <w:t>60</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04" w:history="1">
            <w:r w:rsidRPr="00DE44C1">
              <w:rPr>
                <w:rStyle w:val="Hipervnculo"/>
                <w:noProof/>
              </w:rPr>
              <w:t>Salir</w:t>
            </w:r>
            <w:r>
              <w:rPr>
                <w:noProof/>
                <w:webHidden/>
              </w:rPr>
              <w:tab/>
            </w:r>
            <w:r>
              <w:rPr>
                <w:noProof/>
                <w:webHidden/>
              </w:rPr>
              <w:fldChar w:fldCharType="begin"/>
            </w:r>
            <w:r>
              <w:rPr>
                <w:noProof/>
                <w:webHidden/>
              </w:rPr>
              <w:instrText xml:space="preserve"> PAGEREF _Toc54630104 \h </w:instrText>
            </w:r>
            <w:r>
              <w:rPr>
                <w:noProof/>
                <w:webHidden/>
              </w:rPr>
            </w:r>
            <w:r>
              <w:rPr>
                <w:noProof/>
                <w:webHidden/>
              </w:rPr>
              <w:fldChar w:fldCharType="separate"/>
            </w:r>
            <w:r>
              <w:rPr>
                <w:noProof/>
                <w:webHidden/>
              </w:rPr>
              <w:t>61</w:t>
            </w:r>
            <w:r>
              <w:rPr>
                <w:noProof/>
                <w:webHidden/>
              </w:rPr>
              <w:fldChar w:fldCharType="end"/>
            </w:r>
          </w:hyperlink>
        </w:p>
        <w:p w:rsidR="00B336A0" w:rsidRDefault="00B336A0">
          <w:pPr>
            <w:pStyle w:val="TDC1"/>
            <w:rPr>
              <w:rFonts w:eastAsiaTheme="minorEastAsia"/>
              <w:b w:val="0"/>
              <w:bCs w:val="0"/>
              <w:noProof/>
              <w:sz w:val="22"/>
              <w:szCs w:val="22"/>
              <w:lang w:val="es-AR" w:eastAsia="es-AR"/>
            </w:rPr>
          </w:pPr>
          <w:hyperlink w:anchor="_Toc54630105" w:history="1">
            <w:r w:rsidRPr="00DE44C1">
              <w:rPr>
                <w:rStyle w:val="Hipervnculo"/>
                <w:noProof/>
              </w:rPr>
              <w:t>Uso del Sistema [Docente responsable]</w:t>
            </w:r>
            <w:r>
              <w:rPr>
                <w:noProof/>
                <w:webHidden/>
              </w:rPr>
              <w:tab/>
            </w:r>
            <w:r>
              <w:rPr>
                <w:noProof/>
                <w:webHidden/>
              </w:rPr>
              <w:fldChar w:fldCharType="begin"/>
            </w:r>
            <w:r>
              <w:rPr>
                <w:noProof/>
                <w:webHidden/>
              </w:rPr>
              <w:instrText xml:space="preserve"> PAGEREF _Toc54630105 \h </w:instrText>
            </w:r>
            <w:r>
              <w:rPr>
                <w:noProof/>
                <w:webHidden/>
              </w:rPr>
            </w:r>
            <w:r>
              <w:rPr>
                <w:noProof/>
                <w:webHidden/>
              </w:rPr>
              <w:fldChar w:fldCharType="separate"/>
            </w:r>
            <w:r>
              <w:rPr>
                <w:noProof/>
                <w:webHidden/>
              </w:rPr>
              <w:t>62</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06" w:history="1">
            <w:r w:rsidRPr="00DE44C1">
              <w:rPr>
                <w:rStyle w:val="Hipervnculo"/>
                <w:noProof/>
              </w:rPr>
              <w:t>Gestionar Programa</w:t>
            </w:r>
            <w:r>
              <w:rPr>
                <w:noProof/>
                <w:webHidden/>
              </w:rPr>
              <w:tab/>
            </w:r>
            <w:r>
              <w:rPr>
                <w:noProof/>
                <w:webHidden/>
              </w:rPr>
              <w:fldChar w:fldCharType="begin"/>
            </w:r>
            <w:r>
              <w:rPr>
                <w:noProof/>
                <w:webHidden/>
              </w:rPr>
              <w:instrText xml:space="preserve"> PAGEREF _Toc54630106 \h </w:instrText>
            </w:r>
            <w:r>
              <w:rPr>
                <w:noProof/>
                <w:webHidden/>
              </w:rPr>
            </w:r>
            <w:r>
              <w:rPr>
                <w:noProof/>
                <w:webHidden/>
              </w:rPr>
              <w:fldChar w:fldCharType="separate"/>
            </w:r>
            <w:r>
              <w:rPr>
                <w:noProof/>
                <w:webHidden/>
              </w:rPr>
              <w:t>63</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07" w:history="1">
            <w:r w:rsidRPr="00DE44C1">
              <w:rPr>
                <w:rStyle w:val="Hipervnculo"/>
                <w:noProof/>
              </w:rPr>
              <w:t>Crear Programa</w:t>
            </w:r>
            <w:r>
              <w:rPr>
                <w:noProof/>
                <w:webHidden/>
              </w:rPr>
              <w:tab/>
            </w:r>
            <w:r>
              <w:rPr>
                <w:noProof/>
                <w:webHidden/>
              </w:rPr>
              <w:fldChar w:fldCharType="begin"/>
            </w:r>
            <w:r>
              <w:rPr>
                <w:noProof/>
                <w:webHidden/>
              </w:rPr>
              <w:instrText xml:space="preserve"> PAGEREF _Toc54630107 \h </w:instrText>
            </w:r>
            <w:r>
              <w:rPr>
                <w:noProof/>
                <w:webHidden/>
              </w:rPr>
            </w:r>
            <w:r>
              <w:rPr>
                <w:noProof/>
                <w:webHidden/>
              </w:rPr>
              <w:fldChar w:fldCharType="separate"/>
            </w:r>
            <w:r>
              <w:rPr>
                <w:noProof/>
                <w:webHidden/>
              </w:rPr>
              <w:t>65</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08" w:history="1">
            <w:r w:rsidRPr="00DE44C1">
              <w:rPr>
                <w:rStyle w:val="Hipervnculo"/>
                <w:noProof/>
              </w:rPr>
              <w:t>Modificar Programa</w:t>
            </w:r>
            <w:r>
              <w:rPr>
                <w:noProof/>
                <w:webHidden/>
              </w:rPr>
              <w:tab/>
            </w:r>
            <w:r>
              <w:rPr>
                <w:noProof/>
                <w:webHidden/>
              </w:rPr>
              <w:fldChar w:fldCharType="begin"/>
            </w:r>
            <w:r>
              <w:rPr>
                <w:noProof/>
                <w:webHidden/>
              </w:rPr>
              <w:instrText xml:space="preserve"> PAGEREF _Toc54630108 \h </w:instrText>
            </w:r>
            <w:r>
              <w:rPr>
                <w:noProof/>
                <w:webHidden/>
              </w:rPr>
            </w:r>
            <w:r>
              <w:rPr>
                <w:noProof/>
                <w:webHidden/>
              </w:rPr>
              <w:fldChar w:fldCharType="separate"/>
            </w:r>
            <w:r>
              <w:rPr>
                <w:noProof/>
                <w:webHidden/>
              </w:rPr>
              <w:t>69</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09" w:history="1">
            <w:r w:rsidRPr="00DE44C1">
              <w:rPr>
                <w:rStyle w:val="Hipervnculo"/>
                <w:noProof/>
              </w:rPr>
              <w:t>Gestionar Bibliografía Programa</w:t>
            </w:r>
            <w:r>
              <w:rPr>
                <w:noProof/>
                <w:webHidden/>
              </w:rPr>
              <w:tab/>
            </w:r>
            <w:r>
              <w:rPr>
                <w:noProof/>
                <w:webHidden/>
              </w:rPr>
              <w:fldChar w:fldCharType="begin"/>
            </w:r>
            <w:r>
              <w:rPr>
                <w:noProof/>
                <w:webHidden/>
              </w:rPr>
              <w:instrText xml:space="preserve"> PAGEREF _Toc54630109 \h </w:instrText>
            </w:r>
            <w:r>
              <w:rPr>
                <w:noProof/>
                <w:webHidden/>
              </w:rPr>
            </w:r>
            <w:r>
              <w:rPr>
                <w:noProof/>
                <w:webHidden/>
              </w:rPr>
              <w:fldChar w:fldCharType="separate"/>
            </w:r>
            <w:r>
              <w:rPr>
                <w:noProof/>
                <w:webHidden/>
              </w:rPr>
              <w:t>75</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10" w:history="1">
            <w:r w:rsidRPr="00DE44C1">
              <w:rPr>
                <w:rStyle w:val="Hipervnculo"/>
                <w:noProof/>
              </w:rPr>
              <w:t>Enviar Programa a Revisión</w:t>
            </w:r>
            <w:r>
              <w:rPr>
                <w:noProof/>
                <w:webHidden/>
              </w:rPr>
              <w:tab/>
            </w:r>
            <w:r>
              <w:rPr>
                <w:noProof/>
                <w:webHidden/>
              </w:rPr>
              <w:fldChar w:fldCharType="begin"/>
            </w:r>
            <w:r>
              <w:rPr>
                <w:noProof/>
                <w:webHidden/>
              </w:rPr>
              <w:instrText xml:space="preserve"> PAGEREF _Toc54630110 \h </w:instrText>
            </w:r>
            <w:r>
              <w:rPr>
                <w:noProof/>
                <w:webHidden/>
              </w:rPr>
            </w:r>
            <w:r>
              <w:rPr>
                <w:noProof/>
                <w:webHidden/>
              </w:rPr>
              <w:fldChar w:fldCharType="separate"/>
            </w:r>
            <w:r>
              <w:rPr>
                <w:noProof/>
                <w:webHidden/>
              </w:rPr>
              <w:t>75</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11" w:history="1">
            <w:r w:rsidRPr="00DE44C1">
              <w:rPr>
                <w:rStyle w:val="Hipervnculo"/>
                <w:noProof/>
              </w:rPr>
              <w:t>Generar Programa PDF</w:t>
            </w:r>
            <w:r>
              <w:rPr>
                <w:noProof/>
                <w:webHidden/>
              </w:rPr>
              <w:tab/>
            </w:r>
            <w:r>
              <w:rPr>
                <w:noProof/>
                <w:webHidden/>
              </w:rPr>
              <w:fldChar w:fldCharType="begin"/>
            </w:r>
            <w:r>
              <w:rPr>
                <w:noProof/>
                <w:webHidden/>
              </w:rPr>
              <w:instrText xml:space="preserve"> PAGEREF _Toc54630111 \h </w:instrText>
            </w:r>
            <w:r>
              <w:rPr>
                <w:noProof/>
                <w:webHidden/>
              </w:rPr>
            </w:r>
            <w:r>
              <w:rPr>
                <w:noProof/>
                <w:webHidden/>
              </w:rPr>
              <w:fldChar w:fldCharType="separate"/>
            </w:r>
            <w:r>
              <w:rPr>
                <w:noProof/>
                <w:webHidden/>
              </w:rPr>
              <w:t>75</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12" w:history="1">
            <w:r w:rsidRPr="00DE44C1">
              <w:rPr>
                <w:rStyle w:val="Hipervnculo"/>
                <w:noProof/>
              </w:rPr>
              <w:t>Gestionar Bibliografía</w:t>
            </w:r>
            <w:r>
              <w:rPr>
                <w:noProof/>
                <w:webHidden/>
              </w:rPr>
              <w:tab/>
            </w:r>
            <w:r>
              <w:rPr>
                <w:noProof/>
                <w:webHidden/>
              </w:rPr>
              <w:fldChar w:fldCharType="begin"/>
            </w:r>
            <w:r>
              <w:rPr>
                <w:noProof/>
                <w:webHidden/>
              </w:rPr>
              <w:instrText xml:space="preserve"> PAGEREF _Toc54630112 \h </w:instrText>
            </w:r>
            <w:r>
              <w:rPr>
                <w:noProof/>
                <w:webHidden/>
              </w:rPr>
            </w:r>
            <w:r>
              <w:rPr>
                <w:noProof/>
                <w:webHidden/>
              </w:rPr>
              <w:fldChar w:fldCharType="separate"/>
            </w:r>
            <w:r>
              <w:rPr>
                <w:noProof/>
                <w:webHidden/>
              </w:rPr>
              <w:t>76</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13" w:history="1">
            <w:r w:rsidRPr="00DE44C1">
              <w:rPr>
                <w:rStyle w:val="Hipervnculo"/>
                <w:noProof/>
              </w:rPr>
              <w:t>Libros - Bibliografía Obligatoria y Complementaria</w:t>
            </w:r>
            <w:r>
              <w:rPr>
                <w:noProof/>
                <w:webHidden/>
              </w:rPr>
              <w:tab/>
            </w:r>
            <w:r>
              <w:rPr>
                <w:noProof/>
                <w:webHidden/>
              </w:rPr>
              <w:fldChar w:fldCharType="begin"/>
            </w:r>
            <w:r>
              <w:rPr>
                <w:noProof/>
                <w:webHidden/>
              </w:rPr>
              <w:instrText xml:space="preserve"> PAGEREF _Toc54630113 \h </w:instrText>
            </w:r>
            <w:r>
              <w:rPr>
                <w:noProof/>
                <w:webHidden/>
              </w:rPr>
            </w:r>
            <w:r>
              <w:rPr>
                <w:noProof/>
                <w:webHidden/>
              </w:rPr>
              <w:fldChar w:fldCharType="separate"/>
            </w:r>
            <w:r>
              <w:rPr>
                <w:noProof/>
                <w:webHidden/>
              </w:rPr>
              <w:t>77</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14" w:history="1">
            <w:r w:rsidRPr="00DE44C1">
              <w:rPr>
                <w:rStyle w:val="Hipervnculo"/>
                <w:noProof/>
              </w:rPr>
              <w:t>Artículos de Revistas</w:t>
            </w:r>
            <w:r>
              <w:rPr>
                <w:noProof/>
                <w:webHidden/>
              </w:rPr>
              <w:tab/>
            </w:r>
            <w:r>
              <w:rPr>
                <w:noProof/>
                <w:webHidden/>
              </w:rPr>
              <w:fldChar w:fldCharType="begin"/>
            </w:r>
            <w:r>
              <w:rPr>
                <w:noProof/>
                <w:webHidden/>
              </w:rPr>
              <w:instrText xml:space="preserve"> PAGEREF _Toc54630114 \h </w:instrText>
            </w:r>
            <w:r>
              <w:rPr>
                <w:noProof/>
                <w:webHidden/>
              </w:rPr>
            </w:r>
            <w:r>
              <w:rPr>
                <w:noProof/>
                <w:webHidden/>
              </w:rPr>
              <w:fldChar w:fldCharType="separate"/>
            </w:r>
            <w:r>
              <w:rPr>
                <w:noProof/>
                <w:webHidden/>
              </w:rPr>
              <w:t>80</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15" w:history="1">
            <w:r w:rsidRPr="00DE44C1">
              <w:rPr>
                <w:rStyle w:val="Hipervnculo"/>
                <w:noProof/>
              </w:rPr>
              <w:t>Recursos de Internet</w:t>
            </w:r>
            <w:r>
              <w:rPr>
                <w:noProof/>
                <w:webHidden/>
              </w:rPr>
              <w:tab/>
            </w:r>
            <w:r>
              <w:rPr>
                <w:noProof/>
                <w:webHidden/>
              </w:rPr>
              <w:fldChar w:fldCharType="begin"/>
            </w:r>
            <w:r>
              <w:rPr>
                <w:noProof/>
                <w:webHidden/>
              </w:rPr>
              <w:instrText xml:space="preserve"> PAGEREF _Toc54630115 \h </w:instrText>
            </w:r>
            <w:r>
              <w:rPr>
                <w:noProof/>
                <w:webHidden/>
              </w:rPr>
            </w:r>
            <w:r>
              <w:rPr>
                <w:noProof/>
                <w:webHidden/>
              </w:rPr>
              <w:fldChar w:fldCharType="separate"/>
            </w:r>
            <w:r>
              <w:rPr>
                <w:noProof/>
                <w:webHidden/>
              </w:rPr>
              <w:t>83</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16" w:history="1">
            <w:r w:rsidRPr="00DE44C1">
              <w:rPr>
                <w:rStyle w:val="Hipervnculo"/>
                <w:noProof/>
              </w:rPr>
              <w:t>Otros Materiales</w:t>
            </w:r>
            <w:r>
              <w:rPr>
                <w:noProof/>
                <w:webHidden/>
              </w:rPr>
              <w:tab/>
            </w:r>
            <w:r>
              <w:rPr>
                <w:noProof/>
                <w:webHidden/>
              </w:rPr>
              <w:fldChar w:fldCharType="begin"/>
            </w:r>
            <w:r>
              <w:rPr>
                <w:noProof/>
                <w:webHidden/>
              </w:rPr>
              <w:instrText xml:space="preserve"> PAGEREF _Toc54630116 \h </w:instrText>
            </w:r>
            <w:r>
              <w:rPr>
                <w:noProof/>
                <w:webHidden/>
              </w:rPr>
            </w:r>
            <w:r>
              <w:rPr>
                <w:noProof/>
                <w:webHidden/>
              </w:rPr>
              <w:fldChar w:fldCharType="separate"/>
            </w:r>
            <w:r>
              <w:rPr>
                <w:noProof/>
                <w:webHidden/>
              </w:rPr>
              <w:t>86</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17" w:history="1">
            <w:r w:rsidRPr="00DE44C1">
              <w:rPr>
                <w:rStyle w:val="Hipervnculo"/>
                <w:noProof/>
              </w:rPr>
              <w:t>Salir</w:t>
            </w:r>
            <w:r>
              <w:rPr>
                <w:noProof/>
                <w:webHidden/>
              </w:rPr>
              <w:tab/>
            </w:r>
            <w:r>
              <w:rPr>
                <w:noProof/>
                <w:webHidden/>
              </w:rPr>
              <w:fldChar w:fldCharType="begin"/>
            </w:r>
            <w:r>
              <w:rPr>
                <w:noProof/>
                <w:webHidden/>
              </w:rPr>
              <w:instrText xml:space="preserve"> PAGEREF _Toc54630117 \h </w:instrText>
            </w:r>
            <w:r>
              <w:rPr>
                <w:noProof/>
                <w:webHidden/>
              </w:rPr>
            </w:r>
            <w:r>
              <w:rPr>
                <w:noProof/>
                <w:webHidden/>
              </w:rPr>
              <w:fldChar w:fldCharType="separate"/>
            </w:r>
            <w:r>
              <w:rPr>
                <w:noProof/>
                <w:webHidden/>
              </w:rPr>
              <w:t>89</w:t>
            </w:r>
            <w:r>
              <w:rPr>
                <w:noProof/>
                <w:webHidden/>
              </w:rPr>
              <w:fldChar w:fldCharType="end"/>
            </w:r>
          </w:hyperlink>
        </w:p>
        <w:p w:rsidR="00B336A0" w:rsidRDefault="00B336A0">
          <w:pPr>
            <w:pStyle w:val="TDC1"/>
            <w:rPr>
              <w:rFonts w:eastAsiaTheme="minorEastAsia"/>
              <w:b w:val="0"/>
              <w:bCs w:val="0"/>
              <w:noProof/>
              <w:sz w:val="22"/>
              <w:szCs w:val="22"/>
              <w:lang w:val="es-AR" w:eastAsia="es-AR"/>
            </w:rPr>
          </w:pPr>
          <w:hyperlink w:anchor="_Toc54630118" w:history="1">
            <w:r w:rsidRPr="00DE44C1">
              <w:rPr>
                <w:rStyle w:val="Hipervnculo"/>
                <w:noProof/>
              </w:rPr>
              <w:t>Uso del Sistema [Director de Departamento]</w:t>
            </w:r>
            <w:r>
              <w:rPr>
                <w:noProof/>
                <w:webHidden/>
              </w:rPr>
              <w:tab/>
            </w:r>
            <w:r>
              <w:rPr>
                <w:noProof/>
                <w:webHidden/>
              </w:rPr>
              <w:fldChar w:fldCharType="begin"/>
            </w:r>
            <w:r>
              <w:rPr>
                <w:noProof/>
                <w:webHidden/>
              </w:rPr>
              <w:instrText xml:space="preserve"> PAGEREF _Toc54630118 \h </w:instrText>
            </w:r>
            <w:r>
              <w:rPr>
                <w:noProof/>
                <w:webHidden/>
              </w:rPr>
            </w:r>
            <w:r>
              <w:rPr>
                <w:noProof/>
                <w:webHidden/>
              </w:rPr>
              <w:fldChar w:fldCharType="separate"/>
            </w:r>
            <w:r>
              <w:rPr>
                <w:noProof/>
                <w:webHidden/>
              </w:rPr>
              <w:t>90</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19" w:history="1">
            <w:r w:rsidRPr="00DE44C1">
              <w:rPr>
                <w:rStyle w:val="Hipervnculo"/>
                <w:noProof/>
              </w:rPr>
              <w:t>Revisar Programa</w:t>
            </w:r>
            <w:r>
              <w:rPr>
                <w:noProof/>
                <w:webHidden/>
              </w:rPr>
              <w:tab/>
            </w:r>
            <w:r>
              <w:rPr>
                <w:noProof/>
                <w:webHidden/>
              </w:rPr>
              <w:fldChar w:fldCharType="begin"/>
            </w:r>
            <w:r>
              <w:rPr>
                <w:noProof/>
                <w:webHidden/>
              </w:rPr>
              <w:instrText xml:space="preserve"> PAGEREF _Toc54630119 \h </w:instrText>
            </w:r>
            <w:r>
              <w:rPr>
                <w:noProof/>
                <w:webHidden/>
              </w:rPr>
            </w:r>
            <w:r>
              <w:rPr>
                <w:noProof/>
                <w:webHidden/>
              </w:rPr>
              <w:fldChar w:fldCharType="separate"/>
            </w:r>
            <w:r>
              <w:rPr>
                <w:noProof/>
                <w:webHidden/>
              </w:rPr>
              <w:t>90</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20" w:history="1">
            <w:r w:rsidRPr="00DE44C1">
              <w:rPr>
                <w:rStyle w:val="Hipervnculo"/>
                <w:noProof/>
              </w:rPr>
              <w:t>Salir</w:t>
            </w:r>
            <w:r>
              <w:rPr>
                <w:noProof/>
                <w:webHidden/>
              </w:rPr>
              <w:tab/>
            </w:r>
            <w:r>
              <w:rPr>
                <w:noProof/>
                <w:webHidden/>
              </w:rPr>
              <w:fldChar w:fldCharType="begin"/>
            </w:r>
            <w:r>
              <w:rPr>
                <w:noProof/>
                <w:webHidden/>
              </w:rPr>
              <w:instrText xml:space="preserve"> PAGEREF _Toc54630120 \h </w:instrText>
            </w:r>
            <w:r>
              <w:rPr>
                <w:noProof/>
                <w:webHidden/>
              </w:rPr>
            </w:r>
            <w:r>
              <w:rPr>
                <w:noProof/>
                <w:webHidden/>
              </w:rPr>
              <w:fldChar w:fldCharType="separate"/>
            </w:r>
            <w:r>
              <w:rPr>
                <w:noProof/>
                <w:webHidden/>
              </w:rPr>
              <w:t>94</w:t>
            </w:r>
            <w:r>
              <w:rPr>
                <w:noProof/>
                <w:webHidden/>
              </w:rPr>
              <w:fldChar w:fldCharType="end"/>
            </w:r>
          </w:hyperlink>
        </w:p>
        <w:p w:rsidR="00B336A0" w:rsidRDefault="00B336A0">
          <w:pPr>
            <w:pStyle w:val="TDC1"/>
            <w:rPr>
              <w:rFonts w:eastAsiaTheme="minorEastAsia"/>
              <w:b w:val="0"/>
              <w:bCs w:val="0"/>
              <w:noProof/>
              <w:sz w:val="22"/>
              <w:szCs w:val="22"/>
              <w:lang w:val="es-AR" w:eastAsia="es-AR"/>
            </w:rPr>
          </w:pPr>
          <w:hyperlink w:anchor="_Toc54630121" w:history="1">
            <w:r w:rsidRPr="00DE44C1">
              <w:rPr>
                <w:rStyle w:val="Hipervnculo"/>
                <w:noProof/>
              </w:rPr>
              <w:t>Uso del Sistema [Administrador del Sistema]</w:t>
            </w:r>
            <w:r>
              <w:rPr>
                <w:noProof/>
                <w:webHidden/>
              </w:rPr>
              <w:tab/>
            </w:r>
            <w:r>
              <w:rPr>
                <w:noProof/>
                <w:webHidden/>
              </w:rPr>
              <w:fldChar w:fldCharType="begin"/>
            </w:r>
            <w:r>
              <w:rPr>
                <w:noProof/>
                <w:webHidden/>
              </w:rPr>
              <w:instrText xml:space="preserve"> PAGEREF _Toc54630121 \h </w:instrText>
            </w:r>
            <w:r>
              <w:rPr>
                <w:noProof/>
                <w:webHidden/>
              </w:rPr>
            </w:r>
            <w:r>
              <w:rPr>
                <w:noProof/>
                <w:webHidden/>
              </w:rPr>
              <w:fldChar w:fldCharType="separate"/>
            </w:r>
            <w:r>
              <w:rPr>
                <w:noProof/>
                <w:webHidden/>
              </w:rPr>
              <w:t>95</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22" w:history="1">
            <w:r w:rsidRPr="00DE44C1">
              <w:rPr>
                <w:rStyle w:val="Hipervnculo"/>
                <w:noProof/>
              </w:rPr>
              <w:t>Gestionar Usuario</w:t>
            </w:r>
            <w:r>
              <w:rPr>
                <w:noProof/>
                <w:webHidden/>
              </w:rPr>
              <w:tab/>
            </w:r>
            <w:r>
              <w:rPr>
                <w:noProof/>
                <w:webHidden/>
              </w:rPr>
              <w:fldChar w:fldCharType="begin"/>
            </w:r>
            <w:r>
              <w:rPr>
                <w:noProof/>
                <w:webHidden/>
              </w:rPr>
              <w:instrText xml:space="preserve"> PAGEREF _Toc54630122 \h </w:instrText>
            </w:r>
            <w:r>
              <w:rPr>
                <w:noProof/>
                <w:webHidden/>
              </w:rPr>
            </w:r>
            <w:r>
              <w:rPr>
                <w:noProof/>
                <w:webHidden/>
              </w:rPr>
              <w:fldChar w:fldCharType="separate"/>
            </w:r>
            <w:r>
              <w:rPr>
                <w:noProof/>
                <w:webHidden/>
              </w:rPr>
              <w:t>96</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23" w:history="1">
            <w:r w:rsidRPr="00DE44C1">
              <w:rPr>
                <w:rStyle w:val="Hipervnculo"/>
                <w:noProof/>
              </w:rPr>
              <w:t>Alta de Usuario</w:t>
            </w:r>
            <w:r>
              <w:rPr>
                <w:noProof/>
                <w:webHidden/>
              </w:rPr>
              <w:tab/>
            </w:r>
            <w:r>
              <w:rPr>
                <w:noProof/>
                <w:webHidden/>
              </w:rPr>
              <w:fldChar w:fldCharType="begin"/>
            </w:r>
            <w:r>
              <w:rPr>
                <w:noProof/>
                <w:webHidden/>
              </w:rPr>
              <w:instrText xml:space="preserve"> PAGEREF _Toc54630123 \h </w:instrText>
            </w:r>
            <w:r>
              <w:rPr>
                <w:noProof/>
                <w:webHidden/>
              </w:rPr>
            </w:r>
            <w:r>
              <w:rPr>
                <w:noProof/>
                <w:webHidden/>
              </w:rPr>
              <w:fldChar w:fldCharType="separate"/>
            </w:r>
            <w:r>
              <w:rPr>
                <w:noProof/>
                <w:webHidden/>
              </w:rPr>
              <w:t>97</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24" w:history="1">
            <w:r w:rsidRPr="00DE44C1">
              <w:rPr>
                <w:rStyle w:val="Hipervnculo"/>
                <w:noProof/>
              </w:rPr>
              <w:t>Baja de Usuario</w:t>
            </w:r>
            <w:r>
              <w:rPr>
                <w:noProof/>
                <w:webHidden/>
              </w:rPr>
              <w:tab/>
            </w:r>
            <w:r>
              <w:rPr>
                <w:noProof/>
                <w:webHidden/>
              </w:rPr>
              <w:fldChar w:fldCharType="begin"/>
            </w:r>
            <w:r>
              <w:rPr>
                <w:noProof/>
                <w:webHidden/>
              </w:rPr>
              <w:instrText xml:space="preserve"> PAGEREF _Toc54630124 \h </w:instrText>
            </w:r>
            <w:r>
              <w:rPr>
                <w:noProof/>
                <w:webHidden/>
              </w:rPr>
            </w:r>
            <w:r>
              <w:rPr>
                <w:noProof/>
                <w:webHidden/>
              </w:rPr>
              <w:fldChar w:fldCharType="separate"/>
            </w:r>
            <w:r>
              <w:rPr>
                <w:noProof/>
                <w:webHidden/>
              </w:rPr>
              <w:t>98</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25" w:history="1">
            <w:r w:rsidRPr="00DE44C1">
              <w:rPr>
                <w:rStyle w:val="Hipervnculo"/>
                <w:noProof/>
              </w:rPr>
              <w:t>Modificar  Usuario</w:t>
            </w:r>
            <w:r>
              <w:rPr>
                <w:noProof/>
                <w:webHidden/>
              </w:rPr>
              <w:tab/>
            </w:r>
            <w:r>
              <w:rPr>
                <w:noProof/>
                <w:webHidden/>
              </w:rPr>
              <w:fldChar w:fldCharType="begin"/>
            </w:r>
            <w:r>
              <w:rPr>
                <w:noProof/>
                <w:webHidden/>
              </w:rPr>
              <w:instrText xml:space="preserve"> PAGEREF _Toc54630125 \h </w:instrText>
            </w:r>
            <w:r>
              <w:rPr>
                <w:noProof/>
                <w:webHidden/>
              </w:rPr>
            </w:r>
            <w:r>
              <w:rPr>
                <w:noProof/>
                <w:webHidden/>
              </w:rPr>
              <w:fldChar w:fldCharType="separate"/>
            </w:r>
            <w:r>
              <w:rPr>
                <w:noProof/>
                <w:webHidden/>
              </w:rPr>
              <w:t>99</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26" w:history="1">
            <w:r w:rsidRPr="00DE44C1">
              <w:rPr>
                <w:rStyle w:val="Hipervnculo"/>
                <w:noProof/>
              </w:rPr>
              <w:t>Ver Detalle</w:t>
            </w:r>
            <w:r>
              <w:rPr>
                <w:noProof/>
                <w:webHidden/>
              </w:rPr>
              <w:tab/>
            </w:r>
            <w:r>
              <w:rPr>
                <w:noProof/>
                <w:webHidden/>
              </w:rPr>
              <w:fldChar w:fldCharType="begin"/>
            </w:r>
            <w:r>
              <w:rPr>
                <w:noProof/>
                <w:webHidden/>
              </w:rPr>
              <w:instrText xml:space="preserve"> PAGEREF _Toc54630126 \h </w:instrText>
            </w:r>
            <w:r>
              <w:rPr>
                <w:noProof/>
                <w:webHidden/>
              </w:rPr>
            </w:r>
            <w:r>
              <w:rPr>
                <w:noProof/>
                <w:webHidden/>
              </w:rPr>
              <w:fldChar w:fldCharType="separate"/>
            </w:r>
            <w:r>
              <w:rPr>
                <w:noProof/>
                <w:webHidden/>
              </w:rPr>
              <w:t>100</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27" w:history="1">
            <w:r w:rsidRPr="00DE44C1">
              <w:rPr>
                <w:rStyle w:val="Hipervnculo"/>
                <w:noProof/>
              </w:rPr>
              <w:t>Gestionar Rol</w:t>
            </w:r>
            <w:r>
              <w:rPr>
                <w:noProof/>
                <w:webHidden/>
              </w:rPr>
              <w:tab/>
            </w:r>
            <w:r>
              <w:rPr>
                <w:noProof/>
                <w:webHidden/>
              </w:rPr>
              <w:fldChar w:fldCharType="begin"/>
            </w:r>
            <w:r>
              <w:rPr>
                <w:noProof/>
                <w:webHidden/>
              </w:rPr>
              <w:instrText xml:space="preserve"> PAGEREF _Toc54630127 \h </w:instrText>
            </w:r>
            <w:r>
              <w:rPr>
                <w:noProof/>
                <w:webHidden/>
              </w:rPr>
            </w:r>
            <w:r>
              <w:rPr>
                <w:noProof/>
                <w:webHidden/>
              </w:rPr>
              <w:fldChar w:fldCharType="separate"/>
            </w:r>
            <w:r>
              <w:rPr>
                <w:noProof/>
                <w:webHidden/>
              </w:rPr>
              <w:t>100</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28" w:history="1">
            <w:r w:rsidRPr="00DE44C1">
              <w:rPr>
                <w:rStyle w:val="Hipervnculo"/>
                <w:noProof/>
              </w:rPr>
              <w:t>Alta de Rol</w:t>
            </w:r>
            <w:r>
              <w:rPr>
                <w:noProof/>
                <w:webHidden/>
              </w:rPr>
              <w:tab/>
            </w:r>
            <w:r>
              <w:rPr>
                <w:noProof/>
                <w:webHidden/>
              </w:rPr>
              <w:fldChar w:fldCharType="begin"/>
            </w:r>
            <w:r>
              <w:rPr>
                <w:noProof/>
                <w:webHidden/>
              </w:rPr>
              <w:instrText xml:space="preserve"> PAGEREF _Toc54630128 \h </w:instrText>
            </w:r>
            <w:r>
              <w:rPr>
                <w:noProof/>
                <w:webHidden/>
              </w:rPr>
            </w:r>
            <w:r>
              <w:rPr>
                <w:noProof/>
                <w:webHidden/>
              </w:rPr>
              <w:fldChar w:fldCharType="separate"/>
            </w:r>
            <w:r>
              <w:rPr>
                <w:noProof/>
                <w:webHidden/>
              </w:rPr>
              <w:t>101</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29" w:history="1">
            <w:r w:rsidRPr="00DE44C1">
              <w:rPr>
                <w:rStyle w:val="Hipervnculo"/>
                <w:noProof/>
              </w:rPr>
              <w:t>Baja de Rol</w:t>
            </w:r>
            <w:r>
              <w:rPr>
                <w:noProof/>
                <w:webHidden/>
              </w:rPr>
              <w:tab/>
            </w:r>
            <w:r>
              <w:rPr>
                <w:noProof/>
                <w:webHidden/>
              </w:rPr>
              <w:fldChar w:fldCharType="begin"/>
            </w:r>
            <w:r>
              <w:rPr>
                <w:noProof/>
                <w:webHidden/>
              </w:rPr>
              <w:instrText xml:space="preserve"> PAGEREF _Toc54630129 \h </w:instrText>
            </w:r>
            <w:r>
              <w:rPr>
                <w:noProof/>
                <w:webHidden/>
              </w:rPr>
            </w:r>
            <w:r>
              <w:rPr>
                <w:noProof/>
                <w:webHidden/>
              </w:rPr>
              <w:fldChar w:fldCharType="separate"/>
            </w:r>
            <w:r>
              <w:rPr>
                <w:noProof/>
                <w:webHidden/>
              </w:rPr>
              <w:t>102</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30" w:history="1">
            <w:r w:rsidRPr="00DE44C1">
              <w:rPr>
                <w:rStyle w:val="Hipervnculo"/>
                <w:noProof/>
              </w:rPr>
              <w:t>Modificar  Rol</w:t>
            </w:r>
            <w:r>
              <w:rPr>
                <w:noProof/>
                <w:webHidden/>
              </w:rPr>
              <w:tab/>
            </w:r>
            <w:r>
              <w:rPr>
                <w:noProof/>
                <w:webHidden/>
              </w:rPr>
              <w:fldChar w:fldCharType="begin"/>
            </w:r>
            <w:r>
              <w:rPr>
                <w:noProof/>
                <w:webHidden/>
              </w:rPr>
              <w:instrText xml:space="preserve"> PAGEREF _Toc54630130 \h </w:instrText>
            </w:r>
            <w:r>
              <w:rPr>
                <w:noProof/>
                <w:webHidden/>
              </w:rPr>
            </w:r>
            <w:r>
              <w:rPr>
                <w:noProof/>
                <w:webHidden/>
              </w:rPr>
              <w:fldChar w:fldCharType="separate"/>
            </w:r>
            <w:r>
              <w:rPr>
                <w:noProof/>
                <w:webHidden/>
              </w:rPr>
              <w:t>102</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31" w:history="1">
            <w:r w:rsidRPr="00DE44C1">
              <w:rPr>
                <w:rStyle w:val="Hipervnculo"/>
                <w:noProof/>
              </w:rPr>
              <w:t>Ver Detalle</w:t>
            </w:r>
            <w:r>
              <w:rPr>
                <w:noProof/>
                <w:webHidden/>
              </w:rPr>
              <w:tab/>
            </w:r>
            <w:r>
              <w:rPr>
                <w:noProof/>
                <w:webHidden/>
              </w:rPr>
              <w:fldChar w:fldCharType="begin"/>
            </w:r>
            <w:r>
              <w:rPr>
                <w:noProof/>
                <w:webHidden/>
              </w:rPr>
              <w:instrText xml:space="preserve"> PAGEREF _Toc54630131 \h </w:instrText>
            </w:r>
            <w:r>
              <w:rPr>
                <w:noProof/>
                <w:webHidden/>
              </w:rPr>
            </w:r>
            <w:r>
              <w:rPr>
                <w:noProof/>
                <w:webHidden/>
              </w:rPr>
              <w:fldChar w:fldCharType="separate"/>
            </w:r>
            <w:r>
              <w:rPr>
                <w:noProof/>
                <w:webHidden/>
              </w:rPr>
              <w:t>103</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32" w:history="1">
            <w:r w:rsidRPr="00DE44C1">
              <w:rPr>
                <w:rStyle w:val="Hipervnculo"/>
                <w:noProof/>
              </w:rPr>
              <w:t>Gestionar Permiso</w:t>
            </w:r>
            <w:r>
              <w:rPr>
                <w:noProof/>
                <w:webHidden/>
              </w:rPr>
              <w:tab/>
            </w:r>
            <w:r>
              <w:rPr>
                <w:noProof/>
                <w:webHidden/>
              </w:rPr>
              <w:fldChar w:fldCharType="begin"/>
            </w:r>
            <w:r>
              <w:rPr>
                <w:noProof/>
                <w:webHidden/>
              </w:rPr>
              <w:instrText xml:space="preserve"> PAGEREF _Toc54630132 \h </w:instrText>
            </w:r>
            <w:r>
              <w:rPr>
                <w:noProof/>
                <w:webHidden/>
              </w:rPr>
            </w:r>
            <w:r>
              <w:rPr>
                <w:noProof/>
                <w:webHidden/>
              </w:rPr>
              <w:fldChar w:fldCharType="separate"/>
            </w:r>
            <w:r>
              <w:rPr>
                <w:noProof/>
                <w:webHidden/>
              </w:rPr>
              <w:t>104</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33" w:history="1">
            <w:r w:rsidRPr="00DE44C1">
              <w:rPr>
                <w:rStyle w:val="Hipervnculo"/>
                <w:noProof/>
              </w:rPr>
              <w:t>Alta de Permiso</w:t>
            </w:r>
            <w:r>
              <w:rPr>
                <w:noProof/>
                <w:webHidden/>
              </w:rPr>
              <w:tab/>
            </w:r>
            <w:r>
              <w:rPr>
                <w:noProof/>
                <w:webHidden/>
              </w:rPr>
              <w:fldChar w:fldCharType="begin"/>
            </w:r>
            <w:r>
              <w:rPr>
                <w:noProof/>
                <w:webHidden/>
              </w:rPr>
              <w:instrText xml:space="preserve"> PAGEREF _Toc54630133 \h </w:instrText>
            </w:r>
            <w:r>
              <w:rPr>
                <w:noProof/>
                <w:webHidden/>
              </w:rPr>
            </w:r>
            <w:r>
              <w:rPr>
                <w:noProof/>
                <w:webHidden/>
              </w:rPr>
              <w:fldChar w:fldCharType="separate"/>
            </w:r>
            <w:r>
              <w:rPr>
                <w:noProof/>
                <w:webHidden/>
              </w:rPr>
              <w:t>105</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34" w:history="1">
            <w:r w:rsidRPr="00DE44C1">
              <w:rPr>
                <w:rStyle w:val="Hipervnculo"/>
                <w:noProof/>
              </w:rPr>
              <w:t>Baja de Permiso</w:t>
            </w:r>
            <w:r>
              <w:rPr>
                <w:noProof/>
                <w:webHidden/>
              </w:rPr>
              <w:tab/>
            </w:r>
            <w:r>
              <w:rPr>
                <w:noProof/>
                <w:webHidden/>
              </w:rPr>
              <w:fldChar w:fldCharType="begin"/>
            </w:r>
            <w:r>
              <w:rPr>
                <w:noProof/>
                <w:webHidden/>
              </w:rPr>
              <w:instrText xml:space="preserve"> PAGEREF _Toc54630134 \h </w:instrText>
            </w:r>
            <w:r>
              <w:rPr>
                <w:noProof/>
                <w:webHidden/>
              </w:rPr>
            </w:r>
            <w:r>
              <w:rPr>
                <w:noProof/>
                <w:webHidden/>
              </w:rPr>
              <w:fldChar w:fldCharType="separate"/>
            </w:r>
            <w:r>
              <w:rPr>
                <w:noProof/>
                <w:webHidden/>
              </w:rPr>
              <w:t>105</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35" w:history="1">
            <w:r w:rsidRPr="00DE44C1">
              <w:rPr>
                <w:rStyle w:val="Hipervnculo"/>
                <w:noProof/>
              </w:rPr>
              <w:t>Modificar  Permiso</w:t>
            </w:r>
            <w:r>
              <w:rPr>
                <w:noProof/>
                <w:webHidden/>
              </w:rPr>
              <w:tab/>
            </w:r>
            <w:r>
              <w:rPr>
                <w:noProof/>
                <w:webHidden/>
              </w:rPr>
              <w:fldChar w:fldCharType="begin"/>
            </w:r>
            <w:r>
              <w:rPr>
                <w:noProof/>
                <w:webHidden/>
              </w:rPr>
              <w:instrText xml:space="preserve"> PAGEREF _Toc54630135 \h </w:instrText>
            </w:r>
            <w:r>
              <w:rPr>
                <w:noProof/>
                <w:webHidden/>
              </w:rPr>
            </w:r>
            <w:r>
              <w:rPr>
                <w:noProof/>
                <w:webHidden/>
              </w:rPr>
              <w:fldChar w:fldCharType="separate"/>
            </w:r>
            <w:r>
              <w:rPr>
                <w:noProof/>
                <w:webHidden/>
              </w:rPr>
              <w:t>106</w:t>
            </w:r>
            <w:r>
              <w:rPr>
                <w:noProof/>
                <w:webHidden/>
              </w:rPr>
              <w:fldChar w:fldCharType="end"/>
            </w:r>
          </w:hyperlink>
        </w:p>
        <w:p w:rsidR="00B336A0" w:rsidRDefault="00B336A0">
          <w:pPr>
            <w:pStyle w:val="TDC3"/>
            <w:rPr>
              <w:rFonts w:eastAsiaTheme="minorEastAsia"/>
              <w:noProof/>
              <w:sz w:val="22"/>
              <w:szCs w:val="22"/>
              <w:lang w:val="es-AR" w:eastAsia="es-AR"/>
            </w:rPr>
          </w:pPr>
          <w:hyperlink w:anchor="_Toc54630136" w:history="1">
            <w:r w:rsidRPr="00DE44C1">
              <w:rPr>
                <w:rStyle w:val="Hipervnculo"/>
                <w:noProof/>
              </w:rPr>
              <w:t>Ver Detalle</w:t>
            </w:r>
            <w:r>
              <w:rPr>
                <w:noProof/>
                <w:webHidden/>
              </w:rPr>
              <w:tab/>
            </w:r>
            <w:r>
              <w:rPr>
                <w:noProof/>
                <w:webHidden/>
              </w:rPr>
              <w:fldChar w:fldCharType="begin"/>
            </w:r>
            <w:r>
              <w:rPr>
                <w:noProof/>
                <w:webHidden/>
              </w:rPr>
              <w:instrText xml:space="preserve"> PAGEREF _Toc54630136 \h </w:instrText>
            </w:r>
            <w:r>
              <w:rPr>
                <w:noProof/>
                <w:webHidden/>
              </w:rPr>
            </w:r>
            <w:r>
              <w:rPr>
                <w:noProof/>
                <w:webHidden/>
              </w:rPr>
              <w:fldChar w:fldCharType="separate"/>
            </w:r>
            <w:r>
              <w:rPr>
                <w:noProof/>
                <w:webHidden/>
              </w:rPr>
              <w:t>107</w:t>
            </w:r>
            <w:r>
              <w:rPr>
                <w:noProof/>
                <w:webHidden/>
              </w:rPr>
              <w:fldChar w:fldCharType="end"/>
            </w:r>
          </w:hyperlink>
        </w:p>
        <w:p w:rsidR="00B336A0" w:rsidRDefault="00B336A0">
          <w:pPr>
            <w:pStyle w:val="TDC2"/>
            <w:rPr>
              <w:rFonts w:eastAsiaTheme="minorEastAsia"/>
              <w:i w:val="0"/>
              <w:iCs w:val="0"/>
              <w:noProof/>
              <w:sz w:val="22"/>
              <w:szCs w:val="22"/>
              <w:lang w:val="es-AR" w:eastAsia="es-AR"/>
            </w:rPr>
          </w:pPr>
          <w:hyperlink w:anchor="_Toc54630137" w:history="1">
            <w:r w:rsidRPr="00DE44C1">
              <w:rPr>
                <w:rStyle w:val="Hipervnculo"/>
                <w:noProof/>
              </w:rPr>
              <w:t>Salir</w:t>
            </w:r>
            <w:r>
              <w:rPr>
                <w:noProof/>
                <w:webHidden/>
              </w:rPr>
              <w:tab/>
            </w:r>
            <w:r>
              <w:rPr>
                <w:noProof/>
                <w:webHidden/>
              </w:rPr>
              <w:fldChar w:fldCharType="begin"/>
            </w:r>
            <w:r>
              <w:rPr>
                <w:noProof/>
                <w:webHidden/>
              </w:rPr>
              <w:instrText xml:space="preserve"> PAGEREF _Toc54630137 \h </w:instrText>
            </w:r>
            <w:r>
              <w:rPr>
                <w:noProof/>
                <w:webHidden/>
              </w:rPr>
            </w:r>
            <w:r>
              <w:rPr>
                <w:noProof/>
                <w:webHidden/>
              </w:rPr>
              <w:fldChar w:fldCharType="separate"/>
            </w:r>
            <w:r>
              <w:rPr>
                <w:noProof/>
                <w:webHidden/>
              </w:rPr>
              <w:t>107</w:t>
            </w:r>
            <w:r>
              <w:rPr>
                <w:noProof/>
                <w:webHidden/>
              </w:rPr>
              <w:fldChar w:fldCharType="end"/>
            </w:r>
          </w:hyperlink>
        </w:p>
        <w:p w:rsidR="00861B8F" w:rsidRDefault="009F22C7"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54630066"/>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54630067"/>
      <w:bookmarkEnd w:id="1"/>
      <w:bookmarkEnd w:id="2"/>
      <w:r>
        <w:t>Conceptos clave</w:t>
      </w:r>
      <w:bookmarkEnd w:id="3"/>
    </w:p>
    <w:p w:rsidR="00CC2647" w:rsidRDefault="001243E6" w:rsidP="007A7FD8">
      <w:pPr>
        <w:pStyle w:val="Prrafodelista"/>
        <w:numPr>
          <w:ilvl w:val="0"/>
          <w:numId w:val="17"/>
        </w:numPr>
      </w:pPr>
      <w:r w:rsidRPr="007A7FD8">
        <w:rPr>
          <w:u w:val="single"/>
        </w:rPr>
        <w:t>Comunidad universitaria:</w:t>
      </w:r>
      <w:r w:rsidR="00443594">
        <w:t xml:space="preserve"> conjunto de actores que participan en la universidad. Incluye docentes y no</w:t>
      </w:r>
      <w:r w:rsidR="00271B2F">
        <w:t xml:space="preserve"> </w:t>
      </w:r>
      <w:r w:rsidR="00443594">
        <w:t xml:space="preserve">docentes que estarán registrados en el </w:t>
      </w:r>
      <w:r w:rsidR="008544DF">
        <w:t>sistema,</w:t>
      </w:r>
      <w:r w:rsidR="00443594">
        <w:t xml:space="preserve"> pero también a cualquier otro usuario no registrado como </w:t>
      </w:r>
      <w:r w:rsidR="008544DF">
        <w:t>administrativos de</w:t>
      </w:r>
      <w:r w:rsidR="00443594">
        <w:t xml:space="preserve"> la universidad, ayudantes de cátedra, estudiantes, aspirantes a estudiantes, etc.</w:t>
      </w:r>
    </w:p>
    <w:p w:rsidR="007A7FD8" w:rsidRPr="00443594" w:rsidRDefault="007A7FD8" w:rsidP="007A7FD8">
      <w:pPr>
        <w:pStyle w:val="Prrafodelista"/>
        <w:ind w:firstLine="0"/>
      </w:pPr>
    </w:p>
    <w:p w:rsidR="001243E6" w:rsidRDefault="001243E6" w:rsidP="007A7FD8">
      <w:pPr>
        <w:pStyle w:val="Prrafodelista"/>
        <w:numPr>
          <w:ilvl w:val="0"/>
          <w:numId w:val="17"/>
        </w:numPr>
      </w:pPr>
      <w:r w:rsidRPr="007A7FD8">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7A7FD8" w:rsidRDefault="007A7FD8" w:rsidP="007A7FD8">
      <w:pPr>
        <w:pStyle w:val="Prrafodelista"/>
        <w:ind w:firstLine="0"/>
      </w:pPr>
    </w:p>
    <w:p w:rsidR="001243E6" w:rsidRDefault="001243E6" w:rsidP="007A7FD8">
      <w:pPr>
        <w:pStyle w:val="Prrafodelista"/>
        <w:numPr>
          <w:ilvl w:val="0"/>
          <w:numId w:val="17"/>
        </w:numPr>
      </w:pPr>
      <w:r w:rsidRPr="007A7FD8">
        <w:rPr>
          <w:u w:val="single"/>
        </w:rPr>
        <w:t>Revisión:</w:t>
      </w:r>
      <w:r w:rsidR="00884313">
        <w:t xml:space="preserve"> acción mediante la cual un usuario del sistema visualiza un Programa en PDF y procede a la aprobación o desaprobación del mismo.</w:t>
      </w:r>
    </w:p>
    <w:p w:rsidR="007A7FD8" w:rsidRDefault="007A7FD8" w:rsidP="007A7FD8">
      <w:pPr>
        <w:pStyle w:val="Prrafodelista"/>
        <w:ind w:firstLine="0"/>
      </w:pPr>
    </w:p>
    <w:p w:rsidR="001243E6" w:rsidRPr="00884313" w:rsidRDefault="001243E6" w:rsidP="007A7FD8">
      <w:pPr>
        <w:pStyle w:val="Prrafodelista"/>
        <w:numPr>
          <w:ilvl w:val="0"/>
          <w:numId w:val="17"/>
        </w:numPr>
      </w:pPr>
      <w:r w:rsidRPr="007A7FD8">
        <w:rPr>
          <w:u w:val="single"/>
        </w:rPr>
        <w:t>Notificación</w:t>
      </w:r>
      <w:r w:rsidR="00884313" w:rsidRPr="007A7FD8">
        <w:rPr>
          <w:u w:val="single"/>
        </w:rPr>
        <w:t>:</w:t>
      </w:r>
      <w:r w:rsidR="00884313">
        <w:t xml:space="preserve"> correo electrónico que es enviado a trav</w:t>
      </w:r>
      <w:r w:rsidR="00443594">
        <w:t xml:space="preserve">és del sistema a una cuenta </w:t>
      </w:r>
      <w:r w:rsidR="00884313">
        <w:t>institucional de un usuario registrado en el sistema</w:t>
      </w:r>
      <w:r w:rsidR="00756C2F">
        <w:t>.</w:t>
      </w:r>
      <w:r w:rsidR="00443594">
        <w:t xml:space="preserve"> </w:t>
      </w:r>
    </w:p>
    <w:p w:rsidR="00C539D1" w:rsidRPr="002E175C" w:rsidRDefault="00C539D1" w:rsidP="00CC2647">
      <w:r w:rsidRPr="002E175C">
        <w:t xml:space="preserve"> </w:t>
      </w:r>
    </w:p>
    <w:p w:rsidR="00C539D1" w:rsidRDefault="00C539D1" w:rsidP="00C539D1">
      <w:pPr>
        <w:pStyle w:val="PSI-Ttulo2"/>
      </w:pPr>
      <w:bookmarkStart w:id="4" w:name="_Toc54630068"/>
      <w:r w:rsidRPr="00C539D1">
        <w:t>Descripción</w:t>
      </w:r>
      <w:bookmarkEnd w:id="4"/>
    </w:p>
    <w:p w:rsidR="001243E6" w:rsidRDefault="001243E6" w:rsidP="001243E6">
      <w:r>
        <w:t xml:space="preserve">El objetivo de este documento es brindar soporte a los usuarios del sistema, tanto a los </w:t>
      </w:r>
      <w:r w:rsidR="00443594">
        <w:t>docentes y no</w:t>
      </w:r>
      <w:r w:rsidR="00A407A2">
        <w:t xml:space="preserve"> </w:t>
      </w:r>
      <w:r w:rsidR="00443594">
        <w:t xml:space="preserve">docentes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54630069"/>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54630070"/>
      <w:r>
        <w:lastRenderedPageBreak/>
        <w:t>Introducción al Sistema</w:t>
      </w:r>
      <w:bookmarkEnd w:id="6"/>
    </w:p>
    <w:p w:rsidR="002C669B" w:rsidRDefault="002C669B" w:rsidP="002C669B">
      <w:pPr>
        <w:pStyle w:val="PSI-Normal"/>
      </w:pPr>
      <w:r>
        <w:t xml:space="preserve">El sistema </w:t>
      </w:r>
      <w:r w:rsidRPr="002C669B">
        <w:rPr>
          <w:b/>
        </w:rPr>
        <w:t>VASPA</w:t>
      </w:r>
      <w:r>
        <w:t xml:space="preserve"> </w:t>
      </w:r>
      <w:r w:rsidR="00294803">
        <w:t>permite</w:t>
      </w:r>
      <w:r>
        <w:t xml:space="preserve"> la </w:t>
      </w:r>
      <w:r w:rsidRPr="002C669B">
        <w:rPr>
          <w:b/>
        </w:rPr>
        <w:t>V</w:t>
      </w:r>
      <w:r>
        <w:t xml:space="preserve">isualización, </w:t>
      </w:r>
      <w:r w:rsidRPr="002C669B">
        <w:rPr>
          <w:b/>
        </w:rPr>
        <w:t>A</w:t>
      </w:r>
      <w:r>
        <w:t xml:space="preserve">dministración y </w:t>
      </w:r>
      <w:r w:rsidRPr="002C669B">
        <w:rPr>
          <w:b/>
        </w:rPr>
        <w:t>S</w:t>
      </w:r>
      <w:r w:rsidRPr="00C829ED">
        <w:t xml:space="preserve">eguimiento de todos los </w:t>
      </w:r>
      <w:r w:rsidRPr="002C669B">
        <w:rPr>
          <w:b/>
        </w:rPr>
        <w:t>P</w:t>
      </w:r>
      <w:r>
        <w:t xml:space="preserve">rogramas de </w:t>
      </w:r>
      <w:r w:rsidRPr="002C669B">
        <w:rPr>
          <w:b/>
        </w:rPr>
        <w:t>A</w:t>
      </w:r>
      <w:r w:rsidRPr="00C829ED">
        <w:t>signaturas correspondientes a las carreras que se dictan en la UNPA - UARG.</w:t>
      </w:r>
    </w:p>
    <w:p w:rsidR="00294803" w:rsidRDefault="00294803" w:rsidP="00294803">
      <w:pPr>
        <w:pStyle w:val="PSI-Normal"/>
      </w:pPr>
      <w:r>
        <w:t>De esta manera, el sistema contempla las siguientes funcionalidades:</w:t>
      </w:r>
    </w:p>
    <w:p w:rsidR="00294803" w:rsidRPr="006A1417" w:rsidRDefault="00294803" w:rsidP="00294803">
      <w:pPr>
        <w:pStyle w:val="PSI-Normal"/>
        <w:rPr>
          <w:u w:val="single"/>
        </w:rPr>
      </w:pPr>
      <w:r w:rsidRPr="006A1417">
        <w:rPr>
          <w:u w:val="single"/>
        </w:rPr>
        <w:t>Visualización de Programas de Asignaturas</w:t>
      </w:r>
      <w:r>
        <w:rPr>
          <w:u w:val="single"/>
        </w:rPr>
        <w:t>:</w:t>
      </w:r>
      <w:r w:rsidR="00151C08">
        <w:t xml:space="preserve"> M</w:t>
      </w:r>
      <w:r>
        <w:t xml:space="preserve">ediante un sitio en línea que permita que cualquier integrante de la comunidad universitaria pueda </w:t>
      </w:r>
      <w:r w:rsidR="003F2F99">
        <w:t xml:space="preserve">visualizar y </w:t>
      </w:r>
      <w:r>
        <w:t>descargar el Programa firmado y escaneado de una asignatura en formato PDF.</w:t>
      </w:r>
    </w:p>
    <w:p w:rsidR="00294803" w:rsidRPr="006A1417" w:rsidRDefault="00294803" w:rsidP="00294803">
      <w:pPr>
        <w:pStyle w:val="PSI-Normal"/>
        <w:rPr>
          <w:u w:val="single"/>
        </w:rPr>
      </w:pPr>
      <w:r>
        <w:rPr>
          <w:u w:val="single"/>
        </w:rPr>
        <w:t>Administración de Programas de Asignaturas:</w:t>
      </w:r>
      <w:r w:rsidR="00151C08">
        <w:t xml:space="preserve"> O</w:t>
      </w:r>
      <w:r w:rsidR="00D24418">
        <w:t>freciendo a</w:t>
      </w:r>
      <w:r>
        <w:t>l</w:t>
      </w:r>
      <w:r w:rsidR="00D24418">
        <w:t xml:space="preserve"> personal </w:t>
      </w:r>
      <w:r>
        <w:t>de Secretaría Académica información valiosa sobre los programas. Por ejemplo, la vigencia del mismo, que programa aún no está subido al sitio, a que profesor se le solicitó que envíe el nuevo programa, cuantas veces se hizo este pedido, etc.</w:t>
      </w:r>
    </w:p>
    <w:p w:rsidR="00294803" w:rsidRDefault="00294803" w:rsidP="002C669B">
      <w:pPr>
        <w:pStyle w:val="PSI-Normal"/>
        <w:rPr>
          <w:u w:val="single"/>
        </w:rPr>
      </w:pPr>
      <w:r>
        <w:rPr>
          <w:u w:val="single"/>
        </w:rPr>
        <w:t>Seguimiento de Programas de Asignaturas:</w:t>
      </w:r>
      <w:r w:rsidR="00151C08">
        <w:t xml:space="preserve"> E</w:t>
      </w:r>
      <w:r>
        <w:t xml:space="preserve">sta funcionalidad </w:t>
      </w:r>
      <w:r w:rsidR="005E6792">
        <w:t>permit</w:t>
      </w:r>
      <w:r w:rsidR="00151C08">
        <w:t>e</w:t>
      </w:r>
      <w:r w:rsidR="005E6792">
        <w:t xml:space="preserve"> </w:t>
      </w:r>
      <w:r w:rsidR="00151C08">
        <w:t>llevar un registro de</w:t>
      </w:r>
      <w:r w:rsidR="005E6792">
        <w:t xml:space="preserve"> la ubicación física actual en la que se encuentre un programa de asignatura durante el proceso de firmas</w:t>
      </w:r>
      <w:r w:rsidR="00151C08">
        <w:t>, para de esta manera, evitar que se extravíe</w:t>
      </w:r>
      <w:r w:rsidR="005E6792">
        <w:t>.</w:t>
      </w:r>
    </w:p>
    <w:p w:rsidR="003806ED" w:rsidRDefault="003806ED" w:rsidP="002C669B">
      <w:pPr>
        <w:pStyle w:val="PSI-Normal"/>
      </w:pPr>
    </w:p>
    <w:p w:rsidR="007E592E" w:rsidRPr="007E592E" w:rsidRDefault="007E592E" w:rsidP="002C669B">
      <w:pPr>
        <w:pStyle w:val="PSI-Normal"/>
      </w:pPr>
      <w:r w:rsidRPr="007E592E">
        <w:t>A continuación</w:t>
      </w:r>
      <w:r w:rsidR="003806ED">
        <w:t>,</w:t>
      </w:r>
      <w:r w:rsidR="00EA4CDC">
        <w:t xml:space="preserve"> </w:t>
      </w:r>
      <w:r w:rsidR="00ED355B">
        <w:t>el siguiente diagrama</w:t>
      </w:r>
      <w:r w:rsidR="00D63295">
        <w:t xml:space="preserve"> </w:t>
      </w:r>
      <w:r w:rsidR="00D8512C">
        <w:t>resume</w:t>
      </w:r>
      <w:r w:rsidR="003806ED">
        <w:t xml:space="preserve"> </w:t>
      </w:r>
      <w:r>
        <w:t xml:space="preserve">el circuito básico </w:t>
      </w:r>
      <w:r w:rsidR="0085091D">
        <w:t xml:space="preserve">que se </w:t>
      </w:r>
      <w:r w:rsidR="00D63295">
        <w:t>desarrollará</w:t>
      </w:r>
      <w:r w:rsidR="0085091D">
        <w:t xml:space="preserve"> mediante la utilización </w:t>
      </w:r>
      <w:r w:rsidR="003806ED">
        <w:t>del sistema VASPA:</w:t>
      </w:r>
    </w:p>
    <w:p w:rsidR="002C669B" w:rsidRDefault="007E592E" w:rsidP="001243E6">
      <w:pPr>
        <w:pStyle w:val="PSI-Ttulo2"/>
      </w:pPr>
      <w:r w:rsidRPr="007E592E">
        <w:rPr>
          <w:lang w:val="es-ES"/>
        </w:rPr>
        <w:drawing>
          <wp:inline distT="0" distB="0" distL="0" distR="0">
            <wp:extent cx="5400040" cy="2772729"/>
            <wp:effectExtent l="19050" t="0" r="0" b="0"/>
            <wp:docPr id="1" name="Imagen 1">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EA8B96E-5837-4A4D-A606-8D01BA9A3D3E}"/>
                </a:ext>
              </a:extLst>
            </wp:docPr>
            <wp:cNvGraphicFramePr/>
            <a:graphic xmlns:a="http://schemas.openxmlformats.org/drawingml/2006/main">
              <a:graphicData uri="http://schemas.openxmlformats.org/drawingml/2006/picture">
                <pic:pic xmlns:pic="http://schemas.openxmlformats.org/drawingml/2006/picture">
                  <pic:nvPicPr>
                    <pic:cNvPr id="13" name="Marcador de contenido 12">
                      <a:extLst>
                        <a:ext uri="{FF2B5EF4-FFF2-40B4-BE49-F238E27FC236}">
                          <a16:creationId xmlns:p="http://schemas.openxmlformats.org/presentationml/2006/main" xmlns:a16="http://schemas.microsoft.com/office/drawing/2014/main" xmlns="" xmlns:lc="http://schemas.openxmlformats.org/drawingml/2006/lockedCanvas" id="{CEA8B96E-5837-4A4D-A606-8D01BA9A3D3E}"/>
                        </a:ext>
                      </a:extLst>
                    </pic:cNvPr>
                    <pic:cNvPicPr>
                      <a:picLocks noGrp="1" noChangeAspect="1"/>
                    </pic:cNvPicPr>
                  </pic:nvPicPr>
                  <pic:blipFill>
                    <a:blip r:embed="rId11" cstate="print">
                      <a:extLst>
                        <a:ext uri="{28A0092B-C50C-407E-A947-70E740481C1C}">
                          <a14:useLocalDpi xmlns="" xmlns:p="http://schemas.openxmlformats.org/presentationml/2006/main" xmlns:a14="http://schemas.microsoft.com/office/drawing/2010/main" xmlns:lc="http://schemas.openxmlformats.org/drawingml/2006/lockedCanvas" val="0"/>
                        </a:ext>
                      </a:extLst>
                    </a:blip>
                    <a:stretch>
                      <a:fillRect/>
                    </a:stretch>
                  </pic:blipFill>
                  <pic:spPr>
                    <a:xfrm>
                      <a:off x="0" y="0"/>
                      <a:ext cx="5400040" cy="2772729"/>
                    </a:xfrm>
                    <a:prstGeom prst="rect">
                      <a:avLst/>
                    </a:prstGeom>
                  </pic:spPr>
                </pic:pic>
              </a:graphicData>
            </a:graphic>
          </wp:inline>
        </w:drawing>
      </w:r>
    </w:p>
    <w:p w:rsidR="003806ED" w:rsidRDefault="003806ED" w:rsidP="001243E6">
      <w:pPr>
        <w:pStyle w:val="PSI-Ttulo2"/>
      </w:pPr>
    </w:p>
    <w:p w:rsidR="001243E6" w:rsidRDefault="001243E6" w:rsidP="001243E6">
      <w:pPr>
        <w:pStyle w:val="PSI-Ttulo2"/>
      </w:pPr>
      <w:bookmarkStart w:id="7" w:name="_Toc54630071"/>
      <w:r>
        <w:t>Roles y Permisos</w:t>
      </w:r>
      <w:bookmarkEnd w:id="7"/>
    </w:p>
    <w:p w:rsidR="00BB6679" w:rsidRDefault="00BB6679" w:rsidP="00BB6679">
      <w:pPr>
        <w:pStyle w:val="PSI-Normal"/>
        <w:ind w:left="0" w:firstLine="0"/>
      </w:pPr>
      <w:r>
        <w:t xml:space="preserve">A continuación, se presentará una tabla en la cual se </w:t>
      </w:r>
      <w:r w:rsidR="00665BE3">
        <w:t>detallan</w:t>
      </w:r>
      <w:r>
        <w:t xml:space="preserve"> los roles o perfiles con sus corresp</w:t>
      </w:r>
      <w:r w:rsidR="00FB3009">
        <w:t>ondientes permisos, es decir qué</w:t>
      </w:r>
      <w:r>
        <w:t xml:space="preserve"> operaciones podrá realizar un usuario en el sistema según su perfil.</w:t>
      </w:r>
    </w:p>
    <w:p w:rsidR="00BB6679" w:rsidRDefault="00BB6679" w:rsidP="00BB6679">
      <w:pPr>
        <w:pStyle w:val="PSI-Normal"/>
        <w:ind w:left="0" w:firstLine="0"/>
      </w:pPr>
    </w:p>
    <w:tbl>
      <w:tblPr>
        <w:tblStyle w:val="Listaclara-nfasis1"/>
        <w:tblW w:w="0" w:type="auto"/>
        <w:tblLook w:val="04A0"/>
      </w:tblPr>
      <w:tblGrid>
        <w:gridCol w:w="2606"/>
        <w:gridCol w:w="6114"/>
      </w:tblGrid>
      <w:tr w:rsidR="00BB6679" w:rsidTr="00294803">
        <w:trPr>
          <w:cnfStyle w:val="100000000000"/>
        </w:trPr>
        <w:tc>
          <w:tcPr>
            <w:cnfStyle w:val="001000000000"/>
            <w:tcW w:w="2660" w:type="dxa"/>
          </w:tcPr>
          <w:p w:rsidR="00BB6679" w:rsidRDefault="00BB6679" w:rsidP="00294803">
            <w:r>
              <w:t>Perfil</w:t>
            </w:r>
          </w:p>
        </w:tc>
        <w:tc>
          <w:tcPr>
            <w:tcW w:w="6318" w:type="dxa"/>
          </w:tcPr>
          <w:p w:rsidR="00BB6679" w:rsidRDefault="00BB6679" w:rsidP="00294803">
            <w:pPr>
              <w:cnfStyle w:val="100000000000"/>
            </w:pPr>
            <w:r>
              <w:t>Permisos</w:t>
            </w:r>
          </w:p>
        </w:tc>
      </w:tr>
      <w:tr w:rsidR="00BB6679" w:rsidTr="00294803">
        <w:trPr>
          <w:cnfStyle w:val="000000100000"/>
        </w:trPr>
        <w:tc>
          <w:tcPr>
            <w:cnfStyle w:val="001000000000"/>
            <w:tcW w:w="2660" w:type="dxa"/>
          </w:tcPr>
          <w:p w:rsidR="00BB6679" w:rsidRDefault="00BB6679" w:rsidP="00294803">
            <w:r>
              <w:t>Administrador</w:t>
            </w:r>
          </w:p>
        </w:tc>
        <w:tc>
          <w:tcPr>
            <w:tcW w:w="6318" w:type="dxa"/>
          </w:tcPr>
          <w:p w:rsidR="00416D44" w:rsidRPr="00416D44" w:rsidRDefault="00416D44" w:rsidP="00416D44">
            <w:pPr>
              <w:pStyle w:val="Prrafodelista"/>
              <w:numPr>
                <w:ilvl w:val="0"/>
                <w:numId w:val="15"/>
              </w:numPr>
              <w:cnfStyle w:val="000000100000"/>
            </w:pPr>
            <w:r>
              <w:t>Salir</w:t>
            </w:r>
          </w:p>
          <w:p w:rsidR="00416D44" w:rsidRDefault="00416D44" w:rsidP="00416D44">
            <w:pPr>
              <w:pStyle w:val="Prrafodelista"/>
              <w:numPr>
                <w:ilvl w:val="0"/>
                <w:numId w:val="15"/>
              </w:numPr>
              <w:cnfStyle w:val="000000100000"/>
            </w:pPr>
            <w:r>
              <w:t>Gestionar Usuarios</w:t>
            </w:r>
          </w:p>
          <w:p w:rsidR="00416D44" w:rsidRDefault="00416D44" w:rsidP="00416D44">
            <w:pPr>
              <w:pStyle w:val="Prrafodelista"/>
              <w:numPr>
                <w:ilvl w:val="0"/>
                <w:numId w:val="15"/>
              </w:numPr>
              <w:cnfStyle w:val="000000100000"/>
            </w:pPr>
            <w:r>
              <w:t>Gestionar Roles</w:t>
            </w:r>
          </w:p>
          <w:p w:rsidR="00BB6679" w:rsidRPr="00416D44" w:rsidRDefault="00416D44" w:rsidP="00416D44">
            <w:pPr>
              <w:pStyle w:val="Prrafodelista"/>
              <w:numPr>
                <w:ilvl w:val="0"/>
                <w:numId w:val="15"/>
              </w:numPr>
              <w:cnfStyle w:val="000000100000"/>
            </w:pPr>
            <w:r>
              <w:t>Gestionar Permisos</w:t>
            </w:r>
          </w:p>
        </w:tc>
      </w:tr>
      <w:tr w:rsidR="00BB6679" w:rsidTr="00294803">
        <w:tc>
          <w:tcPr>
            <w:cnfStyle w:val="001000000000"/>
            <w:tcW w:w="2660" w:type="dxa"/>
          </w:tcPr>
          <w:p w:rsidR="00BB6679" w:rsidRDefault="00BB6679" w:rsidP="00294803">
            <w:r>
              <w:t>Secretaría académica</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Gestionar Carreras</w:t>
            </w:r>
          </w:p>
          <w:p w:rsidR="00BB6679" w:rsidRDefault="00BB6679" w:rsidP="00BB6679">
            <w:pPr>
              <w:pStyle w:val="Prrafodelista"/>
              <w:numPr>
                <w:ilvl w:val="0"/>
                <w:numId w:val="15"/>
              </w:numPr>
              <w:cnfStyle w:val="000000000000"/>
            </w:pPr>
            <w:r>
              <w:t>Gestionar Planes</w:t>
            </w:r>
          </w:p>
          <w:p w:rsidR="00BB6679" w:rsidRDefault="00BB6679" w:rsidP="00BB6679">
            <w:pPr>
              <w:pStyle w:val="Prrafodelista"/>
              <w:numPr>
                <w:ilvl w:val="0"/>
                <w:numId w:val="15"/>
              </w:numPr>
              <w:cnfStyle w:val="000000000000"/>
            </w:pPr>
            <w:r>
              <w:t>Gestionar Asignaturas</w:t>
            </w:r>
          </w:p>
          <w:p w:rsidR="00BB6679" w:rsidRDefault="00BB6679" w:rsidP="00BB6679">
            <w:pPr>
              <w:pStyle w:val="Prrafodelista"/>
              <w:numPr>
                <w:ilvl w:val="0"/>
                <w:numId w:val="15"/>
              </w:numPr>
              <w:cnfStyle w:val="000000000000"/>
            </w:pPr>
            <w:r>
              <w:t>Gestionar Profesores</w:t>
            </w:r>
          </w:p>
          <w:p w:rsidR="00BB6679" w:rsidRDefault="00BB6679" w:rsidP="00BB6679">
            <w:pPr>
              <w:pStyle w:val="Prrafodelista"/>
              <w:numPr>
                <w:ilvl w:val="0"/>
                <w:numId w:val="15"/>
              </w:numPr>
              <w:cnfStyle w:val="000000000000"/>
            </w:pPr>
            <w:r>
              <w:t>Generar Programa PDF</w:t>
            </w:r>
          </w:p>
          <w:p w:rsidR="00BB6679" w:rsidRDefault="00BB6679" w:rsidP="00BB6679">
            <w:pPr>
              <w:pStyle w:val="Prrafodelista"/>
              <w:numPr>
                <w:ilvl w:val="0"/>
                <w:numId w:val="15"/>
              </w:numPr>
              <w:cnfStyle w:val="000000000000"/>
            </w:pPr>
            <w:r>
              <w:t>Subir Programa Firmado</w:t>
            </w:r>
          </w:p>
          <w:p w:rsidR="00BB6679" w:rsidRDefault="00BB6679" w:rsidP="00BB6679">
            <w:pPr>
              <w:pStyle w:val="Prrafodelista"/>
              <w:numPr>
                <w:ilvl w:val="0"/>
                <w:numId w:val="15"/>
              </w:numPr>
              <w:cnfStyle w:val="000000000000"/>
            </w:pPr>
            <w:r>
              <w:t>Subir Plan</w:t>
            </w:r>
          </w:p>
          <w:p w:rsidR="00BB6679" w:rsidRDefault="00BB6679" w:rsidP="00BB6679">
            <w:pPr>
              <w:pStyle w:val="Prrafodelista"/>
              <w:numPr>
                <w:ilvl w:val="0"/>
                <w:numId w:val="15"/>
              </w:numPr>
              <w:cnfStyle w:val="000000000000"/>
            </w:pPr>
            <w:r>
              <w:t>Carga Masiva de Programas</w:t>
            </w:r>
          </w:p>
          <w:p w:rsidR="00BB6679" w:rsidRDefault="00BB6679" w:rsidP="00BB6679">
            <w:pPr>
              <w:pStyle w:val="Prrafodelista"/>
              <w:numPr>
                <w:ilvl w:val="0"/>
                <w:numId w:val="15"/>
              </w:numPr>
              <w:cnfStyle w:val="000000000000"/>
            </w:pPr>
            <w:r>
              <w:t>Seguir Programa</w:t>
            </w:r>
          </w:p>
          <w:p w:rsidR="00BB6679" w:rsidRDefault="00BB6679" w:rsidP="00BB6679">
            <w:pPr>
              <w:pStyle w:val="Prrafodelista"/>
              <w:numPr>
                <w:ilvl w:val="0"/>
                <w:numId w:val="15"/>
              </w:numPr>
              <w:cnfStyle w:val="000000000000"/>
            </w:pPr>
            <w:r>
              <w:t>Enviar Notificaciones</w:t>
            </w:r>
          </w:p>
          <w:p w:rsidR="00BB6679" w:rsidRDefault="00BB6679" w:rsidP="00BB6679">
            <w:pPr>
              <w:pStyle w:val="Prrafodelista"/>
              <w:numPr>
                <w:ilvl w:val="0"/>
                <w:numId w:val="15"/>
              </w:numPr>
              <w:cnfStyle w:val="000000000000"/>
            </w:pPr>
            <w:r>
              <w:t>Revisar Programa</w:t>
            </w:r>
          </w:p>
          <w:p w:rsidR="00BB6679" w:rsidRDefault="00BB6679" w:rsidP="00BB6679">
            <w:pPr>
              <w:pStyle w:val="Prrafodelista"/>
              <w:numPr>
                <w:ilvl w:val="0"/>
                <w:numId w:val="15"/>
              </w:numPr>
              <w:cnfStyle w:val="000000000000"/>
            </w:pPr>
            <w:r>
              <w:t>Generar Informe Gerencial</w:t>
            </w:r>
          </w:p>
        </w:tc>
      </w:tr>
      <w:tr w:rsidR="00BB6679" w:rsidTr="00294803">
        <w:trPr>
          <w:cnfStyle w:val="000000100000"/>
        </w:trPr>
        <w:tc>
          <w:tcPr>
            <w:cnfStyle w:val="001000000000"/>
            <w:tcW w:w="2660" w:type="dxa"/>
          </w:tcPr>
          <w:p w:rsidR="00BB6679" w:rsidRDefault="00BB6679" w:rsidP="00294803">
            <w:r>
              <w:t>Profesor</w:t>
            </w:r>
          </w:p>
        </w:tc>
        <w:tc>
          <w:tcPr>
            <w:tcW w:w="6318" w:type="dxa"/>
          </w:tcPr>
          <w:p w:rsidR="00BB6679" w:rsidRDefault="00BB6679" w:rsidP="00BB6679">
            <w:pPr>
              <w:pStyle w:val="Prrafodelista"/>
              <w:numPr>
                <w:ilvl w:val="0"/>
                <w:numId w:val="15"/>
              </w:numPr>
              <w:cnfStyle w:val="000000100000"/>
            </w:pPr>
            <w:r>
              <w:t>Salir</w:t>
            </w:r>
          </w:p>
          <w:p w:rsidR="00BB6679" w:rsidRDefault="00BB6679" w:rsidP="00BB6679">
            <w:pPr>
              <w:pStyle w:val="Prrafodelista"/>
              <w:numPr>
                <w:ilvl w:val="0"/>
                <w:numId w:val="15"/>
              </w:numPr>
              <w:cnfStyle w:val="000000100000"/>
            </w:pPr>
            <w:r>
              <w:t>Gestionar Programa</w:t>
            </w:r>
          </w:p>
          <w:p w:rsidR="00BB6679" w:rsidRDefault="00BB6679" w:rsidP="00BB6679">
            <w:pPr>
              <w:pStyle w:val="Prrafodelista"/>
              <w:numPr>
                <w:ilvl w:val="0"/>
                <w:numId w:val="15"/>
              </w:numPr>
              <w:cnfStyle w:val="000000100000"/>
            </w:pPr>
            <w:r>
              <w:t>Gestionar Bibliografía</w:t>
            </w:r>
          </w:p>
          <w:p w:rsidR="00BB6679" w:rsidRDefault="00BB6679" w:rsidP="00BB6679">
            <w:pPr>
              <w:pStyle w:val="Prrafodelista"/>
              <w:numPr>
                <w:ilvl w:val="0"/>
                <w:numId w:val="15"/>
              </w:numPr>
              <w:cnfStyle w:val="000000100000"/>
            </w:pPr>
            <w:r>
              <w:t>Generar Programa PDF</w:t>
            </w:r>
          </w:p>
        </w:tc>
      </w:tr>
      <w:tr w:rsidR="00BB6679" w:rsidTr="00294803">
        <w:tc>
          <w:tcPr>
            <w:cnfStyle w:val="001000000000"/>
            <w:tcW w:w="2660" w:type="dxa"/>
          </w:tcPr>
          <w:p w:rsidR="00BB6679" w:rsidRDefault="00BB6679" w:rsidP="00294803">
            <w:r>
              <w:t>Departamento</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Revisar programa</w:t>
            </w:r>
          </w:p>
        </w:tc>
      </w:tr>
      <w:tr w:rsidR="00BB6679" w:rsidTr="00294803">
        <w:trPr>
          <w:cnfStyle w:val="000000100000"/>
        </w:trPr>
        <w:tc>
          <w:tcPr>
            <w:cnfStyle w:val="001000000000"/>
            <w:tcW w:w="2660" w:type="dxa"/>
          </w:tcPr>
          <w:p w:rsidR="00BB6679" w:rsidRDefault="00BB6679" w:rsidP="00294803">
            <w:r>
              <w:t>Invitado</w:t>
            </w:r>
          </w:p>
        </w:tc>
        <w:tc>
          <w:tcPr>
            <w:tcW w:w="6318" w:type="dxa"/>
          </w:tcPr>
          <w:p w:rsidR="00BB6679" w:rsidRDefault="00BB6679" w:rsidP="00BB6679">
            <w:pPr>
              <w:pStyle w:val="Prrafodelista"/>
              <w:numPr>
                <w:ilvl w:val="0"/>
                <w:numId w:val="15"/>
              </w:numPr>
              <w:cnfStyle w:val="000000100000"/>
            </w:pPr>
            <w:r>
              <w:t>Visualizar Programa</w:t>
            </w:r>
          </w:p>
          <w:p w:rsidR="00BB6679" w:rsidRDefault="00BB6679" w:rsidP="00BB6679">
            <w:pPr>
              <w:pStyle w:val="Prrafodelista"/>
              <w:numPr>
                <w:ilvl w:val="0"/>
                <w:numId w:val="15"/>
              </w:numPr>
              <w:cnfStyle w:val="000000100000"/>
            </w:pPr>
            <w:r>
              <w:t>Visualizar Plan</w:t>
            </w:r>
          </w:p>
          <w:p w:rsidR="00BB6679" w:rsidRDefault="00BB6679" w:rsidP="00BB6679">
            <w:pPr>
              <w:pStyle w:val="Prrafodelista"/>
              <w:numPr>
                <w:ilvl w:val="0"/>
                <w:numId w:val="15"/>
              </w:numPr>
              <w:cnfStyle w:val="000000100000"/>
            </w:pPr>
            <w:r>
              <w:t>Ingresar</w:t>
            </w:r>
          </w:p>
        </w:tc>
      </w:tr>
    </w:tbl>
    <w:p w:rsidR="00BB6679" w:rsidRDefault="00BB6679" w:rsidP="00BB6679">
      <w:pPr>
        <w:pStyle w:val="PSI-Normal"/>
        <w:ind w:left="0" w:firstLine="0"/>
      </w:pPr>
    </w:p>
    <w:p w:rsidR="00BB6679" w:rsidRDefault="00BB6679" w:rsidP="00C94E03">
      <w:pPr>
        <w:pStyle w:val="PSI-Ttulo2"/>
      </w:pPr>
    </w:p>
    <w:p w:rsidR="00C94E03" w:rsidRDefault="00C94E03" w:rsidP="00C94E03">
      <w:pPr>
        <w:pStyle w:val="PSI-Ttulo2"/>
      </w:pPr>
      <w:bookmarkStart w:id="8" w:name="_Toc54630072"/>
      <w:r w:rsidRPr="002A33D7">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lastRenderedPageBreak/>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3"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lastRenderedPageBreak/>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4"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5"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botón </w:t>
      </w:r>
      <w:r w:rsidR="00491BE9">
        <w:t xml:space="preserve"> </w:t>
      </w:r>
      <w:r w:rsidRPr="00A63569">
        <w:rPr>
          <w:b/>
        </w:rPr>
        <w:t>&lt;Siguiente&gt;</w:t>
      </w:r>
      <w:r>
        <w:rPr>
          <w:b/>
        </w:rPr>
        <w:t xml:space="preserve"> </w:t>
      </w:r>
      <w:r>
        <w:t xml:space="preserve">y accederá al sistema, según su rol.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Vaspa,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895821" w:rsidRDefault="00895821" w:rsidP="00895821">
      <w:pPr>
        <w:pStyle w:val="PSI-Ttulo1"/>
      </w:pPr>
      <w:bookmarkStart w:id="10" w:name="_Toc54630073"/>
      <w:r>
        <w:lastRenderedPageBreak/>
        <w:t>Uso del Sistema</w:t>
      </w:r>
      <w:r w:rsidR="001243E6">
        <w:t xml:space="preserve"> [Invitado]</w:t>
      </w:r>
      <w:bookmarkEnd w:id="10"/>
    </w:p>
    <w:p w:rsidR="00AF6611" w:rsidRDefault="00AF6611" w:rsidP="00895821">
      <w:pPr>
        <w:pStyle w:val="PSI-Ttulo1"/>
      </w:pPr>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5E47FC" w:rsidRDefault="005E47FC" w:rsidP="00C80D2F">
      <w:pPr>
        <w:pStyle w:val="PSI-Ttulo2"/>
      </w:pPr>
    </w:p>
    <w:p w:rsidR="00AF6611" w:rsidRDefault="00AF6611" w:rsidP="00C80D2F">
      <w:pPr>
        <w:pStyle w:val="PSI-Ttulo2"/>
      </w:pPr>
    </w:p>
    <w:p w:rsidR="005E47FC" w:rsidRDefault="005E47FC" w:rsidP="00C80D2F">
      <w:pPr>
        <w:pStyle w:val="PSI-Ttulo2"/>
      </w:pPr>
    </w:p>
    <w:p w:rsidR="00C80D2F" w:rsidRDefault="00C80D2F" w:rsidP="00C80D2F">
      <w:pPr>
        <w:pStyle w:val="PSI-Ttulo2"/>
      </w:pPr>
      <w:bookmarkStart w:id="11" w:name="_Toc54630074"/>
      <w:r>
        <w:t>Visualizar Programas de Asignaturas</w:t>
      </w:r>
      <w:bookmarkEnd w:id="11"/>
    </w:p>
    <w:p w:rsidR="00DE46A0" w:rsidRDefault="00DE46A0" w:rsidP="00AF7391">
      <w:pPr>
        <w:pStyle w:val="PSI-Normal"/>
      </w:pPr>
      <w:r>
        <w:t xml:space="preserve">Para visualizar un programa de asignatura de un determinado año </w:t>
      </w:r>
      <w:r w:rsidR="008544DF">
        <w:t>y una</w:t>
      </w:r>
      <w:r>
        <w:t xml:space="preserve">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rsidR="008544DF">
        <w:t>y &lt;</w:t>
      </w:r>
      <w:r w:rsidRPr="00362917">
        <w:rPr>
          <w:b/>
        </w:rPr>
        <w:t>Carrera</w:t>
      </w:r>
      <w:r w:rsidR="008544DF" w:rsidRPr="00362917">
        <w:rPr>
          <w:b/>
        </w:rPr>
        <w:t>&gt;</w:t>
      </w:r>
      <w:r w:rsidR="008544DF" w:rsidRPr="00362917">
        <w:t>.</w:t>
      </w:r>
    </w:p>
    <w:p w:rsidR="00DE46A0" w:rsidRDefault="003F2B64" w:rsidP="00C80D2F">
      <w:pPr>
        <w:pStyle w:val="PSI-Ttulo2"/>
      </w:pPr>
      <w:r>
        <w:rPr>
          <w:noProof/>
          <w:lang w:eastAsia="es-AR"/>
        </w:rPr>
        <w:lastRenderedPageBreak/>
        <w:drawing>
          <wp:inline distT="0" distB="0" distL="0" distR="0">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6"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w:t>
      </w:r>
      <w:r w:rsidR="008544DF">
        <w:t>continuación,</w:t>
      </w:r>
      <w:r>
        <w:t xml:space="preserve">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AF7391">
      <w:pPr>
        <w:pStyle w:val="PSI-Normal"/>
      </w:pPr>
    </w:p>
    <w:p w:rsidR="001D76D1" w:rsidRDefault="001D76D1" w:rsidP="00AF7391">
      <w:pPr>
        <w:pStyle w:val="PSI-Normal"/>
      </w:pPr>
      <w:r>
        <w:rPr>
          <w:noProof/>
          <w:lang w:eastAsia="es-AR"/>
        </w:rPr>
        <w:drawing>
          <wp:inline distT="0" distB="0" distL="0" distR="0">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7"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rsidR="00DE46A0" w:rsidRDefault="001D76D1" w:rsidP="00C80D2F">
      <w:pPr>
        <w:pStyle w:val="PSI-Ttulo2"/>
      </w:pPr>
      <w:r>
        <w:rPr>
          <w:noProof/>
          <w:lang w:eastAsia="es-AR"/>
        </w:rPr>
        <w:lastRenderedPageBreak/>
        <w:drawing>
          <wp:inline distT="0" distB="0" distL="0" distR="0">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8"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AF7391">
      <w:pPr>
        <w:pStyle w:val="PSI-Normal"/>
      </w:pPr>
      <w:r>
        <w:rPr>
          <w:noProof/>
          <w:lang w:eastAsia="es-AR"/>
        </w:rPr>
        <w:drawing>
          <wp:inline distT="0" distB="0" distL="0" distR="0">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9"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rsidR="00821D87" w:rsidRDefault="00821D87" w:rsidP="00AF7391">
      <w:pPr>
        <w:pStyle w:val="PSI-Normal"/>
      </w:pP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20"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t>Nota: Solo podrá visualizar aquellos programas que se encuentren disponibles, en caso de no estarlo, el botón se encontrará deshabilitado.</w:t>
      </w:r>
    </w:p>
    <w:p w:rsidR="001D76D1" w:rsidRDefault="001D76D1" w:rsidP="00AF7391">
      <w:pPr>
        <w:pStyle w:val="PSI-Normal"/>
      </w:pPr>
      <w:r>
        <w:t xml:space="preserve">A continuación presione el botón </w:t>
      </w:r>
      <w:r w:rsidRPr="0067282E">
        <w:t>&lt;Visualizar P</w:t>
      </w:r>
      <w:r>
        <w:t>rograma de Asignatura</w:t>
      </w:r>
      <w:r w:rsidRPr="0067282E">
        <w:t>&gt;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1"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2"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1D76D1" w:rsidRDefault="001D76D1" w:rsidP="00C80D2F">
      <w:pPr>
        <w:pStyle w:val="PSI-Ttulo2"/>
      </w:pPr>
    </w:p>
    <w:p w:rsidR="00DE46A0" w:rsidRDefault="00DE46A0" w:rsidP="00C80D2F">
      <w:pPr>
        <w:pStyle w:val="PSI-Ttulo2"/>
      </w:pPr>
    </w:p>
    <w:p w:rsidR="00C80D2F" w:rsidRDefault="00C80D2F" w:rsidP="00C80D2F">
      <w:pPr>
        <w:pStyle w:val="PSI-Ttulo2"/>
      </w:pPr>
      <w:bookmarkStart w:id="12" w:name="_Toc54630075"/>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AF7391">
      <w:pPr>
        <w:pStyle w:val="PSI-Normal"/>
      </w:pPr>
      <w:r>
        <w:rPr>
          <w:noProof/>
          <w:lang w:eastAsia="es-AR"/>
        </w:rPr>
        <w:drawing>
          <wp:inline distT="0" distB="0" distL="0" distR="0">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3"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w:t>
      </w:r>
      <w:r w:rsidR="008544DF">
        <w:t>continuación,</w:t>
      </w:r>
      <w:r>
        <w:t xml:space="preserve"> haga click en la lista y seleccione la carrera de la cual desee visualizar su plan de estudio. </w:t>
      </w:r>
    </w:p>
    <w:p w:rsidR="00362917" w:rsidRDefault="00362917" w:rsidP="00AF7391">
      <w:pPr>
        <w:pStyle w:val="PSI-Normal"/>
      </w:pPr>
      <w:r>
        <w:rPr>
          <w:noProof/>
          <w:lang w:eastAsia="es-AR"/>
        </w:rPr>
        <w:lastRenderedPageBreak/>
        <w:drawing>
          <wp:inline distT="0" distB="0" distL="0" distR="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4"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AF7391">
      <w:pPr>
        <w:pStyle w:val="PSI-Normal"/>
      </w:pPr>
      <w:r>
        <w:rPr>
          <w:noProof/>
          <w:lang w:eastAsia="es-AR"/>
        </w:rPr>
        <w:drawing>
          <wp:inline distT="0" distB="0" distL="0" distR="0">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5"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rsidR="0067282E" w:rsidRDefault="0067282E" w:rsidP="00AF7391">
      <w:pPr>
        <w:pStyle w:val="PSI-Normal"/>
      </w:pPr>
      <w:r>
        <w:lastRenderedPageBreak/>
        <w:t>Nota: Solo podrá visualizar aquellos planes que se encuentren disponibles, en caso de no estarlo, el botón se encontrará deshabilitado.</w:t>
      </w:r>
    </w:p>
    <w:p w:rsidR="0067282E" w:rsidRDefault="0067282E" w:rsidP="00AF7391">
      <w:pPr>
        <w:pStyle w:val="PSI-Normal"/>
      </w:pPr>
      <w:r>
        <w:t xml:space="preserve">A </w:t>
      </w:r>
      <w:r w:rsidR="008544DF">
        <w:t>continuación,</w:t>
      </w:r>
      <w:r>
        <w:t xml:space="preserve"> presione el botón </w:t>
      </w:r>
      <w:r w:rsidRPr="0067282E">
        <w:rPr>
          <w:b/>
        </w:rPr>
        <w:t>&lt;Visualizar Plan&gt;</w:t>
      </w:r>
      <w:r>
        <w:rPr>
          <w:b/>
        </w:rPr>
        <w:t xml:space="preserve"> </w:t>
      </w:r>
    </w:p>
    <w:p w:rsidR="0067282E" w:rsidRDefault="0067282E" w:rsidP="00AF7391">
      <w:pPr>
        <w:pStyle w:val="PSI-Normal"/>
      </w:pPr>
      <w:r>
        <w:rPr>
          <w:noProof/>
          <w:lang w:eastAsia="es-AR"/>
        </w:rPr>
        <w:drawing>
          <wp:inline distT="0" distB="0" distL="0" distR="0">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6"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7"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1243E6" w:rsidRDefault="001243E6" w:rsidP="001243E6">
      <w:pPr>
        <w:pStyle w:val="PSI-Ttulo1"/>
      </w:pPr>
      <w:bookmarkStart w:id="13" w:name="_Toc54630076"/>
      <w:bookmarkEnd w:id="9"/>
      <w:r>
        <w:lastRenderedPageBreak/>
        <w:t>Uso del Sistema [Secretaría Académica]</w:t>
      </w:r>
      <w:bookmarkEnd w:id="13"/>
    </w:p>
    <w:p w:rsidR="00CB30AC" w:rsidRDefault="00CB30AC" w:rsidP="001243E6">
      <w:pPr>
        <w:pStyle w:val="PSI-Ttulo1"/>
      </w:pPr>
    </w:p>
    <w:p w:rsidR="004366FB" w:rsidRDefault="004366FB" w:rsidP="00AF7391">
      <w:pPr>
        <w:pStyle w:val="PSI-Normal"/>
      </w:pPr>
      <w:r>
        <w:t xml:space="preserve">Una vez que ha ingresado al Sistema, se visualizará la pantalla principal del rol Secretario Académico. </w:t>
      </w:r>
    </w:p>
    <w:p w:rsidR="004366FB" w:rsidRDefault="00340D9E" w:rsidP="00AF7391">
      <w:pPr>
        <w:pStyle w:val="PSI-Normal"/>
      </w:pPr>
      <w:r>
        <w:rPr>
          <w:noProof/>
          <w:lang w:eastAsia="es-AR"/>
        </w:rPr>
        <w:drawing>
          <wp:inline distT="0" distB="0" distL="0" distR="0">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8"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p>
    <w:p w:rsidR="004366FB" w:rsidRDefault="004366FB" w:rsidP="00AF7391">
      <w:pPr>
        <w:pStyle w:val="PSI-Normal"/>
      </w:pPr>
      <w:r>
        <w:t xml:space="preserve">La primer sección conocida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9"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4366FB" w:rsidRDefault="004366FB" w:rsidP="00AF7391">
      <w:pPr>
        <w:pStyle w:val="PSI-Normal"/>
      </w:pP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especifico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rsidR="00226B24" w:rsidRDefault="00585478" w:rsidP="00AF7391">
      <w:pPr>
        <w:pStyle w:val="PSI-Normal"/>
      </w:pPr>
      <w:r>
        <w:rPr>
          <w:noProof/>
          <w:lang w:eastAsia="es-AR"/>
        </w:rPr>
        <w:drawing>
          <wp:inline distT="0" distB="0" distL="0" distR="0">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A continuación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54630077"/>
      <w:r>
        <w:lastRenderedPageBreak/>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rsidR="002C13B0" w:rsidRDefault="006245A7" w:rsidP="00431931">
      <w:pPr>
        <w:pStyle w:val="PSI-Normal"/>
      </w:pPr>
      <w:r w:rsidRPr="006245A7">
        <w:rPr>
          <w:noProof/>
          <w:lang w:eastAsia="es-AR"/>
        </w:rPr>
        <w:drawing>
          <wp:inline distT="0" distB="0" distL="0" distR="0">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&lt;Excel&gt;</w:t>
      </w:r>
      <w:r w:rsidR="00955308">
        <w:t xml:space="preserve"> y </w:t>
      </w:r>
      <w:r w:rsidR="00955308" w:rsidRPr="00955308">
        <w:rPr>
          <w:b/>
        </w:rPr>
        <w:t>&lt;PDF&gt;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rsidR="00921F8E" w:rsidRDefault="00921F8E" w:rsidP="00AF7391">
      <w:pPr>
        <w:pStyle w:val="PSI-Normal"/>
      </w:pPr>
    </w:p>
    <w:p w:rsidR="00921F8E" w:rsidRDefault="00E2090E" w:rsidP="00AF7391">
      <w:pPr>
        <w:pStyle w:val="PSI-Normal"/>
      </w:pPr>
      <w:r>
        <w:rPr>
          <w:noProof/>
          <w:lang w:eastAsia="es-AR"/>
        </w:rPr>
        <w:drawing>
          <wp:inline distT="0" distB="0" distL="0" distR="0">
            <wp:extent cx="5400040" cy="2749111"/>
            <wp:effectExtent l="19050" t="0" r="0" b="0"/>
            <wp:docPr id="224" name="Imagen 3"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2.png"/>
                    <pic:cNvPicPr>
                      <a:picLocks noChangeAspect="1" noChangeArrowheads="1"/>
                    </pic:cNvPicPr>
                  </pic:nvPicPr>
                  <pic:blipFill>
                    <a:blip r:embed="rId31" cstate="print"/>
                    <a:srcRect/>
                    <a:stretch>
                      <a:fillRect/>
                    </a:stretch>
                  </pic:blipFill>
                  <pic:spPr bwMode="auto">
                    <a:xfrm>
                      <a:off x="0" y="0"/>
                      <a:ext cx="5400040" cy="2749111"/>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xml:space="preserve">, solicitándole que debe presentar el programa en cuestión. Así mismo junto al estado, podremos observar la </w:t>
      </w:r>
      <w:r w:rsidR="00604B52">
        <w:lastRenderedPageBreak/>
        <w:t>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2"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9462C0" w:rsidRDefault="009462C0" w:rsidP="00AF7391">
      <w:pPr>
        <w:pStyle w:val="PSI-Normal"/>
      </w:pPr>
    </w:p>
    <w:p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C704B3" w:rsidP="00AF7391">
      <w:pPr>
        <w:pStyle w:val="PSI-Normal"/>
      </w:pPr>
      <w:r>
        <w:rPr>
          <w:noProof/>
          <w:lang w:eastAsia="es-AR"/>
        </w:rPr>
        <w:drawing>
          <wp:inline distT="0" distB="0" distL="0" distR="0">
            <wp:extent cx="5400040" cy="241855"/>
            <wp:effectExtent l="19050" t="0" r="0" b="0"/>
            <wp:docPr id="93" name="Imagen 4" descr="C:\xampp\htdocs\vaspa\Construcción\Screenshots CU\Empleado SA\CU Ver Vigencia de Program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9.png"/>
                    <pic:cNvPicPr>
                      <a:picLocks noChangeAspect="1" noChangeArrowheads="1"/>
                    </pic:cNvPicPr>
                  </pic:nvPicPr>
                  <pic:blipFill>
                    <a:blip r:embed="rId33" cstate="print"/>
                    <a:srcRect/>
                    <a:stretch>
                      <a:fillRect/>
                    </a:stretch>
                  </pic:blipFill>
                  <pic:spPr bwMode="auto">
                    <a:xfrm>
                      <a:off x="0" y="0"/>
                      <a:ext cx="5400040" cy="241855"/>
                    </a:xfrm>
                    <a:prstGeom prst="rect">
                      <a:avLst/>
                    </a:prstGeom>
                    <a:noFill/>
                    <a:ln w="9525">
                      <a:noFill/>
                      <a:miter lim="800000"/>
                      <a:headEnd/>
                      <a:tailEnd/>
                    </a:ln>
                  </pic:spPr>
                </pic:pic>
              </a:graphicData>
            </a:graphic>
          </wp:inline>
        </w:drawing>
      </w:r>
    </w:p>
    <w:p w:rsidR="00CB1264" w:rsidRDefault="00CB1264" w:rsidP="00AF7391">
      <w:pPr>
        <w:pStyle w:val="PSI-Normal"/>
      </w:pPr>
      <w:r>
        <w:t>A continuación se abrirá una nueva pestaña con el programa en formato .pdf</w:t>
      </w:r>
      <w:r w:rsidR="00FA2E81">
        <w:t xml:space="preserve"> listo para ser impreso.</w:t>
      </w:r>
    </w:p>
    <w:p w:rsidR="00CB1264" w:rsidRDefault="00CB1264" w:rsidP="00AF7391">
      <w:pPr>
        <w:pStyle w:val="PSI-Normal"/>
      </w:pPr>
      <w:r>
        <w:rPr>
          <w:noProof/>
          <w:lang w:eastAsia="es-AR"/>
        </w:rPr>
        <w:drawing>
          <wp:inline distT="0" distB="0" distL="0" distR="0">
            <wp:extent cx="5400040" cy="2631512"/>
            <wp:effectExtent l="19050" t="0" r="0" b="0"/>
            <wp:docPr id="94" name="Imagen 5" descr="C:\xampp\htdocs\vaspa\Construcción\Screenshots CU\Empleado SA\CU Ver Vigencia de Program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10.png"/>
                    <pic:cNvPicPr>
                      <a:picLocks noChangeAspect="1" noChangeArrowheads="1"/>
                    </pic:cNvPicPr>
                  </pic:nvPicPr>
                  <pic:blipFill>
                    <a:blip r:embed="rId34" cstate="print"/>
                    <a:srcRect/>
                    <a:stretch>
                      <a:fillRect/>
                    </a:stretch>
                  </pic:blipFill>
                  <pic:spPr bwMode="auto">
                    <a:xfrm>
                      <a:off x="0" y="0"/>
                      <a:ext cx="5400040" cy="2631512"/>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DA06DC" w:rsidRDefault="00DA06DC" w:rsidP="00AF7391">
      <w:pPr>
        <w:pStyle w:val="PSI-Normal"/>
      </w:pPr>
    </w:p>
    <w:p w:rsidR="00AF10B5" w:rsidRDefault="00AF10B5" w:rsidP="00D20A86">
      <w:pPr>
        <w:pStyle w:val="PSI-Normal"/>
      </w:pPr>
    </w:p>
    <w:p w:rsidR="00AF10B5" w:rsidRDefault="00AF10B5" w:rsidP="00D20A86">
      <w:pPr>
        <w:pStyle w:val="PSI-Normal"/>
      </w:pPr>
    </w:p>
    <w:p w:rsidR="00AF10B5" w:rsidRDefault="00AF10B5" w:rsidP="00D20A86">
      <w:pPr>
        <w:pStyle w:val="PSI-Normal"/>
      </w:pPr>
    </w:p>
    <w:p w:rsidR="00D20A86" w:rsidRDefault="00AF10B5" w:rsidP="00D20A86">
      <w:pPr>
        <w:pStyle w:val="PSI-Normal"/>
      </w:pPr>
      <w:r>
        <w:t>Además, s</w:t>
      </w:r>
      <w:r w:rsidR="00D20A86">
        <w:t xml:space="preserve">i presionamos el botón </w:t>
      </w:r>
      <w:r w:rsidR="00D20A86" w:rsidRPr="00C005D3">
        <w:rPr>
          <w:b/>
        </w:rPr>
        <w:t>&lt;Excel&gt;</w:t>
      </w:r>
      <w:r w:rsidR="00D20A86">
        <w:t xml:space="preserve"> se exportará la información en una hoja de cálculo, como se muestra a continuación.</w:t>
      </w:r>
    </w:p>
    <w:p w:rsidR="00F155E9" w:rsidRDefault="00AF10B5" w:rsidP="00D20A86">
      <w:pPr>
        <w:pStyle w:val="PSI-Normal"/>
      </w:pPr>
      <w:r>
        <w:rPr>
          <w:noProof/>
          <w:lang w:eastAsia="es-AR"/>
        </w:rPr>
        <w:lastRenderedPageBreak/>
        <w:drawing>
          <wp:inline distT="0" distB="0" distL="0" distR="0">
            <wp:extent cx="5400040" cy="1206147"/>
            <wp:effectExtent l="19050" t="0" r="0" b="0"/>
            <wp:docPr id="106" name="Imagen 13"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Ver Vigencia de Programas\6.png"/>
                    <pic:cNvPicPr>
                      <a:picLocks noChangeAspect="1" noChangeArrowheads="1"/>
                    </pic:cNvPicPr>
                  </pic:nvPicPr>
                  <pic:blipFill>
                    <a:blip r:embed="rId35" cstate="print"/>
                    <a:srcRect/>
                    <a:stretch>
                      <a:fillRect/>
                    </a:stretch>
                  </pic:blipFill>
                  <pic:spPr bwMode="auto">
                    <a:xfrm>
                      <a:off x="0" y="0"/>
                      <a:ext cx="5400040" cy="1206147"/>
                    </a:xfrm>
                    <a:prstGeom prst="rect">
                      <a:avLst/>
                    </a:prstGeom>
                    <a:noFill/>
                    <a:ln w="9525">
                      <a:noFill/>
                      <a:miter lim="800000"/>
                      <a:headEnd/>
                      <a:tailEnd/>
                    </a:ln>
                  </pic:spPr>
                </pic:pic>
              </a:graphicData>
            </a:graphic>
          </wp:inline>
        </w:drawing>
      </w:r>
    </w:p>
    <w:p w:rsidR="00AF10B5" w:rsidRDefault="00AF10B5" w:rsidP="00D20A86">
      <w:pPr>
        <w:pStyle w:val="PSI-Normal"/>
      </w:pPr>
    </w:p>
    <w:p w:rsidR="00AF10B5" w:rsidRDefault="00AF10B5" w:rsidP="00D20A86">
      <w:pPr>
        <w:pStyle w:val="PSI-Normal"/>
      </w:pPr>
    </w:p>
    <w:p w:rsidR="00D20A86" w:rsidRDefault="00D20A86" w:rsidP="00D20A86">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D20A86" w:rsidRPr="00ED55C0" w:rsidRDefault="00AF10B5" w:rsidP="00AF7391">
      <w:pPr>
        <w:pStyle w:val="PSI-Normal"/>
      </w:pPr>
      <w:r>
        <w:rPr>
          <w:noProof/>
          <w:lang w:eastAsia="es-AR"/>
        </w:rPr>
        <w:drawing>
          <wp:inline distT="0" distB="0" distL="0" distR="0">
            <wp:extent cx="5400040" cy="4203484"/>
            <wp:effectExtent l="19050" t="0" r="0" b="0"/>
            <wp:docPr id="115" name="Imagen 14"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Ver Vigencia de Programas\7.png"/>
                    <pic:cNvPicPr>
                      <a:picLocks noChangeAspect="1" noChangeArrowheads="1"/>
                    </pic:cNvPicPr>
                  </pic:nvPicPr>
                  <pic:blipFill>
                    <a:blip r:embed="rId36" cstate="print"/>
                    <a:srcRect/>
                    <a:stretch>
                      <a:fillRect/>
                    </a:stretch>
                  </pic:blipFill>
                  <pic:spPr bwMode="auto">
                    <a:xfrm>
                      <a:off x="0" y="0"/>
                      <a:ext cx="5400040" cy="4203484"/>
                    </a:xfrm>
                    <a:prstGeom prst="rect">
                      <a:avLst/>
                    </a:prstGeom>
                    <a:noFill/>
                    <a:ln w="9525">
                      <a:noFill/>
                      <a:miter lim="800000"/>
                      <a:headEnd/>
                      <a:tailEnd/>
                    </a:ln>
                  </pic:spPr>
                </pic:pic>
              </a:graphicData>
            </a:graphic>
          </wp:inline>
        </w:drawing>
      </w:r>
    </w:p>
    <w:p w:rsidR="00717805" w:rsidRDefault="00717805" w:rsidP="0057224C">
      <w:pPr>
        <w:pStyle w:val="PSI-Comentario"/>
      </w:pPr>
    </w:p>
    <w:p w:rsidR="005809C7" w:rsidRDefault="005809C7" w:rsidP="0057224C">
      <w:pPr>
        <w:pStyle w:val="PSI-Comentario"/>
      </w:pPr>
    </w:p>
    <w:p w:rsidR="00D94A8F" w:rsidRDefault="00D94A8F" w:rsidP="00D94A8F">
      <w:pPr>
        <w:pStyle w:val="PSI-Ttulo2"/>
      </w:pPr>
      <w:bookmarkStart w:id="15" w:name="_Toc54630078"/>
      <w:r>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lastRenderedPageBreak/>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t xml:space="preserve">A continuación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FA2EB4" w:rsidP="00AF7391">
      <w:pPr>
        <w:pStyle w:val="PSI-Normal"/>
      </w:pPr>
      <w:r>
        <w:rPr>
          <w:noProof/>
          <w:lang w:eastAsia="es-AR"/>
        </w:rPr>
        <w:drawing>
          <wp:inline distT="0" distB="0" distL="0" distR="0">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8"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8B3C5D" w:rsidRDefault="008B3C5D" w:rsidP="00AF7391">
      <w:pPr>
        <w:pStyle w:val="PSI-Normal"/>
      </w:pPr>
    </w:p>
    <w:p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rsidR="0004124A" w:rsidRDefault="00823039" w:rsidP="00AF7391">
      <w:pPr>
        <w:pStyle w:val="PSI-Normal"/>
      </w:pPr>
      <w:r>
        <w:rPr>
          <w:noProof/>
          <w:lang w:eastAsia="es-AR"/>
        </w:rPr>
        <w:drawing>
          <wp:inline distT="0" distB="0" distL="0" distR="0">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9"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continuación se mostrará la pantalla Ubicación actual de programas, donde se listan los programas de asignaturas, junto a </w:t>
      </w:r>
      <w:r w:rsidR="00106DE2">
        <w:t xml:space="preserve">la revisión del plan perteneciente, </w:t>
      </w:r>
      <w:r>
        <w:t xml:space="preserve">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3655A" w:rsidP="00AF7391">
      <w:pPr>
        <w:pStyle w:val="PSI-Normal"/>
      </w:pPr>
      <w:r>
        <w:t xml:space="preserve">Además se muestra el botón </w:t>
      </w:r>
      <w:r w:rsidRPr="0033655A">
        <w:rPr>
          <w:b/>
        </w:rPr>
        <w:t>&lt;Volver Atrás&gt;</w:t>
      </w:r>
      <w:r>
        <w:t>, el cual nos permitirá regresar a la pantalla anterior Seguimiento de Programas.</w:t>
      </w:r>
    </w:p>
    <w:p w:rsidR="0004124A" w:rsidRDefault="00823039" w:rsidP="00AF7391">
      <w:pPr>
        <w:pStyle w:val="PSI-Normal"/>
      </w:pPr>
      <w:r>
        <w:rPr>
          <w:noProof/>
          <w:lang w:eastAsia="es-AR"/>
        </w:rPr>
        <w:drawing>
          <wp:inline distT="0" distB="0" distL="0" distR="0">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40"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continuación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38021F" w:rsidP="00AF7391">
      <w:pPr>
        <w:pStyle w:val="PSI-Normal"/>
      </w:pPr>
      <w:r>
        <w:rPr>
          <w:noProof/>
          <w:lang w:eastAsia="es-AR"/>
        </w:rPr>
        <w:drawing>
          <wp:inline distT="0" distB="0" distL="0" distR="0">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1"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rsidR="001D7139" w:rsidRDefault="001D7139" w:rsidP="00AF7391">
      <w:pPr>
        <w:pStyle w:val="PSI-Normal"/>
      </w:pPr>
    </w:p>
    <w:p w:rsidR="001D7139" w:rsidRDefault="00136464" w:rsidP="00AF7391">
      <w:pPr>
        <w:pStyle w:val="PSI-Normal"/>
      </w:pPr>
      <w:r>
        <w:rPr>
          <w:noProof/>
          <w:lang w:eastAsia="es-AR"/>
        </w:rPr>
        <w:lastRenderedPageBreak/>
        <w:drawing>
          <wp:inline distT="0" distB="0" distL="0" distR="0">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2"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3"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847BA1" w:rsidRDefault="00847BA1" w:rsidP="00847BA1">
      <w:pPr>
        <w:pStyle w:val="PSI-Ttulo2"/>
      </w:pPr>
      <w:bookmarkStart w:id="16" w:name="_Toc54630079"/>
      <w:r>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continuación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 xml:space="preserve">que contiene todas las carreas ofrecidas en la unidad académica y contempla solamente el último plan vigente </w:t>
      </w:r>
      <w:r>
        <w:t>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al </w:t>
      </w:r>
      <w:r>
        <w:t xml:space="preserve"> </w:t>
      </w:r>
      <w:r w:rsidR="00C43EC0">
        <w:t>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lastRenderedPageBreak/>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lastRenderedPageBreak/>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3D226B" w:rsidRDefault="003D226B" w:rsidP="00AF7391">
      <w:pPr>
        <w:pStyle w:val="PSI-Normal"/>
      </w:pPr>
    </w:p>
    <w:p w:rsidR="00595019" w:rsidRDefault="00A4239D" w:rsidP="00AF7391">
      <w:pPr>
        <w:pStyle w:val="PSI-Normal"/>
      </w:pPr>
      <w:r>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Default="00AA78EA" w:rsidP="00AF7391">
      <w:pPr>
        <w:pStyle w:val="PSI-Normal"/>
      </w:pPr>
    </w:p>
    <w:p w:rsidR="00AA78EA" w:rsidRPr="0033655A" w:rsidRDefault="00AA78EA" w:rsidP="00AF7391">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E435B" w:rsidRDefault="000E435B" w:rsidP="00AF7391">
      <w:pPr>
        <w:pStyle w:val="PSI-Normal"/>
      </w:pPr>
    </w:p>
    <w:p w:rsidR="0064212D" w:rsidRDefault="0026678C" w:rsidP="0064212D">
      <w:pPr>
        <w:pStyle w:val="PSI-Normal"/>
      </w:pPr>
      <w:r>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Default="0064212D" w:rsidP="00AF7391">
      <w:pPr>
        <w:pStyle w:val="PSI-Normal"/>
      </w:pPr>
    </w:p>
    <w:p w:rsidR="0064212D" w:rsidRPr="0009185D" w:rsidRDefault="0064212D" w:rsidP="00AF7391">
      <w:pPr>
        <w:pStyle w:val="PSI-Normal"/>
      </w:pPr>
      <w:r>
        <w:rPr>
          <w:noProof/>
          <w:lang w:eastAsia="es-AR"/>
        </w:rPr>
        <w:lastRenderedPageBreak/>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3A63DE" w:rsidRDefault="003A63DE" w:rsidP="008A4439">
      <w:pPr>
        <w:pStyle w:val="PSI-Ttulo2"/>
      </w:pPr>
    </w:p>
    <w:p w:rsidR="008A4439" w:rsidRDefault="008A4439" w:rsidP="008A4439">
      <w:pPr>
        <w:pStyle w:val="PSI-Ttulo2"/>
      </w:pPr>
      <w:bookmarkStart w:id="17" w:name="_Toc54630080"/>
      <w:r>
        <w:t>Informe Gerencial de Programas</w:t>
      </w:r>
      <w:bookmarkEnd w:id="17"/>
    </w:p>
    <w:p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8A4439" w:rsidRDefault="008A4439" w:rsidP="00463F7B">
      <w:pPr>
        <w:pStyle w:val="PSI-Normal"/>
      </w:pPr>
    </w:p>
    <w:p w:rsidR="00D16ECF" w:rsidRDefault="00D16ECF" w:rsidP="00D16ECF">
      <w:pPr>
        <w:pStyle w:val="PSI-Normal"/>
      </w:pPr>
      <w:r>
        <w:t>A continuación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lastRenderedPageBreak/>
        <w:t>Informe gerencial por Carrera</w:t>
      </w:r>
    </w:p>
    <w:p w:rsidR="00C005D3" w:rsidRDefault="00C005D3" w:rsidP="00C005D3">
      <w:pPr>
        <w:pStyle w:val="PSI-Normal"/>
      </w:pPr>
      <w:r>
        <w:t xml:space="preserve">Si seleccionó la solapa "Por Carrera", a continuación seleccione una carrera y un año que usted desee. </w:t>
      </w:r>
    </w:p>
    <w:p w:rsidR="00C005D3" w:rsidRPr="00C005D3" w:rsidRDefault="00C005D3" w:rsidP="0010309F">
      <w:pPr>
        <w:pStyle w:val="PSI-Ttulo4"/>
        <w:rPr>
          <w:lang w:val="es-AR"/>
        </w:rPr>
      </w:pP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C005D3" w:rsidRDefault="00C005D3" w:rsidP="00C005D3">
      <w:pPr>
        <w:pStyle w:val="PSI-Normal"/>
      </w:pPr>
    </w:p>
    <w:p w:rsidR="006524AA" w:rsidRPr="00C005D3" w:rsidRDefault="00C005D3" w:rsidP="006524AA">
      <w:pPr>
        <w:pStyle w:val="PSI-Normal"/>
      </w:pPr>
      <w:r>
        <w:t xml:space="preserve">A continuación se le presentarán las asignaturas y la disponibilidad del programa .pdf para la comunidad universitaria, junto a dos botones </w:t>
      </w:r>
      <w:r w:rsidRPr="00B30D6B">
        <w:rPr>
          <w:b/>
        </w:rPr>
        <w:t>&lt;Excel&gt;</w:t>
      </w:r>
      <w:r>
        <w:t xml:space="preserve"> y</w:t>
      </w:r>
      <w:r w:rsidRPr="00B30D6B">
        <w:rPr>
          <w:b/>
        </w:rPr>
        <w:t xml:space="preserve"> &lt;PDF&gt;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rsidR="008A4439" w:rsidRDefault="002D032B" w:rsidP="00AF7391">
      <w:pPr>
        <w:pStyle w:val="PSI-Normal"/>
      </w:pPr>
      <w:r>
        <w:rPr>
          <w:noProof/>
          <w:lang w:eastAsia="es-AR"/>
        </w:rPr>
        <w:drawing>
          <wp:inline distT="0" distB="0" distL="0" distR="0">
            <wp:extent cx="5400040" cy="3949283"/>
            <wp:effectExtent l="19050" t="0" r="0" b="0"/>
            <wp:docPr id="44" name="Imagen 9"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2.png"/>
                    <pic:cNvPicPr>
                      <a:picLocks noChangeAspect="1" noChangeArrowheads="1"/>
                    </pic:cNvPicPr>
                  </pic:nvPicPr>
                  <pic:blipFill>
                    <a:blip r:embed="rId53" cstate="print"/>
                    <a:srcRect/>
                    <a:stretch>
                      <a:fillRect/>
                    </a:stretch>
                  </pic:blipFill>
                  <pic:spPr bwMode="auto">
                    <a:xfrm>
                      <a:off x="0" y="0"/>
                      <a:ext cx="5400040" cy="3949283"/>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.pdf no se encuentra disponible.</w:t>
      </w:r>
    </w:p>
    <w:p w:rsidR="00C005D3" w:rsidRDefault="00C005D3" w:rsidP="00C005D3">
      <w:pPr>
        <w:pStyle w:val="PSI-Normal"/>
      </w:pPr>
      <w:r>
        <w:lastRenderedPageBreak/>
        <w:t xml:space="preserve">El color verde indica que el programa en formato .pdf se encuentra disponible. </w:t>
      </w:r>
    </w:p>
    <w:p w:rsidR="00C005D3" w:rsidRDefault="00C005D3" w:rsidP="00AF7391">
      <w:pPr>
        <w:pStyle w:val="PSI-Normal"/>
      </w:pPr>
    </w:p>
    <w:p w:rsidR="00D16ECF" w:rsidRDefault="00C005D3" w:rsidP="00AF7391">
      <w:pPr>
        <w:pStyle w:val="PSI-Normal"/>
      </w:pPr>
      <w:r>
        <w:t xml:space="preserve">Si presionamos el botón </w:t>
      </w:r>
      <w:r w:rsidRPr="00C005D3">
        <w:rPr>
          <w:b/>
        </w:rPr>
        <w:t>&lt;Excel&gt;</w:t>
      </w:r>
      <w:r>
        <w:t xml:space="preserve"> se exportará la información en una hoja de cálculo, como se muestra a continuación.</w:t>
      </w:r>
    </w:p>
    <w:p w:rsidR="00C005D3" w:rsidRDefault="00C005D3" w:rsidP="00AF7391">
      <w:pPr>
        <w:pStyle w:val="PSI-Normal"/>
      </w:pPr>
      <w:r>
        <w:rPr>
          <w:noProof/>
          <w:lang w:eastAsia="es-AR"/>
        </w:rPr>
        <w:drawing>
          <wp:inline distT="0" distB="0" distL="0" distR="0">
            <wp:extent cx="5400040" cy="1446758"/>
            <wp:effectExtent l="19050" t="0" r="0" b="0"/>
            <wp:docPr id="253" name="Imagen 8"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5.png"/>
                    <pic:cNvPicPr>
                      <a:picLocks noChangeAspect="1" noChangeArrowheads="1"/>
                    </pic:cNvPicPr>
                  </pic:nvPicPr>
                  <pic:blipFill>
                    <a:blip r:embed="rId54" cstate="print"/>
                    <a:srcRect/>
                    <a:stretch>
                      <a:fillRect/>
                    </a:stretch>
                  </pic:blipFill>
                  <pic:spPr bwMode="auto">
                    <a:xfrm>
                      <a:off x="0" y="0"/>
                      <a:ext cx="5400040" cy="1446758"/>
                    </a:xfrm>
                    <a:prstGeom prst="rect">
                      <a:avLst/>
                    </a:prstGeom>
                    <a:noFill/>
                    <a:ln w="9525">
                      <a:noFill/>
                      <a:miter lim="800000"/>
                      <a:headEnd/>
                      <a:tailEnd/>
                    </a:ln>
                  </pic:spPr>
                </pic:pic>
              </a:graphicData>
            </a:graphic>
          </wp:inline>
        </w:drawing>
      </w:r>
    </w:p>
    <w:p w:rsidR="00C005D3" w:rsidRDefault="00C005D3" w:rsidP="00AF7391">
      <w:pPr>
        <w:pStyle w:val="PSI-Normal"/>
      </w:pPr>
    </w:p>
    <w:p w:rsidR="00C005D3" w:rsidRDefault="00C005D3" w:rsidP="00C005D3">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C005D3" w:rsidRDefault="00C005D3" w:rsidP="00AF7391">
      <w:pPr>
        <w:pStyle w:val="PSI-Normal"/>
      </w:pPr>
      <w:r>
        <w:rPr>
          <w:noProof/>
          <w:lang w:eastAsia="es-AR"/>
        </w:rPr>
        <w:drawing>
          <wp:inline distT="0" distB="0" distL="0" distR="0">
            <wp:extent cx="5400040" cy="2124060"/>
            <wp:effectExtent l="19050" t="0" r="0" b="0"/>
            <wp:docPr id="254" name="Imagen 9"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6.png"/>
                    <pic:cNvPicPr>
                      <a:picLocks noChangeAspect="1" noChangeArrowheads="1"/>
                    </pic:cNvPicPr>
                  </pic:nvPicPr>
                  <pic:blipFill>
                    <a:blip r:embed="rId55" cstate="print"/>
                    <a:srcRect/>
                    <a:stretch>
                      <a:fillRect/>
                    </a:stretch>
                  </pic:blipFill>
                  <pic:spPr bwMode="auto">
                    <a:xfrm>
                      <a:off x="0" y="0"/>
                      <a:ext cx="5400040" cy="2124060"/>
                    </a:xfrm>
                    <a:prstGeom prst="rect">
                      <a:avLst/>
                    </a:prstGeom>
                    <a:noFill/>
                    <a:ln w="9525">
                      <a:noFill/>
                      <a:miter lim="800000"/>
                      <a:headEnd/>
                      <a:tailEnd/>
                    </a:ln>
                  </pic:spPr>
                </pic:pic>
              </a:graphicData>
            </a:graphic>
          </wp:inline>
        </w:drawing>
      </w:r>
    </w:p>
    <w:p w:rsidR="00C005D3" w:rsidRDefault="00C005D3" w:rsidP="00AF7391">
      <w:pPr>
        <w:pStyle w:val="PSI-Normal"/>
      </w:pPr>
    </w:p>
    <w:p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rsidR="00632507" w:rsidRDefault="00632507" w:rsidP="00513090">
      <w:pPr>
        <w:pStyle w:val="PSI-Normal"/>
      </w:pPr>
    </w:p>
    <w:p w:rsidR="00632507" w:rsidRDefault="00632507" w:rsidP="00513090">
      <w:pPr>
        <w:pStyle w:val="PSI-Normal"/>
      </w:pPr>
      <w:r>
        <w:rPr>
          <w:noProof/>
          <w:lang w:eastAsia="es-AR"/>
        </w:rPr>
        <w:lastRenderedPageBreak/>
        <w:drawing>
          <wp:inline distT="0" distB="0" distL="0" distR="0">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rsidR="00CE5D69" w:rsidRDefault="00CE5D69" w:rsidP="006524AA">
      <w:pPr>
        <w:pStyle w:val="PSI-Ttulo4"/>
      </w:pPr>
    </w:p>
    <w:p w:rsidR="00CE5D69" w:rsidRDefault="00CE5D69" w:rsidP="006524AA">
      <w:pPr>
        <w:pStyle w:val="PSI-Ttulo4"/>
      </w:pPr>
    </w:p>
    <w:p w:rsidR="006524AA" w:rsidRDefault="006524AA" w:rsidP="006524AA">
      <w:pPr>
        <w:pStyle w:val="PSI-Ttulo4"/>
      </w:pPr>
      <w:r>
        <w:t>Informe gerencial por Profesor Responsable</w:t>
      </w:r>
    </w:p>
    <w:p w:rsidR="006524AA" w:rsidRDefault="006524AA" w:rsidP="006524AA">
      <w:pPr>
        <w:pStyle w:val="PSI-Normal"/>
      </w:pPr>
      <w:r>
        <w:t xml:space="preserve">Si seleccionó la solapa "Por Profesor Responsable", a continuación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7"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495090" w:rsidRPr="00C005D3" w:rsidRDefault="00495090" w:rsidP="00495090">
      <w:pPr>
        <w:pStyle w:val="PSI-Normal"/>
      </w:pPr>
      <w:r>
        <w:t xml:space="preserve">A continuación se le presentarán las asignaturas y la disponibilidad del programa .pdf para la comunidad universitaria, junto a dos botones </w:t>
      </w:r>
      <w:r w:rsidRPr="00B30D6B">
        <w:rPr>
          <w:b/>
        </w:rPr>
        <w:t>&lt;Excel&gt;</w:t>
      </w:r>
      <w:r>
        <w:t xml:space="preserve"> y</w:t>
      </w:r>
      <w:r w:rsidRPr="00B30D6B">
        <w:rPr>
          <w:b/>
        </w:rPr>
        <w:t xml:space="preserve"> &lt;PDF&gt;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rsidR="00495090" w:rsidRPr="00C005D3" w:rsidRDefault="00495090" w:rsidP="006524AA">
      <w:pPr>
        <w:pStyle w:val="PSI-Normal"/>
      </w:pPr>
    </w:p>
    <w:p w:rsidR="00C005D3" w:rsidRDefault="00495090" w:rsidP="00AF7391">
      <w:pPr>
        <w:pStyle w:val="PSI-Normal"/>
      </w:pPr>
      <w:r>
        <w:rPr>
          <w:noProof/>
          <w:lang w:eastAsia="es-AR"/>
        </w:rPr>
        <w:lastRenderedPageBreak/>
        <w:drawing>
          <wp:inline distT="0" distB="0" distL="0" distR="0">
            <wp:extent cx="5400040" cy="2577858"/>
            <wp:effectExtent l="19050" t="0" r="0" b="0"/>
            <wp:docPr id="69" name="Imagen 11"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5.png"/>
                    <pic:cNvPicPr>
                      <a:picLocks noChangeAspect="1" noChangeArrowheads="1"/>
                    </pic:cNvPicPr>
                  </pic:nvPicPr>
                  <pic:blipFill>
                    <a:blip r:embed="rId58" cstate="print"/>
                    <a:srcRect/>
                    <a:stretch>
                      <a:fillRect/>
                    </a:stretch>
                  </pic:blipFill>
                  <pic:spPr bwMode="auto">
                    <a:xfrm>
                      <a:off x="0" y="0"/>
                      <a:ext cx="5400040" cy="2577858"/>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.pdf no se encuentra disponible.</w:t>
      </w:r>
    </w:p>
    <w:p w:rsidR="009C750B" w:rsidRDefault="009C750B" w:rsidP="009C750B">
      <w:pPr>
        <w:pStyle w:val="PSI-Normal"/>
      </w:pPr>
      <w:r>
        <w:t xml:space="preserve">El color verde indica que el programa en formato .pdf se encuentra disponible. </w:t>
      </w:r>
    </w:p>
    <w:p w:rsidR="009C750B" w:rsidRDefault="009C750B" w:rsidP="009C750B">
      <w:pPr>
        <w:pStyle w:val="PSI-Normal"/>
      </w:pPr>
    </w:p>
    <w:p w:rsidR="009C750B" w:rsidRDefault="009C750B" w:rsidP="009C750B">
      <w:pPr>
        <w:pStyle w:val="PSI-Normal"/>
      </w:pPr>
      <w:r>
        <w:t xml:space="preserve">Si presionamos el botón </w:t>
      </w:r>
      <w:r w:rsidRPr="00C005D3">
        <w:rPr>
          <w:b/>
        </w:rPr>
        <w:t>&lt;Excel&gt;</w:t>
      </w:r>
      <w:r>
        <w:t xml:space="preserve"> se exportará la información en una hoja de cálculo, como se muestra a continuación.</w:t>
      </w:r>
    </w:p>
    <w:p w:rsidR="009C750B" w:rsidRDefault="009C750B" w:rsidP="009C750B">
      <w:pPr>
        <w:pStyle w:val="PSI-Normal"/>
      </w:pPr>
      <w:r>
        <w:rPr>
          <w:noProof/>
          <w:lang w:eastAsia="es-AR"/>
        </w:rPr>
        <w:drawing>
          <wp:inline distT="0" distB="0" distL="0" distR="0">
            <wp:extent cx="5400040" cy="727205"/>
            <wp:effectExtent l="19050" t="0" r="0" b="0"/>
            <wp:docPr id="35" name="Imagen 12"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7.png"/>
                    <pic:cNvPicPr>
                      <a:picLocks noChangeAspect="1" noChangeArrowheads="1"/>
                    </pic:cNvPicPr>
                  </pic:nvPicPr>
                  <pic:blipFill>
                    <a:blip r:embed="rId59" cstate="print"/>
                    <a:srcRect/>
                    <a:stretch>
                      <a:fillRect/>
                    </a:stretch>
                  </pic:blipFill>
                  <pic:spPr bwMode="auto">
                    <a:xfrm>
                      <a:off x="0" y="0"/>
                      <a:ext cx="5400040" cy="727205"/>
                    </a:xfrm>
                    <a:prstGeom prst="rect">
                      <a:avLst/>
                    </a:prstGeom>
                    <a:noFill/>
                    <a:ln w="9525">
                      <a:noFill/>
                      <a:miter lim="800000"/>
                      <a:headEnd/>
                      <a:tailEnd/>
                    </a:ln>
                  </pic:spPr>
                </pic:pic>
              </a:graphicData>
            </a:graphic>
          </wp:inline>
        </w:drawing>
      </w:r>
    </w:p>
    <w:p w:rsidR="009C750B" w:rsidRDefault="009C750B" w:rsidP="009C750B">
      <w:pPr>
        <w:pStyle w:val="PSI-Normal"/>
      </w:pPr>
    </w:p>
    <w:p w:rsidR="009C750B" w:rsidRDefault="009C750B" w:rsidP="009C750B">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9C750B" w:rsidRDefault="009C750B" w:rsidP="00AF7391">
      <w:pPr>
        <w:pStyle w:val="PSI-Normal"/>
      </w:pPr>
      <w:r>
        <w:rPr>
          <w:noProof/>
          <w:lang w:eastAsia="es-AR"/>
        </w:rPr>
        <w:drawing>
          <wp:inline distT="0" distB="0" distL="0" distR="0">
            <wp:extent cx="5400040" cy="895830"/>
            <wp:effectExtent l="19050" t="0" r="0" b="0"/>
            <wp:docPr id="36" name="Imagen 13"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nerar Informe Gerencial\8.png"/>
                    <pic:cNvPicPr>
                      <a:picLocks noChangeAspect="1" noChangeArrowheads="1"/>
                    </pic:cNvPicPr>
                  </pic:nvPicPr>
                  <pic:blipFill>
                    <a:blip r:embed="rId60" cstate="print"/>
                    <a:srcRect/>
                    <a:stretch>
                      <a:fillRect/>
                    </a:stretch>
                  </pic:blipFill>
                  <pic:spPr bwMode="auto">
                    <a:xfrm>
                      <a:off x="0" y="0"/>
                      <a:ext cx="5400040" cy="895830"/>
                    </a:xfrm>
                    <a:prstGeom prst="rect">
                      <a:avLst/>
                    </a:prstGeom>
                    <a:noFill/>
                    <a:ln w="9525">
                      <a:noFill/>
                      <a:miter lim="800000"/>
                      <a:headEnd/>
                      <a:tailEnd/>
                    </a:ln>
                  </pic:spPr>
                </pic:pic>
              </a:graphicData>
            </a:graphic>
          </wp:inline>
        </w:drawing>
      </w:r>
    </w:p>
    <w:p w:rsidR="00495090" w:rsidRDefault="00495090" w:rsidP="00495090">
      <w:pPr>
        <w:pStyle w:val="PSI-Normal"/>
      </w:pPr>
    </w:p>
    <w:p w:rsidR="00495090" w:rsidRDefault="00495090" w:rsidP="00495090">
      <w:pPr>
        <w:pStyle w:val="PSI-Normal"/>
      </w:pPr>
    </w:p>
    <w:p w:rsidR="00495090" w:rsidRDefault="00495090" w:rsidP="00495090">
      <w:pPr>
        <w:pStyle w:val="PSI-Normal"/>
      </w:pPr>
      <w:r>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rsidR="009C750B" w:rsidRDefault="00495090" w:rsidP="00AF7391">
      <w:pPr>
        <w:pStyle w:val="PSI-Normal"/>
      </w:pPr>
      <w:r>
        <w:rPr>
          <w:noProof/>
          <w:lang w:eastAsia="es-AR"/>
        </w:rPr>
        <w:lastRenderedPageBreak/>
        <w:drawing>
          <wp:inline distT="0" distB="0" distL="0" distR="0">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1"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rsidR="00495090" w:rsidRDefault="00495090" w:rsidP="001A1EAB">
      <w:pPr>
        <w:pStyle w:val="PSI-Ttulo2"/>
      </w:pPr>
    </w:p>
    <w:p w:rsidR="00495090" w:rsidRDefault="00495090" w:rsidP="001A1EAB">
      <w:pPr>
        <w:pStyle w:val="PSI-Ttulo2"/>
      </w:pPr>
    </w:p>
    <w:p w:rsidR="00495090" w:rsidRDefault="00495090" w:rsidP="001A1EAB">
      <w:pPr>
        <w:pStyle w:val="PSI-Ttulo2"/>
      </w:pPr>
    </w:p>
    <w:p w:rsidR="001A1EAB" w:rsidRDefault="001A1EAB" w:rsidP="001A1EAB">
      <w:pPr>
        <w:pStyle w:val="PSI-Ttulo2"/>
      </w:pPr>
      <w:bookmarkStart w:id="18" w:name="_Toc54630081"/>
      <w:r w:rsidRPr="00CE145D">
        <w:t>Subir Programa</w:t>
      </w:r>
      <w:bookmarkEnd w:id="18"/>
    </w:p>
    <w:p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continuación se mostrará la pantalla Subir Programa, la cual contiene tres listas desplegables </w:t>
      </w:r>
      <w:r w:rsidRPr="00F80781">
        <w:rPr>
          <w:b/>
        </w:rPr>
        <w:t>&lt;Año&gt;</w:t>
      </w:r>
      <w:r>
        <w:t xml:space="preserve"> ,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lastRenderedPageBreak/>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3"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4"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rsidR="001A1EAB" w:rsidRDefault="001A1EAB" w:rsidP="001A1EAB">
      <w:pPr>
        <w:pStyle w:val="PSI-Ttulo2"/>
      </w:pPr>
      <w:bookmarkStart w:id="19" w:name="_Toc54630082"/>
      <w:r>
        <w:lastRenderedPageBreak/>
        <w:t>Carga Masiva de Programas</w:t>
      </w:r>
      <w:bookmarkEnd w:id="19"/>
    </w:p>
    <w:p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continuación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5"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lastRenderedPageBreak/>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6"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rsidR="00A92A3D" w:rsidRDefault="00A92A3D" w:rsidP="00AF7391">
      <w:pPr>
        <w:pStyle w:val="PSI-Normal"/>
      </w:pPr>
    </w:p>
    <w:p w:rsidR="002800C6" w:rsidRDefault="002800C6" w:rsidP="00AF7391">
      <w:pPr>
        <w:pStyle w:val="PSI-Normal"/>
      </w:pPr>
      <w:r>
        <w:t xml:space="preserve">Además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9179A5" w:rsidRPr="001D4104" w:rsidRDefault="009179A5" w:rsidP="00AF7391">
      <w:pPr>
        <w:pStyle w:val="PSI-Normal"/>
      </w:pPr>
    </w:p>
    <w:p w:rsidR="00A304B6" w:rsidRDefault="00A304B6" w:rsidP="001A1EAB">
      <w:pPr>
        <w:pStyle w:val="PSI-Ttulo2"/>
      </w:pPr>
    </w:p>
    <w:p w:rsidR="001A1EAB" w:rsidRDefault="001A1EAB" w:rsidP="001A1EAB">
      <w:pPr>
        <w:pStyle w:val="PSI-Ttulo2"/>
      </w:pPr>
      <w:bookmarkStart w:id="20" w:name="_Toc54630083"/>
      <w:r>
        <w:t>Subir Plan</w:t>
      </w:r>
      <w:bookmarkEnd w:id="20"/>
    </w:p>
    <w:p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lastRenderedPageBreak/>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7"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8"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Mb. </w:t>
      </w:r>
    </w:p>
    <w:p w:rsidR="00587531" w:rsidRDefault="00587531" w:rsidP="00AF7391">
      <w:pPr>
        <w:pStyle w:val="PSI-Normal"/>
      </w:pPr>
    </w:p>
    <w:p w:rsidR="00767BC2" w:rsidRDefault="00AD4701" w:rsidP="00767BC2">
      <w:pPr>
        <w:pStyle w:val="PSI-Ttulo2"/>
      </w:pPr>
      <w:bookmarkStart w:id="21" w:name="_Toc54630084"/>
      <w:r>
        <w:lastRenderedPageBreak/>
        <w:t xml:space="preserve">Gestionar </w:t>
      </w:r>
      <w:r w:rsidR="00767BC2">
        <w:t>Carrera</w:t>
      </w:r>
      <w:bookmarkEnd w:id="21"/>
    </w:p>
    <w:p w:rsidR="00627977" w:rsidRDefault="00627977" w:rsidP="00AF7391">
      <w:pPr>
        <w:pStyle w:val="PSI-Normal"/>
      </w:pPr>
      <w:r>
        <w:t>Para acceder a este módulo, nos dirigiremos al menú principal -&gt;Carreras,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9"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continuación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70"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93B82" w:rsidRDefault="00693B82" w:rsidP="00627977">
      <w:pPr>
        <w:pStyle w:val="PSI-Ttulo3"/>
      </w:pPr>
    </w:p>
    <w:p w:rsidR="00693B82" w:rsidRDefault="00693B82" w:rsidP="00627977">
      <w:pPr>
        <w:pStyle w:val="PSI-Ttulo3"/>
      </w:pPr>
    </w:p>
    <w:p w:rsidR="00627977" w:rsidRDefault="00072049" w:rsidP="00627977">
      <w:pPr>
        <w:pStyle w:val="PSI-Ttulo3"/>
      </w:pPr>
      <w:bookmarkStart w:id="22" w:name="_Toc54630085"/>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lastRenderedPageBreak/>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1"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54630086"/>
      <w:r>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2"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3"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Default="005531D6" w:rsidP="00AF7391">
      <w:pPr>
        <w:pStyle w:val="PSI-Normal"/>
      </w:pPr>
    </w:p>
    <w:p w:rsidR="00627977" w:rsidRDefault="00627977" w:rsidP="00627977">
      <w:pPr>
        <w:pStyle w:val="PSI-Ttulo3"/>
      </w:pPr>
      <w:bookmarkStart w:id="24" w:name="_Toc54630087"/>
      <w:r>
        <w:lastRenderedPageBreak/>
        <w:t>Modificar</w:t>
      </w:r>
      <w:r w:rsidR="006F72CF">
        <w:t xml:space="preserve">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4"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5"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Pr="00E37D6A" w:rsidRDefault="00627977" w:rsidP="00627977">
      <w:pPr>
        <w:pStyle w:val="PSI-Ttulo3"/>
        <w:rPr>
          <w:lang w:val="es-AR"/>
        </w:rPr>
      </w:pP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93B82" w:rsidRDefault="00693B82" w:rsidP="00627977">
      <w:pPr>
        <w:pStyle w:val="PSI-Comentario"/>
      </w:pPr>
    </w:p>
    <w:p w:rsidR="00627977" w:rsidRDefault="00AC461C" w:rsidP="00627977">
      <w:pPr>
        <w:pStyle w:val="PSI-Ttulo3"/>
      </w:pPr>
      <w:bookmarkStart w:id="25" w:name="_Toc54630088"/>
      <w:r>
        <w:t xml:space="preserve">Ver </w:t>
      </w:r>
      <w:r w:rsidR="00A90358">
        <w:t xml:space="preserve">Revisiones del </w:t>
      </w:r>
      <w:r>
        <w:t>Plan</w:t>
      </w:r>
      <w:bookmarkEnd w:id="25"/>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6"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lastRenderedPageBreak/>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7"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8"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t>Este al ser clickeado,</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A26D6A" w:rsidP="00AF7391">
      <w:pPr>
        <w:pStyle w:val="PSI-Normal"/>
      </w:pPr>
      <w:r>
        <w:rPr>
          <w:noProof/>
          <w:lang w:eastAsia="es-AR"/>
        </w:rPr>
        <w:lastRenderedPageBreak/>
        <w:drawing>
          <wp:inline distT="0" distB="0" distL="0" distR="0">
            <wp:extent cx="5267325" cy="5057775"/>
            <wp:effectExtent l="19050" t="0" r="9525" b="0"/>
            <wp:docPr id="79" name="Imagen 2"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Gestionar Carrera\Ver Revisiones del Plan\4.png"/>
                    <pic:cNvPicPr>
                      <a:picLocks noChangeAspect="1" noChangeArrowheads="1"/>
                    </pic:cNvPicPr>
                  </pic:nvPicPr>
                  <pic:blipFill>
                    <a:blip r:embed="rId79" cstate="print"/>
                    <a:srcRect/>
                    <a:stretch>
                      <a:fillRect/>
                    </a:stretch>
                  </pic:blipFill>
                  <pic:spPr bwMode="auto">
                    <a:xfrm>
                      <a:off x="0" y="0"/>
                      <a:ext cx="5267325" cy="5057775"/>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627977" w:rsidRDefault="00627977" w:rsidP="00767BC2">
      <w:pPr>
        <w:pStyle w:val="PSI-Ttulo2"/>
      </w:pPr>
    </w:p>
    <w:p w:rsidR="00693B82" w:rsidRDefault="00693B82" w:rsidP="00767BC2">
      <w:pPr>
        <w:pStyle w:val="PSI-Ttulo2"/>
      </w:pPr>
    </w:p>
    <w:p w:rsidR="00943F8D" w:rsidRDefault="00943F8D" w:rsidP="00767BC2">
      <w:pPr>
        <w:pStyle w:val="PSI-Ttulo2"/>
      </w:pPr>
    </w:p>
    <w:p w:rsidR="00943F8D" w:rsidRDefault="00943F8D" w:rsidP="00767BC2">
      <w:pPr>
        <w:pStyle w:val="PSI-Ttulo2"/>
      </w:pPr>
    </w:p>
    <w:p w:rsidR="0058595B" w:rsidRDefault="0058595B" w:rsidP="00767BC2">
      <w:pPr>
        <w:pStyle w:val="PSI-Ttulo2"/>
      </w:pPr>
    </w:p>
    <w:p w:rsidR="00767BC2" w:rsidRDefault="00AD4701" w:rsidP="00767BC2">
      <w:pPr>
        <w:pStyle w:val="PSI-Ttulo2"/>
      </w:pPr>
      <w:bookmarkStart w:id="26" w:name="_Toc54630089"/>
      <w:r w:rsidRPr="00FA0B88">
        <w:t xml:space="preserve">Gestionar </w:t>
      </w:r>
      <w:r w:rsidR="00767BC2" w:rsidRPr="00FA0B88">
        <w:t>Plan</w:t>
      </w:r>
      <w:bookmarkEnd w:id="26"/>
    </w:p>
    <w:p w:rsidR="00624316" w:rsidRDefault="00624316" w:rsidP="00AF7391">
      <w:pPr>
        <w:pStyle w:val="PSI-Normal"/>
      </w:pPr>
      <w:r>
        <w:t>Para acceder a este módulo, nos dirigiremos al menú principal -&gt;</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80"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t xml:space="preserve">A continuación se mostrará la pantalla planes, la cual contiene el listado de las carreras ofrecidas en la unidad académica junto a un botón denominado  </w:t>
      </w:r>
      <w:r>
        <w:rPr>
          <w:b/>
        </w:rPr>
        <w:t>&lt;Ver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1"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2"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lastRenderedPageBreak/>
        <w:t xml:space="preserve">A continuación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3"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707B6C" w:rsidRDefault="00707B6C" w:rsidP="00624316">
      <w:pPr>
        <w:pStyle w:val="PSI-Ttulo3"/>
      </w:pPr>
    </w:p>
    <w:p w:rsidR="00624316" w:rsidRDefault="00624316" w:rsidP="00624316">
      <w:pPr>
        <w:pStyle w:val="PSI-Ttulo3"/>
      </w:pPr>
      <w:bookmarkStart w:id="27" w:name="_Toc54630090"/>
      <w:r>
        <w:t xml:space="preserve">Alta de </w:t>
      </w:r>
      <w:r w:rsidR="00B446F1">
        <w:t xml:space="preserve">Revisión de </w:t>
      </w:r>
      <w:r w:rsidR="0083552D">
        <w:t>Plan</w:t>
      </w:r>
      <w:bookmarkEnd w:id="27"/>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4"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lastRenderedPageBreak/>
        <w:t xml:space="preserve">Si desea puede anular la operación presionando el botón </w:t>
      </w:r>
      <w:r w:rsidRPr="003D0720">
        <w:rPr>
          <w:b/>
        </w:rPr>
        <w:t>&lt;Cancelar&gt;</w:t>
      </w:r>
      <w:r>
        <w:t>.</w:t>
      </w:r>
      <w:r>
        <w:rPr>
          <w:b/>
        </w:rPr>
        <w:t xml:space="preserve"> </w:t>
      </w:r>
    </w:p>
    <w:p w:rsidR="00641726" w:rsidRDefault="00641726" w:rsidP="00AF7391">
      <w:pPr>
        <w:pStyle w:val="PSI-Normal"/>
      </w:pPr>
    </w:p>
    <w:p w:rsidR="00707B6C" w:rsidRPr="001D4104" w:rsidRDefault="00707B6C" w:rsidP="00AF7391">
      <w:pPr>
        <w:pStyle w:val="PSI-Normal"/>
      </w:pPr>
    </w:p>
    <w:p w:rsidR="00624316" w:rsidRDefault="00624316" w:rsidP="00624316">
      <w:pPr>
        <w:pStyle w:val="PSI-Ttulo3"/>
      </w:pPr>
      <w:bookmarkStart w:id="28" w:name="_Toc54630091"/>
      <w:r>
        <w:t xml:space="preserve">Baja de </w:t>
      </w:r>
      <w:r w:rsidR="00423147">
        <w:t xml:space="preserve">Revisión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5"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6"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707B6C" w:rsidRDefault="00707B6C" w:rsidP="00AF7391">
      <w:pPr>
        <w:pStyle w:val="PSI-Normal"/>
      </w:pPr>
    </w:p>
    <w:p w:rsidR="00707B6C" w:rsidRPr="00C1440D" w:rsidRDefault="00707B6C" w:rsidP="00AF7391">
      <w:pPr>
        <w:pStyle w:val="PSI-Normal"/>
      </w:pPr>
    </w:p>
    <w:p w:rsidR="00624316" w:rsidRDefault="00624316" w:rsidP="00624316">
      <w:pPr>
        <w:pStyle w:val="PSI-Ttulo3"/>
      </w:pPr>
      <w:bookmarkStart w:id="29" w:name="_Toc54630092"/>
      <w:r>
        <w:t xml:space="preserve">Modificar  </w:t>
      </w:r>
      <w:r w:rsidR="008666FD">
        <w:t xml:space="preserve">Revisión de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7"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lastRenderedPageBreak/>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8"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Pr="00E37D6A" w:rsidRDefault="00624316" w:rsidP="00624316">
      <w:pPr>
        <w:pStyle w:val="PSI-Ttulo3"/>
        <w:rPr>
          <w:lang w:val="es-AR"/>
        </w:rPr>
      </w:pP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707B6C" w:rsidRDefault="00707B6C" w:rsidP="00624316">
      <w:pPr>
        <w:pStyle w:val="PSI-Comentario"/>
      </w:pPr>
    </w:p>
    <w:p w:rsidR="00624316" w:rsidRDefault="00624316" w:rsidP="00624316">
      <w:pPr>
        <w:pStyle w:val="PSI-Ttulo3"/>
      </w:pPr>
      <w:bookmarkStart w:id="30" w:name="_Toc54630093"/>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9"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w:t>
      </w:r>
      <w:r w:rsidR="00B2601F">
        <w:t>la lista</w:t>
      </w:r>
      <w:r w:rsidR="00DA36F3">
        <w:t xml:space="preserve"> desplegable</w:t>
      </w:r>
      <w:r w:rsidR="00B2601F">
        <w:t xml:space="preserve"> </w:t>
      </w:r>
      <w:r w:rsidR="00B2601F" w:rsidRPr="00DA36F3">
        <w:rPr>
          <w:b/>
        </w:rPr>
        <w:t>&lt;Asignatura</w:t>
      </w:r>
      <w:r w:rsidR="00DA36F3">
        <w:rPr>
          <w:b/>
        </w:rPr>
        <w:t>s</w:t>
      </w:r>
      <w:r w:rsidR="00B2601F" w:rsidRPr="00DA36F3">
        <w:rPr>
          <w:b/>
        </w:rPr>
        <w:t>&gt;</w:t>
      </w:r>
      <w:r w:rsidR="00DA36F3">
        <w:t xml:space="preserve"> y </w:t>
      </w:r>
      <w:r>
        <w:t xml:space="preserve">los botones </w:t>
      </w:r>
      <w:r w:rsidRPr="0007759F">
        <w:rPr>
          <w:b/>
        </w:rPr>
        <w:t>&lt;</w:t>
      </w:r>
      <w:r w:rsidR="003D7911">
        <w:rPr>
          <w:b/>
        </w:rPr>
        <w:t>Agregar</w:t>
      </w:r>
      <w:r w:rsidRPr="0007759F">
        <w:rPr>
          <w:b/>
        </w:rPr>
        <w:t>&gt;</w:t>
      </w:r>
      <w:r>
        <w:t xml:space="preserve"> y  </w:t>
      </w:r>
      <w:r w:rsidRPr="0007759F">
        <w:rPr>
          <w:b/>
        </w:rPr>
        <w:t>&lt;</w:t>
      </w:r>
      <w:r w:rsidR="003D7911">
        <w:rPr>
          <w:b/>
        </w:rPr>
        <w:t>Guardar y Procesar</w:t>
      </w:r>
      <w:r w:rsidRPr="0007759F">
        <w:rPr>
          <w:b/>
        </w:rPr>
        <w:t>&gt;</w:t>
      </w:r>
      <w:r>
        <w:t xml:space="preserve"> donde usted podrá agregar asignaturas a la revisión en cuestión.</w:t>
      </w:r>
    </w:p>
    <w:p w:rsidR="00B413E0" w:rsidRDefault="00C5704E" w:rsidP="00A44F74">
      <w:pPr>
        <w:pStyle w:val="PSI-Normal"/>
      </w:pPr>
      <w:r>
        <w:rPr>
          <w:noProof/>
          <w:lang w:eastAsia="es-AR"/>
        </w:rPr>
        <w:lastRenderedPageBreak/>
        <w:drawing>
          <wp:inline distT="0" distB="0" distL="0" distR="0">
            <wp:extent cx="5400040" cy="2952152"/>
            <wp:effectExtent l="19050" t="0" r="0" b="0"/>
            <wp:docPr id="81" name="Imagen 3"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Plan\Ver Asignaturas\2.png"/>
                    <pic:cNvPicPr>
                      <a:picLocks noChangeAspect="1" noChangeArrowheads="1"/>
                    </pic:cNvPicPr>
                  </pic:nvPicPr>
                  <pic:blipFill>
                    <a:blip r:embed="rId90" cstate="print"/>
                    <a:srcRect/>
                    <a:stretch>
                      <a:fillRect/>
                    </a:stretch>
                  </pic:blipFill>
                  <pic:spPr bwMode="auto">
                    <a:xfrm>
                      <a:off x="0" y="0"/>
                      <a:ext cx="5400040" cy="2952152"/>
                    </a:xfrm>
                    <a:prstGeom prst="rect">
                      <a:avLst/>
                    </a:prstGeom>
                    <a:noFill/>
                    <a:ln w="9525">
                      <a:noFill/>
                      <a:miter lim="800000"/>
                      <a:headEnd/>
                      <a:tailEnd/>
                    </a:ln>
                  </pic:spPr>
                </pic:pic>
              </a:graphicData>
            </a:graphic>
          </wp:inline>
        </w:drawing>
      </w:r>
    </w:p>
    <w:p w:rsidR="00515EEC" w:rsidRDefault="00515EEC" w:rsidP="00A44F74">
      <w:pPr>
        <w:pStyle w:val="PSI-Normal"/>
      </w:pPr>
      <w:r>
        <w:t>A medida que</w:t>
      </w:r>
      <w:r w:rsidR="003D7911">
        <w:t xml:space="preserve"> seleccionemos una asignatura de la lista y</w:t>
      </w:r>
      <w:r>
        <w:t xml:space="preserve"> presionemos el botón </w:t>
      </w:r>
      <w:r w:rsidRPr="0007759F">
        <w:rPr>
          <w:b/>
        </w:rPr>
        <w:t>&lt;</w:t>
      </w:r>
      <w:r w:rsidR="003D7911">
        <w:rPr>
          <w:b/>
        </w:rPr>
        <w:t>Agregar</w:t>
      </w:r>
      <w:r w:rsidRPr="0007759F">
        <w:rPr>
          <w:b/>
        </w:rPr>
        <w:t>&gt;</w:t>
      </w:r>
      <w:r>
        <w:t xml:space="preserve"> se </w:t>
      </w:r>
      <w:r w:rsidR="003536AD">
        <w:t>irán agregando al listado provisorio</w:t>
      </w:r>
      <w:r>
        <w:t xml:space="preserve"> </w:t>
      </w:r>
      <w:r w:rsidR="003536AD">
        <w:t>de</w:t>
      </w:r>
      <w:r>
        <w:t xml:space="preserve"> asignaturas que deseemos  vincular a la revisión, junto al botón </w:t>
      </w:r>
      <w:r w:rsidRPr="0007759F">
        <w:rPr>
          <w:b/>
        </w:rPr>
        <w:t>&lt;Eliminar&gt;</w:t>
      </w:r>
      <w:r>
        <w:t xml:space="preserve"> para desvincularla</w:t>
      </w:r>
      <w:r w:rsidR="00F63F2C">
        <w:t>s</w:t>
      </w:r>
      <w:r>
        <w:t>.</w:t>
      </w:r>
    </w:p>
    <w:p w:rsidR="00B413E0" w:rsidRDefault="00F75F28" w:rsidP="00A44F74">
      <w:pPr>
        <w:pStyle w:val="PSI-Normal"/>
      </w:pPr>
      <w:r>
        <w:rPr>
          <w:noProof/>
          <w:lang w:eastAsia="es-AR"/>
        </w:rPr>
        <w:drawing>
          <wp:inline distT="0" distB="0" distL="0" distR="0">
            <wp:extent cx="5400040" cy="3181381"/>
            <wp:effectExtent l="19050" t="0" r="0" b="0"/>
            <wp:docPr id="89" name="Imagen 4"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Plan\Ver Asignaturas\3.png"/>
                    <pic:cNvPicPr>
                      <a:picLocks noChangeAspect="1" noChangeArrowheads="1"/>
                    </pic:cNvPicPr>
                  </pic:nvPicPr>
                  <pic:blipFill>
                    <a:blip r:embed="rId91" cstate="print"/>
                    <a:srcRect/>
                    <a:stretch>
                      <a:fillRect/>
                    </a:stretch>
                  </pic:blipFill>
                  <pic:spPr bwMode="auto">
                    <a:xfrm>
                      <a:off x="0" y="0"/>
                      <a:ext cx="5400040" cy="3181381"/>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w:t>
      </w:r>
      <w:r w:rsidR="003536AD">
        <w:rPr>
          <w:b/>
        </w:rPr>
        <w:t>Guardar y Procesar</w:t>
      </w:r>
      <w:r w:rsidRPr="0007759F">
        <w:rPr>
          <w:b/>
        </w:rPr>
        <w:t>&gt;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w:t>
      </w:r>
      <w:r w:rsidR="003536AD">
        <w:rPr>
          <w:b/>
        </w:rPr>
        <w:t>Guardar y Procesar</w:t>
      </w:r>
      <w:r w:rsidRPr="0007759F">
        <w:rPr>
          <w:b/>
        </w:rPr>
        <w:t>&gt;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3A3F1A" w:rsidRDefault="003A3F1A" w:rsidP="003A3F1A">
      <w:pPr>
        <w:pStyle w:val="PSI-Ttulo4"/>
      </w:pPr>
      <w:r>
        <w:lastRenderedPageBreak/>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36D0E" w:rsidRDefault="00336D0E" w:rsidP="003A3F1A">
      <w:pPr>
        <w:pStyle w:val="PSI-Normal"/>
      </w:pPr>
    </w:p>
    <w:p w:rsidR="003A3F1A" w:rsidRDefault="00F61C0B" w:rsidP="004B100A">
      <w:pPr>
        <w:pStyle w:val="PSI-Comentario"/>
      </w:pPr>
      <w:r>
        <w:rPr>
          <w:noProof/>
          <w:lang w:eastAsia="es-AR"/>
        </w:rPr>
        <w:drawing>
          <wp:inline distT="0" distB="0" distL="0" distR="0">
            <wp:extent cx="5248275" cy="5114925"/>
            <wp:effectExtent l="19050" t="0" r="9525" b="0"/>
            <wp:docPr id="125" name="Imagen 5"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Plan\Ver Asignaturas\4.png"/>
                    <pic:cNvPicPr>
                      <a:picLocks noChangeAspect="1" noChangeArrowheads="1"/>
                    </pic:cNvPicPr>
                  </pic:nvPicPr>
                  <pic:blipFill>
                    <a:blip r:embed="rId92" cstate="print"/>
                    <a:srcRect/>
                    <a:stretch>
                      <a:fillRect/>
                    </a:stretch>
                  </pic:blipFill>
                  <pic:spPr bwMode="auto">
                    <a:xfrm>
                      <a:off x="0" y="0"/>
                      <a:ext cx="5248275" cy="5114925"/>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182B36" w:rsidP="00AF7391">
      <w:pPr>
        <w:pStyle w:val="PSI-Normal"/>
      </w:pPr>
      <w:r>
        <w:t xml:space="preserve">Si presionamos el botón </w:t>
      </w:r>
      <w:r w:rsidRPr="003A3F1A">
        <w:rPr>
          <w:b/>
        </w:rPr>
        <w:t>&lt;Ver Asignaturas Correlativas&gt;</w:t>
      </w:r>
      <w:r>
        <w:rPr>
          <w:b/>
        </w:rPr>
        <w:t xml:space="preserve"> </w:t>
      </w:r>
      <w:r w:rsidRPr="00182B36">
        <w:t>podrá</w:t>
      </w:r>
      <w:r>
        <w:t xml:space="preserve"> gestionar las correlativas de una asignatura, como se muestra a continuación.</w:t>
      </w:r>
    </w:p>
    <w:p w:rsidR="00182B36" w:rsidRDefault="00182B36" w:rsidP="00AF7391">
      <w:pPr>
        <w:pStyle w:val="PSI-Normal"/>
      </w:pPr>
      <w:r>
        <w:rPr>
          <w:noProof/>
          <w:lang w:eastAsia="es-AR"/>
        </w:rPr>
        <w:drawing>
          <wp:inline distT="0" distB="0" distL="0" distR="0">
            <wp:extent cx="5400040" cy="321431"/>
            <wp:effectExtent l="19050" t="0" r="0" b="0"/>
            <wp:docPr id="37" name="Imagen 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5.png"/>
                    <pic:cNvPicPr>
                      <a:picLocks noChangeAspect="1" noChangeArrowheads="1"/>
                    </pic:cNvPicPr>
                  </pic:nvPicPr>
                  <pic:blipFill>
                    <a:blip r:embed="rId93" cstate="print"/>
                    <a:srcRect/>
                    <a:stretch>
                      <a:fillRect/>
                    </a:stretch>
                  </pic:blipFill>
                  <pic:spPr bwMode="auto">
                    <a:xfrm>
                      <a:off x="0" y="0"/>
                      <a:ext cx="5400040" cy="321431"/>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8B47C1" w:rsidRDefault="008B47C1" w:rsidP="008B47C1">
      <w:pPr>
        <w:pStyle w:val="PSI-Ttulo4"/>
      </w:pPr>
      <w:r>
        <w:lastRenderedPageBreak/>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t xml:space="preserve">  se mostrará una nueva pantalla con </w:t>
      </w:r>
      <w:r w:rsidR="00DA36F3">
        <w:t xml:space="preserve">las listas desplegables </w:t>
      </w:r>
      <w:r w:rsidR="00DA36F3" w:rsidRPr="00DA36F3">
        <w:rPr>
          <w:b/>
        </w:rPr>
        <w:t>&lt;Asignatura</w:t>
      </w:r>
      <w:r w:rsidR="00DA36F3">
        <w:rPr>
          <w:b/>
        </w:rPr>
        <w:t>s</w:t>
      </w:r>
      <w:r w:rsidR="00DA36F3" w:rsidRPr="00DA36F3">
        <w:rPr>
          <w:b/>
        </w:rPr>
        <w:t>&gt;</w:t>
      </w:r>
      <w:r w:rsidR="00DA36F3">
        <w:t xml:space="preserve">, </w:t>
      </w:r>
      <w:r w:rsidR="00DA36F3" w:rsidRPr="00DA36F3">
        <w:rPr>
          <w:b/>
        </w:rPr>
        <w:t>&lt;</w:t>
      </w:r>
      <w:r w:rsidR="00DA36F3">
        <w:rPr>
          <w:b/>
        </w:rPr>
        <w:t>Requisito</w:t>
      </w:r>
      <w:r w:rsidR="00DA36F3" w:rsidRPr="00DA36F3">
        <w:rPr>
          <w:b/>
        </w:rPr>
        <w:t>&gt;</w:t>
      </w:r>
      <w:r w:rsidR="00DA36F3">
        <w:rPr>
          <w:b/>
        </w:rPr>
        <w:t xml:space="preserve"> </w:t>
      </w:r>
      <w:r w:rsidR="00DA36F3">
        <w:t xml:space="preserve">y </w:t>
      </w:r>
      <w:r w:rsidR="00DA36F3" w:rsidRPr="00DA36F3">
        <w:rPr>
          <w:b/>
        </w:rPr>
        <w:t>&lt;</w:t>
      </w:r>
      <w:r w:rsidR="00DA36F3">
        <w:rPr>
          <w:b/>
        </w:rPr>
        <w:t>Tipo de Correlatividad</w:t>
      </w:r>
      <w:r w:rsidR="00DA36F3" w:rsidRPr="00DA36F3">
        <w:rPr>
          <w:b/>
        </w:rPr>
        <w:t>&gt;</w:t>
      </w:r>
      <w:r w:rsidR="00DA36F3">
        <w:rPr>
          <w:b/>
        </w:rPr>
        <w:t xml:space="preserve"> </w:t>
      </w:r>
      <w:r w:rsidR="00DA36F3">
        <w:t xml:space="preserve">y </w:t>
      </w:r>
      <w:r>
        <w:t xml:space="preserve">los botones </w:t>
      </w:r>
      <w:r w:rsidRPr="0007759F">
        <w:rPr>
          <w:b/>
        </w:rPr>
        <w:t>&lt;</w:t>
      </w:r>
      <w:r w:rsidR="005835E9">
        <w:rPr>
          <w:b/>
        </w:rPr>
        <w:t>Agregar</w:t>
      </w:r>
      <w:r w:rsidRPr="0007759F">
        <w:rPr>
          <w:b/>
        </w:rPr>
        <w:t>&gt;</w:t>
      </w:r>
      <w:r>
        <w:t xml:space="preserve"> y  </w:t>
      </w:r>
      <w:r w:rsidRPr="0007759F">
        <w:rPr>
          <w:b/>
        </w:rPr>
        <w:t>&lt;</w:t>
      </w:r>
      <w:r w:rsidR="005835E9">
        <w:rPr>
          <w:b/>
        </w:rPr>
        <w:t>Guardar y Procesar</w:t>
      </w:r>
      <w:r w:rsidRPr="0007759F">
        <w:rPr>
          <w:b/>
        </w:rPr>
        <w:t>&gt;</w:t>
      </w:r>
      <w:r>
        <w:t xml:space="preserve"> donde usted podrá agregar correlativas a la asignatura en cuestión.</w:t>
      </w:r>
    </w:p>
    <w:p w:rsidR="00624316" w:rsidRDefault="003F3CFD" w:rsidP="00767BC2">
      <w:pPr>
        <w:pStyle w:val="PSI-Ttulo2"/>
      </w:pPr>
      <w:r>
        <w:rPr>
          <w:noProof/>
          <w:lang w:eastAsia="es-AR"/>
        </w:rPr>
        <w:drawing>
          <wp:inline distT="0" distB="0" distL="0" distR="0">
            <wp:extent cx="5400040" cy="4217360"/>
            <wp:effectExtent l="19050" t="0" r="0" b="0"/>
            <wp:docPr id="127" name="Imagen 6"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Plan\Ver Asignaturas\6.png"/>
                    <pic:cNvPicPr>
                      <a:picLocks noChangeAspect="1" noChangeArrowheads="1"/>
                    </pic:cNvPicPr>
                  </pic:nvPicPr>
                  <pic:blipFill>
                    <a:blip r:embed="rId94" cstate="print"/>
                    <a:srcRect/>
                    <a:stretch>
                      <a:fillRect/>
                    </a:stretch>
                  </pic:blipFill>
                  <pic:spPr bwMode="auto">
                    <a:xfrm>
                      <a:off x="0" y="0"/>
                      <a:ext cx="5400040" cy="4217360"/>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w:t>
      </w:r>
      <w:r w:rsidR="004103FE">
        <w:t xml:space="preserve">seleccionemos una asignatura de la lista, junto a su requisito y tipo de correlatividad y </w:t>
      </w:r>
      <w:r>
        <w:t xml:space="preserve">presionemos el botón </w:t>
      </w:r>
      <w:r w:rsidRPr="0007759F">
        <w:rPr>
          <w:b/>
        </w:rPr>
        <w:t>&lt;</w:t>
      </w:r>
      <w:r w:rsidR="004103FE">
        <w:rPr>
          <w:b/>
        </w:rPr>
        <w:t>Agregar</w:t>
      </w:r>
      <w:r w:rsidRPr="0007759F">
        <w:rPr>
          <w:b/>
        </w:rPr>
        <w:t>&gt;</w:t>
      </w:r>
      <w:r>
        <w:t xml:space="preserve"> se </w:t>
      </w:r>
      <w:r w:rsidR="004103FE">
        <w:t xml:space="preserve">irán agregando al listado provisorio de asignaturas correlativas que deseemos </w:t>
      </w:r>
      <w:r>
        <w:t xml:space="preserve">vincular a la asignatura en cuestión, junto al botón </w:t>
      </w:r>
      <w:r w:rsidRPr="0007759F">
        <w:rPr>
          <w:b/>
        </w:rPr>
        <w:t>&lt;Eliminar&gt;</w:t>
      </w:r>
      <w:r>
        <w:t xml:space="preserve"> para desvincularlas.</w:t>
      </w:r>
    </w:p>
    <w:p w:rsidR="00A62CB7" w:rsidRDefault="006779A3" w:rsidP="008B47C1">
      <w:pPr>
        <w:pStyle w:val="PSI-Normal"/>
      </w:pPr>
      <w:r>
        <w:rPr>
          <w:noProof/>
          <w:lang w:eastAsia="es-AR"/>
        </w:rPr>
        <w:lastRenderedPageBreak/>
        <w:drawing>
          <wp:inline distT="0" distB="0" distL="0" distR="0">
            <wp:extent cx="5400040" cy="4498822"/>
            <wp:effectExtent l="19050" t="0" r="0" b="0"/>
            <wp:docPr id="128" name="Imagen 7"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7.png"/>
                    <pic:cNvPicPr>
                      <a:picLocks noChangeAspect="1" noChangeArrowheads="1"/>
                    </pic:cNvPicPr>
                  </pic:nvPicPr>
                  <pic:blipFill>
                    <a:blip r:embed="rId95" cstate="print"/>
                    <a:srcRect/>
                    <a:stretch>
                      <a:fillRect/>
                    </a:stretch>
                  </pic:blipFill>
                  <pic:spPr bwMode="auto">
                    <a:xfrm>
                      <a:off x="0" y="0"/>
                      <a:ext cx="5400040" cy="4498822"/>
                    </a:xfrm>
                    <a:prstGeom prst="rect">
                      <a:avLst/>
                    </a:prstGeom>
                    <a:noFill/>
                    <a:ln w="9525">
                      <a:noFill/>
                      <a:miter lim="800000"/>
                      <a:headEnd/>
                      <a:tailEnd/>
                    </a:ln>
                  </pic:spPr>
                </pic:pic>
              </a:graphicData>
            </a:graphic>
          </wp:inline>
        </w:drawing>
      </w:r>
    </w:p>
    <w:p w:rsidR="00A62CB7" w:rsidRDefault="00A62CB7" w:rsidP="008B47C1">
      <w:pPr>
        <w:pStyle w:val="PSI-Normal"/>
      </w:pP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w:t>
      </w:r>
      <w:r w:rsidR="00B06DAA">
        <w:rPr>
          <w:b/>
        </w:rPr>
        <w:t>Guardar y Procesar</w:t>
      </w:r>
      <w:r w:rsidRPr="0007759F">
        <w:rPr>
          <w:b/>
        </w:rPr>
        <w:t>&gt;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w:t>
      </w:r>
      <w:r w:rsidR="00F84E04">
        <w:rPr>
          <w:b/>
        </w:rPr>
        <w:t>Guardar y Procesar</w:t>
      </w:r>
      <w:r w:rsidRPr="0007759F">
        <w:rPr>
          <w:b/>
        </w:rPr>
        <w:t>&gt;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102BDF" w:rsidRDefault="00102BDF" w:rsidP="00142CA7">
      <w:pPr>
        <w:pStyle w:val="PSI-Normal"/>
      </w:pPr>
    </w:p>
    <w:p w:rsidR="00102BDF" w:rsidRDefault="00102BDF" w:rsidP="00142CA7">
      <w:pPr>
        <w:pStyle w:val="PSI-Normal"/>
      </w:pPr>
    </w:p>
    <w:p w:rsidR="00102BDF" w:rsidRDefault="00102BDF" w:rsidP="00142CA7">
      <w:pPr>
        <w:pStyle w:val="PSI-Normal"/>
      </w:pPr>
    </w:p>
    <w:p w:rsidR="00F103B3" w:rsidRDefault="00F103B3" w:rsidP="00F103B3">
      <w:pPr>
        <w:pStyle w:val="PSI-Ttulo4"/>
      </w:pPr>
      <w:r>
        <w:lastRenderedPageBreak/>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102BDF" w:rsidRDefault="00102BDF" w:rsidP="00142CA7">
      <w:pPr>
        <w:pStyle w:val="PSI-Normal"/>
      </w:pPr>
    </w:p>
    <w:p w:rsidR="00BD1EB5" w:rsidRDefault="00533514" w:rsidP="00142CA7">
      <w:pPr>
        <w:pStyle w:val="PSI-Normal"/>
      </w:pPr>
      <w:r>
        <w:rPr>
          <w:noProof/>
          <w:lang w:eastAsia="es-AR"/>
        </w:rPr>
        <w:drawing>
          <wp:inline distT="0" distB="0" distL="0" distR="0">
            <wp:extent cx="5400040" cy="4198580"/>
            <wp:effectExtent l="19050" t="0" r="0" b="0"/>
            <wp:docPr id="137" name="Imagen 8" descr="C:\xampp\htdocs\vaspa\Construcción\Screenshots CU\Empleado SA\CU Gestionar Plan\Ver Asigna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lan\Ver Asignaturas\8.png"/>
                    <pic:cNvPicPr>
                      <a:picLocks noChangeAspect="1" noChangeArrowheads="1"/>
                    </pic:cNvPicPr>
                  </pic:nvPicPr>
                  <pic:blipFill>
                    <a:blip r:embed="rId96" cstate="print"/>
                    <a:srcRect/>
                    <a:stretch>
                      <a:fillRect/>
                    </a:stretch>
                  </pic:blipFill>
                  <pic:spPr bwMode="auto">
                    <a:xfrm>
                      <a:off x="0" y="0"/>
                      <a:ext cx="5400040" cy="4198580"/>
                    </a:xfrm>
                    <a:prstGeom prst="rect">
                      <a:avLst/>
                    </a:prstGeom>
                    <a:noFill/>
                    <a:ln w="9525">
                      <a:noFill/>
                      <a:miter lim="800000"/>
                      <a:headEnd/>
                      <a:tailEnd/>
                    </a:ln>
                  </pic:spPr>
                </pic:pic>
              </a:graphicData>
            </a:graphic>
          </wp:inline>
        </w:drawing>
      </w:r>
    </w:p>
    <w:p w:rsidR="009F03BC" w:rsidRDefault="009F03BC" w:rsidP="00BD1EB5">
      <w:pPr>
        <w:pStyle w:val="PSI-Normal"/>
      </w:pPr>
    </w:p>
    <w:p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9F03BC" w:rsidRDefault="009F03BC" w:rsidP="00142CA7">
      <w:pPr>
        <w:pStyle w:val="PSI-Normal"/>
      </w:pPr>
    </w:p>
    <w:p w:rsidR="000B252E" w:rsidRDefault="00AD4701" w:rsidP="00767BC2">
      <w:pPr>
        <w:pStyle w:val="PSI-Ttulo2"/>
      </w:pPr>
      <w:bookmarkStart w:id="31" w:name="_Toc54630094"/>
      <w:r w:rsidRPr="00633C2A">
        <w:lastRenderedPageBreak/>
        <w:t xml:space="preserve">Gestionar </w:t>
      </w:r>
      <w:r w:rsidR="00767BC2" w:rsidRPr="00633C2A">
        <w:t>Profesor</w:t>
      </w:r>
      <w:bookmarkEnd w:id="31"/>
    </w:p>
    <w:p w:rsidR="006C4A64" w:rsidRDefault="006C4A64" w:rsidP="00AF7391">
      <w:pPr>
        <w:pStyle w:val="PSI-Normal"/>
      </w:pPr>
      <w:r>
        <w:t>Para acceder a este módulo, nos dirigiremos al menú principal -&gt;</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7"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90477C" w:rsidRDefault="006C4A64" w:rsidP="00AF7391">
      <w:pPr>
        <w:pStyle w:val="PSI-Normal"/>
      </w:pPr>
      <w:r>
        <w:t xml:space="preserve">A continuación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0853A1" w:rsidRDefault="000853A1" w:rsidP="00AF7391">
      <w:pPr>
        <w:pStyle w:val="PSI-Normal"/>
      </w:pPr>
    </w:p>
    <w:p w:rsidR="006C4A64" w:rsidRDefault="000853A1" w:rsidP="006C4A64">
      <w:pPr>
        <w:pStyle w:val="PSI-Comentario"/>
      </w:pPr>
      <w:r>
        <w:rPr>
          <w:noProof/>
          <w:lang w:eastAsia="es-AR"/>
        </w:rPr>
        <w:drawing>
          <wp:inline distT="0" distB="0" distL="0" distR="0">
            <wp:extent cx="5400040" cy="3506448"/>
            <wp:effectExtent l="19050" t="0" r="0" b="0"/>
            <wp:docPr id="55" name="Imagen 8" descr="C:\xampp\htdocs\vaspa\Construcción\Screenshots CU\Empleado SA\CU Gestionar Profesor\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rofesor\Pantalla Inicial.png"/>
                    <pic:cNvPicPr>
                      <a:picLocks noChangeAspect="1" noChangeArrowheads="1"/>
                    </pic:cNvPicPr>
                  </pic:nvPicPr>
                  <pic:blipFill>
                    <a:blip r:embed="rId98" cstate="print"/>
                    <a:srcRect/>
                    <a:stretch>
                      <a:fillRect/>
                    </a:stretch>
                  </pic:blipFill>
                  <pic:spPr bwMode="auto">
                    <a:xfrm>
                      <a:off x="0" y="0"/>
                      <a:ext cx="5400040" cy="3506448"/>
                    </a:xfrm>
                    <a:prstGeom prst="rect">
                      <a:avLst/>
                    </a:prstGeom>
                    <a:noFill/>
                    <a:ln w="9525">
                      <a:noFill/>
                      <a:miter lim="800000"/>
                      <a:headEnd/>
                      <a:tailEnd/>
                    </a:ln>
                  </pic:spPr>
                </pic:pic>
              </a:graphicData>
            </a:graphic>
          </wp:inline>
        </w:drawing>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2" w:name="_Toc54630095"/>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lastRenderedPageBreak/>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9"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3" w:name="_Toc54630096"/>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8C5F61" w:rsidP="00AF7391">
      <w:pPr>
        <w:pStyle w:val="PSI-Normal"/>
      </w:pPr>
      <w:r>
        <w:rPr>
          <w:noProof/>
          <w:lang w:eastAsia="es-AR"/>
        </w:rPr>
        <w:drawing>
          <wp:inline distT="0" distB="0" distL="0" distR="0">
            <wp:extent cx="5400040" cy="319594"/>
            <wp:effectExtent l="19050" t="0" r="0" b="0"/>
            <wp:docPr id="139" name="Imagen 9"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stionar Profesor\Baja\1.png"/>
                    <pic:cNvPicPr>
                      <a:picLocks noChangeAspect="1" noChangeArrowheads="1"/>
                    </pic:cNvPicPr>
                  </pic:nvPicPr>
                  <pic:blipFill>
                    <a:blip r:embed="rId100" cstate="print"/>
                    <a:srcRect/>
                    <a:stretch>
                      <a:fillRect/>
                    </a:stretch>
                  </pic:blipFill>
                  <pic:spPr bwMode="auto">
                    <a:xfrm>
                      <a:off x="0" y="0"/>
                      <a:ext cx="5400040" cy="319594"/>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lastRenderedPageBreak/>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101"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A806C0">
      <w:pPr>
        <w:pStyle w:val="PSI-Normal"/>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w:t>
      </w:r>
      <w:r w:rsidR="00B6266D">
        <w:t xml:space="preserve"> (es responsable de asignatura)</w:t>
      </w:r>
      <w:r>
        <w:t xml:space="preserve">,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Pr="00C1440D" w:rsidRDefault="006C4A64" w:rsidP="00AF7391">
      <w:pPr>
        <w:pStyle w:val="PSI-Normal"/>
      </w:pPr>
    </w:p>
    <w:p w:rsidR="006C4A64" w:rsidRDefault="006C4A64" w:rsidP="006C4A64">
      <w:pPr>
        <w:pStyle w:val="PSI-Ttulo3"/>
      </w:pPr>
      <w:bookmarkStart w:id="34" w:name="_Toc54630097"/>
      <w:r>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380FD6" w:rsidP="00AF7391">
      <w:pPr>
        <w:pStyle w:val="PSI-Normal"/>
      </w:pPr>
      <w:r>
        <w:rPr>
          <w:noProof/>
          <w:lang w:eastAsia="es-AR"/>
        </w:rPr>
        <w:drawing>
          <wp:inline distT="0" distB="0" distL="0" distR="0">
            <wp:extent cx="5400040" cy="337503"/>
            <wp:effectExtent l="19050" t="0" r="0" b="0"/>
            <wp:docPr id="140" name="Imagen 10"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stionar Profesor\Modificación\1.png"/>
                    <pic:cNvPicPr>
                      <a:picLocks noChangeAspect="1" noChangeArrowheads="1"/>
                    </pic:cNvPicPr>
                  </pic:nvPicPr>
                  <pic:blipFill>
                    <a:blip r:embed="rId102"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lastRenderedPageBreak/>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3"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707B6C" w:rsidRDefault="00707B6C" w:rsidP="006C4A64">
      <w:pPr>
        <w:pStyle w:val="PSI-Comentario"/>
      </w:pPr>
    </w:p>
    <w:p w:rsidR="006C4A64" w:rsidRDefault="006C4A64" w:rsidP="006C4A64">
      <w:pPr>
        <w:pStyle w:val="PSI-Ttulo3"/>
      </w:pPr>
      <w:bookmarkStart w:id="35" w:name="_Toc54630098"/>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4"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5"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lastRenderedPageBreak/>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6C4A64" w:rsidRDefault="006C4A64" w:rsidP="00767BC2">
      <w:pPr>
        <w:pStyle w:val="PSI-Ttulo2"/>
      </w:pPr>
    </w:p>
    <w:p w:rsidR="007733F7" w:rsidRDefault="007733F7" w:rsidP="00767BC2">
      <w:pPr>
        <w:pStyle w:val="PSI-Ttulo2"/>
      </w:pPr>
    </w:p>
    <w:p w:rsidR="00767BC2" w:rsidRDefault="00AD4701" w:rsidP="00767BC2">
      <w:pPr>
        <w:pStyle w:val="PSI-Ttulo2"/>
      </w:pPr>
      <w:bookmarkStart w:id="36" w:name="_Toc54630099"/>
      <w:r>
        <w:t xml:space="preserve">Gestionar </w:t>
      </w:r>
      <w:r w:rsidR="00767BC2">
        <w:t>Asignatura</w:t>
      </w:r>
      <w:bookmarkEnd w:id="36"/>
    </w:p>
    <w:p w:rsidR="00334209" w:rsidRDefault="00334209" w:rsidP="00AF7391">
      <w:pPr>
        <w:pStyle w:val="PSI-Normal"/>
      </w:pPr>
      <w:r>
        <w:t>Para acceder a este módulo, nos dirigiremos al menú principal -&gt;</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6"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denominados </w:t>
      </w:r>
      <w:r w:rsidR="0070678E">
        <w:t xml:space="preserve"> </w:t>
      </w:r>
      <w:r w:rsidR="0070678E" w:rsidRPr="0070678E">
        <w:rPr>
          <w:b/>
        </w:rPr>
        <w:t>&lt;Ver Equipo de Cátedra&gt;</w:t>
      </w:r>
      <w:r w:rsidR="0070678E">
        <w:t xml:space="preserve">, </w:t>
      </w:r>
      <w:r w:rsidRPr="007F0FD5">
        <w:rPr>
          <w:b/>
        </w:rPr>
        <w:t>&lt;Modificar&gt;</w:t>
      </w:r>
      <w:r>
        <w:t xml:space="preserve"> y </w:t>
      </w:r>
      <w:r w:rsidRPr="007F0FD5">
        <w:rPr>
          <w:b/>
        </w:rPr>
        <w:t>&lt;Eliminar&gt;</w:t>
      </w:r>
      <w:r w:rsidRPr="00995299">
        <w:t>.</w:t>
      </w:r>
    </w:p>
    <w:p w:rsidR="00334209" w:rsidRDefault="00B50518" w:rsidP="00334209">
      <w:pPr>
        <w:pStyle w:val="PSI-Comentario"/>
      </w:pPr>
      <w:r>
        <w:rPr>
          <w:noProof/>
          <w:lang w:eastAsia="es-AR"/>
        </w:rPr>
        <w:drawing>
          <wp:inline distT="0" distB="0" distL="0" distR="0">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7"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rsidR="007733F7" w:rsidRDefault="007733F7" w:rsidP="00334209">
      <w:pPr>
        <w:pStyle w:val="PSI-Ttulo3"/>
      </w:pPr>
    </w:p>
    <w:p w:rsidR="007733F7" w:rsidRDefault="007733F7" w:rsidP="00334209">
      <w:pPr>
        <w:pStyle w:val="PSI-Ttulo3"/>
      </w:pPr>
    </w:p>
    <w:p w:rsidR="00334209" w:rsidRDefault="00334209" w:rsidP="00334209">
      <w:pPr>
        <w:pStyle w:val="PSI-Ttulo3"/>
      </w:pPr>
      <w:bookmarkStart w:id="37" w:name="_Toc54630100"/>
      <w:r>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lastRenderedPageBreak/>
        <w:t xml:space="preserve">En la siguiente imagen se muestra la apariencia de esta utilidad. </w:t>
      </w:r>
    </w:p>
    <w:p w:rsidR="00334209" w:rsidRDefault="00FD52A8" w:rsidP="00AF7391">
      <w:pPr>
        <w:pStyle w:val="PSI-Normal"/>
      </w:pPr>
      <w:r>
        <w:rPr>
          <w:noProof/>
          <w:lang w:eastAsia="es-AR"/>
        </w:rPr>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8"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334209" w:rsidRDefault="00334209" w:rsidP="00334209">
      <w:pPr>
        <w:pStyle w:val="PSI-Ttulo3"/>
      </w:pPr>
    </w:p>
    <w:p w:rsidR="007733F7" w:rsidRDefault="007733F7" w:rsidP="00334209">
      <w:pPr>
        <w:pStyle w:val="PSI-Ttulo3"/>
      </w:pPr>
    </w:p>
    <w:p w:rsidR="00334209" w:rsidRDefault="00334209" w:rsidP="00334209">
      <w:pPr>
        <w:pStyle w:val="PSI-Ttulo3"/>
      </w:pPr>
      <w:bookmarkStart w:id="38" w:name="_Toc54630101"/>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E40C38" w:rsidP="00AF7391">
      <w:pPr>
        <w:pStyle w:val="PSI-Normal"/>
      </w:pPr>
      <w:r>
        <w:rPr>
          <w:noProof/>
          <w:lang w:eastAsia="es-AR"/>
        </w:rPr>
        <w:drawing>
          <wp:inline distT="0" distB="0" distL="0" distR="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9"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rsidR="00334209" w:rsidRDefault="00334209"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lastRenderedPageBreak/>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10"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CE494A">
      <w:pPr>
        <w:pStyle w:val="PSI-Normal"/>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w:t>
      </w:r>
      <w:r w:rsidR="00CE494A">
        <w:t xml:space="preserve">se encuentra vinculada a Planes de Estudio no se podrá </w:t>
      </w:r>
      <w:r>
        <w:t>realizar esta operación</w:t>
      </w:r>
      <w:r w:rsidR="00CE494A">
        <w:t>.</w:t>
      </w:r>
      <w:r>
        <w:t xml:space="preserve"> </w:t>
      </w:r>
    </w:p>
    <w:p w:rsidR="00334209" w:rsidRDefault="00334209" w:rsidP="00AF7391">
      <w:pPr>
        <w:pStyle w:val="PSI-Normal"/>
      </w:pPr>
    </w:p>
    <w:p w:rsidR="007733F7" w:rsidRDefault="007733F7" w:rsidP="00AF7391">
      <w:pPr>
        <w:pStyle w:val="PSI-Normal"/>
      </w:pPr>
    </w:p>
    <w:p w:rsidR="007733F7" w:rsidRPr="00C1440D" w:rsidRDefault="007733F7" w:rsidP="00AF7391">
      <w:pPr>
        <w:pStyle w:val="PSI-Normal"/>
      </w:pPr>
    </w:p>
    <w:p w:rsidR="00334209" w:rsidRDefault="00334209" w:rsidP="00334209">
      <w:pPr>
        <w:pStyle w:val="PSI-Ttulo3"/>
      </w:pPr>
      <w:bookmarkStart w:id="39" w:name="_Toc54630102"/>
      <w:r>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352A6E" w:rsidP="00AF7391">
      <w:pPr>
        <w:pStyle w:val="PSI-Normal"/>
      </w:pPr>
      <w:r>
        <w:rPr>
          <w:noProof/>
          <w:lang w:eastAsia="es-AR"/>
        </w:rPr>
        <w:drawing>
          <wp:inline distT="0" distB="0" distL="0" distR="0">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11"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132A8D" w:rsidP="00AF7391">
      <w:pPr>
        <w:pStyle w:val="PSI-Normal"/>
      </w:pPr>
      <w:r>
        <w:rPr>
          <w:noProof/>
          <w:lang w:eastAsia="es-AR"/>
        </w:rPr>
        <w:lastRenderedPageBreak/>
        <w:drawing>
          <wp:inline distT="0" distB="0" distL="0" distR="0">
            <wp:extent cx="5400040" cy="4212934"/>
            <wp:effectExtent l="19050" t="0" r="0" b="0"/>
            <wp:docPr id="63" name="Imagen 5"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Modificación\2.png"/>
                    <pic:cNvPicPr>
                      <a:picLocks noChangeAspect="1" noChangeArrowheads="1"/>
                    </pic:cNvPicPr>
                  </pic:nvPicPr>
                  <pic:blipFill>
                    <a:blip r:embed="rId112" cstate="print"/>
                    <a:srcRect/>
                    <a:stretch>
                      <a:fillRect/>
                    </a:stretch>
                  </pic:blipFill>
                  <pic:spPr bwMode="auto">
                    <a:xfrm>
                      <a:off x="0" y="0"/>
                      <a:ext cx="5400040" cy="4212934"/>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34209" w:rsidRDefault="00334209" w:rsidP="00334209">
      <w:pPr>
        <w:pStyle w:val="PSI-Comentario"/>
      </w:pPr>
    </w:p>
    <w:p w:rsidR="007733F7" w:rsidRDefault="007733F7" w:rsidP="00DC74C7">
      <w:pPr>
        <w:pStyle w:val="PSI-Ttulo3"/>
      </w:pPr>
    </w:p>
    <w:p w:rsidR="007733F7" w:rsidRDefault="007733F7" w:rsidP="00DC74C7">
      <w:pPr>
        <w:pStyle w:val="PSI-Ttulo3"/>
      </w:pPr>
    </w:p>
    <w:p w:rsidR="00DC74C7" w:rsidRDefault="00DC74C7" w:rsidP="00DC74C7">
      <w:pPr>
        <w:pStyle w:val="PSI-Ttulo3"/>
      </w:pPr>
      <w:bookmarkStart w:id="40" w:name="_Toc54630103"/>
      <w:r>
        <w:t>Ver Equipo de Cátedra</w:t>
      </w:r>
      <w:bookmarkEnd w:id="40"/>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255E6D" w:rsidP="00DC74C7">
      <w:pPr>
        <w:pStyle w:val="PSI-Ttulo3"/>
        <w:rPr>
          <w:lang w:val="es-AR"/>
        </w:rPr>
      </w:pPr>
      <w:r>
        <w:rPr>
          <w:noProof/>
          <w:lang w:val="es-AR" w:eastAsia="es-AR"/>
        </w:rPr>
        <w:drawing>
          <wp:inline distT="0" distB="0" distL="0" distR="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3"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255E6D" w:rsidP="00AF7391">
      <w:pPr>
        <w:pStyle w:val="PSI-Normal"/>
      </w:pPr>
      <w:r>
        <w:rPr>
          <w:noProof/>
          <w:lang w:eastAsia="es-AR"/>
        </w:rPr>
        <w:lastRenderedPageBreak/>
        <w:drawing>
          <wp:inline distT="0" distB="0" distL="0" distR="0">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4"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255E6D" w:rsidP="00AF7391">
      <w:pPr>
        <w:pStyle w:val="PSI-Normal"/>
      </w:pPr>
      <w:r>
        <w:rPr>
          <w:noProof/>
          <w:lang w:eastAsia="es-AR"/>
        </w:rPr>
        <w:drawing>
          <wp:inline distT="0" distB="0" distL="0" distR="0">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5"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rsidR="00255E6D" w:rsidRDefault="00255E6D" w:rsidP="00767BC2">
      <w:pPr>
        <w:pStyle w:val="PSI-Ttulo2"/>
        <w:rPr>
          <w:sz w:val="22"/>
          <w:szCs w:val="22"/>
        </w:rPr>
      </w:pPr>
    </w:p>
    <w:p w:rsidR="00235A8F" w:rsidRDefault="00235A8F" w:rsidP="00767BC2">
      <w:pPr>
        <w:pStyle w:val="PSI-Ttulo2"/>
        <w:rPr>
          <w:sz w:val="22"/>
          <w:szCs w:val="22"/>
        </w:rPr>
      </w:pPr>
    </w:p>
    <w:p w:rsidR="00767BC2" w:rsidRDefault="00767BC2" w:rsidP="00767BC2">
      <w:pPr>
        <w:pStyle w:val="PSI-Ttulo2"/>
      </w:pPr>
      <w:bookmarkStart w:id="41" w:name="_Toc54630104"/>
      <w:r>
        <w:t>Salir</w:t>
      </w:r>
      <w:bookmarkEnd w:id="41"/>
    </w:p>
    <w:p w:rsidR="001E12C0" w:rsidRDefault="001E12C0" w:rsidP="00AF7391">
      <w:pPr>
        <w:pStyle w:val="PSI-Normal"/>
      </w:pPr>
      <w:r>
        <w:t>Para salir del sistema Vaspa, nos dirigiremos al menú principal -&gt;Salir, como se ilustra en la siguiente imagen.</w:t>
      </w:r>
    </w:p>
    <w:p w:rsidR="001E12C0" w:rsidRDefault="00C03732" w:rsidP="00AF7391">
      <w:pPr>
        <w:pStyle w:val="PSI-Normal"/>
      </w:pPr>
      <w:r>
        <w:rPr>
          <w:noProof/>
          <w:lang w:eastAsia="es-AR"/>
        </w:rPr>
        <w:lastRenderedPageBreak/>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6"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A continuación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7"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Al salir del sistema Vaspa, usted seguirá conectado a su correo electrónico</w:t>
      </w:r>
      <w:r w:rsidR="001F5D67">
        <w:t xml:space="preserve"> institucional</w:t>
      </w:r>
      <w:r>
        <w:t>.</w:t>
      </w:r>
    </w:p>
    <w:p w:rsidR="007244A3" w:rsidRDefault="007244A3" w:rsidP="00AF7391">
      <w:pPr>
        <w:pStyle w:val="PSI-Normal"/>
      </w:pPr>
    </w:p>
    <w:p w:rsidR="00AB2130" w:rsidRDefault="00AB2130" w:rsidP="001243E6">
      <w:pPr>
        <w:pStyle w:val="PSI-Ttulo1"/>
      </w:pPr>
    </w:p>
    <w:p w:rsidR="00AB2130" w:rsidRDefault="00AB2130" w:rsidP="001243E6">
      <w:pPr>
        <w:pStyle w:val="PSI-Ttulo1"/>
      </w:pPr>
    </w:p>
    <w:p w:rsidR="00AB2130" w:rsidRDefault="00AB2130" w:rsidP="001243E6">
      <w:pPr>
        <w:pStyle w:val="PSI-Ttulo1"/>
      </w:pPr>
    </w:p>
    <w:p w:rsidR="00554798" w:rsidRDefault="00554798" w:rsidP="001243E6">
      <w:pPr>
        <w:pStyle w:val="PSI-Ttulo1"/>
      </w:pPr>
    </w:p>
    <w:p w:rsidR="006768F1" w:rsidRDefault="006768F1" w:rsidP="001243E6">
      <w:pPr>
        <w:pStyle w:val="PSI-Ttulo1"/>
      </w:pPr>
    </w:p>
    <w:p w:rsidR="001243E6" w:rsidRDefault="001243E6" w:rsidP="001243E6">
      <w:pPr>
        <w:pStyle w:val="PSI-Ttulo1"/>
      </w:pPr>
      <w:bookmarkStart w:id="42" w:name="_Toc54630105"/>
      <w:r>
        <w:t>Uso del Sistema [Docente responsable]</w:t>
      </w:r>
      <w:bookmarkEnd w:id="42"/>
    </w:p>
    <w:p w:rsidR="00F209B5" w:rsidRDefault="00F209B5" w:rsidP="00AF7391">
      <w:pPr>
        <w:pStyle w:val="PSI-Normal"/>
      </w:pPr>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lastRenderedPageBreak/>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8"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t>Esta pantalla se encuentra dividida en dos secciones importantes.</w:t>
      </w:r>
    </w:p>
    <w:p w:rsidR="002D094E" w:rsidRDefault="002D094E" w:rsidP="00AF7391">
      <w:pPr>
        <w:pStyle w:val="PSI-Normal"/>
      </w:pPr>
    </w:p>
    <w:p w:rsidR="002D094E" w:rsidRDefault="002D094E" w:rsidP="00AF7391">
      <w:pPr>
        <w:pStyle w:val="PSI-Normal"/>
      </w:pPr>
      <w:r>
        <w:t xml:space="preserve">La primer sección conocida como el </w:t>
      </w:r>
      <w:r>
        <w:rPr>
          <w:b/>
        </w:rPr>
        <w:t xml:space="preserve">Menú Principal </w:t>
      </w:r>
      <w:r>
        <w:t xml:space="preserve">se encuentra en la parte superior de la pantalla. </w:t>
      </w:r>
    </w:p>
    <w:p w:rsidR="002D094E" w:rsidRDefault="002D094E" w:rsidP="00AF7391">
      <w:pPr>
        <w:pStyle w:val="PSI-Normal"/>
      </w:pPr>
      <w:r>
        <w:rPr>
          <w:noProof/>
          <w:lang w:eastAsia="es-AR"/>
        </w:rPr>
        <w:drawing>
          <wp:inline distT="0" distB="0" distL="0" distR="0">
            <wp:extent cx="2619375" cy="581025"/>
            <wp:effectExtent l="19050" t="0" r="9525" b="0"/>
            <wp:docPr id="20"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9"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3" w:name="_Toc54630106"/>
      <w:r>
        <w:t>Gestionar Programa</w:t>
      </w:r>
      <w:bookmarkEnd w:id="43"/>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lastRenderedPageBreak/>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20"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1"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2"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1"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493421" w:rsidRPr="00A50489">
        <w:rPr>
          <w:rFonts w:cs="Arial"/>
          <w:color w:val="000000"/>
        </w:rPr>
        <w:t>aun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2"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3"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4"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963D8B"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3"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4"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855A13" w:rsidRDefault="00855A13" w:rsidP="00AF7391">
      <w:pPr>
        <w:pStyle w:val="PSI-Normal"/>
        <w:rPr>
          <w:b/>
        </w:rPr>
      </w:pPr>
    </w:p>
    <w:p w:rsidR="0029548F" w:rsidRDefault="0029548F" w:rsidP="00AF7391">
      <w:pPr>
        <w:pStyle w:val="PSI-Normal"/>
      </w:pPr>
      <w:r w:rsidRPr="00135308">
        <w:rPr>
          <w:b/>
        </w:rPr>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lastRenderedPageBreak/>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5"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7733F7" w:rsidRDefault="007733F7" w:rsidP="00AF7391">
      <w:pPr>
        <w:pStyle w:val="PSI-Normal"/>
      </w:pPr>
    </w:p>
    <w:p w:rsidR="0060576F" w:rsidRDefault="004E3134" w:rsidP="0060576F">
      <w:pPr>
        <w:pStyle w:val="PSI-Ttulo3"/>
      </w:pPr>
      <w:bookmarkStart w:id="44" w:name="_Toc54630107"/>
      <w:r>
        <w:t>Crear Programa</w:t>
      </w:r>
      <w:bookmarkEnd w:id="44"/>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6"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7"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B14F1B" w:rsidRDefault="00B14F1B" w:rsidP="00AF7391">
      <w:pPr>
        <w:pStyle w:val="PSI-Normal"/>
      </w:pPr>
      <w:r w:rsidRPr="0082397C">
        <w:rPr>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0111C8" w:rsidRDefault="000111C8" w:rsidP="00AF7391">
      <w:pPr>
        <w:pStyle w:val="PSI-Normal"/>
      </w:pPr>
    </w:p>
    <w:p w:rsidR="000111C8" w:rsidRDefault="000111C8" w:rsidP="00AF7391">
      <w:pPr>
        <w:pStyle w:val="PSI-Normal"/>
      </w:pPr>
    </w:p>
    <w:p w:rsidR="000111C8" w:rsidRDefault="000111C8" w:rsidP="00AF7391">
      <w:pPr>
        <w:pStyle w:val="PSI-Normal"/>
      </w:pPr>
    </w:p>
    <w:p w:rsidR="00AF7391" w:rsidRPr="00AF7391" w:rsidRDefault="00AF7391" w:rsidP="00AF7391">
      <w:pPr>
        <w:pStyle w:val="PSI-Normal"/>
      </w:pPr>
      <w:r>
        <w:rPr>
          <w:noProof/>
          <w:lang w:eastAsia="es-AR"/>
        </w:rPr>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8"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9"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30"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31"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2"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2C19E4" w:rsidP="00AF7391">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3664D7" w:rsidRDefault="003664D7" w:rsidP="0060576F">
      <w:pPr>
        <w:pStyle w:val="PSI-Ttulo3"/>
      </w:pPr>
    </w:p>
    <w:p w:rsidR="00962AF0" w:rsidRDefault="00962AF0" w:rsidP="00962AF0">
      <w:pPr>
        <w:pStyle w:val="PSI-Ttulo3"/>
      </w:pPr>
      <w:bookmarkStart w:id="45" w:name="_Toc54630108"/>
      <w:r>
        <w:t>Modificar Programa</w:t>
      </w:r>
      <w:bookmarkEnd w:id="45"/>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3"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4"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5"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6"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7"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8"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9"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E16789" w:rsidP="00E16789">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6" w:name="_Toc54630109"/>
      <w:r>
        <w:lastRenderedPageBreak/>
        <w:t>Gestionar Bibliografía</w:t>
      </w:r>
      <w:r w:rsidR="00707245">
        <w:t xml:space="preserve"> Programa</w:t>
      </w:r>
      <w:bookmarkEnd w:id="46"/>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40"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D728E" w:rsidRDefault="00690A5A" w:rsidP="004F1290">
      <w:pPr>
        <w:pStyle w:val="PSI-Normal"/>
      </w:pPr>
      <w:r>
        <w:t>A continuación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3664D7" w:rsidRPr="006D728E" w:rsidRDefault="003664D7" w:rsidP="002B5782">
      <w:pPr>
        <w:pStyle w:val="PSI-Ttulo3"/>
        <w:rPr>
          <w:lang w:val="es-AR"/>
        </w:rPr>
      </w:pPr>
    </w:p>
    <w:p w:rsidR="002B5782" w:rsidRDefault="003474AA" w:rsidP="002B5782">
      <w:pPr>
        <w:pStyle w:val="PSI-Ttulo3"/>
      </w:pPr>
      <w:bookmarkStart w:id="47" w:name="_Toc54630110"/>
      <w:r>
        <w:t xml:space="preserve">Enviar </w:t>
      </w:r>
      <w:r w:rsidR="002B5782">
        <w:t>Programa</w:t>
      </w:r>
      <w:r>
        <w:t xml:space="preserve"> a Revisión</w:t>
      </w:r>
      <w:bookmarkEnd w:id="47"/>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41"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continuación se nos informará que </w:t>
      </w:r>
      <w:r w:rsidR="00F5055E">
        <w:t xml:space="preserve">el programa </w:t>
      </w:r>
      <w:r>
        <w:t>ha</w:t>
      </w:r>
      <w:r w:rsidR="00F63114">
        <w:t xml:space="preserve"> sido</w:t>
      </w:r>
      <w:r>
        <w:t xml:space="preserve"> enviado a revisión, como así también se les ha notificado tanto a Secretaría Académica y al Jefe de Departamento que cuentan con dicho programa disponible para revisar.</w:t>
      </w:r>
    </w:p>
    <w:p w:rsidR="00EE3BF3" w:rsidRDefault="004E0526" w:rsidP="00EE3BF3">
      <w:pPr>
        <w:pStyle w:val="PSI-Comentario"/>
      </w:pPr>
      <w:r>
        <w:t xml:space="preserve">NOTA: </w:t>
      </w:r>
      <w:r w:rsidR="002D30CE">
        <w:t>Se podría</w:t>
      </w:r>
      <w:r w:rsidR="003474AA">
        <w:t xml:space="preserve"> </w:t>
      </w:r>
      <w:r w:rsidR="00F5055E">
        <w:t xml:space="preserve">agregar </w:t>
      </w:r>
      <w:r w:rsidR="002F3D9D">
        <w:t>una</w:t>
      </w:r>
      <w:r w:rsidR="00F5055E">
        <w:t xml:space="preserve"> última captura donde se notifica al</w:t>
      </w:r>
      <w:r w:rsidR="00990268">
        <w:t xml:space="preserve"> profesor</w:t>
      </w:r>
      <w:r w:rsidR="00F5055E">
        <w:t xml:space="preserve"> que se ha enviado el programa</w:t>
      </w:r>
      <w:r w:rsidR="000056A2">
        <w:t xml:space="preserve"> a revisión</w:t>
      </w:r>
      <w:r w:rsidR="00F5055E">
        <w:t>.</w:t>
      </w:r>
    </w:p>
    <w:p w:rsidR="00481742" w:rsidRDefault="00481742" w:rsidP="00EE3BF3">
      <w:pPr>
        <w:pStyle w:val="PSI-Comentario"/>
      </w:pPr>
    </w:p>
    <w:p w:rsidR="00481742" w:rsidRDefault="00481742" w:rsidP="00EE3BF3">
      <w:pPr>
        <w:pStyle w:val="PSI-Comentario"/>
      </w:pPr>
    </w:p>
    <w:p w:rsidR="003664D7" w:rsidRDefault="003664D7" w:rsidP="00EE3BF3">
      <w:pPr>
        <w:pStyle w:val="PSI-Comentario"/>
      </w:pPr>
    </w:p>
    <w:p w:rsidR="00481742" w:rsidRDefault="00481742" w:rsidP="00481742">
      <w:pPr>
        <w:pStyle w:val="PSI-Ttulo3"/>
      </w:pPr>
      <w:bookmarkStart w:id="48" w:name="_Toc54630111"/>
      <w:r>
        <w:t>Generar Programa PDF</w:t>
      </w:r>
      <w:bookmarkEnd w:id="48"/>
      <w:r>
        <w:t xml:space="preserve"> </w:t>
      </w:r>
    </w:p>
    <w:p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2"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rsidR="00481742" w:rsidRDefault="003E36B9" w:rsidP="00481742">
      <w:pPr>
        <w:pStyle w:val="PSI-Normal"/>
      </w:pPr>
      <w:r>
        <w:rPr>
          <w:noProof/>
          <w:lang w:eastAsia="es-AR"/>
        </w:rPr>
        <w:lastRenderedPageBreak/>
        <w:drawing>
          <wp:inline distT="0" distB="0" distL="0" distR="0">
            <wp:extent cx="5400040" cy="2651734"/>
            <wp:effectExtent l="19050" t="0" r="0" b="0"/>
            <wp:docPr id="182" name="Imagen 23"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nerar Programa PDF\2.png"/>
                    <pic:cNvPicPr>
                      <a:picLocks noChangeAspect="1" noChangeArrowheads="1"/>
                    </pic:cNvPicPr>
                  </pic:nvPicPr>
                  <pic:blipFill>
                    <a:blip r:embed="rId143" cstate="print"/>
                    <a:srcRect/>
                    <a:stretch>
                      <a:fillRect/>
                    </a:stretch>
                  </pic:blipFill>
                  <pic:spPr bwMode="auto">
                    <a:xfrm>
                      <a:off x="0" y="0"/>
                      <a:ext cx="5400040" cy="2651734"/>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49" w:name="_Toc54630112"/>
      <w:r w:rsidRPr="00A86EBA">
        <w:t>Gestionar Bibliografía</w:t>
      </w:r>
      <w:bookmarkEnd w:id="49"/>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4"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0" w:name="_Toc54630113"/>
      <w:r>
        <w:t>Libros - Bibliografía Obligatoria y Complementaria</w:t>
      </w:r>
      <w:bookmarkEnd w:id="50"/>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5"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6"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7"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8"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A86EBA"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9"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50"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327068" w:rsidRDefault="00327068" w:rsidP="00327068">
      <w:pPr>
        <w:pStyle w:val="PSI-Normal"/>
      </w:pPr>
    </w:p>
    <w:p w:rsidR="00A86EBA" w:rsidRDefault="00A86EBA" w:rsidP="00327068">
      <w:pPr>
        <w:pStyle w:val="PSI-Normal"/>
      </w:pPr>
    </w:p>
    <w:p w:rsidR="00E02C4F" w:rsidRDefault="00E02C4F" w:rsidP="00E02C4F">
      <w:pPr>
        <w:pStyle w:val="PSI-Ttulo3"/>
      </w:pPr>
      <w:bookmarkStart w:id="51" w:name="_Toc54630114"/>
      <w:r>
        <w:t>Artículos de Revistas</w:t>
      </w:r>
      <w:bookmarkEnd w:id="51"/>
    </w:p>
    <w:p w:rsidR="00E02C4F" w:rsidRDefault="00E02C4F" w:rsidP="00E02C4F">
      <w:pPr>
        <w:pStyle w:val="PSI-Normal"/>
      </w:pPr>
      <w:r w:rsidRPr="00020B5C">
        <w:t>H</w:t>
      </w:r>
      <w:r>
        <w:t>aremos clic en el tipo: Artículos de Revistas, donde se nos presentará la pantalla Artículos,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51"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3664D7" w:rsidRDefault="003664D7"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lastRenderedPageBreak/>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2"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3664D7" w:rsidRDefault="003664D7"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3"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lastRenderedPageBreak/>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4"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Default="00E02C4F" w:rsidP="00E02C4F">
      <w:pPr>
        <w:pStyle w:val="PSI-Normal"/>
      </w:pPr>
    </w:p>
    <w:p w:rsidR="003664D7" w:rsidRPr="00C1440D" w:rsidRDefault="003664D7" w:rsidP="00E02C4F">
      <w:pPr>
        <w:pStyle w:val="PSI-Normal"/>
      </w:pPr>
    </w:p>
    <w:p w:rsidR="00E02C4F" w:rsidRDefault="00E02C4F" w:rsidP="00413B38">
      <w:pPr>
        <w:pStyle w:val="PSI-Ttulo4"/>
      </w:pPr>
      <w:r>
        <w:t>Modificar  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5"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6"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2" w:name="_Toc54630115"/>
      <w:r>
        <w:t>Recursos de Internet</w:t>
      </w:r>
      <w:bookmarkEnd w:id="52"/>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7"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814B22">
      <w:pPr>
        <w:pStyle w:val="PSI-Normal"/>
      </w:pPr>
    </w:p>
    <w:p w:rsidR="003664D7" w:rsidRDefault="003664D7" w:rsidP="00814B22">
      <w:pPr>
        <w:pStyle w:val="PSI-Normal"/>
      </w:pPr>
    </w:p>
    <w:p w:rsidR="00814B22" w:rsidRDefault="00814B22" w:rsidP="00814B22">
      <w:pPr>
        <w:pStyle w:val="PSI-Normal"/>
      </w:pPr>
    </w:p>
    <w:p w:rsidR="00814B22" w:rsidRDefault="00814B22" w:rsidP="00413B38">
      <w:pPr>
        <w:pStyle w:val="PSI-Ttulo4"/>
      </w:pPr>
      <w:r>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lastRenderedPageBreak/>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8"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3664D7" w:rsidRDefault="003664D7"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9"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60"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814B22">
      <w:pPr>
        <w:pStyle w:val="PSI-Normal"/>
      </w:pPr>
    </w:p>
    <w:p w:rsidR="00814B22" w:rsidRDefault="00814B22" w:rsidP="00413B38">
      <w:pPr>
        <w:pStyle w:val="PSI-Ttulo4"/>
      </w:pPr>
      <w:r>
        <w:t xml:space="preserve">Modificar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61"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2"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047C28" w:rsidRDefault="00047C28" w:rsidP="00047C28">
      <w:pPr>
        <w:pStyle w:val="PSI-Ttulo3"/>
      </w:pPr>
      <w:bookmarkStart w:id="53" w:name="_Toc54630116"/>
      <w:r>
        <w:t>Otros Materiales</w:t>
      </w:r>
      <w:bookmarkEnd w:id="53"/>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3"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3664D7" w:rsidRDefault="003664D7" w:rsidP="00047C28">
      <w:pPr>
        <w:pStyle w:val="PSI-Normal"/>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4"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3664D7" w:rsidRDefault="003664D7"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5"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6"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047C28">
      <w:pPr>
        <w:pStyle w:val="PSI-Normal"/>
      </w:pPr>
    </w:p>
    <w:p w:rsidR="00047C28" w:rsidRDefault="00047C28" w:rsidP="00413B38">
      <w:pPr>
        <w:pStyle w:val="PSI-Ttulo4"/>
      </w:pPr>
      <w:r>
        <w:t xml:space="preserve">Modificar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7"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8"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047C28" w:rsidRDefault="00047C28" w:rsidP="00327068">
      <w:pPr>
        <w:pStyle w:val="PSI-Normal"/>
      </w:pPr>
    </w:p>
    <w:p w:rsidR="00047C28" w:rsidRDefault="00047C28" w:rsidP="00327068">
      <w:pPr>
        <w:pStyle w:val="PSI-Normal"/>
      </w:pPr>
    </w:p>
    <w:p w:rsidR="0078463D" w:rsidRDefault="0078463D" w:rsidP="00327068">
      <w:pPr>
        <w:pStyle w:val="PSI-Normal"/>
      </w:pPr>
    </w:p>
    <w:p w:rsidR="008A6CF6" w:rsidRDefault="008A6CF6" w:rsidP="008A6CF6">
      <w:pPr>
        <w:pStyle w:val="PSI-Ttulo2"/>
      </w:pPr>
      <w:bookmarkStart w:id="54" w:name="_Toc54630117"/>
      <w:r>
        <w:t>Salir</w:t>
      </w:r>
      <w:bookmarkEnd w:id="54"/>
    </w:p>
    <w:p w:rsidR="008A6CF6" w:rsidRDefault="008A6CF6" w:rsidP="008A6CF6">
      <w:pPr>
        <w:pStyle w:val="PSI-Normal"/>
      </w:pPr>
      <w:r>
        <w:t>Para salir del sistema Vaspa, nos dirigiremos al menú principal -&gt;Salir, como se ilustra en la siguiente imagen.</w:t>
      </w:r>
    </w:p>
    <w:p w:rsidR="008A6CF6" w:rsidRDefault="008A6CF6" w:rsidP="008A6CF6">
      <w:pPr>
        <w:pStyle w:val="PSI-Normal"/>
      </w:pPr>
      <w:r>
        <w:rPr>
          <w:noProof/>
          <w:lang w:eastAsia="es-AR"/>
        </w:rPr>
        <w:drawing>
          <wp:inline distT="0" distB="0" distL="0" distR="0">
            <wp:extent cx="2162175" cy="561975"/>
            <wp:effectExtent l="19050" t="0" r="9525" b="0"/>
            <wp:docPr id="2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9"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A continuación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7"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rsidR="008A6CF6" w:rsidRDefault="008A6CF6" w:rsidP="008A6CF6">
      <w:pPr>
        <w:pStyle w:val="PSI-Normal"/>
      </w:pPr>
    </w:p>
    <w:p w:rsidR="000A7E53" w:rsidRDefault="000A7E53" w:rsidP="001F099D">
      <w:pPr>
        <w:pStyle w:val="PSI-Ttulo1"/>
      </w:pPr>
    </w:p>
    <w:p w:rsidR="001F099D" w:rsidRDefault="001F099D" w:rsidP="001F099D">
      <w:pPr>
        <w:pStyle w:val="PSI-Ttulo1"/>
      </w:pPr>
      <w:bookmarkStart w:id="55" w:name="_Toc54630118"/>
      <w:r w:rsidRPr="001243E6">
        <w:t>Uso del Sistema [</w:t>
      </w:r>
      <w:r>
        <w:t>Director de Departamento</w:t>
      </w:r>
      <w:r w:rsidRPr="001243E6">
        <w:t>]</w:t>
      </w:r>
      <w:bookmarkEnd w:id="55"/>
    </w:p>
    <w:p w:rsidR="00D426E9" w:rsidRDefault="001F099D" w:rsidP="001F099D">
      <w:pPr>
        <w:pStyle w:val="PSI-Normal"/>
      </w:pPr>
      <w:r w:rsidRPr="00EA56D2">
        <w:t>Una vez que ha ingresado al Sistema, se visualizará la pantalla principal del Director.</w:t>
      </w:r>
      <w:r>
        <w:t xml:space="preserve"> </w:t>
      </w:r>
    </w:p>
    <w:p w:rsidR="00BB1B69" w:rsidRDefault="00EA56D2" w:rsidP="00AF7391">
      <w:pPr>
        <w:pStyle w:val="PSI-Normal"/>
      </w:pPr>
      <w:r>
        <w:rPr>
          <w:noProof/>
          <w:lang w:eastAsia="es-AR"/>
        </w:rPr>
        <w:drawing>
          <wp:inline distT="0" distB="0" distL="0" distR="0">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70"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primer sección conocida como el </w:t>
      </w:r>
      <w:r>
        <w:rPr>
          <w:b/>
        </w:rPr>
        <w:t xml:space="preserve">Menú Principal </w:t>
      </w:r>
      <w:r>
        <w:t xml:space="preserve">se encuentra en la parte superior de la pantalla. </w:t>
      </w:r>
    </w:p>
    <w:p w:rsidR="00BB1B69" w:rsidRDefault="00BB1B69" w:rsidP="00AF7391">
      <w:pPr>
        <w:pStyle w:val="PSI-Normal"/>
      </w:pPr>
      <w:r>
        <w:rPr>
          <w:noProof/>
          <w:lang w:eastAsia="es-AR"/>
        </w:rPr>
        <w:drawing>
          <wp:inline distT="0" distB="0" distL="0" distR="0">
            <wp:extent cx="2619375" cy="581025"/>
            <wp:effectExtent l="19050" t="0" r="9525" b="0"/>
            <wp:docPr id="163"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9"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EA56D2" w:rsidRDefault="00EA56D2" w:rsidP="00AF7391">
      <w:pPr>
        <w:pStyle w:val="PSI-Normal"/>
      </w:pPr>
    </w:p>
    <w:p w:rsidR="00EA56D2" w:rsidRDefault="00EA56D2" w:rsidP="00745C61">
      <w:pPr>
        <w:pStyle w:val="PSI-Ttulo2"/>
      </w:pPr>
      <w:bookmarkStart w:id="56" w:name="_Toc54630119"/>
      <w:r>
        <w:t>Revisar Programa</w:t>
      </w:r>
      <w:bookmarkEnd w:id="56"/>
    </w:p>
    <w:p w:rsidR="00EA56D2" w:rsidRDefault="00EA56D2" w:rsidP="00EA56D2">
      <w:pPr>
        <w:pStyle w:val="PSI-Normal"/>
      </w:pPr>
      <w:r>
        <w:t xml:space="preserve">A continuación se mostrará la pantalla Revisar Programa, la cual contiene una lista desplegable llamada </w:t>
      </w:r>
      <w:r>
        <w:rPr>
          <w:b/>
        </w:rPr>
        <w:t>&lt;Carrera</w:t>
      </w:r>
      <w:r w:rsidRPr="00F80781">
        <w:rPr>
          <w:b/>
        </w:rPr>
        <w:t>&gt;</w:t>
      </w:r>
      <w:r>
        <w:t xml:space="preserve"> que contiene todas las carreas ofrecidas en la unidad académica y contempla solamente el último plan vigente y una sección donde se mostrarán los programas de asignaturas de todas las carreras que han sido enviados recientemente por </w:t>
      </w:r>
      <w:r>
        <w:lastRenderedPageBreak/>
        <w:t xml:space="preserve">los profesores, que todavía no han sido revisados, junto al  botón </w:t>
      </w:r>
      <w:r w:rsidRPr="007F0FD5">
        <w:rPr>
          <w:b/>
        </w:rPr>
        <w:t>&lt;</w:t>
      </w:r>
      <w:r>
        <w:rPr>
          <w:b/>
        </w:rPr>
        <w:t>Revisar Programa</w:t>
      </w:r>
      <w:r w:rsidRPr="007F0FD5">
        <w:rPr>
          <w:b/>
        </w:rPr>
        <w:t>&gt;</w:t>
      </w:r>
      <w:r>
        <w:t>, el cual permitirá revisar el contenido del mismo.</w:t>
      </w:r>
    </w:p>
    <w:p w:rsidR="00EA56D2" w:rsidRDefault="00EA56D2" w:rsidP="00EA56D2">
      <w:pPr>
        <w:pStyle w:val="PSI-Comentario"/>
      </w:pPr>
      <w:r>
        <w:rPr>
          <w:noProof/>
          <w:lang w:eastAsia="es-AR"/>
        </w:rPr>
        <w:drawing>
          <wp:inline distT="0" distB="0" distL="0" distR="0">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EA56D2" w:rsidRDefault="00EA56D2" w:rsidP="00EA56D2">
      <w:pPr>
        <w:pStyle w:val="PSI-Comentario"/>
      </w:pPr>
    </w:p>
    <w:p w:rsidR="00EA56D2" w:rsidRDefault="00EA56D2" w:rsidP="00EA56D2">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EA56D2" w:rsidRDefault="00EA56D2" w:rsidP="00EA56D2">
      <w:pPr>
        <w:pStyle w:val="PSI-Normal"/>
      </w:pPr>
      <w:r w:rsidRPr="0009185D">
        <w:rPr>
          <w:noProof/>
          <w:lang w:eastAsia="es-AR"/>
        </w:rPr>
        <w:drawing>
          <wp:inline distT="0" distB="0" distL="0" distR="0">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EA56D2" w:rsidRDefault="00EA56D2" w:rsidP="00EA56D2">
      <w:pPr>
        <w:pStyle w:val="PSI-Normal"/>
      </w:pPr>
      <w:r>
        <w:t>Como se muestra en la siguiente imagen.</w:t>
      </w:r>
    </w:p>
    <w:p w:rsidR="00EA56D2" w:rsidRDefault="00EA56D2" w:rsidP="00EA56D2">
      <w:pPr>
        <w:pStyle w:val="PSI-Normal"/>
      </w:pPr>
      <w:r>
        <w:rPr>
          <w:noProof/>
          <w:lang w:eastAsia="es-AR"/>
        </w:rPr>
        <w:lastRenderedPageBreak/>
        <w:drawing>
          <wp:inline distT="0" distB="0" distL="0" distR="0">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EA56D2" w:rsidRDefault="00EA56D2" w:rsidP="00EA56D2">
      <w:pPr>
        <w:rPr>
          <w:lang w:val="es-AR"/>
        </w:rPr>
      </w:pPr>
    </w:p>
    <w:p w:rsidR="00EA56D2" w:rsidRDefault="00EA56D2" w:rsidP="00EA56D2">
      <w:pPr>
        <w:pStyle w:val="PSI-Normal"/>
      </w:pPr>
      <w:r>
        <w:t xml:space="preserve">Una vez que hemos revisado las secciones correspondientes, podremos notificarle al profesor que su programa se encuentra aprobado o desaprobado. </w:t>
      </w:r>
    </w:p>
    <w:p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Default="00EA56D2" w:rsidP="00EA56D2">
      <w:pPr>
        <w:pStyle w:val="PSI-Normal"/>
      </w:pPr>
      <w:r>
        <w:lastRenderedPageBreak/>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33655A" w:rsidRDefault="00EA56D2" w:rsidP="00EA56D2">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EA56D2" w:rsidRDefault="00EA56D2" w:rsidP="00EA56D2">
      <w:pPr>
        <w:pStyle w:val="PSI-Normal"/>
      </w:pPr>
    </w:p>
    <w:p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rsidR="00EA56D2" w:rsidRDefault="00EA56D2" w:rsidP="00EA56D2">
      <w:pPr>
        <w:pStyle w:val="PSI-Normal"/>
      </w:pPr>
    </w:p>
    <w:p w:rsidR="00EA56D2" w:rsidRDefault="00EA56D2" w:rsidP="00EA56D2">
      <w:pPr>
        <w:pStyle w:val="PSI-Normal"/>
      </w:pPr>
      <w:r>
        <w:rPr>
          <w:noProof/>
          <w:lang w:eastAsia="es-AR"/>
        </w:rPr>
        <w:drawing>
          <wp:inline distT="0" distB="0" distL="0" distR="0">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EA56D2" w:rsidRDefault="00EA56D2" w:rsidP="00EA56D2">
      <w:pPr>
        <w:pStyle w:val="PSI-Normal"/>
      </w:pPr>
      <w:r>
        <w:rPr>
          <w:noProof/>
          <w:lang w:eastAsia="es-AR"/>
        </w:rPr>
        <w:lastRenderedPageBreak/>
        <w:drawing>
          <wp:inline distT="0" distB="0" distL="0" distR="0">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09185D" w:rsidRDefault="00EA56D2" w:rsidP="00EA56D2">
      <w:pPr>
        <w:pStyle w:val="PSI-Normal"/>
      </w:pPr>
      <w:r>
        <w:rPr>
          <w:noProof/>
          <w:lang w:eastAsia="es-AR"/>
        </w:rPr>
        <w:drawing>
          <wp:inline distT="0" distB="0" distL="0" distR="0">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EA56D2" w:rsidRDefault="00EA56D2" w:rsidP="00EA56D2">
      <w:pPr>
        <w:pStyle w:val="PSI-Ttulo2"/>
      </w:pPr>
    </w:p>
    <w:p w:rsidR="00EA56D2" w:rsidRDefault="00EA56D2" w:rsidP="00AF7391">
      <w:pPr>
        <w:pStyle w:val="PSI-Normal"/>
      </w:pPr>
    </w:p>
    <w:p w:rsidR="00EA56D2" w:rsidRDefault="00EA56D2" w:rsidP="00AF7391">
      <w:pPr>
        <w:pStyle w:val="PSI-Normal"/>
      </w:pPr>
    </w:p>
    <w:p w:rsidR="00F126CF" w:rsidRDefault="00F126CF" w:rsidP="00F126CF">
      <w:pPr>
        <w:pStyle w:val="PSI-Ttulo2"/>
      </w:pPr>
      <w:bookmarkStart w:id="57" w:name="_Toc54630120"/>
      <w:r>
        <w:t>Salir</w:t>
      </w:r>
      <w:bookmarkEnd w:id="57"/>
    </w:p>
    <w:p w:rsidR="00F126CF" w:rsidRDefault="00F126CF" w:rsidP="00AF7391">
      <w:pPr>
        <w:pStyle w:val="PSI-Normal"/>
      </w:pPr>
      <w:r>
        <w:t>Para salir del sistema Vaspa, nos dirigiremos al menú principal -&gt;Salir, como se ilustra en la siguiente imagen.</w:t>
      </w:r>
    </w:p>
    <w:p w:rsidR="00F126CF" w:rsidRDefault="00F126CF" w:rsidP="00AF7391">
      <w:pPr>
        <w:pStyle w:val="PSI-Normal"/>
      </w:pPr>
      <w:r>
        <w:rPr>
          <w:noProof/>
          <w:lang w:eastAsia="es-AR"/>
        </w:rPr>
        <w:drawing>
          <wp:inline distT="0" distB="0" distL="0" distR="0">
            <wp:extent cx="2162175" cy="561975"/>
            <wp:effectExtent l="19050" t="0" r="9525" b="0"/>
            <wp:docPr id="17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9"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A continuación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7"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Al salir del sistema Vaspa,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947362" w:rsidRDefault="00947362" w:rsidP="00371CE6">
      <w:pPr>
        <w:pStyle w:val="PSI-Ttulo1"/>
      </w:pPr>
    </w:p>
    <w:p w:rsidR="00947362" w:rsidRDefault="00947362" w:rsidP="00371CE6">
      <w:pPr>
        <w:pStyle w:val="PSI-Ttulo1"/>
      </w:pPr>
    </w:p>
    <w:p w:rsidR="00371CE6" w:rsidRDefault="00371CE6" w:rsidP="00371CE6">
      <w:pPr>
        <w:pStyle w:val="PSI-Ttulo1"/>
      </w:pPr>
      <w:bookmarkStart w:id="58" w:name="_Toc54630121"/>
      <w:r w:rsidRPr="001243E6">
        <w:t>Uso del Sistema [</w:t>
      </w:r>
      <w:r>
        <w:t>Administrador del Sistema</w:t>
      </w:r>
      <w:r w:rsidRPr="001243E6">
        <w:t>]</w:t>
      </w:r>
      <w:bookmarkEnd w:id="58"/>
    </w:p>
    <w:p w:rsidR="00AF4C0F" w:rsidRDefault="00AF4C0F" w:rsidP="00AF7391">
      <w:pPr>
        <w:pStyle w:val="PSI-Normal"/>
      </w:pPr>
      <w:r>
        <w:t xml:space="preserve">Una vez que ha ingresado al Sistema, se visualizará la pantalla principal del Administrador. </w:t>
      </w:r>
    </w:p>
    <w:p w:rsidR="00AF4C0F" w:rsidRDefault="00AF4C0F" w:rsidP="00AF7391">
      <w:pPr>
        <w:pStyle w:val="PSI-Normal"/>
      </w:pPr>
      <w:r>
        <w:rPr>
          <w:noProof/>
          <w:lang w:eastAsia="es-AR"/>
        </w:rPr>
        <w:drawing>
          <wp:inline distT="0" distB="0" distL="0" distR="0">
            <wp:extent cx="5400040" cy="1814448"/>
            <wp:effectExtent l="19050" t="0" r="0" b="0"/>
            <wp:docPr id="97" name="Imagen 1"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1.png"/>
                    <pic:cNvPicPr>
                      <a:picLocks noChangeAspect="1" noChangeArrowheads="1"/>
                    </pic:cNvPicPr>
                  </pic:nvPicPr>
                  <pic:blipFill>
                    <a:blip r:embed="rId171" cstate="print"/>
                    <a:srcRect/>
                    <a:stretch>
                      <a:fillRect/>
                    </a:stretch>
                  </pic:blipFill>
                  <pic:spPr bwMode="auto">
                    <a:xfrm>
                      <a:off x="0" y="0"/>
                      <a:ext cx="5400040" cy="181444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Esta pantalla se encuentra dividida en dos secciones importantes.</w:t>
      </w:r>
    </w:p>
    <w:p w:rsidR="00AF4C0F" w:rsidRDefault="00AF4C0F" w:rsidP="00AF7391">
      <w:pPr>
        <w:pStyle w:val="PSI-Normal"/>
      </w:pPr>
    </w:p>
    <w:p w:rsidR="00AF4C0F" w:rsidRDefault="00AF4C0F" w:rsidP="00AF7391">
      <w:pPr>
        <w:pStyle w:val="PSI-Normal"/>
      </w:pPr>
      <w:r>
        <w:lastRenderedPageBreak/>
        <w:t xml:space="preserve">La </w:t>
      </w:r>
      <w:r w:rsidR="008544DF">
        <w:t>primera sección conocida</w:t>
      </w:r>
      <w:r>
        <w:t xml:space="preserve"> como el </w:t>
      </w:r>
      <w:r>
        <w:rPr>
          <w:b/>
        </w:rPr>
        <w:t xml:space="preserve">Menú Principal </w:t>
      </w:r>
      <w:r>
        <w:t xml:space="preserve">se encuentra en la parte superior de la pantalla. </w:t>
      </w:r>
    </w:p>
    <w:p w:rsidR="00AF4C0F" w:rsidRDefault="00AF4C0F" w:rsidP="00AF7391">
      <w:pPr>
        <w:pStyle w:val="PSI-Normal"/>
      </w:pPr>
      <w:r>
        <w:rPr>
          <w:noProof/>
          <w:lang w:eastAsia="es-AR"/>
        </w:rPr>
        <w:drawing>
          <wp:inline distT="0" distB="0" distL="0" distR="0">
            <wp:extent cx="5400040" cy="335888"/>
            <wp:effectExtent l="19050" t="0" r="0" b="0"/>
            <wp:docPr id="96" name="Imagen 3"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navbar.png"/>
                    <pic:cNvPicPr>
                      <a:picLocks noChangeAspect="1" noChangeArrowheads="1"/>
                    </pic:cNvPicPr>
                  </pic:nvPicPr>
                  <pic:blipFill>
                    <a:blip r:embed="rId172" cstate="print"/>
                    <a:srcRect/>
                    <a:stretch>
                      <a:fillRect/>
                    </a:stretch>
                  </pic:blipFill>
                  <pic:spPr bwMode="auto">
                    <a:xfrm>
                      <a:off x="0" y="0"/>
                      <a:ext cx="5400040" cy="33588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AF4C0F" w:rsidRPr="00AF4C0F" w:rsidRDefault="00AF4C0F" w:rsidP="00AF4C0F">
      <w:pPr>
        <w:pStyle w:val="PSI-Comentario"/>
      </w:pPr>
      <w:r>
        <w:t>NOTA: LAS DEMAS OPCIONES DEL NAVBAR DEBEN SER ELIMINADAS, SOLAMENTE DEBE ESTAR LA ADMIN. USUARIOS Y SALIR.</w:t>
      </w:r>
    </w:p>
    <w:p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A continuación se explicará en detalle, en la s</w:t>
      </w:r>
      <w:r w:rsidR="007747E3">
        <w:t>ección Gestionar Usuario</w:t>
      </w:r>
      <w:r>
        <w:t>.</w:t>
      </w:r>
    </w:p>
    <w:p w:rsidR="00AF4C0F" w:rsidRDefault="00AF4C0F" w:rsidP="00AF7391">
      <w:pPr>
        <w:pStyle w:val="PSI-Normal"/>
      </w:pPr>
    </w:p>
    <w:p w:rsidR="007747E3" w:rsidRDefault="002C3CE5" w:rsidP="007747E3">
      <w:pPr>
        <w:pStyle w:val="PSI-Ttulo2"/>
      </w:pPr>
      <w:bookmarkStart w:id="59" w:name="_Toc54630122"/>
      <w:r>
        <w:t xml:space="preserve">Gestionar </w:t>
      </w:r>
      <w:r w:rsidR="007747E3">
        <w:t>Usuario</w:t>
      </w:r>
      <w:bookmarkEnd w:id="59"/>
    </w:p>
    <w:p w:rsidR="007747E3" w:rsidRDefault="007747E3" w:rsidP="00AF7391">
      <w:pPr>
        <w:pStyle w:val="PSI-Normal"/>
      </w:pPr>
      <w:r>
        <w:t>Para acceder a este módulo, nos dirigiremos al menú principal y una vez ubicados en el mismo debemos ir al menú Adm. Usuarios -&gt; Usuarios, como se ilustra en la siguiente imagen.</w:t>
      </w:r>
    </w:p>
    <w:p w:rsidR="007747E3" w:rsidRDefault="002C3CE5" w:rsidP="00AF7391">
      <w:pPr>
        <w:pStyle w:val="PSI-Normal"/>
      </w:pPr>
      <w:r>
        <w:rPr>
          <w:noProof/>
          <w:lang w:eastAsia="es-AR"/>
        </w:rPr>
        <w:drawing>
          <wp:inline distT="0" distB="0" distL="0" distR="0">
            <wp:extent cx="5400040" cy="848067"/>
            <wp:effectExtent l="19050" t="0" r="0" b="0"/>
            <wp:docPr id="11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3"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continuación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7C3AF0" w:rsidP="007747E3">
      <w:pPr>
        <w:pStyle w:val="PSI-Comentario"/>
      </w:pPr>
      <w:r>
        <w:rPr>
          <w:noProof/>
          <w:lang w:eastAsia="es-AR"/>
        </w:rPr>
        <w:drawing>
          <wp:inline distT="0" distB="0" distL="0" distR="0">
            <wp:extent cx="5400040" cy="1612938"/>
            <wp:effectExtent l="19050" t="0" r="0" b="0"/>
            <wp:docPr id="235" name="Imagen 38"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vaspa\Construcción\Screenshots CU\Administrador\CU Gestionar Usuario\1.png"/>
                    <pic:cNvPicPr>
                      <a:picLocks noChangeAspect="1" noChangeArrowheads="1"/>
                    </pic:cNvPicPr>
                  </pic:nvPicPr>
                  <pic:blipFill>
                    <a:blip r:embed="rId174" cstate="print"/>
                    <a:srcRect/>
                    <a:stretch>
                      <a:fillRect/>
                    </a:stretch>
                  </pic:blipFill>
                  <pic:spPr bwMode="auto">
                    <a:xfrm>
                      <a:off x="0" y="0"/>
                      <a:ext cx="5400040" cy="1612938"/>
                    </a:xfrm>
                    <a:prstGeom prst="rect">
                      <a:avLst/>
                    </a:prstGeom>
                    <a:noFill/>
                    <a:ln w="9525">
                      <a:noFill/>
                      <a:miter lim="800000"/>
                      <a:headEnd/>
                      <a:tailEnd/>
                    </a:ln>
                  </pic:spPr>
                </pic:pic>
              </a:graphicData>
            </a:graphic>
          </wp:inline>
        </w:drawing>
      </w:r>
    </w:p>
    <w:p w:rsidR="007E43AB" w:rsidRDefault="007E43AB" w:rsidP="007747E3">
      <w:pPr>
        <w:pStyle w:val="PSI-Ttulo3"/>
      </w:pPr>
    </w:p>
    <w:p w:rsidR="007E43AB" w:rsidRDefault="007E43AB" w:rsidP="007747E3">
      <w:pPr>
        <w:pStyle w:val="PSI-Ttulo3"/>
      </w:pPr>
    </w:p>
    <w:p w:rsidR="007747E3" w:rsidRDefault="007747E3" w:rsidP="007747E3">
      <w:pPr>
        <w:pStyle w:val="PSI-Ttulo3"/>
      </w:pPr>
      <w:bookmarkStart w:id="60" w:name="_Toc54630123"/>
      <w:r>
        <w:t>Alta de Usuario</w:t>
      </w:r>
      <w:bookmarkEnd w:id="60"/>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5"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6"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1" w:name="_Toc54630124"/>
      <w:r>
        <w:t>Baja de Usuario</w:t>
      </w:r>
      <w:bookmarkEnd w:id="61"/>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sidRPr="00153FF4">
        <w:rPr>
          <w:noProof/>
          <w:lang w:eastAsia="es-AR"/>
        </w:rPr>
        <w:drawing>
          <wp:inline distT="0" distB="0" distL="0" distR="0">
            <wp:extent cx="5400040" cy="423419"/>
            <wp:effectExtent l="19050" t="0" r="0" b="0"/>
            <wp:docPr id="108" name="Imagen 6" descr="C:\xampp\htdocs\vaspa\Construcción\Screenshots CU\Empleado SA\Administración de los Usuarios\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Administración de los Usuarios\Baja\1.png"/>
                    <pic:cNvPicPr>
                      <a:picLocks noChangeAspect="1" noChangeArrowheads="1"/>
                    </pic:cNvPicPr>
                  </pic:nvPicPr>
                  <pic:blipFill>
                    <a:blip r:embed="rId177" cstate="print"/>
                    <a:srcRect/>
                    <a:stretch>
                      <a:fillRect/>
                    </a:stretch>
                  </pic:blipFill>
                  <pic:spPr bwMode="auto">
                    <a:xfrm>
                      <a:off x="0" y="0"/>
                      <a:ext cx="5400040" cy="423419"/>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302CE7" w:rsidP="00AF7391">
      <w:pPr>
        <w:pStyle w:val="PSI-Normal"/>
      </w:pPr>
      <w:r>
        <w:rPr>
          <w:noProof/>
          <w:lang w:eastAsia="es-AR"/>
        </w:rPr>
        <w:drawing>
          <wp:inline distT="0" distB="0" distL="0" distR="0">
            <wp:extent cx="5400040" cy="1548263"/>
            <wp:effectExtent l="19050" t="0" r="0" b="0"/>
            <wp:docPr id="237" name="Imagen 40"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vaspa\Construcción\Screenshots CU\Administrador\CU Gestionar Usuario\Baja\2.png"/>
                    <pic:cNvPicPr>
                      <a:picLocks noChangeAspect="1" noChangeArrowheads="1"/>
                    </pic:cNvPicPr>
                  </pic:nvPicPr>
                  <pic:blipFill>
                    <a:blip r:embed="rId178" cstate="print"/>
                    <a:srcRect/>
                    <a:stretch>
                      <a:fillRect/>
                    </a:stretch>
                  </pic:blipFill>
                  <pic:spPr bwMode="auto">
                    <a:xfrm>
                      <a:off x="0" y="0"/>
                      <a:ext cx="5400040" cy="1548263"/>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747E3" w:rsidRDefault="007747E3" w:rsidP="007747E3">
      <w:pPr>
        <w:pStyle w:val="PSI-Ttulo3"/>
      </w:pPr>
      <w:bookmarkStart w:id="62" w:name="_Toc54630125"/>
      <w:r>
        <w:t>Modificar  Usuario</w:t>
      </w:r>
      <w:bookmarkEnd w:id="62"/>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429824"/>
            <wp:effectExtent l="19050" t="0" r="0" b="0"/>
            <wp:docPr id="110" name="Imagen 8" descr="C:\xampp\htdocs\vaspa\Construcción\Screenshots CU\Empleado SA\Administración de los Usuarios\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Administración de los Usuarios\Modificación\1.png"/>
                    <pic:cNvPicPr>
                      <a:picLocks noChangeAspect="1" noChangeArrowheads="1"/>
                    </pic:cNvPicPr>
                  </pic:nvPicPr>
                  <pic:blipFill>
                    <a:blip r:embed="rId179" cstate="print"/>
                    <a:srcRect/>
                    <a:stretch>
                      <a:fillRect/>
                    </a:stretch>
                  </pic:blipFill>
                  <pic:spPr bwMode="auto">
                    <a:xfrm>
                      <a:off x="0" y="0"/>
                      <a:ext cx="5400040" cy="429824"/>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C2095D" w:rsidP="00AF7391">
      <w:pPr>
        <w:pStyle w:val="PSI-Normal"/>
      </w:pPr>
      <w:r>
        <w:rPr>
          <w:noProof/>
          <w:lang w:eastAsia="es-AR"/>
        </w:rPr>
        <w:drawing>
          <wp:inline distT="0" distB="0" distL="0" distR="0">
            <wp:extent cx="5400040" cy="2707107"/>
            <wp:effectExtent l="19050" t="0" r="0" b="0"/>
            <wp:docPr id="238" name="Imagen 41"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Administrador\CU Gestionar Usuario\Modificación\2.png"/>
                    <pic:cNvPicPr>
                      <a:picLocks noChangeAspect="1" noChangeArrowheads="1"/>
                    </pic:cNvPicPr>
                  </pic:nvPicPr>
                  <pic:blipFill>
                    <a:blip r:embed="rId180" cstate="print"/>
                    <a:srcRect/>
                    <a:stretch>
                      <a:fillRect/>
                    </a:stretch>
                  </pic:blipFill>
                  <pic:spPr bwMode="auto">
                    <a:xfrm>
                      <a:off x="0" y="0"/>
                      <a:ext cx="5400040" cy="2707107"/>
                    </a:xfrm>
                    <a:prstGeom prst="rect">
                      <a:avLst/>
                    </a:prstGeom>
                    <a:noFill/>
                    <a:ln w="9525">
                      <a:noFill/>
                      <a:miter lim="800000"/>
                      <a:headEnd/>
                      <a:tailEnd/>
                    </a:ln>
                  </pic:spPr>
                </pic:pic>
              </a:graphicData>
            </a:graphic>
          </wp:inline>
        </w:drawing>
      </w:r>
    </w:p>
    <w:p w:rsidR="007747E3" w:rsidRDefault="007747E3"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7747E3" w:rsidRDefault="007747E3" w:rsidP="007747E3">
      <w:pPr>
        <w:pStyle w:val="PSI-Comentario"/>
      </w:pP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7747E3" w:rsidRDefault="007747E3" w:rsidP="007747E3">
      <w:pPr>
        <w:pStyle w:val="PSI-Ttulo3"/>
      </w:pPr>
      <w:bookmarkStart w:id="63" w:name="_Toc54630126"/>
      <w:r>
        <w:lastRenderedPageBreak/>
        <w:t>Ver Detalle</w:t>
      </w:r>
      <w:bookmarkEnd w:id="63"/>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370789"/>
            <wp:effectExtent l="19050" t="0" r="0" b="0"/>
            <wp:docPr id="112" name="Imagen 10" descr="C:\xampp\htdocs\vaspa\Construcción\Screenshots CU\Empleado SA\Administración de los Usuarios\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Administración de los Usuarios\Ver Detalle\1.png"/>
                    <pic:cNvPicPr>
                      <a:picLocks noChangeAspect="1" noChangeArrowheads="1"/>
                    </pic:cNvPicPr>
                  </pic:nvPicPr>
                  <pic:blipFill>
                    <a:blip r:embed="rId181" cstate="print"/>
                    <a:srcRect/>
                    <a:stretch>
                      <a:fillRect/>
                    </a:stretch>
                  </pic:blipFill>
                  <pic:spPr bwMode="auto">
                    <a:xfrm>
                      <a:off x="0" y="0"/>
                      <a:ext cx="5400040" cy="370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5716C6" w:rsidP="00AF7391">
      <w:pPr>
        <w:pStyle w:val="PSI-Normal"/>
      </w:pPr>
      <w:r>
        <w:rPr>
          <w:noProof/>
          <w:lang w:eastAsia="es-AR"/>
        </w:rPr>
        <w:drawing>
          <wp:inline distT="0" distB="0" distL="0" distR="0">
            <wp:extent cx="5400040" cy="2392662"/>
            <wp:effectExtent l="19050" t="0" r="0" b="0"/>
            <wp:docPr id="239" name="Imagen 42"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vaspa\Construcción\Screenshots CU\Administrador\CU Gestionar Usuario\Ver Detalle\2.png"/>
                    <pic:cNvPicPr>
                      <a:picLocks noChangeAspect="1" noChangeArrowheads="1"/>
                    </pic:cNvPicPr>
                  </pic:nvPicPr>
                  <pic:blipFill>
                    <a:blip r:embed="rId182" cstate="print"/>
                    <a:srcRect/>
                    <a:stretch>
                      <a:fillRect/>
                    </a:stretch>
                  </pic:blipFill>
                  <pic:spPr bwMode="auto">
                    <a:xfrm>
                      <a:off x="0" y="0"/>
                      <a:ext cx="5400040" cy="2392662"/>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rsidR="007747E3" w:rsidRDefault="007747E3" w:rsidP="00AF7391">
      <w:pPr>
        <w:pStyle w:val="PSI-Normal"/>
      </w:pPr>
    </w:p>
    <w:p w:rsidR="001243E6" w:rsidRDefault="001243E6" w:rsidP="00895821">
      <w:pPr>
        <w:pStyle w:val="PSI-Comentario"/>
      </w:pPr>
    </w:p>
    <w:p w:rsidR="00E642EA" w:rsidRDefault="00E642EA" w:rsidP="00895821">
      <w:pPr>
        <w:pStyle w:val="PSI-Comentario"/>
      </w:pPr>
    </w:p>
    <w:p w:rsidR="00E642EA" w:rsidRDefault="00E642EA" w:rsidP="00E642EA">
      <w:pPr>
        <w:pStyle w:val="PSI-Ttulo2"/>
      </w:pPr>
      <w:bookmarkStart w:id="64" w:name="_Toc54630127"/>
      <w:r>
        <w:t>Gestionar Rol</w:t>
      </w:r>
      <w:bookmarkEnd w:id="64"/>
    </w:p>
    <w:p w:rsidR="00E642EA" w:rsidRDefault="00E642EA" w:rsidP="00AF7391">
      <w:pPr>
        <w:pStyle w:val="PSI-Normal"/>
      </w:pPr>
      <w:r>
        <w:t>Para acceder a este módulo, nos dirigiremos al menú principal y una vez ubicados en el mismo debemos ir al menú Adm. Usuarios -&gt; Roles, como se ilustra en la siguiente imagen.</w:t>
      </w:r>
    </w:p>
    <w:p w:rsidR="00E642EA" w:rsidRDefault="00E642EA" w:rsidP="00AF7391">
      <w:pPr>
        <w:pStyle w:val="PSI-Normal"/>
      </w:pPr>
      <w:r>
        <w:rPr>
          <w:noProof/>
          <w:lang w:eastAsia="es-AR"/>
        </w:rPr>
        <w:drawing>
          <wp:inline distT="0" distB="0" distL="0" distR="0">
            <wp:extent cx="5400040" cy="848067"/>
            <wp:effectExtent l="19050" t="0" r="0" b="0"/>
            <wp:docPr id="122"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3"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continuación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B33CD7" w:rsidP="00E642EA">
      <w:pPr>
        <w:pStyle w:val="PSI-Comentario"/>
      </w:pPr>
      <w:r>
        <w:rPr>
          <w:noProof/>
          <w:lang w:eastAsia="es-AR"/>
        </w:rPr>
        <w:lastRenderedPageBreak/>
        <w:drawing>
          <wp:inline distT="0" distB="0" distL="0" distR="0">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3"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rsidR="004F0BCB" w:rsidRDefault="004F0BCB" w:rsidP="00E642EA">
      <w:pPr>
        <w:pStyle w:val="PSI-Ttulo3"/>
      </w:pPr>
    </w:p>
    <w:p w:rsidR="00E642EA" w:rsidRDefault="000B4EC1" w:rsidP="00E642EA">
      <w:pPr>
        <w:pStyle w:val="PSI-Ttulo3"/>
      </w:pPr>
      <w:bookmarkStart w:id="65" w:name="_Toc54630128"/>
      <w:r>
        <w:t>Alta de Rol</w:t>
      </w:r>
      <w:bookmarkEnd w:id="65"/>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4"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E642EA" w:rsidP="00E642EA">
      <w:pPr>
        <w:pStyle w:val="PSI-Ttulo3"/>
      </w:pPr>
    </w:p>
    <w:p w:rsidR="00E642EA" w:rsidRDefault="00BB493B" w:rsidP="00E642EA">
      <w:pPr>
        <w:pStyle w:val="PSI-Ttulo3"/>
      </w:pPr>
      <w:bookmarkStart w:id="66" w:name="_Toc54630129"/>
      <w:r>
        <w:t>Baja de Rol</w:t>
      </w:r>
      <w:bookmarkEnd w:id="66"/>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A83D6B" w:rsidP="00AF7391">
      <w:pPr>
        <w:pStyle w:val="PSI-Normal"/>
      </w:pPr>
      <w:r>
        <w:rPr>
          <w:noProof/>
          <w:lang w:eastAsia="es-AR"/>
        </w:rPr>
        <w:drawing>
          <wp:inline distT="0" distB="0" distL="0" distR="0">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5"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A83D6B" w:rsidP="00AF7391">
      <w:pPr>
        <w:pStyle w:val="PSI-Normal"/>
      </w:pPr>
      <w:r>
        <w:rPr>
          <w:noProof/>
          <w:lang w:eastAsia="es-AR"/>
        </w:rPr>
        <w:drawing>
          <wp:inline distT="0" distB="0" distL="0" distR="0">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6"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E642EA" w:rsidRDefault="00E642EA" w:rsidP="00E642EA">
      <w:pPr>
        <w:pStyle w:val="PSI-Ttulo3"/>
      </w:pPr>
      <w:bookmarkStart w:id="67" w:name="_Toc54630130"/>
      <w:r>
        <w:t>Modificar</w:t>
      </w:r>
      <w:r w:rsidR="00BB493B">
        <w:t xml:space="preserve">  Rol</w:t>
      </w:r>
      <w:bookmarkEnd w:id="67"/>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E4300D" w:rsidP="00AF7391">
      <w:pPr>
        <w:pStyle w:val="PSI-Normal"/>
      </w:pPr>
      <w:r>
        <w:rPr>
          <w:noProof/>
          <w:lang w:eastAsia="es-AR"/>
        </w:rPr>
        <w:drawing>
          <wp:inline distT="0" distB="0" distL="0" distR="0">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7"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4300D" w:rsidP="00AF7391">
      <w:pPr>
        <w:pStyle w:val="PSI-Normal"/>
      </w:pPr>
      <w:r>
        <w:rPr>
          <w:noProof/>
          <w:lang w:eastAsia="es-AR"/>
        </w:rPr>
        <w:lastRenderedPageBreak/>
        <w:drawing>
          <wp:inline distT="0" distB="0" distL="0" distR="0">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8"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rsidR="00E642EA" w:rsidRDefault="00E642EA"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E642EA" w:rsidRDefault="00E642EA" w:rsidP="00E642EA">
      <w:pPr>
        <w:pStyle w:val="PSI-Ttulo3"/>
      </w:pPr>
      <w:bookmarkStart w:id="68" w:name="_Toc54630131"/>
      <w:r>
        <w:t>Ver Detalle</w:t>
      </w:r>
      <w:bookmarkEnd w:id="68"/>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A1412D" w:rsidP="00AF7391">
      <w:pPr>
        <w:pStyle w:val="PSI-Normal"/>
      </w:pPr>
      <w:r>
        <w:rPr>
          <w:noProof/>
          <w:lang w:eastAsia="es-AR"/>
        </w:rPr>
        <w:drawing>
          <wp:inline distT="0" distB="0" distL="0" distR="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9"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A1412D" w:rsidP="00AF7391">
      <w:pPr>
        <w:pStyle w:val="PSI-Normal"/>
      </w:pPr>
      <w:r>
        <w:rPr>
          <w:noProof/>
          <w:lang w:eastAsia="es-AR"/>
        </w:rPr>
        <w:lastRenderedPageBreak/>
        <w:drawing>
          <wp:inline distT="0" distB="0" distL="0" distR="0">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90"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69" w:name="_Toc54630132"/>
      <w:r>
        <w:t>Gestionar Permiso</w:t>
      </w:r>
      <w:bookmarkEnd w:id="69"/>
    </w:p>
    <w:p w:rsidR="00CE2AA7" w:rsidRDefault="00CE2AA7" w:rsidP="00AF7391">
      <w:pPr>
        <w:pStyle w:val="PSI-Normal"/>
      </w:pPr>
      <w:r>
        <w:t>Para acceder a este módulo, nos dirigiremos al menú principal y una vez ubicados en el mismo debemos ir al menú Adm. Usuarios -&gt; Permisos, como se ilustra en la siguiente imagen.</w:t>
      </w:r>
    </w:p>
    <w:p w:rsidR="00CE2AA7" w:rsidRDefault="00CE2AA7" w:rsidP="00AF7391">
      <w:pPr>
        <w:pStyle w:val="PSI-Normal"/>
      </w:pPr>
      <w:r>
        <w:rPr>
          <w:noProof/>
          <w:lang w:eastAsia="es-AR"/>
        </w:rPr>
        <w:drawing>
          <wp:inline distT="0" distB="0" distL="0" distR="0">
            <wp:extent cx="5400040" cy="848067"/>
            <wp:effectExtent l="19050" t="0" r="0" b="0"/>
            <wp:docPr id="14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3"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continuación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lastRenderedPageBreak/>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91"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CE2AA7" w:rsidRDefault="003975E3" w:rsidP="00CE2AA7">
      <w:pPr>
        <w:pStyle w:val="PSI-Ttulo3"/>
      </w:pPr>
      <w:bookmarkStart w:id="70" w:name="_Toc54630133"/>
      <w:r>
        <w:t>Alta de Permiso</w:t>
      </w:r>
      <w:bookmarkEnd w:id="70"/>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2"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Pr="001D4104" w:rsidRDefault="00A31DB8" w:rsidP="00AF7391">
      <w:pPr>
        <w:pStyle w:val="PSI-Normal"/>
      </w:pPr>
    </w:p>
    <w:p w:rsidR="00CE2AA7" w:rsidRDefault="002B7111" w:rsidP="00CE2AA7">
      <w:pPr>
        <w:pStyle w:val="PSI-Ttulo3"/>
      </w:pPr>
      <w:bookmarkStart w:id="71" w:name="_Toc54630134"/>
      <w:r>
        <w:t>Baja de Permiso</w:t>
      </w:r>
      <w:bookmarkEnd w:id="71"/>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lastRenderedPageBreak/>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3"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4"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2" w:name="_Toc54630135"/>
      <w:r>
        <w:t>Modificar</w:t>
      </w:r>
      <w:r w:rsidR="002B7111">
        <w:t xml:space="preserve">  Permiso</w:t>
      </w:r>
      <w:bookmarkEnd w:id="72"/>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5"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6"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Pr="00E37D6A" w:rsidRDefault="00CE2AA7" w:rsidP="00CE2AA7">
      <w:pPr>
        <w:pStyle w:val="PSI-Ttulo3"/>
        <w:rPr>
          <w:lang w:val="es-AR"/>
        </w:rPr>
      </w:pPr>
    </w:p>
    <w:p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Comentario"/>
      </w:pPr>
    </w:p>
    <w:p w:rsidR="00CE2AA7" w:rsidRDefault="00CE2AA7" w:rsidP="00CE2AA7">
      <w:pPr>
        <w:pStyle w:val="PSI-Ttulo3"/>
      </w:pPr>
      <w:bookmarkStart w:id="73" w:name="_Toc54630136"/>
      <w:r>
        <w:lastRenderedPageBreak/>
        <w:t>Ver Detalle</w:t>
      </w:r>
      <w:bookmarkEnd w:id="73"/>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7"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8"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Pr="003C3A14"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rsidR="00CE2AA7" w:rsidRDefault="00CE2AA7" w:rsidP="00AF7391">
      <w:pPr>
        <w:pStyle w:val="PSI-Normal"/>
      </w:pPr>
    </w:p>
    <w:p w:rsidR="00831401" w:rsidRDefault="00831401" w:rsidP="00AF7391">
      <w:pPr>
        <w:pStyle w:val="PSI-Normal"/>
      </w:pPr>
    </w:p>
    <w:p w:rsidR="00831401" w:rsidRDefault="00831401" w:rsidP="00AF7391">
      <w:pPr>
        <w:pStyle w:val="PSI-Normal"/>
      </w:pPr>
    </w:p>
    <w:p w:rsidR="00831401" w:rsidRDefault="00831401" w:rsidP="00AF7391">
      <w:pPr>
        <w:pStyle w:val="PSI-Normal"/>
      </w:pPr>
    </w:p>
    <w:p w:rsidR="00FE10A2" w:rsidRDefault="00FE10A2" w:rsidP="00FE10A2">
      <w:pPr>
        <w:pStyle w:val="PSI-Ttulo2"/>
      </w:pPr>
      <w:bookmarkStart w:id="74" w:name="_Toc54630137"/>
      <w:r>
        <w:t>Salir</w:t>
      </w:r>
      <w:bookmarkEnd w:id="74"/>
    </w:p>
    <w:p w:rsidR="00FE10A2" w:rsidRDefault="00FE10A2" w:rsidP="00AF7391">
      <w:pPr>
        <w:pStyle w:val="PSI-Normal"/>
      </w:pPr>
      <w:r>
        <w:t>Para salir del sistema Vaspa, nos dirigiremos al menú principal -&gt;Salir, como se ilustra en la siguiente imagen.</w:t>
      </w:r>
    </w:p>
    <w:p w:rsidR="00FE10A2" w:rsidRDefault="00FE10A2" w:rsidP="00AF7391">
      <w:pPr>
        <w:pStyle w:val="PSI-Normal"/>
      </w:pPr>
      <w:r>
        <w:rPr>
          <w:noProof/>
          <w:lang w:eastAsia="es-AR"/>
        </w:rPr>
        <w:drawing>
          <wp:inline distT="0" distB="0" distL="0" distR="0">
            <wp:extent cx="5400040" cy="319439"/>
            <wp:effectExtent l="19050" t="0" r="0" b="0"/>
            <wp:docPr id="173" name="Imagen 55" descr="C:\xampp\htdocs\vaspa\Construcción\Screenshots CU\Empleado SA\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vaspa\Construcción\Screenshots CU\Empleado SA\Panel 8.png"/>
                    <pic:cNvPicPr>
                      <a:picLocks noChangeAspect="1" noChangeArrowheads="1"/>
                    </pic:cNvPicPr>
                  </pic:nvPicPr>
                  <pic:blipFill>
                    <a:blip r:embed="rId199" cstate="print"/>
                    <a:srcRect/>
                    <a:stretch>
                      <a:fillRect/>
                    </a:stretch>
                  </pic:blipFill>
                  <pic:spPr bwMode="auto">
                    <a:xfrm>
                      <a:off x="0" y="0"/>
                      <a:ext cx="5400040" cy="31943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A continuación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lastRenderedPageBreak/>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7"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Al salir del sistema Vaspa, usted seguirá conectado a su correo electrónico institucional.</w:t>
      </w:r>
    </w:p>
    <w:p w:rsidR="00CC2647" w:rsidRDefault="00443594" w:rsidP="00E7283F">
      <w:pPr>
        <w:pStyle w:val="PSI-Comentario"/>
      </w:pPr>
      <w:r>
        <w:t xml:space="preserve"> </w:t>
      </w:r>
    </w:p>
    <w:sectPr w:rsidR="00CC2647" w:rsidSect="0092483A">
      <w:headerReference w:type="default" r:id="rId200"/>
      <w:footerReference w:type="default" r:id="rId201"/>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1F7B" w:rsidRDefault="00781F7B" w:rsidP="00C94FBE">
      <w:pPr>
        <w:spacing w:before="0" w:line="240" w:lineRule="auto"/>
      </w:pPr>
      <w:r>
        <w:separator/>
      </w:r>
    </w:p>
    <w:p w:rsidR="00781F7B" w:rsidRDefault="00781F7B"/>
  </w:endnote>
  <w:endnote w:type="continuationSeparator" w:id="0">
    <w:p w:rsidR="00781F7B" w:rsidRDefault="00781F7B" w:rsidP="00C94FBE">
      <w:pPr>
        <w:spacing w:before="0" w:line="240" w:lineRule="auto"/>
      </w:pPr>
      <w:r>
        <w:continuationSeparator/>
      </w:r>
    </w:p>
    <w:p w:rsidR="00781F7B" w:rsidRDefault="00781F7B"/>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Segoe UI Symbol"/>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592E" w:rsidRDefault="007E592E"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Pr>
            <w:lang w:val="es-AR"/>
          </w:rPr>
          <w:t>VASPA Team</w:t>
        </w:r>
      </w:sdtContent>
    </w:sdt>
    <w:r w:rsidRPr="009F22C7">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9F22C7">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tab/>
        </w:r>
        <w:r>
          <w:tab/>
        </w:r>
        <w:r>
          <w:tab/>
        </w:r>
        <w:r>
          <w:tab/>
        </w:r>
        <w:r w:rsidRPr="00DD5A70">
          <w:rPr>
            <w:rFonts w:asciiTheme="majorHAnsi" w:hAnsiTheme="majorHAnsi" w:cstheme="majorHAnsi"/>
          </w:rPr>
          <w:t xml:space="preserve">Página </w:t>
        </w:r>
        <w:r w:rsidRPr="00DD5A70">
          <w:rPr>
            <w:rFonts w:asciiTheme="majorHAnsi" w:hAnsiTheme="majorHAnsi" w:cstheme="majorHAnsi"/>
          </w:rPr>
          <w:fldChar w:fldCharType="begin"/>
        </w:r>
        <w:r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B336A0">
          <w:rPr>
            <w:rFonts w:asciiTheme="majorHAnsi" w:hAnsiTheme="majorHAnsi" w:cstheme="majorHAnsi"/>
            <w:noProof/>
          </w:rPr>
          <w:t>3</w:t>
        </w:r>
        <w:r w:rsidRPr="00DD5A70">
          <w:rPr>
            <w:rFonts w:asciiTheme="majorHAnsi" w:hAnsiTheme="majorHAnsi" w:cstheme="majorHAnsi"/>
          </w:rPr>
          <w:fldChar w:fldCharType="end"/>
        </w:r>
        <w:r w:rsidRPr="00DD5A70">
          <w:rPr>
            <w:rFonts w:asciiTheme="majorHAnsi" w:hAnsiTheme="majorHAnsi" w:cstheme="majorHAnsi"/>
          </w:rPr>
          <w:t xml:space="preserve"> de </w:t>
        </w:r>
        <w:r w:rsidRPr="00DD5A70">
          <w:rPr>
            <w:rFonts w:asciiTheme="majorHAnsi" w:hAnsiTheme="majorHAnsi" w:cstheme="majorHAnsi"/>
          </w:rPr>
          <w:fldChar w:fldCharType="begin"/>
        </w:r>
        <w:r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B336A0">
          <w:rPr>
            <w:rFonts w:asciiTheme="majorHAnsi" w:hAnsiTheme="majorHAnsi" w:cstheme="majorHAnsi"/>
            <w:noProof/>
          </w:rPr>
          <w:t>108</w:t>
        </w:r>
        <w:r w:rsidRPr="00DD5A70">
          <w:rPr>
            <w:rFonts w:asciiTheme="majorHAnsi" w:hAnsiTheme="majorHAnsi" w:cstheme="majorHAnsi"/>
          </w:rPr>
          <w:fldChar w:fldCharType="end"/>
        </w:r>
      </w:sdtContent>
    </w:sdt>
    <w:r w:rsidRPr="009F22C7">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7E592E" w:rsidRDefault="007E592E" w:rsidP="0092483A">
        <w:pPr>
          <w:tabs>
            <w:tab w:val="center" w:pos="4252"/>
          </w:tabs>
          <w:spacing w:before="0"/>
        </w:pPr>
        <w:r>
          <w:t>Fabricio González - Nicolás Sartini</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1F7B" w:rsidRDefault="00781F7B" w:rsidP="00C94FBE">
      <w:pPr>
        <w:spacing w:before="0" w:line="240" w:lineRule="auto"/>
      </w:pPr>
      <w:r>
        <w:separator/>
      </w:r>
    </w:p>
    <w:p w:rsidR="00781F7B" w:rsidRDefault="00781F7B"/>
  </w:footnote>
  <w:footnote w:type="continuationSeparator" w:id="0">
    <w:p w:rsidR="00781F7B" w:rsidRDefault="00781F7B" w:rsidP="00C94FBE">
      <w:pPr>
        <w:spacing w:before="0" w:line="240" w:lineRule="auto"/>
      </w:pPr>
      <w:r>
        <w:continuationSeparator/>
      </w:r>
    </w:p>
    <w:p w:rsidR="00781F7B" w:rsidRDefault="00781F7B"/>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7E592E" w:rsidRDefault="007E592E">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7E592E" w:rsidRPr="000F4F97" w:rsidRDefault="007E592E"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Pr="009F22C7">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Pr="009F22C7">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Pr="009F22C7">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8BA5019"/>
    <w:multiLevelType w:val="hybridMultilevel"/>
    <w:tmpl w:val="1DC68F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9">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E584D60"/>
    <w:multiLevelType w:val="hybridMultilevel"/>
    <w:tmpl w:val="8C0885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nsid w:val="616A57CC"/>
    <w:multiLevelType w:val="hybridMultilevel"/>
    <w:tmpl w:val="6E0AD7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8"/>
  </w:num>
  <w:num w:numId="2">
    <w:abstractNumId w:val="9"/>
  </w:num>
  <w:num w:numId="3">
    <w:abstractNumId w:val="9"/>
  </w:num>
  <w:num w:numId="4">
    <w:abstractNumId w:val="9"/>
  </w:num>
  <w:num w:numId="5">
    <w:abstractNumId w:val="2"/>
  </w:num>
  <w:num w:numId="6">
    <w:abstractNumId w:val="3"/>
  </w:num>
  <w:num w:numId="7">
    <w:abstractNumId w:val="4"/>
  </w:num>
  <w:num w:numId="8">
    <w:abstractNumId w:val="1"/>
  </w:num>
  <w:num w:numId="9">
    <w:abstractNumId w:val="13"/>
  </w:num>
  <w:num w:numId="10">
    <w:abstractNumId w:val="14"/>
  </w:num>
  <w:num w:numId="11">
    <w:abstractNumId w:val="5"/>
  </w:num>
  <w:num w:numId="12">
    <w:abstractNumId w:val="11"/>
  </w:num>
  <w:num w:numId="13">
    <w:abstractNumId w:val="0"/>
  </w:num>
  <w:num w:numId="14">
    <w:abstractNumId w:val="6"/>
  </w:num>
  <w:num w:numId="15">
    <w:abstractNumId w:val="10"/>
  </w:num>
  <w:num w:numId="16">
    <w:abstractNumId w:val="7"/>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hdrShapeDefaults>
    <o:shapedefaults v:ext="edit" spidmax="6146">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4206"/>
    <w:rsid w:val="00017318"/>
    <w:rsid w:val="00017EFE"/>
    <w:rsid w:val="00020B5C"/>
    <w:rsid w:val="00021E16"/>
    <w:rsid w:val="000223AB"/>
    <w:rsid w:val="000255D6"/>
    <w:rsid w:val="00030070"/>
    <w:rsid w:val="00033767"/>
    <w:rsid w:val="00035647"/>
    <w:rsid w:val="00037F14"/>
    <w:rsid w:val="0004124A"/>
    <w:rsid w:val="000421ED"/>
    <w:rsid w:val="00043082"/>
    <w:rsid w:val="00045F1A"/>
    <w:rsid w:val="000466DE"/>
    <w:rsid w:val="0004729E"/>
    <w:rsid w:val="00047C28"/>
    <w:rsid w:val="00050105"/>
    <w:rsid w:val="000514AE"/>
    <w:rsid w:val="00051E1D"/>
    <w:rsid w:val="00053312"/>
    <w:rsid w:val="000546CE"/>
    <w:rsid w:val="00054764"/>
    <w:rsid w:val="00056B66"/>
    <w:rsid w:val="00056D91"/>
    <w:rsid w:val="00060112"/>
    <w:rsid w:val="000601A4"/>
    <w:rsid w:val="0006228E"/>
    <w:rsid w:val="00063180"/>
    <w:rsid w:val="00064DE3"/>
    <w:rsid w:val="00064EC1"/>
    <w:rsid w:val="00066EA1"/>
    <w:rsid w:val="00067678"/>
    <w:rsid w:val="000704B4"/>
    <w:rsid w:val="00071A71"/>
    <w:rsid w:val="00071F92"/>
    <w:rsid w:val="00072049"/>
    <w:rsid w:val="0007318D"/>
    <w:rsid w:val="000745E3"/>
    <w:rsid w:val="0007489E"/>
    <w:rsid w:val="0007759F"/>
    <w:rsid w:val="00077FDF"/>
    <w:rsid w:val="00084741"/>
    <w:rsid w:val="000853A1"/>
    <w:rsid w:val="00085493"/>
    <w:rsid w:val="000873F9"/>
    <w:rsid w:val="00087F53"/>
    <w:rsid w:val="00090EDA"/>
    <w:rsid w:val="0009185D"/>
    <w:rsid w:val="00091A1A"/>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A7E53"/>
    <w:rsid w:val="000B110F"/>
    <w:rsid w:val="000B252E"/>
    <w:rsid w:val="000B3AF8"/>
    <w:rsid w:val="000B4EC1"/>
    <w:rsid w:val="000B7AA2"/>
    <w:rsid w:val="000C2A12"/>
    <w:rsid w:val="000C4C42"/>
    <w:rsid w:val="000C4E31"/>
    <w:rsid w:val="000C5596"/>
    <w:rsid w:val="000D06B5"/>
    <w:rsid w:val="000D21FB"/>
    <w:rsid w:val="000D4C6E"/>
    <w:rsid w:val="000D5151"/>
    <w:rsid w:val="000D7009"/>
    <w:rsid w:val="000D764D"/>
    <w:rsid w:val="000E0AAC"/>
    <w:rsid w:val="000E2008"/>
    <w:rsid w:val="000E435B"/>
    <w:rsid w:val="000E4B64"/>
    <w:rsid w:val="000E4CA1"/>
    <w:rsid w:val="000F0D08"/>
    <w:rsid w:val="000F1888"/>
    <w:rsid w:val="000F262B"/>
    <w:rsid w:val="000F4F97"/>
    <w:rsid w:val="000F522A"/>
    <w:rsid w:val="000F6566"/>
    <w:rsid w:val="000F79DF"/>
    <w:rsid w:val="000F7A26"/>
    <w:rsid w:val="00102BDF"/>
    <w:rsid w:val="0010309F"/>
    <w:rsid w:val="0010416D"/>
    <w:rsid w:val="00106DE2"/>
    <w:rsid w:val="00111C80"/>
    <w:rsid w:val="001139A6"/>
    <w:rsid w:val="00113DF4"/>
    <w:rsid w:val="00115816"/>
    <w:rsid w:val="001163FF"/>
    <w:rsid w:val="00120134"/>
    <w:rsid w:val="0012205F"/>
    <w:rsid w:val="001243E6"/>
    <w:rsid w:val="00130268"/>
    <w:rsid w:val="00132A8D"/>
    <w:rsid w:val="001332CA"/>
    <w:rsid w:val="00134614"/>
    <w:rsid w:val="00135308"/>
    <w:rsid w:val="00135DC6"/>
    <w:rsid w:val="00136464"/>
    <w:rsid w:val="00137380"/>
    <w:rsid w:val="001410A7"/>
    <w:rsid w:val="00142CA7"/>
    <w:rsid w:val="00144AE4"/>
    <w:rsid w:val="0014626D"/>
    <w:rsid w:val="00150246"/>
    <w:rsid w:val="00150702"/>
    <w:rsid w:val="00151C08"/>
    <w:rsid w:val="001532F3"/>
    <w:rsid w:val="00153FF4"/>
    <w:rsid w:val="00157A83"/>
    <w:rsid w:val="001647E7"/>
    <w:rsid w:val="00165A88"/>
    <w:rsid w:val="0016616C"/>
    <w:rsid w:val="00167635"/>
    <w:rsid w:val="00167DC3"/>
    <w:rsid w:val="00167E16"/>
    <w:rsid w:val="001713B4"/>
    <w:rsid w:val="0017230F"/>
    <w:rsid w:val="001726AB"/>
    <w:rsid w:val="00176D49"/>
    <w:rsid w:val="00181183"/>
    <w:rsid w:val="001813FD"/>
    <w:rsid w:val="00181589"/>
    <w:rsid w:val="00181E69"/>
    <w:rsid w:val="00182B36"/>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5E77"/>
    <w:rsid w:val="001A725C"/>
    <w:rsid w:val="001A72A4"/>
    <w:rsid w:val="001B3893"/>
    <w:rsid w:val="001B5050"/>
    <w:rsid w:val="001C34BD"/>
    <w:rsid w:val="001C6104"/>
    <w:rsid w:val="001C68BE"/>
    <w:rsid w:val="001C799E"/>
    <w:rsid w:val="001C7BA6"/>
    <w:rsid w:val="001D08A6"/>
    <w:rsid w:val="001D0ED0"/>
    <w:rsid w:val="001D2701"/>
    <w:rsid w:val="001D29E1"/>
    <w:rsid w:val="001D4104"/>
    <w:rsid w:val="001D5FC4"/>
    <w:rsid w:val="001D7139"/>
    <w:rsid w:val="001D76D1"/>
    <w:rsid w:val="001E032D"/>
    <w:rsid w:val="001E0C45"/>
    <w:rsid w:val="001E12C0"/>
    <w:rsid w:val="001E1C12"/>
    <w:rsid w:val="001E6E93"/>
    <w:rsid w:val="001F099D"/>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B74"/>
    <w:rsid w:val="00215CED"/>
    <w:rsid w:val="00217A70"/>
    <w:rsid w:val="00217CE4"/>
    <w:rsid w:val="0022017D"/>
    <w:rsid w:val="00220618"/>
    <w:rsid w:val="002210E5"/>
    <w:rsid w:val="00222188"/>
    <w:rsid w:val="00222424"/>
    <w:rsid w:val="0022269B"/>
    <w:rsid w:val="00224B75"/>
    <w:rsid w:val="0022602C"/>
    <w:rsid w:val="00226699"/>
    <w:rsid w:val="00226B24"/>
    <w:rsid w:val="0023199A"/>
    <w:rsid w:val="002325D9"/>
    <w:rsid w:val="0023359E"/>
    <w:rsid w:val="00235A8F"/>
    <w:rsid w:val="00235F7D"/>
    <w:rsid w:val="002365AA"/>
    <w:rsid w:val="00242FF5"/>
    <w:rsid w:val="002434E4"/>
    <w:rsid w:val="00250024"/>
    <w:rsid w:val="0025066F"/>
    <w:rsid w:val="00251EF8"/>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714B2"/>
    <w:rsid w:val="00271B2F"/>
    <w:rsid w:val="00272A46"/>
    <w:rsid w:val="00274424"/>
    <w:rsid w:val="00274CB2"/>
    <w:rsid w:val="002772ED"/>
    <w:rsid w:val="002800C6"/>
    <w:rsid w:val="00281BB1"/>
    <w:rsid w:val="00283E5A"/>
    <w:rsid w:val="00285FBD"/>
    <w:rsid w:val="0029304B"/>
    <w:rsid w:val="002930E1"/>
    <w:rsid w:val="0029367B"/>
    <w:rsid w:val="00293B07"/>
    <w:rsid w:val="00294803"/>
    <w:rsid w:val="002951DA"/>
    <w:rsid w:val="0029548F"/>
    <w:rsid w:val="00295CA9"/>
    <w:rsid w:val="00296073"/>
    <w:rsid w:val="002A1111"/>
    <w:rsid w:val="002A41AA"/>
    <w:rsid w:val="002A5A57"/>
    <w:rsid w:val="002B0BBA"/>
    <w:rsid w:val="002B1AEA"/>
    <w:rsid w:val="002B506A"/>
    <w:rsid w:val="002B54CD"/>
    <w:rsid w:val="002B5782"/>
    <w:rsid w:val="002B5AF9"/>
    <w:rsid w:val="002B7111"/>
    <w:rsid w:val="002B72E3"/>
    <w:rsid w:val="002B7A18"/>
    <w:rsid w:val="002C094B"/>
    <w:rsid w:val="002C13B0"/>
    <w:rsid w:val="002C19E4"/>
    <w:rsid w:val="002C1BC1"/>
    <w:rsid w:val="002C3CE5"/>
    <w:rsid w:val="002C470D"/>
    <w:rsid w:val="002C669B"/>
    <w:rsid w:val="002D032B"/>
    <w:rsid w:val="002D0714"/>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757"/>
    <w:rsid w:val="002F5D06"/>
    <w:rsid w:val="002F770A"/>
    <w:rsid w:val="00300F4F"/>
    <w:rsid w:val="0030156E"/>
    <w:rsid w:val="00302CE7"/>
    <w:rsid w:val="0030402F"/>
    <w:rsid w:val="0030454D"/>
    <w:rsid w:val="00304558"/>
    <w:rsid w:val="00305A88"/>
    <w:rsid w:val="00306993"/>
    <w:rsid w:val="00307E40"/>
    <w:rsid w:val="00310599"/>
    <w:rsid w:val="00310E8F"/>
    <w:rsid w:val="00311911"/>
    <w:rsid w:val="003130E0"/>
    <w:rsid w:val="003130E3"/>
    <w:rsid w:val="00313D10"/>
    <w:rsid w:val="00314124"/>
    <w:rsid w:val="003149A1"/>
    <w:rsid w:val="003150C3"/>
    <w:rsid w:val="00315B21"/>
    <w:rsid w:val="003163C6"/>
    <w:rsid w:val="00316574"/>
    <w:rsid w:val="00317298"/>
    <w:rsid w:val="00324034"/>
    <w:rsid w:val="00326CE4"/>
    <w:rsid w:val="00327068"/>
    <w:rsid w:val="00327097"/>
    <w:rsid w:val="00331FC7"/>
    <w:rsid w:val="00332991"/>
    <w:rsid w:val="00334209"/>
    <w:rsid w:val="003348A9"/>
    <w:rsid w:val="0033655A"/>
    <w:rsid w:val="00336D0E"/>
    <w:rsid w:val="00340C1D"/>
    <w:rsid w:val="00340D9E"/>
    <w:rsid w:val="003418FE"/>
    <w:rsid w:val="00344258"/>
    <w:rsid w:val="00344E6E"/>
    <w:rsid w:val="00346864"/>
    <w:rsid w:val="003474AA"/>
    <w:rsid w:val="00350E39"/>
    <w:rsid w:val="00351476"/>
    <w:rsid w:val="0035183E"/>
    <w:rsid w:val="00351C49"/>
    <w:rsid w:val="00352A6E"/>
    <w:rsid w:val="003536AD"/>
    <w:rsid w:val="003538C0"/>
    <w:rsid w:val="003552F9"/>
    <w:rsid w:val="00355D9A"/>
    <w:rsid w:val="003560F2"/>
    <w:rsid w:val="00356A63"/>
    <w:rsid w:val="00362917"/>
    <w:rsid w:val="00363FD1"/>
    <w:rsid w:val="0036473F"/>
    <w:rsid w:val="003664D7"/>
    <w:rsid w:val="0037065A"/>
    <w:rsid w:val="00371CE6"/>
    <w:rsid w:val="00375778"/>
    <w:rsid w:val="0038021F"/>
    <w:rsid w:val="003806ED"/>
    <w:rsid w:val="00380FD6"/>
    <w:rsid w:val="00381507"/>
    <w:rsid w:val="00382EAF"/>
    <w:rsid w:val="003841FD"/>
    <w:rsid w:val="00384226"/>
    <w:rsid w:val="003857BA"/>
    <w:rsid w:val="0038608F"/>
    <w:rsid w:val="0038673D"/>
    <w:rsid w:val="003912F9"/>
    <w:rsid w:val="00394EB8"/>
    <w:rsid w:val="00394ECE"/>
    <w:rsid w:val="003962E2"/>
    <w:rsid w:val="003973C8"/>
    <w:rsid w:val="00397566"/>
    <w:rsid w:val="003975E3"/>
    <w:rsid w:val="00397C14"/>
    <w:rsid w:val="003A0050"/>
    <w:rsid w:val="003A1902"/>
    <w:rsid w:val="003A1D8C"/>
    <w:rsid w:val="003A282B"/>
    <w:rsid w:val="003A2C97"/>
    <w:rsid w:val="003A34BD"/>
    <w:rsid w:val="003A3F1A"/>
    <w:rsid w:val="003A632E"/>
    <w:rsid w:val="003A63DE"/>
    <w:rsid w:val="003A7AD8"/>
    <w:rsid w:val="003B09EC"/>
    <w:rsid w:val="003B0E1B"/>
    <w:rsid w:val="003B2272"/>
    <w:rsid w:val="003B7534"/>
    <w:rsid w:val="003B7F1F"/>
    <w:rsid w:val="003C1A4E"/>
    <w:rsid w:val="003C3A14"/>
    <w:rsid w:val="003C4559"/>
    <w:rsid w:val="003C526D"/>
    <w:rsid w:val="003C54B1"/>
    <w:rsid w:val="003C57DF"/>
    <w:rsid w:val="003C5BDC"/>
    <w:rsid w:val="003C5CC6"/>
    <w:rsid w:val="003D0720"/>
    <w:rsid w:val="003D162A"/>
    <w:rsid w:val="003D1693"/>
    <w:rsid w:val="003D1FF3"/>
    <w:rsid w:val="003D226B"/>
    <w:rsid w:val="003D2BA5"/>
    <w:rsid w:val="003D547B"/>
    <w:rsid w:val="003D66C7"/>
    <w:rsid w:val="003D7911"/>
    <w:rsid w:val="003E12FE"/>
    <w:rsid w:val="003E1345"/>
    <w:rsid w:val="003E16C0"/>
    <w:rsid w:val="003E36B9"/>
    <w:rsid w:val="003E4C9C"/>
    <w:rsid w:val="003E4CF4"/>
    <w:rsid w:val="003E513F"/>
    <w:rsid w:val="003F2B64"/>
    <w:rsid w:val="003F2F99"/>
    <w:rsid w:val="003F3CFD"/>
    <w:rsid w:val="003F6C67"/>
    <w:rsid w:val="003F773F"/>
    <w:rsid w:val="0040066E"/>
    <w:rsid w:val="00401B84"/>
    <w:rsid w:val="0040270F"/>
    <w:rsid w:val="00406A9C"/>
    <w:rsid w:val="00406EA1"/>
    <w:rsid w:val="004103FE"/>
    <w:rsid w:val="00410595"/>
    <w:rsid w:val="00411682"/>
    <w:rsid w:val="0041189A"/>
    <w:rsid w:val="004122E3"/>
    <w:rsid w:val="00413383"/>
    <w:rsid w:val="00413B38"/>
    <w:rsid w:val="00414234"/>
    <w:rsid w:val="00415351"/>
    <w:rsid w:val="00415826"/>
    <w:rsid w:val="00416D44"/>
    <w:rsid w:val="00420476"/>
    <w:rsid w:val="00421870"/>
    <w:rsid w:val="00423147"/>
    <w:rsid w:val="004231FE"/>
    <w:rsid w:val="00423EAE"/>
    <w:rsid w:val="004246A2"/>
    <w:rsid w:val="00426225"/>
    <w:rsid w:val="004277A3"/>
    <w:rsid w:val="00430A03"/>
    <w:rsid w:val="00431931"/>
    <w:rsid w:val="004344D2"/>
    <w:rsid w:val="004346AE"/>
    <w:rsid w:val="00436418"/>
    <w:rsid w:val="004366FB"/>
    <w:rsid w:val="00436862"/>
    <w:rsid w:val="00443594"/>
    <w:rsid w:val="00446E7C"/>
    <w:rsid w:val="00450584"/>
    <w:rsid w:val="00451E91"/>
    <w:rsid w:val="00452567"/>
    <w:rsid w:val="004525FF"/>
    <w:rsid w:val="004529C3"/>
    <w:rsid w:val="004545D1"/>
    <w:rsid w:val="004551B6"/>
    <w:rsid w:val="00455E56"/>
    <w:rsid w:val="00456613"/>
    <w:rsid w:val="00463F7B"/>
    <w:rsid w:val="00464199"/>
    <w:rsid w:val="00470DC8"/>
    <w:rsid w:val="0047419B"/>
    <w:rsid w:val="00476CBC"/>
    <w:rsid w:val="004807AF"/>
    <w:rsid w:val="00480BA9"/>
    <w:rsid w:val="00481742"/>
    <w:rsid w:val="00483274"/>
    <w:rsid w:val="00483525"/>
    <w:rsid w:val="00484C92"/>
    <w:rsid w:val="0048581B"/>
    <w:rsid w:val="0048626E"/>
    <w:rsid w:val="0048781D"/>
    <w:rsid w:val="00487DE1"/>
    <w:rsid w:val="00487F57"/>
    <w:rsid w:val="00490FD7"/>
    <w:rsid w:val="00491BE9"/>
    <w:rsid w:val="00493421"/>
    <w:rsid w:val="00494312"/>
    <w:rsid w:val="00495090"/>
    <w:rsid w:val="004958C5"/>
    <w:rsid w:val="004964A0"/>
    <w:rsid w:val="00497E85"/>
    <w:rsid w:val="004A0D31"/>
    <w:rsid w:val="004A1DD9"/>
    <w:rsid w:val="004A474C"/>
    <w:rsid w:val="004A51A1"/>
    <w:rsid w:val="004A54C8"/>
    <w:rsid w:val="004A6033"/>
    <w:rsid w:val="004A6591"/>
    <w:rsid w:val="004B100A"/>
    <w:rsid w:val="004C3CA5"/>
    <w:rsid w:val="004C42B2"/>
    <w:rsid w:val="004C4FB8"/>
    <w:rsid w:val="004C5D7E"/>
    <w:rsid w:val="004C76FC"/>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1290"/>
    <w:rsid w:val="004F3EFC"/>
    <w:rsid w:val="004F4D25"/>
    <w:rsid w:val="004F7A95"/>
    <w:rsid w:val="00501402"/>
    <w:rsid w:val="005017FA"/>
    <w:rsid w:val="00501B09"/>
    <w:rsid w:val="00503792"/>
    <w:rsid w:val="005046A5"/>
    <w:rsid w:val="00504A67"/>
    <w:rsid w:val="005100D5"/>
    <w:rsid w:val="00511C01"/>
    <w:rsid w:val="00511D9A"/>
    <w:rsid w:val="00512D36"/>
    <w:rsid w:val="00513090"/>
    <w:rsid w:val="00513B49"/>
    <w:rsid w:val="00515617"/>
    <w:rsid w:val="00515EEC"/>
    <w:rsid w:val="0052209C"/>
    <w:rsid w:val="005222BB"/>
    <w:rsid w:val="00524A12"/>
    <w:rsid w:val="00525863"/>
    <w:rsid w:val="00525D80"/>
    <w:rsid w:val="00530AA6"/>
    <w:rsid w:val="00533514"/>
    <w:rsid w:val="00535B07"/>
    <w:rsid w:val="00535DD3"/>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7C7"/>
    <w:rsid w:val="00576F36"/>
    <w:rsid w:val="005809C7"/>
    <w:rsid w:val="005835E9"/>
    <w:rsid w:val="00584324"/>
    <w:rsid w:val="005853A9"/>
    <w:rsid w:val="00585478"/>
    <w:rsid w:val="005857BB"/>
    <w:rsid w:val="0058595B"/>
    <w:rsid w:val="00587531"/>
    <w:rsid w:val="00592D01"/>
    <w:rsid w:val="00593655"/>
    <w:rsid w:val="00593BE4"/>
    <w:rsid w:val="00594741"/>
    <w:rsid w:val="00595019"/>
    <w:rsid w:val="00595079"/>
    <w:rsid w:val="0059596F"/>
    <w:rsid w:val="0059632A"/>
    <w:rsid w:val="00596AFB"/>
    <w:rsid w:val="00597876"/>
    <w:rsid w:val="00597A23"/>
    <w:rsid w:val="005A0664"/>
    <w:rsid w:val="005A14E4"/>
    <w:rsid w:val="005A19B8"/>
    <w:rsid w:val="005A2F8D"/>
    <w:rsid w:val="005A3759"/>
    <w:rsid w:val="005A52A2"/>
    <w:rsid w:val="005A6725"/>
    <w:rsid w:val="005A771F"/>
    <w:rsid w:val="005B20A2"/>
    <w:rsid w:val="005B4542"/>
    <w:rsid w:val="005B5AEE"/>
    <w:rsid w:val="005B5D10"/>
    <w:rsid w:val="005B6373"/>
    <w:rsid w:val="005B78D5"/>
    <w:rsid w:val="005C0529"/>
    <w:rsid w:val="005C102D"/>
    <w:rsid w:val="005C1B68"/>
    <w:rsid w:val="005C3434"/>
    <w:rsid w:val="005C4D31"/>
    <w:rsid w:val="005C55AC"/>
    <w:rsid w:val="005C63A9"/>
    <w:rsid w:val="005C6BD0"/>
    <w:rsid w:val="005C6EBE"/>
    <w:rsid w:val="005D6024"/>
    <w:rsid w:val="005D76A3"/>
    <w:rsid w:val="005E4726"/>
    <w:rsid w:val="005E47FC"/>
    <w:rsid w:val="005E6792"/>
    <w:rsid w:val="005E76A4"/>
    <w:rsid w:val="005F0027"/>
    <w:rsid w:val="005F08FF"/>
    <w:rsid w:val="005F133C"/>
    <w:rsid w:val="005F1F74"/>
    <w:rsid w:val="005F21E0"/>
    <w:rsid w:val="005F33EB"/>
    <w:rsid w:val="005F5429"/>
    <w:rsid w:val="005F60BA"/>
    <w:rsid w:val="006006B1"/>
    <w:rsid w:val="0060098D"/>
    <w:rsid w:val="00604B52"/>
    <w:rsid w:val="0060576F"/>
    <w:rsid w:val="0061127A"/>
    <w:rsid w:val="00612017"/>
    <w:rsid w:val="006124BF"/>
    <w:rsid w:val="00612FF4"/>
    <w:rsid w:val="00613589"/>
    <w:rsid w:val="0061423B"/>
    <w:rsid w:val="00616A6E"/>
    <w:rsid w:val="006177BF"/>
    <w:rsid w:val="00624316"/>
    <w:rsid w:val="006245A7"/>
    <w:rsid w:val="00624A8B"/>
    <w:rsid w:val="00626A7D"/>
    <w:rsid w:val="00627977"/>
    <w:rsid w:val="00630809"/>
    <w:rsid w:val="00632507"/>
    <w:rsid w:val="00633C2A"/>
    <w:rsid w:val="00634E77"/>
    <w:rsid w:val="00637341"/>
    <w:rsid w:val="00641726"/>
    <w:rsid w:val="0064212D"/>
    <w:rsid w:val="0065016C"/>
    <w:rsid w:val="006524AA"/>
    <w:rsid w:val="00653C38"/>
    <w:rsid w:val="006558C7"/>
    <w:rsid w:val="006601CD"/>
    <w:rsid w:val="00663116"/>
    <w:rsid w:val="00663725"/>
    <w:rsid w:val="00665603"/>
    <w:rsid w:val="00665BE3"/>
    <w:rsid w:val="006700BF"/>
    <w:rsid w:val="0067282E"/>
    <w:rsid w:val="00672E01"/>
    <w:rsid w:val="006733A1"/>
    <w:rsid w:val="006768F1"/>
    <w:rsid w:val="0067714D"/>
    <w:rsid w:val="006779A3"/>
    <w:rsid w:val="00683D02"/>
    <w:rsid w:val="0068473C"/>
    <w:rsid w:val="00685980"/>
    <w:rsid w:val="00687A1A"/>
    <w:rsid w:val="00690A5A"/>
    <w:rsid w:val="006919D5"/>
    <w:rsid w:val="00691AC2"/>
    <w:rsid w:val="00692321"/>
    <w:rsid w:val="00692CAD"/>
    <w:rsid w:val="00692E6F"/>
    <w:rsid w:val="00693B82"/>
    <w:rsid w:val="006977D0"/>
    <w:rsid w:val="006A1215"/>
    <w:rsid w:val="006A2495"/>
    <w:rsid w:val="006A3E6A"/>
    <w:rsid w:val="006A48BD"/>
    <w:rsid w:val="006A4DD1"/>
    <w:rsid w:val="006A6E05"/>
    <w:rsid w:val="006B03D1"/>
    <w:rsid w:val="006B15E2"/>
    <w:rsid w:val="006B3371"/>
    <w:rsid w:val="006B4734"/>
    <w:rsid w:val="006B7412"/>
    <w:rsid w:val="006C07E2"/>
    <w:rsid w:val="006C143E"/>
    <w:rsid w:val="006C2203"/>
    <w:rsid w:val="006C2F85"/>
    <w:rsid w:val="006C47F8"/>
    <w:rsid w:val="006C4A64"/>
    <w:rsid w:val="006C659E"/>
    <w:rsid w:val="006D0C39"/>
    <w:rsid w:val="006D0E55"/>
    <w:rsid w:val="006D2CCF"/>
    <w:rsid w:val="006D3634"/>
    <w:rsid w:val="006D3774"/>
    <w:rsid w:val="006D3F68"/>
    <w:rsid w:val="006D4C72"/>
    <w:rsid w:val="006D728E"/>
    <w:rsid w:val="006E0B1D"/>
    <w:rsid w:val="006E1C9F"/>
    <w:rsid w:val="006E2E10"/>
    <w:rsid w:val="006E3853"/>
    <w:rsid w:val="006E3FEF"/>
    <w:rsid w:val="006E51EC"/>
    <w:rsid w:val="006E5B5A"/>
    <w:rsid w:val="006F2A3A"/>
    <w:rsid w:val="006F30A3"/>
    <w:rsid w:val="006F3234"/>
    <w:rsid w:val="006F47FB"/>
    <w:rsid w:val="006F4EAE"/>
    <w:rsid w:val="006F52B8"/>
    <w:rsid w:val="006F6258"/>
    <w:rsid w:val="006F6A53"/>
    <w:rsid w:val="006F72CF"/>
    <w:rsid w:val="006F77D8"/>
    <w:rsid w:val="00700795"/>
    <w:rsid w:val="00703475"/>
    <w:rsid w:val="00703728"/>
    <w:rsid w:val="0070494E"/>
    <w:rsid w:val="00704DE7"/>
    <w:rsid w:val="00705C02"/>
    <w:rsid w:val="0070678E"/>
    <w:rsid w:val="00707245"/>
    <w:rsid w:val="00707B6C"/>
    <w:rsid w:val="0071079E"/>
    <w:rsid w:val="00710BA6"/>
    <w:rsid w:val="00710DAA"/>
    <w:rsid w:val="00710FD8"/>
    <w:rsid w:val="00711DF8"/>
    <w:rsid w:val="007129FB"/>
    <w:rsid w:val="00713231"/>
    <w:rsid w:val="00713B09"/>
    <w:rsid w:val="00717805"/>
    <w:rsid w:val="00721DBA"/>
    <w:rsid w:val="007221EE"/>
    <w:rsid w:val="00723A7A"/>
    <w:rsid w:val="007244A3"/>
    <w:rsid w:val="0072613D"/>
    <w:rsid w:val="00732798"/>
    <w:rsid w:val="00733C72"/>
    <w:rsid w:val="00734F96"/>
    <w:rsid w:val="0073786A"/>
    <w:rsid w:val="00741030"/>
    <w:rsid w:val="00742CED"/>
    <w:rsid w:val="007447BE"/>
    <w:rsid w:val="00745B22"/>
    <w:rsid w:val="00745C04"/>
    <w:rsid w:val="00745C61"/>
    <w:rsid w:val="00746677"/>
    <w:rsid w:val="00746A68"/>
    <w:rsid w:val="00746B7B"/>
    <w:rsid w:val="007471ED"/>
    <w:rsid w:val="00752F33"/>
    <w:rsid w:val="00756989"/>
    <w:rsid w:val="00756C2F"/>
    <w:rsid w:val="0075773E"/>
    <w:rsid w:val="007658A0"/>
    <w:rsid w:val="00766EA7"/>
    <w:rsid w:val="00767BC2"/>
    <w:rsid w:val="0077174C"/>
    <w:rsid w:val="00772945"/>
    <w:rsid w:val="00772988"/>
    <w:rsid w:val="007733F7"/>
    <w:rsid w:val="007747E3"/>
    <w:rsid w:val="00774C71"/>
    <w:rsid w:val="0077508E"/>
    <w:rsid w:val="00776374"/>
    <w:rsid w:val="0078178F"/>
    <w:rsid w:val="00781ECE"/>
    <w:rsid w:val="00781F7B"/>
    <w:rsid w:val="0078463D"/>
    <w:rsid w:val="00784B46"/>
    <w:rsid w:val="00791AB1"/>
    <w:rsid w:val="00797079"/>
    <w:rsid w:val="007A028D"/>
    <w:rsid w:val="007A0D4F"/>
    <w:rsid w:val="007A2939"/>
    <w:rsid w:val="007A33C6"/>
    <w:rsid w:val="007A5F95"/>
    <w:rsid w:val="007A7FD8"/>
    <w:rsid w:val="007B08A6"/>
    <w:rsid w:val="007B0A69"/>
    <w:rsid w:val="007B151B"/>
    <w:rsid w:val="007B2E53"/>
    <w:rsid w:val="007B4A20"/>
    <w:rsid w:val="007C133D"/>
    <w:rsid w:val="007C39B1"/>
    <w:rsid w:val="007C3AF0"/>
    <w:rsid w:val="007C742C"/>
    <w:rsid w:val="007D3153"/>
    <w:rsid w:val="007D3202"/>
    <w:rsid w:val="007D3406"/>
    <w:rsid w:val="007D73CF"/>
    <w:rsid w:val="007D7477"/>
    <w:rsid w:val="007D78A5"/>
    <w:rsid w:val="007E07D2"/>
    <w:rsid w:val="007E1B23"/>
    <w:rsid w:val="007E244A"/>
    <w:rsid w:val="007E43AB"/>
    <w:rsid w:val="007E592E"/>
    <w:rsid w:val="007E65AD"/>
    <w:rsid w:val="007E66A5"/>
    <w:rsid w:val="007F0DE2"/>
    <w:rsid w:val="007F0FD5"/>
    <w:rsid w:val="007F0FDD"/>
    <w:rsid w:val="007F38C0"/>
    <w:rsid w:val="007F57F1"/>
    <w:rsid w:val="007F5C68"/>
    <w:rsid w:val="00801130"/>
    <w:rsid w:val="00801CA0"/>
    <w:rsid w:val="008023C4"/>
    <w:rsid w:val="00803470"/>
    <w:rsid w:val="00803F73"/>
    <w:rsid w:val="00805350"/>
    <w:rsid w:val="00805610"/>
    <w:rsid w:val="0081020D"/>
    <w:rsid w:val="00810A90"/>
    <w:rsid w:val="00813DEA"/>
    <w:rsid w:val="00814788"/>
    <w:rsid w:val="00814B22"/>
    <w:rsid w:val="00814E2F"/>
    <w:rsid w:val="008151B9"/>
    <w:rsid w:val="00815531"/>
    <w:rsid w:val="00816B5F"/>
    <w:rsid w:val="00817955"/>
    <w:rsid w:val="00820C74"/>
    <w:rsid w:val="00821142"/>
    <w:rsid w:val="00821D87"/>
    <w:rsid w:val="00822C0B"/>
    <w:rsid w:val="00822C20"/>
    <w:rsid w:val="00823039"/>
    <w:rsid w:val="0082397C"/>
    <w:rsid w:val="00826B19"/>
    <w:rsid w:val="00830D61"/>
    <w:rsid w:val="00830D85"/>
    <w:rsid w:val="00831096"/>
    <w:rsid w:val="00831401"/>
    <w:rsid w:val="008347B6"/>
    <w:rsid w:val="0083552D"/>
    <w:rsid w:val="00835FDC"/>
    <w:rsid w:val="00836EF1"/>
    <w:rsid w:val="0084328A"/>
    <w:rsid w:val="008463B4"/>
    <w:rsid w:val="00847249"/>
    <w:rsid w:val="00847BA1"/>
    <w:rsid w:val="00850850"/>
    <w:rsid w:val="0085091D"/>
    <w:rsid w:val="00851022"/>
    <w:rsid w:val="00851D42"/>
    <w:rsid w:val="008538BE"/>
    <w:rsid w:val="008539BD"/>
    <w:rsid w:val="008544DF"/>
    <w:rsid w:val="00855A13"/>
    <w:rsid w:val="00861069"/>
    <w:rsid w:val="00861B8F"/>
    <w:rsid w:val="00862F48"/>
    <w:rsid w:val="008652EE"/>
    <w:rsid w:val="00865935"/>
    <w:rsid w:val="00866124"/>
    <w:rsid w:val="00866435"/>
    <w:rsid w:val="008666FD"/>
    <w:rsid w:val="0086687C"/>
    <w:rsid w:val="00866E65"/>
    <w:rsid w:val="00867DE9"/>
    <w:rsid w:val="00870183"/>
    <w:rsid w:val="00870574"/>
    <w:rsid w:val="008725CE"/>
    <w:rsid w:val="00873657"/>
    <w:rsid w:val="00873817"/>
    <w:rsid w:val="00874516"/>
    <w:rsid w:val="0087518A"/>
    <w:rsid w:val="008756A6"/>
    <w:rsid w:val="0087779D"/>
    <w:rsid w:val="00877910"/>
    <w:rsid w:val="008836ED"/>
    <w:rsid w:val="00884121"/>
    <w:rsid w:val="00884313"/>
    <w:rsid w:val="00885BB2"/>
    <w:rsid w:val="008860FE"/>
    <w:rsid w:val="00886E3A"/>
    <w:rsid w:val="0089139A"/>
    <w:rsid w:val="00895570"/>
    <w:rsid w:val="00895821"/>
    <w:rsid w:val="00895A08"/>
    <w:rsid w:val="00895CE0"/>
    <w:rsid w:val="00895FC2"/>
    <w:rsid w:val="008970F4"/>
    <w:rsid w:val="008A0B4A"/>
    <w:rsid w:val="008A42A2"/>
    <w:rsid w:val="008A4439"/>
    <w:rsid w:val="008A6CF6"/>
    <w:rsid w:val="008A7E37"/>
    <w:rsid w:val="008B1983"/>
    <w:rsid w:val="008B23CA"/>
    <w:rsid w:val="008B2664"/>
    <w:rsid w:val="008B3B0F"/>
    <w:rsid w:val="008B3C5D"/>
    <w:rsid w:val="008B47C1"/>
    <w:rsid w:val="008B6D2D"/>
    <w:rsid w:val="008B70B3"/>
    <w:rsid w:val="008B7BDE"/>
    <w:rsid w:val="008C19F8"/>
    <w:rsid w:val="008C36AB"/>
    <w:rsid w:val="008C5F61"/>
    <w:rsid w:val="008D112A"/>
    <w:rsid w:val="008D2599"/>
    <w:rsid w:val="008D5B77"/>
    <w:rsid w:val="008D703C"/>
    <w:rsid w:val="008E00CF"/>
    <w:rsid w:val="008E37BA"/>
    <w:rsid w:val="008E48FB"/>
    <w:rsid w:val="008E5542"/>
    <w:rsid w:val="008E6A22"/>
    <w:rsid w:val="008F00F7"/>
    <w:rsid w:val="008F2664"/>
    <w:rsid w:val="008F304D"/>
    <w:rsid w:val="008F6A25"/>
    <w:rsid w:val="008F7125"/>
    <w:rsid w:val="0090060C"/>
    <w:rsid w:val="009037D4"/>
    <w:rsid w:val="0090477C"/>
    <w:rsid w:val="00904CB6"/>
    <w:rsid w:val="0090525E"/>
    <w:rsid w:val="0091159B"/>
    <w:rsid w:val="00911934"/>
    <w:rsid w:val="0091400C"/>
    <w:rsid w:val="00915D3A"/>
    <w:rsid w:val="00917261"/>
    <w:rsid w:val="009179A5"/>
    <w:rsid w:val="00917F16"/>
    <w:rsid w:val="00921F8E"/>
    <w:rsid w:val="009229EE"/>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D6E"/>
    <w:rsid w:val="0094613A"/>
    <w:rsid w:val="009462C0"/>
    <w:rsid w:val="00947362"/>
    <w:rsid w:val="009541EA"/>
    <w:rsid w:val="00955308"/>
    <w:rsid w:val="00957E12"/>
    <w:rsid w:val="00962AF0"/>
    <w:rsid w:val="00963D8B"/>
    <w:rsid w:val="0096407C"/>
    <w:rsid w:val="00965E3F"/>
    <w:rsid w:val="0096683E"/>
    <w:rsid w:val="00970362"/>
    <w:rsid w:val="00970846"/>
    <w:rsid w:val="00972037"/>
    <w:rsid w:val="0097233C"/>
    <w:rsid w:val="0098045E"/>
    <w:rsid w:val="00983CDE"/>
    <w:rsid w:val="009842BC"/>
    <w:rsid w:val="009864BD"/>
    <w:rsid w:val="00990268"/>
    <w:rsid w:val="0099038E"/>
    <w:rsid w:val="009919CD"/>
    <w:rsid w:val="00993838"/>
    <w:rsid w:val="00995299"/>
    <w:rsid w:val="009A1A1F"/>
    <w:rsid w:val="009A3173"/>
    <w:rsid w:val="009B2B90"/>
    <w:rsid w:val="009B35C9"/>
    <w:rsid w:val="009B52FF"/>
    <w:rsid w:val="009B56D7"/>
    <w:rsid w:val="009C09EE"/>
    <w:rsid w:val="009C41D6"/>
    <w:rsid w:val="009C63C4"/>
    <w:rsid w:val="009C7432"/>
    <w:rsid w:val="009C750B"/>
    <w:rsid w:val="009C7A69"/>
    <w:rsid w:val="009D07BA"/>
    <w:rsid w:val="009D2251"/>
    <w:rsid w:val="009D31B1"/>
    <w:rsid w:val="009D353F"/>
    <w:rsid w:val="009D4173"/>
    <w:rsid w:val="009D417B"/>
    <w:rsid w:val="009E0E57"/>
    <w:rsid w:val="009E25EF"/>
    <w:rsid w:val="009E4588"/>
    <w:rsid w:val="009E4DA8"/>
    <w:rsid w:val="009E58F5"/>
    <w:rsid w:val="009E5F00"/>
    <w:rsid w:val="009E79A1"/>
    <w:rsid w:val="009F03BC"/>
    <w:rsid w:val="009F126D"/>
    <w:rsid w:val="009F12F4"/>
    <w:rsid w:val="009F22C7"/>
    <w:rsid w:val="009F4449"/>
    <w:rsid w:val="009F4DA7"/>
    <w:rsid w:val="00A0099D"/>
    <w:rsid w:val="00A02404"/>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CFD"/>
    <w:rsid w:val="00A2496D"/>
    <w:rsid w:val="00A2537F"/>
    <w:rsid w:val="00A25A1D"/>
    <w:rsid w:val="00A26D6A"/>
    <w:rsid w:val="00A2757B"/>
    <w:rsid w:val="00A304B6"/>
    <w:rsid w:val="00A30CD7"/>
    <w:rsid w:val="00A31DB8"/>
    <w:rsid w:val="00A33299"/>
    <w:rsid w:val="00A339F3"/>
    <w:rsid w:val="00A37471"/>
    <w:rsid w:val="00A407A2"/>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4EDB"/>
    <w:rsid w:val="00A57E18"/>
    <w:rsid w:val="00A61269"/>
    <w:rsid w:val="00A62CB7"/>
    <w:rsid w:val="00A63569"/>
    <w:rsid w:val="00A63FEF"/>
    <w:rsid w:val="00A66E78"/>
    <w:rsid w:val="00A670E3"/>
    <w:rsid w:val="00A67EDE"/>
    <w:rsid w:val="00A733A3"/>
    <w:rsid w:val="00A744B4"/>
    <w:rsid w:val="00A806C0"/>
    <w:rsid w:val="00A83D6B"/>
    <w:rsid w:val="00A84DCC"/>
    <w:rsid w:val="00A85103"/>
    <w:rsid w:val="00A85DB2"/>
    <w:rsid w:val="00A86EBA"/>
    <w:rsid w:val="00A9033E"/>
    <w:rsid w:val="00A90358"/>
    <w:rsid w:val="00A90D41"/>
    <w:rsid w:val="00A92A3D"/>
    <w:rsid w:val="00A92B9D"/>
    <w:rsid w:val="00A93244"/>
    <w:rsid w:val="00A96358"/>
    <w:rsid w:val="00AA10D7"/>
    <w:rsid w:val="00AA1AFB"/>
    <w:rsid w:val="00AA37D4"/>
    <w:rsid w:val="00AA3CF7"/>
    <w:rsid w:val="00AA3DB3"/>
    <w:rsid w:val="00AA55DA"/>
    <w:rsid w:val="00AA737B"/>
    <w:rsid w:val="00AA78EA"/>
    <w:rsid w:val="00AA790C"/>
    <w:rsid w:val="00AB2130"/>
    <w:rsid w:val="00AB38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3435"/>
    <w:rsid w:val="00AE378E"/>
    <w:rsid w:val="00AE41C6"/>
    <w:rsid w:val="00AE5B12"/>
    <w:rsid w:val="00AE7648"/>
    <w:rsid w:val="00AF10B5"/>
    <w:rsid w:val="00AF4C0F"/>
    <w:rsid w:val="00AF5DF5"/>
    <w:rsid w:val="00AF627F"/>
    <w:rsid w:val="00AF6611"/>
    <w:rsid w:val="00AF6A79"/>
    <w:rsid w:val="00AF6C07"/>
    <w:rsid w:val="00AF7391"/>
    <w:rsid w:val="00AF73E4"/>
    <w:rsid w:val="00AF78EA"/>
    <w:rsid w:val="00B01480"/>
    <w:rsid w:val="00B01BDA"/>
    <w:rsid w:val="00B02CB9"/>
    <w:rsid w:val="00B0695A"/>
    <w:rsid w:val="00B06DAA"/>
    <w:rsid w:val="00B071F2"/>
    <w:rsid w:val="00B1187A"/>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1F"/>
    <w:rsid w:val="00B260F5"/>
    <w:rsid w:val="00B26E89"/>
    <w:rsid w:val="00B27B83"/>
    <w:rsid w:val="00B30D6B"/>
    <w:rsid w:val="00B32896"/>
    <w:rsid w:val="00B32B6C"/>
    <w:rsid w:val="00B336A0"/>
    <w:rsid w:val="00B33CD7"/>
    <w:rsid w:val="00B36630"/>
    <w:rsid w:val="00B36B62"/>
    <w:rsid w:val="00B4074A"/>
    <w:rsid w:val="00B40FEC"/>
    <w:rsid w:val="00B413E0"/>
    <w:rsid w:val="00B423EA"/>
    <w:rsid w:val="00B433AB"/>
    <w:rsid w:val="00B446F1"/>
    <w:rsid w:val="00B453C7"/>
    <w:rsid w:val="00B50518"/>
    <w:rsid w:val="00B5056E"/>
    <w:rsid w:val="00B57F74"/>
    <w:rsid w:val="00B6266D"/>
    <w:rsid w:val="00B64180"/>
    <w:rsid w:val="00B6471A"/>
    <w:rsid w:val="00B70B0F"/>
    <w:rsid w:val="00B71601"/>
    <w:rsid w:val="00B751F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B2C"/>
    <w:rsid w:val="00B95ED5"/>
    <w:rsid w:val="00BA1A48"/>
    <w:rsid w:val="00BA21AA"/>
    <w:rsid w:val="00BA699A"/>
    <w:rsid w:val="00BA73D7"/>
    <w:rsid w:val="00BB01D8"/>
    <w:rsid w:val="00BB1B69"/>
    <w:rsid w:val="00BB23C2"/>
    <w:rsid w:val="00BB2FF2"/>
    <w:rsid w:val="00BB493B"/>
    <w:rsid w:val="00BB4A41"/>
    <w:rsid w:val="00BB6679"/>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D75DF"/>
    <w:rsid w:val="00BE222D"/>
    <w:rsid w:val="00BE32A5"/>
    <w:rsid w:val="00BE3530"/>
    <w:rsid w:val="00BE359C"/>
    <w:rsid w:val="00BE514E"/>
    <w:rsid w:val="00BE7ABF"/>
    <w:rsid w:val="00BF06D2"/>
    <w:rsid w:val="00BF3BD2"/>
    <w:rsid w:val="00BF489F"/>
    <w:rsid w:val="00BF48D6"/>
    <w:rsid w:val="00BF6805"/>
    <w:rsid w:val="00BF7007"/>
    <w:rsid w:val="00C005D3"/>
    <w:rsid w:val="00C020AA"/>
    <w:rsid w:val="00C03732"/>
    <w:rsid w:val="00C05700"/>
    <w:rsid w:val="00C12F68"/>
    <w:rsid w:val="00C1389C"/>
    <w:rsid w:val="00C1440D"/>
    <w:rsid w:val="00C1462A"/>
    <w:rsid w:val="00C17CE0"/>
    <w:rsid w:val="00C2095D"/>
    <w:rsid w:val="00C219F0"/>
    <w:rsid w:val="00C23F8C"/>
    <w:rsid w:val="00C241FB"/>
    <w:rsid w:val="00C2479B"/>
    <w:rsid w:val="00C24B3B"/>
    <w:rsid w:val="00C24CDC"/>
    <w:rsid w:val="00C25716"/>
    <w:rsid w:val="00C263F5"/>
    <w:rsid w:val="00C2672B"/>
    <w:rsid w:val="00C26C78"/>
    <w:rsid w:val="00C31232"/>
    <w:rsid w:val="00C32857"/>
    <w:rsid w:val="00C34556"/>
    <w:rsid w:val="00C34725"/>
    <w:rsid w:val="00C34CA0"/>
    <w:rsid w:val="00C35060"/>
    <w:rsid w:val="00C36A8E"/>
    <w:rsid w:val="00C42873"/>
    <w:rsid w:val="00C42C59"/>
    <w:rsid w:val="00C432B8"/>
    <w:rsid w:val="00C43414"/>
    <w:rsid w:val="00C43CBA"/>
    <w:rsid w:val="00C43EC0"/>
    <w:rsid w:val="00C46234"/>
    <w:rsid w:val="00C46E41"/>
    <w:rsid w:val="00C479CC"/>
    <w:rsid w:val="00C5135E"/>
    <w:rsid w:val="00C51754"/>
    <w:rsid w:val="00C53927"/>
    <w:rsid w:val="00C539D1"/>
    <w:rsid w:val="00C5704E"/>
    <w:rsid w:val="00C60DAE"/>
    <w:rsid w:val="00C61304"/>
    <w:rsid w:val="00C63FE4"/>
    <w:rsid w:val="00C6518A"/>
    <w:rsid w:val="00C67221"/>
    <w:rsid w:val="00C6733A"/>
    <w:rsid w:val="00C67EBC"/>
    <w:rsid w:val="00C704B3"/>
    <w:rsid w:val="00C70702"/>
    <w:rsid w:val="00C70A75"/>
    <w:rsid w:val="00C711A1"/>
    <w:rsid w:val="00C7400F"/>
    <w:rsid w:val="00C75C4E"/>
    <w:rsid w:val="00C7670E"/>
    <w:rsid w:val="00C76769"/>
    <w:rsid w:val="00C76E48"/>
    <w:rsid w:val="00C80CC6"/>
    <w:rsid w:val="00C80D2F"/>
    <w:rsid w:val="00C82500"/>
    <w:rsid w:val="00C8444F"/>
    <w:rsid w:val="00C852DB"/>
    <w:rsid w:val="00C872BB"/>
    <w:rsid w:val="00C91509"/>
    <w:rsid w:val="00C94E03"/>
    <w:rsid w:val="00C94FBE"/>
    <w:rsid w:val="00C97237"/>
    <w:rsid w:val="00C97238"/>
    <w:rsid w:val="00CA1A35"/>
    <w:rsid w:val="00CA2647"/>
    <w:rsid w:val="00CA6924"/>
    <w:rsid w:val="00CB1264"/>
    <w:rsid w:val="00CB2CC9"/>
    <w:rsid w:val="00CB30AC"/>
    <w:rsid w:val="00CB4600"/>
    <w:rsid w:val="00CB4633"/>
    <w:rsid w:val="00CB5B63"/>
    <w:rsid w:val="00CC2647"/>
    <w:rsid w:val="00CC5A97"/>
    <w:rsid w:val="00CD323E"/>
    <w:rsid w:val="00CD333E"/>
    <w:rsid w:val="00CD382E"/>
    <w:rsid w:val="00CD3F4F"/>
    <w:rsid w:val="00CD5368"/>
    <w:rsid w:val="00CD776C"/>
    <w:rsid w:val="00CD79E7"/>
    <w:rsid w:val="00CE0252"/>
    <w:rsid w:val="00CE06B3"/>
    <w:rsid w:val="00CE0C6E"/>
    <w:rsid w:val="00CE145D"/>
    <w:rsid w:val="00CE2AA7"/>
    <w:rsid w:val="00CE3C7C"/>
    <w:rsid w:val="00CE494A"/>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4418"/>
    <w:rsid w:val="00D255E1"/>
    <w:rsid w:val="00D26FB2"/>
    <w:rsid w:val="00D31157"/>
    <w:rsid w:val="00D31303"/>
    <w:rsid w:val="00D34145"/>
    <w:rsid w:val="00D36558"/>
    <w:rsid w:val="00D37217"/>
    <w:rsid w:val="00D37D61"/>
    <w:rsid w:val="00D40650"/>
    <w:rsid w:val="00D40865"/>
    <w:rsid w:val="00D426E9"/>
    <w:rsid w:val="00D43AA1"/>
    <w:rsid w:val="00D511A2"/>
    <w:rsid w:val="00D52D2B"/>
    <w:rsid w:val="00D56E1B"/>
    <w:rsid w:val="00D570A2"/>
    <w:rsid w:val="00D57819"/>
    <w:rsid w:val="00D63295"/>
    <w:rsid w:val="00D637C3"/>
    <w:rsid w:val="00D63D7C"/>
    <w:rsid w:val="00D649B2"/>
    <w:rsid w:val="00D651A5"/>
    <w:rsid w:val="00D6696F"/>
    <w:rsid w:val="00D6790F"/>
    <w:rsid w:val="00D67DD4"/>
    <w:rsid w:val="00D71C1F"/>
    <w:rsid w:val="00D727CC"/>
    <w:rsid w:val="00D72D19"/>
    <w:rsid w:val="00D74401"/>
    <w:rsid w:val="00D74AF9"/>
    <w:rsid w:val="00D7660A"/>
    <w:rsid w:val="00D76631"/>
    <w:rsid w:val="00D77689"/>
    <w:rsid w:val="00D77B3D"/>
    <w:rsid w:val="00D80E83"/>
    <w:rsid w:val="00D8374E"/>
    <w:rsid w:val="00D8512C"/>
    <w:rsid w:val="00D85388"/>
    <w:rsid w:val="00D86FDB"/>
    <w:rsid w:val="00D90C2A"/>
    <w:rsid w:val="00D925A8"/>
    <w:rsid w:val="00D94A8F"/>
    <w:rsid w:val="00D95438"/>
    <w:rsid w:val="00DA06DC"/>
    <w:rsid w:val="00DA284A"/>
    <w:rsid w:val="00DA2F68"/>
    <w:rsid w:val="00DA36F3"/>
    <w:rsid w:val="00DA3A2F"/>
    <w:rsid w:val="00DA571C"/>
    <w:rsid w:val="00DA6273"/>
    <w:rsid w:val="00DB53C7"/>
    <w:rsid w:val="00DB74C1"/>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CE5"/>
    <w:rsid w:val="00DE0B10"/>
    <w:rsid w:val="00DE0B63"/>
    <w:rsid w:val="00DE3846"/>
    <w:rsid w:val="00DE46A0"/>
    <w:rsid w:val="00DE5FC7"/>
    <w:rsid w:val="00DE6735"/>
    <w:rsid w:val="00DE6975"/>
    <w:rsid w:val="00DE6D18"/>
    <w:rsid w:val="00DE73CD"/>
    <w:rsid w:val="00DF1D6F"/>
    <w:rsid w:val="00DF1E1E"/>
    <w:rsid w:val="00DF230A"/>
    <w:rsid w:val="00DF33E9"/>
    <w:rsid w:val="00DF7B9D"/>
    <w:rsid w:val="00E00D4D"/>
    <w:rsid w:val="00E00DC0"/>
    <w:rsid w:val="00E01F6A"/>
    <w:rsid w:val="00E01FEC"/>
    <w:rsid w:val="00E024E0"/>
    <w:rsid w:val="00E02C4F"/>
    <w:rsid w:val="00E037C9"/>
    <w:rsid w:val="00E06DD7"/>
    <w:rsid w:val="00E101A2"/>
    <w:rsid w:val="00E1155D"/>
    <w:rsid w:val="00E11CA5"/>
    <w:rsid w:val="00E1416B"/>
    <w:rsid w:val="00E14D19"/>
    <w:rsid w:val="00E151D7"/>
    <w:rsid w:val="00E16789"/>
    <w:rsid w:val="00E17628"/>
    <w:rsid w:val="00E1763C"/>
    <w:rsid w:val="00E17C5C"/>
    <w:rsid w:val="00E2090E"/>
    <w:rsid w:val="00E2263D"/>
    <w:rsid w:val="00E231B1"/>
    <w:rsid w:val="00E25DB4"/>
    <w:rsid w:val="00E27AF9"/>
    <w:rsid w:val="00E27C71"/>
    <w:rsid w:val="00E314C8"/>
    <w:rsid w:val="00E32385"/>
    <w:rsid w:val="00E33363"/>
    <w:rsid w:val="00E34178"/>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60FFC"/>
    <w:rsid w:val="00E6265E"/>
    <w:rsid w:val="00E62869"/>
    <w:rsid w:val="00E62D62"/>
    <w:rsid w:val="00E642EA"/>
    <w:rsid w:val="00E64844"/>
    <w:rsid w:val="00E6500D"/>
    <w:rsid w:val="00E67DB5"/>
    <w:rsid w:val="00E7283F"/>
    <w:rsid w:val="00E72FCE"/>
    <w:rsid w:val="00E730D0"/>
    <w:rsid w:val="00E73E4A"/>
    <w:rsid w:val="00E75C30"/>
    <w:rsid w:val="00E7708C"/>
    <w:rsid w:val="00E7722F"/>
    <w:rsid w:val="00E803F2"/>
    <w:rsid w:val="00E8096E"/>
    <w:rsid w:val="00E80F68"/>
    <w:rsid w:val="00E843B7"/>
    <w:rsid w:val="00E84E25"/>
    <w:rsid w:val="00E914BC"/>
    <w:rsid w:val="00E91BAF"/>
    <w:rsid w:val="00E93312"/>
    <w:rsid w:val="00E94279"/>
    <w:rsid w:val="00E94CA0"/>
    <w:rsid w:val="00E96DF4"/>
    <w:rsid w:val="00E977E5"/>
    <w:rsid w:val="00E97F09"/>
    <w:rsid w:val="00EA231E"/>
    <w:rsid w:val="00EA33E3"/>
    <w:rsid w:val="00EA4CDC"/>
    <w:rsid w:val="00EA4DBD"/>
    <w:rsid w:val="00EA56D2"/>
    <w:rsid w:val="00EA59CA"/>
    <w:rsid w:val="00EA6844"/>
    <w:rsid w:val="00EA7D8C"/>
    <w:rsid w:val="00EB29A7"/>
    <w:rsid w:val="00EB2F27"/>
    <w:rsid w:val="00EB598C"/>
    <w:rsid w:val="00EB62A6"/>
    <w:rsid w:val="00EC0774"/>
    <w:rsid w:val="00EC1235"/>
    <w:rsid w:val="00EC2482"/>
    <w:rsid w:val="00EC55A8"/>
    <w:rsid w:val="00ED130B"/>
    <w:rsid w:val="00ED26C1"/>
    <w:rsid w:val="00ED355B"/>
    <w:rsid w:val="00ED4E56"/>
    <w:rsid w:val="00ED5421"/>
    <w:rsid w:val="00ED55C0"/>
    <w:rsid w:val="00ED76AE"/>
    <w:rsid w:val="00EE0084"/>
    <w:rsid w:val="00EE0E73"/>
    <w:rsid w:val="00EE3123"/>
    <w:rsid w:val="00EE3BF3"/>
    <w:rsid w:val="00EE6150"/>
    <w:rsid w:val="00EF22F9"/>
    <w:rsid w:val="00EF4DC9"/>
    <w:rsid w:val="00EF6206"/>
    <w:rsid w:val="00F0376C"/>
    <w:rsid w:val="00F045A2"/>
    <w:rsid w:val="00F047F9"/>
    <w:rsid w:val="00F05DA2"/>
    <w:rsid w:val="00F061F9"/>
    <w:rsid w:val="00F103B3"/>
    <w:rsid w:val="00F10B1D"/>
    <w:rsid w:val="00F11AC9"/>
    <w:rsid w:val="00F126CF"/>
    <w:rsid w:val="00F12FBE"/>
    <w:rsid w:val="00F1417F"/>
    <w:rsid w:val="00F1524E"/>
    <w:rsid w:val="00F155E9"/>
    <w:rsid w:val="00F159CC"/>
    <w:rsid w:val="00F163B8"/>
    <w:rsid w:val="00F163F8"/>
    <w:rsid w:val="00F1687A"/>
    <w:rsid w:val="00F209B5"/>
    <w:rsid w:val="00F22856"/>
    <w:rsid w:val="00F24902"/>
    <w:rsid w:val="00F27E47"/>
    <w:rsid w:val="00F306AE"/>
    <w:rsid w:val="00F31D29"/>
    <w:rsid w:val="00F325C7"/>
    <w:rsid w:val="00F32CD0"/>
    <w:rsid w:val="00F33808"/>
    <w:rsid w:val="00F36808"/>
    <w:rsid w:val="00F368E5"/>
    <w:rsid w:val="00F36CB9"/>
    <w:rsid w:val="00F37F47"/>
    <w:rsid w:val="00F411E2"/>
    <w:rsid w:val="00F42021"/>
    <w:rsid w:val="00F43066"/>
    <w:rsid w:val="00F438B1"/>
    <w:rsid w:val="00F4447E"/>
    <w:rsid w:val="00F4544E"/>
    <w:rsid w:val="00F45AAC"/>
    <w:rsid w:val="00F5055E"/>
    <w:rsid w:val="00F532CF"/>
    <w:rsid w:val="00F53C18"/>
    <w:rsid w:val="00F54DA6"/>
    <w:rsid w:val="00F61C0B"/>
    <w:rsid w:val="00F6256C"/>
    <w:rsid w:val="00F63114"/>
    <w:rsid w:val="00F63F2C"/>
    <w:rsid w:val="00F6748E"/>
    <w:rsid w:val="00F67750"/>
    <w:rsid w:val="00F73CF5"/>
    <w:rsid w:val="00F75824"/>
    <w:rsid w:val="00F75E33"/>
    <w:rsid w:val="00F75F28"/>
    <w:rsid w:val="00F771E5"/>
    <w:rsid w:val="00F80781"/>
    <w:rsid w:val="00F80F15"/>
    <w:rsid w:val="00F813E9"/>
    <w:rsid w:val="00F815F5"/>
    <w:rsid w:val="00F83111"/>
    <w:rsid w:val="00F84E04"/>
    <w:rsid w:val="00F857C5"/>
    <w:rsid w:val="00F87D55"/>
    <w:rsid w:val="00F926BE"/>
    <w:rsid w:val="00F9473E"/>
    <w:rsid w:val="00F94FE8"/>
    <w:rsid w:val="00FA0B88"/>
    <w:rsid w:val="00FA2E81"/>
    <w:rsid w:val="00FA2EB4"/>
    <w:rsid w:val="00FA3D66"/>
    <w:rsid w:val="00FA7F45"/>
    <w:rsid w:val="00FB187D"/>
    <w:rsid w:val="00FB3009"/>
    <w:rsid w:val="00FB3137"/>
    <w:rsid w:val="00FB3432"/>
    <w:rsid w:val="00FB434A"/>
    <w:rsid w:val="00FB4D55"/>
    <w:rsid w:val="00FB5DBE"/>
    <w:rsid w:val="00FC050E"/>
    <w:rsid w:val="00FC23DD"/>
    <w:rsid w:val="00FC4195"/>
    <w:rsid w:val="00FC4C46"/>
    <w:rsid w:val="00FC4C74"/>
    <w:rsid w:val="00FC7830"/>
    <w:rsid w:val="00FD04AC"/>
    <w:rsid w:val="00FD0941"/>
    <w:rsid w:val="00FD1E5C"/>
    <w:rsid w:val="00FD52A8"/>
    <w:rsid w:val="00FD679B"/>
    <w:rsid w:val="00FE03D1"/>
    <w:rsid w:val="00FE09E6"/>
    <w:rsid w:val="00FE0C01"/>
    <w:rsid w:val="00FE10A2"/>
    <w:rsid w:val="00FE1182"/>
    <w:rsid w:val="00FE1211"/>
    <w:rsid w:val="00FE2564"/>
    <w:rsid w:val="00FE293F"/>
    <w:rsid w:val="00FE370C"/>
    <w:rsid w:val="00FE7028"/>
    <w:rsid w:val="00FE7962"/>
    <w:rsid w:val="00FF0972"/>
    <w:rsid w:val="00FF30C9"/>
    <w:rsid w:val="00FF68A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6146">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 w:type="table" w:customStyle="1" w:styleId="Listaclara-nfasis1">
    <w:name w:val="Light List Accent 1"/>
    <w:basedOn w:val="Tablanormal"/>
    <w:uiPriority w:val="61"/>
    <w:rsid w:val="00BB6679"/>
    <w:pPr>
      <w:spacing w:before="0" w:line="240" w:lineRule="auto"/>
      <w:ind w:left="0" w:firstLine="0"/>
    </w:pPr>
    <w:rPr>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9E8692-A3C4-4433-99FC-CB890D1DC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3113</TotalTime>
  <Pages>108</Pages>
  <Words>11335</Words>
  <Characters>62346</Characters>
  <Application>Microsoft Office Word</Application>
  <DocSecurity>0</DocSecurity>
  <Lines>519</Lines>
  <Paragraphs>147</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73534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Usuario</cp:lastModifiedBy>
  <cp:revision>3141</cp:revision>
  <dcterms:created xsi:type="dcterms:W3CDTF">2018-08-31T02:33:00Z</dcterms:created>
  <dcterms:modified xsi:type="dcterms:W3CDTF">2020-10-26T21:40:00Z</dcterms:modified>
</cp:coreProperties>
</file>