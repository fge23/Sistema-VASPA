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sz w:val="72"/>
          <w:szCs w:val="72"/>
        </w:rPr>
        <w:id w:val="3224277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sz w:val="22"/>
          <w:szCs w:val="22"/>
        </w:rPr>
      </w:sdtEndPr>
      <w:sdtContent>
        <w:p w:rsidR="006919D5" w:rsidRDefault="006919D5">
          <w:pPr>
            <w:pStyle w:val="Sinespaciado"/>
            <w:rPr>
              <w:rFonts w:asciiTheme="majorHAnsi" w:eastAsiaTheme="majorEastAsia" w:hAnsiTheme="majorHAnsi" w:cstheme="majorBidi"/>
              <w:sz w:val="72"/>
              <w:szCs w:val="72"/>
            </w:rPr>
          </w:pPr>
        </w:p>
        <w:p w:rsidR="006919D5" w:rsidRDefault="006919D5">
          <w:pPr>
            <w:pStyle w:val="Sinespaciado"/>
            <w:rPr>
              <w:rFonts w:asciiTheme="majorHAnsi" w:eastAsiaTheme="majorEastAsia" w:hAnsiTheme="majorHAnsi" w:cstheme="majorBidi"/>
              <w:sz w:val="72"/>
              <w:szCs w:val="72"/>
            </w:rPr>
          </w:pPr>
        </w:p>
        <w:p w:rsidR="00D06E99" w:rsidRDefault="000514AE">
          <w:pPr>
            <w:pStyle w:val="Sinespaciado"/>
            <w:rPr>
              <w:rFonts w:asciiTheme="majorHAnsi" w:eastAsiaTheme="majorEastAsia" w:hAnsiTheme="majorHAnsi" w:cstheme="majorBidi"/>
              <w:sz w:val="72"/>
              <w:szCs w:val="72"/>
            </w:rPr>
          </w:pPr>
          <w:r w:rsidRPr="000514AE">
            <w:rPr>
              <w:rFonts w:eastAsiaTheme="majorEastAsia" w:cstheme="majorBidi"/>
              <w:noProof/>
            </w:rPr>
            <w:pict>
              <v:rect id="_x0000_s1030" style="position:absolute;margin-left:0;margin-top:0;width:624.2pt;height:62.85pt;z-index:251660288;mso-width-percent:1050;mso-height-percent:900;mso-position-horizontal:center;mso-position-horizontal-relative:page;mso-position-vertical:bottom;mso-position-vertical-relative:page;mso-width-percent:1050;mso-height-percent:900;mso-height-relative:top-margin-area" o:allowincell="f" fillcolor="#4bacc6 [3208]" strokecolor="#31849b [2408]">
                <w10:wrap anchorx="page" anchory="page"/>
              </v:rect>
            </w:pict>
          </w:r>
          <w:r w:rsidRPr="000514AE">
            <w:rPr>
              <w:rFonts w:eastAsiaTheme="majorEastAsia" w:cstheme="majorBidi"/>
              <w:noProof/>
            </w:rPr>
            <w:pict>
              <v:rect id="_x0000_s1033" style="position:absolute;margin-left:0;margin-top:0;width:7.15pt;height:883.1pt;z-index:251663360;mso-height-percent:1050;mso-position-horizontal:center;mso-position-horizontal-relative:left-margin-area;mso-position-vertical:center;mso-position-vertical-relative:page;mso-height-percent:1050" o:allowincell="f" fillcolor="white [3212]" strokecolor="#31849b [2408]">
                <w10:wrap anchorx="margin" anchory="page"/>
              </v:rect>
            </w:pict>
          </w:r>
          <w:r w:rsidRPr="000514AE">
            <w:rPr>
              <w:rFonts w:eastAsiaTheme="majorEastAsia" w:cstheme="majorBidi"/>
              <w:noProof/>
            </w:rPr>
            <w:pict>
              <v:rect id="_x0000_s1032" style="position:absolute;margin-left:0;margin-top:0;width:7.15pt;height:883.1pt;z-index:251662336;mso-height-percent:1050;mso-position-horizontal:center;mso-position-horizontal-relative:right-margin-area;mso-position-vertical:center;mso-position-vertical-relative:page;mso-height-percent:1050" o:allowincell="f" fillcolor="white [3212]" strokecolor="#31849b [2408]">
                <w10:wrap anchorx="page" anchory="page"/>
              </v:rect>
            </w:pict>
          </w:r>
          <w:r w:rsidRPr="000514AE">
            <w:rPr>
              <w:rFonts w:eastAsiaTheme="majorEastAsia" w:cstheme="majorBidi"/>
              <w:noProof/>
            </w:rPr>
            <w:pict>
              <v:rect id="_x0000_s1031" style="position:absolute;margin-left:0;margin-top:0;width:624.2pt;height:62.85pt;z-index:251661312;mso-width-percent:1050;mso-height-percent:900;mso-position-horizontal:center;mso-position-horizontal-relative:page;mso-position-vertical:top;mso-position-vertical-relative:top-margin-area;mso-width-percent:1050;mso-height-percent:900;mso-height-relative:top-margin-area" o:allowincell="f" fillcolor="#4bacc6 [3208]" strokecolor="#31849b [2408]">
                <w10:wrap anchorx="page" anchory="margin"/>
              </v:rect>
            </w:pict>
          </w:r>
        </w:p>
        <w:sdt>
          <w:sdtPr>
            <w:rPr>
              <w:rFonts w:asciiTheme="majorHAnsi" w:eastAsiaTheme="majorEastAsia" w:hAnsiTheme="majorHAnsi" w:cstheme="majorBidi"/>
              <w:sz w:val="72"/>
              <w:szCs w:val="72"/>
            </w:rPr>
            <w:alias w:val="Título"/>
            <w:id w:val="14700071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Content>
            <w:p w:rsidR="00D06E99" w:rsidRDefault="00C539D1">
              <w:pPr>
                <w:pStyle w:val="Sinespaciado"/>
                <w:rPr>
                  <w:rFonts w:asciiTheme="majorHAnsi" w:eastAsiaTheme="majorEastAsia" w:hAnsiTheme="majorHAnsi" w:cstheme="majorBidi"/>
                  <w:sz w:val="72"/>
                  <w:szCs w:val="72"/>
                </w:rPr>
              </w:pPr>
              <w:r>
                <w:rPr>
                  <w:rFonts w:asciiTheme="majorHAnsi" w:eastAsiaTheme="majorEastAsia" w:hAnsiTheme="majorHAnsi" w:cstheme="majorBidi"/>
                  <w:sz w:val="72"/>
                  <w:szCs w:val="72"/>
                </w:rPr>
                <w:t>Manual de Usuario</w:t>
              </w:r>
            </w:p>
          </w:sdtContent>
        </w:sdt>
        <w:sdt>
          <w:sdtPr>
            <w:rPr>
              <w:rFonts w:asciiTheme="majorHAnsi" w:eastAsiaTheme="majorEastAsia" w:hAnsiTheme="majorHAnsi" w:cstheme="majorBidi"/>
              <w:sz w:val="36"/>
              <w:szCs w:val="36"/>
            </w:rPr>
            <w:alias w:val="Subtítulo"/>
            <w:id w:val="14700077"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Content>
            <w:p w:rsidR="00D06E99" w:rsidRDefault="00970362">
              <w:pPr>
                <w:pStyle w:val="Sinespaciado"/>
                <w:rPr>
                  <w:rFonts w:asciiTheme="majorHAnsi" w:eastAsiaTheme="majorEastAsia" w:hAnsiTheme="majorHAnsi" w:cstheme="majorBidi"/>
                  <w:sz w:val="36"/>
                  <w:szCs w:val="36"/>
                </w:rPr>
              </w:pPr>
              <w:r>
                <w:rPr>
                  <w:rFonts w:asciiTheme="majorHAnsi" w:eastAsiaTheme="majorEastAsia" w:hAnsiTheme="majorHAnsi" w:cstheme="majorBidi"/>
                  <w:sz w:val="36"/>
                  <w:szCs w:val="36"/>
                </w:rPr>
                <w:t>Sistema VASPA</w:t>
              </w:r>
            </w:p>
          </w:sdtContent>
        </w:sdt>
        <w:p w:rsidR="00D06E99" w:rsidRDefault="00D06E99">
          <w:pPr>
            <w:pStyle w:val="Sinespaciado"/>
          </w:pPr>
        </w:p>
        <w:p w:rsidR="006919D5" w:rsidRDefault="006919D5">
          <w:pPr>
            <w:pStyle w:val="Sinespaciado"/>
          </w:pPr>
        </w:p>
        <w:p w:rsidR="006919D5" w:rsidRDefault="006919D5">
          <w:pPr>
            <w:pStyle w:val="Sinespaciado"/>
          </w:pPr>
        </w:p>
        <w:p w:rsidR="006919D5" w:rsidRDefault="006919D5">
          <w:pPr>
            <w:pStyle w:val="Sinespaciado"/>
          </w:pPr>
        </w:p>
        <w:sdt>
          <w:sdtPr>
            <w:rPr>
              <w:rFonts w:asciiTheme="majorHAnsi" w:hAnsiTheme="majorHAnsi"/>
            </w:rPr>
            <w:alias w:val="Compañía"/>
            <w:id w:val="3224807"/>
            <w:dataBinding w:prefixMappings="xmlns:ns0='http://schemas.openxmlformats.org/officeDocument/2006/extended-properties' " w:xpath="/ns0:Properties[1]/ns0:Company[1]" w:storeItemID="{6668398D-A668-4E3E-A5EB-62B293D839F1}"/>
            <w:text/>
          </w:sdtPr>
          <w:sdtContent>
            <w:p w:rsidR="00D06E99" w:rsidRDefault="00970362">
              <w:pPr>
                <w:pStyle w:val="Sinespaciado"/>
              </w:pPr>
              <w:r w:rsidRPr="00713231">
                <w:rPr>
                  <w:rFonts w:asciiTheme="majorHAnsi" w:hAnsiTheme="majorHAnsi"/>
                  <w:lang w:val="es-AR"/>
                </w:rPr>
                <w:t>VASPA Team</w:t>
              </w:r>
            </w:p>
          </w:sdtContent>
        </w:sdt>
        <w:sdt>
          <w:sdtPr>
            <w:rPr>
              <w:rFonts w:asciiTheme="majorHAnsi" w:hAnsiTheme="majorHAnsi"/>
            </w:rPr>
            <w:alias w:val="Autor"/>
            <w:id w:val="14700094"/>
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<w:text/>
          </w:sdtPr>
          <w:sdtContent>
            <w:p w:rsidR="00D06E99" w:rsidRDefault="00351C49">
              <w:pPr>
                <w:pStyle w:val="Sinespaciado"/>
              </w:pPr>
              <w:r>
                <w:rPr>
                  <w:rFonts w:asciiTheme="majorHAnsi" w:hAnsiTheme="majorHAnsi"/>
                </w:rPr>
                <w:t xml:space="preserve">Fabricio González - </w:t>
              </w:r>
              <w:r w:rsidR="00970362" w:rsidRPr="00713231">
                <w:rPr>
                  <w:rFonts w:asciiTheme="majorHAnsi" w:hAnsiTheme="majorHAnsi"/>
                  <w:lang w:val="es-AR"/>
                </w:rPr>
                <w:t>Nicolás Sartini</w:t>
              </w:r>
            </w:p>
          </w:sdtContent>
        </w:sdt>
        <w:p w:rsidR="00D06E99" w:rsidRDefault="00D06E99"/>
        <w:p w:rsidR="00BC5404" w:rsidRDefault="006124BF" w:rsidP="00895821">
          <w:pPr>
            <w:pStyle w:val="PSI-Comentario"/>
          </w:pPr>
          <w:r>
            <w:rPr>
              <w:noProof/>
              <w:lang w:eastAsia="es-AR"/>
            </w:rPr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-217170</wp:posOffset>
                </wp:positionH>
                <wp:positionV relativeFrom="margin">
                  <wp:posOffset>6995160</wp:posOffset>
                </wp:positionV>
                <wp:extent cx="1200150" cy="1200150"/>
                <wp:effectExtent l="38100" t="0" r="266700" b="76200"/>
                <wp:wrapSquare wrapText="bothSides"/>
                <wp:docPr id="5" name="4 Imagen" descr="psi-negr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si-negro.png"/>
                        <pic:cNvPicPr/>
                      </pic:nvPicPr>
                      <pic:blipFill>
                        <a:blip r:embed="rId9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00150" cy="12001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292100" dist="139700" dir="2700000" algn="tl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anchor>
            </w:drawing>
          </w:r>
          <w:r>
            <w:rPr>
              <w:noProof/>
              <w:lang w:eastAsia="es-AR"/>
            </w:rPr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4301490</wp:posOffset>
                </wp:positionH>
                <wp:positionV relativeFrom="margin">
                  <wp:posOffset>6530975</wp:posOffset>
                </wp:positionV>
                <wp:extent cx="1304925" cy="2019300"/>
                <wp:effectExtent l="171450" t="133350" r="371475" b="304800"/>
                <wp:wrapSquare wrapText="bothSides"/>
                <wp:docPr id="4" name="2 Imagen" descr="UNP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UNPA.JPG"/>
                        <pic:cNvPicPr/>
                      </pic:nvPicPr>
                      <pic:blipFill>
                        <a:blip r:embed="rId10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4925" cy="20193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292100" dist="139700" dir="2700000" algn="tl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anchor>
            </w:drawing>
          </w:r>
          <w:r w:rsidR="00D06E99" w:rsidRPr="008B3B0F">
            <w:br w:type="page"/>
          </w:r>
        </w:p>
        <w:p w:rsidR="00BC5404" w:rsidRDefault="000514AE" w:rsidP="00895821">
          <w:pPr>
            <w:pStyle w:val="PSI-Comentario"/>
          </w:pPr>
          <w:r>
            <w:rPr>
              <w:noProof/>
            </w:rPr>
            <w:lastRenderedPageBreak/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44" type="#_x0000_t202" style="position:absolute;left:0;text-align:left;margin-left:281.7pt;margin-top:5.3pt;width:161.25pt;height:577.65pt;z-index:251684864;mso-position-horizontal-relative:margin;mso-position-vertical-relative:margin" fillcolor="white [3212]" strokecolor="#31849b [2408]">
                <v:textbox style="mso-next-textbox:#_x0000_s1044">
                  <w:txbxContent>
                    <w:p w:rsidR="008B7BDE" w:rsidRDefault="008B7BDE" w:rsidP="00895821">
                      <w:pPr>
                        <w:pStyle w:val="PSI-Comentario"/>
                      </w:pPr>
                      <w:r>
                        <w:t>Este manual pretende ser una guía que busca brindar soporte a los usuarios del Sistema VASPA.</w:t>
                      </w:r>
                    </w:p>
                    <w:p w:rsidR="008B7BDE" w:rsidRDefault="008B7BDE" w:rsidP="00895821">
                      <w:pPr>
                        <w:pStyle w:val="PSI-Comentario"/>
                      </w:pPr>
                      <w:r>
                        <w:t xml:space="preserve"> Más allá de su especificidad, los autores del manual intentan apelar a un lenguaje ameno y simple para llegar a la mayor cantidad posible de receptores, de manera que la interpretación por parte de los usuarios sea sencilla pero sin perder  algunos necesarios conceptos técnicos.</w:t>
                      </w:r>
                    </w:p>
                  </w:txbxContent>
                </v:textbox>
                <w10:wrap type="square" anchorx="margin" anchory="margin"/>
              </v:shape>
            </w:pict>
          </w:r>
        </w:p>
        <w:p w:rsidR="00BB2FF2" w:rsidRPr="005313D3" w:rsidRDefault="000514AE" w:rsidP="000C5596">
          <w:pPr>
            <w:pStyle w:val="PSI-Comentario"/>
          </w:pPr>
          <w:r>
            <w:rPr>
              <w:noProof/>
              <w:lang w:eastAsia="es-ES"/>
            </w:rPr>
            <w:pict>
              <v:rect id="_x0000_s1052" style="position:absolute;left:0;text-align:left;margin-left:315.7pt;margin-top:-76.25pt;width:195.35pt;height:844.9pt;z-index:-251629568;mso-position-horizontal-relative:margin;mso-position-vertical-relative:margin" fillcolor="#4bacc6" strokecolor="#31849b [2408]">
                <w10:wrap type="square" anchorx="margin" anchory="margin"/>
              </v:rect>
            </w:pict>
          </w:r>
        </w:p>
        <w:p w:rsidR="00397566" w:rsidRPr="008B3B0F" w:rsidRDefault="00397566" w:rsidP="00895821">
          <w:pPr>
            <w:pStyle w:val="PSI-Comentario"/>
          </w:pPr>
        </w:p>
        <w:p w:rsidR="00D06E99" w:rsidRDefault="000514AE"/>
      </w:sdtContent>
    </w:sdt>
    <w:p w:rsidR="00A13DBA" w:rsidRDefault="00BC5404" w:rsidP="00A13DBA">
      <w:pPr>
        <w:ind w:left="0" w:firstLine="0"/>
      </w:pPr>
      <w:r>
        <w:rPr>
          <w:noProof/>
          <w:lang w:val="es-AR" w:eastAsia="es-AR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4726940</wp:posOffset>
            </wp:positionH>
            <wp:positionV relativeFrom="margin">
              <wp:posOffset>7707630</wp:posOffset>
            </wp:positionV>
            <wp:extent cx="1200150" cy="1200150"/>
            <wp:effectExtent l="38100" t="0" r="266700" b="76200"/>
            <wp:wrapSquare wrapText="bothSides"/>
            <wp:docPr id="12" name="4 Imagen" descr="psi-neg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i-negro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7F38C0">
        <w:br w:type="page"/>
      </w:r>
    </w:p>
    <w:p w:rsidR="000F79DF" w:rsidRDefault="000F79DF" w:rsidP="000F79DF">
      <w:pPr>
        <w:ind w:left="0" w:firstLine="0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3709532"/>
        <w:docPartObj>
          <w:docPartGallery w:val="Table of Contents"/>
          <w:docPartUnique/>
        </w:docPartObj>
      </w:sdtPr>
      <w:sdtContent>
        <w:p w:rsidR="000F79DF" w:rsidRDefault="000F79DF" w:rsidP="000F79DF">
          <w:pPr>
            <w:pStyle w:val="TtulodeTDC"/>
            <w:tabs>
              <w:tab w:val="left" w:pos="5954"/>
            </w:tabs>
          </w:pPr>
          <w:r>
            <w:t>Tabla de contenido</w:t>
          </w:r>
        </w:p>
        <w:p w:rsidR="000D06B5" w:rsidRDefault="000514AE">
          <w:pPr>
            <w:pStyle w:val="TDC1"/>
            <w:rPr>
              <w:rFonts w:eastAsiaTheme="minorEastAsia"/>
              <w:b w:val="0"/>
              <w:bCs w:val="0"/>
              <w:noProof/>
              <w:sz w:val="22"/>
              <w:szCs w:val="22"/>
              <w:lang w:val="es-AR" w:eastAsia="es-AR"/>
            </w:rPr>
          </w:pPr>
          <w:r w:rsidRPr="000514AE">
            <w:fldChar w:fldCharType="begin"/>
          </w:r>
          <w:r w:rsidR="000F79DF">
            <w:instrText xml:space="preserve"> TOC \o "1-3" \h \z \u </w:instrText>
          </w:r>
          <w:r w:rsidRPr="000514AE">
            <w:fldChar w:fldCharType="separate"/>
          </w:r>
          <w:hyperlink w:anchor="_Toc45216205" w:history="1">
            <w:r w:rsidR="000D06B5" w:rsidRPr="000A302C">
              <w:rPr>
                <w:rStyle w:val="Hipervnculo"/>
                <w:noProof/>
              </w:rPr>
              <w:t>Introducción</w:t>
            </w:r>
            <w:r w:rsidR="000D06B5">
              <w:rPr>
                <w:noProof/>
                <w:webHidden/>
              </w:rPr>
              <w:tab/>
            </w:r>
            <w:r w:rsidR="000D06B5">
              <w:rPr>
                <w:noProof/>
                <w:webHidden/>
              </w:rPr>
              <w:fldChar w:fldCharType="begin"/>
            </w:r>
            <w:r w:rsidR="000D06B5">
              <w:rPr>
                <w:noProof/>
                <w:webHidden/>
              </w:rPr>
              <w:instrText xml:space="preserve"> PAGEREF _Toc45216205 \h </w:instrText>
            </w:r>
            <w:r w:rsidR="000D06B5">
              <w:rPr>
                <w:noProof/>
                <w:webHidden/>
              </w:rPr>
            </w:r>
            <w:r w:rsidR="000D06B5">
              <w:rPr>
                <w:noProof/>
                <w:webHidden/>
              </w:rPr>
              <w:fldChar w:fldCharType="separate"/>
            </w:r>
            <w:r w:rsidR="000D06B5">
              <w:rPr>
                <w:noProof/>
                <w:webHidden/>
              </w:rPr>
              <w:t>6</w:t>
            </w:r>
            <w:r w:rsidR="000D06B5"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2"/>
            <w:rPr>
              <w:rFonts w:eastAsiaTheme="minorEastAsia"/>
              <w:i w:val="0"/>
              <w:iCs w:val="0"/>
              <w:noProof/>
              <w:sz w:val="22"/>
              <w:szCs w:val="22"/>
              <w:lang w:val="es-AR" w:eastAsia="es-AR"/>
            </w:rPr>
          </w:pPr>
          <w:hyperlink w:anchor="_Toc45216206" w:history="1">
            <w:r w:rsidRPr="000A302C">
              <w:rPr>
                <w:rStyle w:val="Hipervnculo"/>
                <w:noProof/>
              </w:rPr>
              <w:t>Conceptos clave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2"/>
            <w:rPr>
              <w:rFonts w:eastAsiaTheme="minorEastAsia"/>
              <w:i w:val="0"/>
              <w:iCs w:val="0"/>
              <w:noProof/>
              <w:sz w:val="22"/>
              <w:szCs w:val="22"/>
              <w:lang w:val="es-AR" w:eastAsia="es-AR"/>
            </w:rPr>
          </w:pPr>
          <w:hyperlink w:anchor="_Toc45216207" w:history="1">
            <w:r w:rsidRPr="000A302C">
              <w:rPr>
                <w:rStyle w:val="Hipervnculo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1"/>
            <w:rPr>
              <w:rFonts w:eastAsiaTheme="minorEastAsia"/>
              <w:b w:val="0"/>
              <w:bCs w:val="0"/>
              <w:noProof/>
              <w:sz w:val="22"/>
              <w:szCs w:val="22"/>
              <w:lang w:val="es-AR" w:eastAsia="es-AR"/>
            </w:rPr>
          </w:pPr>
          <w:hyperlink w:anchor="_Toc45216208" w:history="1">
            <w:r w:rsidRPr="000A302C">
              <w:rPr>
                <w:rStyle w:val="Hipervnculo"/>
                <w:noProof/>
              </w:rPr>
              <w:t>Contenido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1"/>
            <w:rPr>
              <w:rFonts w:eastAsiaTheme="minorEastAsia"/>
              <w:b w:val="0"/>
              <w:bCs w:val="0"/>
              <w:noProof/>
              <w:sz w:val="22"/>
              <w:szCs w:val="22"/>
              <w:lang w:val="es-AR" w:eastAsia="es-AR"/>
            </w:rPr>
          </w:pPr>
          <w:hyperlink w:anchor="_Toc45216209" w:history="1">
            <w:r w:rsidRPr="000A302C">
              <w:rPr>
                <w:rStyle w:val="Hipervnculo"/>
                <w:noProof/>
              </w:rPr>
              <w:t>Introducción al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2"/>
            <w:rPr>
              <w:rFonts w:eastAsiaTheme="minorEastAsia"/>
              <w:i w:val="0"/>
              <w:iCs w:val="0"/>
              <w:noProof/>
              <w:sz w:val="22"/>
              <w:szCs w:val="22"/>
              <w:lang w:val="es-AR" w:eastAsia="es-AR"/>
            </w:rPr>
          </w:pPr>
          <w:hyperlink w:anchor="_Toc45216210" w:history="1">
            <w:r w:rsidRPr="000A302C">
              <w:rPr>
                <w:rStyle w:val="Hipervnculo"/>
                <w:noProof/>
              </w:rPr>
              <w:t>Roles y Permisos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2"/>
            <w:rPr>
              <w:rFonts w:eastAsiaTheme="minorEastAsia"/>
              <w:i w:val="0"/>
              <w:iCs w:val="0"/>
              <w:noProof/>
              <w:sz w:val="22"/>
              <w:szCs w:val="22"/>
              <w:lang w:val="es-AR" w:eastAsia="es-AR"/>
            </w:rPr>
          </w:pPr>
          <w:hyperlink w:anchor="_Toc45216211" w:history="1">
            <w:r w:rsidRPr="000A302C">
              <w:rPr>
                <w:rStyle w:val="Hipervnculo"/>
                <w:noProof/>
              </w:rPr>
              <w:t>Ingreso al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1"/>
            <w:rPr>
              <w:rFonts w:eastAsiaTheme="minorEastAsia"/>
              <w:b w:val="0"/>
              <w:bCs w:val="0"/>
              <w:noProof/>
              <w:sz w:val="22"/>
              <w:szCs w:val="22"/>
              <w:lang w:val="es-AR" w:eastAsia="es-AR"/>
            </w:rPr>
          </w:pPr>
          <w:hyperlink w:anchor="_Toc45216212" w:history="1">
            <w:r w:rsidRPr="000A302C">
              <w:rPr>
                <w:rStyle w:val="Hipervnculo"/>
                <w:noProof/>
              </w:rPr>
              <w:t>Uso del Sistema [Invitado]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2"/>
            <w:rPr>
              <w:rFonts w:eastAsiaTheme="minorEastAsia"/>
              <w:i w:val="0"/>
              <w:iCs w:val="0"/>
              <w:noProof/>
              <w:sz w:val="22"/>
              <w:szCs w:val="22"/>
              <w:lang w:val="es-AR" w:eastAsia="es-AR"/>
            </w:rPr>
          </w:pPr>
          <w:hyperlink w:anchor="_Toc45216213" w:history="1">
            <w:r w:rsidRPr="000A302C">
              <w:rPr>
                <w:rStyle w:val="Hipervnculo"/>
                <w:noProof/>
              </w:rPr>
              <w:t>Visualizar Programas de Asignaturas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2"/>
            <w:rPr>
              <w:rFonts w:eastAsiaTheme="minorEastAsia"/>
              <w:i w:val="0"/>
              <w:iCs w:val="0"/>
              <w:noProof/>
              <w:sz w:val="22"/>
              <w:szCs w:val="22"/>
              <w:lang w:val="es-AR" w:eastAsia="es-AR"/>
            </w:rPr>
          </w:pPr>
          <w:hyperlink w:anchor="_Toc45216214" w:history="1">
            <w:r w:rsidRPr="000A302C">
              <w:rPr>
                <w:rStyle w:val="Hipervnculo"/>
                <w:noProof/>
              </w:rPr>
              <w:t>Visualizar Planes de Estudio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1"/>
            <w:rPr>
              <w:rFonts w:eastAsiaTheme="minorEastAsia"/>
              <w:b w:val="0"/>
              <w:bCs w:val="0"/>
              <w:noProof/>
              <w:sz w:val="22"/>
              <w:szCs w:val="22"/>
              <w:lang w:val="es-AR" w:eastAsia="es-AR"/>
            </w:rPr>
          </w:pPr>
          <w:hyperlink w:anchor="_Toc45216215" w:history="1">
            <w:r w:rsidRPr="000A302C">
              <w:rPr>
                <w:rStyle w:val="Hipervnculo"/>
                <w:noProof/>
              </w:rPr>
              <w:t>Uso del Sistema [Secretaría Académica]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2"/>
            <w:rPr>
              <w:rFonts w:eastAsiaTheme="minorEastAsia"/>
              <w:i w:val="0"/>
              <w:iCs w:val="0"/>
              <w:noProof/>
              <w:sz w:val="22"/>
              <w:szCs w:val="22"/>
              <w:lang w:val="es-AR" w:eastAsia="es-AR"/>
            </w:rPr>
          </w:pPr>
          <w:hyperlink w:anchor="_Toc45216216" w:history="1">
            <w:r w:rsidRPr="000A302C">
              <w:rPr>
                <w:rStyle w:val="Hipervnculo"/>
                <w:noProof/>
              </w:rPr>
              <w:t>Ver Vigencia de Programas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2"/>
            <w:rPr>
              <w:rFonts w:eastAsiaTheme="minorEastAsia"/>
              <w:i w:val="0"/>
              <w:iCs w:val="0"/>
              <w:noProof/>
              <w:sz w:val="22"/>
              <w:szCs w:val="22"/>
              <w:lang w:val="es-AR" w:eastAsia="es-AR"/>
            </w:rPr>
          </w:pPr>
          <w:hyperlink w:anchor="_Toc45216217" w:history="1">
            <w:r w:rsidRPr="000A302C">
              <w:rPr>
                <w:rStyle w:val="Hipervnculo"/>
                <w:noProof/>
              </w:rPr>
              <w:t>Seguir Programa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2"/>
            <w:rPr>
              <w:rFonts w:eastAsiaTheme="minorEastAsia"/>
              <w:i w:val="0"/>
              <w:iCs w:val="0"/>
              <w:noProof/>
              <w:sz w:val="22"/>
              <w:szCs w:val="22"/>
              <w:lang w:val="es-AR" w:eastAsia="es-AR"/>
            </w:rPr>
          </w:pPr>
          <w:hyperlink w:anchor="_Toc45216218" w:history="1">
            <w:r w:rsidRPr="000A302C">
              <w:rPr>
                <w:rStyle w:val="Hipervnculo"/>
                <w:noProof/>
              </w:rPr>
              <w:t>Revisar Programa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2"/>
            <w:rPr>
              <w:rFonts w:eastAsiaTheme="minorEastAsia"/>
              <w:i w:val="0"/>
              <w:iCs w:val="0"/>
              <w:noProof/>
              <w:sz w:val="22"/>
              <w:szCs w:val="22"/>
              <w:lang w:val="es-AR" w:eastAsia="es-AR"/>
            </w:rPr>
          </w:pPr>
          <w:hyperlink w:anchor="_Toc45216219" w:history="1">
            <w:r w:rsidRPr="000A302C">
              <w:rPr>
                <w:rStyle w:val="Hipervnculo"/>
                <w:noProof/>
              </w:rPr>
              <w:t>Subir Programa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2"/>
            <w:rPr>
              <w:rFonts w:eastAsiaTheme="minorEastAsia"/>
              <w:i w:val="0"/>
              <w:iCs w:val="0"/>
              <w:noProof/>
              <w:sz w:val="22"/>
              <w:szCs w:val="22"/>
              <w:lang w:val="es-AR" w:eastAsia="es-AR"/>
            </w:rPr>
          </w:pPr>
          <w:hyperlink w:anchor="_Toc45216220" w:history="1">
            <w:r w:rsidRPr="000A302C">
              <w:rPr>
                <w:rStyle w:val="Hipervnculo"/>
                <w:noProof/>
              </w:rPr>
              <w:t>Carga Masiva de Programas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2"/>
            <w:rPr>
              <w:rFonts w:eastAsiaTheme="minorEastAsia"/>
              <w:i w:val="0"/>
              <w:iCs w:val="0"/>
              <w:noProof/>
              <w:sz w:val="22"/>
              <w:szCs w:val="22"/>
              <w:lang w:val="es-AR" w:eastAsia="es-AR"/>
            </w:rPr>
          </w:pPr>
          <w:hyperlink w:anchor="_Toc45216221" w:history="1">
            <w:r w:rsidRPr="000A302C">
              <w:rPr>
                <w:rStyle w:val="Hipervnculo"/>
                <w:noProof/>
              </w:rPr>
              <w:t>Subir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2"/>
            <w:rPr>
              <w:rFonts w:eastAsiaTheme="minorEastAsia"/>
              <w:i w:val="0"/>
              <w:iCs w:val="0"/>
              <w:noProof/>
              <w:sz w:val="22"/>
              <w:szCs w:val="22"/>
              <w:lang w:val="es-AR" w:eastAsia="es-AR"/>
            </w:rPr>
          </w:pPr>
          <w:hyperlink w:anchor="_Toc45216222" w:history="1">
            <w:r w:rsidRPr="000A302C">
              <w:rPr>
                <w:rStyle w:val="Hipervnculo"/>
                <w:noProof/>
              </w:rPr>
              <w:t>Gestionar Carrera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23" w:history="1">
            <w:r w:rsidRPr="000A302C">
              <w:rPr>
                <w:rStyle w:val="Hipervnculo"/>
                <w:noProof/>
              </w:rPr>
              <w:t>Alta de Carrera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24" w:history="1">
            <w:r w:rsidRPr="000A302C">
              <w:rPr>
                <w:rStyle w:val="Hipervnculo"/>
                <w:noProof/>
              </w:rPr>
              <w:t>Baja de Carrera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25" w:history="1">
            <w:r w:rsidRPr="000A302C">
              <w:rPr>
                <w:rStyle w:val="Hipervnculo"/>
                <w:noProof/>
              </w:rPr>
              <w:t>Modificar  Carrera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26" w:history="1">
            <w:r w:rsidRPr="000A302C">
              <w:rPr>
                <w:rStyle w:val="Hipervnculo"/>
                <w:noProof/>
              </w:rPr>
              <w:t>Ver Planes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2"/>
            <w:rPr>
              <w:rFonts w:eastAsiaTheme="minorEastAsia"/>
              <w:i w:val="0"/>
              <w:iCs w:val="0"/>
              <w:noProof/>
              <w:sz w:val="22"/>
              <w:szCs w:val="22"/>
              <w:lang w:val="es-AR" w:eastAsia="es-AR"/>
            </w:rPr>
          </w:pPr>
          <w:hyperlink w:anchor="_Toc45216227" w:history="1">
            <w:r w:rsidRPr="000A302C">
              <w:rPr>
                <w:rStyle w:val="Hipervnculo"/>
                <w:noProof/>
              </w:rPr>
              <w:t>Gestionar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28" w:history="1">
            <w:r w:rsidRPr="000A302C">
              <w:rPr>
                <w:rStyle w:val="Hipervnculo"/>
                <w:noProof/>
              </w:rPr>
              <w:t>Alta de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29" w:history="1">
            <w:r w:rsidRPr="000A302C">
              <w:rPr>
                <w:rStyle w:val="Hipervnculo"/>
                <w:noProof/>
              </w:rPr>
              <w:t>Baja de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30" w:history="1">
            <w:r w:rsidRPr="000A302C">
              <w:rPr>
                <w:rStyle w:val="Hipervnculo"/>
                <w:noProof/>
              </w:rPr>
              <w:t>Modificar 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31" w:history="1">
            <w:r w:rsidRPr="000A302C">
              <w:rPr>
                <w:rStyle w:val="Hipervnculo"/>
                <w:noProof/>
              </w:rPr>
              <w:t>Ver Asignaturas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2"/>
            <w:rPr>
              <w:rFonts w:eastAsiaTheme="minorEastAsia"/>
              <w:i w:val="0"/>
              <w:iCs w:val="0"/>
              <w:noProof/>
              <w:sz w:val="22"/>
              <w:szCs w:val="22"/>
              <w:lang w:val="es-AR" w:eastAsia="es-AR"/>
            </w:rPr>
          </w:pPr>
          <w:hyperlink w:anchor="_Toc45216232" w:history="1">
            <w:r w:rsidRPr="000A302C">
              <w:rPr>
                <w:rStyle w:val="Hipervnculo"/>
                <w:noProof/>
              </w:rPr>
              <w:t>Gestionar Profesor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33" w:history="1">
            <w:r w:rsidRPr="000A302C">
              <w:rPr>
                <w:rStyle w:val="Hipervnculo"/>
                <w:noProof/>
              </w:rPr>
              <w:t>Alta de Profesor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34" w:history="1">
            <w:r w:rsidRPr="000A302C">
              <w:rPr>
                <w:rStyle w:val="Hipervnculo"/>
                <w:noProof/>
              </w:rPr>
              <w:t>Baja de Profesor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35" w:history="1">
            <w:r w:rsidRPr="000A302C">
              <w:rPr>
                <w:rStyle w:val="Hipervnculo"/>
                <w:noProof/>
              </w:rPr>
              <w:t>Modificar  Profesor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36" w:history="1">
            <w:r w:rsidRPr="000A302C">
              <w:rPr>
                <w:rStyle w:val="Hipervnculo"/>
                <w:noProof/>
              </w:rPr>
              <w:t>Ver Asignaturas de Profesor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2"/>
            <w:rPr>
              <w:rFonts w:eastAsiaTheme="minorEastAsia"/>
              <w:i w:val="0"/>
              <w:iCs w:val="0"/>
              <w:noProof/>
              <w:sz w:val="22"/>
              <w:szCs w:val="22"/>
              <w:lang w:val="es-AR" w:eastAsia="es-AR"/>
            </w:rPr>
          </w:pPr>
          <w:hyperlink w:anchor="_Toc45216237" w:history="1">
            <w:r w:rsidRPr="000A302C">
              <w:rPr>
                <w:rStyle w:val="Hipervnculo"/>
                <w:noProof/>
              </w:rPr>
              <w:t>Gestionar Asignatura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38" w:history="1">
            <w:r w:rsidRPr="000A302C">
              <w:rPr>
                <w:rStyle w:val="Hipervnculo"/>
                <w:noProof/>
              </w:rPr>
              <w:t>Alta de Asignatura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39" w:history="1">
            <w:r w:rsidRPr="000A302C">
              <w:rPr>
                <w:rStyle w:val="Hipervnculo"/>
                <w:noProof/>
              </w:rPr>
              <w:t>Baja de Asignatura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40" w:history="1">
            <w:r w:rsidRPr="000A302C">
              <w:rPr>
                <w:rStyle w:val="Hipervnculo"/>
                <w:noProof/>
              </w:rPr>
              <w:t>Modificar  Asignatura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41" w:history="1">
            <w:r w:rsidRPr="000A302C">
              <w:rPr>
                <w:rStyle w:val="Hipervnculo"/>
                <w:noProof/>
              </w:rPr>
              <w:t>Ver Asignaturas Correlativas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42" w:history="1">
            <w:r w:rsidRPr="000A302C">
              <w:rPr>
                <w:rStyle w:val="Hipervnculo"/>
                <w:noProof/>
              </w:rPr>
              <w:t>Ver Equipo de Cátedra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2"/>
            <w:rPr>
              <w:rFonts w:eastAsiaTheme="minorEastAsia"/>
              <w:i w:val="0"/>
              <w:iCs w:val="0"/>
              <w:noProof/>
              <w:sz w:val="22"/>
              <w:szCs w:val="22"/>
              <w:lang w:val="es-AR" w:eastAsia="es-AR"/>
            </w:rPr>
          </w:pPr>
          <w:hyperlink w:anchor="_Toc45216243" w:history="1">
            <w:r w:rsidRPr="000A302C">
              <w:rPr>
                <w:rStyle w:val="Hipervnculo"/>
                <w:noProof/>
              </w:rPr>
              <w:t>Salir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1"/>
            <w:rPr>
              <w:rFonts w:eastAsiaTheme="minorEastAsia"/>
              <w:b w:val="0"/>
              <w:bCs w:val="0"/>
              <w:noProof/>
              <w:sz w:val="22"/>
              <w:szCs w:val="22"/>
              <w:lang w:val="es-AR" w:eastAsia="es-AR"/>
            </w:rPr>
          </w:pPr>
          <w:hyperlink w:anchor="_Toc45216244" w:history="1">
            <w:r w:rsidRPr="000A302C">
              <w:rPr>
                <w:rStyle w:val="Hipervnculo"/>
                <w:noProof/>
              </w:rPr>
              <w:t>Uso del Sistema [Docente responsable]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2"/>
            <w:rPr>
              <w:rFonts w:eastAsiaTheme="minorEastAsia"/>
              <w:i w:val="0"/>
              <w:iCs w:val="0"/>
              <w:noProof/>
              <w:sz w:val="22"/>
              <w:szCs w:val="22"/>
              <w:lang w:val="es-AR" w:eastAsia="es-AR"/>
            </w:rPr>
          </w:pPr>
          <w:hyperlink w:anchor="_Toc45216245" w:history="1">
            <w:r w:rsidRPr="000A302C">
              <w:rPr>
                <w:rStyle w:val="Hipervnculo"/>
                <w:noProof/>
              </w:rPr>
              <w:t>Gestionar Programa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46" w:history="1">
            <w:r w:rsidRPr="000A302C">
              <w:rPr>
                <w:rStyle w:val="Hipervnculo"/>
                <w:noProof/>
              </w:rPr>
              <w:t>Crear Programa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47" w:history="1">
            <w:r w:rsidRPr="000A302C">
              <w:rPr>
                <w:rStyle w:val="Hipervnculo"/>
                <w:noProof/>
              </w:rPr>
              <w:t>Modificar Programa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48" w:history="1">
            <w:r w:rsidRPr="000A302C">
              <w:rPr>
                <w:rStyle w:val="Hipervnculo"/>
                <w:noProof/>
              </w:rPr>
              <w:t>Gestionar Bibliografía Programa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49" w:history="1">
            <w:r w:rsidRPr="000A302C">
              <w:rPr>
                <w:rStyle w:val="Hipervnculo"/>
                <w:noProof/>
              </w:rPr>
              <w:t>Enviar Programa a Revisión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50" w:history="1">
            <w:r w:rsidRPr="000A302C">
              <w:rPr>
                <w:rStyle w:val="Hipervnculo"/>
                <w:noProof/>
              </w:rPr>
              <w:t>Generar Programa PDF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2"/>
            <w:rPr>
              <w:rFonts w:eastAsiaTheme="minorEastAsia"/>
              <w:i w:val="0"/>
              <w:iCs w:val="0"/>
              <w:noProof/>
              <w:sz w:val="22"/>
              <w:szCs w:val="22"/>
              <w:lang w:val="es-AR" w:eastAsia="es-AR"/>
            </w:rPr>
          </w:pPr>
          <w:hyperlink w:anchor="_Toc45216251" w:history="1">
            <w:r w:rsidRPr="000A302C">
              <w:rPr>
                <w:rStyle w:val="Hipervnculo"/>
                <w:noProof/>
              </w:rPr>
              <w:t>Gestionar 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52" w:history="1">
            <w:r w:rsidRPr="000A302C">
              <w:rPr>
                <w:rStyle w:val="Hipervnculo"/>
                <w:noProof/>
              </w:rPr>
              <w:t>Libros - Bibliografía Obligatoria y Complementaria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53" w:history="1">
            <w:r w:rsidRPr="000A302C">
              <w:rPr>
                <w:rStyle w:val="Hipervnculo"/>
                <w:noProof/>
              </w:rPr>
              <w:t>Artículos de Revistas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54" w:history="1">
            <w:r w:rsidRPr="000A302C">
              <w:rPr>
                <w:rStyle w:val="Hipervnculo"/>
                <w:noProof/>
              </w:rPr>
              <w:t>Recursos de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55" w:history="1">
            <w:r w:rsidRPr="000A302C">
              <w:rPr>
                <w:rStyle w:val="Hipervnculo"/>
                <w:noProof/>
              </w:rPr>
              <w:t>Otros Materiales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2"/>
            <w:rPr>
              <w:rFonts w:eastAsiaTheme="minorEastAsia"/>
              <w:i w:val="0"/>
              <w:iCs w:val="0"/>
              <w:noProof/>
              <w:sz w:val="22"/>
              <w:szCs w:val="22"/>
              <w:lang w:val="es-AR" w:eastAsia="es-AR"/>
            </w:rPr>
          </w:pPr>
          <w:hyperlink w:anchor="_Toc45216256" w:history="1">
            <w:r w:rsidRPr="000A302C">
              <w:rPr>
                <w:rStyle w:val="Hipervnculo"/>
                <w:noProof/>
              </w:rPr>
              <w:t>Salir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1"/>
            <w:rPr>
              <w:rFonts w:eastAsiaTheme="minorEastAsia"/>
              <w:b w:val="0"/>
              <w:bCs w:val="0"/>
              <w:noProof/>
              <w:sz w:val="22"/>
              <w:szCs w:val="22"/>
              <w:lang w:val="es-AR" w:eastAsia="es-AR"/>
            </w:rPr>
          </w:pPr>
          <w:hyperlink w:anchor="_Toc45216257" w:history="1">
            <w:r w:rsidRPr="000A302C">
              <w:rPr>
                <w:rStyle w:val="Hipervnculo"/>
                <w:noProof/>
              </w:rPr>
              <w:t>Uso del Sistema [Director de Departamento]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2"/>
            <w:rPr>
              <w:rFonts w:eastAsiaTheme="minorEastAsia"/>
              <w:i w:val="0"/>
              <w:iCs w:val="0"/>
              <w:noProof/>
              <w:sz w:val="22"/>
              <w:szCs w:val="22"/>
              <w:lang w:val="es-AR" w:eastAsia="es-AR"/>
            </w:rPr>
          </w:pPr>
          <w:hyperlink w:anchor="_Toc45216258" w:history="1">
            <w:r w:rsidRPr="000A302C">
              <w:rPr>
                <w:rStyle w:val="Hipervnculo"/>
                <w:noProof/>
              </w:rPr>
              <w:t>Revisar Programa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2"/>
            <w:rPr>
              <w:rFonts w:eastAsiaTheme="minorEastAsia"/>
              <w:i w:val="0"/>
              <w:iCs w:val="0"/>
              <w:noProof/>
              <w:sz w:val="22"/>
              <w:szCs w:val="22"/>
              <w:lang w:val="es-AR" w:eastAsia="es-AR"/>
            </w:rPr>
          </w:pPr>
          <w:hyperlink w:anchor="_Toc45216259" w:history="1">
            <w:r w:rsidRPr="000A302C">
              <w:rPr>
                <w:rStyle w:val="Hipervnculo"/>
                <w:noProof/>
              </w:rPr>
              <w:t>Salir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1"/>
            <w:rPr>
              <w:rFonts w:eastAsiaTheme="minorEastAsia"/>
              <w:b w:val="0"/>
              <w:bCs w:val="0"/>
              <w:noProof/>
              <w:sz w:val="22"/>
              <w:szCs w:val="22"/>
              <w:lang w:val="es-AR" w:eastAsia="es-AR"/>
            </w:rPr>
          </w:pPr>
          <w:hyperlink w:anchor="_Toc45216260" w:history="1">
            <w:r w:rsidRPr="000A302C">
              <w:rPr>
                <w:rStyle w:val="Hipervnculo"/>
                <w:noProof/>
              </w:rPr>
              <w:t>Uso del Sistema [Administrador del Sistema]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2"/>
            <w:rPr>
              <w:rFonts w:eastAsiaTheme="minorEastAsia"/>
              <w:i w:val="0"/>
              <w:iCs w:val="0"/>
              <w:noProof/>
              <w:sz w:val="22"/>
              <w:szCs w:val="22"/>
              <w:lang w:val="es-AR" w:eastAsia="es-AR"/>
            </w:rPr>
          </w:pPr>
          <w:hyperlink w:anchor="_Toc45216261" w:history="1">
            <w:r w:rsidRPr="000A302C">
              <w:rPr>
                <w:rStyle w:val="Hipervnculo"/>
                <w:noProof/>
              </w:rPr>
              <w:t>Gestionar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62" w:history="1">
            <w:r w:rsidRPr="000A302C">
              <w:rPr>
                <w:rStyle w:val="Hipervnculo"/>
                <w:noProof/>
              </w:rPr>
              <w:t>Alta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63" w:history="1">
            <w:r w:rsidRPr="000A302C">
              <w:rPr>
                <w:rStyle w:val="Hipervnculo"/>
                <w:noProof/>
              </w:rPr>
              <w:t>Baja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64" w:history="1">
            <w:r w:rsidRPr="000A302C">
              <w:rPr>
                <w:rStyle w:val="Hipervnculo"/>
                <w:noProof/>
              </w:rPr>
              <w:t>Modificar 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65" w:history="1">
            <w:r w:rsidRPr="000A302C">
              <w:rPr>
                <w:rStyle w:val="Hipervnculo"/>
                <w:noProof/>
              </w:rPr>
              <w:t>Ver Detalle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2"/>
            <w:rPr>
              <w:rFonts w:eastAsiaTheme="minorEastAsia"/>
              <w:i w:val="0"/>
              <w:iCs w:val="0"/>
              <w:noProof/>
              <w:sz w:val="22"/>
              <w:szCs w:val="22"/>
              <w:lang w:val="es-AR" w:eastAsia="es-AR"/>
            </w:rPr>
          </w:pPr>
          <w:hyperlink w:anchor="_Toc45216266" w:history="1">
            <w:r w:rsidRPr="000A302C">
              <w:rPr>
                <w:rStyle w:val="Hipervnculo"/>
                <w:noProof/>
              </w:rPr>
              <w:t>Gestionar 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67" w:history="1">
            <w:r w:rsidRPr="000A302C">
              <w:rPr>
                <w:rStyle w:val="Hipervnculo"/>
                <w:noProof/>
              </w:rPr>
              <w:t>Alta de 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68" w:history="1">
            <w:r w:rsidRPr="000A302C">
              <w:rPr>
                <w:rStyle w:val="Hipervnculo"/>
                <w:noProof/>
              </w:rPr>
              <w:t>Baja de 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69" w:history="1">
            <w:r w:rsidRPr="000A302C">
              <w:rPr>
                <w:rStyle w:val="Hipervnculo"/>
                <w:noProof/>
              </w:rPr>
              <w:t>Modificar  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70" w:history="1">
            <w:r w:rsidRPr="000A302C">
              <w:rPr>
                <w:rStyle w:val="Hipervnculo"/>
                <w:noProof/>
              </w:rPr>
              <w:t>Ver Detalle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2"/>
            <w:rPr>
              <w:rFonts w:eastAsiaTheme="minorEastAsia"/>
              <w:i w:val="0"/>
              <w:iCs w:val="0"/>
              <w:noProof/>
              <w:sz w:val="22"/>
              <w:szCs w:val="22"/>
              <w:lang w:val="es-AR" w:eastAsia="es-AR"/>
            </w:rPr>
          </w:pPr>
          <w:hyperlink w:anchor="_Toc45216271" w:history="1">
            <w:r w:rsidRPr="000A302C">
              <w:rPr>
                <w:rStyle w:val="Hipervnculo"/>
                <w:noProof/>
              </w:rPr>
              <w:t>Gestionar Permiso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72" w:history="1">
            <w:r w:rsidRPr="000A302C">
              <w:rPr>
                <w:rStyle w:val="Hipervnculo"/>
                <w:noProof/>
              </w:rPr>
              <w:t>Alta de Permiso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73" w:history="1">
            <w:r w:rsidRPr="000A302C">
              <w:rPr>
                <w:rStyle w:val="Hipervnculo"/>
                <w:noProof/>
              </w:rPr>
              <w:t>Baja de Permiso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74" w:history="1">
            <w:r w:rsidRPr="000A302C">
              <w:rPr>
                <w:rStyle w:val="Hipervnculo"/>
                <w:noProof/>
              </w:rPr>
              <w:t>Modificar  Permiso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3"/>
            <w:rPr>
              <w:rFonts w:eastAsiaTheme="minorEastAsia"/>
              <w:noProof/>
              <w:sz w:val="22"/>
              <w:szCs w:val="22"/>
              <w:lang w:val="es-AR" w:eastAsia="es-AR"/>
            </w:rPr>
          </w:pPr>
          <w:hyperlink w:anchor="_Toc45216275" w:history="1">
            <w:r w:rsidRPr="000A302C">
              <w:rPr>
                <w:rStyle w:val="Hipervnculo"/>
                <w:noProof/>
              </w:rPr>
              <w:t>Ver Detalle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2"/>
            <w:rPr>
              <w:rFonts w:eastAsiaTheme="minorEastAsia"/>
              <w:i w:val="0"/>
              <w:iCs w:val="0"/>
              <w:noProof/>
              <w:sz w:val="22"/>
              <w:szCs w:val="22"/>
              <w:lang w:val="es-AR" w:eastAsia="es-AR"/>
            </w:rPr>
          </w:pPr>
          <w:hyperlink w:anchor="_Toc45216276" w:history="1">
            <w:r w:rsidRPr="000A302C">
              <w:rPr>
                <w:rStyle w:val="Hipervnculo"/>
                <w:noProof/>
              </w:rPr>
              <w:t>Salir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1"/>
            <w:rPr>
              <w:rFonts w:eastAsiaTheme="minorEastAsia"/>
              <w:b w:val="0"/>
              <w:bCs w:val="0"/>
              <w:noProof/>
              <w:sz w:val="22"/>
              <w:szCs w:val="22"/>
              <w:lang w:val="es-AR" w:eastAsia="es-AR"/>
            </w:rPr>
          </w:pPr>
          <w:hyperlink w:anchor="_Toc45216277" w:history="1">
            <w:r w:rsidRPr="000A302C">
              <w:rPr>
                <w:rStyle w:val="Hipervnculo"/>
                <w:noProof/>
              </w:rPr>
              <w:t>Anexo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06B5" w:rsidRDefault="000D06B5">
          <w:pPr>
            <w:pStyle w:val="TDC2"/>
            <w:rPr>
              <w:rFonts w:eastAsiaTheme="minorEastAsia"/>
              <w:i w:val="0"/>
              <w:iCs w:val="0"/>
              <w:noProof/>
              <w:sz w:val="22"/>
              <w:szCs w:val="22"/>
              <w:lang w:val="es-AR" w:eastAsia="es-AR"/>
            </w:rPr>
          </w:pPr>
          <w:hyperlink w:anchor="_Toc45216278" w:history="1">
            <w:r w:rsidRPr="000A302C">
              <w:rPr>
                <w:rStyle w:val="Hipervnculo"/>
                <w:noProof/>
              </w:rPr>
              <w:t>Guía rápida de Botones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_Toc45216278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79DF" w:rsidRDefault="000514AE" w:rsidP="000F79DF">
          <w:pPr>
            <w:tabs>
              <w:tab w:val="left" w:pos="5954"/>
            </w:tabs>
          </w:pPr>
          <w:r>
            <w:lastRenderedPageBreak/>
            <w:fldChar w:fldCharType="end"/>
          </w:r>
        </w:p>
      </w:sdtContent>
    </w:sdt>
    <w:p w:rsidR="0040066E" w:rsidRDefault="0040066E" w:rsidP="000F79DF">
      <w:pPr>
        <w:ind w:left="0" w:firstLine="0"/>
      </w:pPr>
    </w:p>
    <w:p w:rsidR="00861B8F" w:rsidRDefault="00861B8F" w:rsidP="0040066E">
      <w:r>
        <w:br w:type="page"/>
      </w:r>
    </w:p>
    <w:sdt>
      <w:sdtPr>
        <w:alias w:val="Título"/>
        <w:id w:val="11545898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:rsidR="00A13DBA" w:rsidRDefault="00C539D1" w:rsidP="009A3173">
          <w:pPr>
            <w:pStyle w:val="PSI-Ttulo"/>
          </w:pPr>
          <w:r>
            <w:rPr>
              <w:lang w:val="es-AR"/>
            </w:rPr>
            <w:t>Manual de Usuario</w:t>
          </w:r>
        </w:p>
      </w:sdtContent>
    </w:sdt>
    <w:p w:rsidR="00F532CF" w:rsidRDefault="00C539D1" w:rsidP="00F532CF">
      <w:pPr>
        <w:pStyle w:val="PSI-Ttulo1"/>
      </w:pPr>
      <w:bookmarkStart w:id="0" w:name="_Toc45216205"/>
      <w:r>
        <w:t>Introducción</w:t>
      </w:r>
      <w:bookmarkEnd w:id="0"/>
    </w:p>
    <w:p w:rsidR="001243E6" w:rsidRDefault="00351C49" w:rsidP="001243E6">
      <w:r>
        <w:t>E</w:t>
      </w:r>
      <w:r w:rsidR="00A05240">
        <w:t>n el presente manual</w:t>
      </w:r>
      <w:r>
        <w:t>,</w:t>
      </w:r>
      <w:r w:rsidRPr="00351C49">
        <w:t xml:space="preserve"> </w:t>
      </w:r>
      <w:r w:rsidR="00A05240">
        <w:t xml:space="preserve">se </w:t>
      </w:r>
      <w:r w:rsidRPr="00351C49">
        <w:t>explica</w:t>
      </w:r>
      <w:r w:rsidR="00A05240">
        <w:t>rá</w:t>
      </w:r>
      <w:r w:rsidRPr="00351C49">
        <w:t xml:space="preserve"> de forma completa y detallada el funcionamiento del </w:t>
      </w:r>
      <w:r>
        <w:t>Sistema VASPA (Visualización, Administración y Seguimiento de Programas de Asignaturas).</w:t>
      </w:r>
    </w:p>
    <w:p w:rsidR="00C539D1" w:rsidRDefault="00C539D1" w:rsidP="00F532CF">
      <w:pPr>
        <w:pStyle w:val="PSI-Ttulo1"/>
      </w:pPr>
      <w:bookmarkStart w:id="1" w:name="_Toc228206477"/>
      <w:bookmarkStart w:id="2" w:name="_Toc234686582"/>
    </w:p>
    <w:p w:rsidR="00C539D1" w:rsidRDefault="00CC2647" w:rsidP="00C539D1">
      <w:pPr>
        <w:pStyle w:val="PSI-Ttulo2"/>
      </w:pPr>
      <w:bookmarkStart w:id="3" w:name="_Toc45216206"/>
      <w:bookmarkEnd w:id="1"/>
      <w:bookmarkEnd w:id="2"/>
      <w:r>
        <w:t>Conceptos clave</w:t>
      </w:r>
      <w:bookmarkEnd w:id="3"/>
    </w:p>
    <w:p w:rsidR="00CC2647" w:rsidRPr="00443594" w:rsidRDefault="001243E6" w:rsidP="001243E6">
      <w:r w:rsidRPr="00884313">
        <w:rPr>
          <w:u w:val="single"/>
        </w:rPr>
        <w:t>Comunidad universitaria:</w:t>
      </w:r>
      <w:r w:rsidR="00443594">
        <w:t xml:space="preserve"> conjunto de actores que participan en la universidad. Incluye docentes y nodocentes que estarán registrados en el sistema pero también a cualquier otro usuario no registrado como administrativos  de la universidad, ayudantes de cátedra, estudiantes, aspirantes a estudiantes, etc.</w:t>
      </w:r>
    </w:p>
    <w:p w:rsidR="001243E6" w:rsidRDefault="001243E6" w:rsidP="001243E6">
      <w:r w:rsidRPr="00884313">
        <w:rPr>
          <w:u w:val="single"/>
        </w:rPr>
        <w:t>Ubicación:</w:t>
      </w:r>
      <w:r w:rsidR="00884313">
        <w:t xml:space="preserve"> localización física del Programa en la universidad. Ya que el mismo puede estar en Secretaría Académica o en el departamento correspondiente, la funcionalidad del seguimiento del sistema servirá para registrar en dónde se encuentra.</w:t>
      </w:r>
    </w:p>
    <w:p w:rsidR="001243E6" w:rsidRDefault="001243E6" w:rsidP="001243E6">
      <w:r w:rsidRPr="00884313">
        <w:rPr>
          <w:u w:val="single"/>
        </w:rPr>
        <w:t>Revisión:</w:t>
      </w:r>
      <w:r w:rsidR="00884313">
        <w:t xml:space="preserve"> acción mediante la cual un usuario del sistema visualiza un Programa en PDF y procede a la aprobación o desaprobación del mismo.</w:t>
      </w:r>
    </w:p>
    <w:p w:rsidR="001243E6" w:rsidRPr="00884313" w:rsidRDefault="001243E6" w:rsidP="001243E6">
      <w:r w:rsidRPr="00884313">
        <w:rPr>
          <w:u w:val="single"/>
        </w:rPr>
        <w:t>Notificación</w:t>
      </w:r>
      <w:r w:rsidR="00884313">
        <w:rPr>
          <w:u w:val="single"/>
        </w:rPr>
        <w:t>:</w:t>
      </w:r>
      <w:r w:rsidR="00884313">
        <w:t xml:space="preserve"> correo electrónico que es enviado a trav</w:t>
      </w:r>
      <w:r w:rsidR="00443594">
        <w:t xml:space="preserve">és del sistema a una cuenta </w:t>
      </w:r>
      <w:r w:rsidR="00884313">
        <w:t>institucional de un usuario registrado en el sistema</w:t>
      </w:r>
      <w:r w:rsidR="00443594">
        <w:t xml:space="preserve">. Se utiliza para que Secretaría Académica </w:t>
      </w:r>
    </w:p>
    <w:p w:rsidR="00C539D1" w:rsidRPr="002E175C" w:rsidRDefault="00C539D1" w:rsidP="00CC2647">
      <w:r w:rsidRPr="002E175C">
        <w:t xml:space="preserve"> </w:t>
      </w:r>
    </w:p>
    <w:p w:rsidR="00C539D1" w:rsidRDefault="00C539D1" w:rsidP="00C539D1">
      <w:pPr>
        <w:pStyle w:val="PSI-Ttulo2"/>
      </w:pPr>
      <w:bookmarkStart w:id="4" w:name="_Toc45216207"/>
      <w:r w:rsidRPr="00C539D1">
        <w:t>Descripción</w:t>
      </w:r>
      <w:bookmarkEnd w:id="4"/>
    </w:p>
    <w:p w:rsidR="001243E6" w:rsidRDefault="001243E6" w:rsidP="001243E6">
      <w:r>
        <w:t xml:space="preserve">El objetivo de este documento es brindar soporte a los usuarios del sistema, tanto a los </w:t>
      </w:r>
      <w:r w:rsidR="00443594">
        <w:t xml:space="preserve">docentes y nodocentes que </w:t>
      </w:r>
      <w:r>
        <w:t>trabajan en la universidad y realizarán diversas tareas en el sistema, como a los usuarios generales que sólo accederán al módulo de visualización de programas de asignaturas y planes de carreras.</w:t>
      </w:r>
    </w:p>
    <w:p w:rsidR="00F532CF" w:rsidRPr="002E175C" w:rsidRDefault="00F532CF" w:rsidP="00895821">
      <w:pPr>
        <w:pStyle w:val="PSI-Comentario"/>
      </w:pPr>
    </w:p>
    <w:p w:rsidR="00F532CF" w:rsidRDefault="00C94E03" w:rsidP="00F532CF">
      <w:pPr>
        <w:pStyle w:val="PSI-Ttulo1"/>
      </w:pPr>
      <w:bookmarkStart w:id="5" w:name="_Toc45216208"/>
      <w:r>
        <w:t>Contenido</w:t>
      </w:r>
      <w:bookmarkEnd w:id="5"/>
    </w:p>
    <w:p w:rsidR="00F532CF" w:rsidRDefault="001243E6" w:rsidP="00F532CF">
      <w:pPr>
        <w:jc w:val="both"/>
      </w:pPr>
      <w:r>
        <w:t>El documento estará compuesto por las siguientes secciones:</w:t>
      </w:r>
    </w:p>
    <w:p w:rsidR="001243E6" w:rsidRDefault="001243E6" w:rsidP="001243E6">
      <w:pPr>
        <w:pStyle w:val="Prrafodelista"/>
        <w:numPr>
          <w:ilvl w:val="0"/>
          <w:numId w:val="14"/>
        </w:numPr>
        <w:jc w:val="both"/>
      </w:pPr>
      <w:r>
        <w:t>Introducción al sistema</w:t>
      </w:r>
    </w:p>
    <w:p w:rsidR="001243E6" w:rsidRDefault="001243E6" w:rsidP="001243E6">
      <w:pPr>
        <w:pStyle w:val="Prrafodelista"/>
        <w:numPr>
          <w:ilvl w:val="0"/>
          <w:numId w:val="14"/>
        </w:numPr>
        <w:jc w:val="both"/>
      </w:pPr>
      <w:r>
        <w:t>Roles y permisos</w:t>
      </w:r>
    </w:p>
    <w:p w:rsidR="001243E6" w:rsidRDefault="001243E6" w:rsidP="001243E6">
      <w:pPr>
        <w:pStyle w:val="Prrafodelista"/>
        <w:numPr>
          <w:ilvl w:val="0"/>
          <w:numId w:val="14"/>
        </w:numPr>
        <w:jc w:val="both"/>
      </w:pPr>
      <w:r>
        <w:t>Ingreso al Sistema</w:t>
      </w:r>
    </w:p>
    <w:p w:rsidR="001243E6" w:rsidRDefault="001243E6" w:rsidP="001243E6">
      <w:pPr>
        <w:pStyle w:val="Prrafodelista"/>
        <w:numPr>
          <w:ilvl w:val="0"/>
          <w:numId w:val="14"/>
        </w:numPr>
        <w:jc w:val="both"/>
      </w:pPr>
      <w:r>
        <w:t>Uso del Sistema (para cada rol)</w:t>
      </w:r>
    </w:p>
    <w:p w:rsidR="001243E6" w:rsidRDefault="001243E6" w:rsidP="001243E6">
      <w:pPr>
        <w:pStyle w:val="Prrafodelista"/>
        <w:numPr>
          <w:ilvl w:val="0"/>
          <w:numId w:val="14"/>
        </w:numPr>
        <w:jc w:val="both"/>
      </w:pPr>
      <w:r>
        <w:t>Anexo – Guía rápida de botones</w:t>
      </w:r>
    </w:p>
    <w:p w:rsidR="00F532CF" w:rsidRDefault="00C94E03" w:rsidP="00F532CF">
      <w:pPr>
        <w:pStyle w:val="PSI-Ttulo1"/>
      </w:pPr>
      <w:bookmarkStart w:id="6" w:name="_Toc45216209"/>
      <w:r>
        <w:lastRenderedPageBreak/>
        <w:t>Introducción al Sistema</w:t>
      </w:r>
      <w:bookmarkEnd w:id="6"/>
    </w:p>
    <w:p w:rsidR="00F532CF" w:rsidRDefault="00F532CF" w:rsidP="00895821">
      <w:pPr>
        <w:pStyle w:val="PSI-Comentario"/>
      </w:pPr>
      <w:r w:rsidRPr="002E175C">
        <w:t>[</w:t>
      </w:r>
      <w:r w:rsidR="00C94E03">
        <w:t>Realizar una breve descripción del funcionamiento del Sistema</w:t>
      </w:r>
      <w:r w:rsidRPr="002E175C">
        <w:t>]</w:t>
      </w:r>
    </w:p>
    <w:p w:rsidR="001243E6" w:rsidRPr="002E175C" w:rsidRDefault="001243E6" w:rsidP="00895821">
      <w:pPr>
        <w:pStyle w:val="PSI-Comentario"/>
      </w:pPr>
      <w:r>
        <w:t>//Aca se puede agregar el diagrama que explica como funciona el sistema</w:t>
      </w:r>
    </w:p>
    <w:p w:rsidR="001243E6" w:rsidRDefault="001243E6" w:rsidP="001243E6">
      <w:pPr>
        <w:pStyle w:val="PSI-Ttulo2"/>
      </w:pPr>
      <w:bookmarkStart w:id="7" w:name="_Toc45216210"/>
      <w:r>
        <w:t>Roles y Permisos</w:t>
      </w:r>
      <w:bookmarkEnd w:id="7"/>
    </w:p>
    <w:p w:rsidR="00443594" w:rsidRPr="002E175C" w:rsidRDefault="00443594" w:rsidP="00443594">
      <w:pPr>
        <w:pStyle w:val="PSI-Comentario"/>
      </w:pPr>
      <w:r>
        <w:t>//Aca se puede agregar lo que tenemos del documento “Roles y permisos”</w:t>
      </w:r>
    </w:p>
    <w:p w:rsidR="00C94E03" w:rsidRDefault="00C94E03" w:rsidP="00C94E03">
      <w:pPr>
        <w:pStyle w:val="PSI-Ttulo2"/>
      </w:pPr>
      <w:bookmarkStart w:id="8" w:name="_Toc45216211"/>
      <w:r w:rsidRPr="002A33D7">
        <w:t>Ingreso al Sistema</w:t>
      </w:r>
      <w:bookmarkEnd w:id="8"/>
    </w:p>
    <w:p w:rsidR="00EE0E73" w:rsidRDefault="00EE0E73" w:rsidP="00AF7391">
      <w:pPr>
        <w:pStyle w:val="PSI-Normal"/>
      </w:pPr>
      <w:r>
        <w:t xml:space="preserve">Una vez abierto su navegador de preferencia </w:t>
      </w:r>
      <w:r w:rsidR="00BC438E">
        <w:t xml:space="preserve">escriba la siguiente dirección </w:t>
      </w:r>
      <w:r>
        <w:t>www.uarg.unpa.edu.ar</w:t>
      </w:r>
      <w:r w:rsidR="00BC438E">
        <w:t xml:space="preserve"> en el buscador. </w:t>
      </w:r>
    </w:p>
    <w:p w:rsidR="00D570A2" w:rsidRDefault="00005E1A" w:rsidP="00AF7391">
      <w:pPr>
        <w:pStyle w:val="PSI-Normal"/>
      </w:pPr>
      <w:r>
        <w:t>Luego de que se ha</w:t>
      </w:r>
      <w:r w:rsidR="00BC438E">
        <w:t xml:space="preserve"> ejecutado el sistema</w:t>
      </w:r>
      <w:r w:rsidR="0025066F">
        <w:t xml:space="preserve">, estaremos frente a la pantalla principal. </w:t>
      </w:r>
    </w:p>
    <w:p w:rsidR="0025066F" w:rsidRDefault="00263EEA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761891"/>
            <wp:effectExtent l="19050" t="0" r="0" b="0"/>
            <wp:docPr id="46" name="Imagen 1" descr="C:\xampp\htdocs\vaspa\Construcción\Screenshots CU\Invitado\Pantalla Princip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xampp\htdocs\vaspa\Construcción\Screenshots CU\Invitado\Pantalla Principal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61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AF9" w:rsidRDefault="00E27AF9" w:rsidP="00AF7391">
      <w:pPr>
        <w:pStyle w:val="PSI-Normal"/>
      </w:pPr>
      <w:r>
        <w:t xml:space="preserve">En esta pantalla, en la parte inferior de la misma, se encuentra la sección </w:t>
      </w:r>
      <w:r>
        <w:rPr>
          <w:b/>
        </w:rPr>
        <w:t>Ingreso al Sistema</w:t>
      </w:r>
      <w:r>
        <w:t xml:space="preserve">, la cual contiene el botón </w:t>
      </w:r>
      <w:r w:rsidRPr="00E27AF9">
        <w:rPr>
          <w:b/>
        </w:rPr>
        <w:t>&lt;</w:t>
      </w:r>
      <w:r w:rsidR="00263EEA">
        <w:rPr>
          <w:b/>
        </w:rPr>
        <w:t>Acceder</w:t>
      </w:r>
      <w:r>
        <w:rPr>
          <w:b/>
        </w:rPr>
        <w:t>&gt;</w:t>
      </w:r>
      <w:r>
        <w:t xml:space="preserve"> que le permitirá acceder a las funciones correspondientes a su cargo dentro de la unidad académica.</w:t>
      </w:r>
    </w:p>
    <w:p w:rsidR="00491BE9" w:rsidRDefault="00263EEA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920522"/>
            <wp:effectExtent l="19050" t="0" r="0" b="0"/>
            <wp:docPr id="47" name="Imagen 2" descr="C:\xampp\htdocs\vaspa\Construcción\Screenshots CU\Invitado\CU Ingresar al Sistem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xampp\htdocs\vaspa\Construcción\Screenshots CU\Invitado\CU Ingresar al Sistema\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20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AF9" w:rsidRDefault="00E27AF9" w:rsidP="00AF7391">
      <w:pPr>
        <w:pStyle w:val="PSI-Normal"/>
      </w:pPr>
      <w:r>
        <w:lastRenderedPageBreak/>
        <w:t xml:space="preserve">Si usted es un Profesor, empleado de Secretaría Académica o Director de Departamento, presione el botón </w:t>
      </w:r>
      <w:r w:rsidRPr="00E27AF9">
        <w:rPr>
          <w:b/>
        </w:rPr>
        <w:t>&lt;</w:t>
      </w:r>
      <w:r w:rsidR="00C82500">
        <w:rPr>
          <w:b/>
        </w:rPr>
        <w:t>Acceder</w:t>
      </w:r>
      <w:r>
        <w:rPr>
          <w:b/>
        </w:rPr>
        <w:t xml:space="preserve">&gt; </w:t>
      </w:r>
      <w:r>
        <w:t xml:space="preserve">para </w:t>
      </w:r>
      <w:r w:rsidR="00C82500">
        <w:t>ingresar</w:t>
      </w:r>
      <w:r>
        <w:t xml:space="preserve"> al sistema. </w:t>
      </w:r>
    </w:p>
    <w:p w:rsidR="00A63569" w:rsidRDefault="00491BE9" w:rsidP="00AF7391">
      <w:pPr>
        <w:pStyle w:val="PSI-Normal"/>
      </w:pPr>
      <w:r>
        <w:t>Al presionar el botón especificado se le abrirá</w:t>
      </w:r>
      <w:r w:rsidR="00A63569">
        <w:t xml:space="preserve"> una nueva ventana donde introducirá su correo electrónico institucional.</w:t>
      </w:r>
    </w:p>
    <w:p w:rsidR="00A63569" w:rsidRDefault="00A63569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5842483"/>
            <wp:effectExtent l="19050" t="0" r="0" b="0"/>
            <wp:docPr id="8" name="Imagen 4" descr="C:\xampp\htdocs\vaspa\Construcción\Screenshots CU\Invitado\CU Ingresar al Sistema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xampp\htdocs\vaspa\Construcción\Screenshots CU\Invitado\CU Ingresar al Sistema\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42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98F" w:rsidRDefault="00B2298F" w:rsidP="00AF7391">
      <w:pPr>
        <w:pStyle w:val="PSI-Normal"/>
      </w:pPr>
    </w:p>
    <w:p w:rsidR="00A63569" w:rsidRDefault="00A63569" w:rsidP="00AF7391">
      <w:pPr>
        <w:pStyle w:val="PSI-Normal"/>
      </w:pPr>
      <w:r>
        <w:t xml:space="preserve">Una vez introducido su correo presione el botón </w:t>
      </w:r>
      <w:r w:rsidRPr="00A63569">
        <w:rPr>
          <w:b/>
        </w:rPr>
        <w:t>&lt;Siguiente&gt;</w:t>
      </w:r>
      <w:r>
        <w:t xml:space="preserve"> donde se le solicitará su contraseña de acceso.</w:t>
      </w:r>
    </w:p>
    <w:p w:rsidR="00A63569" w:rsidRDefault="00A63569" w:rsidP="00AF7391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5839462"/>
            <wp:effectExtent l="19050" t="0" r="0" b="0"/>
            <wp:docPr id="9" name="Imagen 5" descr="C:\xampp\htdocs\vaspa\Construcción\Screenshots CU\Invitado\CU Ingresar al Sistema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xampp\htdocs\vaspa\Construcción\Screenshots CU\Invitado\CU Ingresar al Sistema\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39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BE9" w:rsidRDefault="00A63569" w:rsidP="00AF7391">
      <w:pPr>
        <w:pStyle w:val="PSI-Normal"/>
      </w:pPr>
      <w:r>
        <w:t xml:space="preserve">Una vez introducida su contraseña, presione el botón </w:t>
      </w:r>
      <w:r w:rsidR="00491BE9">
        <w:t xml:space="preserve"> </w:t>
      </w:r>
      <w:r w:rsidRPr="00A63569">
        <w:rPr>
          <w:b/>
        </w:rPr>
        <w:t>&lt;Siguiente&gt;</w:t>
      </w:r>
      <w:r>
        <w:rPr>
          <w:b/>
        </w:rPr>
        <w:t xml:space="preserve"> </w:t>
      </w:r>
      <w:r>
        <w:t xml:space="preserve">y accederá al sistema, según su rol. </w:t>
      </w:r>
    </w:p>
    <w:p w:rsidR="00C34725" w:rsidRPr="00A63569" w:rsidRDefault="00C34725" w:rsidP="00AF7391">
      <w:pPr>
        <w:pStyle w:val="PSI-Normal"/>
      </w:pPr>
    </w:p>
    <w:p w:rsidR="00F532CF" w:rsidRPr="002E175C" w:rsidRDefault="00C34725" w:rsidP="00AF7391">
      <w:pPr>
        <w:pStyle w:val="PSI-Normal"/>
      </w:pPr>
      <w:r w:rsidRPr="00C34725">
        <w:rPr>
          <w:b/>
          <w:u w:val="single"/>
        </w:rPr>
        <w:t>Nota:</w:t>
      </w:r>
      <w:r>
        <w:t xml:space="preserve"> Para acceder al sistema Vaspa, usted debe contar con un correo electrónico instituciona</w:t>
      </w:r>
      <w:r w:rsidR="006F4EAE">
        <w:t xml:space="preserve">l. </w:t>
      </w:r>
      <w:r>
        <w:t xml:space="preserve">  </w:t>
      </w:r>
    </w:p>
    <w:p w:rsidR="00CB30AC" w:rsidRDefault="00CB30AC" w:rsidP="00CB30AC">
      <w:pPr>
        <w:pStyle w:val="PSI-Comentario"/>
      </w:pPr>
      <w:bookmarkStart w:id="9" w:name="_Hlk37527541"/>
    </w:p>
    <w:p w:rsidR="00CB30AC" w:rsidRDefault="00CB30AC" w:rsidP="00CB30AC">
      <w:pPr>
        <w:pStyle w:val="PSI-Comentario"/>
      </w:pPr>
    </w:p>
    <w:p w:rsidR="00CB30AC" w:rsidRDefault="00CB30AC" w:rsidP="00CB30AC">
      <w:pPr>
        <w:pStyle w:val="PSI-Comentario"/>
      </w:pPr>
    </w:p>
    <w:p w:rsidR="00CB30AC" w:rsidRDefault="00CB30AC" w:rsidP="00CB30AC">
      <w:pPr>
        <w:pStyle w:val="PSI-Comentario"/>
      </w:pPr>
    </w:p>
    <w:p w:rsidR="00F11AC9" w:rsidRDefault="00F11AC9" w:rsidP="00CB30AC">
      <w:pPr>
        <w:pStyle w:val="PSI-Comentario"/>
      </w:pPr>
    </w:p>
    <w:p w:rsidR="00895821" w:rsidRDefault="00895821" w:rsidP="00895821">
      <w:pPr>
        <w:pStyle w:val="PSI-Ttulo1"/>
      </w:pPr>
      <w:bookmarkStart w:id="10" w:name="_Toc45216212"/>
      <w:r>
        <w:lastRenderedPageBreak/>
        <w:t>Uso del Sistema</w:t>
      </w:r>
      <w:r w:rsidR="001243E6">
        <w:t xml:space="preserve"> [Invitado]</w:t>
      </w:r>
      <w:bookmarkEnd w:id="10"/>
    </w:p>
    <w:p w:rsidR="002B7A18" w:rsidRDefault="002B7A18" w:rsidP="00AF7391">
      <w:pPr>
        <w:pStyle w:val="PSI-Normal"/>
      </w:pPr>
      <w:r>
        <w:t xml:space="preserve">Una vez abierto su navegador de preferencia escriba la siguiente dirección www.uarg.unpa.edu.ar en el buscador. </w:t>
      </w:r>
    </w:p>
    <w:p w:rsidR="002B7A18" w:rsidRDefault="002B7A18" w:rsidP="00AF7391">
      <w:pPr>
        <w:pStyle w:val="PSI-Normal"/>
      </w:pPr>
      <w:r>
        <w:t xml:space="preserve">Luego de que se ha ejecutado el sistema, estaremos frente a la pantalla principal. </w:t>
      </w:r>
    </w:p>
    <w:p w:rsidR="00CB30AC" w:rsidRDefault="00781ECE" w:rsidP="00895821">
      <w:pPr>
        <w:pStyle w:val="PSI-Ttulo1"/>
      </w:pPr>
      <w:r>
        <w:rPr>
          <w:noProof/>
          <w:lang w:eastAsia="es-AR"/>
        </w:rPr>
        <w:drawing>
          <wp:inline distT="0" distB="0" distL="0" distR="0">
            <wp:extent cx="5400040" cy="3761891"/>
            <wp:effectExtent l="19050" t="0" r="0" b="0"/>
            <wp:docPr id="48" name="Imagen 3" descr="C:\xampp\htdocs\vaspa\Construcción\Screenshots CU\Invitado\Pantalla Princip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xampp\htdocs\vaspa\Construcción\Screenshots CU\Invitado\Pantalla Principal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61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D2F" w:rsidRDefault="00C80D2F" w:rsidP="00895821">
      <w:pPr>
        <w:pStyle w:val="PSI-Ttulo1"/>
      </w:pPr>
    </w:p>
    <w:p w:rsidR="00C80D2F" w:rsidRDefault="00C80D2F" w:rsidP="00C80D2F">
      <w:pPr>
        <w:pStyle w:val="PSI-Ttulo2"/>
      </w:pPr>
      <w:bookmarkStart w:id="11" w:name="_Toc45216213"/>
      <w:r>
        <w:t>Visualizar Programas de Asignaturas</w:t>
      </w:r>
      <w:bookmarkEnd w:id="11"/>
    </w:p>
    <w:p w:rsidR="00DE46A0" w:rsidRDefault="00DE46A0" w:rsidP="00AF7391">
      <w:pPr>
        <w:pStyle w:val="PSI-Normal"/>
      </w:pPr>
      <w:r>
        <w:t xml:space="preserve">Para visualizar un programa de asignatura de un determinado año y  una determinada carrera diríjase al sector izquierdo de la pantalla principal, donde encontrará la sección </w:t>
      </w:r>
      <w:r>
        <w:rPr>
          <w:b/>
        </w:rPr>
        <w:t>Visualizar Programa de Asignatura</w:t>
      </w:r>
      <w:r>
        <w:t xml:space="preserve">, la cual presenta dos listas desplegables llamadas </w:t>
      </w:r>
      <w:r>
        <w:rPr>
          <w:b/>
        </w:rPr>
        <w:t>&lt;Año</w:t>
      </w:r>
      <w:r w:rsidRPr="00362917">
        <w:rPr>
          <w:b/>
        </w:rPr>
        <w:t>&gt;</w:t>
      </w:r>
      <w:r>
        <w:rPr>
          <w:b/>
        </w:rPr>
        <w:t xml:space="preserve"> </w:t>
      </w:r>
      <w:r>
        <w:t xml:space="preserve">y  </w:t>
      </w:r>
      <w:r w:rsidRPr="00362917">
        <w:rPr>
          <w:b/>
        </w:rPr>
        <w:t>&lt;Carrera&gt;</w:t>
      </w:r>
      <w:r w:rsidRPr="00362917">
        <w:t xml:space="preserve"> .</w:t>
      </w:r>
    </w:p>
    <w:p w:rsidR="00DE46A0" w:rsidRDefault="003F2B64" w:rsidP="00C80D2F">
      <w:pPr>
        <w:pStyle w:val="PSI-Ttulo2"/>
      </w:pPr>
      <w:r>
        <w:rPr>
          <w:noProof/>
          <w:lang w:eastAsia="es-AR"/>
        </w:rPr>
        <w:lastRenderedPageBreak/>
        <w:drawing>
          <wp:inline distT="0" distB="0" distL="0" distR="0">
            <wp:extent cx="4962525" cy="3000375"/>
            <wp:effectExtent l="19050" t="0" r="9525" b="0"/>
            <wp:docPr id="49" name="Imagen 4" descr="C:\xampp\htdocs\vaspa\Construcción\Screenshots CU\Invitado\CU Visualizar Program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xampp\htdocs\vaspa\Construcción\Screenshots CU\Invitado\CU Visualizar Programa\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89C" w:rsidRDefault="00C1389C" w:rsidP="00AF7391">
      <w:pPr>
        <w:pStyle w:val="PSI-Normal"/>
      </w:pPr>
      <w:r>
        <w:t xml:space="preserve">A continuación seleccione un año de la primera lista y luego seleccione la carrera de la cual desee visualizar </w:t>
      </w:r>
      <w:r w:rsidR="00884121">
        <w:t xml:space="preserve">los programas de las </w:t>
      </w:r>
      <w:r>
        <w:t>asignaturas</w:t>
      </w:r>
      <w:r w:rsidR="00884121">
        <w:t xml:space="preserve"> correspondientes</w:t>
      </w:r>
      <w:r>
        <w:t>.</w:t>
      </w:r>
    </w:p>
    <w:p w:rsidR="001D76D1" w:rsidRDefault="001D76D1" w:rsidP="00AF7391">
      <w:pPr>
        <w:pStyle w:val="PSI-Normal"/>
      </w:pPr>
    </w:p>
    <w:p w:rsidR="001D76D1" w:rsidRDefault="001D76D1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4791075" cy="4572000"/>
            <wp:effectExtent l="19050" t="0" r="9525" b="0"/>
            <wp:docPr id="50" name="Imagen 5" descr="C:\xampp\htdocs\vaspa\Construcción\Screenshots CU\Invitado\CU Visualizar Programa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xampp\htdocs\vaspa\Construcción\Screenshots CU\Invitado\CU Visualizar Programa\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6A0" w:rsidRDefault="001D76D1" w:rsidP="00C80D2F">
      <w:pPr>
        <w:pStyle w:val="PSI-Ttulo2"/>
      </w:pPr>
      <w:r>
        <w:rPr>
          <w:noProof/>
          <w:lang w:eastAsia="es-AR"/>
        </w:rPr>
        <w:lastRenderedPageBreak/>
        <w:drawing>
          <wp:inline distT="0" distB="0" distL="0" distR="0">
            <wp:extent cx="4743450" cy="4191000"/>
            <wp:effectExtent l="19050" t="0" r="0" b="0"/>
            <wp:docPr id="51" name="Imagen 6" descr="C:\xampp\htdocs\vaspa\Construcción\Screenshots CU\Invitado\CU Visualizar Programa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xampp\htdocs\vaspa\Construcción\Screenshots CU\Invitado\CU Visualizar Programa\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6D1" w:rsidRDefault="001D76D1" w:rsidP="00AF7391">
      <w:pPr>
        <w:pStyle w:val="PSI-Normal"/>
      </w:pPr>
      <w:r>
        <w:t xml:space="preserve">Una vez seleccionado el año y la carrera, se le mostrará el botón </w:t>
      </w:r>
      <w:r w:rsidRPr="001D76D1">
        <w:rPr>
          <w:b/>
        </w:rPr>
        <w:t>&lt;Ver Programas de Asignaturas&gt;</w:t>
      </w:r>
      <w:r>
        <w:t>.</w:t>
      </w:r>
    </w:p>
    <w:p w:rsidR="001D76D1" w:rsidRDefault="001D76D1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4972050" cy="3371850"/>
            <wp:effectExtent l="19050" t="0" r="0" b="0"/>
            <wp:docPr id="52" name="Imagen 7" descr="C:\xampp\htdocs\vaspa\Construcción\Screenshots CU\Invitado\CU Visualizar Programa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xampp\htdocs\vaspa\Construcción\Screenshots CU\Invitado\CU Visualizar Programa\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6D1" w:rsidRDefault="001D76D1" w:rsidP="00AF7391">
      <w:pPr>
        <w:pStyle w:val="PSI-Normal"/>
      </w:pPr>
      <w:r>
        <w:lastRenderedPageBreak/>
        <w:t xml:space="preserve">Una vez presionado el botón </w:t>
      </w:r>
      <w:r w:rsidRPr="001D76D1">
        <w:rPr>
          <w:b/>
        </w:rPr>
        <w:t>&lt;Ver Programas de Asignaturas&gt;</w:t>
      </w:r>
      <w:r>
        <w:t>, se presentará un cuadro de diálogo con el listado de los programas de las distintas asignaturas.</w:t>
      </w:r>
    </w:p>
    <w:p w:rsidR="001D76D1" w:rsidRPr="001D76D1" w:rsidRDefault="001D76D1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024212"/>
            <wp:effectExtent l="19050" t="0" r="0" b="0"/>
            <wp:docPr id="62" name="Imagen 8" descr="C:\xampp\htdocs\vaspa\Construcción\Screenshots CU\Invitado\CU Visualizar Programa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xampp\htdocs\vaspa\Construcción\Screenshots CU\Invitado\CU Visualizar Programa\5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4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6D1" w:rsidRDefault="001D76D1" w:rsidP="00AF7391">
      <w:pPr>
        <w:pStyle w:val="PSI-Normal"/>
      </w:pPr>
      <w:r>
        <w:t>Nota: Solo podrá visualizar aquellos programas que se encuentren disponibles, en caso de no estarlo, el botón se encontrará deshabilitado.</w:t>
      </w:r>
    </w:p>
    <w:p w:rsidR="001D76D1" w:rsidRDefault="001D76D1" w:rsidP="00AF7391">
      <w:pPr>
        <w:pStyle w:val="PSI-Normal"/>
      </w:pPr>
      <w:r>
        <w:t xml:space="preserve">A continuación presione el botón </w:t>
      </w:r>
      <w:r w:rsidRPr="0067282E">
        <w:t>&lt;Visualizar P</w:t>
      </w:r>
      <w:r>
        <w:t>rograma de Asignatura</w:t>
      </w:r>
      <w:r w:rsidRPr="0067282E">
        <w:t>&gt;</w:t>
      </w:r>
    </w:p>
    <w:p w:rsidR="001D76D1" w:rsidRDefault="001D76D1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005281"/>
            <wp:effectExtent l="19050" t="0" r="0" b="0"/>
            <wp:docPr id="64" name="Imagen 9" descr="C:\xampp\htdocs\vaspa\Construcción\Screenshots CU\Invitado\CU Visualizar Programa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xampp\htdocs\vaspa\Construcción\Screenshots CU\Invitado\CU Visualizar Programa\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05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6D1" w:rsidRDefault="001D76D1" w:rsidP="00AF7391">
      <w:pPr>
        <w:pStyle w:val="PSI-Normal"/>
      </w:pPr>
      <w:r>
        <w:rPr>
          <w:b/>
        </w:rPr>
        <w:t xml:space="preserve"> </w:t>
      </w:r>
      <w:r>
        <w:t>En una nueva pestaña del navegador visualizará el programa de la asignatura seleccionada.</w:t>
      </w:r>
    </w:p>
    <w:p w:rsidR="00D6696F" w:rsidRDefault="00D6696F" w:rsidP="00AF7391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2639752"/>
            <wp:effectExtent l="19050" t="0" r="0" b="0"/>
            <wp:docPr id="66" name="Imagen 10" descr="C:\xampp\htdocs\vaspa\Construcción\Screenshots CU\Invitado\CU Visualizar Programa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xampp\htdocs\vaspa\Construcción\Screenshots CU\Invitado\CU Visualizar Programa\7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9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6D1" w:rsidRDefault="001D76D1" w:rsidP="00AF7391">
      <w:pPr>
        <w:pStyle w:val="PSI-Normal"/>
      </w:pPr>
    </w:p>
    <w:p w:rsidR="001D76D1" w:rsidRDefault="001D76D1" w:rsidP="00C80D2F">
      <w:pPr>
        <w:pStyle w:val="PSI-Ttulo2"/>
      </w:pPr>
    </w:p>
    <w:p w:rsidR="00DE46A0" w:rsidRDefault="00DE46A0" w:rsidP="00C80D2F">
      <w:pPr>
        <w:pStyle w:val="PSI-Ttulo2"/>
      </w:pPr>
    </w:p>
    <w:p w:rsidR="00C80D2F" w:rsidRDefault="00C80D2F" w:rsidP="00C80D2F">
      <w:pPr>
        <w:pStyle w:val="PSI-Ttulo2"/>
      </w:pPr>
      <w:bookmarkStart w:id="12" w:name="_Toc45216214"/>
      <w:r>
        <w:t>Visualizar Planes de Estudio</w:t>
      </w:r>
      <w:bookmarkEnd w:id="12"/>
    </w:p>
    <w:p w:rsidR="00362917" w:rsidRDefault="00362917" w:rsidP="00AF7391">
      <w:pPr>
        <w:pStyle w:val="PSI-Normal"/>
      </w:pPr>
      <w:r>
        <w:t xml:space="preserve">Para visualizar un plan de estudio de una determinada carrera diríjase al sector derecho de la pantalla principal, donde encontrará la sección </w:t>
      </w:r>
      <w:r>
        <w:rPr>
          <w:b/>
        </w:rPr>
        <w:t>Visualizar Plan de Estudio</w:t>
      </w:r>
      <w:r>
        <w:t xml:space="preserve">, la cual presenta una lista desplegable llamada </w:t>
      </w:r>
      <w:r w:rsidRPr="00362917">
        <w:rPr>
          <w:b/>
        </w:rPr>
        <w:t>&lt;Carrera&gt;</w:t>
      </w:r>
      <w:r w:rsidRPr="00362917">
        <w:t xml:space="preserve"> .</w:t>
      </w:r>
    </w:p>
    <w:p w:rsidR="00362917" w:rsidRDefault="00362917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4943475" cy="2190750"/>
            <wp:effectExtent l="19050" t="0" r="9525" b="0"/>
            <wp:docPr id="10" name="Imagen 1" descr="C:\xampp\htdocs\vaspa\Construcción\Screenshots CU\Invitado\CU Visualizar Plan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xampp\htdocs\vaspa\Construcción\Screenshots CU\Invitado\CU Visualizar Plan\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917" w:rsidRDefault="00362917" w:rsidP="00AF7391">
      <w:pPr>
        <w:pStyle w:val="PSI-Normal"/>
      </w:pPr>
      <w:r>
        <w:t xml:space="preserve">A continuación haga click en la lista y seleccione la carrera de la cual desee visualizar su plan de estudio. </w:t>
      </w:r>
    </w:p>
    <w:p w:rsidR="00362917" w:rsidRDefault="00362917" w:rsidP="00AF7391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343525" cy="4486275"/>
            <wp:effectExtent l="19050" t="0" r="9525" b="0"/>
            <wp:docPr id="11" name="Imagen 2" descr="C:\xampp\htdocs\vaspa\Construcción\Screenshots CU\Invitado\CU Visualizar Plan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xampp\htdocs\vaspa\Construcción\Screenshots CU\Invitado\CU Visualizar Plan\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82E" w:rsidRDefault="0067282E" w:rsidP="00AF7391">
      <w:pPr>
        <w:pStyle w:val="PSI-Normal"/>
      </w:pPr>
      <w:r>
        <w:t>Una vez seleccionada la carrera, se le mostrará el/los planes de estudio</w:t>
      </w:r>
      <w:r w:rsidR="00512D36">
        <w:t xml:space="preserve"> que contiene</w:t>
      </w:r>
      <w:r>
        <w:t>.</w:t>
      </w:r>
    </w:p>
    <w:p w:rsidR="0067282E" w:rsidRDefault="0067282E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4905375" cy="3400425"/>
            <wp:effectExtent l="19050" t="0" r="9525" b="0"/>
            <wp:docPr id="13" name="Imagen 3" descr="C:\xampp\htdocs\vaspa\Construcción\Screenshots CU\Invitado\CU Visualizar Plan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xampp\htdocs\vaspa\Construcción\Screenshots CU\Invitado\CU Visualizar Plan\3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82E" w:rsidRDefault="0067282E" w:rsidP="00AF7391">
      <w:pPr>
        <w:pStyle w:val="PSI-Normal"/>
      </w:pPr>
      <w:r>
        <w:lastRenderedPageBreak/>
        <w:t>Nota: Solo podrá visualizar aquellos planes que se encuentren disponibles, en caso de no estarlo, el botón se encontrará deshabilitado.</w:t>
      </w:r>
    </w:p>
    <w:p w:rsidR="0067282E" w:rsidRDefault="0067282E" w:rsidP="00AF7391">
      <w:pPr>
        <w:pStyle w:val="PSI-Normal"/>
      </w:pPr>
      <w:r>
        <w:t xml:space="preserve">A continuación presione el botón </w:t>
      </w:r>
      <w:r w:rsidRPr="0067282E">
        <w:rPr>
          <w:b/>
        </w:rPr>
        <w:t>&lt;Visualizar Plan&gt;</w:t>
      </w:r>
      <w:r>
        <w:rPr>
          <w:b/>
        </w:rPr>
        <w:t xml:space="preserve"> </w:t>
      </w:r>
    </w:p>
    <w:p w:rsidR="0067282E" w:rsidRDefault="0067282E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4933950" cy="3438525"/>
            <wp:effectExtent l="19050" t="0" r="0" b="0"/>
            <wp:docPr id="14" name="Imagen 4" descr="C:\xampp\htdocs\vaspa\Construcción\Screenshots CU\Invitado\CU Visualizar Plan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xampp\htdocs\vaspa\Construcción\Screenshots CU\Invitado\CU Visualizar Plan\4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82E" w:rsidRDefault="0067282E" w:rsidP="00AF7391">
      <w:pPr>
        <w:pStyle w:val="PSI-Normal"/>
      </w:pPr>
      <w:r>
        <w:t>En una nueva pestaña del navegador visualizará el plan de estudios seleccionado.</w:t>
      </w:r>
    </w:p>
    <w:p w:rsidR="0067282E" w:rsidRDefault="0067282E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655823"/>
            <wp:effectExtent l="19050" t="0" r="0" b="0"/>
            <wp:docPr id="15" name="Imagen 5" descr="C:\xampp\htdocs\vaspa\Construcción\Screenshots CU\Invitado\CU Visualizar Plan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xampp\htdocs\vaspa\Construcción\Screenshots CU\Invitado\CU Visualizar Plan\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5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82E" w:rsidRPr="0067282E" w:rsidRDefault="0067282E" w:rsidP="00AF7391">
      <w:pPr>
        <w:pStyle w:val="PSI-Normal"/>
      </w:pPr>
    </w:p>
    <w:p w:rsidR="0067282E" w:rsidRPr="00362917" w:rsidRDefault="0067282E" w:rsidP="00AF7391">
      <w:pPr>
        <w:pStyle w:val="PSI-Normal"/>
      </w:pPr>
    </w:p>
    <w:p w:rsidR="001243E6" w:rsidRDefault="001243E6" w:rsidP="001243E6">
      <w:pPr>
        <w:pStyle w:val="PSI-Ttulo1"/>
      </w:pPr>
      <w:bookmarkStart w:id="13" w:name="_Toc45216215"/>
      <w:bookmarkEnd w:id="9"/>
      <w:r>
        <w:lastRenderedPageBreak/>
        <w:t>Uso del Sistema [Secretaría Académica]</w:t>
      </w:r>
      <w:bookmarkEnd w:id="13"/>
    </w:p>
    <w:p w:rsidR="00CB30AC" w:rsidRDefault="00CB30AC" w:rsidP="001243E6">
      <w:pPr>
        <w:pStyle w:val="PSI-Ttulo1"/>
      </w:pPr>
    </w:p>
    <w:p w:rsidR="004366FB" w:rsidRDefault="004366FB" w:rsidP="00AF7391">
      <w:pPr>
        <w:pStyle w:val="PSI-Normal"/>
      </w:pPr>
      <w:r>
        <w:t xml:space="preserve">Una vez que ha ingresado al Sistema, se visualizará la pantalla principal del rol Secretario Académico. </w:t>
      </w:r>
    </w:p>
    <w:p w:rsidR="004366FB" w:rsidRDefault="001F3856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605144"/>
            <wp:effectExtent l="19050" t="0" r="0" b="0"/>
            <wp:docPr id="23" name="Imagen 2" descr="C:\xampp\htdocs\vaspa\Construcción\Screenshots CU\Empleado SA\panel 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xampp\htdocs\vaspa\Construcción\Screenshots CU\Empleado SA\panel 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5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6FB" w:rsidRDefault="004366FB" w:rsidP="00AF7391">
      <w:pPr>
        <w:pStyle w:val="PSI-Normal"/>
      </w:pPr>
    </w:p>
    <w:p w:rsidR="004366FB" w:rsidRDefault="004366FB" w:rsidP="00AF7391">
      <w:pPr>
        <w:pStyle w:val="PSI-Normal"/>
      </w:pPr>
      <w:r>
        <w:t>Esta pantalla se encuentra dividida en dos secciones importantes.</w:t>
      </w:r>
    </w:p>
    <w:p w:rsidR="004366FB" w:rsidRDefault="004366FB" w:rsidP="00AF7391">
      <w:pPr>
        <w:pStyle w:val="PSI-Normal"/>
      </w:pPr>
    </w:p>
    <w:p w:rsidR="004366FB" w:rsidRDefault="004366FB" w:rsidP="00AF7391">
      <w:pPr>
        <w:pStyle w:val="PSI-Normal"/>
      </w:pPr>
      <w:r>
        <w:t xml:space="preserve">La primer sección conocida como el </w:t>
      </w:r>
      <w:r>
        <w:rPr>
          <w:b/>
        </w:rPr>
        <w:t xml:space="preserve">Menú Principal </w:t>
      </w:r>
      <w:r>
        <w:t xml:space="preserve">se encuentra en la parte superior de la pantalla. </w:t>
      </w:r>
    </w:p>
    <w:p w:rsidR="004366FB" w:rsidRDefault="00D43AA1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35888"/>
            <wp:effectExtent l="19050" t="0" r="0" b="0"/>
            <wp:docPr id="21" name="Imagen 3" descr="C:\xampp\htdocs\vaspa\Construcción\Screenshots CU\Empleado SA\nav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xampp\htdocs\vaspa\Construcción\Screenshots CU\Empleado SA\navbar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6FB" w:rsidRDefault="004366FB" w:rsidP="00AF7391">
      <w:pPr>
        <w:pStyle w:val="PSI-Normal"/>
      </w:pPr>
    </w:p>
    <w:p w:rsidR="00256C13" w:rsidRDefault="004366FB" w:rsidP="007E07D2">
      <w:pPr>
        <w:pStyle w:val="PSI-Comentario"/>
      </w:pPr>
      <w:r>
        <w:t xml:space="preserve">Como primera opción tenemos </w:t>
      </w:r>
      <w:r>
        <w:rPr>
          <w:b/>
        </w:rPr>
        <w:t>Adm. Usuarios</w:t>
      </w:r>
      <w:r>
        <w:t>, en él podrá realizar la gestión de los usuarios del sistema</w:t>
      </w:r>
      <w:r w:rsidR="00256C13">
        <w:t>, mediante el alta, baja y modificación de los mismos, como así también ver información relevante.</w:t>
      </w:r>
      <w:r w:rsidR="007E07D2">
        <w:t xml:space="preserve"> (ESTA SECCION SE DEBE ELIMINAR)</w:t>
      </w:r>
    </w:p>
    <w:p w:rsidR="00612FF4" w:rsidRDefault="0099038E" w:rsidP="00AF7391">
      <w:pPr>
        <w:pStyle w:val="PSI-Normal"/>
      </w:pPr>
      <w:r>
        <w:t>Como primera</w:t>
      </w:r>
      <w:r w:rsidR="00256C13">
        <w:t xml:space="preserve"> opción tenemos </w:t>
      </w:r>
      <w:r w:rsidR="00256C13">
        <w:rPr>
          <w:b/>
        </w:rPr>
        <w:t>Gestionar Programas</w:t>
      </w:r>
      <w:r w:rsidR="00256C13">
        <w:t>, acá usted podrá llevar un control de los programas pendientes en cuanto a su presentación, realizar un seguimiento de la ubicación actual en donde se encuentra el mismo durante el proceso de firmas y además podrá revisar el contenido de las distintas secciones de los mismos para decidir su estado.</w:t>
      </w:r>
    </w:p>
    <w:p w:rsidR="000D21FB" w:rsidRDefault="0099038E" w:rsidP="00AF7391">
      <w:pPr>
        <w:pStyle w:val="PSI-Normal"/>
      </w:pPr>
      <w:r>
        <w:t xml:space="preserve">Luego como segunda opción tenemos </w:t>
      </w:r>
      <w:r w:rsidR="00612FF4">
        <w:rPr>
          <w:b/>
        </w:rPr>
        <w:t>Carga de Archivos</w:t>
      </w:r>
      <w:r w:rsidR="00612FF4">
        <w:t>, desde el mismo usted podrá realizar la carga de los programas y planes (docum</w:t>
      </w:r>
      <w:r w:rsidR="00A61269">
        <w:t xml:space="preserve">entos escaneados) en el sistema. Para la carga de los programas tendrá dos alternativas, cargar un programa individualmente como así </w:t>
      </w:r>
      <w:r w:rsidR="00A61269">
        <w:lastRenderedPageBreak/>
        <w:t xml:space="preserve">también una carga de hasta un máximo de 10 (diez) documentos. Respecto de los planes, solamente podrá realizar la carga de los mismos de manera individual. </w:t>
      </w:r>
    </w:p>
    <w:p w:rsidR="000D21FB" w:rsidRDefault="000D21FB" w:rsidP="00AF7391">
      <w:pPr>
        <w:pStyle w:val="PSI-Normal"/>
      </w:pPr>
      <w:r>
        <w:t xml:space="preserve">A continuación, en el menú </w:t>
      </w:r>
      <w:r>
        <w:rPr>
          <w:b/>
        </w:rPr>
        <w:t xml:space="preserve">Carreras </w:t>
      </w:r>
      <w:r>
        <w:t>usted podrá realizar la gestión de las distintas carreras ofrecidas en la unidad académica, mediante el alta, baja y modificación de las mismas, como así también podrá consultar los planes pertenecientes a cada una.</w:t>
      </w:r>
    </w:p>
    <w:p w:rsidR="000D21FB" w:rsidRDefault="000D21FB" w:rsidP="00AF7391">
      <w:pPr>
        <w:pStyle w:val="PSI-Normal"/>
      </w:pPr>
      <w:r>
        <w:t xml:space="preserve">En el menú </w:t>
      </w:r>
      <w:r>
        <w:rPr>
          <w:b/>
        </w:rPr>
        <w:t xml:space="preserve">Planes </w:t>
      </w:r>
      <w:r>
        <w:t xml:space="preserve">podrá realizar la gestión de los distintos planes que tiene cada una de las carreras, mediante el alta, baja y modificación de los mismos, como así también podrá ver, asociar y eliminar las asignaturas que lo componen. </w:t>
      </w:r>
    </w:p>
    <w:p w:rsidR="002E16AF" w:rsidRDefault="000D21FB" w:rsidP="00AF7391">
      <w:pPr>
        <w:pStyle w:val="PSI-Normal"/>
      </w:pPr>
      <w:r>
        <w:t xml:space="preserve">Seguidamente se encuentra la opción </w:t>
      </w:r>
      <w:r>
        <w:rPr>
          <w:b/>
        </w:rPr>
        <w:t>Profesores</w:t>
      </w:r>
      <w:r>
        <w:t xml:space="preserve">, </w:t>
      </w:r>
      <w:r w:rsidR="002E16AF">
        <w:t xml:space="preserve">donde podrá realizar la gestión de los distintos profesores de la unidad académica, mediante el alta, baja y modificación de los mismos, como así también podrá consultar las distintas asignaturas de las cuales cada uno de ellos es responsable. </w:t>
      </w:r>
    </w:p>
    <w:p w:rsidR="004366FB" w:rsidRDefault="002E16AF" w:rsidP="00AF7391">
      <w:pPr>
        <w:pStyle w:val="PSI-Normal"/>
      </w:pPr>
      <w:r>
        <w:t xml:space="preserve">En el menú </w:t>
      </w:r>
      <w:r>
        <w:rPr>
          <w:b/>
        </w:rPr>
        <w:t xml:space="preserve">Asignaturas </w:t>
      </w:r>
      <w:r>
        <w:t>podrá realizar la gestión de las distintas asignaturas que conforman cada uno de los planes de las carreras de la unidad académica, mediante el alta, baja y modificación de las mismas, como así también podrá ver, asociar y eliminar sus asignaturas correlativas.</w:t>
      </w:r>
      <w:r w:rsidR="00612FF4">
        <w:t xml:space="preserve"> </w:t>
      </w:r>
      <w:r w:rsidR="00256C13">
        <w:t xml:space="preserve"> </w:t>
      </w:r>
      <w:r w:rsidR="004366FB">
        <w:rPr>
          <w:b/>
        </w:rPr>
        <w:t xml:space="preserve"> </w:t>
      </w:r>
      <w:r w:rsidR="004366FB">
        <w:t xml:space="preserve"> </w:t>
      </w:r>
    </w:p>
    <w:p w:rsidR="00226B24" w:rsidRDefault="00BE3530" w:rsidP="00AF7391">
      <w:pPr>
        <w:pStyle w:val="PSI-Normal"/>
      </w:pPr>
      <w:r>
        <w:t xml:space="preserve">Por último, la opción </w:t>
      </w:r>
      <w:r>
        <w:rPr>
          <w:b/>
        </w:rPr>
        <w:t xml:space="preserve">Salir </w:t>
      </w:r>
      <w:r>
        <w:t xml:space="preserve">le permitirá abandonar el sistema, cerrando previamente su sesión. </w:t>
      </w:r>
    </w:p>
    <w:p w:rsidR="00226B24" w:rsidRDefault="00226B24" w:rsidP="00AF7391">
      <w:pPr>
        <w:pStyle w:val="PSI-Normal"/>
      </w:pPr>
    </w:p>
    <w:p w:rsidR="00226B24" w:rsidRDefault="00226B24" w:rsidP="00AF7391">
      <w:pPr>
        <w:pStyle w:val="PSI-Normal"/>
      </w:pPr>
      <w:r>
        <w:t xml:space="preserve">La segunda sección conocida como </w:t>
      </w:r>
      <w:r>
        <w:rPr>
          <w:b/>
        </w:rPr>
        <w:t xml:space="preserve">Panel Secretaría Académica </w:t>
      </w:r>
      <w:r>
        <w:t>se encuentra en la parte central de la pantalla. La misma contiene dos listas desplegables.</w:t>
      </w:r>
    </w:p>
    <w:p w:rsidR="00226B24" w:rsidRPr="00226B24" w:rsidRDefault="00226B24" w:rsidP="00AF7391">
      <w:pPr>
        <w:pStyle w:val="PSI-Normal"/>
      </w:pPr>
      <w:r>
        <w:t xml:space="preserve">La lista desplegable </w:t>
      </w:r>
      <w:r w:rsidRPr="00226B24">
        <w:rPr>
          <w:b/>
        </w:rPr>
        <w:t>&lt;Carrera&gt;</w:t>
      </w:r>
      <w:r>
        <w:rPr>
          <w:b/>
        </w:rPr>
        <w:t xml:space="preserve"> </w:t>
      </w:r>
      <w:r>
        <w:t xml:space="preserve">contiene todas las carreas ofrecidas en la unidad académica y la lista desplegable </w:t>
      </w:r>
      <w:r w:rsidRPr="00226B24">
        <w:rPr>
          <w:b/>
        </w:rPr>
        <w:t>&lt;Plan de Estudio&gt;</w:t>
      </w:r>
      <w:r>
        <w:rPr>
          <w:b/>
        </w:rPr>
        <w:t xml:space="preserve"> </w:t>
      </w:r>
      <w:r>
        <w:t>contiene los planes de la carrera seleccionada previamente.</w:t>
      </w:r>
    </w:p>
    <w:p w:rsidR="00226B24" w:rsidRDefault="00ED26C1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730499"/>
            <wp:effectExtent l="19050" t="0" r="0" b="0"/>
            <wp:docPr id="24" name="Imagen 3" descr="C:\xampp\htdocs\vaspa\Construcción\Screenshots CU\Empleado SA\panel centr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xampp\htdocs\vaspa\Construcción\Screenshots CU\Empleado SA\panel central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30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EFB" w:rsidRDefault="00F163B8" w:rsidP="00AF7391">
      <w:pPr>
        <w:pStyle w:val="PSI-Normal"/>
      </w:pPr>
      <w:r>
        <w:t>En esta sección usted podrá visualizar la información más relevante de cada uno de los programas de asignaturas</w:t>
      </w:r>
      <w:r w:rsidR="00F31D29">
        <w:t xml:space="preserve"> (Año, cuatrimestre, código, nombre de asignatura, docente responsable, vigencia</w:t>
      </w:r>
      <w:r w:rsidR="00F33808">
        <w:t>, Estado</w:t>
      </w:r>
      <w:r w:rsidR="00F31D29">
        <w:t>)</w:t>
      </w:r>
      <w:r>
        <w:t xml:space="preserve"> para poder llevar a cabo la gestión de los mismos</w:t>
      </w:r>
      <w:r w:rsidR="00B453C7">
        <w:t xml:space="preserve">, en base a los datos seleccionados. </w:t>
      </w:r>
    </w:p>
    <w:p w:rsidR="0057224C" w:rsidRDefault="00BC2EB1" w:rsidP="00AF7391">
      <w:pPr>
        <w:pStyle w:val="PSI-Normal"/>
      </w:pPr>
      <w:r>
        <w:t>A continuación se explicará en detalle, en la sección Ver Vigencia de Programas.</w:t>
      </w:r>
    </w:p>
    <w:p w:rsidR="00BC2EB1" w:rsidRDefault="00BC2EB1" w:rsidP="00AF7391">
      <w:pPr>
        <w:pStyle w:val="PSI-Normal"/>
      </w:pPr>
    </w:p>
    <w:p w:rsidR="00BC2EB1" w:rsidRDefault="00BC2EB1" w:rsidP="00AF7391">
      <w:pPr>
        <w:pStyle w:val="PSI-Normal"/>
      </w:pPr>
    </w:p>
    <w:p w:rsidR="00717805" w:rsidRDefault="00717805" w:rsidP="00717805">
      <w:pPr>
        <w:pStyle w:val="PSI-Ttulo2"/>
      </w:pPr>
      <w:bookmarkStart w:id="14" w:name="_Toc45216216"/>
      <w:r>
        <w:lastRenderedPageBreak/>
        <w:t>Ver Vigencia de Programas</w:t>
      </w:r>
      <w:bookmarkEnd w:id="14"/>
    </w:p>
    <w:p w:rsidR="00862F48" w:rsidRDefault="006F52B8" w:rsidP="00AF7391">
      <w:pPr>
        <w:pStyle w:val="PSI-Normal"/>
      </w:pPr>
      <w:r>
        <w:t>Para acceder a este módulo, d</w:t>
      </w:r>
      <w:r w:rsidR="00862F48">
        <w:t xml:space="preserve">entro de la pantalla principal, nos dirigiremos a la sección conocida como </w:t>
      </w:r>
      <w:r w:rsidR="00862F48">
        <w:rPr>
          <w:b/>
        </w:rPr>
        <w:t xml:space="preserve">Panel Secretaría Académica </w:t>
      </w:r>
      <w:r w:rsidR="00862F48" w:rsidRPr="00862F48">
        <w:t>que</w:t>
      </w:r>
      <w:r w:rsidR="00862F48">
        <w:rPr>
          <w:b/>
        </w:rPr>
        <w:t xml:space="preserve"> </w:t>
      </w:r>
      <w:r w:rsidR="00862F48">
        <w:t xml:space="preserve">se encuentra en la parte central de la pantalla. </w:t>
      </w:r>
      <w:r>
        <w:t xml:space="preserve"> </w:t>
      </w:r>
      <w:r w:rsidR="00862F48">
        <w:t>La misma contiene dos listas desplegables.</w:t>
      </w:r>
    </w:p>
    <w:p w:rsidR="00862F48" w:rsidRPr="00226B24" w:rsidRDefault="00862F48" w:rsidP="00AF7391">
      <w:pPr>
        <w:pStyle w:val="PSI-Normal"/>
      </w:pPr>
      <w:r>
        <w:t xml:space="preserve">La lista desplegable </w:t>
      </w:r>
      <w:r w:rsidRPr="00226B24">
        <w:rPr>
          <w:b/>
        </w:rPr>
        <w:t>&lt;Carrera&gt;</w:t>
      </w:r>
      <w:r>
        <w:rPr>
          <w:b/>
        </w:rPr>
        <w:t xml:space="preserve"> </w:t>
      </w:r>
      <w:r>
        <w:t xml:space="preserve">contiene todas las carreas ofrecidas en la unidad académica y la lista desplegable </w:t>
      </w:r>
      <w:r w:rsidRPr="00226B24">
        <w:rPr>
          <w:b/>
        </w:rPr>
        <w:t>&lt;Plan de Estudio&gt;</w:t>
      </w:r>
      <w:r>
        <w:rPr>
          <w:b/>
        </w:rPr>
        <w:t xml:space="preserve"> </w:t>
      </w:r>
      <w:r>
        <w:t>contiene los planes de la carrera seleccionada previamente.</w:t>
      </w:r>
    </w:p>
    <w:p w:rsidR="002C13B0" w:rsidRDefault="00862F48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730499"/>
            <wp:effectExtent l="19050" t="0" r="0" b="0"/>
            <wp:docPr id="75" name="Imagen 1" descr="C:\xampp\htdocs\vaspa\Construcción\Screenshots CU\Empleado SA\CU Ver Vigencia de Programa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xampp\htdocs\vaspa\Construcción\Screenshots CU\Empleado SA\CU Ver Vigencia de Programas\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30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F8E" w:rsidRDefault="002C13B0" w:rsidP="00AF7391">
      <w:pPr>
        <w:pStyle w:val="PSI-Normal"/>
      </w:pPr>
      <w:r>
        <w:t>Una vez seleccionada la Carrera y el Plan de Estudio correspondiente,</w:t>
      </w:r>
      <w:r w:rsidR="00921F8E">
        <w:t xml:space="preserve"> </w:t>
      </w:r>
      <w:r>
        <w:t>se desplegará una tabla</w:t>
      </w:r>
      <w:r w:rsidR="00921F8E">
        <w:t xml:space="preserve"> con la</w:t>
      </w:r>
      <w:r>
        <w:t xml:space="preserve"> información más relevante de cada uno de los programas de asignaturas (Año, cuatrimestre, código, nombre de asignatura, docente responsable, vigencia, Estado) para poder llevar a cabo la gestión de los mismos</w:t>
      </w:r>
      <w:r w:rsidR="00921F8E">
        <w:t>, como se muestra en la siguiente imagen.</w:t>
      </w:r>
    </w:p>
    <w:p w:rsidR="00921F8E" w:rsidRDefault="00921F8E" w:rsidP="00AF7391">
      <w:pPr>
        <w:pStyle w:val="PSI-Normal"/>
      </w:pPr>
    </w:p>
    <w:p w:rsidR="00921F8E" w:rsidRDefault="00921F8E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634664"/>
            <wp:effectExtent l="19050" t="0" r="0" b="0"/>
            <wp:docPr id="91" name="Imagen 2" descr="C:\xampp\htdocs\vaspa\Construcción\Screenshots CU\Empleado SA\CU Ver Vigencia de Programa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xampp\htdocs\vaspa\Construcción\Screenshots CU\Empleado SA\CU Ver Vigencia de Programas\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4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3B0" w:rsidRDefault="002C13B0" w:rsidP="00AF7391">
      <w:pPr>
        <w:pStyle w:val="PSI-Normal"/>
      </w:pPr>
      <w:r>
        <w:t xml:space="preserve"> </w:t>
      </w:r>
    </w:p>
    <w:p w:rsidR="002F55CC" w:rsidRDefault="002F55CC" w:rsidP="00AF7391">
      <w:pPr>
        <w:pStyle w:val="PSI-Normal"/>
      </w:pPr>
      <w:r>
        <w:t>En este punto, podremos realizar un control sobre el estado en el que se encuentran cada uno de los programas de asignaturas y podremos llevar a cabo dos acciones diferentes, en base al estado de los mismos.</w:t>
      </w:r>
    </w:p>
    <w:p w:rsidR="002F55CC" w:rsidRDefault="002F55CC" w:rsidP="00AF7391">
      <w:pPr>
        <w:pStyle w:val="PSI-Normal"/>
      </w:pPr>
      <w:r>
        <w:t xml:space="preserve">Si un programa no fue presentado, el estado correspondiente es "No Cargado", entonces se habilitará el botón </w:t>
      </w:r>
      <w:r w:rsidRPr="002F55CC">
        <w:rPr>
          <w:b/>
        </w:rPr>
        <w:t>&lt;Enviar Notificación&gt;</w:t>
      </w:r>
      <w:r>
        <w:t>, el cual nos permitirá enviarle una notificación a un profesor, mediante un correo electrónico auto programado</w:t>
      </w:r>
      <w:r w:rsidR="00604B52">
        <w:t xml:space="preserve">, solicitándole que debe presentar el programa en cuestión. Así mismo junto al estado, podremos observar la </w:t>
      </w:r>
      <w:r w:rsidR="00604B52">
        <w:lastRenderedPageBreak/>
        <w:t>cantidad de veces que se ha notificado al profesor el envío del mismo.</w:t>
      </w:r>
      <w:r w:rsidR="001C7BA6">
        <w:t xml:space="preserve"> Como veremos a continuación.</w:t>
      </w:r>
    </w:p>
    <w:p w:rsidR="001C7BA6" w:rsidRDefault="001C7BA6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144910"/>
            <wp:effectExtent l="19050" t="0" r="0" b="0"/>
            <wp:docPr id="92" name="Imagen 3" descr="C:\xampp\htdocs\vaspa\Construcción\Screenshots CU\Empleado SA\CU Ver Vigencia de Programa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xampp\htdocs\vaspa\Construcción\Screenshots CU\Empleado SA\CU Ver Vigencia de Programas\8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4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BA6" w:rsidRDefault="001C7BA6" w:rsidP="001C7BA6">
      <w:pPr>
        <w:pStyle w:val="PSI-Comentario"/>
      </w:pPr>
      <w:r>
        <w:t xml:space="preserve">Acá se podría agregar más adelante (cuando esté finalizado) unas capturas sobre un mensaje cuando se envía el correo y luego mostrar el mensaje que contiene el correo... O </w:t>
      </w:r>
      <w:r w:rsidR="00420476">
        <w:t>si no</w:t>
      </w:r>
      <w:r>
        <w:t xml:space="preserve"> se podría colocar un mensaje que diga que se explicará en la sección "Enviar Notificación" y </w:t>
      </w:r>
      <w:r w:rsidR="00420476">
        <w:t>ahí</w:t>
      </w:r>
      <w:r>
        <w:t xml:space="preserve"> explicar las capturas... Ver.</w:t>
      </w:r>
    </w:p>
    <w:p w:rsidR="00604B52" w:rsidRDefault="00604B52" w:rsidP="00AF7391">
      <w:pPr>
        <w:pStyle w:val="PSI-Normal"/>
      </w:pPr>
      <w:r>
        <w:t>En cambio, si el programa fue revisado y aprobado por las partes correspondientes (Empleado Secretaría Académica y Jefe de Departament</w:t>
      </w:r>
      <w:r w:rsidR="00ED55C0">
        <w:t>o</w:t>
      </w:r>
      <w:r>
        <w:t xml:space="preserve">), entonces se habilitará el botón </w:t>
      </w:r>
      <w:r w:rsidRPr="00604B52">
        <w:rPr>
          <w:b/>
        </w:rPr>
        <w:t>&lt;Generar PDF&gt;</w:t>
      </w:r>
      <w:r>
        <w:t xml:space="preserve">, </w:t>
      </w:r>
      <w:r w:rsidR="00ED55C0">
        <w:t>el cual nos permitirá generar el programa en formato .pdf, listo para ser impreso y comenzar con el proceso de firmas.</w:t>
      </w:r>
      <w:r w:rsidR="00C704B3">
        <w:t xml:space="preserve"> Como veremos a continuación.</w:t>
      </w:r>
    </w:p>
    <w:p w:rsidR="00CB1264" w:rsidRDefault="00CB1264" w:rsidP="00AF7391">
      <w:pPr>
        <w:pStyle w:val="PSI-Normal"/>
      </w:pPr>
      <w:r>
        <w:t xml:space="preserve">Hacemos clic en el botón </w:t>
      </w:r>
      <w:r w:rsidRPr="00CB1264">
        <w:rPr>
          <w:b/>
        </w:rPr>
        <w:t>&lt;Generar PDF&gt;</w:t>
      </w:r>
      <w:r>
        <w:t xml:space="preserve"> del programa seleccionado.</w:t>
      </w:r>
    </w:p>
    <w:p w:rsidR="00C704B3" w:rsidRDefault="00C704B3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41855"/>
            <wp:effectExtent l="19050" t="0" r="0" b="0"/>
            <wp:docPr id="93" name="Imagen 4" descr="C:\xampp\htdocs\vaspa\Construcción\Screenshots CU\Empleado SA\CU Ver Vigencia de Programa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xampp\htdocs\vaspa\Construcción\Screenshots CU\Empleado SA\CU Ver Vigencia de Programas\9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264" w:rsidRDefault="00CB1264" w:rsidP="00AF7391">
      <w:pPr>
        <w:pStyle w:val="PSI-Normal"/>
      </w:pPr>
      <w:r>
        <w:t>A continuación se abrirá una nueva pestaña con el programa en formato .pdf</w:t>
      </w:r>
      <w:r w:rsidR="00FA2E81">
        <w:t xml:space="preserve"> listo para ser impreso.</w:t>
      </w:r>
    </w:p>
    <w:p w:rsidR="00CB1264" w:rsidRDefault="00CB1264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631512"/>
            <wp:effectExtent l="19050" t="0" r="0" b="0"/>
            <wp:docPr id="94" name="Imagen 5" descr="C:\xampp\htdocs\vaspa\Construcción\Screenshots CU\Empleado SA\CU Ver Vigencia de Programa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xampp\htdocs\vaspa\Construcción\Screenshots CU\Empleado SA\CU Ver Vigencia de Programas\10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1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264" w:rsidRDefault="00CB1264" w:rsidP="00AF7391">
      <w:pPr>
        <w:pStyle w:val="PSI-Normal"/>
      </w:pPr>
    </w:p>
    <w:p w:rsidR="0087779D" w:rsidRDefault="0087779D" w:rsidP="00AF7391">
      <w:pPr>
        <w:pStyle w:val="PSI-Normal"/>
      </w:pPr>
      <w:r w:rsidRPr="0087779D">
        <w:rPr>
          <w:u w:val="single"/>
        </w:rPr>
        <w:t>Nota:</w:t>
      </w:r>
      <w:r>
        <w:t xml:space="preserve"> Ante cualquier otro estado en el que se encuentre un programa, no se podrá realizar ninguna acción.</w:t>
      </w:r>
    </w:p>
    <w:p w:rsidR="00DA06DC" w:rsidRPr="00ED55C0" w:rsidRDefault="00DA06DC" w:rsidP="00AF7391">
      <w:pPr>
        <w:pStyle w:val="PSI-Normal"/>
      </w:pPr>
    </w:p>
    <w:p w:rsidR="00717805" w:rsidRDefault="00717805" w:rsidP="0057224C">
      <w:pPr>
        <w:pStyle w:val="PSI-Comentario"/>
      </w:pPr>
    </w:p>
    <w:p w:rsidR="005809C7" w:rsidRDefault="005809C7" w:rsidP="0057224C">
      <w:pPr>
        <w:pStyle w:val="PSI-Comentario"/>
      </w:pPr>
    </w:p>
    <w:p w:rsidR="00D94A8F" w:rsidRDefault="00D94A8F" w:rsidP="00D94A8F">
      <w:pPr>
        <w:pStyle w:val="PSI-Ttulo2"/>
      </w:pPr>
      <w:bookmarkStart w:id="15" w:name="_Toc45216217"/>
      <w:r>
        <w:lastRenderedPageBreak/>
        <w:t>Seguir Programa</w:t>
      </w:r>
      <w:bookmarkEnd w:id="15"/>
    </w:p>
    <w:p w:rsidR="00970846" w:rsidRDefault="00970846" w:rsidP="00AF7391">
      <w:pPr>
        <w:pStyle w:val="PSI-Normal"/>
      </w:pPr>
      <w:r>
        <w:t>Para acceder a este módulo, nos dirigiremos al menú principal y una vez ubicados en el mismo debemos ir al menú Gestionar Programas -&gt; Seguimiento de Programas, como se ilustra en la siguiente imagen.</w:t>
      </w:r>
    </w:p>
    <w:p w:rsidR="00970846" w:rsidRDefault="00970846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1007315"/>
            <wp:effectExtent l="19050" t="0" r="0" b="0"/>
            <wp:docPr id="33" name="Imagen 12" descr="C:\xampp\htdocs\vaspa\Construcción\Screenshots CU\Empleado SA\Panel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xampp\htdocs\vaspa\Construcción\Screenshots CU\Empleado SA\Panel 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07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781" w:rsidRDefault="00F80781" w:rsidP="00AF7391">
      <w:pPr>
        <w:pStyle w:val="PSI-Normal"/>
      </w:pPr>
      <w:r>
        <w:t xml:space="preserve">A continuación se mostrará la pantalla Seguimiento de Programas, la cual contiene dos listas desplegables </w:t>
      </w:r>
      <w:r w:rsidRPr="00F80781">
        <w:rPr>
          <w:b/>
        </w:rPr>
        <w:t>&lt;Año&gt;</w:t>
      </w:r>
      <w:r>
        <w:t xml:space="preserve"> y </w:t>
      </w:r>
      <w:r w:rsidRPr="00F80781">
        <w:rPr>
          <w:b/>
        </w:rPr>
        <w:t>&lt;Carrera&gt;</w:t>
      </w:r>
      <w:r>
        <w:t xml:space="preserve"> y los botones </w:t>
      </w:r>
      <w:r w:rsidRPr="007F0FD5">
        <w:rPr>
          <w:b/>
        </w:rPr>
        <w:t>&lt;</w:t>
      </w:r>
      <w:r>
        <w:rPr>
          <w:b/>
        </w:rPr>
        <w:t>Confirmar</w:t>
      </w:r>
      <w:r w:rsidRPr="007F0FD5">
        <w:rPr>
          <w:b/>
        </w:rPr>
        <w:t>&gt;</w:t>
      </w:r>
      <w:r>
        <w:t xml:space="preserve"> y </w:t>
      </w:r>
      <w:r w:rsidRPr="007F0FD5">
        <w:rPr>
          <w:b/>
        </w:rPr>
        <w:t>&lt;</w:t>
      </w:r>
      <w:r>
        <w:rPr>
          <w:b/>
        </w:rPr>
        <w:t>Cancelar</w:t>
      </w:r>
      <w:r w:rsidRPr="007F0FD5">
        <w:rPr>
          <w:b/>
        </w:rPr>
        <w:t>&gt;</w:t>
      </w:r>
      <w:r>
        <w:t xml:space="preserve">. </w:t>
      </w:r>
    </w:p>
    <w:p w:rsidR="00F80781" w:rsidRDefault="00F80781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279154"/>
            <wp:effectExtent l="19050" t="0" r="0" b="0"/>
            <wp:docPr id="35" name="Imagen 14" descr="C:\xampp\htdocs\vaspa\Construcción\Screenshots CU\Empleado SA\CU Seguir Program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xampp\htdocs\vaspa\Construcción\Screenshots CU\Empleado SA\CU Seguir Programa\1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9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A8F" w:rsidRDefault="00D94A8F" w:rsidP="00D94A8F">
      <w:pPr>
        <w:pStyle w:val="PSI-Ttulo2"/>
      </w:pPr>
    </w:p>
    <w:p w:rsidR="0004124A" w:rsidRDefault="0004124A" w:rsidP="00AF7391">
      <w:pPr>
        <w:pStyle w:val="PSI-Normal"/>
      </w:pPr>
      <w:r>
        <w:t xml:space="preserve">Una vez seleccionado el año y la carrera correspondiente, sobre la cual se desea seguir la ubicación física del programa (documento impreso) durante el proceso de firmas, presionaremos el botón </w:t>
      </w:r>
      <w:r w:rsidRPr="0004124A">
        <w:rPr>
          <w:b/>
        </w:rPr>
        <w:t>&lt;Confirmar&gt;</w:t>
      </w:r>
      <w:r>
        <w:t>.</w:t>
      </w:r>
    </w:p>
    <w:p w:rsidR="0004124A" w:rsidRDefault="0004124A" w:rsidP="00AF7391">
      <w:pPr>
        <w:pStyle w:val="PSI-Normal"/>
      </w:pPr>
      <w:r>
        <w:t xml:space="preserve">Caso contrario presionaremos el botón </w:t>
      </w:r>
      <w:r w:rsidRPr="0004124A">
        <w:rPr>
          <w:b/>
        </w:rPr>
        <w:t>&lt;Cancelar&gt;</w:t>
      </w:r>
      <w:r>
        <w:t xml:space="preserve"> para volver al Panel Principal.</w:t>
      </w:r>
    </w:p>
    <w:p w:rsidR="0004124A" w:rsidRDefault="0004124A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1980015"/>
            <wp:effectExtent l="19050" t="0" r="0" b="0"/>
            <wp:docPr id="1" name="Imagen 1" descr="C:\xampp\htdocs\vaspa\Construcción\Screenshots CU\Empleado SA\CU Seguir Programa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xampp\htdocs\vaspa\Construcción\Screenshots CU\Empleado SA\CU Seguir Programa\2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80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24A" w:rsidRDefault="0004124A" w:rsidP="00AF7391">
      <w:pPr>
        <w:pStyle w:val="PSI-Normal"/>
      </w:pPr>
    </w:p>
    <w:p w:rsidR="0004124A" w:rsidRDefault="000E4B64" w:rsidP="00AF7391">
      <w:pPr>
        <w:pStyle w:val="PSI-Normal"/>
      </w:pPr>
      <w:r>
        <w:t xml:space="preserve">A continuación se mostrará la pantalla Ubicación actual de programas, donde se listan los programas de asignaturas, junto a su ubicación actual durante el proceso de firmas y un botón </w:t>
      </w:r>
      <w:r w:rsidRPr="000E4B64">
        <w:rPr>
          <w:b/>
        </w:rPr>
        <w:t>&lt;Actualizar Ubicación del Programa&gt;</w:t>
      </w:r>
      <w:r>
        <w:rPr>
          <w:b/>
        </w:rPr>
        <w:t xml:space="preserve"> </w:t>
      </w:r>
      <w:r>
        <w:t>que permite modificar la ubicación donde se encuentra el mismo.</w:t>
      </w:r>
    </w:p>
    <w:p w:rsidR="0033655A" w:rsidRPr="0033655A" w:rsidRDefault="0033655A" w:rsidP="00AF7391">
      <w:pPr>
        <w:pStyle w:val="PSI-Normal"/>
      </w:pPr>
      <w:r>
        <w:t xml:space="preserve">Además se muestra el botón </w:t>
      </w:r>
      <w:r w:rsidRPr="0033655A">
        <w:rPr>
          <w:b/>
        </w:rPr>
        <w:t>&lt;Volver Atrás&gt;</w:t>
      </w:r>
      <w:r>
        <w:t>, el cual nos permitirá regresar a la pantalla anterior Seguimiento de Programas.</w:t>
      </w:r>
    </w:p>
    <w:p w:rsidR="0004124A" w:rsidRDefault="0004124A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1910483"/>
            <wp:effectExtent l="19050" t="0" r="0" b="0"/>
            <wp:docPr id="2" name="Imagen 2" descr="C:\xampp\htdocs\vaspa\Construcción\Screenshots CU\Empleado SA\CU Seguir Programa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xampp\htdocs\vaspa\Construcción\Screenshots CU\Empleado SA\CU Seguir Programa\3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10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B4A" w:rsidRDefault="0004124A" w:rsidP="00AF7391">
      <w:pPr>
        <w:pStyle w:val="PSI-Normal"/>
      </w:pPr>
      <w:r>
        <w:t xml:space="preserve"> </w:t>
      </w:r>
      <w:r w:rsidR="001E6E93">
        <w:t xml:space="preserve">A continuación presionaremos el botón </w:t>
      </w:r>
      <w:r w:rsidR="001E6E93" w:rsidRPr="000E4B64">
        <w:rPr>
          <w:b/>
        </w:rPr>
        <w:t>&lt;Actualizar Ubicación del Programa&gt;</w:t>
      </w:r>
      <w:r w:rsidR="001E6E93">
        <w:rPr>
          <w:b/>
        </w:rPr>
        <w:t xml:space="preserve"> </w:t>
      </w:r>
      <w:r w:rsidR="001E6E93">
        <w:t>para actualizar la ubicación donde se encuentra el programa físico durante el proceso de firmas.</w:t>
      </w:r>
    </w:p>
    <w:p w:rsidR="001E6E93" w:rsidRDefault="001E6E93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1934852"/>
            <wp:effectExtent l="19050" t="0" r="0" b="0"/>
            <wp:docPr id="7" name="Imagen 3" descr="C:\xampp\htdocs\vaspa\Construcción\Screenshots CU\Empleado SA\CU Seguir Programa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xampp\htdocs\vaspa\Construcción\Screenshots CU\Empleado SA\CU Seguir Programa\4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34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E93" w:rsidRDefault="001E6E93" w:rsidP="00AF7391">
      <w:pPr>
        <w:pStyle w:val="PSI-Normal"/>
      </w:pPr>
      <w:r>
        <w:t>En este punto el sistema se encuentra listo para actualizar la ubicación de un programa de asignatura en nuestra base de datos, para ello debemos seleccionar una de las opciones correspondientes a la ubicación</w:t>
      </w:r>
      <w:r w:rsidR="001D7139">
        <w:t>.</w:t>
      </w:r>
    </w:p>
    <w:p w:rsidR="001D7139" w:rsidRDefault="001D7139" w:rsidP="00AF7391">
      <w:pPr>
        <w:pStyle w:val="PSI-Normal"/>
      </w:pPr>
    </w:p>
    <w:p w:rsidR="001D7139" w:rsidRDefault="001D7139" w:rsidP="00AF7391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1847126"/>
            <wp:effectExtent l="19050" t="0" r="0" b="0"/>
            <wp:docPr id="37" name="Imagen 4" descr="C:\xampp\htdocs\vaspa\Construcción\Screenshots CU\Empleado SA\CU Seguir Programa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xampp\htdocs\vaspa\Construcción\Screenshots CU\Empleado SA\CU Seguir Programa\5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139" w:rsidRDefault="001D7139" w:rsidP="00AF7391">
      <w:pPr>
        <w:pStyle w:val="PSI-Normal"/>
      </w:pPr>
    </w:p>
    <w:p w:rsidR="001E6E93" w:rsidRPr="001D4104" w:rsidRDefault="00331FC7" w:rsidP="00AF7391">
      <w:pPr>
        <w:pStyle w:val="PSI-Normal"/>
      </w:pPr>
      <w:r>
        <w:t>Una vez terminado este paso</w:t>
      </w:r>
      <w:r w:rsidR="001E6E93">
        <w:t xml:space="preserve"> presionamos el botón </w:t>
      </w:r>
      <w:r w:rsidR="001E6E93" w:rsidRPr="001D4104">
        <w:rPr>
          <w:b/>
        </w:rPr>
        <w:t>&lt;</w:t>
      </w:r>
      <w:r>
        <w:rPr>
          <w:b/>
        </w:rPr>
        <w:t>Confirmar</w:t>
      </w:r>
      <w:r w:rsidR="001E6E93" w:rsidRPr="001D4104">
        <w:rPr>
          <w:b/>
        </w:rPr>
        <w:t>&gt;</w:t>
      </w:r>
      <w:r w:rsidR="001E6E93">
        <w:t xml:space="preserve">. Si desea puede anular la operación presionando el botón </w:t>
      </w:r>
      <w:r w:rsidR="001E6E93">
        <w:rPr>
          <w:b/>
        </w:rPr>
        <w:t>&lt;</w:t>
      </w:r>
      <w:r>
        <w:rPr>
          <w:b/>
        </w:rPr>
        <w:t>Cancelar</w:t>
      </w:r>
      <w:r w:rsidR="001E6E93" w:rsidRPr="003D0720">
        <w:rPr>
          <w:b/>
        </w:rPr>
        <w:t>&gt;</w:t>
      </w:r>
      <w:r w:rsidR="001E6E93">
        <w:t>.</w:t>
      </w:r>
      <w:r w:rsidR="001E6E93">
        <w:rPr>
          <w:b/>
        </w:rPr>
        <w:t xml:space="preserve"> </w:t>
      </w:r>
    </w:p>
    <w:p w:rsidR="001E6E93" w:rsidRDefault="001E6E93" w:rsidP="00AF7391">
      <w:pPr>
        <w:pStyle w:val="PSI-Normal"/>
      </w:pPr>
      <w:r>
        <w:t xml:space="preserve">Al presionar el botón </w:t>
      </w:r>
      <w:r w:rsidRPr="00487F57">
        <w:rPr>
          <w:b/>
        </w:rPr>
        <w:t>&lt;</w:t>
      </w:r>
      <w:r w:rsidR="00331FC7">
        <w:rPr>
          <w:b/>
        </w:rPr>
        <w:t>Confirmar</w:t>
      </w:r>
      <w:r w:rsidRPr="00487F57">
        <w:rPr>
          <w:b/>
        </w:rPr>
        <w:t>&gt;</w:t>
      </w:r>
      <w:r>
        <w:t xml:space="preserve"> se presentará un</w:t>
      </w:r>
      <w:r w:rsidR="00331FC7">
        <w:t xml:space="preserve"> mensaje notificando que la actualización de la ubicación ha sido exitosa.</w:t>
      </w:r>
      <w:r>
        <w:t xml:space="preserve"> Hagamos clic sobre el botón </w:t>
      </w:r>
      <w:r w:rsidRPr="00487F57">
        <w:rPr>
          <w:b/>
        </w:rPr>
        <w:t>&lt;</w:t>
      </w:r>
      <w:r w:rsidR="00691AC2">
        <w:rPr>
          <w:b/>
        </w:rPr>
        <w:t>Ver Ubicación de Otro Programa</w:t>
      </w:r>
      <w:r w:rsidRPr="00487F57">
        <w:rPr>
          <w:b/>
        </w:rPr>
        <w:t>&gt;</w:t>
      </w:r>
      <w:r>
        <w:t xml:space="preserve"> para </w:t>
      </w:r>
      <w:r w:rsidR="00691AC2">
        <w:t>volver a la pantalla Seguimiento de Programas</w:t>
      </w:r>
      <w:r>
        <w:t xml:space="preserve"> o sobre </w:t>
      </w:r>
      <w:r w:rsidRPr="00487F57">
        <w:rPr>
          <w:b/>
        </w:rPr>
        <w:t>&lt;</w:t>
      </w:r>
      <w:r w:rsidR="004A6033">
        <w:rPr>
          <w:b/>
        </w:rPr>
        <w:t>Salir</w:t>
      </w:r>
      <w:r w:rsidRPr="00487F57">
        <w:rPr>
          <w:b/>
        </w:rPr>
        <w:t>&gt;</w:t>
      </w:r>
      <w:r>
        <w:t xml:space="preserve"> para </w:t>
      </w:r>
      <w:r w:rsidR="004A6033">
        <w:t>volver al Panel Principal</w:t>
      </w:r>
      <w:r>
        <w:t>.</w:t>
      </w:r>
    </w:p>
    <w:p w:rsidR="001E6E93" w:rsidRPr="001E6E93" w:rsidRDefault="00691AC2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1283178"/>
            <wp:effectExtent l="19050" t="0" r="0" b="0"/>
            <wp:docPr id="39" name="Imagen 5" descr="C:\xampp\htdocs\vaspa\Construcción\Screenshots CU\Empleado SA\CU Seguir Programa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xampp\htdocs\vaspa\Construcción\Screenshots CU\Empleado SA\CU Seguir Programa\6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83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028" w:rsidRDefault="00FE7028" w:rsidP="00847BA1">
      <w:pPr>
        <w:pStyle w:val="PSI-Ttulo2"/>
      </w:pPr>
    </w:p>
    <w:p w:rsidR="00FE7028" w:rsidRDefault="00FE7028" w:rsidP="00847BA1">
      <w:pPr>
        <w:pStyle w:val="PSI-Ttulo2"/>
      </w:pPr>
    </w:p>
    <w:p w:rsidR="00847BA1" w:rsidRDefault="00847BA1" w:rsidP="00847BA1">
      <w:pPr>
        <w:pStyle w:val="PSI-Ttulo2"/>
      </w:pPr>
      <w:bookmarkStart w:id="16" w:name="_Toc45216218"/>
      <w:r>
        <w:t>Revisar Programa</w:t>
      </w:r>
      <w:bookmarkEnd w:id="16"/>
    </w:p>
    <w:p w:rsidR="00E314C8" w:rsidRDefault="00E314C8" w:rsidP="00AF7391">
      <w:pPr>
        <w:pStyle w:val="PSI-Normal"/>
      </w:pPr>
      <w:r>
        <w:t xml:space="preserve">Para acceder a este módulo, nos dirigiremos al menú principal y una vez ubicados en el mismo debemos ir al menú Gestionar Programas -&gt; </w:t>
      </w:r>
      <w:r w:rsidR="00C43EC0">
        <w:t>Revisar Programa</w:t>
      </w:r>
      <w:r>
        <w:t>, como se ilustra en la siguiente imagen.</w:t>
      </w:r>
    </w:p>
    <w:p w:rsidR="00E314C8" w:rsidRDefault="00E314C8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1007315"/>
            <wp:effectExtent l="19050" t="0" r="0" b="0"/>
            <wp:docPr id="55" name="Imagen 12" descr="C:\xampp\htdocs\vaspa\Construcción\Screenshots CU\Empleado SA\Panel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xampp\htdocs\vaspa\Construcción\Screenshots CU\Empleado SA\Panel 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07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4C8" w:rsidRDefault="00E314C8" w:rsidP="00AF7391">
      <w:pPr>
        <w:pStyle w:val="PSI-Normal"/>
      </w:pPr>
      <w:r>
        <w:t xml:space="preserve">A continuación se mostrará la pantalla </w:t>
      </w:r>
      <w:r w:rsidR="00C43EC0">
        <w:t>Revisar Programa</w:t>
      </w:r>
      <w:r>
        <w:t xml:space="preserve">, la cual contiene dos listas desplegables </w:t>
      </w:r>
      <w:r w:rsidR="00C43EC0">
        <w:rPr>
          <w:b/>
        </w:rPr>
        <w:t>&lt;Carrera</w:t>
      </w:r>
      <w:r w:rsidRPr="00F80781">
        <w:rPr>
          <w:b/>
        </w:rPr>
        <w:t>&gt;</w:t>
      </w:r>
      <w:r>
        <w:t xml:space="preserve"> y </w:t>
      </w:r>
      <w:r w:rsidRPr="00F80781">
        <w:rPr>
          <w:b/>
        </w:rPr>
        <w:t>&lt;</w:t>
      </w:r>
      <w:r w:rsidR="00C43EC0">
        <w:rPr>
          <w:b/>
        </w:rPr>
        <w:t>Plan de Estudio</w:t>
      </w:r>
      <w:r w:rsidRPr="00F80781">
        <w:rPr>
          <w:b/>
        </w:rPr>
        <w:t>&gt;</w:t>
      </w:r>
      <w:r>
        <w:t xml:space="preserve"> y</w:t>
      </w:r>
      <w:r w:rsidR="00C43EC0">
        <w:t xml:space="preserve"> una sección donde se mostrarán los </w:t>
      </w:r>
      <w:r w:rsidR="00C43EC0">
        <w:lastRenderedPageBreak/>
        <w:t>programas</w:t>
      </w:r>
      <w:r w:rsidR="005D76A3">
        <w:t xml:space="preserve"> de asignaturas</w:t>
      </w:r>
      <w:r w:rsidR="00DD1FC4">
        <w:t xml:space="preserve"> de todas las carreras</w:t>
      </w:r>
      <w:r w:rsidR="00C43EC0">
        <w:t xml:space="preserve"> que han sido enviados recientemente por los profesores</w:t>
      </w:r>
      <w:r w:rsidR="00692CAD">
        <w:t>,</w:t>
      </w:r>
      <w:r w:rsidR="005D76A3">
        <w:t xml:space="preserve"> </w:t>
      </w:r>
      <w:r w:rsidR="00C43EC0">
        <w:t xml:space="preserve">que todavía no han sido revisados, junto al </w:t>
      </w:r>
      <w:r>
        <w:t xml:space="preserve"> </w:t>
      </w:r>
      <w:r w:rsidR="00C43EC0">
        <w:t>botón</w:t>
      </w:r>
      <w:r>
        <w:t xml:space="preserve"> </w:t>
      </w:r>
      <w:r w:rsidRPr="007F0FD5">
        <w:rPr>
          <w:b/>
        </w:rPr>
        <w:t>&lt;</w:t>
      </w:r>
      <w:r w:rsidR="00C43EC0">
        <w:rPr>
          <w:b/>
        </w:rPr>
        <w:t>Revisar Programa</w:t>
      </w:r>
      <w:r w:rsidRPr="007F0FD5">
        <w:rPr>
          <w:b/>
        </w:rPr>
        <w:t>&gt;</w:t>
      </w:r>
      <w:r w:rsidR="00560E65">
        <w:t>, el cual permitirá revisar el contenido del mismo</w:t>
      </w:r>
      <w:r w:rsidR="00C43EC0">
        <w:t>.</w:t>
      </w:r>
    </w:p>
    <w:p w:rsidR="00847BA1" w:rsidRDefault="00C43EC0" w:rsidP="0057224C">
      <w:pPr>
        <w:pStyle w:val="PSI-Comentario"/>
      </w:pPr>
      <w:r>
        <w:rPr>
          <w:noProof/>
          <w:lang w:eastAsia="es-AR"/>
        </w:rPr>
        <w:drawing>
          <wp:inline distT="0" distB="0" distL="0" distR="0">
            <wp:extent cx="5400040" cy="1991539"/>
            <wp:effectExtent l="19050" t="0" r="0" b="0"/>
            <wp:docPr id="59" name="Imagen 6" descr="C:\xampp\htdocs\vaspa\Construcción\Screenshots CU\Empleado SA\CU Revisar Program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xampp\htdocs\vaspa\Construcción\Screenshots CU\Empleado SA\CU Revisar Programa\1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1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24E" w:rsidRDefault="00F1524E" w:rsidP="00AF7391">
      <w:pPr>
        <w:pStyle w:val="PSI-Normal"/>
      </w:pPr>
    </w:p>
    <w:p w:rsidR="00562AA9" w:rsidRDefault="00562AA9" w:rsidP="00AF7391">
      <w:pPr>
        <w:pStyle w:val="PSI-Normal"/>
      </w:pPr>
      <w:r>
        <w:t xml:space="preserve">A continuación presionaremos el botón </w:t>
      </w:r>
      <w:r w:rsidRPr="0009185D">
        <w:rPr>
          <w:b/>
        </w:rPr>
        <w:t>&lt;Revisar Programa&gt;</w:t>
      </w:r>
      <w:r>
        <w:rPr>
          <w:b/>
        </w:rPr>
        <w:t xml:space="preserve"> </w:t>
      </w:r>
      <w:r>
        <w:t>para revisar cada una de las secciones que componen el programa, en formato .pdf</w:t>
      </w:r>
    </w:p>
    <w:p w:rsidR="0009185D" w:rsidRDefault="0009185D" w:rsidP="00AF7391">
      <w:pPr>
        <w:pStyle w:val="PSI-Normal"/>
      </w:pPr>
      <w:r w:rsidRPr="0009185D">
        <w:rPr>
          <w:noProof/>
          <w:lang w:eastAsia="es-AR"/>
        </w:rPr>
        <w:drawing>
          <wp:inline distT="0" distB="0" distL="0" distR="0">
            <wp:extent cx="5400040" cy="470478"/>
            <wp:effectExtent l="19050" t="0" r="0" b="0"/>
            <wp:docPr id="83" name="Imagen 7" descr="C:\xampp\htdocs\vaspa\Construcción\Screenshots CU\Empleado SA\CU Revisar Programa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xampp\htdocs\vaspa\Construcción\Screenshots CU\Empleado SA\CU Revisar Programa\2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0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85D" w:rsidRDefault="00562AA9" w:rsidP="00AF7391">
      <w:pPr>
        <w:pStyle w:val="PSI-Normal"/>
      </w:pPr>
      <w:r>
        <w:t>C</w:t>
      </w:r>
      <w:r w:rsidR="0009185D">
        <w:t>omo se muestra en la siguiente imagen.</w:t>
      </w:r>
    </w:p>
    <w:p w:rsidR="00AA78EA" w:rsidRDefault="00AA78EA" w:rsidP="00AF7391">
      <w:pPr>
        <w:pStyle w:val="PSI-Normal"/>
      </w:pPr>
    </w:p>
    <w:p w:rsidR="0009185D" w:rsidRDefault="0009185D" w:rsidP="00AF7391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3975452"/>
            <wp:effectExtent l="19050" t="0" r="0" b="0"/>
            <wp:docPr id="76" name="Imagen 8" descr="C:\xampp\htdocs\vaspa\Construcción\Screenshots CU\Empleado SA\CU Revisar Programa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xampp\htdocs\vaspa\Construcción\Screenshots CU\Empleado SA\CU Revisar Programa\3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75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85D" w:rsidRDefault="0009185D" w:rsidP="0009185D">
      <w:pPr>
        <w:rPr>
          <w:lang w:val="es-AR"/>
        </w:rPr>
      </w:pPr>
    </w:p>
    <w:p w:rsidR="003D226B" w:rsidRDefault="00B7781F" w:rsidP="00AF7391">
      <w:pPr>
        <w:pStyle w:val="PSI-Normal"/>
      </w:pPr>
      <w:r>
        <w:t xml:space="preserve">Una vez que hemos revisado las secciones correspondientes, podremos notificarle al profesor que su programa se encuentra aprobado o desaprobado. </w:t>
      </w:r>
    </w:p>
    <w:p w:rsidR="0009185D" w:rsidRDefault="00B7781F" w:rsidP="00AF7391">
      <w:pPr>
        <w:pStyle w:val="PSI-Normal"/>
      </w:pPr>
      <w:r>
        <w:t xml:space="preserve">Para esto presionaremos el botón </w:t>
      </w:r>
      <w:r w:rsidRPr="00B7781F">
        <w:rPr>
          <w:b/>
        </w:rPr>
        <w:t>&lt;Aprobar Programa&gt;</w:t>
      </w:r>
      <w:r>
        <w:t xml:space="preserve">, donde se nos mostrará una ventana de diálogo pidiéndonos confirmar nuestra aprobación. Hagamos clic sobre el botón </w:t>
      </w:r>
      <w:r w:rsidRPr="00487F57">
        <w:rPr>
          <w:b/>
        </w:rPr>
        <w:t>&lt;</w:t>
      </w:r>
      <w:r>
        <w:rPr>
          <w:b/>
        </w:rPr>
        <w:t>Si aprobar Programa</w:t>
      </w:r>
      <w:r w:rsidRPr="00487F57">
        <w:rPr>
          <w:b/>
        </w:rPr>
        <w:t>&gt;</w:t>
      </w:r>
      <w:r>
        <w:t xml:space="preserve"> para aprobarlo o sobre </w:t>
      </w:r>
      <w:r w:rsidRPr="00487F57">
        <w:rPr>
          <w:b/>
        </w:rPr>
        <w:t>&lt;</w:t>
      </w:r>
      <w:r>
        <w:rPr>
          <w:b/>
        </w:rPr>
        <w:t>No estoy seguro</w:t>
      </w:r>
      <w:r w:rsidRPr="00487F57">
        <w:rPr>
          <w:b/>
        </w:rPr>
        <w:t>&gt;</w:t>
      </w:r>
      <w:r>
        <w:t xml:space="preserve"> para anular la operación.</w:t>
      </w:r>
    </w:p>
    <w:p w:rsidR="000E435B" w:rsidRDefault="000E435B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495223"/>
            <wp:effectExtent l="19050" t="0" r="0" b="0"/>
            <wp:docPr id="85" name="Imagen 9" descr="C:\xampp\htdocs\vaspa\Construcción\Screenshots CU\Empleado SA\CU Revisar Programa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xampp\htdocs\vaspa\Construcción\Screenshots CU\Empleado SA\CU Revisar Programa\5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95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26B" w:rsidRDefault="003D226B" w:rsidP="00AF7391">
      <w:pPr>
        <w:pStyle w:val="PSI-Normal"/>
      </w:pPr>
    </w:p>
    <w:p w:rsidR="00595019" w:rsidRDefault="00A4239D" w:rsidP="00AF7391">
      <w:pPr>
        <w:pStyle w:val="PSI-Normal"/>
      </w:pPr>
      <w:r>
        <w:lastRenderedPageBreak/>
        <w:t xml:space="preserve">En caso contrario, </w:t>
      </w:r>
      <w:r w:rsidR="000E435B">
        <w:t xml:space="preserve">presionaremos el botón </w:t>
      </w:r>
      <w:r w:rsidR="000E435B" w:rsidRPr="000E435B">
        <w:rPr>
          <w:b/>
        </w:rPr>
        <w:t>&lt;Desaprobar Programa&gt;</w:t>
      </w:r>
      <w:r w:rsidR="000E435B">
        <w:t xml:space="preserve">, donde se nos mostrará una ventana de diálogo pidiéndonos introducir un comentario sobre el/ los motivos por los cuales el programa es desaprobado </w:t>
      </w:r>
      <w:r w:rsidR="00595019">
        <w:t xml:space="preserve">y </w:t>
      </w:r>
      <w:r w:rsidR="000E435B">
        <w:t>confirmar nuestra desaprobación.</w:t>
      </w:r>
      <w:r w:rsidR="00595019">
        <w:t xml:space="preserve"> Hagamos clic sobre el botón </w:t>
      </w:r>
      <w:r w:rsidR="00595019" w:rsidRPr="00487F57">
        <w:rPr>
          <w:b/>
        </w:rPr>
        <w:t>&lt;</w:t>
      </w:r>
      <w:r w:rsidR="00595019">
        <w:rPr>
          <w:b/>
        </w:rPr>
        <w:t>Si y Enviar Comentario</w:t>
      </w:r>
      <w:r w:rsidR="00595019" w:rsidRPr="00487F57">
        <w:rPr>
          <w:b/>
        </w:rPr>
        <w:t>&gt;</w:t>
      </w:r>
      <w:r w:rsidR="00595019">
        <w:t xml:space="preserve"> para desaprobarlo o sobre </w:t>
      </w:r>
      <w:r w:rsidR="00595019" w:rsidRPr="00487F57">
        <w:rPr>
          <w:b/>
        </w:rPr>
        <w:t>&lt;</w:t>
      </w:r>
      <w:r w:rsidR="00595019">
        <w:rPr>
          <w:b/>
        </w:rPr>
        <w:t>No estoy seguro</w:t>
      </w:r>
      <w:r w:rsidR="00595019" w:rsidRPr="00487F57">
        <w:rPr>
          <w:b/>
        </w:rPr>
        <w:t>&gt;</w:t>
      </w:r>
      <w:r w:rsidR="00595019">
        <w:t xml:space="preserve"> para anular la operación.</w:t>
      </w:r>
    </w:p>
    <w:p w:rsidR="00595019" w:rsidRDefault="00595019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540627"/>
            <wp:effectExtent l="19050" t="0" r="0" b="0"/>
            <wp:docPr id="88" name="Imagen 10" descr="C:\xampp\htdocs\vaspa\Construcción\Screenshots CU\Empleado SA\CU Revisar Programa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xampp\htdocs\vaspa\Construcción\Screenshots CU\Empleado SA\CU Revisar Programa\6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0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8EA" w:rsidRDefault="00AA78EA" w:rsidP="00AF7391">
      <w:pPr>
        <w:pStyle w:val="PSI-Normal"/>
      </w:pPr>
    </w:p>
    <w:p w:rsidR="00AA78EA" w:rsidRPr="0033655A" w:rsidRDefault="00AA78EA" w:rsidP="00AF7391">
      <w:pPr>
        <w:pStyle w:val="PSI-Normal"/>
      </w:pPr>
      <w:r>
        <w:t xml:space="preserve">Además se muestra el botón </w:t>
      </w:r>
      <w:r w:rsidRPr="0033655A">
        <w:rPr>
          <w:b/>
        </w:rPr>
        <w:t xml:space="preserve">&lt;Volver </w:t>
      </w:r>
      <w:r>
        <w:rPr>
          <w:b/>
        </w:rPr>
        <w:t>a Programas</w:t>
      </w:r>
      <w:r w:rsidRPr="0033655A">
        <w:rPr>
          <w:b/>
        </w:rPr>
        <w:t>&gt;</w:t>
      </w:r>
      <w:r>
        <w:t>, el cual nos permitirá regresar a la pantalla anterior Revisar Programa.</w:t>
      </w:r>
    </w:p>
    <w:p w:rsidR="000E435B" w:rsidRDefault="000E435B" w:rsidP="00AF7391">
      <w:pPr>
        <w:pStyle w:val="PSI-Normal"/>
      </w:pPr>
    </w:p>
    <w:p w:rsidR="0026678C" w:rsidRDefault="0026678C" w:rsidP="00AF7391">
      <w:pPr>
        <w:pStyle w:val="PSI-Normal"/>
      </w:pPr>
      <w:r>
        <w:t>También</w:t>
      </w:r>
      <w:r w:rsidR="005D76A3">
        <w:t xml:space="preserve"> podr</w:t>
      </w:r>
      <w:r w:rsidR="00165A88">
        <w:t>emos</w:t>
      </w:r>
      <w:r w:rsidR="005D76A3">
        <w:t xml:space="preserve"> revisar </w:t>
      </w:r>
      <w:r>
        <w:t xml:space="preserve">solamente </w:t>
      </w:r>
      <w:r w:rsidR="005D76A3">
        <w:t>los programas de una determinada carrera y plan seleccionados</w:t>
      </w:r>
      <w:r>
        <w:t xml:space="preserve"> como se muestra en la siguiente imagen</w:t>
      </w:r>
      <w:r w:rsidR="00165A88">
        <w:t>, d</w:t>
      </w:r>
      <w:r>
        <w:t>onde tend</w:t>
      </w:r>
      <w:r w:rsidR="00165A88">
        <w:t>remos</w:t>
      </w:r>
      <w:r>
        <w:t xml:space="preserve"> organizados cada uno</w:t>
      </w:r>
      <w:r w:rsidR="00165A88">
        <w:t>, mediante solapas,</w:t>
      </w:r>
      <w:r>
        <w:t xml:space="preserve"> en base al estado en el que se encuentre (</w:t>
      </w:r>
      <w:r w:rsidR="00165A88">
        <w:t>No revisado/No calificado, Aprobado, Desaprobado</w:t>
      </w:r>
      <w:r>
        <w:t>)</w:t>
      </w:r>
    </w:p>
    <w:p w:rsidR="0026678C" w:rsidRPr="0009185D" w:rsidRDefault="0026678C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129799"/>
            <wp:effectExtent l="19050" t="0" r="0" b="0"/>
            <wp:docPr id="90" name="Imagen 11" descr="C:\xampp\htdocs\vaspa\Construcción\Screenshots CU\Empleado SA\CU Revisar Programa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xampp\htdocs\vaspa\Construcción\Screenshots CU\Empleado SA\CU Revisar Programa\4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9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85D" w:rsidRDefault="000704B4" w:rsidP="00AF7391">
      <w:pPr>
        <w:pStyle w:val="PSI-Normal"/>
      </w:pPr>
      <w:r>
        <w:t>E</w:t>
      </w:r>
      <w:r w:rsidR="0026678C">
        <w:t>n este punto, podr</w:t>
      </w:r>
      <w:r>
        <w:t>emos</w:t>
      </w:r>
      <w:r w:rsidR="0026678C">
        <w:t xml:space="preserve"> revisar los programas nuevamente como se ha explicado al inicio de esta sección.</w:t>
      </w:r>
    </w:p>
    <w:p w:rsidR="001A1EAB" w:rsidRDefault="001A1EAB" w:rsidP="001A1EAB">
      <w:pPr>
        <w:pStyle w:val="PSI-Ttulo2"/>
      </w:pPr>
      <w:bookmarkStart w:id="17" w:name="_Toc45216219"/>
      <w:r>
        <w:lastRenderedPageBreak/>
        <w:t>Subir Programa</w:t>
      </w:r>
      <w:bookmarkEnd w:id="17"/>
    </w:p>
    <w:p w:rsidR="001F4030" w:rsidRDefault="001F4030" w:rsidP="00AF7391">
      <w:pPr>
        <w:pStyle w:val="PSI-Normal"/>
      </w:pPr>
      <w:r>
        <w:t>Para acceder a este módulo, nos dirigiremos al menú principal y una vez ubicados en el mismo debemos ir al menú Carga de Archivos -&gt; Subir Programa, como se ilustra en la siguiente imagen.</w:t>
      </w:r>
    </w:p>
    <w:p w:rsidR="001F4030" w:rsidRDefault="001F4030" w:rsidP="001A1EAB">
      <w:pPr>
        <w:pStyle w:val="PSI-Ttulo2"/>
      </w:pPr>
      <w:r>
        <w:rPr>
          <w:noProof/>
          <w:lang w:eastAsia="es-AR"/>
        </w:rPr>
        <w:drawing>
          <wp:inline distT="0" distB="0" distL="0" distR="0">
            <wp:extent cx="5400040" cy="937111"/>
            <wp:effectExtent l="19050" t="0" r="0" b="0"/>
            <wp:docPr id="25" name="Imagen 4" descr="C:\xampp\htdocs\vaspa\Construcción\Screenshots CU\Empleado SA\Panel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xampp\htdocs\vaspa\Construcción\Screenshots CU\Empleado SA\Panel 3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37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030" w:rsidRDefault="001F4030" w:rsidP="001A1EAB">
      <w:pPr>
        <w:pStyle w:val="PSI-Ttulo2"/>
      </w:pPr>
    </w:p>
    <w:p w:rsidR="001F4030" w:rsidRDefault="001F4030" w:rsidP="00AF7391">
      <w:pPr>
        <w:pStyle w:val="PSI-Normal"/>
      </w:pPr>
      <w:r>
        <w:t xml:space="preserve">A continuación se mostrará la pantalla Subir Programa, la cual contiene tres listas desplegables </w:t>
      </w:r>
      <w:r w:rsidRPr="00F80781">
        <w:rPr>
          <w:b/>
        </w:rPr>
        <w:t>&lt;Año&gt;</w:t>
      </w:r>
      <w:r>
        <w:t xml:space="preserve"> , </w:t>
      </w:r>
      <w:r w:rsidRPr="00F80781">
        <w:rPr>
          <w:b/>
        </w:rPr>
        <w:t>&lt;Carrera&gt;</w:t>
      </w:r>
      <w:r>
        <w:rPr>
          <w:b/>
        </w:rPr>
        <w:t xml:space="preserve"> </w:t>
      </w:r>
      <w:r>
        <w:t xml:space="preserve">y </w:t>
      </w:r>
      <w:r w:rsidRPr="001F4030">
        <w:rPr>
          <w:b/>
        </w:rPr>
        <w:t>&lt;Asignatura&gt;</w:t>
      </w:r>
      <w:r w:rsidR="005A6725">
        <w:t xml:space="preserve"> , una casilla </w:t>
      </w:r>
      <w:r w:rsidR="005A6725" w:rsidRPr="005A6725">
        <w:rPr>
          <w:b/>
        </w:rPr>
        <w:t>&lt;Descripción&gt;</w:t>
      </w:r>
      <w:r>
        <w:t xml:space="preserve"> y los botones </w:t>
      </w:r>
      <w:r w:rsidRPr="007F0FD5">
        <w:rPr>
          <w:b/>
        </w:rPr>
        <w:t>&lt;</w:t>
      </w:r>
      <w:r w:rsidR="005A6725">
        <w:rPr>
          <w:b/>
        </w:rPr>
        <w:t>Seleccionar Archivo</w:t>
      </w:r>
      <w:r w:rsidRPr="007F0FD5">
        <w:rPr>
          <w:b/>
        </w:rPr>
        <w:t>&gt;</w:t>
      </w:r>
      <w:r w:rsidR="005A6725">
        <w:t xml:space="preserve">, </w:t>
      </w:r>
      <w:r w:rsidR="005A6725" w:rsidRPr="005A6725">
        <w:rPr>
          <w:b/>
        </w:rPr>
        <w:t>&lt;Subir Programa&gt;</w:t>
      </w:r>
      <w:r>
        <w:t xml:space="preserve"> y </w:t>
      </w:r>
      <w:r w:rsidRPr="007F0FD5">
        <w:rPr>
          <w:b/>
        </w:rPr>
        <w:t>&lt;</w:t>
      </w:r>
      <w:r w:rsidR="005A6725">
        <w:rPr>
          <w:b/>
        </w:rPr>
        <w:t>Volver a Inicio</w:t>
      </w:r>
      <w:r w:rsidRPr="007F0FD5">
        <w:rPr>
          <w:b/>
        </w:rPr>
        <w:t>&gt;</w:t>
      </w:r>
      <w:r>
        <w:t xml:space="preserve">. </w:t>
      </w:r>
    </w:p>
    <w:p w:rsidR="00FD04AC" w:rsidRDefault="00D77689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756451"/>
            <wp:effectExtent l="19050" t="0" r="0" b="0"/>
            <wp:docPr id="70" name="Imagen 14" descr="C:\xampp\htdocs\vaspa\Construcción\Screenshots CU\Empleado SA\CU Subir Programa Firmado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xampp\htdocs\vaspa\Construcción\Screenshots CU\Empleado SA\CU Subir Programa Firmado\1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6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FC2" w:rsidRDefault="00A07FC2" w:rsidP="00AF7391">
      <w:pPr>
        <w:pStyle w:val="PSI-Normal"/>
      </w:pPr>
    </w:p>
    <w:p w:rsidR="009179A5" w:rsidRDefault="00A07FC2" w:rsidP="00AF7391">
      <w:pPr>
        <w:pStyle w:val="PSI-Normal"/>
      </w:pPr>
      <w:r>
        <w:t>En este punto el sistema se encuentra listo para subir un nuevo programa a nuestra base de datos, para ello debemos seleccionar el año, la carrera y la asignatura</w:t>
      </w:r>
      <w:r w:rsidR="00BC162B">
        <w:t xml:space="preserve"> (</w:t>
      </w:r>
      <w:r w:rsidR="00923387">
        <w:t>respetando ese</w:t>
      </w:r>
      <w:r w:rsidR="00BC162B">
        <w:t xml:space="preserve"> orden)</w:t>
      </w:r>
      <w:r>
        <w:t xml:space="preserve"> a la cual corresponde </w:t>
      </w:r>
      <w:r w:rsidR="0023199A">
        <w:t xml:space="preserve"> el </w:t>
      </w:r>
      <w:r>
        <w:t>programa, como así también completar los datos de la casilla descripción (la cual es opcional) y seleccionar el programa (archivo .PDF) a subir</w:t>
      </w:r>
      <w:r w:rsidR="009179A5">
        <w:t xml:space="preserve"> desde el explorador de archivos</w:t>
      </w:r>
      <w:r>
        <w:t xml:space="preserve">. </w:t>
      </w:r>
    </w:p>
    <w:p w:rsidR="00487F57" w:rsidRPr="001D4104" w:rsidRDefault="00A07FC2" w:rsidP="00AF7391">
      <w:pPr>
        <w:pStyle w:val="PSI-Normal"/>
      </w:pPr>
      <w:r>
        <w:t xml:space="preserve">Una vez terminados estos pasos presionamos el botón </w:t>
      </w:r>
      <w:r w:rsidRPr="001D4104">
        <w:rPr>
          <w:b/>
        </w:rPr>
        <w:t>&lt;</w:t>
      </w:r>
      <w:r>
        <w:rPr>
          <w:b/>
        </w:rPr>
        <w:t>Subir Programa</w:t>
      </w:r>
      <w:r w:rsidRPr="001D4104">
        <w:rPr>
          <w:b/>
        </w:rPr>
        <w:t>&gt;</w:t>
      </w:r>
      <w:r>
        <w:t xml:space="preserve">. </w:t>
      </w:r>
      <w:r w:rsidR="00487F57">
        <w:t xml:space="preserve">Si desea puede anular la operación presionando el botón </w:t>
      </w:r>
      <w:r w:rsidR="00487F57">
        <w:rPr>
          <w:b/>
        </w:rPr>
        <w:t>&lt;Volver a Inicio</w:t>
      </w:r>
      <w:r w:rsidR="00487F57" w:rsidRPr="003D0720">
        <w:rPr>
          <w:b/>
        </w:rPr>
        <w:t>&gt;</w:t>
      </w:r>
      <w:r w:rsidR="00487F57">
        <w:t>.</w:t>
      </w:r>
      <w:r w:rsidR="00487F57">
        <w:rPr>
          <w:b/>
        </w:rPr>
        <w:t xml:space="preserve"> </w:t>
      </w:r>
    </w:p>
    <w:p w:rsidR="00A07FC2" w:rsidRDefault="00A07FC2" w:rsidP="00AF7391">
      <w:pPr>
        <w:pStyle w:val="PSI-Normal"/>
      </w:pPr>
    </w:p>
    <w:p w:rsidR="00487F57" w:rsidRDefault="00487F57" w:rsidP="00AF7391">
      <w:pPr>
        <w:pStyle w:val="PSI-Normal"/>
      </w:pPr>
      <w:r>
        <w:lastRenderedPageBreak/>
        <w:t xml:space="preserve">Al presionar el botón </w:t>
      </w:r>
      <w:r w:rsidRPr="00487F57">
        <w:rPr>
          <w:b/>
        </w:rPr>
        <w:t>&lt;Subir Programa&gt;</w:t>
      </w:r>
      <w:r>
        <w:t xml:space="preserve"> se presentará un cuadro de diálogo pidiéndonos confirmar la carga del programa (archivo .PDF). Hagamos clic sobre el botón </w:t>
      </w:r>
      <w:r w:rsidRPr="00487F57">
        <w:rPr>
          <w:b/>
        </w:rPr>
        <w:t>&lt;Confirmar&gt;</w:t>
      </w:r>
      <w:r>
        <w:t xml:space="preserve"> para subirlo</w:t>
      </w:r>
      <w:r w:rsidR="00220618">
        <w:t xml:space="preserve"> al sistema</w:t>
      </w:r>
      <w:r>
        <w:t xml:space="preserve"> o sobre </w:t>
      </w:r>
      <w:r w:rsidRPr="00487F57">
        <w:rPr>
          <w:b/>
        </w:rPr>
        <w:t>&lt;Cancelar&gt;</w:t>
      </w:r>
      <w:r>
        <w:t xml:space="preserve"> para anular la operación.</w:t>
      </w:r>
    </w:p>
    <w:p w:rsidR="005F08FF" w:rsidRDefault="008D2599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827768"/>
            <wp:effectExtent l="19050" t="0" r="0" b="0"/>
            <wp:docPr id="38" name="Imagen 8" descr="C:\xampp\htdocs\vaspa\Construcción\Screenshots CU\Empleado SA\CU Subir Programa Firmado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xampp\htdocs\vaspa\Construcción\Screenshots CU\Empleado SA\CU Subir Programa Firmado\7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27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4AC" w:rsidRDefault="00FD04AC" w:rsidP="00AF7391">
      <w:pPr>
        <w:pStyle w:val="PSI-Normal"/>
      </w:pPr>
    </w:p>
    <w:p w:rsidR="001F4030" w:rsidRDefault="00FC050E" w:rsidP="00AF7391">
      <w:pPr>
        <w:pStyle w:val="PSI-Normal"/>
      </w:pPr>
      <w:r w:rsidRPr="00FC050E">
        <w:rPr>
          <w:b/>
          <w:u w:val="single"/>
        </w:rPr>
        <w:t>Nota:</w:t>
      </w:r>
      <w:r>
        <w:t xml:space="preserve"> Sólo podrán subirse archivos con extensión .PDF y cuyo tamaño no supere los 2 Mb. </w:t>
      </w:r>
    </w:p>
    <w:p w:rsidR="00C241FB" w:rsidRDefault="00C241FB" w:rsidP="00AF7391">
      <w:pPr>
        <w:pStyle w:val="PSI-Normal"/>
      </w:pPr>
    </w:p>
    <w:p w:rsidR="001A1EAB" w:rsidRDefault="001A1EAB" w:rsidP="001A1EAB">
      <w:pPr>
        <w:pStyle w:val="PSI-Ttulo2"/>
      </w:pPr>
      <w:bookmarkStart w:id="18" w:name="_Toc45216220"/>
      <w:r>
        <w:t>Carga Masiva de Programas</w:t>
      </w:r>
      <w:bookmarkEnd w:id="18"/>
    </w:p>
    <w:p w:rsidR="00A304B6" w:rsidRDefault="00A304B6" w:rsidP="00AF7391">
      <w:pPr>
        <w:pStyle w:val="PSI-Normal"/>
      </w:pPr>
      <w:r>
        <w:t>Para acceder a este módulo, nos dirigiremos al menú principal y una vez ubicados en el mismo debemos ir al menú Carga de Archivos -&gt; Carga Masiva de Programas, como se ilustra en la siguiente imagen.</w:t>
      </w:r>
    </w:p>
    <w:p w:rsidR="00A304B6" w:rsidRDefault="00A304B6" w:rsidP="001A1EAB">
      <w:pPr>
        <w:pStyle w:val="PSI-Ttulo2"/>
      </w:pPr>
      <w:r w:rsidRPr="00A304B6">
        <w:rPr>
          <w:noProof/>
          <w:lang w:eastAsia="es-AR"/>
        </w:rPr>
        <w:drawing>
          <wp:inline distT="0" distB="0" distL="0" distR="0">
            <wp:extent cx="5400040" cy="937111"/>
            <wp:effectExtent l="19050" t="0" r="0" b="0"/>
            <wp:docPr id="36" name="Imagen 4" descr="C:\xampp\htdocs\vaspa\Construcción\Screenshots CU\Empleado SA\Panel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xampp\htdocs\vaspa\Construcción\Screenshots CU\Empleado SA\Panel 3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37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4B6" w:rsidRDefault="00A304B6" w:rsidP="00AF7391">
      <w:pPr>
        <w:pStyle w:val="PSI-Normal"/>
      </w:pPr>
      <w:r>
        <w:t xml:space="preserve">A continuación se mostrará la pantalla Carga Masiva de Programas, la cual contiene tres botones </w:t>
      </w:r>
      <w:r w:rsidRPr="007F0FD5">
        <w:rPr>
          <w:b/>
        </w:rPr>
        <w:t>&lt;</w:t>
      </w:r>
      <w:r>
        <w:rPr>
          <w:b/>
        </w:rPr>
        <w:t>Examinar</w:t>
      </w:r>
      <w:r w:rsidRPr="007F0FD5">
        <w:rPr>
          <w:b/>
        </w:rPr>
        <w:t>&gt;</w:t>
      </w:r>
      <w:r>
        <w:t xml:space="preserve">, </w:t>
      </w:r>
      <w:r w:rsidRPr="005A6725">
        <w:rPr>
          <w:b/>
        </w:rPr>
        <w:t>&lt;Subir Programa</w:t>
      </w:r>
      <w:r>
        <w:rPr>
          <w:b/>
        </w:rPr>
        <w:t>s</w:t>
      </w:r>
      <w:r w:rsidRPr="005A6725">
        <w:rPr>
          <w:b/>
        </w:rPr>
        <w:t>&gt;</w:t>
      </w:r>
      <w:r>
        <w:t xml:space="preserve"> y </w:t>
      </w:r>
      <w:r w:rsidRPr="007F0FD5">
        <w:rPr>
          <w:b/>
        </w:rPr>
        <w:t>&lt;</w:t>
      </w:r>
      <w:r>
        <w:rPr>
          <w:b/>
        </w:rPr>
        <w:t>Volver a Inicio</w:t>
      </w:r>
      <w:r w:rsidRPr="007F0FD5">
        <w:rPr>
          <w:b/>
        </w:rPr>
        <w:t>&gt;</w:t>
      </w:r>
      <w:r>
        <w:t xml:space="preserve">. </w:t>
      </w:r>
    </w:p>
    <w:p w:rsidR="008D2599" w:rsidRDefault="00D37D61" w:rsidP="00AF7391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2661077"/>
            <wp:effectExtent l="19050" t="0" r="0" b="0"/>
            <wp:docPr id="71" name="Imagen 15" descr="C:\xampp\htdocs\vaspa\Construcción\Screenshots CU\Empleado SA\CU Realizar Carga Masiva de Programa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xampp\htdocs\vaspa\Construcción\Screenshots CU\Empleado SA\CU Realizar Carga Masiva de Programas\1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1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9A5" w:rsidRDefault="003E4C9C" w:rsidP="00AF7391">
      <w:pPr>
        <w:pStyle w:val="PSI-Normal"/>
      </w:pPr>
      <w:r>
        <w:t>En este punto el sistema se encuentra listo para subir un nuevo programa a nuestra base de datos, para ello debemos</w:t>
      </w:r>
      <w:r w:rsidR="006C2203">
        <w:t xml:space="preserve"> presionar el botón </w:t>
      </w:r>
      <w:r w:rsidR="006C2203" w:rsidRPr="006C2203">
        <w:rPr>
          <w:b/>
        </w:rPr>
        <w:t>&lt;Examinar&gt;</w:t>
      </w:r>
      <w:r>
        <w:t xml:space="preserve"> y selecciona</w:t>
      </w:r>
      <w:r w:rsidR="009179A5">
        <w:t>r los</w:t>
      </w:r>
      <w:r>
        <w:t xml:space="preserve"> programa</w:t>
      </w:r>
      <w:r w:rsidR="009179A5">
        <w:t>s</w:t>
      </w:r>
      <w:r>
        <w:t xml:space="preserve"> (archivo</w:t>
      </w:r>
      <w:r w:rsidR="009179A5">
        <w:t>s</w:t>
      </w:r>
      <w:r>
        <w:t xml:space="preserve"> .PDF) a subir</w:t>
      </w:r>
      <w:r w:rsidR="009179A5">
        <w:t xml:space="preserve"> desde el explorador de archivos</w:t>
      </w:r>
      <w:r>
        <w:t xml:space="preserve">. </w:t>
      </w:r>
    </w:p>
    <w:p w:rsidR="003E4C9C" w:rsidRDefault="003E4C9C" w:rsidP="00AF7391">
      <w:pPr>
        <w:pStyle w:val="PSI-Normal"/>
        <w:rPr>
          <w:b/>
        </w:rPr>
      </w:pPr>
      <w:r>
        <w:t xml:space="preserve">Una vez terminados estos pasos presionamos el botón </w:t>
      </w:r>
      <w:r w:rsidRPr="001D4104">
        <w:rPr>
          <w:b/>
        </w:rPr>
        <w:t>&lt;</w:t>
      </w:r>
      <w:r>
        <w:rPr>
          <w:b/>
        </w:rPr>
        <w:t>Subir Programa</w:t>
      </w:r>
      <w:r w:rsidR="009179A5">
        <w:rPr>
          <w:b/>
        </w:rPr>
        <w:t>s</w:t>
      </w:r>
      <w:r w:rsidRPr="001D4104">
        <w:rPr>
          <w:b/>
        </w:rPr>
        <w:t>&gt;</w:t>
      </w:r>
      <w:r>
        <w:t xml:space="preserve">. Si desea puede anular la operación presionando el botón </w:t>
      </w:r>
      <w:r>
        <w:rPr>
          <w:b/>
        </w:rPr>
        <w:t>&lt;Volver a Inicio</w:t>
      </w:r>
      <w:r w:rsidRPr="003D0720">
        <w:rPr>
          <w:b/>
        </w:rPr>
        <w:t>&gt;</w:t>
      </w:r>
      <w:r>
        <w:t>.</w:t>
      </w:r>
      <w:r>
        <w:rPr>
          <w:b/>
        </w:rPr>
        <w:t xml:space="preserve"> </w:t>
      </w:r>
    </w:p>
    <w:p w:rsidR="009179A5" w:rsidRDefault="009179A5" w:rsidP="00AF7391">
      <w:pPr>
        <w:pStyle w:val="PSI-Normal"/>
      </w:pPr>
      <w:r>
        <w:t xml:space="preserve">Al presionar el botón </w:t>
      </w:r>
      <w:r w:rsidRPr="00487F57">
        <w:rPr>
          <w:b/>
        </w:rPr>
        <w:t>&lt;Subir Programa</w:t>
      </w:r>
      <w:r>
        <w:rPr>
          <w:b/>
        </w:rPr>
        <w:t>s</w:t>
      </w:r>
      <w:r w:rsidRPr="00487F57">
        <w:rPr>
          <w:b/>
        </w:rPr>
        <w:t>&gt;</w:t>
      </w:r>
      <w:r>
        <w:t xml:space="preserve"> se presentará un cuadro de diálogo pidiéndonos confirmar la carga de los programas (archivos .PDF). Hagamos clic sobre el botón </w:t>
      </w:r>
      <w:r w:rsidRPr="00487F57">
        <w:rPr>
          <w:b/>
        </w:rPr>
        <w:t>&lt;</w:t>
      </w:r>
      <w:r>
        <w:rPr>
          <w:b/>
        </w:rPr>
        <w:t>Si, Subir Programas</w:t>
      </w:r>
      <w:r w:rsidRPr="00487F57">
        <w:rPr>
          <w:b/>
        </w:rPr>
        <w:t>&gt;</w:t>
      </w:r>
      <w:r>
        <w:t xml:space="preserve"> para subirlos al sistema o sobre </w:t>
      </w:r>
      <w:r w:rsidRPr="00487F57">
        <w:rPr>
          <w:b/>
        </w:rPr>
        <w:t>&lt;</w:t>
      </w:r>
      <w:r>
        <w:rPr>
          <w:b/>
        </w:rPr>
        <w:t>No estoy seguro</w:t>
      </w:r>
      <w:r w:rsidRPr="00487F57">
        <w:rPr>
          <w:b/>
        </w:rPr>
        <w:t>&gt;</w:t>
      </w:r>
      <w:r>
        <w:t xml:space="preserve"> para anular la operación.</w:t>
      </w:r>
    </w:p>
    <w:p w:rsidR="009179A5" w:rsidRDefault="009179A5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814961"/>
            <wp:effectExtent l="19050" t="0" r="0" b="0"/>
            <wp:docPr id="40" name="Imagen 10" descr="C:\xampp\htdocs\vaspa\Construcción\Screenshots CU\Empleado SA\CU Realizar Carga Masiva de Programa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xampp\htdocs\vaspa\Construcción\Screenshots CU\Empleado SA\CU Realizar Carga Masiva de Programas\4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4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0C6" w:rsidRDefault="009179A5" w:rsidP="00AF7391">
      <w:pPr>
        <w:pStyle w:val="PSI-Normal"/>
      </w:pPr>
      <w:r w:rsidRPr="00FC050E">
        <w:rPr>
          <w:b/>
          <w:u w:val="single"/>
        </w:rPr>
        <w:t>Nota:</w:t>
      </w:r>
      <w:r>
        <w:t xml:space="preserve"> Sólo podrán subirse hasta un máximo de diez (10) archivos con extensión .PDF , donde el peso total de todos los programas seleccionados no supere los 8 Mb y el tamaño individual de cada uno no supere los 2 Mb.</w:t>
      </w:r>
    </w:p>
    <w:p w:rsidR="002800C6" w:rsidRDefault="002800C6" w:rsidP="00AF7391">
      <w:pPr>
        <w:pStyle w:val="PSI-Normal"/>
      </w:pPr>
      <w:r>
        <w:lastRenderedPageBreak/>
        <w:t xml:space="preserve">Además cada archivo a subir debe respetar el siguiente formato en el nombre de los mismos: añoVigencia-códigoCarrera-códigoAsignatura.pdf </w:t>
      </w:r>
    </w:p>
    <w:p w:rsidR="009179A5" w:rsidRDefault="002800C6" w:rsidP="00AF7391">
      <w:pPr>
        <w:pStyle w:val="PSI-Normal"/>
      </w:pPr>
      <w:r>
        <w:t xml:space="preserve">Ejemplo: 2020-072-1668.pdf </w:t>
      </w:r>
      <w:r w:rsidR="009179A5">
        <w:t xml:space="preserve"> </w:t>
      </w:r>
    </w:p>
    <w:p w:rsidR="009179A5" w:rsidRPr="001D4104" w:rsidRDefault="009179A5" w:rsidP="00AF7391">
      <w:pPr>
        <w:pStyle w:val="PSI-Normal"/>
      </w:pPr>
    </w:p>
    <w:p w:rsidR="00A304B6" w:rsidRDefault="00A304B6" w:rsidP="001A1EAB">
      <w:pPr>
        <w:pStyle w:val="PSI-Ttulo2"/>
      </w:pPr>
    </w:p>
    <w:p w:rsidR="001A1EAB" w:rsidRDefault="001A1EAB" w:rsidP="001A1EAB">
      <w:pPr>
        <w:pStyle w:val="PSI-Ttulo2"/>
      </w:pPr>
      <w:bookmarkStart w:id="19" w:name="_Toc45216221"/>
      <w:r>
        <w:t>Subir Plan</w:t>
      </w:r>
      <w:bookmarkEnd w:id="19"/>
    </w:p>
    <w:p w:rsidR="00C76769" w:rsidRDefault="00C76769" w:rsidP="00AF7391">
      <w:pPr>
        <w:pStyle w:val="PSI-Normal"/>
      </w:pPr>
      <w:r>
        <w:t>Para acceder a este módulo, nos dirigiremos al menú principal y una vez ubicados en el mismo debemos ir al menú Carga de Archivos -&gt; Subir Plan, como se ilustra en la siguiente imagen.</w:t>
      </w:r>
    </w:p>
    <w:p w:rsidR="007D78A5" w:rsidRDefault="00C76769" w:rsidP="001A1EAB">
      <w:pPr>
        <w:pStyle w:val="PSI-Ttulo2"/>
      </w:pPr>
      <w:r w:rsidRPr="00C76769">
        <w:rPr>
          <w:noProof/>
          <w:lang w:eastAsia="es-AR"/>
        </w:rPr>
        <w:drawing>
          <wp:inline distT="0" distB="0" distL="0" distR="0">
            <wp:extent cx="5400040" cy="937111"/>
            <wp:effectExtent l="19050" t="0" r="0" b="0"/>
            <wp:docPr id="41" name="Imagen 4" descr="C:\xampp\htdocs\vaspa\Construcción\Screenshots CU\Empleado SA\Panel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xampp\htdocs\vaspa\Construcción\Screenshots CU\Empleado SA\Panel 3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37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D1B" w:rsidRDefault="00A17D1B" w:rsidP="00AF7391">
      <w:pPr>
        <w:pStyle w:val="PSI-Normal"/>
      </w:pPr>
      <w:r>
        <w:t>A continuación se mostrará la pantalla Subir</w:t>
      </w:r>
      <w:r w:rsidR="00AA790C">
        <w:t xml:space="preserve"> Plan</w:t>
      </w:r>
      <w:r>
        <w:t xml:space="preserve">, la cual contiene </w:t>
      </w:r>
      <w:r w:rsidR="00AA790C">
        <w:t>dos</w:t>
      </w:r>
      <w:r>
        <w:t xml:space="preserve"> listas desplegables </w:t>
      </w:r>
      <w:r w:rsidRPr="00F80781">
        <w:rPr>
          <w:b/>
        </w:rPr>
        <w:t>&lt;Carrera&gt;</w:t>
      </w:r>
      <w:r>
        <w:rPr>
          <w:b/>
        </w:rPr>
        <w:t xml:space="preserve"> </w:t>
      </w:r>
      <w:r>
        <w:t xml:space="preserve">y </w:t>
      </w:r>
      <w:r w:rsidRPr="001F4030">
        <w:rPr>
          <w:b/>
        </w:rPr>
        <w:t>&lt;</w:t>
      </w:r>
      <w:r w:rsidR="00AA790C">
        <w:rPr>
          <w:b/>
        </w:rPr>
        <w:t>Código del Plan</w:t>
      </w:r>
      <w:r w:rsidRPr="001F4030">
        <w:rPr>
          <w:b/>
        </w:rPr>
        <w:t>&gt;</w:t>
      </w:r>
      <w:r>
        <w:t xml:space="preserve"> , una casilla </w:t>
      </w:r>
      <w:r w:rsidRPr="005A6725">
        <w:rPr>
          <w:b/>
        </w:rPr>
        <w:t>&lt;Descripción&gt;</w:t>
      </w:r>
      <w:r>
        <w:t xml:space="preserve"> y los botones </w:t>
      </w:r>
      <w:r w:rsidRPr="007F0FD5">
        <w:rPr>
          <w:b/>
        </w:rPr>
        <w:t>&lt;</w:t>
      </w:r>
      <w:r>
        <w:rPr>
          <w:b/>
        </w:rPr>
        <w:t>Seleccionar Archivo</w:t>
      </w:r>
      <w:r w:rsidRPr="007F0FD5">
        <w:rPr>
          <w:b/>
        </w:rPr>
        <w:t>&gt;</w:t>
      </w:r>
      <w:r>
        <w:t xml:space="preserve">, </w:t>
      </w:r>
      <w:r w:rsidRPr="005A6725">
        <w:rPr>
          <w:b/>
        </w:rPr>
        <w:t>&lt;Subir P</w:t>
      </w:r>
      <w:r w:rsidR="00AA790C">
        <w:rPr>
          <w:b/>
        </w:rPr>
        <w:t>lan</w:t>
      </w:r>
      <w:r w:rsidRPr="005A6725">
        <w:rPr>
          <w:b/>
        </w:rPr>
        <w:t>&gt;</w:t>
      </w:r>
      <w:r>
        <w:t xml:space="preserve"> y </w:t>
      </w:r>
      <w:r w:rsidRPr="007F0FD5">
        <w:rPr>
          <w:b/>
        </w:rPr>
        <w:t>&lt;</w:t>
      </w:r>
      <w:r>
        <w:rPr>
          <w:b/>
        </w:rPr>
        <w:t>Volver a Inicio</w:t>
      </w:r>
      <w:r w:rsidRPr="007F0FD5">
        <w:rPr>
          <w:b/>
        </w:rPr>
        <w:t>&gt;</w:t>
      </w:r>
      <w:r>
        <w:t xml:space="preserve">. </w:t>
      </w:r>
    </w:p>
    <w:p w:rsidR="007D78A5" w:rsidRDefault="00A17D1B" w:rsidP="001A1EAB">
      <w:pPr>
        <w:pStyle w:val="PSI-Ttulo2"/>
      </w:pPr>
      <w:r>
        <w:rPr>
          <w:noProof/>
          <w:lang w:eastAsia="es-AR"/>
        </w:rPr>
        <w:drawing>
          <wp:inline distT="0" distB="0" distL="0" distR="0">
            <wp:extent cx="5400040" cy="2843269"/>
            <wp:effectExtent l="19050" t="0" r="0" b="0"/>
            <wp:docPr id="42" name="Imagen 11" descr="C:\xampp\htdocs\vaspa\Construcción\Screenshots CU\Empleado SA\CU Subir Plan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xampp\htdocs\vaspa\Construcción\Screenshots CU\Empleado SA\CU Subir Plan\1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3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6E48" w:rsidRDefault="00C76E48" w:rsidP="00AF7391">
      <w:pPr>
        <w:pStyle w:val="PSI-Normal"/>
      </w:pPr>
      <w:r>
        <w:t xml:space="preserve">En este punto el sistema se encuentra listo para subir un nuevo plan a nuestra base de datos, para ello debemos seleccionar la carrera y el código del plan (respetando ese orden) </w:t>
      </w:r>
      <w:r w:rsidR="00167E16">
        <w:t>correspondientes</w:t>
      </w:r>
      <w:r>
        <w:t xml:space="preserve">, como así también completar los datos de la casilla descripción (la cual es opcional) y seleccionar el plan (archivo .PDF) a subir desde el explorador de archivos. </w:t>
      </w:r>
    </w:p>
    <w:p w:rsidR="00C76E48" w:rsidRPr="001D4104" w:rsidRDefault="00C76E48" w:rsidP="00AF7391">
      <w:pPr>
        <w:pStyle w:val="PSI-Normal"/>
      </w:pPr>
      <w:r>
        <w:lastRenderedPageBreak/>
        <w:t xml:space="preserve">Una vez terminados estos pasos presionamos el botón </w:t>
      </w:r>
      <w:r w:rsidRPr="001D4104">
        <w:rPr>
          <w:b/>
        </w:rPr>
        <w:t>&lt;</w:t>
      </w:r>
      <w:r>
        <w:rPr>
          <w:b/>
        </w:rPr>
        <w:t>Subir Plan</w:t>
      </w:r>
      <w:r w:rsidRPr="001D4104">
        <w:rPr>
          <w:b/>
        </w:rPr>
        <w:t>&gt;</w:t>
      </w:r>
      <w:r>
        <w:t xml:space="preserve">. Si desea puede anular la operación presionando el botón </w:t>
      </w:r>
      <w:r>
        <w:rPr>
          <w:b/>
        </w:rPr>
        <w:t>&lt;Volver a Inicio</w:t>
      </w:r>
      <w:r w:rsidRPr="003D0720">
        <w:rPr>
          <w:b/>
        </w:rPr>
        <w:t>&gt;</w:t>
      </w:r>
      <w:r>
        <w:t>.</w:t>
      </w:r>
      <w:r>
        <w:rPr>
          <w:b/>
        </w:rPr>
        <w:t xml:space="preserve"> </w:t>
      </w:r>
    </w:p>
    <w:p w:rsidR="00587531" w:rsidRDefault="00587531" w:rsidP="00AF7391">
      <w:pPr>
        <w:pStyle w:val="PSI-Normal"/>
      </w:pPr>
      <w:r>
        <w:t xml:space="preserve">Al presionar el botón </w:t>
      </w:r>
      <w:r w:rsidRPr="00487F57">
        <w:rPr>
          <w:b/>
        </w:rPr>
        <w:t>&lt;Subir P</w:t>
      </w:r>
      <w:r>
        <w:rPr>
          <w:b/>
        </w:rPr>
        <w:t>lan</w:t>
      </w:r>
      <w:r w:rsidRPr="00487F57">
        <w:rPr>
          <w:b/>
        </w:rPr>
        <w:t>&gt;</w:t>
      </w:r>
      <w:r>
        <w:t xml:space="preserve"> se presentará un cuadro de diálogo pidiéndonos confirmar la carga del plan (archivo .PDF). Hagamos clic sobre el botón </w:t>
      </w:r>
      <w:r w:rsidRPr="00487F57">
        <w:rPr>
          <w:b/>
        </w:rPr>
        <w:t>&lt;Confirmar&gt;</w:t>
      </w:r>
      <w:r>
        <w:t xml:space="preserve"> para subirlo al sistema o sobre </w:t>
      </w:r>
      <w:r w:rsidRPr="00487F57">
        <w:rPr>
          <w:b/>
        </w:rPr>
        <w:t>&lt;Cancelar&gt;</w:t>
      </w:r>
      <w:r>
        <w:t xml:space="preserve"> para anular la operación.</w:t>
      </w:r>
    </w:p>
    <w:p w:rsidR="00587531" w:rsidRDefault="00587531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836867"/>
            <wp:effectExtent l="19050" t="0" r="0" b="0"/>
            <wp:docPr id="43" name="Imagen 12" descr="C:\xampp\htdocs\vaspa\Construcción\Screenshots CU\Empleado SA\CU Subir Plan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xampp\htdocs\vaspa\Construcción\Screenshots CU\Empleado SA\CU Subir Plan\6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6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482" w:rsidRDefault="00EC2482" w:rsidP="00AF7391">
      <w:pPr>
        <w:pStyle w:val="PSI-Normal"/>
      </w:pPr>
      <w:r w:rsidRPr="00FC050E">
        <w:rPr>
          <w:b/>
          <w:u w:val="single"/>
        </w:rPr>
        <w:t>Nota:</w:t>
      </w:r>
      <w:r>
        <w:t xml:space="preserve"> Sólo podrán subirse archivos con extensión .PDF y cuyo tamaño no supere los 2 Mb. </w:t>
      </w:r>
    </w:p>
    <w:p w:rsidR="00587531" w:rsidRDefault="00587531" w:rsidP="00AF7391">
      <w:pPr>
        <w:pStyle w:val="PSI-Normal"/>
      </w:pPr>
    </w:p>
    <w:p w:rsidR="0035183E" w:rsidRDefault="0035183E" w:rsidP="0057224C">
      <w:pPr>
        <w:pStyle w:val="PSI-Comentario"/>
      </w:pPr>
    </w:p>
    <w:p w:rsidR="00767BC2" w:rsidRDefault="00767BC2" w:rsidP="0057224C">
      <w:pPr>
        <w:pStyle w:val="PSI-Comentario"/>
      </w:pPr>
    </w:p>
    <w:p w:rsidR="00767BC2" w:rsidRDefault="00AD4701" w:rsidP="00767BC2">
      <w:pPr>
        <w:pStyle w:val="PSI-Ttulo2"/>
      </w:pPr>
      <w:bookmarkStart w:id="20" w:name="_Toc45216222"/>
      <w:r>
        <w:t xml:space="preserve">Gestionar </w:t>
      </w:r>
      <w:r w:rsidR="00767BC2">
        <w:t>Carrera</w:t>
      </w:r>
      <w:bookmarkEnd w:id="20"/>
    </w:p>
    <w:p w:rsidR="00627977" w:rsidRDefault="00627977" w:rsidP="00AF7391">
      <w:pPr>
        <w:pStyle w:val="PSI-Normal"/>
      </w:pPr>
      <w:r>
        <w:t>Para acceder a este módulo, nos dirigiremos al menú principal -&gt;Carreras, como se ilustra en la siguiente imagen.</w:t>
      </w:r>
    </w:p>
    <w:p w:rsidR="00627977" w:rsidRDefault="00627977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29773"/>
            <wp:effectExtent l="19050" t="0" r="0" b="0"/>
            <wp:docPr id="53" name="Imagen 13" descr="C:\xampp\htdocs\vaspa\Construcción\Screenshots CU\Empleado SA\Panel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xampp\htdocs\vaspa\Construcción\Screenshots CU\Empleado SA\Panel 4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9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977" w:rsidRDefault="00627977" w:rsidP="00AF7391">
      <w:pPr>
        <w:pStyle w:val="PSI-Normal"/>
      </w:pPr>
      <w:r>
        <w:t xml:space="preserve">A continuación se mostrará la pantalla carreras, la cual contiene el botón </w:t>
      </w:r>
      <w:r>
        <w:rPr>
          <w:b/>
        </w:rPr>
        <w:t>&lt;Nueva Carrera</w:t>
      </w:r>
      <w:r w:rsidRPr="007F0FD5">
        <w:rPr>
          <w:b/>
        </w:rPr>
        <w:t>&gt;</w:t>
      </w:r>
      <w:r>
        <w:t xml:space="preserve"> y un listado de cada carrera del sistema junto a tres botones denominados </w:t>
      </w:r>
      <w:r w:rsidRPr="007F0FD5">
        <w:rPr>
          <w:b/>
        </w:rPr>
        <w:t xml:space="preserve">&lt;Ver </w:t>
      </w:r>
      <w:r>
        <w:rPr>
          <w:b/>
        </w:rPr>
        <w:t>Planes</w:t>
      </w:r>
      <w:r w:rsidRPr="007F0FD5">
        <w:rPr>
          <w:b/>
        </w:rPr>
        <w:t>&gt;</w:t>
      </w:r>
      <w:r>
        <w:t xml:space="preserve">, </w:t>
      </w:r>
      <w:r w:rsidRPr="007F0FD5">
        <w:rPr>
          <w:b/>
        </w:rPr>
        <w:t>&lt;Modificar&gt;</w:t>
      </w:r>
      <w:r>
        <w:t xml:space="preserve"> y </w:t>
      </w:r>
      <w:r w:rsidRPr="007F0FD5">
        <w:rPr>
          <w:b/>
        </w:rPr>
        <w:t>&lt;Eliminar&gt;</w:t>
      </w:r>
      <w:r w:rsidRPr="00995299">
        <w:t>.</w:t>
      </w:r>
    </w:p>
    <w:p w:rsidR="00627977" w:rsidRDefault="00627977" w:rsidP="00627977">
      <w:pPr>
        <w:pStyle w:val="PSI-Comentario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3059039"/>
            <wp:effectExtent l="19050" t="0" r="0" b="0"/>
            <wp:docPr id="54" name="Imagen 14" descr="C:\xampp\htdocs\vaspa\Construcción\Screenshots CU\Empleado SA\CU Gestionar Carrera\Pantalla 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xampp\htdocs\vaspa\Construcción\Screenshots CU\Empleado SA\CU Gestionar Carrera\Pantalla Inicial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9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977" w:rsidRDefault="00072049" w:rsidP="00627977">
      <w:pPr>
        <w:pStyle w:val="PSI-Ttulo3"/>
      </w:pPr>
      <w:bookmarkStart w:id="21" w:name="_Toc45216223"/>
      <w:r>
        <w:t>Alta de Carrera</w:t>
      </w:r>
      <w:bookmarkEnd w:id="21"/>
    </w:p>
    <w:p w:rsidR="00627977" w:rsidRDefault="00627977" w:rsidP="00AF7391">
      <w:pPr>
        <w:pStyle w:val="PSI-Normal"/>
      </w:pPr>
      <w:r>
        <w:t>Para dar de alta un</w:t>
      </w:r>
      <w:r w:rsidR="00072049">
        <w:t>a nueva</w:t>
      </w:r>
      <w:r>
        <w:t xml:space="preserve"> </w:t>
      </w:r>
      <w:r w:rsidR="00072049">
        <w:t>carrera en el</w:t>
      </w:r>
      <w:r>
        <w:t xml:space="preserve"> sistema, presione el botón </w:t>
      </w:r>
      <w:r w:rsidR="00072049">
        <w:rPr>
          <w:b/>
        </w:rPr>
        <w:t>&lt;Nueva</w:t>
      </w:r>
      <w:r w:rsidRPr="001D4104">
        <w:rPr>
          <w:b/>
        </w:rPr>
        <w:t xml:space="preserve"> </w:t>
      </w:r>
      <w:r w:rsidR="00072049">
        <w:rPr>
          <w:b/>
        </w:rPr>
        <w:t>Carrera</w:t>
      </w:r>
      <w:r w:rsidRPr="001D4104">
        <w:rPr>
          <w:b/>
        </w:rPr>
        <w:t>&gt;</w:t>
      </w:r>
      <w:r>
        <w:rPr>
          <w:b/>
        </w:rPr>
        <w:t xml:space="preserve"> </w:t>
      </w:r>
      <w:r w:rsidR="00072049">
        <w:t>de la pantalla carreras</w:t>
      </w:r>
      <w:r w:rsidRPr="001D4104">
        <w:t>.</w:t>
      </w:r>
      <w:r>
        <w:rPr>
          <w:b/>
        </w:rPr>
        <w:t xml:space="preserve"> </w:t>
      </w:r>
    </w:p>
    <w:p w:rsidR="00627977" w:rsidRDefault="00627977" w:rsidP="00AF7391">
      <w:pPr>
        <w:pStyle w:val="PSI-Normal"/>
      </w:pPr>
      <w:r>
        <w:t xml:space="preserve">En la siguiente imagen se muestra la apariencia de esta utilidad. </w:t>
      </w:r>
    </w:p>
    <w:p w:rsidR="00627977" w:rsidRDefault="00E94279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675932"/>
            <wp:effectExtent l="19050" t="0" r="0" b="0"/>
            <wp:docPr id="72" name="Imagen 16" descr="C:\xampp\htdocs\vaspa\Construcción\Screenshots CU\Empleado SA\CU Gestionar Carrera\Alt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xampp\htdocs\vaspa\Construcción\Screenshots CU\Empleado SA\CU Gestionar Carrera\Alta\1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75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977" w:rsidRDefault="00627977" w:rsidP="00AF7391">
      <w:pPr>
        <w:pStyle w:val="PSI-Normal"/>
      </w:pPr>
      <w:r>
        <w:t>En este punto el sistema se encuentra listo para agregar un</w:t>
      </w:r>
      <w:r w:rsidR="004A474C">
        <w:t>a nueva</w:t>
      </w:r>
      <w:r>
        <w:t xml:space="preserve"> </w:t>
      </w:r>
      <w:r w:rsidR="004A474C">
        <w:t>carrera</w:t>
      </w:r>
      <w:r>
        <w:t xml:space="preserve"> a nuestra base de datos, para ello debemos completar todos los datos de las casillas (</w:t>
      </w:r>
      <w:r w:rsidR="004A474C">
        <w:t>Código de Carrera, Nombre de Carrera</w:t>
      </w:r>
      <w:r>
        <w:t xml:space="preserve">). Una vez terminados estos pasos presionamos el botón </w:t>
      </w:r>
      <w:r w:rsidRPr="001D4104">
        <w:rPr>
          <w:b/>
        </w:rPr>
        <w:t>&lt;Confirmar&gt;</w:t>
      </w:r>
      <w:r>
        <w:t xml:space="preserve">. </w:t>
      </w:r>
    </w:p>
    <w:p w:rsidR="00627977" w:rsidRPr="001D4104" w:rsidRDefault="00627977" w:rsidP="00AF7391">
      <w:pPr>
        <w:pStyle w:val="PSI-Normal"/>
      </w:pPr>
      <w:r>
        <w:t xml:space="preserve">Si desea puede anular la operación presionando el botón </w:t>
      </w:r>
      <w:r w:rsidRPr="003D0720">
        <w:rPr>
          <w:b/>
        </w:rPr>
        <w:t>&lt;Cancelar&gt;</w:t>
      </w:r>
      <w:r>
        <w:t>.</w:t>
      </w:r>
      <w:r>
        <w:rPr>
          <w:b/>
        </w:rPr>
        <w:t xml:space="preserve"> </w:t>
      </w:r>
    </w:p>
    <w:p w:rsidR="00627977" w:rsidRDefault="00627977" w:rsidP="00627977">
      <w:pPr>
        <w:pStyle w:val="PSI-Ttulo3"/>
      </w:pPr>
    </w:p>
    <w:p w:rsidR="00627977" w:rsidRDefault="00226699" w:rsidP="00627977">
      <w:pPr>
        <w:pStyle w:val="PSI-Ttulo3"/>
      </w:pPr>
      <w:bookmarkStart w:id="22" w:name="_Toc45216224"/>
      <w:r>
        <w:t>Baja de Carrera</w:t>
      </w:r>
      <w:bookmarkEnd w:id="22"/>
    </w:p>
    <w:p w:rsidR="00627977" w:rsidRDefault="00627977" w:rsidP="00AF7391">
      <w:pPr>
        <w:pStyle w:val="PSI-Normal"/>
      </w:pPr>
      <w:r>
        <w:t xml:space="preserve">Esta acción podrá realizarse presionando el botón </w:t>
      </w:r>
      <w:r w:rsidRPr="00153FF4">
        <w:rPr>
          <w:b/>
        </w:rPr>
        <w:t>&lt;Eliminar&gt;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>cada</w:t>
      </w:r>
      <w:r w:rsidR="00226699">
        <w:t xml:space="preserve"> carrera</w:t>
      </w:r>
      <w:r>
        <w:rPr>
          <w:b/>
        </w:rPr>
        <w:t xml:space="preserve"> </w:t>
      </w:r>
      <w:r w:rsidR="00226699">
        <w:t>de la pantalla carreras</w:t>
      </w:r>
      <w:r>
        <w:t xml:space="preserve">. </w:t>
      </w:r>
    </w:p>
    <w:p w:rsidR="00627977" w:rsidRDefault="00226699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18571"/>
            <wp:effectExtent l="19050" t="0" r="0" b="0"/>
            <wp:docPr id="56" name="Imagen 16" descr="C:\xampp\htdocs\vaspa\Construcción\Screenshots CU\Empleado SA\CU Gestionar Carrera\Baj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xampp\htdocs\vaspa\Construcción\Screenshots CU\Empleado SA\CU Gestionar Carrera\Baja\1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977" w:rsidRDefault="00627977" w:rsidP="00AF7391">
      <w:pPr>
        <w:pStyle w:val="PSI-Normal"/>
      </w:pPr>
      <w:r>
        <w:t xml:space="preserve">Al presionar dicho botón se mostrará una nueva pantalla, la cual contiene los botones </w:t>
      </w:r>
      <w:r w:rsidRPr="007F0FD5">
        <w:rPr>
          <w:b/>
        </w:rPr>
        <w:t>&lt;</w:t>
      </w:r>
      <w:r>
        <w:rPr>
          <w:b/>
        </w:rPr>
        <w:t>Si, deseo eliminar</w:t>
      </w:r>
      <w:r w:rsidRPr="007F0FD5">
        <w:rPr>
          <w:b/>
        </w:rPr>
        <w:t>&gt;</w:t>
      </w:r>
      <w:r>
        <w:rPr>
          <w:b/>
        </w:rPr>
        <w:t xml:space="preserve"> </w:t>
      </w:r>
      <w:r>
        <w:t xml:space="preserve">y </w:t>
      </w:r>
      <w:r w:rsidRPr="007F0FD5">
        <w:rPr>
          <w:b/>
        </w:rPr>
        <w:t>&lt;</w:t>
      </w:r>
      <w:r>
        <w:rPr>
          <w:b/>
        </w:rPr>
        <w:t>No (Salir de esta pantalla)</w:t>
      </w:r>
      <w:r w:rsidRPr="007F0FD5">
        <w:rPr>
          <w:b/>
        </w:rPr>
        <w:t>&gt;</w:t>
      </w:r>
      <w:r>
        <w:t xml:space="preserve"> pidiéndonos confirmar la eliminación de</w:t>
      </w:r>
      <w:r w:rsidR="00B926BC">
        <w:t xml:space="preserve"> </w:t>
      </w:r>
      <w:r>
        <w:t>l</w:t>
      </w:r>
      <w:r w:rsidR="00B926BC">
        <w:t>a</w:t>
      </w:r>
      <w:r>
        <w:t xml:space="preserve"> </w:t>
      </w:r>
      <w:r w:rsidR="00B926BC">
        <w:t>carrera</w:t>
      </w:r>
      <w:r>
        <w:t xml:space="preserve">. </w:t>
      </w:r>
    </w:p>
    <w:p w:rsidR="00627977" w:rsidRDefault="00B926BC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1921830"/>
            <wp:effectExtent l="19050" t="0" r="0" b="0"/>
            <wp:docPr id="57" name="Imagen 17" descr="C:\xampp\htdocs\vaspa\Construcción\Screenshots CU\Empleado SA\CU Gestionar Carrera\Baja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xampp\htdocs\vaspa\Construcción\Screenshots CU\Empleado SA\CU Gestionar Carrera\Baja\2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21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977" w:rsidRDefault="00627977" w:rsidP="00AF7391">
      <w:pPr>
        <w:pStyle w:val="PSI-Normal"/>
      </w:pPr>
      <w:r>
        <w:t xml:space="preserve">Hagamos clic sobre el botón </w:t>
      </w:r>
      <w:r w:rsidRPr="00153FF4">
        <w:rPr>
          <w:b/>
        </w:rPr>
        <w:t>&lt;Si, deseo eliminar&gt;</w:t>
      </w:r>
      <w:r w:rsidR="00B926BC">
        <w:t xml:space="preserve"> para eliminarla</w:t>
      </w:r>
      <w:r>
        <w:t xml:space="preserve"> o sobre </w:t>
      </w:r>
      <w:r w:rsidRPr="00153FF4">
        <w:rPr>
          <w:b/>
        </w:rPr>
        <w:t>&lt;No (Salir de esta pantalla)&gt;</w:t>
      </w:r>
      <w:r>
        <w:t xml:space="preserve"> para cancelar la operación.</w:t>
      </w:r>
    </w:p>
    <w:p w:rsidR="00627977" w:rsidRDefault="00B260F5" w:rsidP="00AF7391">
      <w:pPr>
        <w:pStyle w:val="PSI-Normal"/>
      </w:pPr>
      <w:r w:rsidRPr="00B260F5">
        <w:rPr>
          <w:b/>
          <w:u w:val="single"/>
        </w:rPr>
        <w:t xml:space="preserve">Nota: </w:t>
      </w:r>
      <w:r w:rsidR="00C1440D">
        <w:t xml:space="preserve">Si la </w:t>
      </w:r>
      <w:r w:rsidR="00B433AB">
        <w:t>C</w:t>
      </w:r>
      <w:r w:rsidR="00C1440D">
        <w:t>arrera que desea eliminar posee Planes asociados, deberá eliminarlos primero para poder realizar esta operación (Ver Sección Gestionar Plan</w:t>
      </w:r>
      <w:r w:rsidR="00421870">
        <w:t xml:space="preserve"> del presente manual</w:t>
      </w:r>
      <w:r w:rsidR="00C1440D">
        <w:t xml:space="preserve">). </w:t>
      </w:r>
    </w:p>
    <w:p w:rsidR="005531D6" w:rsidRPr="00C1440D" w:rsidRDefault="005531D6" w:rsidP="00AF7391">
      <w:pPr>
        <w:pStyle w:val="PSI-Normal"/>
      </w:pPr>
    </w:p>
    <w:p w:rsidR="00627977" w:rsidRDefault="00627977" w:rsidP="00627977">
      <w:pPr>
        <w:pStyle w:val="PSI-Ttulo3"/>
      </w:pPr>
      <w:bookmarkStart w:id="23" w:name="_Toc45216225"/>
      <w:r>
        <w:t>Modificar</w:t>
      </w:r>
      <w:r w:rsidR="006F72CF">
        <w:t xml:space="preserve">  Carrera</w:t>
      </w:r>
      <w:bookmarkEnd w:id="23"/>
    </w:p>
    <w:p w:rsidR="00627977" w:rsidRDefault="00627977" w:rsidP="00AF7391">
      <w:pPr>
        <w:pStyle w:val="PSI-Normal"/>
      </w:pPr>
      <w:r>
        <w:t xml:space="preserve">Esta acción podrá realizarse presionando el botón </w:t>
      </w:r>
      <w:r>
        <w:rPr>
          <w:b/>
        </w:rPr>
        <w:t>&lt;Modificar</w:t>
      </w:r>
      <w:r w:rsidRPr="00153FF4">
        <w:rPr>
          <w:b/>
        </w:rPr>
        <w:t>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>cada</w:t>
      </w:r>
      <w:r w:rsidR="006F72CF">
        <w:t xml:space="preserve"> carrera</w:t>
      </w:r>
      <w:r>
        <w:rPr>
          <w:b/>
        </w:rPr>
        <w:t xml:space="preserve"> </w:t>
      </w:r>
      <w:r w:rsidR="006F72CF">
        <w:t>de la pantalla carreras</w:t>
      </w:r>
      <w:r>
        <w:t xml:space="preserve">. </w:t>
      </w:r>
    </w:p>
    <w:p w:rsidR="00627977" w:rsidRDefault="006F72CF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38806"/>
            <wp:effectExtent l="19050" t="0" r="0" b="0"/>
            <wp:docPr id="58" name="Imagen 18" descr="C:\xampp\htdocs\vaspa\Construcción\Screenshots CU\Empleado SA\CU Gestionar Carrera\Modificación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xampp\htdocs\vaspa\Construcción\Screenshots CU\Empleado SA\CU Gestionar Carrera\Modificación\1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977" w:rsidRDefault="00627977" w:rsidP="00AF7391">
      <w:pPr>
        <w:pStyle w:val="PSI-Normal"/>
      </w:pPr>
      <w:r>
        <w:t>Al presionar dicho botón se mostrará una nueva pantalla con los datos precargados de</w:t>
      </w:r>
      <w:r w:rsidR="00B228BE">
        <w:t xml:space="preserve"> </w:t>
      </w:r>
      <w:r>
        <w:t>l</w:t>
      </w:r>
      <w:r w:rsidR="00B228BE">
        <w:t>a</w:t>
      </w:r>
      <w:r>
        <w:t xml:space="preserve"> </w:t>
      </w:r>
      <w:r w:rsidR="00B228BE">
        <w:t>carrera</w:t>
      </w:r>
      <w:r>
        <w:t>, donde usted podrá modificar cualquiera de ellos como se presenta a continuación.</w:t>
      </w:r>
    </w:p>
    <w:p w:rsidR="00627977" w:rsidRDefault="00B1766D" w:rsidP="00AF7391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2495341"/>
            <wp:effectExtent l="19050" t="0" r="0" b="0"/>
            <wp:docPr id="73" name="Imagen 17" descr="C:\xampp\htdocs\vaspa\Construcción\Screenshots CU\Empleado SA\CU Gestionar Carrera\Modificación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xampp\htdocs\vaspa\Construcción\Screenshots CU\Empleado SA\CU Gestionar Carrera\Modificación\2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95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977" w:rsidRPr="00E37D6A" w:rsidRDefault="00627977" w:rsidP="00627977">
      <w:pPr>
        <w:pStyle w:val="PSI-Ttulo3"/>
        <w:rPr>
          <w:lang w:val="es-AR"/>
        </w:rPr>
      </w:pPr>
    </w:p>
    <w:p w:rsidR="00627977" w:rsidRDefault="00627977" w:rsidP="00AF7391">
      <w:pPr>
        <w:pStyle w:val="PSI-Normal"/>
      </w:pPr>
      <w:r>
        <w:t xml:space="preserve">Una vez que hayamos realizado todos los cambios deseados, presionemos el botón </w:t>
      </w:r>
      <w:r w:rsidRPr="00CC5A97">
        <w:rPr>
          <w:b/>
        </w:rPr>
        <w:t>&lt;Confirmar&gt;</w:t>
      </w:r>
      <w:r>
        <w:t xml:space="preserve"> para guardar los mismos o el botón </w:t>
      </w:r>
      <w:r w:rsidRPr="00CC5A97">
        <w:rPr>
          <w:b/>
        </w:rPr>
        <w:t>&lt;Cancelar&gt;</w:t>
      </w:r>
      <w:r>
        <w:t xml:space="preserve"> para descartar los cambios a realizar.</w:t>
      </w:r>
    </w:p>
    <w:p w:rsidR="00627977" w:rsidRDefault="00627977" w:rsidP="00627977">
      <w:pPr>
        <w:pStyle w:val="PSI-Comentario"/>
      </w:pPr>
    </w:p>
    <w:p w:rsidR="00627977" w:rsidRDefault="00AC461C" w:rsidP="00627977">
      <w:pPr>
        <w:pStyle w:val="PSI-Ttulo3"/>
      </w:pPr>
      <w:bookmarkStart w:id="24" w:name="_Toc45216226"/>
      <w:r>
        <w:t>Ver Planes</w:t>
      </w:r>
      <w:bookmarkEnd w:id="24"/>
    </w:p>
    <w:p w:rsidR="00627977" w:rsidRDefault="00627977" w:rsidP="00AF7391">
      <w:pPr>
        <w:pStyle w:val="PSI-Normal"/>
      </w:pPr>
      <w:r>
        <w:t xml:space="preserve">Esta acción podrá realizarse presionando el botón </w:t>
      </w:r>
      <w:r w:rsidR="00AC461C">
        <w:rPr>
          <w:b/>
        </w:rPr>
        <w:t>&lt;Ver Planes</w:t>
      </w:r>
      <w:r w:rsidRPr="00153FF4">
        <w:rPr>
          <w:b/>
        </w:rPr>
        <w:t>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>cada</w:t>
      </w:r>
      <w:r w:rsidR="00AC461C">
        <w:t xml:space="preserve"> carrera de la pantalla carreras</w:t>
      </w:r>
      <w:r>
        <w:t xml:space="preserve">. </w:t>
      </w:r>
    </w:p>
    <w:p w:rsidR="00627977" w:rsidRDefault="003B7534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07531"/>
            <wp:effectExtent l="19050" t="0" r="0" b="0"/>
            <wp:docPr id="60" name="Imagen 20" descr="C:\xampp\htdocs\vaspa\Construcción\Screenshots CU\Empleado SA\CU Gestionar Carrera\Ver Plane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xampp\htdocs\vaspa\Construcción\Screenshots CU\Empleado SA\CU Gestionar Carrera\Ver Planes\1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7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977" w:rsidRDefault="00627977" w:rsidP="00AF7391">
      <w:pPr>
        <w:pStyle w:val="PSI-Normal"/>
      </w:pPr>
      <w:r>
        <w:t>Al presionar dicho botón se mostrará una nueva</w:t>
      </w:r>
      <w:r w:rsidR="0091400C">
        <w:t xml:space="preserve"> pantalla con el listado de planes asociados a la carrera </w:t>
      </w:r>
      <w:r>
        <w:t>en cuestión como se presenta a continuación.</w:t>
      </w:r>
    </w:p>
    <w:p w:rsidR="00627977" w:rsidRDefault="00A23CFD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012034"/>
            <wp:effectExtent l="19050" t="0" r="0" b="0"/>
            <wp:docPr id="61" name="Imagen 21" descr="C:\xampp\htdocs\vaspa\Construcción\Screenshots CU\Empleado SA\CU Gestionar Carrera\Ver Plane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xampp\htdocs\vaspa\Construcción\Screenshots CU\Empleado SA\CU Gestionar Carrera\Ver Planes\2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12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E47" w:rsidRPr="003C3A14" w:rsidRDefault="00F27E47" w:rsidP="00AF7391">
      <w:pPr>
        <w:pStyle w:val="PSI-Normal"/>
      </w:pPr>
      <w:r>
        <w:t xml:space="preserve">Hagamos click sobre el botón </w:t>
      </w:r>
      <w:r w:rsidRPr="006F2A3A">
        <w:rPr>
          <w:b/>
        </w:rPr>
        <w:t>&lt;Volver a Carreras&gt;</w:t>
      </w:r>
      <w:r>
        <w:rPr>
          <w:b/>
        </w:rPr>
        <w:t xml:space="preserve"> </w:t>
      </w:r>
      <w:r>
        <w:t>para regresar nuevamente a la pantalla carreras.</w:t>
      </w:r>
    </w:p>
    <w:p w:rsidR="001D2701" w:rsidRDefault="001D2701" w:rsidP="00AF7391">
      <w:pPr>
        <w:pStyle w:val="PSI-Normal"/>
      </w:pPr>
    </w:p>
    <w:p w:rsidR="001D2701" w:rsidRDefault="001D2701" w:rsidP="00AF7391">
      <w:pPr>
        <w:pStyle w:val="PSI-Normal"/>
      </w:pPr>
      <w:r>
        <w:t>Caso contrario, si desea, también pu</w:t>
      </w:r>
      <w:r w:rsidR="008463B4">
        <w:t>e</w:t>
      </w:r>
      <w:r>
        <w:t xml:space="preserve">de ver cada una de las asignaturas asociadas a un plan. </w:t>
      </w:r>
    </w:p>
    <w:p w:rsidR="001D2701" w:rsidRDefault="001D2701" w:rsidP="00AF7391">
      <w:pPr>
        <w:pStyle w:val="PSI-Normal"/>
      </w:pPr>
      <w:r w:rsidRPr="001D2701">
        <w:rPr>
          <w:noProof/>
          <w:lang w:eastAsia="es-AR"/>
        </w:rPr>
        <w:drawing>
          <wp:inline distT="0" distB="0" distL="0" distR="0">
            <wp:extent cx="5400040" cy="365376"/>
            <wp:effectExtent l="19050" t="0" r="0" b="0"/>
            <wp:docPr id="65" name="Imagen 22" descr="C:\xampp\htdocs\vaspa\Construcción\Screenshots CU\Empleado SA\CU Gestionar Carrera\Ver Plane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xampp\htdocs\vaspa\Construcción\Screenshots CU\Empleado SA\CU Gestionar Carrera\Ver Planes\3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5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CFD" w:rsidRDefault="001D2701" w:rsidP="00AF7391">
      <w:pPr>
        <w:pStyle w:val="PSI-Normal"/>
      </w:pPr>
      <w:r>
        <w:t xml:space="preserve">Para esto, presionamos </w:t>
      </w:r>
      <w:r w:rsidR="00A23CFD">
        <w:t xml:space="preserve">el botón </w:t>
      </w:r>
      <w:r w:rsidR="00A23CFD" w:rsidRPr="00A23CFD">
        <w:rPr>
          <w:b/>
        </w:rPr>
        <w:t>&lt;Ver Asignaturas del Plan&gt;</w:t>
      </w:r>
      <w:r>
        <w:rPr>
          <w:b/>
        </w:rPr>
        <w:t xml:space="preserve"> </w:t>
      </w:r>
      <w:r>
        <w:t>asociado a cada uno</w:t>
      </w:r>
      <w:r w:rsidR="00A23CFD">
        <w:t>.</w:t>
      </w:r>
    </w:p>
    <w:p w:rsidR="00F27E47" w:rsidRDefault="001D2701" w:rsidP="00AF7391">
      <w:pPr>
        <w:pStyle w:val="PSI-Normal"/>
      </w:pPr>
      <w:r>
        <w:t>Este al ser clickeado,</w:t>
      </w:r>
      <w:r w:rsidR="00A23CFD">
        <w:t xml:space="preserve"> mostrará una nueva pantalla con las asignaturas asociadas al plan</w:t>
      </w:r>
      <w:r>
        <w:t xml:space="preserve"> como puede ver a continuación.</w:t>
      </w:r>
    </w:p>
    <w:p w:rsidR="00A23CFD" w:rsidRPr="00A23CFD" w:rsidRDefault="00A23CFD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4001161"/>
            <wp:effectExtent l="19050" t="0" r="0" b="0"/>
            <wp:docPr id="63" name="Imagen 23" descr="C:\xampp\htdocs\vaspa\Construcción\Screenshots CU\Empleado SA\CU Gestionar Carrera\Ver Plane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xampp\htdocs\vaspa\Construcción\Screenshots CU\Empleado SA\CU Gestionar Carrera\Ver Planes\4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01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D43" w:rsidRDefault="00AC2D43" w:rsidP="00AF7391">
      <w:pPr>
        <w:pStyle w:val="PSI-Normal"/>
      </w:pPr>
      <w:r w:rsidRPr="00B260F5">
        <w:rPr>
          <w:b/>
          <w:u w:val="single"/>
        </w:rPr>
        <w:t xml:space="preserve">Nota: </w:t>
      </w:r>
      <w:r w:rsidR="00181E69">
        <w:t xml:space="preserve"> En esta sección no se entrará en detalle del funcionamiento de esta pantalla. Para ver su utilidad diríjase a </w:t>
      </w:r>
      <w:r>
        <w:t xml:space="preserve">la Sección Gestionar Plan del presente manual. </w:t>
      </w:r>
    </w:p>
    <w:p w:rsidR="00627977" w:rsidRDefault="00627977" w:rsidP="00767BC2">
      <w:pPr>
        <w:pStyle w:val="PSI-Ttulo2"/>
      </w:pPr>
    </w:p>
    <w:p w:rsidR="00767BC2" w:rsidRDefault="00AD4701" w:rsidP="00767BC2">
      <w:pPr>
        <w:pStyle w:val="PSI-Ttulo2"/>
      </w:pPr>
      <w:bookmarkStart w:id="25" w:name="_Toc45216227"/>
      <w:r>
        <w:t xml:space="preserve">Gestionar </w:t>
      </w:r>
      <w:r w:rsidR="00767BC2">
        <w:t>Plan</w:t>
      </w:r>
      <w:bookmarkEnd w:id="25"/>
    </w:p>
    <w:p w:rsidR="00624316" w:rsidRDefault="00624316" w:rsidP="00AF7391">
      <w:pPr>
        <w:pStyle w:val="PSI-Normal"/>
      </w:pPr>
      <w:r>
        <w:t>Para acceder a este módulo, nos dirigiremos al menú principal -&gt;</w:t>
      </w:r>
      <w:r w:rsidR="00A9033E">
        <w:t>Planes</w:t>
      </w:r>
      <w:r>
        <w:t>, como se ilustra en la siguiente imagen.</w:t>
      </w:r>
    </w:p>
    <w:p w:rsidR="00624316" w:rsidRDefault="00A9033E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29773"/>
            <wp:effectExtent l="19050" t="0" r="0" b="0"/>
            <wp:docPr id="77" name="Imagen 24" descr="C:\xampp\htdocs\vaspa\Construcción\Screenshots CU\Empleado SA\Panel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xampp\htdocs\vaspa\Construcción\Screenshots CU\Empleado SA\Panel 5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9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316" w:rsidRDefault="00624316" w:rsidP="00AF7391">
      <w:pPr>
        <w:pStyle w:val="PSI-Normal"/>
      </w:pPr>
      <w:r>
        <w:lastRenderedPageBreak/>
        <w:t xml:space="preserve">A continuación se mostrará la pantalla </w:t>
      </w:r>
      <w:r w:rsidR="00A9033E">
        <w:t>planes</w:t>
      </w:r>
      <w:r>
        <w:t xml:space="preserve">, la cual contiene el botón </w:t>
      </w:r>
      <w:r>
        <w:rPr>
          <w:b/>
        </w:rPr>
        <w:t>&lt;Nuev</w:t>
      </w:r>
      <w:r w:rsidR="00A9033E">
        <w:rPr>
          <w:b/>
        </w:rPr>
        <w:t>o</w:t>
      </w:r>
      <w:r>
        <w:rPr>
          <w:b/>
        </w:rPr>
        <w:t xml:space="preserve"> </w:t>
      </w:r>
      <w:r w:rsidR="00A9033E">
        <w:rPr>
          <w:b/>
        </w:rPr>
        <w:t>Plan</w:t>
      </w:r>
      <w:r w:rsidRPr="007F0FD5">
        <w:rPr>
          <w:b/>
        </w:rPr>
        <w:t>&gt;</w:t>
      </w:r>
      <w:r>
        <w:t xml:space="preserve"> y un listado de cada </w:t>
      </w:r>
      <w:r w:rsidR="00A9033E">
        <w:t>plan</w:t>
      </w:r>
      <w:r>
        <w:t xml:space="preserve"> del sistema junto a tres botones denominados </w:t>
      </w:r>
      <w:r w:rsidRPr="007F0FD5">
        <w:rPr>
          <w:b/>
        </w:rPr>
        <w:t xml:space="preserve">&lt;Ver </w:t>
      </w:r>
      <w:r w:rsidR="00A9033E">
        <w:rPr>
          <w:b/>
        </w:rPr>
        <w:t>Asignaturas</w:t>
      </w:r>
      <w:r w:rsidRPr="007F0FD5">
        <w:rPr>
          <w:b/>
        </w:rPr>
        <w:t>&gt;</w:t>
      </w:r>
      <w:r>
        <w:t xml:space="preserve">, </w:t>
      </w:r>
      <w:r w:rsidRPr="007F0FD5">
        <w:rPr>
          <w:b/>
        </w:rPr>
        <w:t>&lt;Modificar&gt;</w:t>
      </w:r>
      <w:r>
        <w:t xml:space="preserve"> y </w:t>
      </w:r>
      <w:r w:rsidRPr="007F0FD5">
        <w:rPr>
          <w:b/>
        </w:rPr>
        <w:t>&lt;Eliminar&gt;</w:t>
      </w:r>
      <w:r w:rsidRPr="00995299">
        <w:t>.</w:t>
      </w:r>
    </w:p>
    <w:p w:rsidR="00624316" w:rsidRDefault="00AA1AFB" w:rsidP="00624316">
      <w:pPr>
        <w:pStyle w:val="PSI-Comentario"/>
      </w:pPr>
      <w:r>
        <w:rPr>
          <w:noProof/>
          <w:lang w:eastAsia="es-AR"/>
        </w:rPr>
        <w:drawing>
          <wp:inline distT="0" distB="0" distL="0" distR="0">
            <wp:extent cx="5400040" cy="2843269"/>
            <wp:effectExtent l="19050" t="0" r="0" b="0"/>
            <wp:docPr id="78" name="Imagen 25" descr="C:\xampp\htdocs\vaspa\Construcción\Screenshots CU\Empleado SA\CU Gestionar Plan\Pantalla 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xampp\htdocs\vaspa\Construcción\Screenshots CU\Empleado SA\CU Gestionar Plan\Pantalla Inicial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3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52D" w:rsidRDefault="0083552D" w:rsidP="00624316">
      <w:pPr>
        <w:pStyle w:val="PSI-Ttulo3"/>
      </w:pPr>
    </w:p>
    <w:p w:rsidR="00624316" w:rsidRDefault="00624316" w:rsidP="00624316">
      <w:pPr>
        <w:pStyle w:val="PSI-Ttulo3"/>
      </w:pPr>
      <w:bookmarkStart w:id="26" w:name="_Toc45216228"/>
      <w:r>
        <w:t xml:space="preserve">Alta de </w:t>
      </w:r>
      <w:r w:rsidR="0083552D">
        <w:t>Plan</w:t>
      </w:r>
      <w:bookmarkEnd w:id="26"/>
    </w:p>
    <w:p w:rsidR="00624316" w:rsidRDefault="00624316" w:rsidP="00AF7391">
      <w:pPr>
        <w:pStyle w:val="PSI-Normal"/>
      </w:pPr>
      <w:r>
        <w:t>Para dar de alta un nuev</w:t>
      </w:r>
      <w:r w:rsidR="0083552D">
        <w:t>o</w:t>
      </w:r>
      <w:r>
        <w:t xml:space="preserve"> </w:t>
      </w:r>
      <w:r w:rsidR="0083552D">
        <w:t>plan</w:t>
      </w:r>
      <w:r>
        <w:t xml:space="preserve"> en el sistema, presione el botón </w:t>
      </w:r>
      <w:r>
        <w:rPr>
          <w:b/>
        </w:rPr>
        <w:t>&lt;Nuev</w:t>
      </w:r>
      <w:r w:rsidR="0083552D">
        <w:rPr>
          <w:b/>
        </w:rPr>
        <w:t>o</w:t>
      </w:r>
      <w:r w:rsidRPr="001D4104">
        <w:rPr>
          <w:b/>
        </w:rPr>
        <w:t xml:space="preserve"> </w:t>
      </w:r>
      <w:r w:rsidR="0083552D">
        <w:rPr>
          <w:b/>
        </w:rPr>
        <w:t>Plan</w:t>
      </w:r>
      <w:r w:rsidRPr="001D4104">
        <w:rPr>
          <w:b/>
        </w:rPr>
        <w:t>&gt;</w:t>
      </w:r>
      <w:r>
        <w:rPr>
          <w:b/>
        </w:rPr>
        <w:t xml:space="preserve"> </w:t>
      </w:r>
      <w:r>
        <w:t xml:space="preserve">de la pantalla </w:t>
      </w:r>
      <w:r w:rsidR="0083552D">
        <w:t>planes</w:t>
      </w:r>
      <w:r w:rsidRPr="001D4104">
        <w:t>.</w:t>
      </w:r>
      <w:r>
        <w:rPr>
          <w:b/>
        </w:rPr>
        <w:t xml:space="preserve"> </w:t>
      </w:r>
    </w:p>
    <w:p w:rsidR="00624316" w:rsidRDefault="00624316" w:rsidP="00AF7391">
      <w:pPr>
        <w:pStyle w:val="PSI-Normal"/>
      </w:pPr>
      <w:r>
        <w:t xml:space="preserve">En la siguiente imagen se muestra la apariencia de esta utilidad. </w:t>
      </w:r>
    </w:p>
    <w:p w:rsidR="00624316" w:rsidRDefault="0083552D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973209"/>
            <wp:effectExtent l="19050" t="0" r="0" b="0"/>
            <wp:docPr id="79" name="Imagen 26" descr="C:\xampp\htdocs\vaspa\Construcción\Screenshots CU\Empleado SA\CU Gestionar Plan\Alt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xampp\htdocs\vaspa\Construcción\Screenshots CU\Empleado SA\CU Gestionar Plan\Alta\1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7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316" w:rsidRDefault="00624316" w:rsidP="00AF7391">
      <w:pPr>
        <w:pStyle w:val="PSI-Normal"/>
      </w:pPr>
      <w:r>
        <w:lastRenderedPageBreak/>
        <w:t>En este punto el sistema se encuentra listo para agregar un nuev</w:t>
      </w:r>
      <w:r w:rsidR="0083552D">
        <w:t>o</w:t>
      </w:r>
      <w:r>
        <w:t xml:space="preserve"> </w:t>
      </w:r>
      <w:r w:rsidR="0083552D">
        <w:t>plan</w:t>
      </w:r>
      <w:r>
        <w:t xml:space="preserve"> a nuestra base de datos, para ello debemos completar todos los datos de las casillas (Código de</w:t>
      </w:r>
      <w:r w:rsidR="0083552D">
        <w:t>l</w:t>
      </w:r>
      <w:r>
        <w:t xml:space="preserve"> </w:t>
      </w:r>
      <w:r w:rsidR="0083552D">
        <w:t>Plan</w:t>
      </w:r>
      <w:r>
        <w:t xml:space="preserve">, </w:t>
      </w:r>
      <w:r w:rsidR="0083552D">
        <w:t>Año de Inicio, Año de Fin</w:t>
      </w:r>
      <w:r>
        <w:t>)</w:t>
      </w:r>
      <w:r w:rsidR="0083552D">
        <w:t xml:space="preserve"> y seleccionar una carrera de la lista desplegable</w:t>
      </w:r>
      <w:r>
        <w:t xml:space="preserve">. Una vez terminados estos pasos presionamos el botón </w:t>
      </w:r>
      <w:r w:rsidRPr="001D4104">
        <w:rPr>
          <w:b/>
        </w:rPr>
        <w:t>&lt;Confirmar&gt;</w:t>
      </w:r>
      <w:r>
        <w:t xml:space="preserve">. </w:t>
      </w:r>
    </w:p>
    <w:p w:rsidR="00624316" w:rsidRPr="001D4104" w:rsidRDefault="00624316" w:rsidP="00AF7391">
      <w:pPr>
        <w:pStyle w:val="PSI-Normal"/>
      </w:pPr>
      <w:r>
        <w:t xml:space="preserve">Si desea puede anular la operación presionando el botón </w:t>
      </w:r>
      <w:r w:rsidRPr="003D0720">
        <w:rPr>
          <w:b/>
        </w:rPr>
        <w:t>&lt;Cancelar&gt;</w:t>
      </w:r>
      <w:r>
        <w:t>.</w:t>
      </w:r>
      <w:r>
        <w:rPr>
          <w:b/>
        </w:rPr>
        <w:t xml:space="preserve"> </w:t>
      </w:r>
    </w:p>
    <w:p w:rsidR="00624316" w:rsidRDefault="00624316" w:rsidP="00624316">
      <w:pPr>
        <w:pStyle w:val="PSI-Ttulo3"/>
      </w:pPr>
    </w:p>
    <w:p w:rsidR="00624316" w:rsidRDefault="00624316" w:rsidP="00624316">
      <w:pPr>
        <w:pStyle w:val="PSI-Ttulo3"/>
      </w:pPr>
      <w:bookmarkStart w:id="27" w:name="_Toc45216229"/>
      <w:r>
        <w:t xml:space="preserve">Baja de </w:t>
      </w:r>
      <w:r w:rsidR="004344D2">
        <w:t>Plan</w:t>
      </w:r>
      <w:bookmarkEnd w:id="27"/>
    </w:p>
    <w:p w:rsidR="00624316" w:rsidRDefault="00624316" w:rsidP="00AF7391">
      <w:pPr>
        <w:pStyle w:val="PSI-Normal"/>
      </w:pPr>
      <w:r>
        <w:t xml:space="preserve">Esta acción podrá realizarse presionando el botón </w:t>
      </w:r>
      <w:r w:rsidRPr="00153FF4">
        <w:rPr>
          <w:b/>
        </w:rPr>
        <w:t>&lt;Eliminar&gt;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 xml:space="preserve">cada </w:t>
      </w:r>
      <w:r w:rsidR="004344D2">
        <w:t>plan</w:t>
      </w:r>
      <w:r>
        <w:rPr>
          <w:b/>
        </w:rPr>
        <w:t xml:space="preserve"> </w:t>
      </w:r>
      <w:r>
        <w:t xml:space="preserve">de la pantalla </w:t>
      </w:r>
      <w:r w:rsidR="004344D2">
        <w:t>planes</w:t>
      </w:r>
      <w:r>
        <w:t xml:space="preserve">. </w:t>
      </w:r>
    </w:p>
    <w:p w:rsidR="00624316" w:rsidRDefault="00723A7A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38578"/>
            <wp:effectExtent l="19050" t="0" r="0" b="0"/>
            <wp:docPr id="80" name="Imagen 27" descr="C:\xampp\htdocs\vaspa\Construcción\Screenshots CU\Empleado SA\CU Gestionar Plan\Baj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xampp\htdocs\vaspa\Construcción\Screenshots CU\Empleado SA\CU Gestionar Plan\Baja\1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316" w:rsidRDefault="00624316" w:rsidP="00AF7391">
      <w:pPr>
        <w:pStyle w:val="PSI-Normal"/>
      </w:pPr>
      <w:r>
        <w:t xml:space="preserve">Al presionar dicho botón se mostrará una nueva pantalla, la cual contiene los botones </w:t>
      </w:r>
      <w:r w:rsidRPr="007F0FD5">
        <w:rPr>
          <w:b/>
        </w:rPr>
        <w:t>&lt;</w:t>
      </w:r>
      <w:r>
        <w:rPr>
          <w:b/>
        </w:rPr>
        <w:t>Si, deseo eliminar</w:t>
      </w:r>
      <w:r w:rsidRPr="007F0FD5">
        <w:rPr>
          <w:b/>
        </w:rPr>
        <w:t>&gt;</w:t>
      </w:r>
      <w:r>
        <w:rPr>
          <w:b/>
        </w:rPr>
        <w:t xml:space="preserve"> </w:t>
      </w:r>
      <w:r>
        <w:t xml:space="preserve">y </w:t>
      </w:r>
      <w:r w:rsidRPr="007F0FD5">
        <w:rPr>
          <w:b/>
        </w:rPr>
        <w:t>&lt;</w:t>
      </w:r>
      <w:r>
        <w:rPr>
          <w:b/>
        </w:rPr>
        <w:t>No (Salir de esta pantalla)</w:t>
      </w:r>
      <w:r w:rsidRPr="007F0FD5">
        <w:rPr>
          <w:b/>
        </w:rPr>
        <w:t>&gt;</w:t>
      </w:r>
      <w:r>
        <w:t xml:space="preserve"> pidiéndonos confirmar la eliminación del</w:t>
      </w:r>
      <w:r w:rsidR="004F0B8C">
        <w:t xml:space="preserve"> plan</w:t>
      </w:r>
      <w:r>
        <w:t xml:space="preserve">. </w:t>
      </w:r>
    </w:p>
    <w:p w:rsidR="00624316" w:rsidRDefault="00CF12AF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1939694"/>
            <wp:effectExtent l="19050" t="0" r="0" b="0"/>
            <wp:docPr id="81" name="Imagen 28" descr="C:\xampp\htdocs\vaspa\Construcción\Screenshots CU\Empleado SA\CU Gestionar Plan\Baja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xampp\htdocs\vaspa\Construcción\Screenshots CU\Empleado SA\CU Gestionar Plan\Baja\2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39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316" w:rsidRDefault="00624316" w:rsidP="00AF7391">
      <w:pPr>
        <w:pStyle w:val="PSI-Normal"/>
      </w:pPr>
      <w:r>
        <w:t xml:space="preserve">Hagamos clic sobre el botón </w:t>
      </w:r>
      <w:r w:rsidRPr="00153FF4">
        <w:rPr>
          <w:b/>
        </w:rPr>
        <w:t>&lt;Si, deseo eliminar&gt;</w:t>
      </w:r>
      <w:r>
        <w:t xml:space="preserve"> para eliminarl</w:t>
      </w:r>
      <w:r w:rsidR="00356A63">
        <w:t>o</w:t>
      </w:r>
      <w:r>
        <w:t xml:space="preserve"> o sobre </w:t>
      </w:r>
      <w:r w:rsidRPr="00153FF4">
        <w:rPr>
          <w:b/>
        </w:rPr>
        <w:t>&lt;No (Salir de esta pantalla)&gt;</w:t>
      </w:r>
      <w:r>
        <w:t xml:space="preserve"> para cancelar la operación.</w:t>
      </w:r>
    </w:p>
    <w:p w:rsidR="00624316" w:rsidRDefault="00624316" w:rsidP="00AF7391">
      <w:pPr>
        <w:pStyle w:val="PSI-Normal"/>
      </w:pPr>
      <w:r w:rsidRPr="00C42C59">
        <w:rPr>
          <w:b/>
          <w:u w:val="single"/>
        </w:rPr>
        <w:t>Nota:</w:t>
      </w:r>
      <w:r w:rsidRPr="00A12EAF">
        <w:rPr>
          <w:b/>
        </w:rPr>
        <w:t xml:space="preserve"> </w:t>
      </w:r>
      <w:r w:rsidRPr="00C42C59">
        <w:t xml:space="preserve">Si </w:t>
      </w:r>
      <w:r w:rsidR="00356A63" w:rsidRPr="00C42C59">
        <w:t>el Plan</w:t>
      </w:r>
      <w:r w:rsidRPr="00C42C59">
        <w:t xml:space="preserve"> que desea</w:t>
      </w:r>
      <w:r>
        <w:t xml:space="preserve"> eliminar posee </w:t>
      </w:r>
      <w:r w:rsidR="00356A63">
        <w:t>Asignaturas</w:t>
      </w:r>
      <w:r>
        <w:t xml:space="preserve"> asociad</w:t>
      </w:r>
      <w:r w:rsidR="00356A63">
        <w:t>a</w:t>
      </w:r>
      <w:r>
        <w:t>s, deberá eliminarl</w:t>
      </w:r>
      <w:r w:rsidR="00356A63">
        <w:t>a</w:t>
      </w:r>
      <w:r>
        <w:t xml:space="preserve">s primero para poder realizar esta operación (Ver Sección Gestionar </w:t>
      </w:r>
      <w:r w:rsidR="008C19F8">
        <w:t>Asignatura</w:t>
      </w:r>
      <w:r>
        <w:t xml:space="preserve"> del presente manual). </w:t>
      </w:r>
    </w:p>
    <w:p w:rsidR="00624316" w:rsidRPr="00C1440D" w:rsidRDefault="00624316" w:rsidP="00AF7391">
      <w:pPr>
        <w:pStyle w:val="PSI-Normal"/>
      </w:pPr>
    </w:p>
    <w:p w:rsidR="00624316" w:rsidRDefault="00624316" w:rsidP="00624316">
      <w:pPr>
        <w:pStyle w:val="PSI-Ttulo3"/>
      </w:pPr>
      <w:bookmarkStart w:id="28" w:name="_Toc45216230"/>
      <w:r>
        <w:t xml:space="preserve">Modificar  </w:t>
      </w:r>
      <w:r w:rsidR="00056D91">
        <w:t>Plan</w:t>
      </w:r>
      <w:bookmarkEnd w:id="28"/>
    </w:p>
    <w:p w:rsidR="00624316" w:rsidRDefault="00624316" w:rsidP="00AF7391">
      <w:pPr>
        <w:pStyle w:val="PSI-Normal"/>
      </w:pPr>
      <w:r>
        <w:t xml:space="preserve">Esta acción podrá realizarse presionando el botón </w:t>
      </w:r>
      <w:r>
        <w:rPr>
          <w:b/>
        </w:rPr>
        <w:t>&lt;Modificar</w:t>
      </w:r>
      <w:r w:rsidRPr="00153FF4">
        <w:rPr>
          <w:b/>
        </w:rPr>
        <w:t>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 xml:space="preserve">cada </w:t>
      </w:r>
      <w:r w:rsidR="00CF2BB9">
        <w:t>plan</w:t>
      </w:r>
      <w:r>
        <w:rPr>
          <w:b/>
        </w:rPr>
        <w:t xml:space="preserve"> </w:t>
      </w:r>
      <w:r>
        <w:t xml:space="preserve">de la pantalla </w:t>
      </w:r>
      <w:r w:rsidR="00CF2BB9">
        <w:t>planes</w:t>
      </w:r>
      <w:r>
        <w:t xml:space="preserve">. </w:t>
      </w:r>
    </w:p>
    <w:p w:rsidR="00624316" w:rsidRDefault="003C5BDC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61168"/>
            <wp:effectExtent l="19050" t="0" r="0" b="0"/>
            <wp:docPr id="82" name="Imagen 29" descr="C:\xampp\htdocs\vaspa\Construcción\Screenshots CU\Empleado SA\CU Gestionar Plan\Modificación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xampp\htdocs\vaspa\Construcción\Screenshots CU\Empleado SA\CU Gestionar Plan\Modificación\1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1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316" w:rsidRDefault="00624316" w:rsidP="00AF7391">
      <w:pPr>
        <w:pStyle w:val="PSI-Normal"/>
      </w:pPr>
      <w:r>
        <w:lastRenderedPageBreak/>
        <w:t>Al presionar dicho botón se mostrará una nueva pantalla con los datos precargados del</w:t>
      </w:r>
      <w:r w:rsidR="005423EE">
        <w:t xml:space="preserve"> plan</w:t>
      </w:r>
      <w:r>
        <w:t>, donde usted podrá modificar cualquiera de ellos como se presenta a continuación.</w:t>
      </w:r>
    </w:p>
    <w:p w:rsidR="00624316" w:rsidRDefault="00637341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988902"/>
            <wp:effectExtent l="19050" t="0" r="0" b="0"/>
            <wp:docPr id="74" name="Imagen 18" descr="C:\xampp\htdocs\vaspa\Construcción\Screenshots CU\Empleado SA\CU Gestionar Plan\Modificación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xampp\htdocs\vaspa\Construcción\Screenshots CU\Empleado SA\CU Gestionar Plan\Modificación\2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8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316" w:rsidRPr="00E37D6A" w:rsidRDefault="00624316" w:rsidP="00624316">
      <w:pPr>
        <w:pStyle w:val="PSI-Ttulo3"/>
        <w:rPr>
          <w:lang w:val="es-AR"/>
        </w:rPr>
      </w:pPr>
    </w:p>
    <w:p w:rsidR="00624316" w:rsidRDefault="00624316" w:rsidP="00AF7391">
      <w:pPr>
        <w:pStyle w:val="PSI-Normal"/>
      </w:pPr>
      <w:r>
        <w:t xml:space="preserve">Una vez que hayamos realizado todos los cambios deseados, presionemos el botón </w:t>
      </w:r>
      <w:r w:rsidRPr="00CC5A97">
        <w:rPr>
          <w:b/>
        </w:rPr>
        <w:t>&lt;Confirmar&gt;</w:t>
      </w:r>
      <w:r>
        <w:t xml:space="preserve"> para guardar los mismos o el botón </w:t>
      </w:r>
      <w:r w:rsidRPr="00CC5A97">
        <w:rPr>
          <w:b/>
        </w:rPr>
        <w:t>&lt;Cancelar&gt;</w:t>
      </w:r>
      <w:r>
        <w:t xml:space="preserve"> para descartar los cambios a realizar.</w:t>
      </w:r>
    </w:p>
    <w:p w:rsidR="00624316" w:rsidRDefault="00624316" w:rsidP="00624316">
      <w:pPr>
        <w:pStyle w:val="PSI-Comentario"/>
      </w:pPr>
    </w:p>
    <w:p w:rsidR="00624316" w:rsidRDefault="00624316" w:rsidP="00624316">
      <w:pPr>
        <w:pStyle w:val="PSI-Ttulo3"/>
      </w:pPr>
      <w:bookmarkStart w:id="29" w:name="_Toc45216231"/>
      <w:r>
        <w:t xml:space="preserve">Ver </w:t>
      </w:r>
      <w:r w:rsidR="000B3AF8">
        <w:t>Asignaturas</w:t>
      </w:r>
      <w:bookmarkEnd w:id="29"/>
    </w:p>
    <w:p w:rsidR="00624316" w:rsidRDefault="00624316" w:rsidP="00AF7391">
      <w:pPr>
        <w:pStyle w:val="PSI-Normal"/>
      </w:pPr>
      <w:r>
        <w:t xml:space="preserve">Esta acción podrá realizarse presionando el botón </w:t>
      </w:r>
      <w:r>
        <w:rPr>
          <w:b/>
        </w:rPr>
        <w:t xml:space="preserve">&lt;Ver </w:t>
      </w:r>
      <w:r w:rsidR="008023C4">
        <w:rPr>
          <w:b/>
        </w:rPr>
        <w:t>Asignaturas</w:t>
      </w:r>
      <w:r w:rsidRPr="00153FF4">
        <w:rPr>
          <w:b/>
        </w:rPr>
        <w:t>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 xml:space="preserve">cada </w:t>
      </w:r>
      <w:r w:rsidR="008023C4">
        <w:t>plan</w:t>
      </w:r>
      <w:r>
        <w:t xml:space="preserve"> de la pantalla </w:t>
      </w:r>
      <w:r w:rsidR="008023C4">
        <w:t>planes</w:t>
      </w:r>
      <w:r>
        <w:t xml:space="preserve">. </w:t>
      </w:r>
    </w:p>
    <w:p w:rsidR="00624316" w:rsidRDefault="00CD5368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32229"/>
            <wp:effectExtent l="19050" t="0" r="0" b="0"/>
            <wp:docPr id="84" name="Imagen 31" descr="C:\xampp\htdocs\vaspa\Construcción\Screenshots CU\Empleado SA\CU Gestionar Plan\Ver Asignatura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xampp\htdocs\vaspa\Construcción\Screenshots CU\Empleado SA\CU Gestionar Plan\Ver Asignaturas\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316" w:rsidRDefault="00624316" w:rsidP="00AF7391">
      <w:pPr>
        <w:pStyle w:val="PSI-Normal"/>
      </w:pPr>
      <w:r>
        <w:t xml:space="preserve">Al presionar dicho botón se mostrará una nueva pantalla con el listado de </w:t>
      </w:r>
      <w:r w:rsidR="00257B05">
        <w:t>asignaturas</w:t>
      </w:r>
      <w:r>
        <w:t xml:space="preserve"> asociad</w:t>
      </w:r>
      <w:r w:rsidR="00257B05">
        <w:t>a</w:t>
      </w:r>
      <w:r>
        <w:t>s al</w:t>
      </w:r>
      <w:r w:rsidR="00257B05">
        <w:t xml:space="preserve"> plan</w:t>
      </w:r>
      <w:r w:rsidR="000466DE">
        <w:t xml:space="preserve">, junto a una lista desplegable </w:t>
      </w:r>
      <w:r w:rsidR="000466DE" w:rsidRPr="000466DE">
        <w:rPr>
          <w:b/>
        </w:rPr>
        <w:t>&lt;Asignaturas&gt;</w:t>
      </w:r>
      <w:r w:rsidR="000466DE">
        <w:t xml:space="preserve"> y dos botones </w:t>
      </w:r>
      <w:r w:rsidR="000466DE" w:rsidRPr="000466DE">
        <w:rPr>
          <w:b/>
        </w:rPr>
        <w:t>&lt;Agregar Asignatura&gt;</w:t>
      </w:r>
      <w:r w:rsidR="000466DE">
        <w:t xml:space="preserve"> y </w:t>
      </w:r>
      <w:r w:rsidR="000466DE" w:rsidRPr="000466DE">
        <w:rPr>
          <w:b/>
        </w:rPr>
        <w:t>&lt;Eliminar&gt;</w:t>
      </w:r>
      <w:r>
        <w:t xml:space="preserve"> como se presenta a continuación.</w:t>
      </w:r>
    </w:p>
    <w:p w:rsidR="00624316" w:rsidRDefault="00257B05" w:rsidP="00AF7391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4027045"/>
            <wp:effectExtent l="19050" t="0" r="0" b="0"/>
            <wp:docPr id="86" name="Imagen 33" descr="C:\xampp\htdocs\vaspa\Construcción\Screenshots CU\Empleado SA\CU Gestionar Plan\Ver Asignatura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xampp\htdocs\vaspa\Construcción\Screenshots CU\Empleado SA\CU Gestionar Plan\Ver Asignaturas\2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2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316" w:rsidRPr="003C3A14" w:rsidRDefault="00624316" w:rsidP="00AF7391">
      <w:pPr>
        <w:pStyle w:val="PSI-Normal"/>
      </w:pPr>
      <w:r>
        <w:t xml:space="preserve">Hagamos click sobre el botón </w:t>
      </w:r>
      <w:r w:rsidRPr="006F2A3A">
        <w:rPr>
          <w:b/>
        </w:rPr>
        <w:t xml:space="preserve">&lt;Volver a </w:t>
      </w:r>
      <w:r w:rsidR="008463B4">
        <w:rPr>
          <w:b/>
        </w:rPr>
        <w:t>Planes</w:t>
      </w:r>
      <w:r w:rsidRPr="006F2A3A">
        <w:rPr>
          <w:b/>
        </w:rPr>
        <w:t>&gt;</w:t>
      </w:r>
      <w:r>
        <w:rPr>
          <w:b/>
        </w:rPr>
        <w:t xml:space="preserve"> </w:t>
      </w:r>
      <w:r>
        <w:t xml:space="preserve">para regresar nuevamente a la pantalla </w:t>
      </w:r>
      <w:r w:rsidR="008463B4">
        <w:t>planes</w:t>
      </w:r>
      <w:r>
        <w:t>.</w:t>
      </w:r>
    </w:p>
    <w:p w:rsidR="00624316" w:rsidRDefault="00624316" w:rsidP="00AF7391">
      <w:pPr>
        <w:pStyle w:val="PSI-Normal"/>
      </w:pPr>
      <w:r>
        <w:t xml:space="preserve">Caso </w:t>
      </w:r>
      <w:r w:rsidRPr="008463B4">
        <w:t>contrario, si desea, también</w:t>
      </w:r>
      <w:r>
        <w:t xml:space="preserve"> pu</w:t>
      </w:r>
      <w:r w:rsidR="001C34BD">
        <w:t>e</w:t>
      </w:r>
      <w:r>
        <w:t>de</w:t>
      </w:r>
      <w:r w:rsidR="000466DE">
        <w:t xml:space="preserve"> agregar y eliminar asignaturas</w:t>
      </w:r>
      <w:r>
        <w:t xml:space="preserve"> a</w:t>
      </w:r>
      <w:r w:rsidR="000255D6">
        <w:t>l</w:t>
      </w:r>
      <w:r>
        <w:t xml:space="preserve"> plan. </w:t>
      </w:r>
    </w:p>
    <w:p w:rsidR="00624316" w:rsidRDefault="00624316" w:rsidP="00AF7391">
      <w:pPr>
        <w:pStyle w:val="PSI-Normal"/>
      </w:pPr>
      <w:r>
        <w:t xml:space="preserve">Para </w:t>
      </w:r>
      <w:r w:rsidR="000255D6">
        <w:t>agregar una asignatura al plan</w:t>
      </w:r>
      <w:r>
        <w:t xml:space="preserve">, </w:t>
      </w:r>
      <w:r w:rsidR="000255D6">
        <w:t xml:space="preserve">seleccionamos una asignatura de la lista desplegable </w:t>
      </w:r>
      <w:r w:rsidR="000255D6" w:rsidRPr="000255D6">
        <w:rPr>
          <w:b/>
        </w:rPr>
        <w:t>&lt;Asignaturas&gt;</w:t>
      </w:r>
      <w:r w:rsidR="000255D6">
        <w:t xml:space="preserve"> y </w:t>
      </w:r>
      <w:r>
        <w:t xml:space="preserve">presionamos el botón </w:t>
      </w:r>
      <w:r w:rsidRPr="00A23CFD">
        <w:rPr>
          <w:b/>
        </w:rPr>
        <w:t>&lt;</w:t>
      </w:r>
      <w:r w:rsidR="000466DE">
        <w:rPr>
          <w:b/>
        </w:rPr>
        <w:t>Agregar Asignatura</w:t>
      </w:r>
      <w:r w:rsidRPr="00A23CFD">
        <w:rPr>
          <w:b/>
        </w:rPr>
        <w:t>&gt;</w:t>
      </w:r>
      <w:r>
        <w:t>.</w:t>
      </w:r>
    </w:p>
    <w:p w:rsidR="00C1462A" w:rsidRDefault="00021E16" w:rsidP="00AF7391">
      <w:pPr>
        <w:pStyle w:val="PSI-Normal"/>
      </w:pPr>
      <w:r w:rsidRPr="00C1462A">
        <w:t xml:space="preserve">Para eliminar una asignatura del plan, hacemos click en el botón </w:t>
      </w:r>
      <w:r w:rsidRPr="00C1462A">
        <w:rPr>
          <w:b/>
        </w:rPr>
        <w:t xml:space="preserve">&lt;Eliminar&gt; </w:t>
      </w:r>
      <w:r w:rsidRPr="00C1462A">
        <w:t>de la asignatura correspondiente</w:t>
      </w:r>
      <w:r w:rsidR="00B7658E">
        <w:t xml:space="preserve">, donde </w:t>
      </w:r>
      <w:r w:rsidR="00C1462A">
        <w:t xml:space="preserve">se presentará un cuadro de diálogo pidiéndonos confirmar la </w:t>
      </w:r>
      <w:r w:rsidR="00B7658E">
        <w:t>eliminación de la asignatura del plan</w:t>
      </w:r>
      <w:r w:rsidR="00C1462A">
        <w:t xml:space="preserve">. Hagamos clic sobre el botón </w:t>
      </w:r>
      <w:r w:rsidR="00C1462A" w:rsidRPr="00487F57">
        <w:rPr>
          <w:b/>
        </w:rPr>
        <w:t>&lt;Confirmar&gt;</w:t>
      </w:r>
      <w:r w:rsidR="00C1462A">
        <w:t xml:space="preserve"> para </w:t>
      </w:r>
      <w:r w:rsidR="00B7658E">
        <w:t>eliminarla del plan</w:t>
      </w:r>
      <w:r w:rsidR="00C1462A">
        <w:t xml:space="preserve"> o sobre </w:t>
      </w:r>
      <w:r w:rsidR="00C1462A" w:rsidRPr="00487F57">
        <w:rPr>
          <w:b/>
        </w:rPr>
        <w:t>&lt;Cancelar&gt;</w:t>
      </w:r>
      <w:r w:rsidR="00C1462A">
        <w:t xml:space="preserve"> para anular la operación.</w:t>
      </w:r>
    </w:p>
    <w:p w:rsidR="00C1462A" w:rsidRDefault="00C1462A" w:rsidP="00AF7391">
      <w:pPr>
        <w:pStyle w:val="PSI-Normal"/>
      </w:pPr>
    </w:p>
    <w:p w:rsidR="00021E16" w:rsidRPr="00021E16" w:rsidRDefault="00021E16" w:rsidP="00AF7391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3843697"/>
            <wp:effectExtent l="19050" t="0" r="0" b="0"/>
            <wp:docPr id="87" name="Imagen 34" descr="C:\xampp\htdocs\vaspa\Construcción\Screenshots CU\Empleado SA\CU Gestionar Plan\Ver Asignatura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xampp\htdocs\vaspa\Construcción\Screenshots CU\Empleado SA\CU Gestionar Plan\Ver Asignaturas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43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316" w:rsidRDefault="00624316" w:rsidP="00767BC2">
      <w:pPr>
        <w:pStyle w:val="PSI-Ttulo2"/>
      </w:pPr>
    </w:p>
    <w:p w:rsidR="004E3CBB" w:rsidRDefault="004E3CBB" w:rsidP="00767BC2">
      <w:pPr>
        <w:pStyle w:val="PSI-Ttulo2"/>
      </w:pPr>
    </w:p>
    <w:p w:rsidR="00767BC2" w:rsidRDefault="00AD4701" w:rsidP="00767BC2">
      <w:pPr>
        <w:pStyle w:val="PSI-Ttulo2"/>
      </w:pPr>
      <w:bookmarkStart w:id="30" w:name="_Toc45216232"/>
      <w:r>
        <w:t xml:space="preserve">Gestionar </w:t>
      </w:r>
      <w:r w:rsidR="00767BC2">
        <w:t>Profesor</w:t>
      </w:r>
      <w:bookmarkEnd w:id="30"/>
    </w:p>
    <w:p w:rsidR="006C4A64" w:rsidRDefault="006C4A64" w:rsidP="00767BC2">
      <w:pPr>
        <w:pStyle w:val="PSI-Ttulo2"/>
      </w:pPr>
    </w:p>
    <w:p w:rsidR="006C4A64" w:rsidRDefault="006C4A64" w:rsidP="00AF7391">
      <w:pPr>
        <w:pStyle w:val="PSI-Normal"/>
      </w:pPr>
      <w:r>
        <w:t>Para acceder a este módulo, nos dirigiremos al menú principal -&gt;</w:t>
      </w:r>
      <w:r w:rsidR="006977D0">
        <w:t>Profesores</w:t>
      </w:r>
      <w:r>
        <w:t>, como se ilustra en la siguiente imagen.</w:t>
      </w:r>
    </w:p>
    <w:p w:rsidR="006C4A64" w:rsidRDefault="006977D0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09458"/>
            <wp:effectExtent l="19050" t="0" r="0" b="0"/>
            <wp:docPr id="99" name="Imagen 35" descr="C:\xampp\htdocs\vaspa\Construcción\Screenshots CU\Empleado SA\Panel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xampp\htdocs\vaspa\Construcción\Screenshots CU\Empleado SA\Panel 6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9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A64" w:rsidRDefault="006C4A64" w:rsidP="00AF7391">
      <w:pPr>
        <w:pStyle w:val="PSI-Normal"/>
      </w:pPr>
      <w:r>
        <w:t xml:space="preserve">A continuación se mostrará la pantalla </w:t>
      </w:r>
      <w:r w:rsidR="006977D0">
        <w:t>profesores</w:t>
      </w:r>
      <w:r>
        <w:t xml:space="preserve">, la cual contiene el botón </w:t>
      </w:r>
      <w:r>
        <w:rPr>
          <w:b/>
        </w:rPr>
        <w:t>&lt;Nuev</w:t>
      </w:r>
      <w:r w:rsidR="0023359E">
        <w:rPr>
          <w:b/>
        </w:rPr>
        <w:t>o Profesor</w:t>
      </w:r>
      <w:r w:rsidRPr="007F0FD5">
        <w:rPr>
          <w:b/>
        </w:rPr>
        <w:t>&gt;</w:t>
      </w:r>
      <w:r>
        <w:t xml:space="preserve"> y un listado de cada </w:t>
      </w:r>
      <w:r w:rsidR="0023359E">
        <w:t>profesor</w:t>
      </w:r>
      <w:r>
        <w:t xml:space="preserve"> del sistema junto a tres botones denominados </w:t>
      </w:r>
      <w:r w:rsidRPr="007F0FD5">
        <w:rPr>
          <w:b/>
        </w:rPr>
        <w:t xml:space="preserve">&lt;Ver </w:t>
      </w:r>
      <w:r w:rsidR="0023359E">
        <w:rPr>
          <w:b/>
        </w:rPr>
        <w:t>Asignaturas de Profesor</w:t>
      </w:r>
      <w:r w:rsidRPr="007F0FD5">
        <w:rPr>
          <w:b/>
        </w:rPr>
        <w:t>&gt;</w:t>
      </w:r>
      <w:r>
        <w:t xml:space="preserve">, </w:t>
      </w:r>
      <w:r w:rsidRPr="007F0FD5">
        <w:rPr>
          <w:b/>
        </w:rPr>
        <w:t>&lt;Modificar&gt;</w:t>
      </w:r>
      <w:r>
        <w:t xml:space="preserve"> y </w:t>
      </w:r>
      <w:r w:rsidRPr="007F0FD5">
        <w:rPr>
          <w:b/>
        </w:rPr>
        <w:t>&lt;Eliminar&gt;</w:t>
      </w:r>
      <w:r w:rsidRPr="00995299">
        <w:t>.</w:t>
      </w:r>
    </w:p>
    <w:p w:rsidR="0090477C" w:rsidRDefault="0090477C" w:rsidP="00AF7391">
      <w:pPr>
        <w:pStyle w:val="PSI-Normal"/>
      </w:pPr>
    </w:p>
    <w:p w:rsidR="0090477C" w:rsidRDefault="0090477C" w:rsidP="0090477C">
      <w:pPr>
        <w:pStyle w:val="PSI-Comentario"/>
      </w:pPr>
      <w:r>
        <w:t xml:space="preserve">FALTA SACARLE CAPTURA A LA PANTALLA PRINCIPAL PROFESORES YA QUE TODAVIA NO ESTAN BIEN LOS CORREOS. Y </w:t>
      </w:r>
      <w:r w:rsidR="008F00F7">
        <w:t>REEMPLAZAR</w:t>
      </w:r>
      <w:r>
        <w:t xml:space="preserve"> LA IMAGEN DE ABAJO.</w:t>
      </w:r>
    </w:p>
    <w:p w:rsidR="006C4A64" w:rsidRDefault="006C4A64" w:rsidP="006C4A64">
      <w:pPr>
        <w:pStyle w:val="PSI-Comentario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3059039"/>
            <wp:effectExtent l="19050" t="0" r="0" b="0"/>
            <wp:docPr id="89" name="Imagen 14" descr="C:\xampp\htdocs\vaspa\Construcción\Screenshots CU\Empleado SA\CU Gestionar Carrera\Pantalla 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xampp\htdocs\vaspa\Construcción\Screenshots CU\Empleado SA\CU Gestionar Carrera\Pantalla Inicial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9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A64" w:rsidRDefault="006C4A64" w:rsidP="006C4A64">
      <w:pPr>
        <w:pStyle w:val="PSI-Ttulo3"/>
      </w:pPr>
      <w:bookmarkStart w:id="31" w:name="_Toc45216233"/>
      <w:r>
        <w:t xml:space="preserve">Alta de </w:t>
      </w:r>
      <w:r w:rsidR="0090477C">
        <w:t>Profesor</w:t>
      </w:r>
      <w:bookmarkEnd w:id="31"/>
    </w:p>
    <w:p w:rsidR="006C4A64" w:rsidRDefault="006C4A64" w:rsidP="00AF7391">
      <w:pPr>
        <w:pStyle w:val="PSI-Normal"/>
      </w:pPr>
      <w:r>
        <w:t>Para dar de alta un nuev</w:t>
      </w:r>
      <w:r w:rsidR="0090477C">
        <w:t>o</w:t>
      </w:r>
      <w:r>
        <w:t xml:space="preserve"> </w:t>
      </w:r>
      <w:r w:rsidR="0090477C">
        <w:t>profesor</w:t>
      </w:r>
      <w:r>
        <w:t xml:space="preserve"> en el sistema, presione el botón </w:t>
      </w:r>
      <w:r>
        <w:rPr>
          <w:b/>
        </w:rPr>
        <w:t>&lt;Nuev</w:t>
      </w:r>
      <w:r w:rsidR="0090477C">
        <w:rPr>
          <w:b/>
        </w:rPr>
        <w:t>o</w:t>
      </w:r>
      <w:r w:rsidRPr="001D4104">
        <w:rPr>
          <w:b/>
        </w:rPr>
        <w:t xml:space="preserve"> </w:t>
      </w:r>
      <w:r w:rsidR="0090477C">
        <w:rPr>
          <w:b/>
        </w:rPr>
        <w:t>Profesor</w:t>
      </w:r>
      <w:r w:rsidRPr="001D4104">
        <w:rPr>
          <w:b/>
        </w:rPr>
        <w:t>&gt;</w:t>
      </w:r>
      <w:r>
        <w:rPr>
          <w:b/>
        </w:rPr>
        <w:t xml:space="preserve"> </w:t>
      </w:r>
      <w:r>
        <w:t xml:space="preserve">de la pantalla </w:t>
      </w:r>
      <w:r w:rsidR="0090477C">
        <w:t>profesores</w:t>
      </w:r>
      <w:r w:rsidRPr="001D4104">
        <w:t>.</w:t>
      </w:r>
      <w:r>
        <w:rPr>
          <w:b/>
        </w:rPr>
        <w:t xml:space="preserve"> </w:t>
      </w:r>
    </w:p>
    <w:p w:rsidR="006C4A64" w:rsidRDefault="006C4A64" w:rsidP="00AF7391">
      <w:pPr>
        <w:pStyle w:val="PSI-Normal"/>
      </w:pPr>
      <w:r>
        <w:t xml:space="preserve">En la siguiente imagen se muestra la apariencia de esta utilidad. </w:t>
      </w:r>
    </w:p>
    <w:p w:rsidR="006C4A64" w:rsidRDefault="002B72E3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416352"/>
            <wp:effectExtent l="19050" t="0" r="0" b="0"/>
            <wp:docPr id="67" name="Imagen 11" descr="C:\xampp\htdocs\vaspa\Construcción\Screenshots CU\Empleado SA\CU Gestionar Profesor\Alt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xampp\htdocs\vaspa\Construcción\Screenshots CU\Empleado SA\CU Gestionar Profesor\Alta\1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16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A64" w:rsidRDefault="006C4A64" w:rsidP="00AF7391">
      <w:pPr>
        <w:pStyle w:val="PSI-Normal"/>
      </w:pPr>
      <w:r>
        <w:t>En este punto el sistema se encuentra listo para agregar un nuev</w:t>
      </w:r>
      <w:r w:rsidR="009842BC">
        <w:t>o profesor</w:t>
      </w:r>
      <w:r>
        <w:t xml:space="preserve"> a nuestra base de datos, para ello debemos completar todos los datos de las casillas (</w:t>
      </w:r>
      <w:r w:rsidR="009842BC">
        <w:t>Apellido, Nombre, Email</w:t>
      </w:r>
      <w:r>
        <w:t>)</w:t>
      </w:r>
      <w:r w:rsidR="00525863">
        <w:t xml:space="preserve">, </w:t>
      </w:r>
      <w:r w:rsidR="009842BC">
        <w:t xml:space="preserve">seleccionar </w:t>
      </w:r>
      <w:r w:rsidR="00525863">
        <w:t>el Departamento correspondiente</w:t>
      </w:r>
      <w:r w:rsidR="009842BC">
        <w:t xml:space="preserve"> de la lista desplegable</w:t>
      </w:r>
      <w:r w:rsidR="00525863">
        <w:t xml:space="preserve"> y determinar </w:t>
      </w:r>
      <w:r w:rsidR="00525863">
        <w:lastRenderedPageBreak/>
        <w:t>si el profesor es Responsable de una Asignatura seleccionando una de las opciones de los casilleros</w:t>
      </w:r>
      <w:r>
        <w:t xml:space="preserve">. Una vez terminados estos pasos presionamos el botón </w:t>
      </w:r>
      <w:r w:rsidRPr="001D4104">
        <w:rPr>
          <w:b/>
        </w:rPr>
        <w:t>&lt;Confirmar&gt;</w:t>
      </w:r>
      <w:r>
        <w:t xml:space="preserve">. </w:t>
      </w:r>
    </w:p>
    <w:p w:rsidR="006C4A64" w:rsidRPr="001D4104" w:rsidRDefault="006C4A64" w:rsidP="00AF7391">
      <w:pPr>
        <w:pStyle w:val="PSI-Normal"/>
      </w:pPr>
      <w:r>
        <w:t xml:space="preserve">Si desea puede anular la operación presionando el botón </w:t>
      </w:r>
      <w:r w:rsidRPr="003D0720">
        <w:rPr>
          <w:b/>
        </w:rPr>
        <w:t>&lt;Cancelar&gt;</w:t>
      </w:r>
      <w:r>
        <w:t>.</w:t>
      </w:r>
      <w:r>
        <w:rPr>
          <w:b/>
        </w:rPr>
        <w:t xml:space="preserve"> </w:t>
      </w:r>
    </w:p>
    <w:p w:rsidR="006C4A64" w:rsidRPr="009541EA" w:rsidRDefault="009541EA" w:rsidP="009541EA">
      <w:pPr>
        <w:pStyle w:val="PSI-Normal"/>
        <w:rPr>
          <w:b/>
          <w:u w:val="single"/>
        </w:rPr>
      </w:pPr>
      <w:r w:rsidRPr="009541EA">
        <w:rPr>
          <w:b/>
          <w:u w:val="single"/>
        </w:rPr>
        <w:t>Nota:</w:t>
      </w:r>
      <w:r w:rsidRPr="009541EA">
        <w:t xml:space="preserve"> Si el profesor es Responsable de Asignatura, se dará de alta automáticamente un usuario del sistema.</w:t>
      </w:r>
    </w:p>
    <w:p w:rsidR="006C4A64" w:rsidRDefault="006C4A64" w:rsidP="006C4A64">
      <w:pPr>
        <w:pStyle w:val="PSI-Ttulo3"/>
      </w:pPr>
      <w:bookmarkStart w:id="32" w:name="_Toc45216234"/>
      <w:r>
        <w:t xml:space="preserve">Baja de </w:t>
      </w:r>
      <w:r w:rsidR="006F6258">
        <w:t>Profesor</w:t>
      </w:r>
      <w:bookmarkEnd w:id="32"/>
    </w:p>
    <w:p w:rsidR="006C4A64" w:rsidRDefault="006C4A64" w:rsidP="00AF7391">
      <w:pPr>
        <w:pStyle w:val="PSI-Normal"/>
      </w:pPr>
      <w:r>
        <w:t xml:space="preserve">Esta acción podrá realizarse presionando el botón </w:t>
      </w:r>
      <w:r w:rsidRPr="00153FF4">
        <w:rPr>
          <w:b/>
        </w:rPr>
        <w:t>&lt;Eliminar&gt;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 xml:space="preserve">cada </w:t>
      </w:r>
      <w:r w:rsidR="006F6258">
        <w:t>profesor</w:t>
      </w:r>
      <w:r>
        <w:rPr>
          <w:b/>
        </w:rPr>
        <w:t xml:space="preserve"> </w:t>
      </w:r>
      <w:r>
        <w:t xml:space="preserve">de la pantalla </w:t>
      </w:r>
      <w:r w:rsidR="006F6258">
        <w:t>profesores</w:t>
      </w:r>
      <w:r>
        <w:t xml:space="preserve">. </w:t>
      </w:r>
    </w:p>
    <w:p w:rsidR="006C4A64" w:rsidRDefault="005B5D10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46086"/>
            <wp:effectExtent l="19050" t="0" r="0" b="0"/>
            <wp:docPr id="101" name="Imagen 37" descr="C:\xampp\htdocs\vaspa\Construcción\Screenshots CU\Empleado SA\CU Gestionar Profesor\Baj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xampp\htdocs\vaspa\Construcción\Screenshots CU\Empleado SA\CU Gestionar Profesor\Baja\1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6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A64" w:rsidRDefault="006C4A64" w:rsidP="00AF7391">
      <w:pPr>
        <w:pStyle w:val="PSI-Normal"/>
      </w:pPr>
      <w:r>
        <w:t xml:space="preserve">Al presionar dicho botón se mostrará una nueva pantalla, la cual contiene los botones </w:t>
      </w:r>
      <w:r w:rsidRPr="007F0FD5">
        <w:rPr>
          <w:b/>
        </w:rPr>
        <w:t>&lt;</w:t>
      </w:r>
      <w:r>
        <w:rPr>
          <w:b/>
        </w:rPr>
        <w:t>Si, deseo eliminar</w:t>
      </w:r>
      <w:r w:rsidRPr="007F0FD5">
        <w:rPr>
          <w:b/>
        </w:rPr>
        <w:t>&gt;</w:t>
      </w:r>
      <w:r>
        <w:rPr>
          <w:b/>
        </w:rPr>
        <w:t xml:space="preserve"> </w:t>
      </w:r>
      <w:r>
        <w:t xml:space="preserve">y </w:t>
      </w:r>
      <w:r w:rsidRPr="007F0FD5">
        <w:rPr>
          <w:b/>
        </w:rPr>
        <w:t>&lt;</w:t>
      </w:r>
      <w:r>
        <w:rPr>
          <w:b/>
        </w:rPr>
        <w:t>No (Salir de esta pantalla)</w:t>
      </w:r>
      <w:r w:rsidRPr="007F0FD5">
        <w:rPr>
          <w:b/>
        </w:rPr>
        <w:t>&gt;</w:t>
      </w:r>
      <w:r>
        <w:t xml:space="preserve"> pidiéndonos confirmar la eliminación de</w:t>
      </w:r>
      <w:r w:rsidR="00B36630">
        <w:t>l profesor</w:t>
      </w:r>
      <w:r>
        <w:t xml:space="preserve">. </w:t>
      </w:r>
    </w:p>
    <w:p w:rsidR="006C4A64" w:rsidRDefault="007E244A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1931370"/>
            <wp:effectExtent l="19050" t="0" r="0" b="0"/>
            <wp:docPr id="102" name="Imagen 38" descr="C:\xampp\htdocs\vaspa\Construcción\Screenshots CU\Empleado SA\CU Gestionar Profesor\Baja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xampp\htdocs\vaspa\Construcción\Screenshots CU\Empleado SA\CU Gestionar Profesor\Baja\2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3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A64" w:rsidRDefault="006C4A64" w:rsidP="00AF7391">
      <w:pPr>
        <w:pStyle w:val="PSI-Normal"/>
      </w:pPr>
      <w:r>
        <w:t xml:space="preserve">Hagamos clic sobre el botón </w:t>
      </w:r>
      <w:r w:rsidRPr="00153FF4">
        <w:rPr>
          <w:b/>
        </w:rPr>
        <w:t>&lt;Si, deseo eliminar&gt;</w:t>
      </w:r>
      <w:r>
        <w:t xml:space="preserve"> para eliminarl</w:t>
      </w:r>
      <w:r w:rsidR="007E244A">
        <w:t>o</w:t>
      </w:r>
      <w:r>
        <w:t xml:space="preserve"> o sobre </w:t>
      </w:r>
      <w:r w:rsidRPr="00153FF4">
        <w:rPr>
          <w:b/>
        </w:rPr>
        <w:t>&lt;No (Salir de esta pantalla)&gt;</w:t>
      </w:r>
      <w:r>
        <w:t xml:space="preserve"> para cancelar la operación.</w:t>
      </w:r>
    </w:p>
    <w:p w:rsidR="00E80F68" w:rsidRDefault="00E80F68" w:rsidP="00AF7391">
      <w:pPr>
        <w:pStyle w:val="PSI-Normal"/>
      </w:pPr>
    </w:p>
    <w:p w:rsidR="00E80F68" w:rsidRDefault="00E80F68" w:rsidP="00E80F68">
      <w:pPr>
        <w:pStyle w:val="PSI-Comentario"/>
      </w:pPr>
      <w:r w:rsidRPr="00C42C59">
        <w:rPr>
          <w:b/>
          <w:u w:val="single"/>
        </w:rPr>
        <w:t>Nota:</w:t>
      </w:r>
      <w:r w:rsidRPr="00A12EAF">
        <w:rPr>
          <w:b/>
        </w:rPr>
        <w:t xml:space="preserve"> </w:t>
      </w:r>
      <w:r w:rsidRPr="00C42C59">
        <w:t xml:space="preserve">Si el </w:t>
      </w:r>
      <w:r>
        <w:t>profesor</w:t>
      </w:r>
      <w:r w:rsidRPr="00C42C59">
        <w:t xml:space="preserve"> que desea</w:t>
      </w:r>
      <w:r>
        <w:t xml:space="preserve"> eliminar posee Asignaturas asociadas, deberá eliminarlas primero para poder realizar esta operación (Ver Sección Gestionar Asignatura del presente manual). </w:t>
      </w:r>
    </w:p>
    <w:p w:rsidR="00BC66E7" w:rsidRPr="009541EA" w:rsidRDefault="00BC66E7" w:rsidP="00BC66E7">
      <w:pPr>
        <w:pStyle w:val="PSI-Normal"/>
        <w:rPr>
          <w:b/>
          <w:u w:val="single"/>
        </w:rPr>
      </w:pPr>
      <w:r w:rsidRPr="009541EA">
        <w:rPr>
          <w:b/>
          <w:u w:val="single"/>
        </w:rPr>
        <w:t>Nota:</w:t>
      </w:r>
      <w:r w:rsidRPr="009541EA">
        <w:t xml:space="preserve"> Si el profesor es Responsable de Asignatura, se dará de </w:t>
      </w:r>
      <w:r>
        <w:t>baja</w:t>
      </w:r>
      <w:r w:rsidRPr="009541EA">
        <w:t xml:space="preserve"> automáticamente un usuario del sistema.</w:t>
      </w:r>
    </w:p>
    <w:p w:rsidR="006C4A64" w:rsidRPr="00C1440D" w:rsidRDefault="006C4A64" w:rsidP="00AF7391">
      <w:pPr>
        <w:pStyle w:val="PSI-Normal"/>
      </w:pPr>
    </w:p>
    <w:p w:rsidR="006C4A64" w:rsidRDefault="006C4A64" w:rsidP="006C4A64">
      <w:pPr>
        <w:pStyle w:val="PSI-Ttulo3"/>
      </w:pPr>
      <w:bookmarkStart w:id="33" w:name="_Toc45216235"/>
      <w:r>
        <w:t xml:space="preserve">Modificar  </w:t>
      </w:r>
      <w:r w:rsidR="005A19B8">
        <w:t>Profesor</w:t>
      </w:r>
      <w:bookmarkEnd w:id="33"/>
    </w:p>
    <w:p w:rsidR="006C4A64" w:rsidRDefault="006C4A64" w:rsidP="00AF7391">
      <w:pPr>
        <w:pStyle w:val="PSI-Normal"/>
      </w:pPr>
      <w:r>
        <w:t xml:space="preserve">Esta acción podrá realizarse presionando el botón </w:t>
      </w:r>
      <w:r>
        <w:rPr>
          <w:b/>
        </w:rPr>
        <w:t>&lt;Modificar</w:t>
      </w:r>
      <w:r w:rsidRPr="00153FF4">
        <w:rPr>
          <w:b/>
        </w:rPr>
        <w:t>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 xml:space="preserve">cada </w:t>
      </w:r>
      <w:r w:rsidR="005A19B8">
        <w:t>profesor</w:t>
      </w:r>
      <w:r>
        <w:rPr>
          <w:b/>
        </w:rPr>
        <w:t xml:space="preserve"> </w:t>
      </w:r>
      <w:r>
        <w:t xml:space="preserve">de la pantalla </w:t>
      </w:r>
      <w:r w:rsidR="005A19B8">
        <w:t>profesores</w:t>
      </w:r>
      <w:r>
        <w:t xml:space="preserve">. </w:t>
      </w:r>
    </w:p>
    <w:p w:rsidR="006C4A64" w:rsidRDefault="002D2410" w:rsidP="00AF7391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344093"/>
            <wp:effectExtent l="19050" t="0" r="0" b="0"/>
            <wp:docPr id="103" name="Imagen 39" descr="C:\xampp\htdocs\vaspa\Construcción\Screenshots CU\Empleado SA\CU Gestionar Profesor\Modificación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xampp\htdocs\vaspa\Construcción\Screenshots CU\Empleado SA\CU Gestionar Profesor\Modificación\1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4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A64" w:rsidRDefault="006C4A64" w:rsidP="00AF7391">
      <w:pPr>
        <w:pStyle w:val="PSI-Normal"/>
      </w:pPr>
      <w:r>
        <w:t>Al presionar dicho botón se mostrará una nueva pantalla con los datos precargados de</w:t>
      </w:r>
      <w:r w:rsidR="00F306AE">
        <w:t>l profesor</w:t>
      </w:r>
      <w:r>
        <w:t>, donde usted podrá modificar cualquiera de ellos como se presenta a continuación.</w:t>
      </w:r>
    </w:p>
    <w:p w:rsidR="006C4A64" w:rsidRDefault="0014626D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987153"/>
            <wp:effectExtent l="19050" t="0" r="0" b="0"/>
            <wp:docPr id="68" name="Imagen 12" descr="C:\xampp\htdocs\vaspa\Construcción\Screenshots CU\Empleado SA\CU Gestionar Profesor\Modificación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xampp\htdocs\vaspa\Construcción\Screenshots CU\Empleado SA\CU Gestionar Profesor\Modificación\2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7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A64" w:rsidRPr="00E37D6A" w:rsidRDefault="006C4A64" w:rsidP="006C4A64">
      <w:pPr>
        <w:pStyle w:val="PSI-Ttulo3"/>
        <w:rPr>
          <w:lang w:val="es-AR"/>
        </w:rPr>
      </w:pPr>
    </w:p>
    <w:p w:rsidR="006C4A64" w:rsidRDefault="006C4A64" w:rsidP="00AF7391">
      <w:pPr>
        <w:pStyle w:val="PSI-Normal"/>
      </w:pPr>
      <w:r>
        <w:t xml:space="preserve">Una vez que hayamos realizado todos los cambios deseados, presionemos el botón </w:t>
      </w:r>
      <w:r w:rsidRPr="00CC5A97">
        <w:rPr>
          <w:b/>
        </w:rPr>
        <w:t>&lt;Confirmar&gt;</w:t>
      </w:r>
      <w:r>
        <w:t xml:space="preserve"> para guardar los mismos o el botón </w:t>
      </w:r>
      <w:r w:rsidRPr="00CC5A97">
        <w:rPr>
          <w:b/>
        </w:rPr>
        <w:t>&lt;Cancelar&gt;</w:t>
      </w:r>
      <w:r>
        <w:t xml:space="preserve"> para descartar los cambios a realizar.</w:t>
      </w:r>
    </w:p>
    <w:p w:rsidR="00BC66E7" w:rsidRPr="009541EA" w:rsidRDefault="00BC66E7" w:rsidP="00BC66E7">
      <w:pPr>
        <w:pStyle w:val="PSI-Normal"/>
        <w:rPr>
          <w:b/>
          <w:u w:val="single"/>
        </w:rPr>
      </w:pPr>
      <w:r w:rsidRPr="009541EA">
        <w:rPr>
          <w:b/>
          <w:u w:val="single"/>
        </w:rPr>
        <w:t>Nota:</w:t>
      </w:r>
      <w:r w:rsidRPr="009541EA">
        <w:t xml:space="preserve"> Si el profesor es Responsable de Asignatura, se </w:t>
      </w:r>
      <w:r>
        <w:t xml:space="preserve">modificará </w:t>
      </w:r>
      <w:r w:rsidR="0004729E">
        <w:t xml:space="preserve">automáticamente </w:t>
      </w:r>
      <w:r>
        <w:t>la dirección de correo electrónico</w:t>
      </w:r>
      <w:r w:rsidRPr="009541EA">
        <w:t xml:space="preserve"> </w:t>
      </w:r>
      <w:r>
        <w:t>del</w:t>
      </w:r>
      <w:r w:rsidRPr="009541EA">
        <w:t xml:space="preserve"> usuario del sistema.</w:t>
      </w:r>
    </w:p>
    <w:p w:rsidR="006C4A64" w:rsidRDefault="006C4A64" w:rsidP="006C4A64">
      <w:pPr>
        <w:pStyle w:val="PSI-Comentario"/>
      </w:pPr>
    </w:p>
    <w:p w:rsidR="006C4A64" w:rsidRDefault="006C4A64" w:rsidP="006C4A64">
      <w:pPr>
        <w:pStyle w:val="PSI-Ttulo3"/>
      </w:pPr>
      <w:bookmarkStart w:id="34" w:name="_Toc45216236"/>
      <w:r>
        <w:t xml:space="preserve">Ver </w:t>
      </w:r>
      <w:r w:rsidR="00746677">
        <w:t>Asignaturas de Profesor</w:t>
      </w:r>
      <w:bookmarkEnd w:id="34"/>
    </w:p>
    <w:p w:rsidR="006C4A64" w:rsidRDefault="006C4A64" w:rsidP="00AF7391">
      <w:pPr>
        <w:pStyle w:val="PSI-Normal"/>
      </w:pPr>
      <w:r>
        <w:t xml:space="preserve">Esta acción podrá realizarse presionando el botón </w:t>
      </w:r>
      <w:r>
        <w:rPr>
          <w:b/>
        </w:rPr>
        <w:t xml:space="preserve">&lt;Ver </w:t>
      </w:r>
      <w:r w:rsidR="00746677">
        <w:rPr>
          <w:b/>
        </w:rPr>
        <w:t>Asignaturas de Profesor</w:t>
      </w:r>
      <w:r w:rsidRPr="00153FF4">
        <w:rPr>
          <w:b/>
        </w:rPr>
        <w:t>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 xml:space="preserve">cada </w:t>
      </w:r>
      <w:r w:rsidR="00746677">
        <w:t>profesor</w:t>
      </w:r>
      <w:r>
        <w:t xml:space="preserve"> de la pantalla </w:t>
      </w:r>
      <w:r w:rsidR="00746677">
        <w:t>profesores</w:t>
      </w:r>
      <w:r>
        <w:t xml:space="preserve">. </w:t>
      </w:r>
    </w:p>
    <w:p w:rsidR="006C4A64" w:rsidRDefault="00746677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49093"/>
            <wp:effectExtent l="19050" t="0" r="0" b="0"/>
            <wp:docPr id="105" name="Imagen 41" descr="C:\xampp\htdocs\vaspa\Construcción\Screenshots CU\Empleado SA\CU Gestionar Profesor\Ver Detalle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xampp\htdocs\vaspa\Construcción\Screenshots CU\Empleado SA\CU Gestionar Profesor\Ver Detalle\1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9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A64" w:rsidRDefault="006C4A64" w:rsidP="00AF7391">
      <w:pPr>
        <w:pStyle w:val="PSI-Normal"/>
      </w:pPr>
      <w:r>
        <w:t xml:space="preserve">Al presionar dicho botón se mostrará una nueva pantalla con el listado de </w:t>
      </w:r>
      <w:r w:rsidR="00746677">
        <w:t>asignaturas</w:t>
      </w:r>
      <w:r>
        <w:t xml:space="preserve"> asociad</w:t>
      </w:r>
      <w:r w:rsidR="00746677">
        <w:t>a</w:t>
      </w:r>
      <w:r>
        <w:t>s al</w:t>
      </w:r>
      <w:r w:rsidR="00746677">
        <w:t xml:space="preserve"> profesor</w:t>
      </w:r>
      <w:r>
        <w:t xml:space="preserve"> en cuestión como se presenta a continuación.</w:t>
      </w:r>
    </w:p>
    <w:p w:rsidR="006C4A64" w:rsidRDefault="00746677" w:rsidP="00AF7391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2016416"/>
            <wp:effectExtent l="19050" t="0" r="0" b="0"/>
            <wp:docPr id="106" name="Imagen 42" descr="C:\xampp\htdocs\vaspa\Construcción\Screenshots CU\Empleado SA\CU Gestionar Profesor\Ver Detalle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xampp\htdocs\vaspa\Construcción\Screenshots CU\Empleado SA\CU Gestionar Profesor\Ver Detalle\2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16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A64" w:rsidRPr="003C3A14" w:rsidRDefault="006C4A64" w:rsidP="00AF7391">
      <w:pPr>
        <w:pStyle w:val="PSI-Normal"/>
      </w:pPr>
      <w:r>
        <w:t xml:space="preserve">Hagamos click sobre el botón </w:t>
      </w:r>
      <w:r w:rsidRPr="006F2A3A">
        <w:rPr>
          <w:b/>
        </w:rPr>
        <w:t xml:space="preserve">&lt;Volver a </w:t>
      </w:r>
      <w:r w:rsidR="00746677">
        <w:rPr>
          <w:b/>
        </w:rPr>
        <w:t>Profesores</w:t>
      </w:r>
      <w:r w:rsidRPr="006F2A3A">
        <w:rPr>
          <w:b/>
        </w:rPr>
        <w:t>&gt;</w:t>
      </w:r>
      <w:r>
        <w:rPr>
          <w:b/>
        </w:rPr>
        <w:t xml:space="preserve"> </w:t>
      </w:r>
      <w:r>
        <w:t xml:space="preserve">para regresar nuevamente a la pantalla </w:t>
      </w:r>
      <w:r w:rsidR="00746677">
        <w:t>profesores</w:t>
      </w:r>
      <w:r>
        <w:t>.</w:t>
      </w:r>
    </w:p>
    <w:p w:rsidR="006C4A64" w:rsidRDefault="006C4A64" w:rsidP="00AF7391">
      <w:pPr>
        <w:pStyle w:val="PSI-Normal"/>
      </w:pPr>
    </w:p>
    <w:p w:rsidR="006C4A64" w:rsidRDefault="006C4A64" w:rsidP="00767BC2">
      <w:pPr>
        <w:pStyle w:val="PSI-Ttulo2"/>
      </w:pPr>
    </w:p>
    <w:p w:rsidR="00767BC2" w:rsidRDefault="00AD4701" w:rsidP="00767BC2">
      <w:pPr>
        <w:pStyle w:val="PSI-Ttulo2"/>
      </w:pPr>
      <w:bookmarkStart w:id="35" w:name="_Toc45216237"/>
      <w:r>
        <w:t xml:space="preserve">Gestionar </w:t>
      </w:r>
      <w:r w:rsidR="00767BC2">
        <w:t>Asignatura</w:t>
      </w:r>
      <w:bookmarkEnd w:id="35"/>
    </w:p>
    <w:p w:rsidR="00334209" w:rsidRDefault="00334209" w:rsidP="00AF7391">
      <w:pPr>
        <w:pStyle w:val="PSI-Normal"/>
      </w:pPr>
      <w:r>
        <w:t>Para acceder a este módulo, nos dirigiremos al menú principal -&gt;</w:t>
      </w:r>
      <w:r w:rsidR="00B91A5E">
        <w:t>Asignaturas</w:t>
      </w:r>
      <w:r>
        <w:t>, como se ilustra en la siguiente imagen.</w:t>
      </w:r>
    </w:p>
    <w:p w:rsidR="00334209" w:rsidRDefault="00B91A5E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04300"/>
            <wp:effectExtent l="19050" t="0" r="0" b="0"/>
            <wp:docPr id="117" name="Imagen 43" descr="C:\xampp\htdocs\vaspa\Construcción\Screenshots CU\Empleado SA\Panel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xampp\htdocs\vaspa\Construcción\Screenshots CU\Empleado SA\Panel 7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209" w:rsidRDefault="00334209" w:rsidP="00AF7391">
      <w:pPr>
        <w:pStyle w:val="PSI-Normal"/>
      </w:pPr>
      <w:r>
        <w:t xml:space="preserve">A continuación se mostrará la pantalla </w:t>
      </w:r>
      <w:r w:rsidR="00E024E0">
        <w:t>asignaturas</w:t>
      </w:r>
      <w:r>
        <w:t xml:space="preserve">, la cual contiene el botón </w:t>
      </w:r>
      <w:r>
        <w:rPr>
          <w:b/>
        </w:rPr>
        <w:t>&lt;Nuev</w:t>
      </w:r>
      <w:r w:rsidR="00E024E0">
        <w:rPr>
          <w:b/>
        </w:rPr>
        <w:t>a</w:t>
      </w:r>
      <w:r>
        <w:rPr>
          <w:b/>
        </w:rPr>
        <w:t xml:space="preserve"> </w:t>
      </w:r>
      <w:r w:rsidR="00E024E0">
        <w:rPr>
          <w:b/>
        </w:rPr>
        <w:t>Asignatura</w:t>
      </w:r>
      <w:r w:rsidRPr="007F0FD5">
        <w:rPr>
          <w:b/>
        </w:rPr>
        <w:t>&gt;</w:t>
      </w:r>
      <w:r>
        <w:t xml:space="preserve"> y un listado de cada </w:t>
      </w:r>
      <w:r w:rsidR="00E024E0">
        <w:t>asignatura</w:t>
      </w:r>
      <w:r w:rsidR="0070678E">
        <w:t xml:space="preserve"> del sistema junto a cuatro</w:t>
      </w:r>
      <w:r>
        <w:t xml:space="preserve"> botones denominados </w:t>
      </w:r>
      <w:r w:rsidR="0070678E">
        <w:t xml:space="preserve"> </w:t>
      </w:r>
      <w:r w:rsidR="0070678E" w:rsidRPr="0070678E">
        <w:rPr>
          <w:b/>
        </w:rPr>
        <w:t>&lt;Ver Equipo de Cátedra&gt;</w:t>
      </w:r>
      <w:r w:rsidR="0070678E">
        <w:t xml:space="preserve">, </w:t>
      </w:r>
      <w:r w:rsidRPr="007F0FD5">
        <w:rPr>
          <w:b/>
        </w:rPr>
        <w:t xml:space="preserve">&lt;Ver </w:t>
      </w:r>
      <w:r>
        <w:rPr>
          <w:b/>
        </w:rPr>
        <w:t>Asignaturas</w:t>
      </w:r>
      <w:r w:rsidR="00E024E0">
        <w:rPr>
          <w:b/>
        </w:rPr>
        <w:t xml:space="preserve"> Correlativas</w:t>
      </w:r>
      <w:r w:rsidRPr="007F0FD5">
        <w:rPr>
          <w:b/>
        </w:rPr>
        <w:t>&gt;</w:t>
      </w:r>
      <w:r>
        <w:t xml:space="preserve">, </w:t>
      </w:r>
      <w:r w:rsidRPr="007F0FD5">
        <w:rPr>
          <w:b/>
        </w:rPr>
        <w:t>&lt;Modificar&gt;</w:t>
      </w:r>
      <w:r>
        <w:t xml:space="preserve"> y </w:t>
      </w:r>
      <w:r w:rsidRPr="007F0FD5">
        <w:rPr>
          <w:b/>
        </w:rPr>
        <w:t>&lt;Eliminar&gt;</w:t>
      </w:r>
      <w:r w:rsidRPr="00995299">
        <w:t>.</w:t>
      </w:r>
    </w:p>
    <w:p w:rsidR="00334209" w:rsidRDefault="00A409E9" w:rsidP="00334209">
      <w:pPr>
        <w:pStyle w:val="PSI-Comentario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3131356"/>
            <wp:effectExtent l="19050" t="0" r="0" b="0"/>
            <wp:docPr id="16" name="Imagen 1" descr="C:\xampp\htdocs\vaspa\Construcción\Screenshots CU\Empleado SA\CU Gestionar Asignatura\Pantalla 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xampp\htdocs\vaspa\Construcción\Screenshots CU\Empleado SA\CU Gestionar Asignatura\Pantalla Inicial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31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209" w:rsidRDefault="00334209" w:rsidP="00334209">
      <w:pPr>
        <w:pStyle w:val="PSI-Ttulo3"/>
      </w:pPr>
    </w:p>
    <w:p w:rsidR="00334209" w:rsidRDefault="00334209" w:rsidP="00334209">
      <w:pPr>
        <w:pStyle w:val="PSI-Ttulo3"/>
      </w:pPr>
      <w:bookmarkStart w:id="36" w:name="_Toc45216238"/>
      <w:r>
        <w:t xml:space="preserve">Alta de </w:t>
      </w:r>
      <w:r w:rsidR="00FD52A8">
        <w:t>Asignatura</w:t>
      </w:r>
      <w:bookmarkEnd w:id="36"/>
    </w:p>
    <w:p w:rsidR="00334209" w:rsidRDefault="00334209" w:rsidP="00AF7391">
      <w:pPr>
        <w:pStyle w:val="PSI-Normal"/>
      </w:pPr>
      <w:r>
        <w:t>Para dar de alta un</w:t>
      </w:r>
      <w:r w:rsidR="00FD52A8">
        <w:t>a</w:t>
      </w:r>
      <w:r>
        <w:t xml:space="preserve"> nuev</w:t>
      </w:r>
      <w:r w:rsidR="00FD52A8">
        <w:t>a</w:t>
      </w:r>
      <w:r>
        <w:t xml:space="preserve"> </w:t>
      </w:r>
      <w:r w:rsidR="00FD52A8">
        <w:t>asignatura</w:t>
      </w:r>
      <w:r>
        <w:t xml:space="preserve"> en el sistema, presione el botón </w:t>
      </w:r>
      <w:r>
        <w:rPr>
          <w:b/>
        </w:rPr>
        <w:t>&lt;Nuev</w:t>
      </w:r>
      <w:r w:rsidR="00FD52A8">
        <w:rPr>
          <w:b/>
        </w:rPr>
        <w:t>a Asignatura</w:t>
      </w:r>
      <w:r w:rsidRPr="001D4104">
        <w:rPr>
          <w:b/>
        </w:rPr>
        <w:t>&gt;</w:t>
      </w:r>
      <w:r>
        <w:rPr>
          <w:b/>
        </w:rPr>
        <w:t xml:space="preserve"> </w:t>
      </w:r>
      <w:r>
        <w:t xml:space="preserve">de la pantalla </w:t>
      </w:r>
      <w:r w:rsidR="00FD52A8">
        <w:t>asignaturas</w:t>
      </w:r>
      <w:r w:rsidRPr="001D4104">
        <w:t>.</w:t>
      </w:r>
      <w:r>
        <w:rPr>
          <w:b/>
        </w:rPr>
        <w:t xml:space="preserve"> </w:t>
      </w:r>
    </w:p>
    <w:p w:rsidR="00334209" w:rsidRDefault="00334209" w:rsidP="00AF7391">
      <w:pPr>
        <w:pStyle w:val="PSI-Normal"/>
      </w:pPr>
      <w:r>
        <w:t xml:space="preserve">En la siguiente imagen se muestra la apariencia de esta utilidad. </w:t>
      </w:r>
    </w:p>
    <w:p w:rsidR="00334209" w:rsidRDefault="00FD52A8" w:rsidP="00AF7391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4137281"/>
            <wp:effectExtent l="19050" t="0" r="0" b="0"/>
            <wp:docPr id="121" name="Imagen 47" descr="C:\xampp\htdocs\vaspa\Construcción\Screenshots CU\Empleado SA\CU Gestionar Asignatura\Alt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xampp\htdocs\vaspa\Construcción\Screenshots CU\Empleado SA\CU Gestionar Asignatura\Alta\1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3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209" w:rsidRDefault="00334209" w:rsidP="00AF7391">
      <w:pPr>
        <w:pStyle w:val="PSI-Normal"/>
      </w:pPr>
      <w:r>
        <w:t>En este punto el sistema se encuentra listo para agregar un</w:t>
      </w:r>
      <w:r w:rsidR="00895CE0">
        <w:t>a</w:t>
      </w:r>
      <w:r>
        <w:t xml:space="preserve"> nuev</w:t>
      </w:r>
      <w:r w:rsidR="00895CE0">
        <w:t>a asignatura</w:t>
      </w:r>
      <w:r>
        <w:t xml:space="preserve"> a nuestra base de datos, para ello debemos completar todos los datos de las casillas (Código </w:t>
      </w:r>
      <w:r w:rsidR="00895CE0">
        <w:t>de Asignatura</w:t>
      </w:r>
      <w:r>
        <w:t>,</w:t>
      </w:r>
      <w:r w:rsidR="00895CE0">
        <w:t xml:space="preserve"> Nombre, Horas Semanales, Contenidos Mínimos</w:t>
      </w:r>
      <w:r>
        <w:t xml:space="preserve">) y seleccionar </w:t>
      </w:r>
      <w:r w:rsidR="00895CE0">
        <w:t>el departamento y docente responsable de las listas desplegables</w:t>
      </w:r>
      <w:r>
        <w:t xml:space="preserve">. Una vez terminados estos pasos presionamos el botón </w:t>
      </w:r>
      <w:r w:rsidRPr="001D4104">
        <w:rPr>
          <w:b/>
        </w:rPr>
        <w:t>&lt;Confirmar&gt;</w:t>
      </w:r>
      <w:r>
        <w:t xml:space="preserve">. </w:t>
      </w:r>
    </w:p>
    <w:p w:rsidR="00334209" w:rsidRPr="001D4104" w:rsidRDefault="00334209" w:rsidP="00AF7391">
      <w:pPr>
        <w:pStyle w:val="PSI-Normal"/>
      </w:pPr>
      <w:r>
        <w:t xml:space="preserve">Si desea puede anular la operación presionando el botón </w:t>
      </w:r>
      <w:r w:rsidRPr="003D0720">
        <w:rPr>
          <w:b/>
        </w:rPr>
        <w:t>&lt;Cancelar&gt;</w:t>
      </w:r>
      <w:r>
        <w:t>.</w:t>
      </w:r>
      <w:r>
        <w:rPr>
          <w:b/>
        </w:rPr>
        <w:t xml:space="preserve"> </w:t>
      </w:r>
    </w:p>
    <w:p w:rsidR="00334209" w:rsidRDefault="00334209" w:rsidP="00334209">
      <w:pPr>
        <w:pStyle w:val="PSI-Ttulo3"/>
      </w:pPr>
    </w:p>
    <w:p w:rsidR="00334209" w:rsidRDefault="00334209" w:rsidP="00334209">
      <w:pPr>
        <w:pStyle w:val="PSI-Ttulo3"/>
      </w:pPr>
      <w:bookmarkStart w:id="37" w:name="_Toc45216239"/>
      <w:r>
        <w:t xml:space="preserve">Baja de </w:t>
      </w:r>
      <w:r w:rsidR="0086687C">
        <w:t>Asignatura</w:t>
      </w:r>
      <w:bookmarkEnd w:id="37"/>
    </w:p>
    <w:p w:rsidR="00334209" w:rsidRDefault="00334209" w:rsidP="00AF7391">
      <w:pPr>
        <w:pStyle w:val="PSI-Normal"/>
      </w:pPr>
      <w:r>
        <w:t xml:space="preserve">Esta acción podrá realizarse presionando el botón </w:t>
      </w:r>
      <w:r w:rsidRPr="00153FF4">
        <w:rPr>
          <w:b/>
        </w:rPr>
        <w:t>&lt;Eliminar&gt;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 xml:space="preserve">cada </w:t>
      </w:r>
      <w:r w:rsidR="002C470D">
        <w:t>asignatura</w:t>
      </w:r>
      <w:r>
        <w:rPr>
          <w:b/>
        </w:rPr>
        <w:t xml:space="preserve"> </w:t>
      </w:r>
      <w:r>
        <w:t xml:space="preserve">de la pantalla </w:t>
      </w:r>
      <w:r w:rsidR="002C470D">
        <w:t>asignaturas</w:t>
      </w:r>
      <w:r>
        <w:t xml:space="preserve">. </w:t>
      </w:r>
    </w:p>
    <w:p w:rsidR="00334209" w:rsidRDefault="00FE1211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42136"/>
            <wp:effectExtent l="19050" t="0" r="0" b="0"/>
            <wp:docPr id="17" name="Imagen 2" descr="C:\xampp\htdocs\vaspa\Construcción\Screenshots CU\Empleado SA\CU Gestionar Asignatura\Baj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xampp\htdocs\vaspa\Construcción\Screenshots CU\Empleado SA\CU Gestionar Asignatura\Baja\1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2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209" w:rsidRDefault="00334209" w:rsidP="00AF7391">
      <w:pPr>
        <w:pStyle w:val="PSI-Normal"/>
      </w:pPr>
      <w:r>
        <w:t xml:space="preserve">Al presionar dicho botón se mostrará una nueva pantalla, la cual contiene los botones </w:t>
      </w:r>
      <w:r w:rsidRPr="007F0FD5">
        <w:rPr>
          <w:b/>
        </w:rPr>
        <w:t>&lt;</w:t>
      </w:r>
      <w:r>
        <w:rPr>
          <w:b/>
        </w:rPr>
        <w:t>Si, deseo eliminar</w:t>
      </w:r>
      <w:r w:rsidRPr="007F0FD5">
        <w:rPr>
          <w:b/>
        </w:rPr>
        <w:t>&gt;</w:t>
      </w:r>
      <w:r>
        <w:rPr>
          <w:b/>
        </w:rPr>
        <w:t xml:space="preserve"> </w:t>
      </w:r>
      <w:r>
        <w:t xml:space="preserve">y </w:t>
      </w:r>
      <w:r w:rsidRPr="007F0FD5">
        <w:rPr>
          <w:b/>
        </w:rPr>
        <w:t>&lt;</w:t>
      </w:r>
      <w:r>
        <w:rPr>
          <w:b/>
        </w:rPr>
        <w:t>No (Salir de esta pantalla)</w:t>
      </w:r>
      <w:r w:rsidRPr="007F0FD5">
        <w:rPr>
          <w:b/>
        </w:rPr>
        <w:t>&gt;</w:t>
      </w:r>
      <w:r>
        <w:t xml:space="preserve"> pidiéndonos confirmar la eliminación de</w:t>
      </w:r>
      <w:r w:rsidR="002C470D">
        <w:t xml:space="preserve"> </w:t>
      </w:r>
      <w:r>
        <w:t>l</w:t>
      </w:r>
      <w:r w:rsidR="002C470D">
        <w:t>a asignatura</w:t>
      </w:r>
      <w:r>
        <w:t xml:space="preserve">. </w:t>
      </w:r>
    </w:p>
    <w:p w:rsidR="00334209" w:rsidRDefault="004C4FB8" w:rsidP="00AF7391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1950732"/>
            <wp:effectExtent l="19050" t="0" r="0" b="0"/>
            <wp:docPr id="123" name="Imagen 49" descr="C:\xampp\htdocs\vaspa\Construcción\Screenshots CU\Empleado SA\CU Gestionar Asignatura\Baja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xampp\htdocs\vaspa\Construcción\Screenshots CU\Empleado SA\CU Gestionar Asignatura\Baja\2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50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209" w:rsidRDefault="00334209" w:rsidP="00AF7391">
      <w:pPr>
        <w:pStyle w:val="PSI-Normal"/>
      </w:pPr>
      <w:r>
        <w:t xml:space="preserve">Hagamos clic sobre el botón </w:t>
      </w:r>
      <w:r w:rsidRPr="00153FF4">
        <w:rPr>
          <w:b/>
        </w:rPr>
        <w:t>&lt;Si, deseo eliminar&gt;</w:t>
      </w:r>
      <w:r>
        <w:t xml:space="preserve"> para eliminarl</w:t>
      </w:r>
      <w:r w:rsidR="00E6500D">
        <w:t>a</w:t>
      </w:r>
      <w:r>
        <w:t xml:space="preserve"> o sobre </w:t>
      </w:r>
      <w:r w:rsidRPr="00153FF4">
        <w:rPr>
          <w:b/>
        </w:rPr>
        <w:t>&lt;No (Salir de esta pantalla)&gt;</w:t>
      </w:r>
      <w:r>
        <w:t xml:space="preserve"> para cancelar la operación.</w:t>
      </w:r>
    </w:p>
    <w:p w:rsidR="00F43066" w:rsidRDefault="00F43066" w:rsidP="00AF7391">
      <w:pPr>
        <w:pStyle w:val="PSI-Normal"/>
      </w:pPr>
    </w:p>
    <w:p w:rsidR="00F43066" w:rsidRDefault="00F43066" w:rsidP="00F43066">
      <w:pPr>
        <w:pStyle w:val="PSI-Comentario"/>
      </w:pPr>
      <w:r w:rsidRPr="00C42C59">
        <w:rPr>
          <w:b/>
          <w:u w:val="single"/>
        </w:rPr>
        <w:t>Nota:</w:t>
      </w:r>
      <w:r w:rsidRPr="00A12EAF">
        <w:rPr>
          <w:b/>
        </w:rPr>
        <w:t xml:space="preserve"> </w:t>
      </w:r>
      <w:r w:rsidRPr="00C42C59">
        <w:t xml:space="preserve">Si </w:t>
      </w:r>
      <w:r>
        <w:t>la asignatura</w:t>
      </w:r>
      <w:r w:rsidRPr="00C42C59">
        <w:t xml:space="preserve"> que desea</w:t>
      </w:r>
      <w:r>
        <w:t xml:space="preserve"> eliminar posee Asignaturas correlativas asociadas, deberá eliminarlas (desasociarlas de la pantalla correlatividades) primero para poder realizar esta operación (Ver Sección Gestionar Asignatura del presente manual). </w:t>
      </w:r>
    </w:p>
    <w:p w:rsidR="00334209" w:rsidRPr="00C1440D" w:rsidRDefault="00334209" w:rsidP="00AF7391">
      <w:pPr>
        <w:pStyle w:val="PSI-Normal"/>
      </w:pPr>
    </w:p>
    <w:p w:rsidR="00334209" w:rsidRDefault="00334209" w:rsidP="00334209">
      <w:pPr>
        <w:pStyle w:val="PSI-Ttulo3"/>
      </w:pPr>
      <w:bookmarkStart w:id="38" w:name="_Toc45216240"/>
      <w:r>
        <w:t xml:space="preserve">Modificar  </w:t>
      </w:r>
      <w:r w:rsidR="006733A1">
        <w:t>Asignatura</w:t>
      </w:r>
      <w:bookmarkEnd w:id="38"/>
    </w:p>
    <w:p w:rsidR="00334209" w:rsidRDefault="00334209" w:rsidP="00AF7391">
      <w:pPr>
        <w:pStyle w:val="PSI-Normal"/>
      </w:pPr>
      <w:r>
        <w:t xml:space="preserve">Esta acción podrá realizarse presionando el botón </w:t>
      </w:r>
      <w:r>
        <w:rPr>
          <w:b/>
        </w:rPr>
        <w:t>&lt;Modificar</w:t>
      </w:r>
      <w:r w:rsidRPr="00153FF4">
        <w:rPr>
          <w:b/>
        </w:rPr>
        <w:t>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 xml:space="preserve">cada </w:t>
      </w:r>
      <w:r w:rsidR="006733A1">
        <w:t>asignatura</w:t>
      </w:r>
      <w:r>
        <w:rPr>
          <w:b/>
        </w:rPr>
        <w:t xml:space="preserve"> </w:t>
      </w:r>
      <w:r>
        <w:t xml:space="preserve">de la pantalla </w:t>
      </w:r>
      <w:r w:rsidR="006733A1">
        <w:t>asignatura</w:t>
      </w:r>
      <w:r>
        <w:t xml:space="preserve">s. </w:t>
      </w:r>
    </w:p>
    <w:p w:rsidR="00334209" w:rsidRDefault="00FE1211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30260"/>
            <wp:effectExtent l="19050" t="0" r="0" b="0"/>
            <wp:docPr id="18" name="Imagen 3" descr="C:\xampp\htdocs\vaspa\Construcción\Screenshots CU\Empleado SA\CU Gestionar Asignatura\Modificación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xampp\htdocs\vaspa\Construcción\Screenshots CU\Empleado SA\CU Gestionar Asignatura\Modificación\1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209" w:rsidRDefault="00334209" w:rsidP="00AF7391">
      <w:pPr>
        <w:pStyle w:val="PSI-Normal"/>
      </w:pPr>
      <w:r>
        <w:t>Al presionar dicho botón se mostrará una nueva pantalla con los datos precargados de</w:t>
      </w:r>
      <w:r w:rsidR="000F262B">
        <w:t xml:space="preserve"> </w:t>
      </w:r>
      <w:r>
        <w:t>l</w:t>
      </w:r>
      <w:r w:rsidR="000F262B">
        <w:t>a</w:t>
      </w:r>
      <w:r>
        <w:t xml:space="preserve"> </w:t>
      </w:r>
      <w:r w:rsidR="000F262B">
        <w:t>asignatura</w:t>
      </w:r>
      <w:r>
        <w:t>, donde usted podrá modificar cualquiera de ellos como se presenta a continuación.</w:t>
      </w:r>
    </w:p>
    <w:p w:rsidR="00334209" w:rsidRDefault="004F1264" w:rsidP="00AF7391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4218581"/>
            <wp:effectExtent l="19050" t="0" r="0" b="0"/>
            <wp:docPr id="69" name="Imagen 13" descr="C:\xampp\htdocs\vaspa\Construcción\Screenshots CU\Empleado SA\CU Gestionar Asignatura\Modificación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xampp\htdocs\vaspa\Construcción\Screenshots CU\Empleado SA\CU Gestionar Asignatura\Modificación\2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18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209" w:rsidRPr="00E37D6A" w:rsidRDefault="00334209" w:rsidP="00334209">
      <w:pPr>
        <w:pStyle w:val="PSI-Ttulo3"/>
        <w:rPr>
          <w:lang w:val="es-AR"/>
        </w:rPr>
      </w:pPr>
    </w:p>
    <w:p w:rsidR="00334209" w:rsidRDefault="00334209" w:rsidP="00AF7391">
      <w:pPr>
        <w:pStyle w:val="PSI-Normal"/>
      </w:pPr>
      <w:r>
        <w:t xml:space="preserve">Una vez que hayamos realizado todos los cambios deseados, presionemos el botón </w:t>
      </w:r>
      <w:r w:rsidRPr="00CC5A97">
        <w:rPr>
          <w:b/>
        </w:rPr>
        <w:t>&lt;Confirmar&gt;</w:t>
      </w:r>
      <w:r>
        <w:t xml:space="preserve"> para guardar los mismos o el botón </w:t>
      </w:r>
      <w:r w:rsidRPr="00CC5A97">
        <w:rPr>
          <w:b/>
        </w:rPr>
        <w:t>&lt;Cancelar&gt;</w:t>
      </w:r>
      <w:r>
        <w:t xml:space="preserve"> para descartar los cambios a realizar.</w:t>
      </w:r>
    </w:p>
    <w:p w:rsidR="00334209" w:rsidRDefault="00334209" w:rsidP="00334209">
      <w:pPr>
        <w:pStyle w:val="PSI-Comentario"/>
      </w:pPr>
    </w:p>
    <w:p w:rsidR="00334209" w:rsidRDefault="00334209" w:rsidP="00334209">
      <w:pPr>
        <w:pStyle w:val="PSI-Ttulo3"/>
      </w:pPr>
      <w:bookmarkStart w:id="39" w:name="_Toc45216241"/>
      <w:r>
        <w:t>Ver Asignaturas</w:t>
      </w:r>
      <w:r w:rsidR="004E0E1F">
        <w:t xml:space="preserve"> Correlativas</w:t>
      </w:r>
      <w:bookmarkEnd w:id="39"/>
    </w:p>
    <w:p w:rsidR="00334209" w:rsidRDefault="00334209" w:rsidP="00AF7391">
      <w:pPr>
        <w:pStyle w:val="PSI-Normal"/>
      </w:pPr>
      <w:r>
        <w:t xml:space="preserve">Esta acción podrá realizarse presionando el botón </w:t>
      </w:r>
      <w:r>
        <w:rPr>
          <w:b/>
        </w:rPr>
        <w:t>&lt;Ver Asignaturas</w:t>
      </w:r>
      <w:r w:rsidR="004E0E1F">
        <w:rPr>
          <w:b/>
        </w:rPr>
        <w:t xml:space="preserve"> Correlativas</w:t>
      </w:r>
      <w:r w:rsidRPr="00153FF4">
        <w:rPr>
          <w:b/>
        </w:rPr>
        <w:t>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 xml:space="preserve">cada </w:t>
      </w:r>
      <w:r w:rsidR="004E0E1F">
        <w:t>asignatura</w:t>
      </w:r>
      <w:r>
        <w:t xml:space="preserve"> de la pantalla </w:t>
      </w:r>
      <w:r w:rsidR="004E0E1F">
        <w:t>asignatura</w:t>
      </w:r>
      <w:r>
        <w:t xml:space="preserve">s. </w:t>
      </w:r>
    </w:p>
    <w:p w:rsidR="00334209" w:rsidRDefault="00FE1211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24344"/>
            <wp:effectExtent l="19050" t="0" r="0" b="0"/>
            <wp:docPr id="26" name="Imagen 4" descr="C:\xampp\htdocs\vaspa\Construcción\Screenshots CU\Empleado SA\CU Gestionar Asignatura\Ver Asignaturas Correlativa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xampp\htdocs\vaspa\Construcción\Screenshots CU\Empleado SA\CU Gestionar Asignatura\Ver Asignaturas Correlativas\1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209" w:rsidRDefault="00334209" w:rsidP="00AF7391">
      <w:pPr>
        <w:pStyle w:val="PSI-Normal"/>
      </w:pPr>
      <w:r>
        <w:t xml:space="preserve">Al presionar dicho botón se mostrará una nueva pantalla con el listado de asignaturas </w:t>
      </w:r>
      <w:r w:rsidR="00DD0B78">
        <w:t xml:space="preserve">correlativas </w:t>
      </w:r>
      <w:r>
        <w:t>asociadas a</w:t>
      </w:r>
      <w:r w:rsidR="00DD0B78">
        <w:t xml:space="preserve"> </w:t>
      </w:r>
      <w:r>
        <w:t>l</w:t>
      </w:r>
      <w:r w:rsidR="00DD0B78">
        <w:t>a</w:t>
      </w:r>
      <w:r>
        <w:t xml:space="preserve"> </w:t>
      </w:r>
      <w:r w:rsidR="00DD0B78">
        <w:t>asignatura en cuestión</w:t>
      </w:r>
      <w:r>
        <w:t xml:space="preserve">, junto a </w:t>
      </w:r>
      <w:r w:rsidR="00DD0B78">
        <w:t>tres</w:t>
      </w:r>
      <w:r>
        <w:t xml:space="preserve"> lista</w:t>
      </w:r>
      <w:r w:rsidR="00DD0B78">
        <w:t>s</w:t>
      </w:r>
      <w:r>
        <w:t xml:space="preserve"> desplegable</w:t>
      </w:r>
      <w:r w:rsidR="00DD0B78">
        <w:t>s</w:t>
      </w:r>
      <w:r>
        <w:t xml:space="preserve"> </w:t>
      </w:r>
      <w:r w:rsidRPr="000466DE">
        <w:rPr>
          <w:b/>
        </w:rPr>
        <w:t>&lt;Asignaturas&gt;</w:t>
      </w:r>
      <w:r w:rsidR="00DD0B78">
        <w:t xml:space="preserve">, </w:t>
      </w:r>
      <w:r w:rsidR="00DD0B78">
        <w:rPr>
          <w:b/>
        </w:rPr>
        <w:t xml:space="preserve">&lt;Requisito&gt; </w:t>
      </w:r>
      <w:r w:rsidR="00DD0B78">
        <w:t xml:space="preserve">y </w:t>
      </w:r>
      <w:r w:rsidR="00DD0B78" w:rsidRPr="00DD0B78">
        <w:rPr>
          <w:b/>
        </w:rPr>
        <w:t>&lt;Tipo de Correlatividad&gt;</w:t>
      </w:r>
      <w:r>
        <w:t xml:space="preserve"> y dos botones </w:t>
      </w:r>
      <w:r w:rsidRPr="000466DE">
        <w:rPr>
          <w:b/>
        </w:rPr>
        <w:t>&lt;Agregar Asignatura&gt;</w:t>
      </w:r>
      <w:r>
        <w:t xml:space="preserve"> y </w:t>
      </w:r>
      <w:r w:rsidRPr="000466DE">
        <w:rPr>
          <w:b/>
        </w:rPr>
        <w:t>&lt;Eliminar&gt;</w:t>
      </w:r>
      <w:r>
        <w:t xml:space="preserve"> como se presenta a continuación.</w:t>
      </w:r>
    </w:p>
    <w:p w:rsidR="00334209" w:rsidRDefault="007658A0" w:rsidP="00AF7391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3447394"/>
            <wp:effectExtent l="19050" t="0" r="0" b="0"/>
            <wp:docPr id="127" name="Imagen 53" descr="C:\xampp\htdocs\vaspa\Construcción\Screenshots CU\Empleado SA\CU Gestionar Asignatura\Ver Asignaturas Correlativa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xampp\htdocs\vaspa\Construcción\Screenshots CU\Empleado SA\CU Gestionar Asignatura\Ver Asignaturas Correlativas\2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47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209" w:rsidRPr="003C3A14" w:rsidRDefault="00334209" w:rsidP="00AF7391">
      <w:pPr>
        <w:pStyle w:val="PSI-Normal"/>
      </w:pPr>
      <w:r>
        <w:t xml:space="preserve">Hagamos click sobre el botón </w:t>
      </w:r>
      <w:r w:rsidRPr="006F2A3A">
        <w:rPr>
          <w:b/>
        </w:rPr>
        <w:t xml:space="preserve">&lt;Volver a </w:t>
      </w:r>
      <w:r w:rsidR="00A0731F">
        <w:rPr>
          <w:b/>
        </w:rPr>
        <w:t>Asignaturas</w:t>
      </w:r>
      <w:r w:rsidRPr="006F2A3A">
        <w:rPr>
          <w:b/>
        </w:rPr>
        <w:t>&gt;</w:t>
      </w:r>
      <w:r>
        <w:rPr>
          <w:b/>
        </w:rPr>
        <w:t xml:space="preserve"> </w:t>
      </w:r>
      <w:r>
        <w:t xml:space="preserve">para regresar nuevamente a la pantalla </w:t>
      </w:r>
      <w:r w:rsidR="00A0731F">
        <w:t>asignaturas</w:t>
      </w:r>
      <w:r>
        <w:t>.</w:t>
      </w:r>
    </w:p>
    <w:p w:rsidR="00334209" w:rsidRDefault="00334209" w:rsidP="00AF7391">
      <w:pPr>
        <w:pStyle w:val="PSI-Normal"/>
      </w:pPr>
      <w:r>
        <w:t xml:space="preserve">Caso </w:t>
      </w:r>
      <w:r w:rsidRPr="008463B4">
        <w:t>contrario, si desea, también</w:t>
      </w:r>
      <w:r>
        <w:t xml:space="preserve"> puede agregar y eliminar asignaturas</w:t>
      </w:r>
      <w:r w:rsidR="00084741">
        <w:t xml:space="preserve"> correlativas</w:t>
      </w:r>
      <w:r>
        <w:t xml:space="preserve"> a</w:t>
      </w:r>
      <w:r w:rsidR="00084741">
        <w:t xml:space="preserve"> </w:t>
      </w:r>
      <w:r>
        <w:t>l</w:t>
      </w:r>
      <w:r w:rsidR="00084741">
        <w:t>a</w:t>
      </w:r>
      <w:r>
        <w:t xml:space="preserve"> </w:t>
      </w:r>
      <w:r w:rsidR="00084741">
        <w:t>asignatura en cuestión</w:t>
      </w:r>
      <w:r>
        <w:t xml:space="preserve">. </w:t>
      </w:r>
    </w:p>
    <w:p w:rsidR="00334209" w:rsidRDefault="00334209" w:rsidP="00AF7391">
      <w:pPr>
        <w:pStyle w:val="PSI-Normal"/>
      </w:pPr>
      <w:r>
        <w:t>Para agregar una asignatura</w:t>
      </w:r>
      <w:r w:rsidR="00084741">
        <w:t xml:space="preserve"> correlativa</w:t>
      </w:r>
      <w:r>
        <w:t xml:space="preserve"> a</w:t>
      </w:r>
      <w:r w:rsidR="00084741">
        <w:t xml:space="preserve"> </w:t>
      </w:r>
      <w:r>
        <w:t>l</w:t>
      </w:r>
      <w:r w:rsidR="00084741">
        <w:t>a</w:t>
      </w:r>
      <w:r>
        <w:t xml:space="preserve"> </w:t>
      </w:r>
      <w:r w:rsidR="00084741">
        <w:t>asignatura actual</w:t>
      </w:r>
      <w:r>
        <w:t xml:space="preserve">, seleccionamos una asignatura de la lista desplegable </w:t>
      </w:r>
      <w:r w:rsidRPr="000255D6">
        <w:rPr>
          <w:b/>
        </w:rPr>
        <w:t>&lt;Asignaturas&gt;</w:t>
      </w:r>
      <w:r w:rsidR="00084741">
        <w:t xml:space="preserve">, si la asignatura debe estar aprobada o regular de la lista desplegable </w:t>
      </w:r>
      <w:r w:rsidR="00084741" w:rsidRPr="00084741">
        <w:rPr>
          <w:b/>
        </w:rPr>
        <w:t>&lt;Requisito&gt;</w:t>
      </w:r>
      <w:r w:rsidR="00084741">
        <w:t xml:space="preserve">, si la correlatividad es precedente o subsiguiente de la lista desplegable </w:t>
      </w:r>
      <w:r w:rsidR="00084741" w:rsidRPr="00084741">
        <w:rPr>
          <w:b/>
        </w:rPr>
        <w:t>&lt;Tipo de Correlatividad&gt;</w:t>
      </w:r>
      <w:r>
        <w:t xml:space="preserve"> y presionamos el botón </w:t>
      </w:r>
      <w:r w:rsidRPr="00A23CFD">
        <w:rPr>
          <w:b/>
        </w:rPr>
        <w:t>&lt;</w:t>
      </w:r>
      <w:r>
        <w:rPr>
          <w:b/>
        </w:rPr>
        <w:t>Agregar Asignatura</w:t>
      </w:r>
      <w:r w:rsidRPr="00A23CFD">
        <w:rPr>
          <w:b/>
        </w:rPr>
        <w:t>&gt;</w:t>
      </w:r>
      <w:r>
        <w:t>.</w:t>
      </w:r>
    </w:p>
    <w:p w:rsidR="00334209" w:rsidRDefault="00334209" w:rsidP="00AF7391">
      <w:pPr>
        <w:pStyle w:val="PSI-Normal"/>
      </w:pPr>
      <w:r w:rsidRPr="00C1462A">
        <w:t>Para eliminar una asignatura</w:t>
      </w:r>
      <w:r w:rsidR="00552D9E">
        <w:t xml:space="preserve"> correlativa</w:t>
      </w:r>
      <w:r w:rsidRPr="00C1462A">
        <w:t xml:space="preserve"> de</w:t>
      </w:r>
      <w:r w:rsidR="00552D9E">
        <w:t xml:space="preserve"> </w:t>
      </w:r>
      <w:r w:rsidRPr="00C1462A">
        <w:t>l</w:t>
      </w:r>
      <w:r w:rsidR="00552D9E">
        <w:t>a</w:t>
      </w:r>
      <w:r w:rsidRPr="00C1462A">
        <w:t xml:space="preserve"> </w:t>
      </w:r>
      <w:r w:rsidR="00552D9E">
        <w:t xml:space="preserve">asignatura actual, </w:t>
      </w:r>
      <w:r w:rsidRPr="00C1462A">
        <w:t xml:space="preserve">hacemos click en el botón </w:t>
      </w:r>
      <w:r w:rsidRPr="00C1462A">
        <w:rPr>
          <w:b/>
        </w:rPr>
        <w:t xml:space="preserve">&lt;Eliminar&gt; </w:t>
      </w:r>
      <w:r w:rsidRPr="00C1462A">
        <w:t>de la asignatura</w:t>
      </w:r>
      <w:r w:rsidR="00552D9E">
        <w:t xml:space="preserve"> correlativa</w:t>
      </w:r>
      <w:r w:rsidRPr="00C1462A">
        <w:t xml:space="preserve"> correspondiente</w:t>
      </w:r>
      <w:r>
        <w:t xml:space="preserve">, donde se presentará un cuadro de diálogo pidiéndonos confirmar la eliminación de la asignatura </w:t>
      </w:r>
      <w:r w:rsidR="00552D9E">
        <w:t>correlativa</w:t>
      </w:r>
      <w:r>
        <w:t xml:space="preserve">. Hagamos clic sobre el botón </w:t>
      </w:r>
      <w:r w:rsidRPr="00487F57">
        <w:rPr>
          <w:b/>
        </w:rPr>
        <w:t>&lt;Confirmar&gt;</w:t>
      </w:r>
      <w:r>
        <w:t xml:space="preserve"> para eliminarla</w:t>
      </w:r>
      <w:r w:rsidR="00552D9E">
        <w:t xml:space="preserve"> de la correlatividad</w:t>
      </w:r>
      <w:r>
        <w:t xml:space="preserve"> o sobre </w:t>
      </w:r>
      <w:r w:rsidRPr="00487F57">
        <w:rPr>
          <w:b/>
        </w:rPr>
        <w:t>&lt;Cancelar&gt;</w:t>
      </w:r>
      <w:r>
        <w:t xml:space="preserve"> para anular la operación.</w:t>
      </w:r>
    </w:p>
    <w:p w:rsidR="00334209" w:rsidRDefault="00334209" w:rsidP="00AF7391">
      <w:pPr>
        <w:pStyle w:val="PSI-Normal"/>
      </w:pPr>
    </w:p>
    <w:p w:rsidR="00334209" w:rsidRPr="00021E16" w:rsidRDefault="00293B07" w:rsidP="00AF7391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3069496"/>
            <wp:effectExtent l="19050" t="0" r="0" b="0"/>
            <wp:docPr id="128" name="Imagen 54" descr="C:\xampp\htdocs\vaspa\Construcción\Screenshots CU\Empleado SA\CU Gestionar Asignatura\Ver Asignaturas Correlativa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xampp\htdocs\vaspa\Construcción\Screenshots CU\Empleado SA\CU Gestionar Asignatura\Ver Asignaturas Correlativas\3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9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209" w:rsidRDefault="00334209" w:rsidP="00334209">
      <w:pPr>
        <w:pStyle w:val="PSI-Ttulo2"/>
      </w:pPr>
    </w:p>
    <w:p w:rsidR="003962E2" w:rsidRDefault="003962E2" w:rsidP="00767BC2">
      <w:pPr>
        <w:pStyle w:val="PSI-Ttulo2"/>
      </w:pPr>
    </w:p>
    <w:p w:rsidR="00DC74C7" w:rsidRDefault="00DC74C7" w:rsidP="00DC74C7">
      <w:pPr>
        <w:pStyle w:val="PSI-Ttulo3"/>
      </w:pPr>
      <w:bookmarkStart w:id="40" w:name="_Toc45216242"/>
      <w:r>
        <w:t>Ver Equipo de Cátedra</w:t>
      </w:r>
      <w:bookmarkEnd w:id="40"/>
    </w:p>
    <w:p w:rsidR="00DC74C7" w:rsidRDefault="00DC74C7" w:rsidP="00AF7391">
      <w:pPr>
        <w:pStyle w:val="PSI-Normal"/>
      </w:pPr>
      <w:r>
        <w:t xml:space="preserve">Esta acción podrá realizarse presionando el botón </w:t>
      </w:r>
      <w:r>
        <w:rPr>
          <w:b/>
        </w:rPr>
        <w:t>&lt;Ver Equipo de Cátedra</w:t>
      </w:r>
      <w:r w:rsidRPr="00153FF4">
        <w:rPr>
          <w:b/>
        </w:rPr>
        <w:t>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 xml:space="preserve">cada asignatura de la pantalla asignaturas. </w:t>
      </w:r>
    </w:p>
    <w:p w:rsidR="00DC74C7" w:rsidRPr="00DC74C7" w:rsidRDefault="00DC74C7" w:rsidP="00DC74C7">
      <w:pPr>
        <w:pStyle w:val="PSI-Ttulo3"/>
        <w:rPr>
          <w:lang w:val="es-AR"/>
        </w:rPr>
      </w:pPr>
      <w:r>
        <w:rPr>
          <w:noProof/>
          <w:lang w:val="es-AR" w:eastAsia="es-AR"/>
        </w:rPr>
        <w:drawing>
          <wp:inline distT="0" distB="0" distL="0" distR="0">
            <wp:extent cx="5400040" cy="306939"/>
            <wp:effectExtent l="19050" t="0" r="0" b="0"/>
            <wp:docPr id="34" name="Imagen 5" descr="C:\xampp\htdocs\vaspa\Construcción\Screenshots CU\Empleado SA\CU Gestionar Asignatura\Ver Equipo de Cátedr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xampp\htdocs\vaspa\Construcción\Screenshots CU\Empleado SA\CU Gestionar Asignatura\Ver Equipo de Cátedra\1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4C7" w:rsidRDefault="00DC74C7" w:rsidP="00AF7391">
      <w:pPr>
        <w:pStyle w:val="PSI-Normal"/>
      </w:pPr>
      <w:r>
        <w:t xml:space="preserve">Al presionar dicho botón se mostrará una nueva pantalla con el listado de los profesores que conforman el equipo de cátedra de la asignatura en cuestión, junto a dos listas desplegables </w:t>
      </w:r>
      <w:r w:rsidRPr="000466DE">
        <w:rPr>
          <w:b/>
        </w:rPr>
        <w:t>&lt;</w:t>
      </w:r>
      <w:r>
        <w:rPr>
          <w:b/>
        </w:rPr>
        <w:t>Profesor</w:t>
      </w:r>
      <w:r w:rsidRPr="000466DE">
        <w:rPr>
          <w:b/>
        </w:rPr>
        <w:t>&gt;</w:t>
      </w:r>
      <w:r>
        <w:t xml:space="preserve"> y </w:t>
      </w:r>
      <w:r w:rsidRPr="00DD0B78">
        <w:rPr>
          <w:b/>
        </w:rPr>
        <w:t>&lt;</w:t>
      </w:r>
      <w:r>
        <w:rPr>
          <w:b/>
        </w:rPr>
        <w:t>Rol</w:t>
      </w:r>
      <w:r w:rsidRPr="00DD0B78">
        <w:rPr>
          <w:b/>
        </w:rPr>
        <w:t>&gt;</w:t>
      </w:r>
      <w:r>
        <w:t xml:space="preserve"> y dos botones </w:t>
      </w:r>
      <w:r w:rsidRPr="000466DE">
        <w:rPr>
          <w:b/>
        </w:rPr>
        <w:t xml:space="preserve">&lt;Agregar </w:t>
      </w:r>
      <w:r>
        <w:rPr>
          <w:b/>
        </w:rPr>
        <w:t>Profesor</w:t>
      </w:r>
      <w:r w:rsidRPr="000466DE">
        <w:rPr>
          <w:b/>
        </w:rPr>
        <w:t>&gt;</w:t>
      </w:r>
      <w:r>
        <w:t xml:space="preserve"> y </w:t>
      </w:r>
      <w:r w:rsidRPr="000466DE">
        <w:rPr>
          <w:b/>
        </w:rPr>
        <w:t>&lt;</w:t>
      </w:r>
      <w:r>
        <w:rPr>
          <w:b/>
        </w:rPr>
        <w:t>Desvincular</w:t>
      </w:r>
      <w:r w:rsidRPr="000466DE">
        <w:rPr>
          <w:b/>
        </w:rPr>
        <w:t>&gt;</w:t>
      </w:r>
      <w:r>
        <w:t xml:space="preserve"> como se presenta a continuación.</w:t>
      </w:r>
    </w:p>
    <w:p w:rsidR="00D63D7C" w:rsidRDefault="00D63D7C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181441"/>
            <wp:effectExtent l="19050" t="0" r="0" b="0"/>
            <wp:docPr id="44" name="Imagen 6" descr="C:\xampp\htdocs\vaspa\Construcción\Screenshots CU\Empleado SA\CU Gestionar Asignatura\Ver Equipo de Cátedra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xampp\htdocs\vaspa\Construcción\Screenshots CU\Empleado SA\CU Gestionar Asignatura\Ver Equipo de Cátedra\2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81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D7C" w:rsidRDefault="00D63D7C" w:rsidP="00AF7391">
      <w:pPr>
        <w:pStyle w:val="PSI-Normal"/>
      </w:pPr>
    </w:p>
    <w:p w:rsidR="00D63D7C" w:rsidRDefault="00D63D7C" w:rsidP="00AF7391">
      <w:pPr>
        <w:pStyle w:val="PSI-Normal"/>
      </w:pPr>
      <w:r>
        <w:lastRenderedPageBreak/>
        <w:t xml:space="preserve">Hagamos click sobre el botón </w:t>
      </w:r>
      <w:r w:rsidRPr="006F2A3A">
        <w:rPr>
          <w:b/>
        </w:rPr>
        <w:t xml:space="preserve">&lt;Volver a </w:t>
      </w:r>
      <w:r>
        <w:rPr>
          <w:b/>
        </w:rPr>
        <w:t>Asignaturas</w:t>
      </w:r>
      <w:r w:rsidRPr="006F2A3A">
        <w:rPr>
          <w:b/>
        </w:rPr>
        <w:t>&gt;</w:t>
      </w:r>
      <w:r>
        <w:rPr>
          <w:b/>
        </w:rPr>
        <w:t xml:space="preserve"> </w:t>
      </w:r>
      <w:r>
        <w:t>para regresar nuevamente a la pantalla asignaturas.</w:t>
      </w:r>
    </w:p>
    <w:p w:rsidR="00D63D7C" w:rsidRDefault="00D63D7C" w:rsidP="00AF7391">
      <w:pPr>
        <w:pStyle w:val="PSI-Normal"/>
      </w:pPr>
      <w:r>
        <w:t xml:space="preserve">Caso </w:t>
      </w:r>
      <w:r w:rsidRPr="008463B4">
        <w:t>contrario, si desea, también</w:t>
      </w:r>
      <w:r>
        <w:t xml:space="preserve"> puede agregar y desvincular profesores al equipo de cátedra de la asignatura en cuestión. </w:t>
      </w:r>
    </w:p>
    <w:p w:rsidR="00D63D7C" w:rsidRDefault="00D63D7C" w:rsidP="00AF7391">
      <w:pPr>
        <w:pStyle w:val="PSI-Normal"/>
      </w:pPr>
      <w:r>
        <w:t xml:space="preserve">Para agregar un profesor al equipo de cátedra de la asignatura actual, seleccionamos un profesor de la lista desplegable </w:t>
      </w:r>
      <w:r w:rsidRPr="000255D6">
        <w:rPr>
          <w:b/>
        </w:rPr>
        <w:t>&lt;</w:t>
      </w:r>
      <w:r>
        <w:rPr>
          <w:b/>
        </w:rPr>
        <w:t>Profesor</w:t>
      </w:r>
      <w:r w:rsidRPr="000255D6">
        <w:rPr>
          <w:b/>
        </w:rPr>
        <w:t>&gt;</w:t>
      </w:r>
      <w:r>
        <w:t xml:space="preserve">, elegimos el rol que corresponde (teoría o práctica) de la lista desplegable </w:t>
      </w:r>
      <w:r w:rsidRPr="00084741">
        <w:rPr>
          <w:b/>
        </w:rPr>
        <w:t>&lt;Ro</w:t>
      </w:r>
      <w:r>
        <w:rPr>
          <w:b/>
        </w:rPr>
        <w:t>l</w:t>
      </w:r>
      <w:r w:rsidRPr="00084741">
        <w:rPr>
          <w:b/>
        </w:rPr>
        <w:t>&gt;</w:t>
      </w:r>
      <w:r>
        <w:t xml:space="preserve"> y presionamos el botón </w:t>
      </w:r>
      <w:r w:rsidRPr="00A23CFD">
        <w:rPr>
          <w:b/>
        </w:rPr>
        <w:t>&lt;</w:t>
      </w:r>
      <w:r>
        <w:rPr>
          <w:b/>
        </w:rPr>
        <w:t>Agregar Profesor</w:t>
      </w:r>
      <w:r w:rsidRPr="00A23CFD">
        <w:rPr>
          <w:b/>
        </w:rPr>
        <w:t>&gt;</w:t>
      </w:r>
      <w:r>
        <w:t>.</w:t>
      </w:r>
    </w:p>
    <w:p w:rsidR="00D63D7C" w:rsidRDefault="004F3EFC" w:rsidP="00AF7391">
      <w:pPr>
        <w:pStyle w:val="PSI-Normal"/>
      </w:pPr>
      <w:r>
        <w:t>Para desvincular</w:t>
      </w:r>
      <w:r w:rsidR="00D63D7C" w:rsidRPr="00C1462A">
        <w:t xml:space="preserve"> </w:t>
      </w:r>
      <w:r>
        <w:t>un profesor del equipo de cátedra de la asignatura actual</w:t>
      </w:r>
      <w:r w:rsidR="00D63D7C">
        <w:t xml:space="preserve">, </w:t>
      </w:r>
      <w:r w:rsidR="00D63D7C" w:rsidRPr="00C1462A">
        <w:t xml:space="preserve">hacemos click en el botón </w:t>
      </w:r>
      <w:r w:rsidR="00D63D7C" w:rsidRPr="00C1462A">
        <w:rPr>
          <w:b/>
        </w:rPr>
        <w:t>&lt;</w:t>
      </w:r>
      <w:r>
        <w:rPr>
          <w:b/>
        </w:rPr>
        <w:t>Desvincular</w:t>
      </w:r>
      <w:r w:rsidR="00D63D7C" w:rsidRPr="00C1462A">
        <w:rPr>
          <w:b/>
        </w:rPr>
        <w:t xml:space="preserve">&gt; </w:t>
      </w:r>
      <w:r>
        <w:t xml:space="preserve">del profesor </w:t>
      </w:r>
      <w:r w:rsidR="00D63D7C" w:rsidRPr="00C1462A">
        <w:t>correspondiente</w:t>
      </w:r>
      <w:r w:rsidR="00D63D7C">
        <w:t xml:space="preserve">, donde se presentará un cuadro de diálogo </w:t>
      </w:r>
      <w:r>
        <w:t>pidiéndonos confirmar la desvinculación de</w:t>
      </w:r>
      <w:r w:rsidR="00D63D7C">
        <w:t>l</w:t>
      </w:r>
      <w:r>
        <w:t xml:space="preserve"> profesor</w:t>
      </w:r>
      <w:r w:rsidR="00D63D7C">
        <w:t xml:space="preserve">. Hagamos clic sobre el botón </w:t>
      </w:r>
      <w:r w:rsidR="00D63D7C" w:rsidRPr="00487F57">
        <w:rPr>
          <w:b/>
        </w:rPr>
        <w:t>&lt;Confirmar&gt;</w:t>
      </w:r>
      <w:r>
        <w:t xml:space="preserve"> para desvincularlo de</w:t>
      </w:r>
      <w:r w:rsidR="00D63D7C">
        <w:t>l</w:t>
      </w:r>
      <w:r>
        <w:t xml:space="preserve"> equipo de cátedra</w:t>
      </w:r>
      <w:r w:rsidR="00D63D7C">
        <w:t xml:space="preserve"> o sobre </w:t>
      </w:r>
      <w:r w:rsidR="00D63D7C" w:rsidRPr="00487F57">
        <w:rPr>
          <w:b/>
        </w:rPr>
        <w:t>&lt;Cancelar&gt;</w:t>
      </w:r>
      <w:r w:rsidR="00D63D7C">
        <w:t xml:space="preserve"> para anular la operación.</w:t>
      </w:r>
    </w:p>
    <w:p w:rsidR="00AA55DA" w:rsidRDefault="00AA55DA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163915"/>
            <wp:effectExtent l="19050" t="0" r="0" b="0"/>
            <wp:docPr id="45" name="Imagen 7" descr="C:\xampp\htdocs\vaspa\Construcción\Screenshots CU\Empleado SA\CU Gestionar Asignatura\Ver Equipo de Cátedra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xampp\htdocs\vaspa\Construcción\Screenshots CU\Empleado SA\CU Gestionar Asignatura\Ver Equipo de Cátedra\3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63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4C7" w:rsidRPr="00DC74C7" w:rsidRDefault="00DC74C7" w:rsidP="00DC74C7">
      <w:pPr>
        <w:pStyle w:val="PSI-Ttulo3"/>
        <w:rPr>
          <w:lang w:val="es-AR"/>
        </w:rPr>
      </w:pPr>
    </w:p>
    <w:p w:rsidR="00DC74C7" w:rsidRDefault="00DC74C7" w:rsidP="00767BC2">
      <w:pPr>
        <w:pStyle w:val="PSI-Ttulo2"/>
      </w:pPr>
    </w:p>
    <w:p w:rsidR="00DC74C7" w:rsidRDefault="00DC74C7" w:rsidP="00767BC2">
      <w:pPr>
        <w:pStyle w:val="PSI-Ttulo2"/>
      </w:pPr>
    </w:p>
    <w:p w:rsidR="00767BC2" w:rsidRDefault="00767BC2" w:rsidP="00767BC2">
      <w:pPr>
        <w:pStyle w:val="PSI-Ttulo2"/>
      </w:pPr>
      <w:bookmarkStart w:id="41" w:name="_Toc45216243"/>
      <w:r>
        <w:t>Salir</w:t>
      </w:r>
      <w:bookmarkEnd w:id="41"/>
    </w:p>
    <w:p w:rsidR="001E12C0" w:rsidRDefault="001E12C0" w:rsidP="00AF7391">
      <w:pPr>
        <w:pStyle w:val="PSI-Normal"/>
      </w:pPr>
      <w:r>
        <w:t>Para salir del sistema Vaspa, nos dirigiremos al menú principal -&gt;Salir, como se ilustra en la siguiente imagen.</w:t>
      </w:r>
    </w:p>
    <w:p w:rsidR="001E12C0" w:rsidRDefault="001E12C0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19439"/>
            <wp:effectExtent l="19050" t="0" r="0" b="0"/>
            <wp:docPr id="130" name="Imagen 55" descr="C:\xampp\htdocs\vaspa\Construcción\Screenshots CU\Empleado SA\Panel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xampp\htdocs\vaspa\Construcción\Screenshots CU\Empleado SA\Panel 8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BC2" w:rsidRDefault="00256892" w:rsidP="00AF7391">
      <w:pPr>
        <w:pStyle w:val="PSI-Normal"/>
      </w:pPr>
      <w:r>
        <w:t xml:space="preserve">Finalizando correctamente su sesión. </w:t>
      </w:r>
    </w:p>
    <w:p w:rsidR="0078178F" w:rsidRDefault="0078178F" w:rsidP="00AF7391">
      <w:pPr>
        <w:pStyle w:val="PSI-Normal"/>
      </w:pPr>
      <w:r w:rsidRPr="0078178F">
        <w:rPr>
          <w:b/>
          <w:u w:val="single"/>
        </w:rPr>
        <w:t xml:space="preserve">Nota: </w:t>
      </w:r>
      <w:r>
        <w:t>Al salir del sistema Vaspa, usted seguirá conectado a su correo electrónico</w:t>
      </w:r>
      <w:r w:rsidR="001F5D67">
        <w:t xml:space="preserve"> institucional</w:t>
      </w:r>
      <w:r>
        <w:t>.</w:t>
      </w:r>
    </w:p>
    <w:p w:rsidR="007244A3" w:rsidRDefault="007244A3" w:rsidP="00AF7391">
      <w:pPr>
        <w:pStyle w:val="PSI-Normal"/>
      </w:pPr>
    </w:p>
    <w:p w:rsidR="007244A3" w:rsidRPr="0078178F" w:rsidRDefault="007244A3" w:rsidP="007244A3">
      <w:pPr>
        <w:pStyle w:val="PSI-Comentario"/>
      </w:pPr>
      <w:r>
        <w:lastRenderedPageBreak/>
        <w:t>NOTA: Solamente falta redactar el CU Generar Informe Gerencial cuando se implemente.</w:t>
      </w:r>
    </w:p>
    <w:p w:rsidR="00767BC2" w:rsidRDefault="00767BC2" w:rsidP="0057224C">
      <w:pPr>
        <w:pStyle w:val="PSI-Comentario"/>
      </w:pPr>
    </w:p>
    <w:p w:rsidR="001243E6" w:rsidRDefault="001243E6" w:rsidP="001243E6">
      <w:pPr>
        <w:pStyle w:val="PSI-Ttulo1"/>
      </w:pPr>
      <w:bookmarkStart w:id="42" w:name="_Toc45216244"/>
      <w:r>
        <w:t>Uso del Sistema [Docente responsable]</w:t>
      </w:r>
      <w:bookmarkEnd w:id="42"/>
    </w:p>
    <w:p w:rsidR="00F209B5" w:rsidRDefault="00F209B5" w:rsidP="00AF7391">
      <w:pPr>
        <w:pStyle w:val="PSI-Normal"/>
      </w:pPr>
    </w:p>
    <w:p w:rsidR="00011468" w:rsidRDefault="00011468" w:rsidP="00AF7391">
      <w:pPr>
        <w:pStyle w:val="PSI-Normal"/>
      </w:pPr>
      <w:r>
        <w:t xml:space="preserve">Una vez que ha ingresado al Sistema, se visualizará la pantalla principal del Docente. </w:t>
      </w:r>
    </w:p>
    <w:p w:rsidR="002D094E" w:rsidRDefault="00613589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820212"/>
            <wp:effectExtent l="19050" t="0" r="0" b="0"/>
            <wp:docPr id="28" name="Imagen 2" descr="C:\xampp\htdocs\vaspa\Construcción\Screenshots CU\Profesor\Pantalla Princip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xampp\htdocs\vaspa\Construcción\Screenshots CU\Profesor\Pantalla Principal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20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0AC" w:rsidRDefault="00CB30AC" w:rsidP="001243E6">
      <w:pPr>
        <w:pStyle w:val="PSI-Ttulo1"/>
      </w:pPr>
    </w:p>
    <w:p w:rsidR="002D094E" w:rsidRDefault="002D094E" w:rsidP="00AF7391">
      <w:pPr>
        <w:pStyle w:val="PSI-Normal"/>
      </w:pPr>
      <w:r>
        <w:t>Esta pantalla se encuentra dividida en dos secciones importantes.</w:t>
      </w:r>
    </w:p>
    <w:p w:rsidR="002D094E" w:rsidRDefault="002D094E" w:rsidP="00AF7391">
      <w:pPr>
        <w:pStyle w:val="PSI-Normal"/>
      </w:pPr>
    </w:p>
    <w:p w:rsidR="002D094E" w:rsidRDefault="002D094E" w:rsidP="00AF7391">
      <w:pPr>
        <w:pStyle w:val="PSI-Normal"/>
      </w:pPr>
      <w:r>
        <w:t xml:space="preserve">La primer sección conocida como el </w:t>
      </w:r>
      <w:r>
        <w:rPr>
          <w:b/>
        </w:rPr>
        <w:t xml:space="preserve">Menú Principal </w:t>
      </w:r>
      <w:r>
        <w:t xml:space="preserve">se encuentra en la parte superior de la pantalla. </w:t>
      </w:r>
    </w:p>
    <w:p w:rsidR="002D094E" w:rsidRDefault="002D094E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2619375" cy="581025"/>
            <wp:effectExtent l="19050" t="0" r="9525" b="0"/>
            <wp:docPr id="20" name="Imagen 25" descr="C:\xampp\htdocs\vaspa\Construcción\Screenshots CU\Departamento\Nav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xampp\htdocs\vaspa\Construcción\Screenshots CU\Departamento\NavBar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94E" w:rsidRDefault="002D094E" w:rsidP="00AF7391">
      <w:pPr>
        <w:pStyle w:val="PSI-Normal"/>
      </w:pPr>
      <w:r>
        <w:t xml:space="preserve">Como primera y única opción tenemos </w:t>
      </w:r>
      <w:r>
        <w:rPr>
          <w:b/>
        </w:rPr>
        <w:t>Salir</w:t>
      </w:r>
      <w:r>
        <w:t>, la cual</w:t>
      </w:r>
      <w:r>
        <w:rPr>
          <w:b/>
        </w:rPr>
        <w:t xml:space="preserve"> </w:t>
      </w:r>
      <w:r>
        <w:t xml:space="preserve">le permitirá abandonar el sistema, cerrando previamente su sesión. </w:t>
      </w:r>
    </w:p>
    <w:p w:rsidR="002D094E" w:rsidRDefault="002D094E" w:rsidP="00AF7391">
      <w:pPr>
        <w:pStyle w:val="PSI-Normal"/>
      </w:pPr>
    </w:p>
    <w:p w:rsidR="002D094E" w:rsidRDefault="002D094E" w:rsidP="00AF7391">
      <w:pPr>
        <w:pStyle w:val="PSI-Normal"/>
      </w:pPr>
      <w:r>
        <w:t xml:space="preserve">La segunda sección conocida como </w:t>
      </w:r>
      <w:r>
        <w:rPr>
          <w:b/>
        </w:rPr>
        <w:t xml:space="preserve">Mis Asignaturas </w:t>
      </w:r>
      <w:r>
        <w:t>se encuentra en la parte central de la pantalla. La misma contiene el list</w:t>
      </w:r>
      <w:r w:rsidR="006D3634">
        <w:t>ad</w:t>
      </w:r>
      <w:r>
        <w:t>o de asignatur</w:t>
      </w:r>
      <w:r w:rsidR="00483525">
        <w:t xml:space="preserve">as de las cuales es responsable, junto a información adicional como el código de la asignatura, el estado del programa, la vigencia del mismo y un conjunto de opciones que nos permitirá realizar una gestión de cada </w:t>
      </w:r>
      <w:r w:rsidR="00483525">
        <w:lastRenderedPageBreak/>
        <w:t xml:space="preserve">programa de sus asignaturas, los cuales se explicarán en detalle a continuación en las siguientes secciones. </w:t>
      </w:r>
    </w:p>
    <w:p w:rsidR="00077FDF" w:rsidRDefault="00077FDF" w:rsidP="00077FDF">
      <w:pPr>
        <w:pStyle w:val="PSI-Ttulo2"/>
      </w:pPr>
      <w:bookmarkStart w:id="43" w:name="_Toc45216245"/>
      <w:r>
        <w:t>Gestionar Programa</w:t>
      </w:r>
      <w:bookmarkEnd w:id="43"/>
    </w:p>
    <w:p w:rsidR="00EE3BF3" w:rsidRDefault="00EE3BF3" w:rsidP="00AF7391">
      <w:pPr>
        <w:pStyle w:val="PSI-Normal"/>
      </w:pPr>
      <w:r>
        <w:t xml:space="preserve">Para acceder a este módulo, nos dirigiremos a la sección Gestionar Programa de </w:t>
      </w:r>
      <w:r w:rsidR="00285FBD">
        <w:t xml:space="preserve">la asignatura que deseemos </w:t>
      </w:r>
      <w:r>
        <w:t xml:space="preserve">y una vez ubicados en el mismo elegiremos </w:t>
      </w:r>
      <w:r w:rsidR="00285FBD">
        <w:t>una de las siguientes opciones</w:t>
      </w:r>
      <w:r>
        <w:t>, como se ilustra en la siguiente imagen.</w:t>
      </w:r>
    </w:p>
    <w:p w:rsidR="00EE3BF3" w:rsidRDefault="007C133D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54267"/>
            <wp:effectExtent l="19050" t="0" r="0" b="0"/>
            <wp:docPr id="107" name="Imagen 3" descr="C:\xampp\htdocs\vaspa\Construcción\Screenshots CU\Profesor\Seccion Gestionar Pr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xampp\htdocs\vaspa\Construcción\Screenshots CU\Profesor\Seccion Gestionar Programa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4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182" w:rsidRDefault="00FE1182" w:rsidP="00AF7391">
      <w:pPr>
        <w:pStyle w:val="PSI-Normal"/>
      </w:pPr>
    </w:p>
    <w:p w:rsidR="00FE1182" w:rsidRDefault="00FE1182" w:rsidP="00AF7391">
      <w:pPr>
        <w:pStyle w:val="PSI-Normal"/>
      </w:pPr>
      <w:r w:rsidRPr="005B4542">
        <w:rPr>
          <w:b/>
          <w:u w:val="single"/>
        </w:rPr>
        <w:t xml:space="preserve">Nota: </w:t>
      </w:r>
      <w:r w:rsidR="00324034" w:rsidRPr="00324034">
        <w:t>Un</w:t>
      </w:r>
      <w:r w:rsidR="00324034">
        <w:t xml:space="preserve"> programa puede encontrarse en cualquiera de los siguientes </w:t>
      </w:r>
      <w:r w:rsidR="0029548F">
        <w:t>seis estados</w:t>
      </w:r>
      <w:r w:rsidR="00135308">
        <w:t>, los cuales influirán a la hora de Gestionar el Programa</w:t>
      </w:r>
      <w:r w:rsidR="0029548F">
        <w:t>:</w:t>
      </w:r>
    </w:p>
    <w:p w:rsidR="0029548F" w:rsidRDefault="0029548F" w:rsidP="00AF7391">
      <w:pPr>
        <w:pStyle w:val="PSI-Normal"/>
      </w:pPr>
    </w:p>
    <w:p w:rsidR="0029548F" w:rsidRDefault="0029548F" w:rsidP="00AF7391">
      <w:pPr>
        <w:pStyle w:val="PSI-Normal"/>
      </w:pPr>
      <w:r w:rsidRPr="00135308">
        <w:rPr>
          <w:b/>
        </w:rPr>
        <w:t>-No Cargado:</w:t>
      </w:r>
      <w:r>
        <w:t xml:space="preserve"> No se encuentra programa cuya vigencia incluya el año actual ni tampoco programa cuyo año sea el actua</w:t>
      </w:r>
      <w:r w:rsidR="00493421">
        <w:t>l. El programa todavía no se ha c</w:t>
      </w:r>
      <w:r w:rsidR="00E1763C">
        <w:t>omenzado a elaborar. C</w:t>
      </w:r>
      <w:r w:rsidR="00493421">
        <w:t xml:space="preserve">ontaremos con el botón </w:t>
      </w:r>
      <w:r w:rsidR="00493421" w:rsidRPr="00493421">
        <w:rPr>
          <w:b/>
        </w:rPr>
        <w:t>&lt;Nuevo Programa&gt;</w:t>
      </w:r>
      <w:r w:rsidR="00493421">
        <w:t xml:space="preserve"> habilitado.</w:t>
      </w:r>
      <w:r w:rsidR="00576F36" w:rsidRPr="00576F3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493421" w:rsidRDefault="00576F36" w:rsidP="00AF7391">
      <w:pPr>
        <w:pStyle w:val="PSI-Normal"/>
      </w:pPr>
      <w:r>
        <w:rPr>
          <w:noProof/>
          <w:lang w:eastAsia="es-AR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243840</wp:posOffset>
            </wp:positionH>
            <wp:positionV relativeFrom="paragraph">
              <wp:posOffset>115570</wp:posOffset>
            </wp:positionV>
            <wp:extent cx="457200" cy="333375"/>
            <wp:effectExtent l="19050" t="0" r="0" b="0"/>
            <wp:wrapNone/>
            <wp:docPr id="30" name="Imagen 3" descr="C:\xampp\htdocs\vaspa\Construcción\Screenshots CU\Profesor\Boton Crear Pr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xampp\htdocs\vaspa\Construcción\Screenshots CU\Profesor\Boton Crear Programa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76F36" w:rsidRDefault="00576F36" w:rsidP="00AF7391">
      <w:pPr>
        <w:pStyle w:val="PSI-Normal"/>
      </w:pPr>
    </w:p>
    <w:p w:rsidR="00493421" w:rsidRDefault="0029548F" w:rsidP="00AF7391">
      <w:pPr>
        <w:pStyle w:val="PSI-Normal"/>
      </w:pPr>
      <w:r w:rsidRPr="00135308">
        <w:rPr>
          <w:b/>
        </w:rPr>
        <w:t>-En Vigencia:</w:t>
      </w:r>
      <w:r w:rsidR="00493421">
        <w:t xml:space="preserve"> Programa cuya vigencia incluye el año actual, la precondición es que el programa haya sido aprobado. Este estado será permitido para programas cuyo año de vigencia sea mayor a uno. Contaremos con los botones </w:t>
      </w:r>
      <w:r w:rsidR="00493421" w:rsidRPr="00493421">
        <w:rPr>
          <w:b/>
        </w:rPr>
        <w:t>&lt;Nuevo Programa&gt;</w:t>
      </w:r>
      <w:r w:rsidR="00493421">
        <w:t xml:space="preserve"> y </w:t>
      </w:r>
      <w:r w:rsidR="00493421" w:rsidRPr="00493421">
        <w:rPr>
          <w:b/>
        </w:rPr>
        <w:t>&lt;Enviar a Revisión&gt;</w:t>
      </w:r>
      <w:r w:rsidR="00493421">
        <w:t xml:space="preserve"> habilitados.</w:t>
      </w:r>
    </w:p>
    <w:p w:rsidR="0029548F" w:rsidRDefault="00576F36" w:rsidP="00AF7391">
      <w:pPr>
        <w:pStyle w:val="PSI-Normal"/>
      </w:pPr>
      <w:r>
        <w:rPr>
          <w:noProof/>
          <w:lang w:eastAsia="es-AR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796290</wp:posOffset>
            </wp:positionH>
            <wp:positionV relativeFrom="paragraph">
              <wp:posOffset>177165</wp:posOffset>
            </wp:positionV>
            <wp:extent cx="438150" cy="342900"/>
            <wp:effectExtent l="19050" t="0" r="0" b="0"/>
            <wp:wrapNone/>
            <wp:docPr id="32" name="Imagen 4" descr="C:\xampp\htdocs\vaspa\Construcción\Screenshots CU\Profesor\Boton Enviar a Revi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xampp\htdocs\vaspa\Construcción\Screenshots CU\Profesor\Boton Enviar a Revision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AR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243840</wp:posOffset>
            </wp:positionH>
            <wp:positionV relativeFrom="paragraph">
              <wp:posOffset>177165</wp:posOffset>
            </wp:positionV>
            <wp:extent cx="457200" cy="333375"/>
            <wp:effectExtent l="19050" t="0" r="0" b="0"/>
            <wp:wrapNone/>
            <wp:docPr id="31" name="Imagen 3" descr="C:\xampp\htdocs\vaspa\Construcción\Screenshots CU\Profesor\Boton Crear Pr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xampp\htdocs\vaspa\Construcción\Screenshots CU\Profesor\Boton Crear Programa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76F36" w:rsidRDefault="00576F36" w:rsidP="00AF7391">
      <w:pPr>
        <w:pStyle w:val="PSI-Normal"/>
      </w:pPr>
    </w:p>
    <w:p w:rsidR="00493421" w:rsidRPr="00E1763C" w:rsidRDefault="0029548F" w:rsidP="00AF7391">
      <w:pPr>
        <w:pStyle w:val="PSI-Normal"/>
      </w:pPr>
      <w:r w:rsidRPr="00135308">
        <w:rPr>
          <w:b/>
        </w:rPr>
        <w:t>-Cargando:</w:t>
      </w:r>
      <w:r w:rsidR="00493421">
        <w:t xml:space="preserve"> </w:t>
      </w:r>
      <w:r w:rsidR="00493421" w:rsidRPr="00A50489">
        <w:rPr>
          <w:rFonts w:cs="Arial"/>
          <w:color w:val="000000"/>
        </w:rPr>
        <w:t xml:space="preserve">Programa creado pero </w:t>
      </w:r>
      <w:r w:rsidR="00E1763C" w:rsidRPr="00A50489">
        <w:rPr>
          <w:rFonts w:cs="Arial"/>
          <w:color w:val="000000"/>
        </w:rPr>
        <w:t xml:space="preserve">que </w:t>
      </w:r>
      <w:r w:rsidR="00493421" w:rsidRPr="00A50489">
        <w:rPr>
          <w:rFonts w:cs="Arial"/>
          <w:color w:val="000000"/>
        </w:rPr>
        <w:t>aun no</w:t>
      </w:r>
      <w:r w:rsidR="00E1763C" w:rsidRPr="00A50489">
        <w:rPr>
          <w:rFonts w:cs="Arial"/>
          <w:color w:val="000000"/>
        </w:rPr>
        <w:t xml:space="preserve"> fue</w:t>
      </w:r>
      <w:r w:rsidR="00493421" w:rsidRPr="00A50489">
        <w:rPr>
          <w:rFonts w:cs="Arial"/>
          <w:color w:val="000000"/>
        </w:rPr>
        <w:t xml:space="preserve"> enviado a revisión</w:t>
      </w:r>
      <w:r w:rsidR="00E1763C" w:rsidRPr="00A50489">
        <w:rPr>
          <w:rFonts w:cs="Arial"/>
          <w:color w:val="000000"/>
        </w:rPr>
        <w:t>.</w:t>
      </w:r>
      <w:r w:rsidR="00E1763C">
        <w:t xml:space="preserve"> Contaremos con los botones </w:t>
      </w:r>
      <w:r w:rsidR="00E1763C" w:rsidRPr="00E1763C">
        <w:rPr>
          <w:b/>
        </w:rPr>
        <w:t>&lt;Modificar Programa</w:t>
      </w:r>
      <w:r w:rsidR="00962AF0">
        <w:rPr>
          <w:b/>
        </w:rPr>
        <w:t xml:space="preserve"> Actual</w:t>
      </w:r>
      <w:r w:rsidR="00E1763C" w:rsidRPr="00E1763C">
        <w:rPr>
          <w:b/>
        </w:rPr>
        <w:t>&gt;</w:t>
      </w:r>
      <w:r w:rsidR="00176D49">
        <w:t xml:space="preserve">, </w:t>
      </w:r>
      <w:r w:rsidR="00176D49">
        <w:rPr>
          <w:b/>
        </w:rPr>
        <w:t>&lt;Gestionar Bibliografía&gt;</w:t>
      </w:r>
      <w:r w:rsidR="00E1763C">
        <w:rPr>
          <w:b/>
        </w:rPr>
        <w:t xml:space="preserve"> </w:t>
      </w:r>
      <w:r w:rsidR="00E1763C" w:rsidRPr="00E1763C">
        <w:t>y</w:t>
      </w:r>
      <w:r w:rsidR="00E1763C">
        <w:rPr>
          <w:b/>
        </w:rPr>
        <w:t xml:space="preserve"> </w:t>
      </w:r>
      <w:r w:rsidR="00E1763C" w:rsidRPr="00E1763C">
        <w:rPr>
          <w:b/>
        </w:rPr>
        <w:t>&lt;Enviar a Revisión&gt;</w:t>
      </w:r>
      <w:r w:rsidR="00E1763C">
        <w:rPr>
          <w:b/>
        </w:rPr>
        <w:t xml:space="preserve"> </w:t>
      </w:r>
      <w:r w:rsidR="00E1763C">
        <w:t>habilitados.</w:t>
      </w:r>
    </w:p>
    <w:p w:rsidR="00576F36" w:rsidRDefault="00176D49" w:rsidP="00AF7391">
      <w:pPr>
        <w:pStyle w:val="PSI-Normal"/>
      </w:pPr>
      <w:r>
        <w:rPr>
          <w:noProof/>
          <w:lang w:eastAsia="es-AR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1329690</wp:posOffset>
            </wp:positionH>
            <wp:positionV relativeFrom="paragraph">
              <wp:posOffset>176530</wp:posOffset>
            </wp:positionV>
            <wp:extent cx="438150" cy="342900"/>
            <wp:effectExtent l="19050" t="0" r="0" b="0"/>
            <wp:wrapNone/>
            <wp:docPr id="98" name="Imagen 4" descr="C:\xampp\htdocs\vaspa\Construcción\Screenshots CU\Profesor\Boton Enviar a Revi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xampp\htdocs\vaspa\Construcción\Screenshots CU\Profesor\Boton Enviar a Revision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AR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796290</wp:posOffset>
            </wp:positionH>
            <wp:positionV relativeFrom="paragraph">
              <wp:posOffset>176530</wp:posOffset>
            </wp:positionV>
            <wp:extent cx="447675" cy="333375"/>
            <wp:effectExtent l="19050" t="0" r="9525" b="0"/>
            <wp:wrapNone/>
            <wp:docPr id="109" name="Imagen 4" descr="C:\xampp\htdocs\vaspa\Construcción\Screenshots CU\Profesor\Boton Gestionar Bibliografí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xampp\htdocs\vaspa\Construcción\Screenshots CU\Profesor\Boton Gestionar Bibliografía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76F36">
        <w:rPr>
          <w:noProof/>
          <w:lang w:eastAsia="es-AR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243840</wp:posOffset>
            </wp:positionH>
            <wp:positionV relativeFrom="paragraph">
              <wp:posOffset>173990</wp:posOffset>
            </wp:positionV>
            <wp:extent cx="457200" cy="342900"/>
            <wp:effectExtent l="19050" t="0" r="0" b="0"/>
            <wp:wrapNone/>
            <wp:docPr id="95" name="Imagen 5" descr="C:\xampp\htdocs\vaspa\Construcción\Screenshots CU\Profesor\Boton Modificar Pr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xampp\htdocs\vaspa\Construcción\Screenshots CU\Profesor\Boton Modificar Programa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76D49" w:rsidRDefault="00176D49" w:rsidP="00AF7391">
      <w:pPr>
        <w:pStyle w:val="PSI-Normal"/>
      </w:pPr>
    </w:p>
    <w:p w:rsidR="007A028D" w:rsidRDefault="0029548F" w:rsidP="00AF7391">
      <w:pPr>
        <w:pStyle w:val="PSI-Normal"/>
      </w:pPr>
      <w:r w:rsidRPr="00135308">
        <w:rPr>
          <w:b/>
        </w:rPr>
        <w:t>-En Revisión:</w:t>
      </w:r>
      <w:r w:rsidR="00F12FBE">
        <w:t xml:space="preserve"> Programa que fue enviado a revisión y se espera su calificación. No contaremos con ninguno de los botones habilitados.</w:t>
      </w:r>
    </w:p>
    <w:p w:rsidR="007A028D" w:rsidRDefault="007A028D" w:rsidP="00AF7391">
      <w:pPr>
        <w:pStyle w:val="PSI-Normal"/>
      </w:pPr>
    </w:p>
    <w:p w:rsidR="0029548F" w:rsidRDefault="0029548F" w:rsidP="00AF7391">
      <w:pPr>
        <w:pStyle w:val="PSI-Normal"/>
      </w:pPr>
      <w:r w:rsidRPr="00135308">
        <w:rPr>
          <w:b/>
        </w:rPr>
        <w:lastRenderedPageBreak/>
        <w:t>-Desaprobado:</w:t>
      </w:r>
      <w:r w:rsidR="00F12FBE">
        <w:t xml:space="preserve"> Programa que ha sido revisado y calificado negativamente por una o ambas partes (Empleado de Secretaría Académica y/o Jefe </w:t>
      </w:r>
      <w:r w:rsidR="009864BD">
        <w:t>Departamento). Contaremos con los boto</w:t>
      </w:r>
      <w:r w:rsidR="00F12FBE">
        <w:t>n</w:t>
      </w:r>
      <w:r w:rsidR="009864BD">
        <w:t>es</w:t>
      </w:r>
      <w:r w:rsidR="00F12FBE">
        <w:t xml:space="preserve"> </w:t>
      </w:r>
      <w:r w:rsidR="00F12FBE" w:rsidRPr="00F12FBE">
        <w:rPr>
          <w:b/>
        </w:rPr>
        <w:t>&lt;Modificar Programa</w:t>
      </w:r>
      <w:r w:rsidR="00962AF0">
        <w:rPr>
          <w:b/>
        </w:rPr>
        <w:t xml:space="preserve"> Actual</w:t>
      </w:r>
      <w:r w:rsidR="00F12FBE" w:rsidRPr="00F12FBE">
        <w:rPr>
          <w:b/>
        </w:rPr>
        <w:t>&gt;</w:t>
      </w:r>
      <w:r w:rsidR="009864BD">
        <w:rPr>
          <w:b/>
        </w:rPr>
        <w:t xml:space="preserve"> </w:t>
      </w:r>
      <w:r w:rsidR="009864BD">
        <w:t xml:space="preserve">y </w:t>
      </w:r>
      <w:r w:rsidR="009864BD">
        <w:rPr>
          <w:b/>
        </w:rPr>
        <w:t>&lt;Gestionar Bibliografía&gt;</w:t>
      </w:r>
      <w:r w:rsidR="00F12FBE">
        <w:t xml:space="preserve"> habilitado</w:t>
      </w:r>
      <w:r w:rsidR="009864BD">
        <w:t>s</w:t>
      </w:r>
      <w:r w:rsidR="00F12FBE">
        <w:t xml:space="preserve">. </w:t>
      </w:r>
    </w:p>
    <w:p w:rsidR="00963D8B" w:rsidRDefault="009261E7" w:rsidP="00AF7391">
      <w:pPr>
        <w:pStyle w:val="PSI-Normal"/>
      </w:pPr>
      <w:r>
        <w:rPr>
          <w:noProof/>
          <w:lang w:eastAsia="es-AR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796290</wp:posOffset>
            </wp:positionH>
            <wp:positionV relativeFrom="paragraph">
              <wp:posOffset>93980</wp:posOffset>
            </wp:positionV>
            <wp:extent cx="447675" cy="333375"/>
            <wp:effectExtent l="19050" t="0" r="9525" b="0"/>
            <wp:wrapNone/>
            <wp:docPr id="111" name="Imagen 4" descr="C:\xampp\htdocs\vaspa\Construcción\Screenshots CU\Profesor\Boton Gestionar Bibliografí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xampp\htdocs\vaspa\Construcción\Screenshots CU\Profesor\Boton Gestionar Bibliografía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A028D">
        <w:rPr>
          <w:noProof/>
          <w:lang w:eastAsia="es-AR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243840</wp:posOffset>
            </wp:positionH>
            <wp:positionV relativeFrom="paragraph">
              <wp:posOffset>93980</wp:posOffset>
            </wp:positionV>
            <wp:extent cx="457200" cy="342900"/>
            <wp:effectExtent l="19050" t="0" r="0" b="0"/>
            <wp:wrapNone/>
            <wp:docPr id="100" name="Imagen 5" descr="C:\xampp\htdocs\vaspa\Construcción\Screenshots CU\Profesor\Boton Modificar Pr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xampp\htdocs\vaspa\Construcción\Screenshots CU\Profesor\Boton Modificar Programa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55A13" w:rsidRDefault="00855A13" w:rsidP="00AF7391">
      <w:pPr>
        <w:pStyle w:val="PSI-Normal"/>
        <w:rPr>
          <w:b/>
        </w:rPr>
      </w:pPr>
    </w:p>
    <w:p w:rsidR="0029548F" w:rsidRDefault="0029548F" w:rsidP="00AF7391">
      <w:pPr>
        <w:pStyle w:val="PSI-Normal"/>
      </w:pPr>
      <w:r w:rsidRPr="00135308">
        <w:rPr>
          <w:b/>
        </w:rPr>
        <w:t>-Aprobado:</w:t>
      </w:r>
      <w:r w:rsidR="00963D8B">
        <w:t xml:space="preserve"> Programa que ha sido revisado y calificado positivamente por ambas partes (Empleado de Secretaría Académica y Jefe Departamento). Contaremos con el botón </w:t>
      </w:r>
      <w:r w:rsidR="00963D8B" w:rsidRPr="00963D8B">
        <w:rPr>
          <w:b/>
        </w:rPr>
        <w:t>&lt;Generar PDF&gt;</w:t>
      </w:r>
      <w:r w:rsidR="00963D8B">
        <w:t xml:space="preserve"> habilitado.</w:t>
      </w:r>
    </w:p>
    <w:p w:rsidR="007A028D" w:rsidRDefault="007A028D" w:rsidP="00AF7391">
      <w:pPr>
        <w:pStyle w:val="PSI-Normal"/>
      </w:pPr>
      <w:r>
        <w:rPr>
          <w:noProof/>
          <w:lang w:eastAsia="es-AR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253365</wp:posOffset>
            </wp:positionH>
            <wp:positionV relativeFrom="paragraph">
              <wp:posOffset>132080</wp:posOffset>
            </wp:positionV>
            <wp:extent cx="447675" cy="342900"/>
            <wp:effectExtent l="19050" t="0" r="9525" b="0"/>
            <wp:wrapNone/>
            <wp:docPr id="104" name="Imagen 6" descr="C:\xampp\htdocs\vaspa\Construcción\Screenshots CU\Profesor\Boton Generar P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xampp\htdocs\vaspa\Construcción\Screenshots CU\Profesor\Boton Generar PDF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A028D" w:rsidRDefault="007A028D" w:rsidP="00AF7391">
      <w:pPr>
        <w:pStyle w:val="PSI-Normal"/>
      </w:pPr>
    </w:p>
    <w:p w:rsidR="007A028D" w:rsidRDefault="007A028D" w:rsidP="00AF7391">
      <w:pPr>
        <w:pStyle w:val="PSI-Normal"/>
      </w:pPr>
    </w:p>
    <w:p w:rsidR="0060576F" w:rsidRDefault="004E3134" w:rsidP="0060576F">
      <w:pPr>
        <w:pStyle w:val="PSI-Ttulo3"/>
      </w:pPr>
      <w:bookmarkStart w:id="44" w:name="_Toc45216246"/>
      <w:r>
        <w:t>Crear Programa</w:t>
      </w:r>
      <w:bookmarkEnd w:id="44"/>
    </w:p>
    <w:p w:rsidR="0060576F" w:rsidRDefault="0060576F" w:rsidP="00AF7391">
      <w:pPr>
        <w:pStyle w:val="PSI-Normal"/>
        <w:rPr>
          <w:b/>
        </w:rPr>
      </w:pPr>
      <w:r>
        <w:t xml:space="preserve">Para </w:t>
      </w:r>
      <w:r w:rsidR="00AF7391">
        <w:t>crear</w:t>
      </w:r>
      <w:r>
        <w:t xml:space="preserve"> un nuevo </w:t>
      </w:r>
      <w:r w:rsidR="00AF7391">
        <w:t>programa</w:t>
      </w:r>
      <w:r w:rsidR="00071A71">
        <w:t>, presionaremos</w:t>
      </w:r>
      <w:r>
        <w:t xml:space="preserve"> el botón </w:t>
      </w:r>
      <w:r w:rsidRPr="001D4104">
        <w:rPr>
          <w:b/>
        </w:rPr>
        <w:t>&lt;</w:t>
      </w:r>
      <w:r w:rsidR="00AF7391">
        <w:rPr>
          <w:b/>
        </w:rPr>
        <w:t>Nuevo Programa</w:t>
      </w:r>
      <w:r w:rsidRPr="001D4104">
        <w:rPr>
          <w:b/>
        </w:rPr>
        <w:t>&gt;</w:t>
      </w:r>
      <w:r>
        <w:rPr>
          <w:b/>
        </w:rPr>
        <w:t xml:space="preserve"> </w:t>
      </w:r>
      <w:r>
        <w:t xml:space="preserve">de la pantalla </w:t>
      </w:r>
      <w:r w:rsidR="00AF7391">
        <w:t>Mis Asignaturas</w:t>
      </w:r>
      <w:r w:rsidRPr="001D4104">
        <w:t>.</w:t>
      </w:r>
      <w:r>
        <w:rPr>
          <w:b/>
        </w:rPr>
        <w:t xml:space="preserve"> </w:t>
      </w:r>
    </w:p>
    <w:p w:rsidR="00AF7391" w:rsidRDefault="001A5E77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15520"/>
            <wp:effectExtent l="19050" t="0" r="0" b="0"/>
            <wp:docPr id="113" name="Imagen 5" descr="C:\xampp\htdocs\vaspa\Construcción\Screenshots CU\Profesor\CU Gestionar Programa\Crear program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xampp\htdocs\vaspa\Construcción\Screenshots CU\Profesor\CU Gestionar Programa\Crear programa\1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5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391" w:rsidRDefault="0060576F" w:rsidP="00AF7391">
      <w:pPr>
        <w:pStyle w:val="PSI-Normal"/>
      </w:pPr>
      <w:r>
        <w:t>En la</w:t>
      </w:r>
      <w:r w:rsidR="00AF7391">
        <w:t>s</w:t>
      </w:r>
      <w:r>
        <w:t xml:space="preserve"> siguiente</w:t>
      </w:r>
      <w:r w:rsidR="00AF7391">
        <w:t>s imá</w:t>
      </w:r>
      <w:r>
        <w:t>gen</w:t>
      </w:r>
      <w:r w:rsidR="00AF7391">
        <w:t>es</w:t>
      </w:r>
      <w:r>
        <w:t xml:space="preserve"> se muestra la apariencia de esta utilidad.</w:t>
      </w:r>
    </w:p>
    <w:p w:rsidR="0060576F" w:rsidRDefault="00AF7391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354490"/>
            <wp:effectExtent l="19050" t="0" r="0" b="0"/>
            <wp:docPr id="126" name="Imagen 8" descr="C:\xampp\htdocs\vaspa\Construcción\Screenshots CU\Profesor\CU Gestionar Programa\Crear programa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xampp\htdocs\vaspa\Construcción\Screenshots CU\Profesor\CU Gestionar Programa\Crear programa\2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4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391" w:rsidRDefault="00AF7391" w:rsidP="00AF7391">
      <w:pPr>
        <w:pStyle w:val="PSI-Normal"/>
      </w:pPr>
      <w:r>
        <w:t xml:space="preserve">En el paso 1, completaremos los datos básicos de la Asignatura (Año de la carrera, vigencia del programa, horas semanales de teoría y de práctica, régimen de la cursada, otras </w:t>
      </w:r>
      <w:r>
        <w:lastRenderedPageBreak/>
        <w:t xml:space="preserve">observaciones). Una vez completados los campos correspondientes, presionaremos el botón </w:t>
      </w:r>
      <w:r w:rsidRPr="00AF7391">
        <w:rPr>
          <w:b/>
        </w:rPr>
        <w:t>&lt;Siguiente&gt;</w:t>
      </w:r>
      <w:r>
        <w:rPr>
          <w:b/>
        </w:rPr>
        <w:t xml:space="preserve"> </w:t>
      </w:r>
      <w:r>
        <w:t xml:space="preserve">el cual nos permitirá seguir completando las demás secciones del programa o </w:t>
      </w:r>
      <w:r w:rsidRPr="00AF7391">
        <w:rPr>
          <w:b/>
        </w:rPr>
        <w:t>&lt;Cancelar&gt;</w:t>
      </w:r>
      <w:r>
        <w:rPr>
          <w:b/>
        </w:rPr>
        <w:t xml:space="preserve"> </w:t>
      </w:r>
      <w:r>
        <w:t>para regresar nuevamente a la pantalla Mis Asignaturas.</w:t>
      </w:r>
    </w:p>
    <w:p w:rsidR="00B14F1B" w:rsidRDefault="00B14F1B" w:rsidP="00AF7391">
      <w:pPr>
        <w:pStyle w:val="PSI-Normal"/>
      </w:pPr>
      <w:r w:rsidRPr="0082397C">
        <w:rPr>
          <w:u w:val="single"/>
        </w:rPr>
        <w:t>Nota:</w:t>
      </w:r>
      <w:r>
        <w:t xml:space="preserve"> </w:t>
      </w:r>
      <w:r w:rsidR="0082397C">
        <w:t xml:space="preserve">Si usted ya ha cargado anteriormente un programa, opcionalmente puede presionar el botón </w:t>
      </w:r>
      <w:r w:rsidR="0082397C" w:rsidRPr="0082397C">
        <w:rPr>
          <w:b/>
        </w:rPr>
        <w:t>&lt;Cargar Datos de Último Programa&gt;</w:t>
      </w:r>
      <w:r w:rsidR="0082397C">
        <w:t xml:space="preserve"> para completar</w:t>
      </w:r>
      <w:r w:rsidR="001F2F6F">
        <w:t xml:space="preserve"> automáticamente</w:t>
      </w:r>
      <w:r w:rsidR="0082397C">
        <w:t xml:space="preserve"> cada una de las secciones del formulario.</w:t>
      </w:r>
    </w:p>
    <w:p w:rsidR="000111C8" w:rsidRDefault="000111C8" w:rsidP="00AF7391">
      <w:pPr>
        <w:pStyle w:val="PSI-Normal"/>
      </w:pPr>
    </w:p>
    <w:p w:rsidR="000111C8" w:rsidRDefault="000111C8" w:rsidP="00AF7391">
      <w:pPr>
        <w:pStyle w:val="PSI-Normal"/>
      </w:pPr>
    </w:p>
    <w:p w:rsidR="000111C8" w:rsidRDefault="000111C8" w:rsidP="00AF7391">
      <w:pPr>
        <w:pStyle w:val="PSI-Normal"/>
      </w:pPr>
    </w:p>
    <w:p w:rsidR="00AF7391" w:rsidRPr="00AF7391" w:rsidRDefault="00AF7391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276850" cy="5038725"/>
            <wp:effectExtent l="19050" t="0" r="0" b="0"/>
            <wp:docPr id="129" name="Imagen 9" descr="C:\xampp\htdocs\vaspa\Construcción\Screenshots CU\Profesor\CU Gestionar Programa\Crear programa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xampp\htdocs\vaspa\Construcción\Screenshots CU\Profesor\CU Gestionar Programa\Crear programa\3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03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391" w:rsidRDefault="00AF7391" w:rsidP="00AF7391">
      <w:pPr>
        <w:pStyle w:val="PSI-Normal"/>
      </w:pPr>
      <w:r>
        <w:t xml:space="preserve"> En el paso 2, completaremos datos sobre la información de la Asignatura (Fundamentación, Objetivos Generales, Organización de los Contenidos, Criterios de Evaluación). Una vez completados los campos correspondientes, presionaremos el botón </w:t>
      </w:r>
      <w:r w:rsidRPr="00AF7391">
        <w:rPr>
          <w:b/>
        </w:rPr>
        <w:t>&lt;Siguiente&gt;</w:t>
      </w:r>
      <w:r>
        <w:rPr>
          <w:b/>
        </w:rPr>
        <w:t xml:space="preserve"> </w:t>
      </w:r>
      <w:r>
        <w:t xml:space="preserve">el cual nos permitirá seguir completando las demás secciones del programa o </w:t>
      </w:r>
      <w:r w:rsidRPr="00AF7391">
        <w:rPr>
          <w:b/>
        </w:rPr>
        <w:t>&lt;</w:t>
      </w:r>
      <w:r>
        <w:rPr>
          <w:b/>
        </w:rPr>
        <w:t>Anterior</w:t>
      </w:r>
      <w:r w:rsidRPr="00AF7391">
        <w:rPr>
          <w:b/>
        </w:rPr>
        <w:t>&gt;</w:t>
      </w:r>
      <w:r>
        <w:rPr>
          <w:b/>
        </w:rPr>
        <w:t xml:space="preserve"> </w:t>
      </w:r>
      <w:r>
        <w:t>para volver a la sección anterior (Paso 1).</w:t>
      </w:r>
    </w:p>
    <w:p w:rsidR="00AF7391" w:rsidRPr="00AF7391" w:rsidRDefault="00AF7391" w:rsidP="00AF7391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3791517"/>
            <wp:effectExtent l="19050" t="0" r="0" b="0"/>
            <wp:docPr id="131" name="Imagen 10" descr="C:\xampp\htdocs\vaspa\Construcción\Screenshots CU\Profesor\CU Gestionar Programa\Crear programa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xampp\htdocs\vaspa\Construcción\Screenshots CU\Profesor\CU Gestionar Programa\Crear programa\4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91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391" w:rsidRDefault="00AF7391" w:rsidP="00AF7391">
      <w:pPr>
        <w:pStyle w:val="PSI-Normal"/>
      </w:pPr>
      <w:r>
        <w:t xml:space="preserve">En el paso 3, completaremos datos sobre la Metodología, Regularización y Aprobación Presencial (Metodología Presencial, Regularización Presencial, Aprobación Presencial). Una vez completados los campos correspondientes, presionaremos el botón </w:t>
      </w:r>
      <w:r w:rsidRPr="00AF7391">
        <w:rPr>
          <w:b/>
        </w:rPr>
        <w:t>&lt;Siguiente&gt;</w:t>
      </w:r>
      <w:r>
        <w:rPr>
          <w:b/>
        </w:rPr>
        <w:t xml:space="preserve"> </w:t>
      </w:r>
      <w:r>
        <w:t xml:space="preserve">el cual nos permitirá seguir completando las demás secciones del programa o </w:t>
      </w:r>
      <w:r w:rsidRPr="00AF7391">
        <w:rPr>
          <w:b/>
        </w:rPr>
        <w:t>&lt;</w:t>
      </w:r>
      <w:r>
        <w:rPr>
          <w:b/>
        </w:rPr>
        <w:t>Anterior</w:t>
      </w:r>
      <w:r w:rsidRPr="00AF7391">
        <w:rPr>
          <w:b/>
        </w:rPr>
        <w:t>&gt;</w:t>
      </w:r>
      <w:r>
        <w:rPr>
          <w:b/>
        </w:rPr>
        <w:t xml:space="preserve"> </w:t>
      </w:r>
      <w:r>
        <w:t>para volver a la sección anterior (Paso 2).</w:t>
      </w:r>
    </w:p>
    <w:p w:rsidR="00AF7391" w:rsidRDefault="00AF7391" w:rsidP="00AF7391">
      <w:pPr>
        <w:pStyle w:val="PSI-Normal"/>
      </w:pPr>
    </w:p>
    <w:p w:rsidR="00AF7391" w:rsidRDefault="00AF7391" w:rsidP="00AF7391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3845023"/>
            <wp:effectExtent l="19050" t="0" r="0" b="0"/>
            <wp:docPr id="132" name="Imagen 11" descr="C:\xampp\htdocs\vaspa\Construcción\Screenshots CU\Profesor\CU Gestionar Programa\Crear programa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xampp\htdocs\vaspa\Construcción\Screenshots CU\Profesor\CU Gestionar Programa\Crear programa\5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45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391" w:rsidRDefault="00AF7391" w:rsidP="00AF7391">
      <w:pPr>
        <w:pStyle w:val="PSI-Normal"/>
      </w:pPr>
      <w:r>
        <w:t xml:space="preserve">En el paso 4, completaremos datos sobre la Metodología, Regularización y Aprobación </w:t>
      </w:r>
      <w:r w:rsidR="00184861">
        <w:t>SATEP</w:t>
      </w:r>
      <w:r>
        <w:t xml:space="preserve"> (Metodología </w:t>
      </w:r>
      <w:r w:rsidR="00184861">
        <w:t>SATEP</w:t>
      </w:r>
      <w:r>
        <w:t xml:space="preserve">, Regularización </w:t>
      </w:r>
      <w:r w:rsidR="00184861">
        <w:t>SATEP</w:t>
      </w:r>
      <w:r>
        <w:t xml:space="preserve">, Aprobación </w:t>
      </w:r>
      <w:r w:rsidR="00184861">
        <w:t>SATEP</w:t>
      </w:r>
      <w:r>
        <w:t xml:space="preserve">). Una vez completados los campos correspondientes, presionaremos el botón </w:t>
      </w:r>
      <w:r w:rsidRPr="00AF7391">
        <w:rPr>
          <w:b/>
        </w:rPr>
        <w:t>&lt;Siguiente&gt;</w:t>
      </w:r>
      <w:r>
        <w:rPr>
          <w:b/>
        </w:rPr>
        <w:t xml:space="preserve"> </w:t>
      </w:r>
      <w:r>
        <w:t xml:space="preserve">el cual nos permitirá seguir completando las demás secciones del programa o </w:t>
      </w:r>
      <w:r w:rsidRPr="00AF7391">
        <w:rPr>
          <w:b/>
        </w:rPr>
        <w:t>&lt;</w:t>
      </w:r>
      <w:r>
        <w:rPr>
          <w:b/>
        </w:rPr>
        <w:t>Anterior</w:t>
      </w:r>
      <w:r w:rsidRPr="00AF7391">
        <w:rPr>
          <w:b/>
        </w:rPr>
        <w:t>&gt;</w:t>
      </w:r>
      <w:r>
        <w:rPr>
          <w:b/>
        </w:rPr>
        <w:t xml:space="preserve"> </w:t>
      </w:r>
      <w:r>
        <w:t>para volv</w:t>
      </w:r>
      <w:r w:rsidR="00184861">
        <w:t>er a la sección anterior (Paso 3</w:t>
      </w:r>
      <w:r>
        <w:t>).</w:t>
      </w:r>
    </w:p>
    <w:p w:rsidR="00AF7391" w:rsidRDefault="00AF7391" w:rsidP="00AF7391">
      <w:pPr>
        <w:pStyle w:val="PSI-Normal"/>
      </w:pPr>
    </w:p>
    <w:p w:rsidR="00AF7391" w:rsidRDefault="00184861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004281"/>
            <wp:effectExtent l="19050" t="0" r="0" b="0"/>
            <wp:docPr id="133" name="Imagen 12" descr="C:\xampp\htdocs\vaspa\Construcción\Screenshots CU\Profesor\CU Gestionar Programa\Crear programa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xampp\htdocs\vaspa\Construcción\Screenshots CU\Profesor\CU Gestionar Programa\Crear programa\6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04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861" w:rsidRDefault="00184861" w:rsidP="00184861">
      <w:pPr>
        <w:pStyle w:val="PSI-Normal"/>
      </w:pPr>
      <w:r>
        <w:lastRenderedPageBreak/>
        <w:t xml:space="preserve">En el paso 5, completaremos datos sobre la Metodología y Aprobación Libre (Metodología Libre, Aprobación Libre). Una vez completados los campos correspondientes, presionaremos el botón </w:t>
      </w:r>
      <w:r w:rsidRPr="00AF7391">
        <w:rPr>
          <w:b/>
        </w:rPr>
        <w:t>&lt;</w:t>
      </w:r>
      <w:r>
        <w:rPr>
          <w:b/>
        </w:rPr>
        <w:t>Guardar</w:t>
      </w:r>
      <w:r w:rsidRPr="00AF7391">
        <w:rPr>
          <w:b/>
        </w:rPr>
        <w:t>&gt;</w:t>
      </w:r>
      <w:r>
        <w:rPr>
          <w:b/>
        </w:rPr>
        <w:t xml:space="preserve"> </w:t>
      </w:r>
      <w:r>
        <w:t xml:space="preserve">el cual nos permitirá guardar los datos ingresados en el formulario del programa o </w:t>
      </w:r>
      <w:r w:rsidRPr="00AF7391">
        <w:rPr>
          <w:b/>
        </w:rPr>
        <w:t>&lt;</w:t>
      </w:r>
      <w:r>
        <w:rPr>
          <w:b/>
        </w:rPr>
        <w:t>Anterior</w:t>
      </w:r>
      <w:r w:rsidRPr="00AF7391">
        <w:rPr>
          <w:b/>
        </w:rPr>
        <w:t>&gt;</w:t>
      </w:r>
      <w:r>
        <w:rPr>
          <w:b/>
        </w:rPr>
        <w:t xml:space="preserve"> </w:t>
      </w:r>
      <w:r>
        <w:t>para volver a la sección anterior (Paso 4).</w:t>
      </w:r>
    </w:p>
    <w:p w:rsidR="002C19E4" w:rsidRDefault="002C19E4" w:rsidP="00184861">
      <w:pPr>
        <w:pStyle w:val="PSI-Normal"/>
      </w:pPr>
    </w:p>
    <w:p w:rsidR="002C19E4" w:rsidRDefault="002C19E4" w:rsidP="00184861">
      <w:pPr>
        <w:pStyle w:val="PSI-Normal"/>
      </w:pPr>
      <w:r>
        <w:t xml:space="preserve">Una vez que hemos presionado el botón </w:t>
      </w:r>
      <w:r w:rsidRPr="00831096">
        <w:rPr>
          <w:b/>
        </w:rPr>
        <w:t>&lt;Guardar&gt;</w:t>
      </w:r>
      <w:r>
        <w:t xml:space="preserve"> se nos mostrará un mensaje de confirmación exitoso, como se muestra a continuación.</w:t>
      </w:r>
    </w:p>
    <w:p w:rsidR="002C19E4" w:rsidRDefault="002C19E4" w:rsidP="0018486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1864762"/>
            <wp:effectExtent l="19050" t="0" r="0" b="0"/>
            <wp:docPr id="134" name="Imagen 13" descr="C:\xampp\htdocs\vaspa\Construcción\Screenshots CU\Profesor\CU Gestionar Programa\Crear programa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xampp\htdocs\vaspa\Construcción\Screenshots CU\Profesor\CU Gestionar Programa\Crear programa\7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64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391" w:rsidRDefault="002C19E4" w:rsidP="00AF7391">
      <w:pPr>
        <w:pStyle w:val="PSI-Normal"/>
      </w:pPr>
      <w:r>
        <w:t xml:space="preserve">Además podremos presionar el botón </w:t>
      </w:r>
      <w:r w:rsidRPr="00490FD7">
        <w:rPr>
          <w:b/>
        </w:rPr>
        <w:t>&lt;Agregar Bibliografía&gt;</w:t>
      </w:r>
      <w:r>
        <w:t xml:space="preserve"> para realizar la gestión de la bibliografía correspondiente, la cual se explicará en detalle en la sección Gestionar Bibliografía o podemos presionar el botón </w:t>
      </w:r>
      <w:r w:rsidRPr="00490FD7">
        <w:rPr>
          <w:b/>
        </w:rPr>
        <w:t>&lt;Continuar más tarde&gt;</w:t>
      </w:r>
      <w:r>
        <w:t xml:space="preserve"> para continuar con la gestión del programa en otro momento, regresando a la pantalla Mis Asignaturas.</w:t>
      </w:r>
    </w:p>
    <w:p w:rsidR="00184861" w:rsidRDefault="00184861" w:rsidP="00AF7391">
      <w:pPr>
        <w:pStyle w:val="PSI-Normal"/>
      </w:pPr>
    </w:p>
    <w:p w:rsidR="0060576F" w:rsidRDefault="0060576F" w:rsidP="0060576F">
      <w:pPr>
        <w:pStyle w:val="PSI-Ttulo3"/>
      </w:pPr>
    </w:p>
    <w:p w:rsidR="00962AF0" w:rsidRDefault="00962AF0" w:rsidP="00962AF0">
      <w:pPr>
        <w:pStyle w:val="PSI-Ttulo3"/>
      </w:pPr>
      <w:bookmarkStart w:id="45" w:name="_Toc45216247"/>
      <w:r>
        <w:t>Modificar Programa</w:t>
      </w:r>
      <w:bookmarkEnd w:id="45"/>
    </w:p>
    <w:p w:rsidR="00962AF0" w:rsidRDefault="00962AF0" w:rsidP="00962AF0">
      <w:pPr>
        <w:pStyle w:val="PSI-Normal"/>
        <w:rPr>
          <w:b/>
        </w:rPr>
      </w:pPr>
      <w:r>
        <w:t xml:space="preserve">Para modificar un programa, presionaremos el botón </w:t>
      </w:r>
      <w:r w:rsidRPr="001D4104">
        <w:rPr>
          <w:b/>
        </w:rPr>
        <w:t>&lt;</w:t>
      </w:r>
      <w:r>
        <w:rPr>
          <w:b/>
        </w:rPr>
        <w:t>Modificar Programa Actual</w:t>
      </w:r>
      <w:r w:rsidRPr="001D4104">
        <w:rPr>
          <w:b/>
        </w:rPr>
        <w:t>&gt;</w:t>
      </w:r>
      <w:r>
        <w:rPr>
          <w:b/>
        </w:rPr>
        <w:t xml:space="preserve"> </w:t>
      </w:r>
      <w:r>
        <w:t>de la pantalla Mis Asignaturas</w:t>
      </w:r>
      <w:r w:rsidRPr="001D4104">
        <w:t>.</w:t>
      </w:r>
      <w:r>
        <w:rPr>
          <w:b/>
        </w:rPr>
        <w:t xml:space="preserve"> </w:t>
      </w:r>
    </w:p>
    <w:p w:rsidR="00962AF0" w:rsidRDefault="0037065A" w:rsidP="00962AF0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09458"/>
            <wp:effectExtent l="19050" t="0" r="0" b="0"/>
            <wp:docPr id="124" name="Imagen 6" descr="C:\xampp\htdocs\vaspa\Construcción\Screenshots CU\Profesor\CU Gestionar Programa\Modificar program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xampp\htdocs\vaspa\Construcción\Screenshots CU\Profesor\CU Gestionar Programa\Modificar programa\1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9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789" w:rsidRDefault="00E16789" w:rsidP="00E16789">
      <w:pPr>
        <w:pStyle w:val="PSI-Normal"/>
      </w:pPr>
      <w:r>
        <w:t>En las siguientes imágenes se muestra la apariencia de esta utilidad.</w:t>
      </w:r>
    </w:p>
    <w:p w:rsidR="00E16789" w:rsidRDefault="00AB4310" w:rsidP="00E16789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3105623"/>
            <wp:effectExtent l="19050" t="0" r="0" b="0"/>
            <wp:docPr id="160" name="Imagen 15" descr="C:\xampp\htdocs\vaspa\Construcción\Screenshots CU\Profesor\CU Gestionar Programa\Modificar programa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xampp\htdocs\vaspa\Construcción\Screenshots CU\Profesor\CU Gestionar Programa\Modificar programa\2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5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789" w:rsidRDefault="00AB4310" w:rsidP="00E16789">
      <w:pPr>
        <w:pStyle w:val="PSI-Normal"/>
      </w:pPr>
      <w:r>
        <w:t>En el paso 1, podremos modificar</w:t>
      </w:r>
      <w:r w:rsidR="00E16789">
        <w:t xml:space="preserve"> los datos básicos de la Asignatura (Año de la carrera, vigencia del programa, horas semanales de teoría y de práctica, régimen de la cursada, otras observaciones). Una vez </w:t>
      </w:r>
      <w:r>
        <w:t>modificad</w:t>
      </w:r>
      <w:r w:rsidR="00E16789">
        <w:t xml:space="preserve">os los campos correspondientes, presionaremos el botón </w:t>
      </w:r>
      <w:r w:rsidR="00E16789" w:rsidRPr="00AF7391">
        <w:rPr>
          <w:b/>
        </w:rPr>
        <w:t>&lt;Siguiente&gt;</w:t>
      </w:r>
      <w:r w:rsidR="00E16789">
        <w:rPr>
          <w:b/>
        </w:rPr>
        <w:t xml:space="preserve"> </w:t>
      </w:r>
      <w:r w:rsidR="00E16789">
        <w:t xml:space="preserve">el cual nos permitirá seguir </w:t>
      </w:r>
      <w:r>
        <w:t>modific</w:t>
      </w:r>
      <w:r w:rsidR="00E16789">
        <w:t xml:space="preserve">ando las demás secciones del programa o </w:t>
      </w:r>
      <w:r w:rsidR="00E16789" w:rsidRPr="00AF7391">
        <w:rPr>
          <w:b/>
        </w:rPr>
        <w:t>&lt;Cancelar&gt;</w:t>
      </w:r>
      <w:r w:rsidR="00E16789">
        <w:rPr>
          <w:b/>
        </w:rPr>
        <w:t xml:space="preserve"> </w:t>
      </w:r>
      <w:r w:rsidR="00E16789">
        <w:t>para regresar nuevamente a la pantalla Mis Asignaturas.</w:t>
      </w:r>
    </w:p>
    <w:p w:rsidR="00AB4310" w:rsidRDefault="00AB4310" w:rsidP="00E16789">
      <w:pPr>
        <w:pStyle w:val="PSI-Normal"/>
      </w:pPr>
    </w:p>
    <w:p w:rsidR="00E16789" w:rsidRPr="00AF7391" w:rsidRDefault="00A96358" w:rsidP="00E16789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3590925" cy="5876925"/>
            <wp:effectExtent l="19050" t="0" r="9525" b="0"/>
            <wp:docPr id="161" name="Imagen 16" descr="C:\xampp\htdocs\vaspa\Construcción\Screenshots CU\Profesor\CU Gestionar Programa\Modificar programa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xampp\htdocs\vaspa\Construcción\Screenshots CU\Profesor\CU Gestionar Programa\Modificar programa\3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587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789" w:rsidRDefault="00E16789" w:rsidP="00E16789">
      <w:pPr>
        <w:pStyle w:val="PSI-Normal"/>
      </w:pPr>
      <w:r>
        <w:t xml:space="preserve"> En el paso 2, </w:t>
      </w:r>
      <w:r w:rsidR="00A96358">
        <w:t>podremos modificar</w:t>
      </w:r>
      <w:r w:rsidR="008B7BDE">
        <w:t xml:space="preserve"> los</w:t>
      </w:r>
      <w:r>
        <w:t xml:space="preserve"> datos sobre la información de la Asignatura (Fundamentación, Objetivos Generales, Organización de los Contenidos, Criterios de Evaluación). Una vez </w:t>
      </w:r>
      <w:r w:rsidR="008B7BDE">
        <w:t>modifica</w:t>
      </w:r>
      <w:r>
        <w:t xml:space="preserve">dos los campos correspondientes, presionaremos el botón </w:t>
      </w:r>
      <w:r w:rsidRPr="00AF7391">
        <w:rPr>
          <w:b/>
        </w:rPr>
        <w:t>&lt;Siguiente&gt;</w:t>
      </w:r>
      <w:r>
        <w:rPr>
          <w:b/>
        </w:rPr>
        <w:t xml:space="preserve"> </w:t>
      </w:r>
      <w:r>
        <w:t xml:space="preserve">el cual nos permitirá seguir </w:t>
      </w:r>
      <w:r w:rsidR="008B7BDE">
        <w:t>modifica</w:t>
      </w:r>
      <w:r>
        <w:t xml:space="preserve">ndo las demás secciones del programa o </w:t>
      </w:r>
      <w:r w:rsidRPr="00AF7391">
        <w:rPr>
          <w:b/>
        </w:rPr>
        <w:t>&lt;</w:t>
      </w:r>
      <w:r>
        <w:rPr>
          <w:b/>
        </w:rPr>
        <w:t>Anterior</w:t>
      </w:r>
      <w:r w:rsidRPr="00AF7391">
        <w:rPr>
          <w:b/>
        </w:rPr>
        <w:t>&gt;</w:t>
      </w:r>
      <w:r>
        <w:rPr>
          <w:b/>
        </w:rPr>
        <w:t xml:space="preserve"> </w:t>
      </w:r>
      <w:r>
        <w:t>para volver a la sección anterior (Paso 1).</w:t>
      </w:r>
    </w:p>
    <w:p w:rsidR="00E16789" w:rsidRDefault="00E16789" w:rsidP="00E16789">
      <w:pPr>
        <w:pStyle w:val="PSI-Normal"/>
      </w:pPr>
    </w:p>
    <w:p w:rsidR="00E16789" w:rsidRPr="00AF7391" w:rsidRDefault="008B7BDE" w:rsidP="00E16789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4410391"/>
            <wp:effectExtent l="19050" t="0" r="0" b="0"/>
            <wp:docPr id="164" name="Imagen 17" descr="C:\xampp\htdocs\vaspa\Construcción\Screenshots CU\Profesor\CU Gestionar Programa\Modificar programa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xampp\htdocs\vaspa\Construcción\Screenshots CU\Profesor\CU Gestionar Programa\Modificar programa\4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1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789" w:rsidRDefault="00E16789" w:rsidP="00E16789">
      <w:pPr>
        <w:pStyle w:val="PSI-Normal"/>
      </w:pPr>
      <w:r>
        <w:t xml:space="preserve">En el paso 3, </w:t>
      </w:r>
      <w:r w:rsidR="008B7BDE">
        <w:t>podremos modificar los</w:t>
      </w:r>
      <w:r>
        <w:t xml:space="preserve"> datos sobre la Metodología, Regularización y Aprobación Presencial (Metodología Presencial, Regularización Presencial, Aprobación Presencial). Una vez </w:t>
      </w:r>
      <w:r w:rsidR="006B7412">
        <w:t>modific</w:t>
      </w:r>
      <w:r>
        <w:t xml:space="preserve">ados los campos correspondientes, presionaremos el botón </w:t>
      </w:r>
      <w:r w:rsidRPr="00AF7391">
        <w:rPr>
          <w:b/>
        </w:rPr>
        <w:t>&lt;Siguiente&gt;</w:t>
      </w:r>
      <w:r>
        <w:rPr>
          <w:b/>
        </w:rPr>
        <w:t xml:space="preserve"> </w:t>
      </w:r>
      <w:r>
        <w:t xml:space="preserve">el cual nos permitirá seguir </w:t>
      </w:r>
      <w:r w:rsidR="006B7412">
        <w:t>modifc</w:t>
      </w:r>
      <w:r>
        <w:t xml:space="preserve">ando las demás secciones del programa o </w:t>
      </w:r>
      <w:r w:rsidRPr="00AF7391">
        <w:rPr>
          <w:b/>
        </w:rPr>
        <w:t>&lt;</w:t>
      </w:r>
      <w:r>
        <w:rPr>
          <w:b/>
        </w:rPr>
        <w:t>Anterior</w:t>
      </w:r>
      <w:r w:rsidRPr="00AF7391">
        <w:rPr>
          <w:b/>
        </w:rPr>
        <w:t>&gt;</w:t>
      </w:r>
      <w:r>
        <w:rPr>
          <w:b/>
        </w:rPr>
        <w:t xml:space="preserve"> </w:t>
      </w:r>
      <w:r>
        <w:t>para volver a la sección anterior (Paso 2).</w:t>
      </w:r>
    </w:p>
    <w:p w:rsidR="00E16789" w:rsidRDefault="00E16789" w:rsidP="00E16789">
      <w:pPr>
        <w:pStyle w:val="PSI-Normal"/>
      </w:pPr>
    </w:p>
    <w:p w:rsidR="00E16789" w:rsidRDefault="006B7412" w:rsidP="00E16789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4112191"/>
            <wp:effectExtent l="19050" t="0" r="0" b="0"/>
            <wp:docPr id="171" name="Imagen 18" descr="C:\xampp\htdocs\vaspa\Construcción\Screenshots CU\Profesor\CU Gestionar Programa\Modificar programa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xampp\htdocs\vaspa\Construcción\Screenshots CU\Profesor\CU Gestionar Programa\Modificar programa\5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12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789" w:rsidRDefault="00E16789" w:rsidP="00E16789">
      <w:pPr>
        <w:pStyle w:val="PSI-Normal"/>
      </w:pPr>
      <w:r>
        <w:t xml:space="preserve">En el paso 4, </w:t>
      </w:r>
      <w:r w:rsidR="006B7412">
        <w:t>podremos modificar los</w:t>
      </w:r>
      <w:r>
        <w:t xml:space="preserve"> datos sobre la Metodología, Regularización y Aprobación SATEP (Metodología SATEP, Regularización SATEP, Aprobación SATEP). Una vez </w:t>
      </w:r>
      <w:r w:rsidR="006B7412">
        <w:t>modifica</w:t>
      </w:r>
      <w:r>
        <w:t xml:space="preserve">dos los campos correspondientes, presionaremos el botón </w:t>
      </w:r>
      <w:r w:rsidRPr="00AF7391">
        <w:rPr>
          <w:b/>
        </w:rPr>
        <w:t>&lt;Siguiente&gt;</w:t>
      </w:r>
      <w:r>
        <w:rPr>
          <w:b/>
        </w:rPr>
        <w:t xml:space="preserve"> </w:t>
      </w:r>
      <w:r>
        <w:t xml:space="preserve">el cual nos permitirá seguir </w:t>
      </w:r>
      <w:r w:rsidR="006B7412">
        <w:t>modific</w:t>
      </w:r>
      <w:r>
        <w:t xml:space="preserve">ando las demás secciones del programa o </w:t>
      </w:r>
      <w:r w:rsidRPr="00AF7391">
        <w:rPr>
          <w:b/>
        </w:rPr>
        <w:t>&lt;</w:t>
      </w:r>
      <w:r>
        <w:rPr>
          <w:b/>
        </w:rPr>
        <w:t>Anterior</w:t>
      </w:r>
      <w:r w:rsidRPr="00AF7391">
        <w:rPr>
          <w:b/>
        </w:rPr>
        <w:t>&gt;</w:t>
      </w:r>
      <w:r>
        <w:rPr>
          <w:b/>
        </w:rPr>
        <w:t xml:space="preserve"> </w:t>
      </w:r>
      <w:r>
        <w:t>para volver a la sección anterior (Paso 3).</w:t>
      </w:r>
    </w:p>
    <w:p w:rsidR="00E16789" w:rsidRDefault="00E16789" w:rsidP="00E16789">
      <w:pPr>
        <w:pStyle w:val="PSI-Normal"/>
      </w:pPr>
    </w:p>
    <w:p w:rsidR="00E16789" w:rsidRDefault="006B7412" w:rsidP="00E16789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3267744"/>
            <wp:effectExtent l="19050" t="0" r="0" b="0"/>
            <wp:docPr id="174" name="Imagen 19" descr="C:\xampp\htdocs\vaspa\Construcción\Screenshots CU\Profesor\CU Gestionar Programa\Modificar programa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xampp\htdocs\vaspa\Construcción\Screenshots CU\Profesor\CU Gestionar Programa\Modificar programa\6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67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789" w:rsidRDefault="00E16789" w:rsidP="00E16789">
      <w:pPr>
        <w:pStyle w:val="PSI-Normal"/>
      </w:pPr>
      <w:r>
        <w:t xml:space="preserve">En el paso 5, </w:t>
      </w:r>
      <w:r w:rsidR="006B7412">
        <w:t>podremos modificar los</w:t>
      </w:r>
      <w:r>
        <w:t xml:space="preserve"> datos sobre la Metodología y Aprobación Libre (Metodología Libre, Aprobación Libre). Una vez </w:t>
      </w:r>
      <w:r w:rsidR="006B7412">
        <w:t>modific</w:t>
      </w:r>
      <w:r>
        <w:t xml:space="preserve">ados los campos correspondientes, presionaremos el botón </w:t>
      </w:r>
      <w:r w:rsidRPr="00AF7391">
        <w:rPr>
          <w:b/>
        </w:rPr>
        <w:t>&lt;</w:t>
      </w:r>
      <w:r>
        <w:rPr>
          <w:b/>
        </w:rPr>
        <w:t>Guardar</w:t>
      </w:r>
      <w:r w:rsidRPr="00AF7391">
        <w:rPr>
          <w:b/>
        </w:rPr>
        <w:t>&gt;</w:t>
      </w:r>
      <w:r>
        <w:rPr>
          <w:b/>
        </w:rPr>
        <w:t xml:space="preserve"> </w:t>
      </w:r>
      <w:r>
        <w:t xml:space="preserve">el cual nos permitirá guardar los </w:t>
      </w:r>
      <w:r w:rsidR="006B7412">
        <w:t>cambios</w:t>
      </w:r>
      <w:r>
        <w:t xml:space="preserve"> ingresados en el formulario del programa o </w:t>
      </w:r>
      <w:r w:rsidRPr="00AF7391">
        <w:rPr>
          <w:b/>
        </w:rPr>
        <w:t>&lt;</w:t>
      </w:r>
      <w:r>
        <w:rPr>
          <w:b/>
        </w:rPr>
        <w:t>Anterior</w:t>
      </w:r>
      <w:r w:rsidRPr="00AF7391">
        <w:rPr>
          <w:b/>
        </w:rPr>
        <w:t>&gt;</w:t>
      </w:r>
      <w:r>
        <w:rPr>
          <w:b/>
        </w:rPr>
        <w:t xml:space="preserve"> </w:t>
      </w:r>
      <w:r>
        <w:t>para volver a la sección anterior (Paso 4).</w:t>
      </w:r>
    </w:p>
    <w:p w:rsidR="00E16789" w:rsidRDefault="00E16789" w:rsidP="00E16789">
      <w:pPr>
        <w:pStyle w:val="PSI-Normal"/>
      </w:pPr>
    </w:p>
    <w:p w:rsidR="00E16789" w:rsidRDefault="00E16789" w:rsidP="00E16789">
      <w:pPr>
        <w:pStyle w:val="PSI-Normal"/>
      </w:pPr>
      <w:r>
        <w:t xml:space="preserve">Una vez que hemos presionado el botón </w:t>
      </w:r>
      <w:r w:rsidRPr="006B7412">
        <w:rPr>
          <w:b/>
        </w:rPr>
        <w:t>&lt;Guardar&gt;</w:t>
      </w:r>
      <w:r>
        <w:t xml:space="preserve"> se nos mostrará un mensaje de confirmación exitoso, como se muestra a continuación.</w:t>
      </w:r>
    </w:p>
    <w:p w:rsidR="00E16789" w:rsidRDefault="006B7412" w:rsidP="00E16789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1904632"/>
            <wp:effectExtent l="19050" t="0" r="0" b="0"/>
            <wp:docPr id="175" name="Imagen 20" descr="C:\xampp\htdocs\vaspa\Construcción\Screenshots CU\Profesor\CU Gestionar Programa\Modificar programa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xampp\htdocs\vaspa\Construcción\Screenshots CU\Profesor\CU Gestionar Programa\Modificar programa\7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04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789" w:rsidRDefault="00E16789" w:rsidP="00E16789">
      <w:pPr>
        <w:pStyle w:val="PSI-Normal"/>
      </w:pPr>
      <w:r>
        <w:t xml:space="preserve">Además podremos presionar el botón </w:t>
      </w:r>
      <w:r w:rsidRPr="00490FD7">
        <w:rPr>
          <w:b/>
        </w:rPr>
        <w:t>&lt;Agregar Bibliografía&gt;</w:t>
      </w:r>
      <w:r>
        <w:t xml:space="preserve"> para realizar la gestión de la bibliografía correspondiente, la cual se explicará en detalle en la sección Gestionar Bibliografía o podemos presionar el botón </w:t>
      </w:r>
      <w:r w:rsidRPr="00490FD7">
        <w:rPr>
          <w:b/>
        </w:rPr>
        <w:t>&lt;Continuar más tarde&gt;</w:t>
      </w:r>
      <w:r>
        <w:t xml:space="preserve"> para continuar con la gestión del programa en otro momento, regresando a la pantalla Mis Asignaturas.</w:t>
      </w:r>
    </w:p>
    <w:p w:rsidR="0060576F" w:rsidRDefault="0060576F" w:rsidP="00AF7391">
      <w:pPr>
        <w:pStyle w:val="PSI-Normal"/>
      </w:pPr>
    </w:p>
    <w:p w:rsidR="0060576F" w:rsidRPr="00FE1182" w:rsidRDefault="0060576F" w:rsidP="00AF7391">
      <w:pPr>
        <w:pStyle w:val="PSI-Normal"/>
      </w:pPr>
    </w:p>
    <w:p w:rsidR="006D728E" w:rsidRDefault="00FB187D" w:rsidP="006D728E">
      <w:pPr>
        <w:pStyle w:val="PSI-Ttulo3"/>
      </w:pPr>
      <w:bookmarkStart w:id="46" w:name="_Toc45216248"/>
      <w:r>
        <w:lastRenderedPageBreak/>
        <w:t>Gestionar Bibliografía</w:t>
      </w:r>
      <w:r w:rsidR="00707245">
        <w:t xml:space="preserve"> Programa</w:t>
      </w:r>
      <w:bookmarkEnd w:id="46"/>
    </w:p>
    <w:p w:rsidR="006D728E" w:rsidRDefault="006D728E" w:rsidP="006D728E">
      <w:pPr>
        <w:pStyle w:val="PSI-Normal"/>
        <w:rPr>
          <w:b/>
        </w:rPr>
      </w:pPr>
      <w:r>
        <w:t xml:space="preserve">Para </w:t>
      </w:r>
      <w:r w:rsidR="00272A46">
        <w:t>gestionar la bibliografía de</w:t>
      </w:r>
      <w:r>
        <w:t xml:space="preserve"> un programa, presionaremos el botón </w:t>
      </w:r>
      <w:r w:rsidRPr="001D4104">
        <w:rPr>
          <w:b/>
        </w:rPr>
        <w:t>&lt;</w:t>
      </w:r>
      <w:r w:rsidR="00272A46">
        <w:rPr>
          <w:b/>
        </w:rPr>
        <w:t>Gestionar Bibliografía</w:t>
      </w:r>
      <w:r w:rsidRPr="001D4104">
        <w:rPr>
          <w:b/>
        </w:rPr>
        <w:t>&gt;</w:t>
      </w:r>
      <w:r>
        <w:rPr>
          <w:b/>
        </w:rPr>
        <w:t xml:space="preserve"> </w:t>
      </w:r>
      <w:r>
        <w:t>de la pantalla Mis Asignaturas</w:t>
      </w:r>
      <w:r w:rsidRPr="001D4104">
        <w:t>.</w:t>
      </w:r>
      <w:r>
        <w:rPr>
          <w:b/>
        </w:rPr>
        <w:t xml:space="preserve"> </w:t>
      </w:r>
    </w:p>
    <w:p w:rsidR="006D728E" w:rsidRDefault="00272A46" w:rsidP="006D728E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17038"/>
            <wp:effectExtent l="19050" t="0" r="0" b="0"/>
            <wp:docPr id="148" name="Imagen 9" descr="C:\xampp\htdocs\vaspa\Construcción\Screenshots CU\Profesor\CU Gestionar Programa\Gestionar Bibliografí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xampp\htdocs\vaspa\Construcción\Screenshots CU\Profesor\CU Gestionar Programa\Gestionar Bibliografía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7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A5A" w:rsidRDefault="00690A5A" w:rsidP="00690A5A">
      <w:pPr>
        <w:pStyle w:val="PSI-Normal"/>
      </w:pPr>
      <w:r>
        <w:t>A continuación se mostrará la pantalla principal Gestionar Bibliografía, donde podremos realizar la gestión correspondiente de la misma. Este punto se explicará en detalle en la sección Gestionar Bibliografía.</w:t>
      </w:r>
    </w:p>
    <w:p w:rsidR="006D728E" w:rsidRDefault="006D728E" w:rsidP="002B5782">
      <w:pPr>
        <w:pStyle w:val="PSI-Ttulo3"/>
        <w:rPr>
          <w:lang w:val="es-AR"/>
        </w:rPr>
      </w:pPr>
    </w:p>
    <w:p w:rsidR="006D728E" w:rsidRPr="006D728E" w:rsidRDefault="006D728E" w:rsidP="002B5782">
      <w:pPr>
        <w:pStyle w:val="PSI-Ttulo3"/>
        <w:rPr>
          <w:lang w:val="es-AR"/>
        </w:rPr>
      </w:pPr>
    </w:p>
    <w:p w:rsidR="002B5782" w:rsidRDefault="003474AA" w:rsidP="002B5782">
      <w:pPr>
        <w:pStyle w:val="PSI-Ttulo3"/>
      </w:pPr>
      <w:bookmarkStart w:id="47" w:name="_Toc45216249"/>
      <w:r>
        <w:t xml:space="preserve">Enviar </w:t>
      </w:r>
      <w:r w:rsidR="002B5782">
        <w:t>Programa</w:t>
      </w:r>
      <w:r>
        <w:t xml:space="preserve"> a Revisión</w:t>
      </w:r>
      <w:bookmarkEnd w:id="47"/>
    </w:p>
    <w:p w:rsidR="002B5782" w:rsidRDefault="002B5782" w:rsidP="002B5782">
      <w:pPr>
        <w:pStyle w:val="PSI-Normal"/>
        <w:rPr>
          <w:b/>
        </w:rPr>
      </w:pPr>
      <w:r>
        <w:t xml:space="preserve">Para </w:t>
      </w:r>
      <w:r w:rsidR="003474AA">
        <w:t>enviar un programa a revisión</w:t>
      </w:r>
      <w:r>
        <w:t xml:space="preserve">, presionaremos el botón </w:t>
      </w:r>
      <w:r w:rsidRPr="001D4104">
        <w:rPr>
          <w:b/>
        </w:rPr>
        <w:t>&lt;</w:t>
      </w:r>
      <w:r w:rsidR="003474AA">
        <w:rPr>
          <w:b/>
        </w:rPr>
        <w:t>Enviar a Revisión</w:t>
      </w:r>
      <w:r w:rsidRPr="001D4104">
        <w:rPr>
          <w:b/>
        </w:rPr>
        <w:t>&gt;</w:t>
      </w:r>
      <w:r>
        <w:rPr>
          <w:b/>
        </w:rPr>
        <w:t xml:space="preserve"> </w:t>
      </w:r>
      <w:r>
        <w:t>de la pantalla Mis Asignaturas</w:t>
      </w:r>
      <w:r w:rsidRPr="001D4104">
        <w:t>.</w:t>
      </w:r>
      <w:r>
        <w:rPr>
          <w:b/>
        </w:rPr>
        <w:t xml:space="preserve"> </w:t>
      </w:r>
    </w:p>
    <w:p w:rsidR="002B5782" w:rsidRDefault="00745B22" w:rsidP="002B5782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17649"/>
            <wp:effectExtent l="19050" t="0" r="0" b="0"/>
            <wp:docPr id="144" name="Imagen 7" descr="C:\xampp\htdocs\vaspa\Construcción\Screenshots CU\Profesor\CU Gestionar Programa\Enviar a Revisió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xampp\htdocs\vaspa\Construcción\Screenshots CU\Profesor\CU Gestionar Programa\Enviar a Revisión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7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C03" w:rsidRDefault="00AE1C03" w:rsidP="00AE1C03">
      <w:pPr>
        <w:pStyle w:val="PSI-Normal"/>
      </w:pPr>
      <w:r>
        <w:t xml:space="preserve">A continuación se nos informará que </w:t>
      </w:r>
      <w:r w:rsidR="00F5055E">
        <w:t xml:space="preserve">el programa </w:t>
      </w:r>
      <w:r>
        <w:t>ha</w:t>
      </w:r>
      <w:r w:rsidR="00F63114">
        <w:t xml:space="preserve"> sido</w:t>
      </w:r>
      <w:r>
        <w:t xml:space="preserve"> enviado a revisión, como así también se les ha notificado tanto a Secretaría Académica y al Jefe de Departamento que cuentan con dicho programa disponible para revisar.</w:t>
      </w:r>
    </w:p>
    <w:p w:rsidR="00EE3BF3" w:rsidRDefault="004E0526" w:rsidP="00EE3BF3">
      <w:pPr>
        <w:pStyle w:val="PSI-Comentario"/>
      </w:pPr>
      <w:r>
        <w:t xml:space="preserve">NOTA: </w:t>
      </w:r>
      <w:r w:rsidR="003474AA">
        <w:t xml:space="preserve">Faltaría </w:t>
      </w:r>
      <w:r w:rsidR="00F5055E">
        <w:t xml:space="preserve">agregar </w:t>
      </w:r>
      <w:r w:rsidR="002F3D9D">
        <w:t>una</w:t>
      </w:r>
      <w:r w:rsidR="00F5055E">
        <w:t xml:space="preserve"> última captura donde se notifica al</w:t>
      </w:r>
      <w:r w:rsidR="00990268">
        <w:t xml:space="preserve"> profesor</w:t>
      </w:r>
      <w:r w:rsidR="00F5055E">
        <w:t xml:space="preserve"> que se ha enviado el programa</w:t>
      </w:r>
      <w:r w:rsidR="000056A2">
        <w:t xml:space="preserve"> a revisión</w:t>
      </w:r>
      <w:r w:rsidR="00F5055E">
        <w:t xml:space="preserve">, cuando se corrija el error en el </w:t>
      </w:r>
      <w:r w:rsidR="00A85DB2">
        <w:t>envío</w:t>
      </w:r>
      <w:r w:rsidR="00F5055E">
        <w:t xml:space="preserve"> de las notificaciones a SA y DPTO.</w:t>
      </w:r>
    </w:p>
    <w:p w:rsidR="00481742" w:rsidRDefault="00481742" w:rsidP="00EE3BF3">
      <w:pPr>
        <w:pStyle w:val="PSI-Comentario"/>
      </w:pPr>
    </w:p>
    <w:p w:rsidR="00481742" w:rsidRDefault="00481742" w:rsidP="00EE3BF3">
      <w:pPr>
        <w:pStyle w:val="PSI-Comentario"/>
      </w:pPr>
    </w:p>
    <w:p w:rsidR="00481742" w:rsidRDefault="00481742" w:rsidP="00481742">
      <w:pPr>
        <w:pStyle w:val="PSI-Ttulo3"/>
      </w:pPr>
      <w:bookmarkStart w:id="48" w:name="_Toc45216250"/>
      <w:r>
        <w:t>Generar Programa PDF</w:t>
      </w:r>
      <w:bookmarkEnd w:id="48"/>
      <w:r>
        <w:t xml:space="preserve"> </w:t>
      </w:r>
    </w:p>
    <w:p w:rsidR="00481742" w:rsidRDefault="00481742" w:rsidP="00481742">
      <w:pPr>
        <w:pStyle w:val="PSI-Normal"/>
        <w:rPr>
          <w:b/>
        </w:rPr>
      </w:pPr>
      <w:r>
        <w:t>Para generar un programa en formato .</w:t>
      </w:r>
      <w:r w:rsidR="00584324">
        <w:t>pdf</w:t>
      </w:r>
      <w:r>
        <w:t>,</w:t>
      </w:r>
      <w:r w:rsidR="00584324">
        <w:t xml:space="preserve"> a partir del formulario,</w:t>
      </w:r>
      <w:r>
        <w:t xml:space="preserve"> presionaremos el botón </w:t>
      </w:r>
      <w:r w:rsidRPr="001D4104">
        <w:rPr>
          <w:b/>
        </w:rPr>
        <w:t>&lt;</w:t>
      </w:r>
      <w:r>
        <w:rPr>
          <w:b/>
        </w:rPr>
        <w:t>Generar PDF</w:t>
      </w:r>
      <w:r w:rsidRPr="001D4104">
        <w:rPr>
          <w:b/>
        </w:rPr>
        <w:t>&gt;</w:t>
      </w:r>
      <w:r>
        <w:rPr>
          <w:b/>
        </w:rPr>
        <w:t xml:space="preserve"> </w:t>
      </w:r>
      <w:r>
        <w:t>de la pantalla Mis Asignaturas</w:t>
      </w:r>
      <w:r w:rsidRPr="001D4104">
        <w:t>.</w:t>
      </w:r>
      <w:r>
        <w:rPr>
          <w:b/>
        </w:rPr>
        <w:t xml:space="preserve"> </w:t>
      </w:r>
    </w:p>
    <w:p w:rsidR="00481742" w:rsidRDefault="001A3D77" w:rsidP="00481742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18822"/>
            <wp:effectExtent l="19050" t="0" r="0" b="0"/>
            <wp:docPr id="146" name="Imagen 8" descr="C:\xampp\htdocs\vaspa\Construcción\Screenshots CU\Profesor\CU Gestionar Programa\Generar P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xampp\htdocs\vaspa\Construcción\Screenshots CU\Profesor\CU Gestionar Programa\Generar PDF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742" w:rsidRDefault="00772988" w:rsidP="00481742">
      <w:pPr>
        <w:pStyle w:val="PSI-Normal"/>
      </w:pPr>
      <w:r>
        <w:t>E</w:t>
      </w:r>
      <w:r w:rsidR="00584324">
        <w:t xml:space="preserve">l cual nos </w:t>
      </w:r>
      <w:r w:rsidR="00481742">
        <w:t>generar</w:t>
      </w:r>
      <w:r w:rsidR="00584324">
        <w:t>á, en una nueva pestaña,</w:t>
      </w:r>
      <w:r w:rsidR="00481742">
        <w:t xml:space="preserve"> el programa en formato .pdf, listo para ser impreso y comenzar con el proceso de firmas. Como veremos a continuación.</w:t>
      </w:r>
    </w:p>
    <w:p w:rsidR="00481742" w:rsidRDefault="003E36B9" w:rsidP="00481742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2651734"/>
            <wp:effectExtent l="19050" t="0" r="0" b="0"/>
            <wp:docPr id="182" name="Imagen 23" descr="C:\xampp\htdocs\vaspa\Construcción\Screenshots CU\Profesor\CU Generar Programa PDF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xampp\htdocs\vaspa\Construcción\Screenshots CU\Profesor\CU Generar Programa PDF\2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1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F6" w:rsidRDefault="008A6CF6" w:rsidP="008A6CF6">
      <w:pPr>
        <w:pStyle w:val="PSI-Ttulo2"/>
      </w:pPr>
    </w:p>
    <w:p w:rsidR="0007318D" w:rsidRDefault="0007318D" w:rsidP="008A6CF6">
      <w:pPr>
        <w:pStyle w:val="PSI-Ttulo2"/>
      </w:pPr>
    </w:p>
    <w:p w:rsidR="00805610" w:rsidRDefault="00805610" w:rsidP="008A6CF6">
      <w:pPr>
        <w:pStyle w:val="PSI-Ttulo2"/>
      </w:pPr>
    </w:p>
    <w:p w:rsidR="008D5B77" w:rsidRDefault="008D5B77" w:rsidP="008A6CF6">
      <w:pPr>
        <w:pStyle w:val="PSI-Ttulo2"/>
      </w:pPr>
    </w:p>
    <w:p w:rsidR="00805610" w:rsidRDefault="00805610" w:rsidP="00805610">
      <w:pPr>
        <w:pStyle w:val="PSI-Ttulo2"/>
      </w:pPr>
      <w:bookmarkStart w:id="49" w:name="_Toc45216251"/>
      <w:r w:rsidRPr="00A86EBA">
        <w:t>Gestionar Bibliografía</w:t>
      </w:r>
      <w:bookmarkEnd w:id="49"/>
    </w:p>
    <w:p w:rsidR="008D5B77" w:rsidRDefault="008D5B77" w:rsidP="00DE5FC7">
      <w:pPr>
        <w:pStyle w:val="PSI-Normal"/>
      </w:pPr>
    </w:p>
    <w:p w:rsidR="00805610" w:rsidRDefault="00DE5FC7" w:rsidP="00DE5FC7">
      <w:pPr>
        <w:pStyle w:val="PSI-Normal"/>
      </w:pPr>
      <w:r>
        <w:t>Para acceder a este módulo</w:t>
      </w:r>
      <w:r w:rsidR="007B0A69">
        <w:t xml:space="preserve"> contamos con dos opciones:</w:t>
      </w:r>
      <w:r>
        <w:t xml:space="preserve"> podemos </w:t>
      </w:r>
      <w:r w:rsidR="007B0A69">
        <w:t xml:space="preserve">acceder </w:t>
      </w:r>
      <w:r>
        <w:t>presiona</w:t>
      </w:r>
      <w:r w:rsidR="007B0A69">
        <w:t>ndo</w:t>
      </w:r>
      <w:r>
        <w:t xml:space="preserve"> el </w:t>
      </w:r>
      <w:r w:rsidR="007B0A69">
        <w:t>botón</w:t>
      </w:r>
      <w:r>
        <w:t xml:space="preserve"> </w:t>
      </w:r>
      <w:r w:rsidRPr="007B0A69">
        <w:rPr>
          <w:b/>
        </w:rPr>
        <w:t>&lt;Agregar Bibliografía&gt;</w:t>
      </w:r>
      <w:r>
        <w:t xml:space="preserve"> luego de haber cread</w:t>
      </w:r>
      <w:r w:rsidR="007B0A69">
        <w:t>o</w:t>
      </w:r>
      <w:r>
        <w:t xml:space="preserve"> un programa o bien</w:t>
      </w:r>
      <w:r w:rsidR="007B0A69">
        <w:t xml:space="preserve"> presionando</w:t>
      </w:r>
      <w:r>
        <w:t xml:space="preserve"> el </w:t>
      </w:r>
      <w:r w:rsidR="007B0A69">
        <w:t>botón</w:t>
      </w:r>
      <w:r>
        <w:t xml:space="preserve"> </w:t>
      </w:r>
      <w:r w:rsidRPr="007B0A69">
        <w:rPr>
          <w:b/>
        </w:rPr>
        <w:t>&lt;</w:t>
      </w:r>
      <w:r w:rsidR="007B0A69" w:rsidRPr="007B0A69">
        <w:rPr>
          <w:b/>
        </w:rPr>
        <w:t>G</w:t>
      </w:r>
      <w:r w:rsidRPr="007B0A69">
        <w:rPr>
          <w:b/>
        </w:rPr>
        <w:t xml:space="preserve">estionar </w:t>
      </w:r>
      <w:r w:rsidR="007B0A69" w:rsidRPr="007B0A69">
        <w:rPr>
          <w:b/>
        </w:rPr>
        <w:t>Bibliografía</w:t>
      </w:r>
      <w:r w:rsidRPr="007B0A69">
        <w:rPr>
          <w:b/>
        </w:rPr>
        <w:t>&gt;</w:t>
      </w:r>
      <w:r>
        <w:t xml:space="preserve"> de la </w:t>
      </w:r>
      <w:r w:rsidR="007B0A69">
        <w:t>sección</w:t>
      </w:r>
      <w:r>
        <w:t xml:space="preserve"> </w:t>
      </w:r>
      <w:r w:rsidR="007B0A69">
        <w:t>G</w:t>
      </w:r>
      <w:r>
        <w:t xml:space="preserve">estionar </w:t>
      </w:r>
      <w:r w:rsidR="007B0A69">
        <w:t>P</w:t>
      </w:r>
      <w:r>
        <w:t>rograma</w:t>
      </w:r>
      <w:r w:rsidR="007B0A69">
        <w:t>, en la pantalla</w:t>
      </w:r>
      <w:r w:rsidR="003F773F">
        <w:t xml:space="preserve"> </w:t>
      </w:r>
      <w:r w:rsidR="007B0A69">
        <w:t>Mis Asignaturas</w:t>
      </w:r>
      <w:r>
        <w:t>.</w:t>
      </w:r>
    </w:p>
    <w:p w:rsidR="00805610" w:rsidRDefault="00327068" w:rsidP="00327068">
      <w:pPr>
        <w:pStyle w:val="PSI-Normal"/>
      </w:pPr>
      <w:r>
        <w:t xml:space="preserve">Una vez </w:t>
      </w:r>
      <w:r w:rsidR="000745E3">
        <w:t xml:space="preserve">que hemos </w:t>
      </w:r>
      <w:r>
        <w:t>accedido, nos encontraremos en la pantalla Gestionar Bibliografía. La cual cuenta con un listado de los diferentes tipos de Bibliografía (Libros - Bibliografía Obligatoria y Complementaria, Artículos de Revistas, Recursos de Internet y Otros)</w:t>
      </w:r>
      <w:r w:rsidR="001D0ED0">
        <w:t xml:space="preserve"> junto al estado en el que se encuentra cada una, como así también la cantidad que fue cargada.</w:t>
      </w:r>
    </w:p>
    <w:p w:rsidR="00596AFB" w:rsidRDefault="001D0ED0" w:rsidP="00327068">
      <w:pPr>
        <w:pStyle w:val="PSI-Normal"/>
      </w:pPr>
      <w:r>
        <w:t xml:space="preserve">Además cuenta con </w:t>
      </w:r>
      <w:r w:rsidR="00596AFB">
        <w:t>los siguientes</w:t>
      </w:r>
      <w:r>
        <w:t xml:space="preserve"> bot</w:t>
      </w:r>
      <w:r w:rsidR="00596AFB">
        <w:t>o</w:t>
      </w:r>
      <w:r>
        <w:t>n</w:t>
      </w:r>
      <w:r w:rsidR="00596AFB">
        <w:t xml:space="preserve">es: </w:t>
      </w:r>
    </w:p>
    <w:p w:rsidR="001D0ED0" w:rsidRDefault="00596AFB" w:rsidP="00327068">
      <w:pPr>
        <w:pStyle w:val="PSI-Normal"/>
      </w:pPr>
      <w:r>
        <w:t xml:space="preserve">El botón </w:t>
      </w:r>
      <w:r w:rsidR="001D0ED0" w:rsidRPr="001D0ED0">
        <w:rPr>
          <w:b/>
        </w:rPr>
        <w:t>&lt;Cargar Bibliografía de Programa Anterior&gt;</w:t>
      </w:r>
      <w:r>
        <w:t xml:space="preserve"> </w:t>
      </w:r>
      <w:r w:rsidR="001D0ED0">
        <w:t>nos permitirá cargar nuevamente la Bibliografía que fue cargada anteriormente (en el caso que existiese).</w:t>
      </w:r>
    </w:p>
    <w:p w:rsidR="00596AFB" w:rsidRPr="00596AFB" w:rsidRDefault="00596AFB" w:rsidP="00327068">
      <w:pPr>
        <w:pStyle w:val="PSI-Normal"/>
      </w:pPr>
      <w:r>
        <w:t xml:space="preserve">El botón </w:t>
      </w:r>
      <w:r w:rsidRPr="00596AFB">
        <w:rPr>
          <w:b/>
        </w:rPr>
        <w:t>&lt;Enviar Programa a Revisión&gt;</w:t>
      </w:r>
      <w:r>
        <w:rPr>
          <w:b/>
        </w:rPr>
        <w:t xml:space="preserve"> </w:t>
      </w:r>
      <w:r>
        <w:t>nos permitirá enviar el programa tanto a Secretaría Académica y al Jefe de Departamento luego de haber cargado al menos un Libro de tipo Bibliografía Obligatoria</w:t>
      </w:r>
      <w:r w:rsidR="00EB2F27">
        <w:t xml:space="preserve"> para ser revisado</w:t>
      </w:r>
      <w:r>
        <w:t>.</w:t>
      </w:r>
    </w:p>
    <w:p w:rsidR="00596AFB" w:rsidRDefault="0022269B" w:rsidP="00327068">
      <w:pPr>
        <w:pStyle w:val="PSI-Normal"/>
      </w:pPr>
      <w:r>
        <w:t xml:space="preserve">El botón </w:t>
      </w:r>
      <w:r w:rsidRPr="0022269B">
        <w:rPr>
          <w:b/>
        </w:rPr>
        <w:t>&lt;Continuar más Tarde&gt;</w:t>
      </w:r>
      <w:r>
        <w:t xml:space="preserve"> nos permitirá volver a la pantalla Mis Asignaturas para gestionar la bibliografía en otro momento.</w:t>
      </w:r>
    </w:p>
    <w:p w:rsidR="00327068" w:rsidRDefault="00327068" w:rsidP="00327068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2805765"/>
            <wp:effectExtent l="19050" t="0" r="0" b="0"/>
            <wp:docPr id="149" name="Imagen 10" descr="C:\xampp\htdocs\vaspa\Construcción\Screenshots CU\Profesor\CU Gestionar Bibliografía\Pantalla Princip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xampp\htdocs\vaspa\Construcción\Screenshots CU\Profesor\CU Gestionar Bibliografía\Pantalla Principal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5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068" w:rsidRDefault="00327068" w:rsidP="00327068">
      <w:pPr>
        <w:pStyle w:val="PSI-Normal"/>
      </w:pPr>
    </w:p>
    <w:p w:rsidR="00836EF1" w:rsidRDefault="00C51754" w:rsidP="00327068">
      <w:pPr>
        <w:pStyle w:val="PSI-Normal"/>
      </w:pPr>
      <w:r>
        <w:t>En este momento estamos listos para gestionar cada uno de los distintos tipos de bibliografía</w:t>
      </w:r>
      <w:r w:rsidR="006E5B5A">
        <w:t xml:space="preserve"> que deseemos</w:t>
      </w:r>
      <w:r w:rsidR="00836EF1">
        <w:t>, como se verá a continuación:</w:t>
      </w:r>
    </w:p>
    <w:p w:rsidR="00020B5C" w:rsidRDefault="00836EF1" w:rsidP="00327068">
      <w:pPr>
        <w:pStyle w:val="PSI-Normal"/>
      </w:pPr>
      <w:r>
        <w:t xml:space="preserve"> </w:t>
      </w:r>
    </w:p>
    <w:p w:rsidR="00020B5C" w:rsidRDefault="00020B5C" w:rsidP="00020B5C">
      <w:pPr>
        <w:pStyle w:val="PSI-Ttulo3"/>
      </w:pPr>
      <w:bookmarkStart w:id="50" w:name="_Toc45216252"/>
      <w:r>
        <w:t>Libros - Bibliografía Obligatoria y Complementaria</w:t>
      </w:r>
      <w:bookmarkEnd w:id="50"/>
    </w:p>
    <w:p w:rsidR="00C51754" w:rsidRDefault="00020B5C" w:rsidP="00327068">
      <w:pPr>
        <w:pStyle w:val="PSI-Normal"/>
      </w:pPr>
      <w:r w:rsidRPr="00020B5C">
        <w:t>H</w:t>
      </w:r>
      <w:r w:rsidR="00C51754">
        <w:t>aremos clic en el tipo</w:t>
      </w:r>
      <w:r w:rsidR="006E5B5A">
        <w:t>:</w:t>
      </w:r>
      <w:r w:rsidR="00C51754">
        <w:t xml:space="preserve"> Libros - Bibliografía Obligatoria y Complementaria</w:t>
      </w:r>
      <w:r w:rsidR="006E5B5A">
        <w:t>, donde se nos presentará la pantalla Libros, como se muestra a continuación.</w:t>
      </w:r>
    </w:p>
    <w:p w:rsidR="006E5B5A" w:rsidRDefault="00E96DF4" w:rsidP="00327068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600755"/>
            <wp:effectExtent l="19050" t="0" r="0" b="0"/>
            <wp:docPr id="150" name="Imagen 11" descr="C:\xampp\htdocs\vaspa\Construcción\Screenshots CU\Profesor\CU Gestionar Bibliografía\Libros - Bibliografía Obligatoria y Complementari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xampp\htdocs\vaspa\Construcción\Screenshots CU\Profesor\CU Gestionar Bibliografía\Libros - Bibliografía Obligatoria y Complementaria\1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0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B5A" w:rsidRDefault="006E5B5A" w:rsidP="00327068">
      <w:pPr>
        <w:pStyle w:val="PSI-Normal"/>
      </w:pPr>
    </w:p>
    <w:p w:rsidR="00327068" w:rsidRDefault="00327068" w:rsidP="00327068">
      <w:pPr>
        <w:pStyle w:val="PSI-Normal"/>
      </w:pPr>
    </w:p>
    <w:p w:rsidR="00A86EBA" w:rsidRDefault="00A86EBA" w:rsidP="00413B38">
      <w:pPr>
        <w:pStyle w:val="PSI-Ttulo4"/>
      </w:pPr>
      <w:r>
        <w:lastRenderedPageBreak/>
        <w:t xml:space="preserve">Alta de </w:t>
      </w:r>
      <w:r w:rsidR="00202AF4">
        <w:t>Libro</w:t>
      </w:r>
    </w:p>
    <w:p w:rsidR="00A86EBA" w:rsidRDefault="00A86EBA" w:rsidP="00A86EBA">
      <w:pPr>
        <w:pStyle w:val="PSI-Normal"/>
      </w:pPr>
      <w:r>
        <w:t>Para dar de alta un nuev</w:t>
      </w:r>
      <w:r w:rsidR="00202AF4">
        <w:t>o</w:t>
      </w:r>
      <w:r>
        <w:t xml:space="preserve"> </w:t>
      </w:r>
      <w:r w:rsidR="00202AF4">
        <w:t>libro</w:t>
      </w:r>
      <w:r>
        <w:t xml:space="preserve"> en el sistema, presione el botón </w:t>
      </w:r>
      <w:r>
        <w:rPr>
          <w:b/>
        </w:rPr>
        <w:t>&lt;Nuev</w:t>
      </w:r>
      <w:r w:rsidR="00202AF4">
        <w:rPr>
          <w:b/>
        </w:rPr>
        <w:t>o Libro</w:t>
      </w:r>
      <w:r w:rsidRPr="001D4104">
        <w:rPr>
          <w:b/>
        </w:rPr>
        <w:t>&gt;</w:t>
      </w:r>
      <w:r>
        <w:rPr>
          <w:b/>
        </w:rPr>
        <w:t xml:space="preserve"> </w:t>
      </w:r>
      <w:r>
        <w:t xml:space="preserve">de la pantalla </w:t>
      </w:r>
      <w:r w:rsidR="00202AF4">
        <w:t>libro</w:t>
      </w:r>
      <w:r>
        <w:t>s</w:t>
      </w:r>
      <w:r w:rsidRPr="001D4104">
        <w:t>.</w:t>
      </w:r>
      <w:r>
        <w:rPr>
          <w:b/>
        </w:rPr>
        <w:t xml:space="preserve"> </w:t>
      </w:r>
    </w:p>
    <w:p w:rsidR="00A86EBA" w:rsidRDefault="00A86EBA" w:rsidP="00A86EBA">
      <w:pPr>
        <w:pStyle w:val="PSI-Normal"/>
      </w:pPr>
      <w:r>
        <w:t xml:space="preserve">En la siguiente imagen se muestra la apariencia de esta utilidad. </w:t>
      </w:r>
    </w:p>
    <w:p w:rsidR="00A86EBA" w:rsidRDefault="00202AF4" w:rsidP="00A86EBA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643686"/>
            <wp:effectExtent l="19050" t="0" r="0" b="0"/>
            <wp:docPr id="183" name="Imagen 12" descr="C:\xampp\htdocs\vaspa\Construcción\Screenshots CU\Profesor\CU Gestionar Bibliografía\Libros - Bibliografía Obligatoria y Complementaria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xampp\htdocs\vaspa\Construcción\Screenshots CU\Profesor\CU Gestionar Bibliografía\Libros - Bibliografía Obligatoria y Complementaria\2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43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EBA" w:rsidRDefault="00A86EBA" w:rsidP="00A86EBA">
      <w:pPr>
        <w:pStyle w:val="PSI-Normal"/>
      </w:pPr>
      <w:r>
        <w:t>En este punto el sistema se encuentra listo para agregar un nuev</w:t>
      </w:r>
      <w:r w:rsidR="00202AF4">
        <w:t>o</w:t>
      </w:r>
      <w:r>
        <w:t xml:space="preserve"> </w:t>
      </w:r>
      <w:r w:rsidR="00202AF4">
        <w:t>libro</w:t>
      </w:r>
      <w:r>
        <w:t xml:space="preserve"> a nuestra base de datos, para ello debemos completar todos los datos de las casillas (</w:t>
      </w:r>
      <w:r w:rsidR="00202AF4">
        <w:t>Referencia, Año de Edición, Apellido/s, Nombre/s, Tipo, Título, Capítulo/Tomo/Página, Lugar de Edición, Editorial, Biblioteca, SIUNPA, Unidad y Otro</w:t>
      </w:r>
      <w:r>
        <w:t>) y pr</w:t>
      </w:r>
      <w:r w:rsidR="00202AF4">
        <w:t>esionar</w:t>
      </w:r>
      <w:r>
        <w:t xml:space="preserve"> el botón </w:t>
      </w:r>
      <w:r w:rsidRPr="001D4104">
        <w:rPr>
          <w:b/>
        </w:rPr>
        <w:t>&lt;</w:t>
      </w:r>
      <w:r w:rsidR="00202AF4">
        <w:rPr>
          <w:b/>
        </w:rPr>
        <w:t>Agregar Libro</w:t>
      </w:r>
      <w:r w:rsidRPr="001D4104">
        <w:rPr>
          <w:b/>
        </w:rPr>
        <w:t>&gt;</w:t>
      </w:r>
      <w:r>
        <w:t xml:space="preserve">. </w:t>
      </w:r>
    </w:p>
    <w:p w:rsidR="00A86EBA" w:rsidRPr="001D4104" w:rsidRDefault="00A86EBA" w:rsidP="00A86EBA">
      <w:pPr>
        <w:pStyle w:val="PSI-Normal"/>
      </w:pPr>
      <w:r>
        <w:t xml:space="preserve">Si desea puede anular la operación presionando el botón </w:t>
      </w:r>
      <w:r w:rsidRPr="003D0720">
        <w:rPr>
          <w:b/>
        </w:rPr>
        <w:t>&lt;Cancelar&gt;</w:t>
      </w:r>
      <w:r>
        <w:t>.</w:t>
      </w:r>
      <w:r>
        <w:rPr>
          <w:b/>
        </w:rPr>
        <w:t xml:space="preserve"> </w:t>
      </w:r>
    </w:p>
    <w:p w:rsidR="00A86EBA" w:rsidRDefault="00A86EBA" w:rsidP="00A86EBA">
      <w:pPr>
        <w:pStyle w:val="PSI-Ttulo3"/>
      </w:pPr>
    </w:p>
    <w:p w:rsidR="00A86EBA" w:rsidRDefault="00A86EBA" w:rsidP="00413B38">
      <w:pPr>
        <w:pStyle w:val="PSI-Ttulo4"/>
      </w:pPr>
      <w:r>
        <w:t xml:space="preserve">Baja de </w:t>
      </w:r>
      <w:r w:rsidR="00035647">
        <w:t>Libro</w:t>
      </w:r>
    </w:p>
    <w:p w:rsidR="00A86EBA" w:rsidRDefault="00A86EBA" w:rsidP="00A86EBA">
      <w:pPr>
        <w:pStyle w:val="PSI-Normal"/>
      </w:pPr>
      <w:r>
        <w:t xml:space="preserve">Esta acción podrá realizarse presionando el botón </w:t>
      </w:r>
      <w:r w:rsidRPr="00153FF4">
        <w:rPr>
          <w:b/>
        </w:rPr>
        <w:t>&lt;Eliminar&gt;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 xml:space="preserve">cada </w:t>
      </w:r>
      <w:r w:rsidR="00035647">
        <w:t>libro</w:t>
      </w:r>
      <w:r>
        <w:rPr>
          <w:b/>
        </w:rPr>
        <w:t xml:space="preserve"> </w:t>
      </w:r>
      <w:r>
        <w:t xml:space="preserve">de la pantalla </w:t>
      </w:r>
      <w:r w:rsidR="00035647">
        <w:t>libro</w:t>
      </w:r>
      <w:r>
        <w:t xml:space="preserve">s. </w:t>
      </w:r>
    </w:p>
    <w:p w:rsidR="00A86EBA" w:rsidRDefault="00035647" w:rsidP="00A86EBA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62173"/>
            <wp:effectExtent l="19050" t="0" r="0" b="0"/>
            <wp:docPr id="184" name="Imagen 13" descr="C:\xampp\htdocs\vaspa\Construcción\Screenshots CU\Profesor\CU Gestionar Bibliografía\Libros - Bibliografía Obligatoria y Complementaria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xampp\htdocs\vaspa\Construcción\Screenshots CU\Profesor\CU Gestionar Bibliografía\Libros - Bibliografía Obligatoria y Complementaria\5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2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EBA" w:rsidRDefault="00A86EBA" w:rsidP="00A86EBA">
      <w:pPr>
        <w:pStyle w:val="PSI-Normal"/>
      </w:pPr>
      <w:r>
        <w:t>Al presio</w:t>
      </w:r>
      <w:r w:rsidR="00035647">
        <w:t>nar dicho botón se mostrará un modal, el</w:t>
      </w:r>
      <w:r>
        <w:t xml:space="preserve"> cual contiene los botones </w:t>
      </w:r>
      <w:r w:rsidRPr="007F0FD5">
        <w:rPr>
          <w:b/>
        </w:rPr>
        <w:t>&lt;</w:t>
      </w:r>
      <w:r>
        <w:rPr>
          <w:b/>
        </w:rPr>
        <w:t>Si</w:t>
      </w:r>
      <w:r w:rsidRPr="007F0FD5">
        <w:rPr>
          <w:b/>
        </w:rPr>
        <w:t>&gt;</w:t>
      </w:r>
      <w:r>
        <w:rPr>
          <w:b/>
        </w:rPr>
        <w:t xml:space="preserve"> </w:t>
      </w:r>
      <w:r>
        <w:t xml:space="preserve">y </w:t>
      </w:r>
      <w:r w:rsidRPr="007F0FD5">
        <w:rPr>
          <w:b/>
        </w:rPr>
        <w:t>&lt;</w:t>
      </w:r>
      <w:r>
        <w:rPr>
          <w:b/>
        </w:rPr>
        <w:t>No</w:t>
      </w:r>
      <w:r w:rsidRPr="007F0FD5">
        <w:rPr>
          <w:b/>
        </w:rPr>
        <w:t>&gt;</w:t>
      </w:r>
      <w:r>
        <w:t xml:space="preserve"> pidiéndonos confirmar la eliminación del</w:t>
      </w:r>
      <w:r w:rsidR="00035647">
        <w:t xml:space="preserve"> libro</w:t>
      </w:r>
      <w:r>
        <w:t xml:space="preserve">. </w:t>
      </w:r>
    </w:p>
    <w:p w:rsidR="00A86EBA" w:rsidRDefault="00035647" w:rsidP="00A86EBA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2596632"/>
            <wp:effectExtent l="19050" t="0" r="0" b="0"/>
            <wp:docPr id="185" name="Imagen 14" descr="C:\xampp\htdocs\vaspa\Construcción\Screenshots CU\Profesor\CU Gestionar Bibliografía\Libros - Bibliografía Obligatoria y Complementaria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xampp\htdocs\vaspa\Construcción\Screenshots CU\Profesor\CU Gestionar Bibliografía\Libros - Bibliografía Obligatoria y Complementaria\7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6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EBA" w:rsidRDefault="00A86EBA" w:rsidP="00A86EBA">
      <w:pPr>
        <w:pStyle w:val="PSI-Normal"/>
      </w:pPr>
      <w:r>
        <w:t xml:space="preserve">Hagamos clic sobre el botón </w:t>
      </w:r>
      <w:r w:rsidRPr="00153FF4">
        <w:rPr>
          <w:b/>
        </w:rPr>
        <w:t>&lt;Si&gt;</w:t>
      </w:r>
      <w:r>
        <w:t xml:space="preserve"> para eliminarl</w:t>
      </w:r>
      <w:r w:rsidR="00035647">
        <w:t>o</w:t>
      </w:r>
      <w:r>
        <w:t xml:space="preserve"> o sobre </w:t>
      </w:r>
      <w:r w:rsidRPr="00153FF4">
        <w:rPr>
          <w:b/>
        </w:rPr>
        <w:t>&lt;No&gt;</w:t>
      </w:r>
      <w:r>
        <w:t xml:space="preserve"> para cancelar la operación.</w:t>
      </w:r>
    </w:p>
    <w:p w:rsidR="00A86EBA" w:rsidRPr="00C1440D" w:rsidRDefault="00A86EBA" w:rsidP="00A86EBA">
      <w:pPr>
        <w:pStyle w:val="PSI-Normal"/>
      </w:pPr>
    </w:p>
    <w:p w:rsidR="00A86EBA" w:rsidRDefault="00A86EBA" w:rsidP="00413B38">
      <w:pPr>
        <w:pStyle w:val="PSI-Ttulo4"/>
      </w:pPr>
      <w:r>
        <w:t xml:space="preserve">Modificar  </w:t>
      </w:r>
      <w:r w:rsidR="00035647">
        <w:t>Libro</w:t>
      </w:r>
    </w:p>
    <w:p w:rsidR="00A86EBA" w:rsidRDefault="00A86EBA" w:rsidP="00A86EBA">
      <w:pPr>
        <w:pStyle w:val="PSI-Normal"/>
      </w:pPr>
      <w:r>
        <w:t xml:space="preserve">Esta acción podrá realizarse presionando el botón </w:t>
      </w:r>
      <w:r>
        <w:rPr>
          <w:b/>
        </w:rPr>
        <w:t>&lt;Modificar</w:t>
      </w:r>
      <w:r w:rsidRPr="00153FF4">
        <w:rPr>
          <w:b/>
        </w:rPr>
        <w:t>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 xml:space="preserve">cada </w:t>
      </w:r>
      <w:r w:rsidR="00035647">
        <w:t>libro</w:t>
      </w:r>
      <w:r>
        <w:rPr>
          <w:b/>
        </w:rPr>
        <w:t xml:space="preserve"> </w:t>
      </w:r>
      <w:r>
        <w:t xml:space="preserve">de la pantalla </w:t>
      </w:r>
      <w:r w:rsidR="00035647">
        <w:t>libro</w:t>
      </w:r>
      <w:r>
        <w:t xml:space="preserve">s. </w:t>
      </w:r>
    </w:p>
    <w:p w:rsidR="00A86EBA" w:rsidRDefault="00035647" w:rsidP="00A86EBA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63028"/>
            <wp:effectExtent l="19050" t="0" r="0" b="0"/>
            <wp:docPr id="186" name="Imagen 15" descr="C:\xampp\htdocs\vaspa\Construcción\Screenshots CU\Profesor\CU Gestionar Bibliografía\Libros - Bibliografía Obligatoria y Complementaria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xampp\htdocs\vaspa\Construcción\Screenshots CU\Profesor\CU Gestionar Bibliografía\Libros - Bibliografía Obligatoria y Complementaria\4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EBA" w:rsidRDefault="00A86EBA" w:rsidP="00A86EBA">
      <w:pPr>
        <w:pStyle w:val="PSI-Normal"/>
      </w:pPr>
      <w:r>
        <w:t>Al presi</w:t>
      </w:r>
      <w:r w:rsidR="00035647">
        <w:t xml:space="preserve">onar dicho botón se mostrará un modal </w:t>
      </w:r>
      <w:r>
        <w:t>con los datos precargados del</w:t>
      </w:r>
      <w:r w:rsidR="00035647">
        <w:t xml:space="preserve"> libro</w:t>
      </w:r>
      <w:r>
        <w:t>, donde usted podrá modificar cualquiera de ellos como se presenta a continuación.</w:t>
      </w:r>
    </w:p>
    <w:p w:rsidR="00035647" w:rsidRDefault="00035647" w:rsidP="00A86EBA">
      <w:pPr>
        <w:pStyle w:val="PSI-Normal"/>
      </w:pPr>
    </w:p>
    <w:p w:rsidR="00A86EBA" w:rsidRDefault="00035647" w:rsidP="00A86EBA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655559"/>
            <wp:effectExtent l="19050" t="0" r="0" b="0"/>
            <wp:docPr id="187" name="Imagen 16" descr="C:\xampp\htdocs\vaspa\Construcción\Screenshots CU\Profesor\CU Gestionar Bibliografía\Libros - Bibliografía Obligatoria y Complementaria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xampp\htdocs\vaspa\Construcción\Screenshots CU\Profesor\CU Gestionar Bibliografía\Libros - Bibliografía Obligatoria y Complementaria\6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5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EBA" w:rsidRDefault="00A86EBA" w:rsidP="00A86EBA">
      <w:pPr>
        <w:pStyle w:val="PSI-Normal"/>
      </w:pPr>
      <w:r>
        <w:lastRenderedPageBreak/>
        <w:t xml:space="preserve">Una vez que hayamos realizado todos los cambios deseados, presionemos el botón </w:t>
      </w:r>
      <w:r w:rsidRPr="00CC5A97">
        <w:rPr>
          <w:b/>
        </w:rPr>
        <w:t>&lt;</w:t>
      </w:r>
      <w:r w:rsidR="00035647">
        <w:rPr>
          <w:b/>
        </w:rPr>
        <w:t>Guardar</w:t>
      </w:r>
      <w:r w:rsidRPr="00CC5A97">
        <w:rPr>
          <w:b/>
        </w:rPr>
        <w:t>&gt;</w:t>
      </w:r>
      <w:r>
        <w:t xml:space="preserve"> para guardar los mismos o el botón </w:t>
      </w:r>
      <w:r w:rsidRPr="00CC5A97">
        <w:rPr>
          <w:b/>
        </w:rPr>
        <w:t>&lt;Cancelar&gt;</w:t>
      </w:r>
      <w:r>
        <w:t xml:space="preserve"> para descartar los cambios a realizar.</w:t>
      </w:r>
    </w:p>
    <w:p w:rsidR="00327068" w:rsidRDefault="00327068" w:rsidP="00327068">
      <w:pPr>
        <w:pStyle w:val="PSI-Normal"/>
      </w:pPr>
    </w:p>
    <w:p w:rsidR="00A86EBA" w:rsidRDefault="00A86EBA" w:rsidP="00327068">
      <w:pPr>
        <w:pStyle w:val="PSI-Normal"/>
      </w:pPr>
    </w:p>
    <w:p w:rsidR="00E02C4F" w:rsidRDefault="00E02C4F" w:rsidP="00E02C4F">
      <w:pPr>
        <w:pStyle w:val="PSI-Ttulo3"/>
      </w:pPr>
      <w:bookmarkStart w:id="51" w:name="_Toc45216253"/>
      <w:r>
        <w:t>Artículos de Revistas</w:t>
      </w:r>
      <w:bookmarkEnd w:id="51"/>
    </w:p>
    <w:p w:rsidR="00E02C4F" w:rsidRDefault="00E02C4F" w:rsidP="00E02C4F">
      <w:pPr>
        <w:pStyle w:val="PSI-Normal"/>
      </w:pPr>
      <w:r w:rsidRPr="00020B5C">
        <w:t>H</w:t>
      </w:r>
      <w:r>
        <w:t>aremos clic en el tipo: Artículos de Revistas, donde se nos presentará la pantalla Artículos, como se muestra a continuación.</w:t>
      </w:r>
    </w:p>
    <w:p w:rsidR="00E02C4F" w:rsidRDefault="00E02C4F" w:rsidP="00E02C4F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600755"/>
            <wp:effectExtent l="19050" t="0" r="0" b="0"/>
            <wp:docPr id="194" name="Imagen 17" descr="C:\xampp\htdocs\vaspa\Construcción\Screenshots CU\Profesor\CU Gestionar Bibliografía\Artículos de Revista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xampp\htdocs\vaspa\Construcción\Screenshots CU\Profesor\CU Gestionar Bibliografía\Artículos de Revistas\1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0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C4F" w:rsidRDefault="00E02C4F" w:rsidP="00E02C4F">
      <w:pPr>
        <w:pStyle w:val="PSI-Normal"/>
      </w:pPr>
    </w:p>
    <w:p w:rsidR="00E02C4F" w:rsidRDefault="00E02C4F" w:rsidP="00E02C4F">
      <w:pPr>
        <w:pStyle w:val="PSI-Normal"/>
      </w:pPr>
    </w:p>
    <w:p w:rsidR="00E02C4F" w:rsidRDefault="00E02C4F" w:rsidP="00413B38">
      <w:pPr>
        <w:pStyle w:val="PSI-Ttulo4"/>
      </w:pPr>
      <w:r>
        <w:t>Alta de Artículo</w:t>
      </w:r>
    </w:p>
    <w:p w:rsidR="00E02C4F" w:rsidRDefault="00E02C4F" w:rsidP="00E02C4F">
      <w:pPr>
        <w:pStyle w:val="PSI-Normal"/>
      </w:pPr>
      <w:r>
        <w:t xml:space="preserve">Para dar de alta un nuevo artículo en el sistema, presione el botón </w:t>
      </w:r>
      <w:r>
        <w:rPr>
          <w:b/>
        </w:rPr>
        <w:t>&lt;Nuevo Artículo de Revista</w:t>
      </w:r>
      <w:r w:rsidRPr="001D4104">
        <w:rPr>
          <w:b/>
        </w:rPr>
        <w:t>&gt;</w:t>
      </w:r>
      <w:r>
        <w:rPr>
          <w:b/>
        </w:rPr>
        <w:t xml:space="preserve"> </w:t>
      </w:r>
      <w:r>
        <w:t>de la pantalla artículos</w:t>
      </w:r>
      <w:r w:rsidRPr="001D4104">
        <w:t>.</w:t>
      </w:r>
      <w:r>
        <w:rPr>
          <w:b/>
        </w:rPr>
        <w:t xml:space="preserve"> </w:t>
      </w:r>
    </w:p>
    <w:p w:rsidR="00E02C4F" w:rsidRDefault="00E02C4F" w:rsidP="00E02C4F">
      <w:pPr>
        <w:pStyle w:val="PSI-Normal"/>
      </w:pPr>
      <w:r>
        <w:t xml:space="preserve">En la siguiente imagen se muestra la apariencia de esta utilidad. </w:t>
      </w:r>
    </w:p>
    <w:p w:rsidR="00E02C4F" w:rsidRDefault="00E02C4F" w:rsidP="00E02C4F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2655559"/>
            <wp:effectExtent l="19050" t="0" r="0" b="0"/>
            <wp:docPr id="195" name="Imagen 18" descr="C:\xampp\htdocs\vaspa\Construcción\Screenshots CU\Profesor\CU Gestionar Bibliografía\Artículos de Revista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xampp\htdocs\vaspa\Construcción\Screenshots CU\Profesor\CU Gestionar Bibliografía\Artículos de Revistas\2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5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C4F" w:rsidRDefault="00E02C4F" w:rsidP="00E02C4F">
      <w:pPr>
        <w:pStyle w:val="PSI-Normal"/>
      </w:pPr>
      <w:r>
        <w:t xml:space="preserve">En este punto el sistema se encuentra listo para agregar un nuevo artículo a nuestra base de datos, para ello debemos completar todos los datos de las casillas (Apellido/s Autor/es, Nombre/s Autor/es, Título del Artículo, Título de la Revista, Tomo/Volumen/Página, Fecha, Unidad, Biblioteca, SIUNPA y Otro) y presionar el botón </w:t>
      </w:r>
      <w:r w:rsidRPr="001D4104">
        <w:rPr>
          <w:b/>
        </w:rPr>
        <w:t>&lt;</w:t>
      </w:r>
      <w:r>
        <w:rPr>
          <w:b/>
        </w:rPr>
        <w:t>Agregar Artículo</w:t>
      </w:r>
      <w:r w:rsidRPr="001D4104">
        <w:rPr>
          <w:b/>
        </w:rPr>
        <w:t>&gt;</w:t>
      </w:r>
      <w:r>
        <w:t xml:space="preserve">. </w:t>
      </w:r>
    </w:p>
    <w:p w:rsidR="00E02C4F" w:rsidRPr="001D4104" w:rsidRDefault="00E02C4F" w:rsidP="00E02C4F">
      <w:pPr>
        <w:pStyle w:val="PSI-Normal"/>
      </w:pPr>
      <w:r>
        <w:t xml:space="preserve">Si desea puede anular la operación presionando el botón </w:t>
      </w:r>
      <w:r w:rsidRPr="003D0720">
        <w:rPr>
          <w:b/>
        </w:rPr>
        <w:t>&lt;Cancelar&gt;</w:t>
      </w:r>
      <w:r>
        <w:t>.</w:t>
      </w:r>
      <w:r>
        <w:rPr>
          <w:b/>
        </w:rPr>
        <w:t xml:space="preserve"> </w:t>
      </w:r>
    </w:p>
    <w:p w:rsidR="00E02C4F" w:rsidRDefault="00E02C4F" w:rsidP="00E02C4F">
      <w:pPr>
        <w:pStyle w:val="PSI-Ttulo3"/>
      </w:pPr>
    </w:p>
    <w:p w:rsidR="00E02C4F" w:rsidRDefault="00E02C4F" w:rsidP="00413B38">
      <w:pPr>
        <w:pStyle w:val="PSI-Ttulo4"/>
      </w:pPr>
      <w:r>
        <w:t>Baja de Artículo</w:t>
      </w:r>
    </w:p>
    <w:p w:rsidR="00E02C4F" w:rsidRDefault="00E02C4F" w:rsidP="00E02C4F">
      <w:pPr>
        <w:pStyle w:val="PSI-Normal"/>
      </w:pPr>
      <w:r>
        <w:t xml:space="preserve">Esta acción podrá realizarse presionando el botón </w:t>
      </w:r>
      <w:r w:rsidRPr="00153FF4">
        <w:rPr>
          <w:b/>
        </w:rPr>
        <w:t>&lt;Eliminar&gt;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>cada artículo</w:t>
      </w:r>
      <w:r>
        <w:rPr>
          <w:b/>
        </w:rPr>
        <w:t xml:space="preserve"> </w:t>
      </w:r>
      <w:r>
        <w:t xml:space="preserve">de la pantalla artículos. </w:t>
      </w:r>
    </w:p>
    <w:p w:rsidR="00E02C4F" w:rsidRDefault="00E02C4F" w:rsidP="00E02C4F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73663"/>
            <wp:effectExtent l="19050" t="0" r="0" b="0"/>
            <wp:docPr id="196" name="Imagen 19" descr="C:\xampp\htdocs\vaspa\Construcción\Screenshots CU\Profesor\CU Gestionar Bibliografía\Artículos de Revista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xampp\htdocs\vaspa\Construcción\Screenshots CU\Profesor\CU Gestionar Bibliografía\Artículos de Revistas\5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3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C4F" w:rsidRDefault="00E02C4F" w:rsidP="00E02C4F">
      <w:pPr>
        <w:pStyle w:val="PSI-Normal"/>
      </w:pPr>
      <w:r>
        <w:t xml:space="preserve">Al presionar dicho botón se mostrará un modal, el cual contiene los botones </w:t>
      </w:r>
      <w:r w:rsidRPr="007F0FD5">
        <w:rPr>
          <w:b/>
        </w:rPr>
        <w:t>&lt;</w:t>
      </w:r>
      <w:r>
        <w:rPr>
          <w:b/>
        </w:rPr>
        <w:t>Si</w:t>
      </w:r>
      <w:r w:rsidRPr="007F0FD5">
        <w:rPr>
          <w:b/>
        </w:rPr>
        <w:t>&gt;</w:t>
      </w:r>
      <w:r>
        <w:rPr>
          <w:b/>
        </w:rPr>
        <w:t xml:space="preserve"> </w:t>
      </w:r>
      <w:r>
        <w:t xml:space="preserve">y </w:t>
      </w:r>
      <w:r w:rsidRPr="007F0FD5">
        <w:rPr>
          <w:b/>
        </w:rPr>
        <w:t>&lt;</w:t>
      </w:r>
      <w:r>
        <w:rPr>
          <w:b/>
        </w:rPr>
        <w:t>No</w:t>
      </w:r>
      <w:r w:rsidRPr="007F0FD5">
        <w:rPr>
          <w:b/>
        </w:rPr>
        <w:t>&gt;</w:t>
      </w:r>
      <w:r>
        <w:t xml:space="preserve"> pidiéndonos confirmar la eliminación del artículo. </w:t>
      </w:r>
    </w:p>
    <w:p w:rsidR="00E02C4F" w:rsidRDefault="00E02C4F" w:rsidP="00E02C4F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2573518"/>
            <wp:effectExtent l="19050" t="0" r="0" b="0"/>
            <wp:docPr id="197" name="Imagen 20" descr="C:\xampp\htdocs\vaspa\Construcción\Screenshots CU\Profesor\CU Gestionar Bibliografía\Artículos de Revista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xampp\htdocs\vaspa\Construcción\Screenshots CU\Profesor\CU Gestionar Bibliografía\Artículos de Revistas\7.png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3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C4F" w:rsidRDefault="00E02C4F" w:rsidP="00E02C4F">
      <w:pPr>
        <w:pStyle w:val="PSI-Normal"/>
      </w:pPr>
      <w:r>
        <w:t xml:space="preserve">Hagamos clic sobre el botón </w:t>
      </w:r>
      <w:r w:rsidRPr="00153FF4">
        <w:rPr>
          <w:b/>
        </w:rPr>
        <w:t>&lt;Si&gt;</w:t>
      </w:r>
      <w:r>
        <w:t xml:space="preserve"> para eliminarlo o sobre </w:t>
      </w:r>
      <w:r w:rsidRPr="00153FF4">
        <w:rPr>
          <w:b/>
        </w:rPr>
        <w:t>&lt;No&gt;</w:t>
      </w:r>
      <w:r>
        <w:t xml:space="preserve"> para cancelar la operación.</w:t>
      </w:r>
    </w:p>
    <w:p w:rsidR="00E02C4F" w:rsidRPr="00C1440D" w:rsidRDefault="00E02C4F" w:rsidP="00E02C4F">
      <w:pPr>
        <w:pStyle w:val="PSI-Normal"/>
      </w:pPr>
    </w:p>
    <w:p w:rsidR="00E02C4F" w:rsidRDefault="00E02C4F" w:rsidP="00413B38">
      <w:pPr>
        <w:pStyle w:val="PSI-Ttulo4"/>
      </w:pPr>
      <w:r>
        <w:t>Modificar  Artículo</w:t>
      </w:r>
    </w:p>
    <w:p w:rsidR="00E02C4F" w:rsidRDefault="00E02C4F" w:rsidP="00E02C4F">
      <w:pPr>
        <w:pStyle w:val="PSI-Normal"/>
      </w:pPr>
      <w:r>
        <w:t xml:space="preserve">Esta acción podrá realizarse presionando el botón </w:t>
      </w:r>
      <w:r>
        <w:rPr>
          <w:b/>
        </w:rPr>
        <w:t>&lt;Modificar</w:t>
      </w:r>
      <w:r w:rsidRPr="00153FF4">
        <w:rPr>
          <w:b/>
        </w:rPr>
        <w:t>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>cada artículo</w:t>
      </w:r>
      <w:r>
        <w:rPr>
          <w:b/>
        </w:rPr>
        <w:t xml:space="preserve"> </w:t>
      </w:r>
      <w:r>
        <w:t xml:space="preserve">de la pantalla artículos. </w:t>
      </w:r>
    </w:p>
    <w:p w:rsidR="00E02C4F" w:rsidRDefault="00E02C4F" w:rsidP="00E02C4F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58104"/>
            <wp:effectExtent l="19050" t="0" r="0" b="0"/>
            <wp:docPr id="198" name="Imagen 21" descr="C:\xampp\htdocs\vaspa\Construcción\Screenshots CU\Profesor\CU Gestionar Bibliografía\Artículos de Revista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xampp\htdocs\vaspa\Construcción\Screenshots CU\Profesor\CU Gestionar Bibliografía\Artículos de Revistas\4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8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C4F" w:rsidRDefault="00E02C4F" w:rsidP="00E02C4F">
      <w:pPr>
        <w:pStyle w:val="PSI-Normal"/>
      </w:pPr>
      <w:r>
        <w:t>Al presionar dicho botón se mostrará un modal con los datos precargados del artículo, donde usted podrá modificar cualquiera de ellos como se presenta a continuación.</w:t>
      </w:r>
    </w:p>
    <w:p w:rsidR="00E02C4F" w:rsidRDefault="00E02C4F" w:rsidP="00E02C4F">
      <w:pPr>
        <w:pStyle w:val="PSI-Normal"/>
      </w:pPr>
    </w:p>
    <w:p w:rsidR="00E02C4F" w:rsidRDefault="00E02C4F" w:rsidP="00E02C4F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647475"/>
            <wp:effectExtent l="19050" t="0" r="0" b="0"/>
            <wp:docPr id="199" name="Imagen 22" descr="C:\xampp\htdocs\vaspa\Construcción\Screenshots CU\Profesor\CU Gestionar Bibliografía\Artículos de Revista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xampp\htdocs\vaspa\Construcción\Screenshots CU\Profesor\CU Gestionar Bibliografía\Artículos de Revistas\6.png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4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C4F" w:rsidRDefault="00E02C4F" w:rsidP="00E02C4F">
      <w:pPr>
        <w:pStyle w:val="PSI-Normal"/>
      </w:pPr>
      <w:r>
        <w:lastRenderedPageBreak/>
        <w:t xml:space="preserve">Una vez que hayamos realizado todos los cambios deseados, presionemos el botón </w:t>
      </w:r>
      <w:r w:rsidRPr="00CC5A97">
        <w:rPr>
          <w:b/>
        </w:rPr>
        <w:t>&lt;</w:t>
      </w:r>
      <w:r>
        <w:rPr>
          <w:b/>
        </w:rPr>
        <w:t>Guardar</w:t>
      </w:r>
      <w:r w:rsidRPr="00CC5A97">
        <w:rPr>
          <w:b/>
        </w:rPr>
        <w:t>&gt;</w:t>
      </w:r>
      <w:r>
        <w:t xml:space="preserve"> para guardar los mismos o el botón </w:t>
      </w:r>
      <w:r w:rsidRPr="00CC5A97">
        <w:rPr>
          <w:b/>
        </w:rPr>
        <w:t>&lt;Cancelar&gt;</w:t>
      </w:r>
      <w:r>
        <w:t xml:space="preserve"> para descartar los cambios a realizar.</w:t>
      </w:r>
    </w:p>
    <w:p w:rsidR="00E02C4F" w:rsidRDefault="00E02C4F" w:rsidP="00327068">
      <w:pPr>
        <w:pStyle w:val="PSI-Normal"/>
      </w:pPr>
    </w:p>
    <w:p w:rsidR="00E02C4F" w:rsidRDefault="00E02C4F" w:rsidP="00327068">
      <w:pPr>
        <w:pStyle w:val="PSI-Normal"/>
      </w:pPr>
    </w:p>
    <w:p w:rsidR="00E02C4F" w:rsidRDefault="00E02C4F" w:rsidP="00327068">
      <w:pPr>
        <w:pStyle w:val="PSI-Normal"/>
      </w:pPr>
    </w:p>
    <w:p w:rsidR="00814B22" w:rsidRDefault="00814B22" w:rsidP="00814B22">
      <w:pPr>
        <w:pStyle w:val="PSI-Ttulo3"/>
      </w:pPr>
      <w:bookmarkStart w:id="52" w:name="_Toc45216254"/>
      <w:r>
        <w:t>Recursos de Internet</w:t>
      </w:r>
      <w:bookmarkEnd w:id="52"/>
    </w:p>
    <w:p w:rsidR="00814B22" w:rsidRDefault="00814B22" w:rsidP="00814B22">
      <w:pPr>
        <w:pStyle w:val="PSI-Normal"/>
      </w:pPr>
      <w:r w:rsidRPr="00020B5C">
        <w:t>H</w:t>
      </w:r>
      <w:r>
        <w:t>aremos clic en el tipo: Recursos de Internet, donde se nos presentará la pantalla Recursos, como se muestra a continuación.</w:t>
      </w:r>
    </w:p>
    <w:p w:rsidR="00814B22" w:rsidRDefault="00814B22" w:rsidP="00814B22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581425"/>
            <wp:effectExtent l="19050" t="0" r="0" b="0"/>
            <wp:docPr id="206" name="Imagen 23" descr="C:\xampp\htdocs\vaspa\Construcción\Screenshots CU\Profesor\CU Gestionar Bibliografía\Recursos de Interne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xampp\htdocs\vaspa\Construcción\Screenshots CU\Profesor\CU Gestionar Bibliografía\Recursos de Internet\1.png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B22" w:rsidRDefault="00814B22" w:rsidP="00814B22">
      <w:pPr>
        <w:pStyle w:val="PSI-Normal"/>
      </w:pPr>
    </w:p>
    <w:p w:rsidR="00814B22" w:rsidRDefault="00814B22" w:rsidP="00814B22">
      <w:pPr>
        <w:pStyle w:val="PSI-Normal"/>
      </w:pPr>
    </w:p>
    <w:p w:rsidR="00814B22" w:rsidRDefault="00814B22" w:rsidP="00413B38">
      <w:pPr>
        <w:pStyle w:val="PSI-Ttulo4"/>
      </w:pPr>
      <w:r>
        <w:t xml:space="preserve">Alta de </w:t>
      </w:r>
      <w:r w:rsidR="0097233C">
        <w:t>Recurso</w:t>
      </w:r>
    </w:p>
    <w:p w:rsidR="00814B22" w:rsidRDefault="00814B22" w:rsidP="00814B22">
      <w:pPr>
        <w:pStyle w:val="PSI-Normal"/>
      </w:pPr>
      <w:r>
        <w:t xml:space="preserve">Para dar de alta un nuevo </w:t>
      </w:r>
      <w:r w:rsidR="0097233C">
        <w:t>recurso</w:t>
      </w:r>
      <w:r>
        <w:t xml:space="preserve"> en el sistema, presione el botón </w:t>
      </w:r>
      <w:r>
        <w:rPr>
          <w:b/>
        </w:rPr>
        <w:t xml:space="preserve">&lt;Nuevo </w:t>
      </w:r>
      <w:r w:rsidR="0097233C">
        <w:rPr>
          <w:b/>
        </w:rPr>
        <w:t>Recurso</w:t>
      </w:r>
      <w:r w:rsidRPr="001D4104">
        <w:rPr>
          <w:b/>
        </w:rPr>
        <w:t>&gt;</w:t>
      </w:r>
      <w:r>
        <w:rPr>
          <w:b/>
        </w:rPr>
        <w:t xml:space="preserve"> </w:t>
      </w:r>
      <w:r>
        <w:t xml:space="preserve">de la pantalla </w:t>
      </w:r>
      <w:r w:rsidR="0097233C">
        <w:t>recursos</w:t>
      </w:r>
      <w:r w:rsidRPr="001D4104">
        <w:t>.</w:t>
      </w:r>
      <w:r>
        <w:rPr>
          <w:b/>
        </w:rPr>
        <w:t xml:space="preserve"> </w:t>
      </w:r>
    </w:p>
    <w:p w:rsidR="00814B22" w:rsidRDefault="00814B22" w:rsidP="00814B22">
      <w:pPr>
        <w:pStyle w:val="PSI-Normal"/>
      </w:pPr>
      <w:r>
        <w:t xml:space="preserve">En la siguiente imagen se muestra la apariencia de esta utilidad. </w:t>
      </w:r>
    </w:p>
    <w:p w:rsidR="00814B22" w:rsidRDefault="0097233C" w:rsidP="00814B22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2655156"/>
            <wp:effectExtent l="19050" t="0" r="0" b="0"/>
            <wp:docPr id="207" name="Imagen 24" descr="C:\xampp\htdocs\vaspa\Construcción\Screenshots CU\Profesor\CU Gestionar Bibliografía\Recursos de Internet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xampp\htdocs\vaspa\Construcción\Screenshots CU\Profesor\CU Gestionar Bibliografía\Recursos de Internet\2.png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5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B22" w:rsidRDefault="00814B22" w:rsidP="00814B22">
      <w:pPr>
        <w:pStyle w:val="PSI-Normal"/>
      </w:pPr>
      <w:r>
        <w:t xml:space="preserve">En este punto el sistema se encuentra listo para agregar un nuevo </w:t>
      </w:r>
      <w:r w:rsidR="0097233C">
        <w:t>recurso</w:t>
      </w:r>
      <w:r>
        <w:t xml:space="preserve"> a nuestra base de datos, para ello debemos completar todos los datos de las casillas (Apellido/s </w:t>
      </w:r>
      <w:r w:rsidR="0097233C">
        <w:t xml:space="preserve">de </w:t>
      </w:r>
      <w:r>
        <w:t xml:space="preserve">Autor/es, Nombre/s </w:t>
      </w:r>
      <w:r w:rsidR="0097233C">
        <w:t xml:space="preserve">de </w:t>
      </w:r>
      <w:r>
        <w:t>Autor/es, Título,</w:t>
      </w:r>
      <w:r w:rsidR="0097233C">
        <w:t xml:space="preserve"> Datos Adicionales y Disponibilidad/Dirección Electrónica</w:t>
      </w:r>
      <w:r>
        <w:t xml:space="preserve">) y presionar el botón </w:t>
      </w:r>
      <w:r w:rsidRPr="001D4104">
        <w:rPr>
          <w:b/>
        </w:rPr>
        <w:t>&lt;</w:t>
      </w:r>
      <w:r>
        <w:rPr>
          <w:b/>
        </w:rPr>
        <w:t xml:space="preserve">Agregar </w:t>
      </w:r>
      <w:r w:rsidR="0097233C">
        <w:rPr>
          <w:b/>
        </w:rPr>
        <w:t>Recurso</w:t>
      </w:r>
      <w:r w:rsidRPr="001D4104">
        <w:rPr>
          <w:b/>
        </w:rPr>
        <w:t>&gt;</w:t>
      </w:r>
      <w:r>
        <w:t xml:space="preserve">. </w:t>
      </w:r>
    </w:p>
    <w:p w:rsidR="00814B22" w:rsidRPr="001D4104" w:rsidRDefault="00814B22" w:rsidP="00814B22">
      <w:pPr>
        <w:pStyle w:val="PSI-Normal"/>
      </w:pPr>
      <w:r>
        <w:t xml:space="preserve">Si desea puede anular la operación presionando el botón </w:t>
      </w:r>
      <w:r w:rsidRPr="003D0720">
        <w:rPr>
          <w:b/>
        </w:rPr>
        <w:t>&lt;Cancelar&gt;</w:t>
      </w:r>
      <w:r>
        <w:t>.</w:t>
      </w:r>
      <w:r>
        <w:rPr>
          <w:b/>
        </w:rPr>
        <w:t xml:space="preserve"> </w:t>
      </w:r>
    </w:p>
    <w:p w:rsidR="00814B22" w:rsidRDefault="00814B22" w:rsidP="00814B22">
      <w:pPr>
        <w:pStyle w:val="PSI-Ttulo3"/>
      </w:pPr>
    </w:p>
    <w:p w:rsidR="00814B22" w:rsidRDefault="00814B22" w:rsidP="00413B38">
      <w:pPr>
        <w:pStyle w:val="PSI-Ttulo4"/>
      </w:pPr>
      <w:r>
        <w:t xml:space="preserve">Baja de </w:t>
      </w:r>
      <w:r w:rsidR="00572D54">
        <w:t>Recurso</w:t>
      </w:r>
    </w:p>
    <w:p w:rsidR="00814B22" w:rsidRDefault="00814B22" w:rsidP="00814B22">
      <w:pPr>
        <w:pStyle w:val="PSI-Normal"/>
      </w:pPr>
      <w:r>
        <w:t xml:space="preserve">Esta acción podrá realizarse presionando el botón </w:t>
      </w:r>
      <w:r w:rsidRPr="00153FF4">
        <w:rPr>
          <w:b/>
        </w:rPr>
        <w:t>&lt;Eliminar&gt;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 xml:space="preserve">cada </w:t>
      </w:r>
      <w:r w:rsidR="00572D54">
        <w:t>recurso</w:t>
      </w:r>
      <w:r>
        <w:rPr>
          <w:b/>
        </w:rPr>
        <w:t xml:space="preserve"> </w:t>
      </w:r>
      <w:r>
        <w:t xml:space="preserve">de la pantalla </w:t>
      </w:r>
      <w:r w:rsidR="00572D54">
        <w:t>recursos</w:t>
      </w:r>
      <w:r>
        <w:t xml:space="preserve">. </w:t>
      </w:r>
    </w:p>
    <w:p w:rsidR="00814B22" w:rsidRDefault="00572D54" w:rsidP="00814B22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480578"/>
            <wp:effectExtent l="19050" t="0" r="0" b="0"/>
            <wp:docPr id="208" name="Imagen 25" descr="C:\xampp\htdocs\vaspa\Construcción\Screenshots CU\Profesor\CU Gestionar Bibliografía\Recursos de Internet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xampp\htdocs\vaspa\Construcción\Screenshots CU\Profesor\CU Gestionar Bibliografía\Recursos de Internet\6.png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80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B22" w:rsidRDefault="00814B22" w:rsidP="00814B22">
      <w:pPr>
        <w:pStyle w:val="PSI-Normal"/>
      </w:pPr>
      <w:r>
        <w:t xml:space="preserve">Al presionar dicho botón se mostrará un modal, el cual contiene los botones </w:t>
      </w:r>
      <w:r w:rsidRPr="007F0FD5">
        <w:rPr>
          <w:b/>
        </w:rPr>
        <w:t>&lt;</w:t>
      </w:r>
      <w:r>
        <w:rPr>
          <w:b/>
        </w:rPr>
        <w:t>Si</w:t>
      </w:r>
      <w:r w:rsidRPr="007F0FD5">
        <w:rPr>
          <w:b/>
        </w:rPr>
        <w:t>&gt;</w:t>
      </w:r>
      <w:r>
        <w:rPr>
          <w:b/>
        </w:rPr>
        <w:t xml:space="preserve"> </w:t>
      </w:r>
      <w:r>
        <w:t xml:space="preserve">y </w:t>
      </w:r>
      <w:r w:rsidRPr="007F0FD5">
        <w:rPr>
          <w:b/>
        </w:rPr>
        <w:t>&lt;</w:t>
      </w:r>
      <w:r>
        <w:rPr>
          <w:b/>
        </w:rPr>
        <w:t>No</w:t>
      </w:r>
      <w:r w:rsidRPr="007F0FD5">
        <w:rPr>
          <w:b/>
        </w:rPr>
        <w:t>&gt;</w:t>
      </w:r>
      <w:r>
        <w:t xml:space="preserve"> pidiéndonos confirmar la eliminación del </w:t>
      </w:r>
      <w:r w:rsidR="00572D54">
        <w:t>recurso</w:t>
      </w:r>
      <w:r>
        <w:t xml:space="preserve">. </w:t>
      </w:r>
    </w:p>
    <w:p w:rsidR="00814B22" w:rsidRDefault="00572D54" w:rsidP="00814B22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2581076"/>
            <wp:effectExtent l="19050" t="0" r="0" b="0"/>
            <wp:docPr id="209" name="Imagen 26" descr="C:\xampp\htdocs\vaspa\Construcción\Screenshots CU\Profesor\CU Gestionar Bibliografía\Recursos de Internet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xampp\htdocs\vaspa\Construcción\Screenshots CU\Profesor\CU Gestionar Bibliografía\Recursos de Internet\7.png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1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B22" w:rsidRDefault="00814B22" w:rsidP="00814B22">
      <w:pPr>
        <w:pStyle w:val="PSI-Normal"/>
      </w:pPr>
      <w:r>
        <w:t xml:space="preserve">Hagamos clic sobre el botón </w:t>
      </w:r>
      <w:r w:rsidRPr="00153FF4">
        <w:rPr>
          <w:b/>
        </w:rPr>
        <w:t>&lt;Si&gt;</w:t>
      </w:r>
      <w:r>
        <w:t xml:space="preserve"> para eliminarlo o sobre </w:t>
      </w:r>
      <w:r w:rsidRPr="00153FF4">
        <w:rPr>
          <w:b/>
        </w:rPr>
        <w:t>&lt;No&gt;</w:t>
      </w:r>
      <w:r>
        <w:t xml:space="preserve"> para cancelar la operación.</w:t>
      </w:r>
    </w:p>
    <w:p w:rsidR="00814B22" w:rsidRPr="00C1440D" w:rsidRDefault="00814B22" w:rsidP="00814B22">
      <w:pPr>
        <w:pStyle w:val="PSI-Normal"/>
      </w:pPr>
    </w:p>
    <w:p w:rsidR="00814B22" w:rsidRDefault="00814B22" w:rsidP="00413B38">
      <w:pPr>
        <w:pStyle w:val="PSI-Ttulo4"/>
      </w:pPr>
      <w:r>
        <w:t xml:space="preserve">Modificar  </w:t>
      </w:r>
      <w:r w:rsidR="007D3202">
        <w:t>Recurso</w:t>
      </w:r>
    </w:p>
    <w:p w:rsidR="00814B22" w:rsidRDefault="00814B22" w:rsidP="00814B22">
      <w:pPr>
        <w:pStyle w:val="PSI-Normal"/>
      </w:pPr>
      <w:r>
        <w:t xml:space="preserve">Esta acción podrá realizarse presionando el botón </w:t>
      </w:r>
      <w:r>
        <w:rPr>
          <w:b/>
        </w:rPr>
        <w:t>&lt;Modificar</w:t>
      </w:r>
      <w:r w:rsidRPr="00153FF4">
        <w:rPr>
          <w:b/>
        </w:rPr>
        <w:t>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 xml:space="preserve">cada </w:t>
      </w:r>
      <w:r w:rsidR="007D3202">
        <w:t>recurso</w:t>
      </w:r>
      <w:r>
        <w:rPr>
          <w:b/>
        </w:rPr>
        <w:t xml:space="preserve"> </w:t>
      </w:r>
      <w:r>
        <w:t xml:space="preserve">de la pantalla </w:t>
      </w:r>
      <w:r w:rsidR="007D3202">
        <w:t>recursos</w:t>
      </w:r>
      <w:r>
        <w:t xml:space="preserve">. </w:t>
      </w:r>
    </w:p>
    <w:p w:rsidR="00814B22" w:rsidRDefault="007D3202" w:rsidP="00814B22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491388"/>
            <wp:effectExtent l="19050" t="0" r="0" b="0"/>
            <wp:docPr id="210" name="Imagen 27" descr="C:\xampp\htdocs\vaspa\Construcción\Screenshots CU\Profesor\CU Gestionar Bibliografía\Recursos de Internet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xampp\htdocs\vaspa\Construcción\Screenshots CU\Profesor\CU Gestionar Bibliografía\Recursos de Internet\4.png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1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B22" w:rsidRDefault="00814B22" w:rsidP="00814B22">
      <w:pPr>
        <w:pStyle w:val="PSI-Normal"/>
      </w:pPr>
      <w:r>
        <w:t xml:space="preserve">Al presionar dicho botón se mostrará un modal con los datos precargados del </w:t>
      </w:r>
      <w:r w:rsidR="007D3202">
        <w:t>recurso</w:t>
      </w:r>
      <w:r>
        <w:t>, donde usted podrá modificar cualquiera de ellos como se presenta a continuación.</w:t>
      </w:r>
    </w:p>
    <w:p w:rsidR="00814B22" w:rsidRDefault="00814B22" w:rsidP="00814B22">
      <w:pPr>
        <w:pStyle w:val="PSI-Normal"/>
      </w:pPr>
    </w:p>
    <w:p w:rsidR="00814B22" w:rsidRDefault="007D3202" w:rsidP="00814B22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631716"/>
            <wp:effectExtent l="19050" t="0" r="0" b="0"/>
            <wp:docPr id="211" name="Imagen 28" descr="C:\xampp\htdocs\vaspa\Construcción\Screenshots CU\Profesor\CU Gestionar Bibliografía\Recursos de Internet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xampp\htdocs\vaspa\Construcción\Screenshots CU\Profesor\CU Gestionar Bibliografía\Recursos de Internet\5.png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1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B22" w:rsidRDefault="00814B22" w:rsidP="00814B22">
      <w:pPr>
        <w:pStyle w:val="PSI-Normal"/>
      </w:pPr>
      <w:r>
        <w:lastRenderedPageBreak/>
        <w:t xml:space="preserve">Una vez que hayamos realizado todos los cambios deseados, presionemos el botón </w:t>
      </w:r>
      <w:r w:rsidRPr="00CC5A97">
        <w:rPr>
          <w:b/>
        </w:rPr>
        <w:t>&lt;</w:t>
      </w:r>
      <w:r>
        <w:rPr>
          <w:b/>
        </w:rPr>
        <w:t>Guardar</w:t>
      </w:r>
      <w:r w:rsidRPr="00CC5A97">
        <w:rPr>
          <w:b/>
        </w:rPr>
        <w:t>&gt;</w:t>
      </w:r>
      <w:r>
        <w:t xml:space="preserve"> para guardar los mismos o el botón </w:t>
      </w:r>
      <w:r w:rsidRPr="00CC5A97">
        <w:rPr>
          <w:b/>
        </w:rPr>
        <w:t>&lt;Cancelar&gt;</w:t>
      </w:r>
      <w:r>
        <w:t xml:space="preserve"> para descartar los cambios a realizar.</w:t>
      </w:r>
    </w:p>
    <w:p w:rsidR="00814B22" w:rsidRDefault="00814B22" w:rsidP="00327068">
      <w:pPr>
        <w:pStyle w:val="PSI-Normal"/>
      </w:pPr>
    </w:p>
    <w:p w:rsidR="00E02C4F" w:rsidRDefault="00E02C4F" w:rsidP="00327068">
      <w:pPr>
        <w:pStyle w:val="PSI-Normal"/>
      </w:pPr>
    </w:p>
    <w:p w:rsidR="00047C28" w:rsidRDefault="00047C28" w:rsidP="00327068">
      <w:pPr>
        <w:pStyle w:val="PSI-Normal"/>
      </w:pPr>
    </w:p>
    <w:p w:rsidR="00047C28" w:rsidRDefault="00047C28" w:rsidP="00047C28">
      <w:pPr>
        <w:pStyle w:val="PSI-Ttulo3"/>
      </w:pPr>
      <w:bookmarkStart w:id="53" w:name="_Toc45216255"/>
      <w:r>
        <w:t>Otros Materiales</w:t>
      </w:r>
      <w:bookmarkEnd w:id="53"/>
    </w:p>
    <w:p w:rsidR="00047C28" w:rsidRDefault="00047C28" w:rsidP="00047C28">
      <w:pPr>
        <w:pStyle w:val="PSI-Normal"/>
      </w:pPr>
      <w:r w:rsidRPr="00020B5C">
        <w:t>H</w:t>
      </w:r>
      <w:r>
        <w:t>aremos clic en el tipo: Otros, donde se nos presentará la pantalla Otros Materiales, como se muestra a continuación.</w:t>
      </w:r>
    </w:p>
    <w:p w:rsidR="00047C28" w:rsidRDefault="00307E40" w:rsidP="00047C28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577292"/>
            <wp:effectExtent l="19050" t="0" r="0" b="0"/>
            <wp:docPr id="218" name="Imagen 29" descr="C:\xampp\htdocs\vaspa\Construcción\Screenshots CU\Profesor\CU Gestionar Bibliografía\Otro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xampp\htdocs\vaspa\Construcción\Screenshots CU\Profesor\CU Gestionar Bibliografía\Otros\1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7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C28" w:rsidRDefault="00047C28" w:rsidP="00047C28">
      <w:pPr>
        <w:pStyle w:val="PSI-Normal"/>
      </w:pPr>
    </w:p>
    <w:p w:rsidR="00047C28" w:rsidRDefault="00047C28" w:rsidP="00047C28">
      <w:pPr>
        <w:pStyle w:val="PSI-Normal"/>
      </w:pPr>
    </w:p>
    <w:p w:rsidR="00047C28" w:rsidRPr="00413B38" w:rsidRDefault="00047C28" w:rsidP="00413B38">
      <w:pPr>
        <w:pStyle w:val="PSI-Ttulo4"/>
      </w:pPr>
      <w:r>
        <w:t xml:space="preserve">Alta de </w:t>
      </w:r>
      <w:r w:rsidR="00307E40">
        <w:t>Material</w:t>
      </w:r>
    </w:p>
    <w:p w:rsidR="00047C28" w:rsidRDefault="00047C28" w:rsidP="00047C28">
      <w:pPr>
        <w:pStyle w:val="PSI-Normal"/>
      </w:pPr>
      <w:r>
        <w:t xml:space="preserve">Para dar de alta un nuevo </w:t>
      </w:r>
      <w:r w:rsidR="00307E40">
        <w:t>material</w:t>
      </w:r>
      <w:r>
        <w:t xml:space="preserve"> en el sistema, presione el botón </w:t>
      </w:r>
      <w:r>
        <w:rPr>
          <w:b/>
        </w:rPr>
        <w:t>&lt;</w:t>
      </w:r>
      <w:r w:rsidR="00307E40">
        <w:rPr>
          <w:b/>
        </w:rPr>
        <w:t>Agregar Otro Material</w:t>
      </w:r>
      <w:r w:rsidRPr="001D4104">
        <w:rPr>
          <w:b/>
        </w:rPr>
        <w:t>&gt;</w:t>
      </w:r>
      <w:r>
        <w:rPr>
          <w:b/>
        </w:rPr>
        <w:t xml:space="preserve"> </w:t>
      </w:r>
      <w:r>
        <w:t xml:space="preserve">de la pantalla </w:t>
      </w:r>
      <w:r w:rsidR="00CA2647">
        <w:t>Otros Materiales</w:t>
      </w:r>
      <w:r w:rsidRPr="001D4104">
        <w:t>.</w:t>
      </w:r>
      <w:r>
        <w:rPr>
          <w:b/>
        </w:rPr>
        <w:t xml:space="preserve"> </w:t>
      </w:r>
    </w:p>
    <w:p w:rsidR="00047C28" w:rsidRDefault="00047C28" w:rsidP="00047C28">
      <w:pPr>
        <w:pStyle w:val="PSI-Normal"/>
      </w:pPr>
      <w:r>
        <w:t xml:space="preserve">En la siguiente imagen se muestra la apariencia de esta utilidad. </w:t>
      </w:r>
    </w:p>
    <w:p w:rsidR="00047C28" w:rsidRDefault="00CA2647" w:rsidP="00047C28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2577292"/>
            <wp:effectExtent l="19050" t="0" r="0" b="0"/>
            <wp:docPr id="219" name="Imagen 30" descr="C:\xampp\htdocs\vaspa\Construcción\Screenshots CU\Profesor\CU Gestionar Bibliografía\Otro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xampp\htdocs\vaspa\Construcción\Screenshots CU\Profesor\CU Gestionar Bibliografía\Otros\2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7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C28" w:rsidRDefault="00047C28" w:rsidP="00047C28">
      <w:pPr>
        <w:pStyle w:val="PSI-Normal"/>
      </w:pPr>
      <w:r>
        <w:t xml:space="preserve">En este punto el sistema se encuentra listo para agregar un nuevo </w:t>
      </w:r>
      <w:r w:rsidR="00CA2647">
        <w:t>material</w:t>
      </w:r>
      <w:r>
        <w:t xml:space="preserve"> a nuestra base de datos, para </w:t>
      </w:r>
      <w:r w:rsidR="00CA2647">
        <w:t>ello debemos completar el dato de la casilla</w:t>
      </w:r>
      <w:r>
        <w:t xml:space="preserve"> </w:t>
      </w:r>
      <w:r w:rsidR="00CA2647">
        <w:t>Descripción</w:t>
      </w:r>
      <w:r>
        <w:t xml:space="preserve"> y presionar el botón </w:t>
      </w:r>
      <w:r w:rsidRPr="001D4104">
        <w:rPr>
          <w:b/>
        </w:rPr>
        <w:t>&lt;</w:t>
      </w:r>
      <w:r>
        <w:rPr>
          <w:b/>
        </w:rPr>
        <w:t xml:space="preserve">Agregar </w:t>
      </w:r>
      <w:r w:rsidR="00CA2647">
        <w:rPr>
          <w:b/>
        </w:rPr>
        <w:t>Material</w:t>
      </w:r>
      <w:r w:rsidRPr="001D4104">
        <w:rPr>
          <w:b/>
        </w:rPr>
        <w:t>&gt;</w:t>
      </w:r>
      <w:r>
        <w:t xml:space="preserve">. </w:t>
      </w:r>
    </w:p>
    <w:p w:rsidR="00047C28" w:rsidRPr="001D4104" w:rsidRDefault="00047C28" w:rsidP="00047C28">
      <w:pPr>
        <w:pStyle w:val="PSI-Normal"/>
      </w:pPr>
      <w:r>
        <w:t xml:space="preserve">Si desea puede anular la operación presionando el botón </w:t>
      </w:r>
      <w:r w:rsidRPr="003D0720">
        <w:rPr>
          <w:b/>
        </w:rPr>
        <w:t>&lt;Cancelar&gt;</w:t>
      </w:r>
      <w:r>
        <w:t>.</w:t>
      </w:r>
      <w:r>
        <w:rPr>
          <w:b/>
        </w:rPr>
        <w:t xml:space="preserve"> </w:t>
      </w:r>
    </w:p>
    <w:p w:rsidR="00047C28" w:rsidRDefault="00047C28" w:rsidP="00047C28">
      <w:pPr>
        <w:pStyle w:val="PSI-Ttulo3"/>
      </w:pPr>
    </w:p>
    <w:p w:rsidR="00047C28" w:rsidRDefault="00047C28" w:rsidP="00413B38">
      <w:pPr>
        <w:pStyle w:val="PSI-Ttulo4"/>
      </w:pPr>
      <w:r>
        <w:t xml:space="preserve">Baja de </w:t>
      </w:r>
      <w:r w:rsidR="00CA2647">
        <w:t>Material</w:t>
      </w:r>
    </w:p>
    <w:p w:rsidR="00047C28" w:rsidRDefault="00047C28" w:rsidP="00047C28">
      <w:pPr>
        <w:pStyle w:val="PSI-Normal"/>
      </w:pPr>
      <w:r>
        <w:t xml:space="preserve">Esta acción podrá realizarse presionando el botón </w:t>
      </w:r>
      <w:r w:rsidRPr="00153FF4">
        <w:rPr>
          <w:b/>
        </w:rPr>
        <w:t>&lt;Eliminar&gt;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 xml:space="preserve">cada </w:t>
      </w:r>
      <w:r w:rsidR="00CA2647">
        <w:t>material</w:t>
      </w:r>
      <w:r>
        <w:rPr>
          <w:b/>
        </w:rPr>
        <w:t xml:space="preserve"> </w:t>
      </w:r>
      <w:r>
        <w:t xml:space="preserve">de la pantalla </w:t>
      </w:r>
      <w:r w:rsidR="00CA2647">
        <w:t>Otros Materiales</w:t>
      </w:r>
      <w:r>
        <w:t xml:space="preserve">. </w:t>
      </w:r>
    </w:p>
    <w:p w:rsidR="00047C28" w:rsidRDefault="00CA2647" w:rsidP="00047C28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569076"/>
            <wp:effectExtent l="19050" t="0" r="0" b="0"/>
            <wp:docPr id="220" name="Imagen 31" descr="C:\xampp\htdocs\vaspa\Construcción\Screenshots CU\Profesor\CU Gestionar Bibliografía\Otro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xampp\htdocs\vaspa\Construcción\Screenshots CU\Profesor\CU Gestionar Bibliografía\Otros\6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9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C28" w:rsidRDefault="00047C28" w:rsidP="00047C28">
      <w:pPr>
        <w:pStyle w:val="PSI-Normal"/>
      </w:pPr>
      <w:r>
        <w:t xml:space="preserve">Al presionar dicho botón se mostrará un modal, el cual contiene los botones </w:t>
      </w:r>
      <w:r w:rsidRPr="007F0FD5">
        <w:rPr>
          <w:b/>
        </w:rPr>
        <w:t>&lt;</w:t>
      </w:r>
      <w:r>
        <w:rPr>
          <w:b/>
        </w:rPr>
        <w:t>Si</w:t>
      </w:r>
      <w:r w:rsidRPr="007F0FD5">
        <w:rPr>
          <w:b/>
        </w:rPr>
        <w:t>&gt;</w:t>
      </w:r>
      <w:r>
        <w:rPr>
          <w:b/>
        </w:rPr>
        <w:t xml:space="preserve"> </w:t>
      </w:r>
      <w:r>
        <w:t xml:space="preserve">y </w:t>
      </w:r>
      <w:r w:rsidRPr="007F0FD5">
        <w:rPr>
          <w:b/>
        </w:rPr>
        <w:t>&lt;</w:t>
      </w:r>
      <w:r>
        <w:rPr>
          <w:b/>
        </w:rPr>
        <w:t>No</w:t>
      </w:r>
      <w:r w:rsidRPr="007F0FD5">
        <w:rPr>
          <w:b/>
        </w:rPr>
        <w:t>&gt;</w:t>
      </w:r>
      <w:r>
        <w:t xml:space="preserve"> pidiéndonos confirmar la eliminación del </w:t>
      </w:r>
      <w:r w:rsidR="00CA2647">
        <w:t>material</w:t>
      </w:r>
      <w:r>
        <w:t xml:space="preserve">. </w:t>
      </w:r>
    </w:p>
    <w:p w:rsidR="00047C28" w:rsidRDefault="00CA2647" w:rsidP="00047C28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2588679"/>
            <wp:effectExtent l="19050" t="0" r="0" b="0"/>
            <wp:docPr id="221" name="Imagen 32" descr="C:\xampp\htdocs\vaspa\Construcción\Screenshots CU\Profesor\CU Gestionar Bibliografía\Otro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xampp\htdocs\vaspa\Construcción\Screenshots CU\Profesor\CU Gestionar Bibliografía\Otros\7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8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C28" w:rsidRDefault="00047C28" w:rsidP="00047C28">
      <w:pPr>
        <w:pStyle w:val="PSI-Normal"/>
      </w:pPr>
      <w:r>
        <w:t xml:space="preserve">Hagamos clic sobre el botón </w:t>
      </w:r>
      <w:r w:rsidRPr="00153FF4">
        <w:rPr>
          <w:b/>
        </w:rPr>
        <w:t>&lt;Si&gt;</w:t>
      </w:r>
      <w:r>
        <w:t xml:space="preserve"> para eliminarlo o sobre </w:t>
      </w:r>
      <w:r w:rsidRPr="00153FF4">
        <w:rPr>
          <w:b/>
        </w:rPr>
        <w:t>&lt;No&gt;</w:t>
      </w:r>
      <w:r>
        <w:t xml:space="preserve"> para cancelar la operación.</w:t>
      </w:r>
    </w:p>
    <w:p w:rsidR="00047C28" w:rsidRPr="00C1440D" w:rsidRDefault="00047C28" w:rsidP="00047C28">
      <w:pPr>
        <w:pStyle w:val="PSI-Normal"/>
      </w:pPr>
    </w:p>
    <w:p w:rsidR="00047C28" w:rsidRDefault="00047C28" w:rsidP="00413B38">
      <w:pPr>
        <w:pStyle w:val="PSI-Ttulo4"/>
      </w:pPr>
      <w:r>
        <w:t xml:space="preserve">Modificar  </w:t>
      </w:r>
      <w:r w:rsidR="00CA2647">
        <w:t>Material</w:t>
      </w:r>
    </w:p>
    <w:p w:rsidR="00047C28" w:rsidRDefault="00047C28" w:rsidP="00047C28">
      <w:pPr>
        <w:pStyle w:val="PSI-Normal"/>
      </w:pPr>
      <w:r>
        <w:t xml:space="preserve">Esta acción podrá realizarse presionando el botón </w:t>
      </w:r>
      <w:r>
        <w:rPr>
          <w:b/>
        </w:rPr>
        <w:t>&lt;Modificar</w:t>
      </w:r>
      <w:r w:rsidRPr="00153FF4">
        <w:rPr>
          <w:b/>
        </w:rPr>
        <w:t>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 xml:space="preserve">cada </w:t>
      </w:r>
      <w:r w:rsidR="00CA2647">
        <w:t>material</w:t>
      </w:r>
      <w:r>
        <w:rPr>
          <w:b/>
        </w:rPr>
        <w:t xml:space="preserve"> </w:t>
      </w:r>
      <w:r>
        <w:t xml:space="preserve">de la pantalla </w:t>
      </w:r>
      <w:r w:rsidR="00CA2647">
        <w:t>Otros Materiales</w:t>
      </w:r>
      <w:r>
        <w:t xml:space="preserve">. </w:t>
      </w:r>
    </w:p>
    <w:p w:rsidR="00047C28" w:rsidRDefault="00CA2647" w:rsidP="00047C28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614223"/>
            <wp:effectExtent l="19050" t="0" r="0" b="0"/>
            <wp:docPr id="222" name="Imagen 33" descr="C:\xampp\htdocs\vaspa\Construcción\Screenshots CU\Profesor\CU Gestionar Bibliografía\Otro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xampp\htdocs\vaspa\Construcción\Screenshots CU\Profesor\CU Gestionar Bibliografía\Otros\4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14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C28" w:rsidRDefault="00047C28" w:rsidP="00047C28">
      <w:pPr>
        <w:pStyle w:val="PSI-Normal"/>
      </w:pPr>
      <w:r>
        <w:t xml:space="preserve">Al presionar dicho botón se mostrará un modal </w:t>
      </w:r>
      <w:r w:rsidR="00CA2647">
        <w:t>con el dato precargado</w:t>
      </w:r>
      <w:r>
        <w:t xml:space="preserve"> del </w:t>
      </w:r>
      <w:r w:rsidR="00CA2647">
        <w:t>material</w:t>
      </w:r>
      <w:r>
        <w:t>, donde usted podrá modificar</w:t>
      </w:r>
      <w:r w:rsidR="00CA2647">
        <w:t>lo</w:t>
      </w:r>
      <w:r>
        <w:t xml:space="preserve"> como se presenta a continuación.</w:t>
      </w:r>
    </w:p>
    <w:p w:rsidR="00047C28" w:rsidRDefault="00047C28" w:rsidP="00047C28">
      <w:pPr>
        <w:pStyle w:val="PSI-Normal"/>
      </w:pPr>
    </w:p>
    <w:p w:rsidR="00047C28" w:rsidRDefault="00CA2647" w:rsidP="00047C28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600755"/>
            <wp:effectExtent l="19050" t="0" r="0" b="0"/>
            <wp:docPr id="223" name="Imagen 34" descr="C:\xampp\htdocs\vaspa\Construcción\Screenshots CU\Profesor\CU Gestionar Bibliografía\Otro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xampp\htdocs\vaspa\Construcción\Screenshots CU\Profesor\CU Gestionar Bibliografía\Otros\5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0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C28" w:rsidRDefault="00047C28" w:rsidP="00047C28">
      <w:pPr>
        <w:pStyle w:val="PSI-Normal"/>
      </w:pPr>
      <w:r>
        <w:lastRenderedPageBreak/>
        <w:t>Una vez que hayamos realizado</w:t>
      </w:r>
      <w:r w:rsidR="00CA2647">
        <w:t xml:space="preserve"> el cambio deseado</w:t>
      </w:r>
      <w:r>
        <w:t xml:space="preserve">, presionemos el botón </w:t>
      </w:r>
      <w:r w:rsidRPr="00CC5A97">
        <w:rPr>
          <w:b/>
        </w:rPr>
        <w:t>&lt;</w:t>
      </w:r>
      <w:r>
        <w:rPr>
          <w:b/>
        </w:rPr>
        <w:t>Guardar</w:t>
      </w:r>
      <w:r w:rsidRPr="00CC5A97">
        <w:rPr>
          <w:b/>
        </w:rPr>
        <w:t>&gt;</w:t>
      </w:r>
      <w:r w:rsidR="00CA2647">
        <w:t xml:space="preserve"> para guardar el mismo</w:t>
      </w:r>
      <w:r>
        <w:t xml:space="preserve"> o el botón </w:t>
      </w:r>
      <w:r w:rsidRPr="00CC5A97">
        <w:rPr>
          <w:b/>
        </w:rPr>
        <w:t>&lt;Cancelar&gt;</w:t>
      </w:r>
      <w:r w:rsidR="00CA2647">
        <w:t xml:space="preserve"> para descartar el cambio</w:t>
      </w:r>
      <w:r>
        <w:t xml:space="preserve"> a realizar.</w:t>
      </w:r>
    </w:p>
    <w:p w:rsidR="00047C28" w:rsidRDefault="00047C28" w:rsidP="00047C28">
      <w:pPr>
        <w:pStyle w:val="PSI-Normal"/>
      </w:pPr>
    </w:p>
    <w:p w:rsidR="00047C28" w:rsidRDefault="00047C28" w:rsidP="00327068">
      <w:pPr>
        <w:pStyle w:val="PSI-Normal"/>
      </w:pPr>
    </w:p>
    <w:p w:rsidR="00047C28" w:rsidRDefault="00047C28" w:rsidP="00327068">
      <w:pPr>
        <w:pStyle w:val="PSI-Normal"/>
      </w:pPr>
    </w:p>
    <w:p w:rsidR="0078463D" w:rsidRDefault="0078463D" w:rsidP="00327068">
      <w:pPr>
        <w:pStyle w:val="PSI-Normal"/>
      </w:pPr>
    </w:p>
    <w:p w:rsidR="008A6CF6" w:rsidRDefault="008A6CF6" w:rsidP="008A6CF6">
      <w:pPr>
        <w:pStyle w:val="PSI-Ttulo2"/>
      </w:pPr>
      <w:bookmarkStart w:id="54" w:name="_Toc45216256"/>
      <w:r>
        <w:t>Salir</w:t>
      </w:r>
      <w:bookmarkEnd w:id="54"/>
    </w:p>
    <w:p w:rsidR="008A6CF6" w:rsidRDefault="008A6CF6" w:rsidP="008A6CF6">
      <w:pPr>
        <w:pStyle w:val="PSI-Normal"/>
      </w:pPr>
      <w:r>
        <w:t>Para salir del sistema Vaspa, nos dirigiremos al menú principal -&gt;Salir, como se ilustra en la siguiente imagen.</w:t>
      </w:r>
    </w:p>
    <w:p w:rsidR="008A6CF6" w:rsidRDefault="008A6CF6" w:rsidP="008A6CF6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2162175" cy="561975"/>
            <wp:effectExtent l="19050" t="0" r="9525" b="0"/>
            <wp:docPr id="22" name="Imagen 26" descr="C:\xampp\htdocs\vaspa\Construcción\Screenshots CU\Departamento\Sal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xampp\htdocs\vaspa\Construcción\Screenshots CU\Departamento\Salir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F6" w:rsidRDefault="008A6CF6" w:rsidP="008A6CF6">
      <w:pPr>
        <w:pStyle w:val="PSI-Normal"/>
      </w:pPr>
      <w:r>
        <w:t xml:space="preserve">Finalizando correctamente su sesión. </w:t>
      </w:r>
    </w:p>
    <w:p w:rsidR="008A6CF6" w:rsidRPr="0078178F" w:rsidRDefault="008A6CF6" w:rsidP="008A6CF6">
      <w:pPr>
        <w:pStyle w:val="PSI-Normal"/>
      </w:pPr>
      <w:r w:rsidRPr="0078178F">
        <w:rPr>
          <w:b/>
          <w:u w:val="single"/>
        </w:rPr>
        <w:t xml:space="preserve">Nota: </w:t>
      </w:r>
      <w:r>
        <w:t>Al salir del sistema Vaspa, usted seguirá conectado a su correo electrónico institucional.</w:t>
      </w:r>
    </w:p>
    <w:p w:rsidR="008A6CF6" w:rsidRDefault="008A6CF6" w:rsidP="008A6CF6">
      <w:pPr>
        <w:pStyle w:val="PSI-Normal"/>
      </w:pPr>
    </w:p>
    <w:p w:rsidR="004958C5" w:rsidRDefault="004958C5" w:rsidP="004958C5">
      <w:pPr>
        <w:pStyle w:val="PSI-Ttulo1"/>
        <w:spacing w:line="240" w:lineRule="auto"/>
      </w:pPr>
    </w:p>
    <w:p w:rsidR="006E51EC" w:rsidRDefault="006E51EC" w:rsidP="001F099D">
      <w:pPr>
        <w:pStyle w:val="PSI-Ttulo1"/>
      </w:pPr>
    </w:p>
    <w:p w:rsidR="004958C5" w:rsidRDefault="004958C5" w:rsidP="001F099D">
      <w:pPr>
        <w:pStyle w:val="PSI-Ttulo1"/>
      </w:pPr>
    </w:p>
    <w:p w:rsidR="004958C5" w:rsidRDefault="004958C5" w:rsidP="001F099D">
      <w:pPr>
        <w:pStyle w:val="PSI-Ttulo1"/>
      </w:pPr>
    </w:p>
    <w:p w:rsidR="00805610" w:rsidRDefault="00805610" w:rsidP="001F099D">
      <w:pPr>
        <w:pStyle w:val="PSI-Ttulo1"/>
      </w:pPr>
    </w:p>
    <w:p w:rsidR="00805610" w:rsidRDefault="00805610" w:rsidP="001F099D">
      <w:pPr>
        <w:pStyle w:val="PSI-Ttulo1"/>
      </w:pPr>
    </w:p>
    <w:p w:rsidR="00805610" w:rsidRDefault="00805610" w:rsidP="001F099D">
      <w:pPr>
        <w:pStyle w:val="PSI-Ttulo1"/>
      </w:pPr>
    </w:p>
    <w:p w:rsidR="0078463D" w:rsidRDefault="0078463D" w:rsidP="001F099D">
      <w:pPr>
        <w:pStyle w:val="PSI-Ttulo1"/>
      </w:pPr>
    </w:p>
    <w:p w:rsidR="0078463D" w:rsidRDefault="0078463D" w:rsidP="001F099D">
      <w:pPr>
        <w:pStyle w:val="PSI-Ttulo1"/>
      </w:pPr>
    </w:p>
    <w:p w:rsidR="0078463D" w:rsidRDefault="0078463D" w:rsidP="001F099D">
      <w:pPr>
        <w:pStyle w:val="PSI-Ttulo1"/>
      </w:pPr>
    </w:p>
    <w:p w:rsidR="0078463D" w:rsidRDefault="0078463D" w:rsidP="001F099D">
      <w:pPr>
        <w:pStyle w:val="PSI-Ttulo1"/>
      </w:pPr>
    </w:p>
    <w:p w:rsidR="0078463D" w:rsidRDefault="0078463D" w:rsidP="001F099D">
      <w:pPr>
        <w:pStyle w:val="PSI-Ttulo1"/>
      </w:pPr>
    </w:p>
    <w:p w:rsidR="0078463D" w:rsidRDefault="0078463D" w:rsidP="001F099D">
      <w:pPr>
        <w:pStyle w:val="PSI-Ttulo1"/>
      </w:pPr>
    </w:p>
    <w:p w:rsidR="0078463D" w:rsidRDefault="0078463D" w:rsidP="001F099D">
      <w:pPr>
        <w:pStyle w:val="PSI-Ttulo1"/>
      </w:pPr>
    </w:p>
    <w:p w:rsidR="001F099D" w:rsidRDefault="001F099D" w:rsidP="001F099D">
      <w:pPr>
        <w:pStyle w:val="PSI-Ttulo1"/>
      </w:pPr>
      <w:bookmarkStart w:id="55" w:name="_Toc45216257"/>
      <w:r w:rsidRPr="001243E6">
        <w:t>Uso del Sistema [</w:t>
      </w:r>
      <w:r>
        <w:t>Director de Departamento</w:t>
      </w:r>
      <w:r w:rsidRPr="001243E6">
        <w:t>]</w:t>
      </w:r>
      <w:bookmarkEnd w:id="55"/>
    </w:p>
    <w:p w:rsidR="00D426E9" w:rsidRDefault="001F099D" w:rsidP="001F099D">
      <w:pPr>
        <w:pStyle w:val="PSI-Normal"/>
      </w:pPr>
      <w:r>
        <w:t xml:space="preserve">Una vez que ha ingresado al Sistema, se visualizará la pantalla principal del Director. </w:t>
      </w:r>
    </w:p>
    <w:p w:rsidR="00BB1B69" w:rsidRDefault="00BB1B69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344471"/>
            <wp:effectExtent l="19050" t="0" r="0" b="0"/>
            <wp:docPr id="162" name="Imagen 24" descr="C:\xampp\htdocs\vaspa\Construcción\Screenshots CU\Departamento\Pantalla Princip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xampp\htdocs\vaspa\Construcción\Screenshots CU\Departamento\Pantalla Principal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44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B69" w:rsidRDefault="00BB1B69" w:rsidP="00AF7391">
      <w:pPr>
        <w:pStyle w:val="PSI-Normal"/>
      </w:pPr>
    </w:p>
    <w:p w:rsidR="00BB1B69" w:rsidRDefault="00BB1B69" w:rsidP="00AF7391">
      <w:pPr>
        <w:pStyle w:val="PSI-Normal"/>
      </w:pPr>
      <w:r>
        <w:t>Esta pantalla se encuentra dividida en dos secciones importantes.</w:t>
      </w:r>
    </w:p>
    <w:p w:rsidR="00BB1B69" w:rsidRDefault="00BB1B69" w:rsidP="00AF7391">
      <w:pPr>
        <w:pStyle w:val="PSI-Normal"/>
      </w:pPr>
    </w:p>
    <w:p w:rsidR="00BB1B69" w:rsidRDefault="00BB1B69" w:rsidP="00AF7391">
      <w:pPr>
        <w:pStyle w:val="PSI-Normal"/>
      </w:pPr>
      <w:r>
        <w:t xml:space="preserve">La primer sección conocida como el </w:t>
      </w:r>
      <w:r>
        <w:rPr>
          <w:b/>
        </w:rPr>
        <w:t xml:space="preserve">Menú Principal </w:t>
      </w:r>
      <w:r>
        <w:t xml:space="preserve">se encuentra en la parte superior de la pantalla. </w:t>
      </w:r>
    </w:p>
    <w:p w:rsidR="00BB1B69" w:rsidRDefault="00BB1B69" w:rsidP="00AF7391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2619375" cy="581025"/>
            <wp:effectExtent l="19050" t="0" r="9525" b="0"/>
            <wp:docPr id="163" name="Imagen 25" descr="C:\xampp\htdocs\vaspa\Construcción\Screenshots CU\Departamento\Nav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xampp\htdocs\vaspa\Construcción\Screenshots CU\Departamento\NavBar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B69" w:rsidRDefault="00BB1B69" w:rsidP="00AF7391">
      <w:pPr>
        <w:pStyle w:val="PSI-Normal"/>
      </w:pPr>
      <w:r>
        <w:t xml:space="preserve">Como primera y única opción tenemos </w:t>
      </w:r>
      <w:r>
        <w:rPr>
          <w:b/>
        </w:rPr>
        <w:t>Salir</w:t>
      </w:r>
      <w:r>
        <w:t>, la cual</w:t>
      </w:r>
      <w:r>
        <w:rPr>
          <w:b/>
        </w:rPr>
        <w:t xml:space="preserve"> </w:t>
      </w:r>
      <w:r>
        <w:t xml:space="preserve">le permitirá abandonar el sistema, cerrando previamente su sesión. </w:t>
      </w:r>
    </w:p>
    <w:p w:rsidR="00BB1B69" w:rsidRDefault="00BB1B69" w:rsidP="00AF7391">
      <w:pPr>
        <w:pStyle w:val="PSI-Normal"/>
      </w:pPr>
    </w:p>
    <w:p w:rsidR="00BB1B69" w:rsidRDefault="00BB1B69" w:rsidP="00AF7391">
      <w:pPr>
        <w:pStyle w:val="PSI-Normal"/>
      </w:pPr>
      <w:r>
        <w:t xml:space="preserve">La segunda sección conocida como </w:t>
      </w:r>
      <w:r>
        <w:rPr>
          <w:b/>
        </w:rPr>
        <w:t xml:space="preserve">Sección Principal </w:t>
      </w:r>
      <w:r>
        <w:t xml:space="preserve">se encuentra en la parte central de la pantalla. Por defecto, se visualizará la pantalla </w:t>
      </w:r>
      <w:r w:rsidR="00850850">
        <w:t>Revisar Programa</w:t>
      </w:r>
      <w:r>
        <w:t>, la cual</w:t>
      </w:r>
      <w:r w:rsidR="00850850">
        <w:t xml:space="preserve"> se explicará en detalle a continuación, </w:t>
      </w:r>
      <w:r>
        <w:t>en la s</w:t>
      </w:r>
      <w:r w:rsidR="00850850">
        <w:t>ección Revisar Programa</w:t>
      </w:r>
      <w:r>
        <w:t>.</w:t>
      </w:r>
    </w:p>
    <w:p w:rsidR="00BB1B69" w:rsidRDefault="00BB1B69" w:rsidP="00AF7391">
      <w:pPr>
        <w:pStyle w:val="PSI-Normal"/>
      </w:pPr>
    </w:p>
    <w:p w:rsidR="001243E6" w:rsidRDefault="001243E6" w:rsidP="00895821">
      <w:pPr>
        <w:pStyle w:val="PSI-Comentario"/>
      </w:pPr>
    </w:p>
    <w:p w:rsidR="00091F01" w:rsidRDefault="00091F01" w:rsidP="00C46E41">
      <w:pPr>
        <w:pStyle w:val="PSI-Ttulo2"/>
      </w:pPr>
      <w:bookmarkStart w:id="56" w:name="_Toc45216258"/>
      <w:r>
        <w:t>Revisar Programa</w:t>
      </w:r>
      <w:bookmarkEnd w:id="56"/>
    </w:p>
    <w:p w:rsidR="00091F01" w:rsidRDefault="00091F01" w:rsidP="00AF7391">
      <w:pPr>
        <w:pStyle w:val="PSI-Normal"/>
      </w:pPr>
      <w:r>
        <w:t xml:space="preserve">A continuación se mostrará la pantalla Revisar Programa, la cual contiene dos listas desplegables </w:t>
      </w:r>
      <w:r>
        <w:rPr>
          <w:b/>
        </w:rPr>
        <w:t>&lt;Carrera</w:t>
      </w:r>
      <w:r w:rsidRPr="00F80781">
        <w:rPr>
          <w:b/>
        </w:rPr>
        <w:t>&gt;</w:t>
      </w:r>
      <w:r>
        <w:t xml:space="preserve"> y </w:t>
      </w:r>
      <w:r w:rsidRPr="00F80781">
        <w:rPr>
          <w:b/>
        </w:rPr>
        <w:t>&lt;</w:t>
      </w:r>
      <w:r>
        <w:rPr>
          <w:b/>
        </w:rPr>
        <w:t>Plan de Estudio</w:t>
      </w:r>
      <w:r w:rsidRPr="00F80781">
        <w:rPr>
          <w:b/>
        </w:rPr>
        <w:t>&gt;</w:t>
      </w:r>
      <w:r>
        <w:t xml:space="preserve"> y una sección donde se mostrarán los programas de asignaturas de todas las carreras que han sido enviados recientemente por los profesores, que todavía no han sido revisados, junto al  botón </w:t>
      </w:r>
      <w:r w:rsidRPr="007F0FD5">
        <w:rPr>
          <w:b/>
        </w:rPr>
        <w:t>&lt;</w:t>
      </w:r>
      <w:r>
        <w:rPr>
          <w:b/>
        </w:rPr>
        <w:t>Revisar Programa</w:t>
      </w:r>
      <w:r w:rsidRPr="007F0FD5">
        <w:rPr>
          <w:b/>
        </w:rPr>
        <w:t>&gt;</w:t>
      </w:r>
      <w:r>
        <w:t>, el cual permitirá revisar el contenido del mismo.</w:t>
      </w:r>
    </w:p>
    <w:p w:rsidR="00091F01" w:rsidRDefault="00091F01" w:rsidP="00091F01">
      <w:pPr>
        <w:pStyle w:val="PSI-Comentario"/>
      </w:pPr>
      <w:r>
        <w:rPr>
          <w:noProof/>
          <w:lang w:eastAsia="es-AR"/>
        </w:rPr>
        <w:drawing>
          <wp:inline distT="0" distB="0" distL="0" distR="0">
            <wp:extent cx="5400040" cy="1991539"/>
            <wp:effectExtent l="19050" t="0" r="0" b="0"/>
            <wp:docPr id="165" name="Imagen 6" descr="C:\xampp\htdocs\vaspa\Construcción\Screenshots CU\Empleado SA\CU Revisar Program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xampp\htdocs\vaspa\Construcción\Screenshots CU\Empleado SA\CU Revisar Programa\1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1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E41" w:rsidRDefault="00C46E41" w:rsidP="00AF7391">
      <w:pPr>
        <w:pStyle w:val="PSI-Normal"/>
      </w:pPr>
      <w:r>
        <w:t xml:space="preserve">A continuación presionaremos el botón </w:t>
      </w:r>
      <w:r w:rsidRPr="0009185D">
        <w:rPr>
          <w:b/>
        </w:rPr>
        <w:t>&lt;Revisar Programa&gt;</w:t>
      </w:r>
      <w:r>
        <w:rPr>
          <w:b/>
        </w:rPr>
        <w:t xml:space="preserve"> </w:t>
      </w:r>
      <w:r>
        <w:t>para revisar cada una de las secciones que componen el programa, en formato .pdf</w:t>
      </w:r>
    </w:p>
    <w:p w:rsidR="00091F01" w:rsidRDefault="00091F01" w:rsidP="00AF7391">
      <w:pPr>
        <w:pStyle w:val="PSI-Normal"/>
      </w:pPr>
      <w:r w:rsidRPr="0009185D">
        <w:rPr>
          <w:noProof/>
          <w:lang w:eastAsia="es-AR"/>
        </w:rPr>
        <w:drawing>
          <wp:inline distT="0" distB="0" distL="0" distR="0">
            <wp:extent cx="5400040" cy="470478"/>
            <wp:effectExtent l="19050" t="0" r="0" b="0"/>
            <wp:docPr id="166" name="Imagen 7" descr="C:\xampp\htdocs\vaspa\Construcción\Screenshots CU\Empleado SA\CU Revisar Programa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xampp\htdocs\vaspa\Construcción\Screenshots CU\Empleado SA\CU Revisar Programa\2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0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F01" w:rsidRDefault="00C46E41" w:rsidP="00AF7391">
      <w:pPr>
        <w:pStyle w:val="PSI-Normal"/>
      </w:pPr>
      <w:r>
        <w:t>C</w:t>
      </w:r>
      <w:r w:rsidR="00091F01">
        <w:t>omo se muestra en la siguiente imagen.</w:t>
      </w:r>
    </w:p>
    <w:p w:rsidR="00091F01" w:rsidRDefault="00091F01" w:rsidP="00AF7391">
      <w:pPr>
        <w:pStyle w:val="PSI-Normal"/>
      </w:pPr>
    </w:p>
    <w:p w:rsidR="00091F01" w:rsidRDefault="00091F01" w:rsidP="00AF7391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3975452"/>
            <wp:effectExtent l="19050" t="0" r="0" b="0"/>
            <wp:docPr id="167" name="Imagen 8" descr="C:\xampp\htdocs\vaspa\Construcción\Screenshots CU\Empleado SA\CU Revisar Programa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xampp\htdocs\vaspa\Construcción\Screenshots CU\Empleado SA\CU Revisar Programa\3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75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F01" w:rsidRDefault="00091F01" w:rsidP="00091F01">
      <w:pPr>
        <w:rPr>
          <w:lang w:val="es-AR"/>
        </w:rPr>
      </w:pPr>
    </w:p>
    <w:p w:rsidR="00091F01" w:rsidRDefault="00091F01" w:rsidP="00AF7391">
      <w:pPr>
        <w:pStyle w:val="PSI-Normal"/>
      </w:pPr>
      <w:r>
        <w:t xml:space="preserve">Una vez que hemos revisado las secciones correspondientes, podremos notificarle al profesor que su programa se encuentra aprobado o desaprobado. </w:t>
      </w:r>
    </w:p>
    <w:p w:rsidR="00091F01" w:rsidRDefault="00091F01" w:rsidP="00AF7391">
      <w:pPr>
        <w:pStyle w:val="PSI-Normal"/>
      </w:pPr>
      <w:r>
        <w:t xml:space="preserve">Para esto presionaremos el botón </w:t>
      </w:r>
      <w:r w:rsidRPr="00B7781F">
        <w:rPr>
          <w:b/>
        </w:rPr>
        <w:t>&lt;Aprobar Programa&gt;</w:t>
      </w:r>
      <w:r>
        <w:t xml:space="preserve">, donde se nos mostrará una ventana de diálogo pidiéndonos confirmar nuestra aprobación. Hagamos clic sobre el botón </w:t>
      </w:r>
      <w:r w:rsidRPr="00487F57">
        <w:rPr>
          <w:b/>
        </w:rPr>
        <w:t>&lt;</w:t>
      </w:r>
      <w:r>
        <w:rPr>
          <w:b/>
        </w:rPr>
        <w:t>Si aprobar Programa</w:t>
      </w:r>
      <w:r w:rsidRPr="00487F57">
        <w:rPr>
          <w:b/>
        </w:rPr>
        <w:t>&gt;</w:t>
      </w:r>
      <w:r>
        <w:t xml:space="preserve"> para aprobarlo o sobre </w:t>
      </w:r>
      <w:r w:rsidRPr="00487F57">
        <w:rPr>
          <w:b/>
        </w:rPr>
        <w:t>&lt;</w:t>
      </w:r>
      <w:r>
        <w:rPr>
          <w:b/>
        </w:rPr>
        <w:t>No estoy seguro</w:t>
      </w:r>
      <w:r w:rsidRPr="00487F57">
        <w:rPr>
          <w:b/>
        </w:rPr>
        <w:t>&gt;</w:t>
      </w:r>
      <w:r>
        <w:t xml:space="preserve"> para anular la operación.</w:t>
      </w:r>
    </w:p>
    <w:p w:rsidR="00091F01" w:rsidRDefault="00091F01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495223"/>
            <wp:effectExtent l="19050" t="0" r="0" b="0"/>
            <wp:docPr id="168" name="Imagen 9" descr="C:\xampp\htdocs\vaspa\Construcción\Screenshots CU\Empleado SA\CU Revisar Programa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xampp\htdocs\vaspa\Construcción\Screenshots CU\Empleado SA\CU Revisar Programa\5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95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F01" w:rsidRDefault="00091F01" w:rsidP="00AF7391">
      <w:pPr>
        <w:pStyle w:val="PSI-Normal"/>
      </w:pPr>
    </w:p>
    <w:p w:rsidR="00091F01" w:rsidRDefault="00091F01" w:rsidP="00AF7391">
      <w:pPr>
        <w:pStyle w:val="PSI-Normal"/>
      </w:pPr>
      <w:r>
        <w:lastRenderedPageBreak/>
        <w:t xml:space="preserve">En caso contrario, presionaremos el botón </w:t>
      </w:r>
      <w:r w:rsidRPr="000E435B">
        <w:rPr>
          <w:b/>
        </w:rPr>
        <w:t>&lt;Desaprobar Programa&gt;</w:t>
      </w:r>
      <w:r>
        <w:t xml:space="preserve">, donde se nos mostrará una ventana de diálogo pidiéndonos introducir un comentario sobre el/ los motivos por los cuales el programa es desaprobado y confirmar nuestra desaprobación. Hagamos clic sobre el botón </w:t>
      </w:r>
      <w:r w:rsidRPr="00487F57">
        <w:rPr>
          <w:b/>
        </w:rPr>
        <w:t>&lt;</w:t>
      </w:r>
      <w:r>
        <w:rPr>
          <w:b/>
        </w:rPr>
        <w:t>Si y Enviar Comentario</w:t>
      </w:r>
      <w:r w:rsidRPr="00487F57">
        <w:rPr>
          <w:b/>
        </w:rPr>
        <w:t>&gt;</w:t>
      </w:r>
      <w:r>
        <w:t xml:space="preserve"> para desaprobarlo o sobre </w:t>
      </w:r>
      <w:r w:rsidRPr="00487F57">
        <w:rPr>
          <w:b/>
        </w:rPr>
        <w:t>&lt;</w:t>
      </w:r>
      <w:r>
        <w:rPr>
          <w:b/>
        </w:rPr>
        <w:t>No estoy seguro</w:t>
      </w:r>
      <w:r w:rsidRPr="00487F57">
        <w:rPr>
          <w:b/>
        </w:rPr>
        <w:t>&gt;</w:t>
      </w:r>
      <w:r>
        <w:t xml:space="preserve"> para anular la operación.</w:t>
      </w:r>
    </w:p>
    <w:p w:rsidR="00091F01" w:rsidRDefault="00091F01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540627"/>
            <wp:effectExtent l="19050" t="0" r="0" b="0"/>
            <wp:docPr id="169" name="Imagen 10" descr="C:\xampp\htdocs\vaspa\Construcción\Screenshots CU\Empleado SA\CU Revisar Programa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xampp\htdocs\vaspa\Construcción\Screenshots CU\Empleado SA\CU Revisar Programa\6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0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F01" w:rsidRDefault="00091F01" w:rsidP="00AF7391">
      <w:pPr>
        <w:pStyle w:val="PSI-Normal"/>
      </w:pPr>
    </w:p>
    <w:p w:rsidR="00091F01" w:rsidRPr="0033655A" w:rsidRDefault="00091F01" w:rsidP="00AF7391">
      <w:pPr>
        <w:pStyle w:val="PSI-Normal"/>
      </w:pPr>
      <w:r>
        <w:t xml:space="preserve">Además se muestra el botón </w:t>
      </w:r>
      <w:r w:rsidRPr="0033655A">
        <w:rPr>
          <w:b/>
        </w:rPr>
        <w:t xml:space="preserve">&lt;Volver </w:t>
      </w:r>
      <w:r>
        <w:rPr>
          <w:b/>
        </w:rPr>
        <w:t>a Programas</w:t>
      </w:r>
      <w:r w:rsidRPr="0033655A">
        <w:rPr>
          <w:b/>
        </w:rPr>
        <w:t>&gt;</w:t>
      </w:r>
      <w:r>
        <w:t>, el cual nos permitirá regresar a la pantalla anterior Revisar Programa.</w:t>
      </w:r>
    </w:p>
    <w:p w:rsidR="00091F01" w:rsidRDefault="00091F01" w:rsidP="00AF7391">
      <w:pPr>
        <w:pStyle w:val="PSI-Normal"/>
      </w:pPr>
    </w:p>
    <w:p w:rsidR="00091F01" w:rsidRDefault="00091F01" w:rsidP="00AF7391">
      <w:pPr>
        <w:pStyle w:val="PSI-Normal"/>
      </w:pPr>
      <w:r>
        <w:t>También podremos revisar solamente los programas de una determinada carrera y plan seleccionados como se muestra en la siguiente imagen, donde tendremos organizados cada uno, mediante solapas, en base al estado en el que se encuentre (No revisado/No calificado, Aprobado, Desaprobado)</w:t>
      </w:r>
    </w:p>
    <w:p w:rsidR="00091F01" w:rsidRPr="0009185D" w:rsidRDefault="00091F01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129799"/>
            <wp:effectExtent l="19050" t="0" r="0" b="0"/>
            <wp:docPr id="170" name="Imagen 11" descr="C:\xampp\htdocs\vaspa\Construcción\Screenshots CU\Empleado SA\CU Revisar Programa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xampp\htdocs\vaspa\Construcción\Screenshots CU\Empleado SA\CU Revisar Programa\4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9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F01" w:rsidRDefault="00091F01" w:rsidP="00AF7391">
      <w:pPr>
        <w:pStyle w:val="PSI-Normal"/>
      </w:pPr>
      <w:r>
        <w:t>En este punto, podremos revisar los programas nuevamente como se ha explicado al inicio de esta sección.</w:t>
      </w:r>
    </w:p>
    <w:p w:rsidR="00710DAA" w:rsidRDefault="00710DAA" w:rsidP="00F126CF">
      <w:pPr>
        <w:pStyle w:val="PSI-Ttulo2"/>
      </w:pPr>
    </w:p>
    <w:p w:rsidR="00710DAA" w:rsidRDefault="00710DAA" w:rsidP="00F126CF">
      <w:pPr>
        <w:pStyle w:val="PSI-Ttulo2"/>
      </w:pPr>
    </w:p>
    <w:p w:rsidR="00710DAA" w:rsidRDefault="00710DAA" w:rsidP="00F126CF">
      <w:pPr>
        <w:pStyle w:val="PSI-Ttulo2"/>
      </w:pPr>
    </w:p>
    <w:p w:rsidR="00710DAA" w:rsidRDefault="00710DAA" w:rsidP="00F126CF">
      <w:pPr>
        <w:pStyle w:val="PSI-Ttulo2"/>
      </w:pPr>
    </w:p>
    <w:p w:rsidR="00F126CF" w:rsidRDefault="00F126CF" w:rsidP="00F126CF">
      <w:pPr>
        <w:pStyle w:val="PSI-Ttulo2"/>
      </w:pPr>
      <w:bookmarkStart w:id="57" w:name="_Toc45216259"/>
      <w:r>
        <w:t>Salir</w:t>
      </w:r>
      <w:bookmarkEnd w:id="57"/>
    </w:p>
    <w:p w:rsidR="00F126CF" w:rsidRDefault="00F126CF" w:rsidP="00AF7391">
      <w:pPr>
        <w:pStyle w:val="PSI-Normal"/>
      </w:pPr>
      <w:r>
        <w:t>Para salir del sistema Vaspa, nos dirigiremos al menú principal -&gt;Salir, como se ilustra en la siguiente imagen.</w:t>
      </w:r>
    </w:p>
    <w:p w:rsidR="00F126CF" w:rsidRDefault="00F126CF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2162175" cy="561975"/>
            <wp:effectExtent l="19050" t="0" r="9525" b="0"/>
            <wp:docPr id="172" name="Imagen 26" descr="C:\xampp\htdocs\vaspa\Construcción\Screenshots CU\Departamento\Sal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xampp\htdocs\vaspa\Construcción\Screenshots CU\Departamento\Salir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6CF" w:rsidRDefault="00F126CF" w:rsidP="00AF7391">
      <w:pPr>
        <w:pStyle w:val="PSI-Normal"/>
      </w:pPr>
      <w:r>
        <w:t xml:space="preserve">Finalizando correctamente su sesión. </w:t>
      </w:r>
    </w:p>
    <w:p w:rsidR="00F126CF" w:rsidRPr="0078178F" w:rsidRDefault="00F126CF" w:rsidP="00AF7391">
      <w:pPr>
        <w:pStyle w:val="PSI-Normal"/>
      </w:pPr>
      <w:r w:rsidRPr="0078178F">
        <w:rPr>
          <w:b/>
          <w:u w:val="single"/>
        </w:rPr>
        <w:t xml:space="preserve">Nota: </w:t>
      </w:r>
      <w:r>
        <w:t>Al salir del sistema Vaspa, usted seguirá conectado a su correo electrónico institucional.</w:t>
      </w:r>
    </w:p>
    <w:p w:rsidR="00F126CF" w:rsidRDefault="00F126CF" w:rsidP="00AF7391">
      <w:pPr>
        <w:pStyle w:val="PSI-Normal"/>
      </w:pPr>
    </w:p>
    <w:p w:rsidR="00F126CF" w:rsidRDefault="00F126CF" w:rsidP="00AF7391">
      <w:pPr>
        <w:pStyle w:val="PSI-Normal"/>
      </w:pPr>
    </w:p>
    <w:p w:rsidR="00710DAA" w:rsidRDefault="00710DAA" w:rsidP="00371CE6">
      <w:pPr>
        <w:pStyle w:val="PSI-Ttulo1"/>
      </w:pPr>
    </w:p>
    <w:p w:rsidR="00710DAA" w:rsidRDefault="00710DAA" w:rsidP="00371CE6">
      <w:pPr>
        <w:pStyle w:val="PSI-Ttulo1"/>
      </w:pPr>
    </w:p>
    <w:p w:rsidR="00710DAA" w:rsidRDefault="00710DAA" w:rsidP="00371CE6">
      <w:pPr>
        <w:pStyle w:val="PSI-Ttulo1"/>
      </w:pPr>
    </w:p>
    <w:p w:rsidR="00371CE6" w:rsidRDefault="00371CE6" w:rsidP="00371CE6">
      <w:pPr>
        <w:pStyle w:val="PSI-Ttulo1"/>
      </w:pPr>
      <w:bookmarkStart w:id="58" w:name="_Toc45216260"/>
      <w:r w:rsidRPr="001243E6">
        <w:t>Uso del Sistema [</w:t>
      </w:r>
      <w:r>
        <w:t>Administrador del Sistema</w:t>
      </w:r>
      <w:r w:rsidRPr="001243E6">
        <w:t>]</w:t>
      </w:r>
      <w:bookmarkEnd w:id="58"/>
    </w:p>
    <w:p w:rsidR="00AF4C0F" w:rsidRDefault="00AF4C0F" w:rsidP="00AF7391">
      <w:pPr>
        <w:pStyle w:val="PSI-Normal"/>
      </w:pPr>
      <w:r>
        <w:t xml:space="preserve">Una vez que ha ingresado al Sistema, se visualizará la pantalla principal del Administrador. </w:t>
      </w:r>
    </w:p>
    <w:p w:rsidR="00AF4C0F" w:rsidRDefault="00AF4C0F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1814448"/>
            <wp:effectExtent l="19050" t="0" r="0" b="0"/>
            <wp:docPr id="97" name="Imagen 1" descr="C:\xampp\htdocs\vaspa\Construcción\Screenshots CU\Administrador\CU Gestionar Usuario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xampp\htdocs\vaspa\Construcción\Screenshots CU\Administrador\CU Gestionar Usuario\1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1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C0F" w:rsidRDefault="00AF4C0F" w:rsidP="00AF7391">
      <w:pPr>
        <w:pStyle w:val="PSI-Normal"/>
      </w:pPr>
    </w:p>
    <w:p w:rsidR="00AF4C0F" w:rsidRDefault="00AF4C0F" w:rsidP="00AF7391">
      <w:pPr>
        <w:pStyle w:val="PSI-Normal"/>
      </w:pPr>
      <w:r>
        <w:t>Esta pantalla se encuentra dividida en dos secciones importantes.</w:t>
      </w:r>
    </w:p>
    <w:p w:rsidR="00AF4C0F" w:rsidRDefault="00AF4C0F" w:rsidP="00AF7391">
      <w:pPr>
        <w:pStyle w:val="PSI-Normal"/>
      </w:pPr>
    </w:p>
    <w:p w:rsidR="00AF4C0F" w:rsidRDefault="00AF4C0F" w:rsidP="00AF7391">
      <w:pPr>
        <w:pStyle w:val="PSI-Normal"/>
      </w:pPr>
      <w:r>
        <w:lastRenderedPageBreak/>
        <w:t xml:space="preserve">La primer sección conocida como el </w:t>
      </w:r>
      <w:r>
        <w:rPr>
          <w:b/>
        </w:rPr>
        <w:t xml:space="preserve">Menú Principal </w:t>
      </w:r>
      <w:r>
        <w:t xml:space="preserve">se encuentra en la parte superior de la pantalla. </w:t>
      </w:r>
    </w:p>
    <w:p w:rsidR="00AF4C0F" w:rsidRDefault="00AF4C0F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35888"/>
            <wp:effectExtent l="19050" t="0" r="0" b="0"/>
            <wp:docPr id="96" name="Imagen 3" descr="C:\xampp\htdocs\vaspa\Construcción\Screenshots CU\Empleado SA\nav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xampp\htdocs\vaspa\Construcción\Screenshots CU\Empleado SA\navbar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C0F" w:rsidRDefault="00AF4C0F" w:rsidP="00AF7391">
      <w:pPr>
        <w:pStyle w:val="PSI-Normal"/>
      </w:pPr>
    </w:p>
    <w:p w:rsidR="00AF4C0F" w:rsidRDefault="00AF4C0F" w:rsidP="00AF7391">
      <w:pPr>
        <w:pStyle w:val="PSI-Normal"/>
      </w:pPr>
      <w:r>
        <w:t xml:space="preserve">Como primera opción tenemos </w:t>
      </w:r>
      <w:r>
        <w:rPr>
          <w:b/>
        </w:rPr>
        <w:t>Adm. Usuarios</w:t>
      </w:r>
      <w:r>
        <w:t>, en él podrá gestionar los usuarios del sistema, roles y permisos que tendrá cada uno, mediante el alta, baja y modificación de los mismos, como así también podrá ver información relevante.</w:t>
      </w:r>
    </w:p>
    <w:p w:rsidR="00AF4C0F" w:rsidRDefault="00AF4C0F" w:rsidP="00AF7391">
      <w:pPr>
        <w:pStyle w:val="PSI-Normal"/>
      </w:pPr>
      <w:r>
        <w:t xml:space="preserve">Luego como segunda y última opción tenemos </w:t>
      </w:r>
      <w:r>
        <w:rPr>
          <w:b/>
        </w:rPr>
        <w:t>Salir</w:t>
      </w:r>
      <w:r>
        <w:t>, la cual</w:t>
      </w:r>
      <w:r>
        <w:rPr>
          <w:b/>
        </w:rPr>
        <w:t xml:space="preserve"> </w:t>
      </w:r>
      <w:r>
        <w:t xml:space="preserve">le permitirá abandonar el sistema, cerrando previamente su sesión. </w:t>
      </w:r>
    </w:p>
    <w:p w:rsidR="00AF4C0F" w:rsidRPr="00AF4C0F" w:rsidRDefault="00AF4C0F" w:rsidP="00AF4C0F">
      <w:pPr>
        <w:pStyle w:val="PSI-Comentario"/>
      </w:pPr>
      <w:r>
        <w:t>NOTA: LAS DEMAS OPCIONES DEL NAVBAR DEBEN SER ELIMINADAS, SOLAMENTE DEBE ESTAR LA ADMIN. USUARIOS Y SALIR.</w:t>
      </w:r>
    </w:p>
    <w:p w:rsidR="007747E3" w:rsidRDefault="00524A12" w:rsidP="00AF7391">
      <w:pPr>
        <w:pStyle w:val="PSI-Normal"/>
      </w:pPr>
      <w:r>
        <w:t xml:space="preserve">La segunda sección conocida como </w:t>
      </w:r>
      <w:r w:rsidR="007747E3">
        <w:rPr>
          <w:b/>
        </w:rPr>
        <w:t>Sección Principal</w:t>
      </w:r>
      <w:r>
        <w:rPr>
          <w:b/>
        </w:rPr>
        <w:t xml:space="preserve"> </w:t>
      </w:r>
      <w:r>
        <w:t>se encuentra en la parte c</w:t>
      </w:r>
      <w:r w:rsidR="007747E3">
        <w:t xml:space="preserve">entral de la pantalla. Por defecto, se visualizará la pantalla Usuarios, la cual corresponde a uno de los módulos del Menú Principal. </w:t>
      </w:r>
    </w:p>
    <w:p w:rsidR="00524A12" w:rsidRDefault="00524A12" w:rsidP="00AF7391">
      <w:pPr>
        <w:pStyle w:val="PSI-Normal"/>
      </w:pPr>
      <w:r>
        <w:t>A continuación se explicará en detalle, en la s</w:t>
      </w:r>
      <w:r w:rsidR="007747E3">
        <w:t>ección Gestionar Usuario</w:t>
      </w:r>
      <w:r>
        <w:t>.</w:t>
      </w:r>
    </w:p>
    <w:p w:rsidR="00AF4C0F" w:rsidRDefault="00AF4C0F" w:rsidP="00AF7391">
      <w:pPr>
        <w:pStyle w:val="PSI-Normal"/>
      </w:pPr>
    </w:p>
    <w:p w:rsidR="007747E3" w:rsidRDefault="002C3CE5" w:rsidP="007747E3">
      <w:pPr>
        <w:pStyle w:val="PSI-Ttulo2"/>
      </w:pPr>
      <w:bookmarkStart w:id="59" w:name="_Toc45216261"/>
      <w:r>
        <w:t xml:space="preserve">Gestionar </w:t>
      </w:r>
      <w:r w:rsidR="007747E3">
        <w:t>Usuario</w:t>
      </w:r>
      <w:bookmarkEnd w:id="59"/>
    </w:p>
    <w:p w:rsidR="007747E3" w:rsidRDefault="007747E3" w:rsidP="00AF7391">
      <w:pPr>
        <w:pStyle w:val="PSI-Normal"/>
      </w:pPr>
      <w:r>
        <w:t>Para acceder a este módulo, nos dirigiremos al menú principal y una vez ubicados en el mismo debemos ir al menú Adm. Usuarios -&gt; Usuarios, como se ilustra en la siguiente imagen.</w:t>
      </w:r>
    </w:p>
    <w:p w:rsidR="007747E3" w:rsidRDefault="002C3CE5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848067"/>
            <wp:effectExtent l="19050" t="0" r="0" b="0"/>
            <wp:docPr id="114" name="Imagen 2" descr="C:\xampp\htdocs\vaspa\Construcción\Screenshots CU\Administrador\Nav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xampp\htdocs\vaspa\Construcción\Screenshots CU\Administrador\NavBar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48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7E3" w:rsidRDefault="007747E3" w:rsidP="00AF7391">
      <w:pPr>
        <w:pStyle w:val="PSI-Normal"/>
      </w:pPr>
      <w:r>
        <w:t xml:space="preserve">A continuación se mostrará la pantalla usuarios, la cual contiene el botón </w:t>
      </w:r>
      <w:r w:rsidRPr="007F0FD5">
        <w:rPr>
          <w:b/>
        </w:rPr>
        <w:t>&lt;Nuevo Usuario&gt;</w:t>
      </w:r>
      <w:r>
        <w:t xml:space="preserve"> y un listado de cada usuario del sistema junto a tres botones denominados </w:t>
      </w:r>
      <w:r w:rsidRPr="007F0FD5">
        <w:rPr>
          <w:b/>
        </w:rPr>
        <w:t>&lt;Ver Detalle&gt;</w:t>
      </w:r>
      <w:r>
        <w:t xml:space="preserve">, </w:t>
      </w:r>
      <w:r w:rsidRPr="007F0FD5">
        <w:rPr>
          <w:b/>
        </w:rPr>
        <w:t>&lt;Modificar&gt;</w:t>
      </w:r>
      <w:r>
        <w:t xml:space="preserve"> y </w:t>
      </w:r>
      <w:r w:rsidRPr="007F0FD5">
        <w:rPr>
          <w:b/>
        </w:rPr>
        <w:t>&lt;Eliminar&gt;</w:t>
      </w:r>
      <w:r w:rsidRPr="00995299">
        <w:t>.</w:t>
      </w:r>
    </w:p>
    <w:p w:rsidR="007747E3" w:rsidRDefault="002E035D" w:rsidP="007747E3">
      <w:pPr>
        <w:pStyle w:val="PSI-Comentario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1814448"/>
            <wp:effectExtent l="19050" t="0" r="0" b="0"/>
            <wp:docPr id="115" name="Imagen 3" descr="C:\xampp\htdocs\vaspa\Construcción\Screenshots CU\Administrador\CU Gestionar Usuario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xampp\htdocs\vaspa\Construcción\Screenshots CU\Administrador\CU Gestionar Usuario\1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1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7E3" w:rsidRDefault="007747E3" w:rsidP="007747E3">
      <w:pPr>
        <w:pStyle w:val="PSI-Ttulo3"/>
      </w:pPr>
      <w:bookmarkStart w:id="60" w:name="_Toc45216262"/>
      <w:r>
        <w:t>Alta de Usuario</w:t>
      </w:r>
      <w:bookmarkEnd w:id="60"/>
    </w:p>
    <w:p w:rsidR="007747E3" w:rsidRDefault="007747E3" w:rsidP="00AF7391">
      <w:pPr>
        <w:pStyle w:val="PSI-Normal"/>
      </w:pPr>
      <w:r>
        <w:t xml:space="preserve">Para dar de alta un nuevo usuario del sistema, presione el botón </w:t>
      </w:r>
      <w:r w:rsidRPr="001D4104">
        <w:rPr>
          <w:b/>
        </w:rPr>
        <w:t>&lt;Nuevo Usuario&gt;</w:t>
      </w:r>
      <w:r>
        <w:rPr>
          <w:b/>
        </w:rPr>
        <w:t xml:space="preserve"> </w:t>
      </w:r>
      <w:r>
        <w:t>de la pantalla usuarios</w:t>
      </w:r>
      <w:r w:rsidRPr="001D4104">
        <w:t>.</w:t>
      </w:r>
      <w:r>
        <w:rPr>
          <w:b/>
        </w:rPr>
        <w:t xml:space="preserve"> </w:t>
      </w:r>
    </w:p>
    <w:p w:rsidR="007747E3" w:rsidRDefault="007747E3" w:rsidP="00AF7391">
      <w:pPr>
        <w:pStyle w:val="PSI-Normal"/>
      </w:pPr>
      <w:r>
        <w:t xml:space="preserve">En la siguiente imagen se muestra la apariencia de esta utilidad. </w:t>
      </w:r>
    </w:p>
    <w:p w:rsidR="007747E3" w:rsidRDefault="008B23CA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797502"/>
            <wp:effectExtent l="19050" t="0" r="0" b="0"/>
            <wp:docPr id="116" name="Imagen 4" descr="C:\xampp\htdocs\vaspa\Construcción\Screenshots CU\Administrador\CU Gestionar Usuario\Alt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xampp\htdocs\vaspa\Construcción\Screenshots CU\Administrador\CU Gestionar Usuario\Alta\1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9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7E3" w:rsidRDefault="007747E3" w:rsidP="00AF7391">
      <w:pPr>
        <w:pStyle w:val="PSI-Normal"/>
      </w:pPr>
      <w:r>
        <w:t>En este punto el sistema se encuentra listo para agregar un nuevo usuario a nuestra base de datos, para ello debemos completar todos los datos de las casillas (Nombre, Em</w:t>
      </w:r>
      <w:r w:rsidR="008B23CA">
        <w:t>ail) y seleccionar el rol</w:t>
      </w:r>
      <w:r>
        <w:t xml:space="preserve"> del nuevo usuario. Una vez terminados estos pasos presionamos el botón </w:t>
      </w:r>
      <w:r w:rsidRPr="001D4104">
        <w:rPr>
          <w:b/>
        </w:rPr>
        <w:t>&lt;Confirmar&gt;</w:t>
      </w:r>
      <w:r>
        <w:t xml:space="preserve">. </w:t>
      </w:r>
    </w:p>
    <w:p w:rsidR="007747E3" w:rsidRPr="001D4104" w:rsidRDefault="007747E3" w:rsidP="00AF7391">
      <w:pPr>
        <w:pStyle w:val="PSI-Normal"/>
      </w:pPr>
      <w:r>
        <w:t xml:space="preserve">Si desea puede anular la operación presionando el botón </w:t>
      </w:r>
      <w:r w:rsidRPr="003D0720">
        <w:rPr>
          <w:b/>
        </w:rPr>
        <w:t>&lt;Cancelar&gt;</w:t>
      </w:r>
      <w:r>
        <w:t>.</w:t>
      </w:r>
      <w:r>
        <w:rPr>
          <w:b/>
        </w:rPr>
        <w:t xml:space="preserve"> </w:t>
      </w:r>
    </w:p>
    <w:p w:rsidR="007747E3" w:rsidRDefault="007747E3" w:rsidP="007747E3">
      <w:pPr>
        <w:pStyle w:val="PSI-Ttulo3"/>
      </w:pPr>
    </w:p>
    <w:p w:rsidR="00E151D7" w:rsidRDefault="00E151D7" w:rsidP="00E151D7">
      <w:pPr>
        <w:pStyle w:val="PSI-Normal"/>
      </w:pPr>
      <w:r w:rsidRPr="00E151D7">
        <w:rPr>
          <w:b/>
          <w:u w:val="single"/>
        </w:rPr>
        <w:t>Nota:</w:t>
      </w:r>
      <w:r>
        <w:t xml:space="preserve"> Si el rol seleccionado es Profesor Responsable se le redirigirá a la pantalla Alta de Profesor donde deberá completar los datos solicitados, como se explica en la sección "Alta de Profesor".</w:t>
      </w:r>
    </w:p>
    <w:p w:rsidR="00E151D7" w:rsidRDefault="00E151D7" w:rsidP="00E151D7">
      <w:pPr>
        <w:pStyle w:val="PSI-Normal"/>
      </w:pPr>
    </w:p>
    <w:p w:rsidR="00E151D7" w:rsidRPr="00E151D7" w:rsidRDefault="00E151D7" w:rsidP="00E151D7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4225838"/>
            <wp:effectExtent l="19050" t="0" r="0" b="0"/>
            <wp:docPr id="27" name="Imagen 1" descr="C:\xampp\htdocs\vaspa\Construcción\Screenshots CU\Administrador\CU Gestionar Usuario\Alta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xampp\htdocs\vaspa\Construcción\Screenshots CU\Administrador\CU Gestionar Usuario\Alta\2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5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7F8" w:rsidRDefault="006C47F8" w:rsidP="007747E3">
      <w:pPr>
        <w:pStyle w:val="PSI-Ttulo3"/>
      </w:pPr>
    </w:p>
    <w:p w:rsidR="006C47F8" w:rsidRDefault="006C47F8" w:rsidP="007747E3">
      <w:pPr>
        <w:pStyle w:val="PSI-Ttulo3"/>
      </w:pPr>
    </w:p>
    <w:p w:rsidR="007747E3" w:rsidRDefault="007747E3" w:rsidP="007747E3">
      <w:pPr>
        <w:pStyle w:val="PSI-Ttulo3"/>
      </w:pPr>
      <w:bookmarkStart w:id="61" w:name="_Toc45216263"/>
      <w:r>
        <w:t>Baja de Usuario</w:t>
      </w:r>
      <w:bookmarkEnd w:id="61"/>
    </w:p>
    <w:p w:rsidR="007747E3" w:rsidRDefault="007747E3" w:rsidP="00AF7391">
      <w:pPr>
        <w:pStyle w:val="PSI-Normal"/>
      </w:pPr>
      <w:r>
        <w:t xml:space="preserve">Esta acción podrá realizarse presionando el botón </w:t>
      </w:r>
      <w:r w:rsidRPr="00153FF4">
        <w:rPr>
          <w:b/>
        </w:rPr>
        <w:t>&lt;Eliminar&gt;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>cada</w:t>
      </w:r>
      <w:r w:rsidRPr="00E37D6A">
        <w:t xml:space="preserve"> usuario</w:t>
      </w:r>
      <w:r>
        <w:rPr>
          <w:b/>
        </w:rPr>
        <w:t xml:space="preserve"> </w:t>
      </w:r>
      <w:r>
        <w:t xml:space="preserve">de la pantalla usuarios. </w:t>
      </w:r>
    </w:p>
    <w:p w:rsidR="007747E3" w:rsidRDefault="007747E3" w:rsidP="00AF7391">
      <w:pPr>
        <w:pStyle w:val="PSI-Normal"/>
      </w:pPr>
      <w:r w:rsidRPr="00153FF4">
        <w:rPr>
          <w:noProof/>
          <w:lang w:eastAsia="es-AR"/>
        </w:rPr>
        <w:drawing>
          <wp:inline distT="0" distB="0" distL="0" distR="0">
            <wp:extent cx="5400040" cy="423419"/>
            <wp:effectExtent l="19050" t="0" r="0" b="0"/>
            <wp:docPr id="108" name="Imagen 6" descr="C:\xampp\htdocs\vaspa\Construcción\Screenshots CU\Empleado SA\Administración de los Usuarios\Baj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xampp\htdocs\vaspa\Construcción\Screenshots CU\Empleado SA\Administración de los Usuarios\Baja\1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3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7E3" w:rsidRDefault="007747E3" w:rsidP="00AF7391">
      <w:pPr>
        <w:pStyle w:val="PSI-Normal"/>
      </w:pPr>
      <w:r>
        <w:t xml:space="preserve">Al presionar dicho botón se mostrará una nueva pantalla, la cual contiene los botones </w:t>
      </w:r>
      <w:r w:rsidRPr="007F0FD5">
        <w:rPr>
          <w:b/>
        </w:rPr>
        <w:t>&lt;</w:t>
      </w:r>
      <w:r>
        <w:rPr>
          <w:b/>
        </w:rPr>
        <w:t>Si, deseo eliminar</w:t>
      </w:r>
      <w:r w:rsidRPr="007F0FD5">
        <w:rPr>
          <w:b/>
        </w:rPr>
        <w:t>&gt;</w:t>
      </w:r>
      <w:r>
        <w:rPr>
          <w:b/>
        </w:rPr>
        <w:t xml:space="preserve"> </w:t>
      </w:r>
      <w:r>
        <w:t xml:space="preserve">y </w:t>
      </w:r>
      <w:r w:rsidRPr="007F0FD5">
        <w:rPr>
          <w:b/>
        </w:rPr>
        <w:t>&lt;</w:t>
      </w:r>
      <w:r>
        <w:rPr>
          <w:b/>
        </w:rPr>
        <w:t>No (Salir de esta pantalla)</w:t>
      </w:r>
      <w:r w:rsidRPr="007F0FD5">
        <w:rPr>
          <w:b/>
        </w:rPr>
        <w:t>&gt;</w:t>
      </w:r>
      <w:r>
        <w:t xml:space="preserve"> pidiéndonos confirmar la eliminación del usuario. </w:t>
      </w:r>
    </w:p>
    <w:p w:rsidR="007747E3" w:rsidRDefault="009F12F4" w:rsidP="00AF7391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1729734"/>
            <wp:effectExtent l="19050" t="0" r="0" b="0"/>
            <wp:docPr id="118" name="Imagen 5" descr="C:\xampp\htdocs\vaspa\Construcción\Screenshots CU\Administrador\CU Gestionar Usuario\Baja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xampp\htdocs\vaspa\Construcción\Screenshots CU\Administrador\CU Gestionar Usuario\Baja\2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29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7E3" w:rsidRDefault="007747E3" w:rsidP="00AF7391">
      <w:pPr>
        <w:pStyle w:val="PSI-Normal"/>
      </w:pPr>
      <w:r>
        <w:t xml:space="preserve">Hagamos clic sobre el botón </w:t>
      </w:r>
      <w:r w:rsidRPr="00153FF4">
        <w:rPr>
          <w:b/>
        </w:rPr>
        <w:t>&lt;Si, deseo eliminar&gt;</w:t>
      </w:r>
      <w:r>
        <w:t xml:space="preserve"> para eliminarlo o sobre </w:t>
      </w:r>
      <w:r w:rsidRPr="00153FF4">
        <w:rPr>
          <w:b/>
        </w:rPr>
        <w:t>&lt;No (Salir de esta pantalla)&gt;</w:t>
      </w:r>
      <w:r>
        <w:t xml:space="preserve"> para cancelar la operación.</w:t>
      </w:r>
    </w:p>
    <w:p w:rsidR="007747E3" w:rsidRDefault="007747E3" w:rsidP="00AF7391">
      <w:pPr>
        <w:pStyle w:val="PSI-Normal"/>
      </w:pPr>
    </w:p>
    <w:p w:rsidR="006C47F8" w:rsidRDefault="006C47F8" w:rsidP="006C47F8">
      <w:pPr>
        <w:pStyle w:val="PSI-Normal"/>
      </w:pPr>
      <w:r w:rsidRPr="00E151D7">
        <w:rPr>
          <w:b/>
          <w:u w:val="single"/>
        </w:rPr>
        <w:t>Nota:</w:t>
      </w:r>
      <w:r>
        <w:t xml:space="preserve"> Si el usuario que desea eliminar es Profesor Responsable se eliminará además el profesor del sistema.</w:t>
      </w:r>
    </w:p>
    <w:p w:rsidR="006C47F8" w:rsidRDefault="006C47F8" w:rsidP="00AF7391">
      <w:pPr>
        <w:pStyle w:val="PSI-Normal"/>
      </w:pPr>
    </w:p>
    <w:p w:rsidR="007747E3" w:rsidRDefault="007747E3" w:rsidP="007747E3">
      <w:pPr>
        <w:pStyle w:val="PSI-Ttulo3"/>
      </w:pPr>
      <w:bookmarkStart w:id="62" w:name="_Toc45216264"/>
      <w:r>
        <w:t>Modificar  Usuario</w:t>
      </w:r>
      <w:bookmarkEnd w:id="62"/>
    </w:p>
    <w:p w:rsidR="007747E3" w:rsidRDefault="007747E3" w:rsidP="00AF7391">
      <w:pPr>
        <w:pStyle w:val="PSI-Normal"/>
      </w:pPr>
      <w:r>
        <w:t xml:space="preserve">Esta acción podrá realizarse presionando el botón </w:t>
      </w:r>
      <w:r>
        <w:rPr>
          <w:b/>
        </w:rPr>
        <w:t>&lt;Modificar</w:t>
      </w:r>
      <w:r w:rsidRPr="00153FF4">
        <w:rPr>
          <w:b/>
        </w:rPr>
        <w:t>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>cada</w:t>
      </w:r>
      <w:r w:rsidRPr="00E37D6A">
        <w:t xml:space="preserve"> usuario</w:t>
      </w:r>
      <w:r>
        <w:rPr>
          <w:b/>
        </w:rPr>
        <w:t xml:space="preserve"> </w:t>
      </w:r>
      <w:r>
        <w:t xml:space="preserve">de la pantalla usuarios. </w:t>
      </w:r>
    </w:p>
    <w:p w:rsidR="007747E3" w:rsidRDefault="007747E3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429824"/>
            <wp:effectExtent l="19050" t="0" r="0" b="0"/>
            <wp:docPr id="110" name="Imagen 8" descr="C:\xampp\htdocs\vaspa\Construcción\Screenshots CU\Empleado SA\Administración de los Usuarios\Modificación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xampp\htdocs\vaspa\Construcción\Screenshots CU\Empleado SA\Administración de los Usuarios\Modificación\1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9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7E3" w:rsidRDefault="007747E3" w:rsidP="00AF7391">
      <w:pPr>
        <w:pStyle w:val="PSI-Normal"/>
      </w:pPr>
      <w:r>
        <w:t>Al presionar dicho botón se mostrará una nueva pantalla con los datos precargados del usuario, donde usted podrá modificar cualquiera de ellos como se presenta a continuación.</w:t>
      </w:r>
    </w:p>
    <w:p w:rsidR="007747E3" w:rsidRDefault="00597876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795366"/>
            <wp:effectExtent l="19050" t="0" r="0" b="0"/>
            <wp:docPr id="119" name="Imagen 6" descr="C:\xampp\htdocs\vaspa\Construcción\Screenshots CU\Administrador\CU Gestionar Usuario\Modificación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xampp\htdocs\vaspa\Construcción\Screenshots CU\Administrador\CU Gestionar Usuario\Modificación\2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95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7E3" w:rsidRDefault="007747E3" w:rsidP="00AF7391">
      <w:pPr>
        <w:pStyle w:val="PSI-Normal"/>
      </w:pPr>
      <w:r>
        <w:lastRenderedPageBreak/>
        <w:t xml:space="preserve">Una vez que hayamos realizado todos los cambios deseados, presionemos el botón </w:t>
      </w:r>
      <w:r w:rsidRPr="00CC5A97">
        <w:rPr>
          <w:b/>
        </w:rPr>
        <w:t>&lt;Confirmar&gt;</w:t>
      </w:r>
      <w:r>
        <w:t xml:space="preserve"> para guardar los mismos o el botón </w:t>
      </w:r>
      <w:r w:rsidRPr="00CC5A97">
        <w:rPr>
          <w:b/>
        </w:rPr>
        <w:t>&lt;Cancelar&gt;</w:t>
      </w:r>
      <w:r>
        <w:t xml:space="preserve"> para descartar los cambios a realizar.</w:t>
      </w:r>
    </w:p>
    <w:p w:rsidR="007747E3" w:rsidRDefault="007747E3" w:rsidP="007747E3">
      <w:pPr>
        <w:pStyle w:val="PSI-Comentario"/>
      </w:pPr>
    </w:p>
    <w:p w:rsidR="007129FB" w:rsidRDefault="007129FB" w:rsidP="007129FB">
      <w:pPr>
        <w:pStyle w:val="PSI-Normal"/>
      </w:pPr>
      <w:r w:rsidRPr="00E151D7">
        <w:rPr>
          <w:b/>
          <w:u w:val="single"/>
        </w:rPr>
        <w:t>Nota:</w:t>
      </w:r>
      <w:r>
        <w:t xml:space="preserve"> Si el usuario que desea modificar es Profesor Responsable se modificará además el correo institucional del profesor.</w:t>
      </w:r>
    </w:p>
    <w:p w:rsidR="007129FB" w:rsidRDefault="007129FB" w:rsidP="007747E3">
      <w:pPr>
        <w:pStyle w:val="PSI-Comentario"/>
      </w:pPr>
    </w:p>
    <w:p w:rsidR="007747E3" w:rsidRDefault="007747E3" w:rsidP="007747E3">
      <w:pPr>
        <w:pStyle w:val="PSI-Ttulo3"/>
      </w:pPr>
      <w:bookmarkStart w:id="63" w:name="_Toc45216265"/>
      <w:r>
        <w:t>Ver Detalle</w:t>
      </w:r>
      <w:bookmarkEnd w:id="63"/>
    </w:p>
    <w:p w:rsidR="007747E3" w:rsidRDefault="007747E3" w:rsidP="00AF7391">
      <w:pPr>
        <w:pStyle w:val="PSI-Normal"/>
      </w:pPr>
      <w:r>
        <w:t xml:space="preserve">Esta acción podrá realizarse presionando el botón </w:t>
      </w:r>
      <w:r>
        <w:rPr>
          <w:b/>
        </w:rPr>
        <w:t>&lt;Ver Detalle</w:t>
      </w:r>
      <w:r w:rsidRPr="00153FF4">
        <w:rPr>
          <w:b/>
        </w:rPr>
        <w:t>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>cada</w:t>
      </w:r>
      <w:r w:rsidRPr="00E37D6A">
        <w:t xml:space="preserve"> usuario</w:t>
      </w:r>
      <w:r>
        <w:rPr>
          <w:b/>
        </w:rPr>
        <w:t xml:space="preserve"> </w:t>
      </w:r>
      <w:r>
        <w:t xml:space="preserve">de la pantalla usuarios. </w:t>
      </w:r>
    </w:p>
    <w:p w:rsidR="007747E3" w:rsidRDefault="007747E3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70789"/>
            <wp:effectExtent l="19050" t="0" r="0" b="0"/>
            <wp:docPr id="112" name="Imagen 10" descr="C:\xampp\htdocs\vaspa\Construcción\Screenshots CU\Empleado SA\Administración de los Usuarios\Ver Detalle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xampp\htdocs\vaspa\Construcción\Screenshots CU\Empleado SA\Administración de los Usuarios\Ver Detalle\1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0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7E3" w:rsidRDefault="007747E3" w:rsidP="00AF7391">
      <w:pPr>
        <w:pStyle w:val="PSI-Normal"/>
      </w:pPr>
      <w:r>
        <w:t>Al presionar dicho botón se mostrará una nueva pantalla con información sobre el usuario en cuestión (Nombre, Email y Roles) como se presenta a continuación.</w:t>
      </w:r>
    </w:p>
    <w:p w:rsidR="007747E3" w:rsidRDefault="006B15E2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2505929"/>
            <wp:effectExtent l="19050" t="0" r="0" b="0"/>
            <wp:docPr id="120" name="Imagen 7" descr="C:\xampp\htdocs\vaspa\Construcción\Screenshots CU\Administrador\CU Gestionar Usuario\Ver Detalle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xampp\htdocs\vaspa\Construcción\Screenshots CU\Administrador\CU Gestionar Usuario\Ver Detalle\2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05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7E3" w:rsidRPr="003C3A14" w:rsidRDefault="007747E3" w:rsidP="00AF7391">
      <w:pPr>
        <w:pStyle w:val="PSI-Normal"/>
      </w:pPr>
      <w:r>
        <w:t xml:space="preserve">Hagamos click sobre el botón </w:t>
      </w:r>
      <w:r w:rsidRPr="003C3A14">
        <w:rPr>
          <w:b/>
        </w:rPr>
        <w:t>&lt;Salir&gt;</w:t>
      </w:r>
      <w:r>
        <w:rPr>
          <w:b/>
        </w:rPr>
        <w:t xml:space="preserve"> </w:t>
      </w:r>
      <w:r>
        <w:t>para regresar nuevamente a la pantalla usuarios.</w:t>
      </w:r>
    </w:p>
    <w:p w:rsidR="007747E3" w:rsidRDefault="007747E3" w:rsidP="00AF7391">
      <w:pPr>
        <w:pStyle w:val="PSI-Normal"/>
      </w:pPr>
    </w:p>
    <w:p w:rsidR="001243E6" w:rsidRDefault="001243E6" w:rsidP="00895821">
      <w:pPr>
        <w:pStyle w:val="PSI-Comentario"/>
      </w:pPr>
    </w:p>
    <w:p w:rsidR="00E642EA" w:rsidRDefault="00E642EA" w:rsidP="00895821">
      <w:pPr>
        <w:pStyle w:val="PSI-Comentario"/>
      </w:pPr>
    </w:p>
    <w:p w:rsidR="00E642EA" w:rsidRDefault="00E642EA" w:rsidP="00E642EA">
      <w:pPr>
        <w:pStyle w:val="PSI-Ttulo2"/>
      </w:pPr>
      <w:bookmarkStart w:id="64" w:name="_Toc45216266"/>
      <w:r>
        <w:t>Gestionar Rol</w:t>
      </w:r>
      <w:bookmarkEnd w:id="64"/>
    </w:p>
    <w:p w:rsidR="00E642EA" w:rsidRDefault="00E642EA" w:rsidP="00AF7391">
      <w:pPr>
        <w:pStyle w:val="PSI-Normal"/>
      </w:pPr>
      <w:r>
        <w:t>Para acceder a este módulo, nos dirigiremos al menú principal y una vez ubicados en el mismo debemos ir al menú Adm. Usuarios -&gt; Roles, como se ilustra en la siguiente imagen.</w:t>
      </w:r>
    </w:p>
    <w:p w:rsidR="00E642EA" w:rsidRDefault="00E642EA" w:rsidP="00AF7391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848067"/>
            <wp:effectExtent l="19050" t="0" r="0" b="0"/>
            <wp:docPr id="122" name="Imagen 2" descr="C:\xampp\htdocs\vaspa\Construcción\Screenshots CU\Administrador\Nav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xampp\htdocs\vaspa\Construcción\Screenshots CU\Administrador\NavBar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48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2EA" w:rsidRDefault="00E642EA" w:rsidP="00AF7391">
      <w:pPr>
        <w:pStyle w:val="PSI-Normal"/>
      </w:pPr>
      <w:r>
        <w:t xml:space="preserve">A continuación se mostrará la pantalla roles, la cual contiene el botón </w:t>
      </w:r>
      <w:r w:rsidRPr="007F0FD5">
        <w:rPr>
          <w:b/>
        </w:rPr>
        <w:t xml:space="preserve">&lt;Nuevo </w:t>
      </w:r>
      <w:r>
        <w:rPr>
          <w:b/>
        </w:rPr>
        <w:t>Rol</w:t>
      </w:r>
      <w:r w:rsidRPr="007F0FD5">
        <w:rPr>
          <w:b/>
        </w:rPr>
        <w:t>&gt;</w:t>
      </w:r>
      <w:r>
        <w:t xml:space="preserve"> y un listado de cada rol del sistema junto a tres botones denominados </w:t>
      </w:r>
      <w:r w:rsidRPr="007F0FD5">
        <w:rPr>
          <w:b/>
        </w:rPr>
        <w:t>&lt;Ver Detalle&gt;</w:t>
      </w:r>
      <w:r>
        <w:t xml:space="preserve">, </w:t>
      </w:r>
      <w:r w:rsidRPr="007F0FD5">
        <w:rPr>
          <w:b/>
        </w:rPr>
        <w:t>&lt;Modificar&gt;</w:t>
      </w:r>
      <w:r>
        <w:t xml:space="preserve"> y </w:t>
      </w:r>
      <w:r w:rsidRPr="007F0FD5">
        <w:rPr>
          <w:b/>
        </w:rPr>
        <w:t>&lt;Eliminar&gt;</w:t>
      </w:r>
      <w:r w:rsidRPr="00995299">
        <w:t>.</w:t>
      </w:r>
    </w:p>
    <w:p w:rsidR="00E642EA" w:rsidRDefault="000B4EC1" w:rsidP="00E642EA">
      <w:pPr>
        <w:pStyle w:val="PSI-Comentario"/>
      </w:pPr>
      <w:r>
        <w:rPr>
          <w:noProof/>
          <w:lang w:eastAsia="es-AR"/>
        </w:rPr>
        <w:drawing>
          <wp:inline distT="0" distB="0" distL="0" distR="0">
            <wp:extent cx="5400040" cy="1964823"/>
            <wp:effectExtent l="19050" t="0" r="0" b="0"/>
            <wp:docPr id="135" name="Imagen 8" descr="C:\xampp\htdocs\vaspa\Construcción\Screenshots CU\Administrador\CU Gestionar Rol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xampp\htdocs\vaspa\Construcción\Screenshots CU\Administrador\CU Gestionar Rol\1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64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2EA" w:rsidRDefault="000B4EC1" w:rsidP="00E642EA">
      <w:pPr>
        <w:pStyle w:val="PSI-Ttulo3"/>
      </w:pPr>
      <w:bookmarkStart w:id="65" w:name="_Toc45216267"/>
      <w:r>
        <w:t>Alta de Rol</w:t>
      </w:r>
      <w:bookmarkEnd w:id="65"/>
    </w:p>
    <w:p w:rsidR="00E642EA" w:rsidRDefault="00E642EA" w:rsidP="00AF7391">
      <w:pPr>
        <w:pStyle w:val="PSI-Normal"/>
      </w:pPr>
      <w:r>
        <w:t xml:space="preserve">Para dar de alta un nuevo </w:t>
      </w:r>
      <w:r w:rsidR="000B4EC1">
        <w:t>rol</w:t>
      </w:r>
      <w:r>
        <w:t xml:space="preserve"> del sistema, presione el botón </w:t>
      </w:r>
      <w:r w:rsidRPr="001D4104">
        <w:rPr>
          <w:b/>
        </w:rPr>
        <w:t xml:space="preserve">&lt;Nuevo </w:t>
      </w:r>
      <w:r w:rsidR="000B4EC1">
        <w:rPr>
          <w:b/>
        </w:rPr>
        <w:t>Rol</w:t>
      </w:r>
      <w:r w:rsidRPr="001D4104">
        <w:rPr>
          <w:b/>
        </w:rPr>
        <w:t>&gt;</w:t>
      </w:r>
      <w:r>
        <w:rPr>
          <w:b/>
        </w:rPr>
        <w:t xml:space="preserve"> </w:t>
      </w:r>
      <w:r>
        <w:t xml:space="preserve">de la pantalla </w:t>
      </w:r>
      <w:r w:rsidR="000B4EC1">
        <w:t>roles</w:t>
      </w:r>
      <w:r w:rsidRPr="001D4104">
        <w:t>.</w:t>
      </w:r>
      <w:r>
        <w:rPr>
          <w:b/>
        </w:rPr>
        <w:t xml:space="preserve"> </w:t>
      </w:r>
    </w:p>
    <w:p w:rsidR="00E642EA" w:rsidRDefault="00E642EA" w:rsidP="00AF7391">
      <w:pPr>
        <w:pStyle w:val="PSI-Normal"/>
      </w:pPr>
      <w:r>
        <w:t xml:space="preserve">En la siguiente imagen se muestra la apariencia de esta utilidad. </w:t>
      </w:r>
    </w:p>
    <w:p w:rsidR="00E642EA" w:rsidRDefault="000B4EC1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346288"/>
            <wp:effectExtent l="19050" t="0" r="0" b="0"/>
            <wp:docPr id="136" name="Imagen 9" descr="C:\xampp\htdocs\vaspa\Construcción\Screenshots CU\Administrador\CU Gestionar Rol\Alt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xampp\htdocs\vaspa\Construcción\Screenshots CU\Administrador\CU Gestionar Rol\Alta\1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6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2EA" w:rsidRDefault="00E642EA" w:rsidP="00AF7391">
      <w:pPr>
        <w:pStyle w:val="PSI-Normal"/>
      </w:pPr>
      <w:r>
        <w:lastRenderedPageBreak/>
        <w:t xml:space="preserve">En este punto el sistema se encuentra listo para agregar un nuevo </w:t>
      </w:r>
      <w:r w:rsidR="00436418">
        <w:t>rol</w:t>
      </w:r>
      <w:r>
        <w:t xml:space="preserve"> a nuestra base de datos, p</w:t>
      </w:r>
      <w:r w:rsidR="00BB493B">
        <w:t xml:space="preserve">ara ello debemos completar </w:t>
      </w:r>
      <w:r>
        <w:t>los d</w:t>
      </w:r>
      <w:r w:rsidR="00436418">
        <w:t>atos de la casilla Nombre</w:t>
      </w:r>
      <w:r>
        <w:t xml:space="preserve"> y seleccionar el</w:t>
      </w:r>
      <w:r w:rsidR="00436418">
        <w:t>/los</w:t>
      </w:r>
      <w:r>
        <w:t xml:space="preserve"> </w:t>
      </w:r>
      <w:r w:rsidR="00436418">
        <w:t>permiso/s</w:t>
      </w:r>
      <w:r>
        <w:t xml:space="preserve"> del nuevo </w:t>
      </w:r>
      <w:r w:rsidR="00BB493B">
        <w:t>rol</w:t>
      </w:r>
      <w:r>
        <w:t xml:space="preserve">. Una vez terminados estos pasos presionamos el botón </w:t>
      </w:r>
      <w:r w:rsidRPr="001D4104">
        <w:rPr>
          <w:b/>
        </w:rPr>
        <w:t>&lt;Confirmar&gt;</w:t>
      </w:r>
      <w:r>
        <w:t xml:space="preserve">. </w:t>
      </w:r>
    </w:p>
    <w:p w:rsidR="00E642EA" w:rsidRPr="001D4104" w:rsidRDefault="00E642EA" w:rsidP="00AF7391">
      <w:pPr>
        <w:pStyle w:val="PSI-Normal"/>
      </w:pPr>
      <w:r>
        <w:t xml:space="preserve">Si desea puede anular la operación presionando el botón </w:t>
      </w:r>
      <w:r w:rsidRPr="003D0720">
        <w:rPr>
          <w:b/>
        </w:rPr>
        <w:t>&lt;Cancelar&gt;</w:t>
      </w:r>
      <w:r>
        <w:t>.</w:t>
      </w:r>
      <w:r>
        <w:rPr>
          <w:b/>
        </w:rPr>
        <w:t xml:space="preserve"> </w:t>
      </w:r>
    </w:p>
    <w:p w:rsidR="00E642EA" w:rsidRDefault="00E642EA" w:rsidP="00E642EA">
      <w:pPr>
        <w:pStyle w:val="PSI-Ttulo3"/>
      </w:pPr>
    </w:p>
    <w:p w:rsidR="00E642EA" w:rsidRDefault="00BB493B" w:rsidP="00E642EA">
      <w:pPr>
        <w:pStyle w:val="PSI-Ttulo3"/>
      </w:pPr>
      <w:bookmarkStart w:id="66" w:name="_Toc45216268"/>
      <w:r>
        <w:t>Baja de Rol</w:t>
      </w:r>
      <w:bookmarkEnd w:id="66"/>
    </w:p>
    <w:p w:rsidR="00E642EA" w:rsidRDefault="00E642EA" w:rsidP="00AF7391">
      <w:pPr>
        <w:pStyle w:val="PSI-Normal"/>
      </w:pPr>
      <w:r>
        <w:t xml:space="preserve">Esta acción podrá realizarse presionando el botón </w:t>
      </w:r>
      <w:r w:rsidRPr="00153FF4">
        <w:rPr>
          <w:b/>
        </w:rPr>
        <w:t>&lt;Eliminar&gt;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>cada</w:t>
      </w:r>
      <w:r w:rsidRPr="00E37D6A">
        <w:t xml:space="preserve"> </w:t>
      </w:r>
      <w:r w:rsidR="00BB493B">
        <w:t>rol</w:t>
      </w:r>
      <w:r>
        <w:rPr>
          <w:b/>
        </w:rPr>
        <w:t xml:space="preserve"> </w:t>
      </w:r>
      <w:r>
        <w:t xml:space="preserve">de la pantalla </w:t>
      </w:r>
      <w:r w:rsidR="00BB493B">
        <w:t>role</w:t>
      </w:r>
      <w:r>
        <w:t xml:space="preserve">s. </w:t>
      </w:r>
    </w:p>
    <w:p w:rsidR="00E642EA" w:rsidRDefault="00BB493B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439698"/>
            <wp:effectExtent l="19050" t="0" r="0" b="0"/>
            <wp:docPr id="137" name="Imagen 10" descr="C:\xampp\htdocs\vaspa\Construcción\Screenshots CU\Administrador\CU Gestionar Rol\Baj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xampp\htdocs\vaspa\Construcción\Screenshots CU\Administrador\CU Gestionar Rol\Baja\1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9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2EA" w:rsidRDefault="00E642EA" w:rsidP="00AF7391">
      <w:pPr>
        <w:pStyle w:val="PSI-Normal"/>
      </w:pPr>
      <w:r>
        <w:t xml:space="preserve">Al presionar dicho botón se mostrará una nueva pantalla, la cual contiene los botones </w:t>
      </w:r>
      <w:r w:rsidRPr="007F0FD5">
        <w:rPr>
          <w:b/>
        </w:rPr>
        <w:t>&lt;</w:t>
      </w:r>
      <w:r>
        <w:rPr>
          <w:b/>
        </w:rPr>
        <w:t>Si, deseo eliminar</w:t>
      </w:r>
      <w:r w:rsidRPr="007F0FD5">
        <w:rPr>
          <w:b/>
        </w:rPr>
        <w:t>&gt;</w:t>
      </w:r>
      <w:r>
        <w:rPr>
          <w:b/>
        </w:rPr>
        <w:t xml:space="preserve"> </w:t>
      </w:r>
      <w:r>
        <w:t xml:space="preserve">y </w:t>
      </w:r>
      <w:r w:rsidRPr="007F0FD5">
        <w:rPr>
          <w:b/>
        </w:rPr>
        <w:t>&lt;</w:t>
      </w:r>
      <w:r>
        <w:rPr>
          <w:b/>
        </w:rPr>
        <w:t>No (Salir de esta pantalla)</w:t>
      </w:r>
      <w:r w:rsidRPr="007F0FD5">
        <w:rPr>
          <w:b/>
        </w:rPr>
        <w:t>&gt;</w:t>
      </w:r>
      <w:r>
        <w:t xml:space="preserve"> pidiéndonos confirmar la eliminación del </w:t>
      </w:r>
      <w:r w:rsidR="00BB493B">
        <w:t>rol</w:t>
      </w:r>
      <w:r>
        <w:t xml:space="preserve">. </w:t>
      </w:r>
    </w:p>
    <w:p w:rsidR="00E642EA" w:rsidRDefault="00BB493B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1607974"/>
            <wp:effectExtent l="19050" t="0" r="0" b="0"/>
            <wp:docPr id="138" name="Imagen 11" descr="C:\xampp\htdocs\vaspa\Construcción\Screenshots CU\Administrador\CU Gestionar Rol\Baja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xampp\htdocs\vaspa\Construcción\Screenshots CU\Administrador\CU Gestionar Rol\Baja\2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07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2EA" w:rsidRDefault="00E642EA" w:rsidP="00AF7391">
      <w:pPr>
        <w:pStyle w:val="PSI-Normal"/>
      </w:pPr>
      <w:r>
        <w:t xml:space="preserve">Hagamos clic sobre el botón </w:t>
      </w:r>
      <w:r w:rsidRPr="00153FF4">
        <w:rPr>
          <w:b/>
        </w:rPr>
        <w:t>&lt;Si, deseo eliminar&gt;</w:t>
      </w:r>
      <w:r>
        <w:t xml:space="preserve"> para eliminarlo o sobre </w:t>
      </w:r>
      <w:r w:rsidRPr="00153FF4">
        <w:rPr>
          <w:b/>
        </w:rPr>
        <w:t>&lt;No (Salir de esta pantalla)&gt;</w:t>
      </w:r>
      <w:r>
        <w:t xml:space="preserve"> para cancelar la operación.</w:t>
      </w:r>
    </w:p>
    <w:p w:rsidR="00E642EA" w:rsidRDefault="00E642EA" w:rsidP="00AF7391">
      <w:pPr>
        <w:pStyle w:val="PSI-Normal"/>
      </w:pPr>
    </w:p>
    <w:p w:rsidR="00E642EA" w:rsidRDefault="00E642EA" w:rsidP="00E642EA">
      <w:pPr>
        <w:pStyle w:val="PSI-Ttulo3"/>
      </w:pPr>
      <w:bookmarkStart w:id="67" w:name="_Toc45216269"/>
      <w:r>
        <w:t>Modificar</w:t>
      </w:r>
      <w:r w:rsidR="00BB493B">
        <w:t xml:space="preserve">  Rol</w:t>
      </w:r>
      <w:bookmarkEnd w:id="67"/>
    </w:p>
    <w:p w:rsidR="00E642EA" w:rsidRDefault="00E642EA" w:rsidP="00AF7391">
      <w:pPr>
        <w:pStyle w:val="PSI-Normal"/>
      </w:pPr>
      <w:r>
        <w:t xml:space="preserve">Esta acción podrá realizarse presionando el botón </w:t>
      </w:r>
      <w:r>
        <w:rPr>
          <w:b/>
        </w:rPr>
        <w:t>&lt;Modificar</w:t>
      </w:r>
      <w:r w:rsidRPr="00153FF4">
        <w:rPr>
          <w:b/>
        </w:rPr>
        <w:t>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>cada</w:t>
      </w:r>
      <w:r w:rsidRPr="00E37D6A">
        <w:t xml:space="preserve"> </w:t>
      </w:r>
      <w:r w:rsidR="00663725">
        <w:t>rol</w:t>
      </w:r>
      <w:r>
        <w:rPr>
          <w:b/>
        </w:rPr>
        <w:t xml:space="preserve"> </w:t>
      </w:r>
      <w:r>
        <w:t xml:space="preserve">de la pantalla </w:t>
      </w:r>
      <w:r w:rsidR="00663725">
        <w:t>role</w:t>
      </w:r>
      <w:r>
        <w:t xml:space="preserve">s. </w:t>
      </w:r>
    </w:p>
    <w:p w:rsidR="00E642EA" w:rsidRDefault="00663725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441692"/>
            <wp:effectExtent l="19050" t="0" r="0" b="0"/>
            <wp:docPr id="139" name="Imagen 12" descr="C:\xampp\htdocs\vaspa\Construcción\Screenshots CU\Administrador\CU Gestionar Rol\Modificación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xampp\htdocs\vaspa\Construcción\Screenshots CU\Administrador\CU Gestionar Rol\Modificación\1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1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2EA" w:rsidRDefault="00E642EA" w:rsidP="00AF7391">
      <w:pPr>
        <w:pStyle w:val="PSI-Normal"/>
      </w:pPr>
      <w:r>
        <w:t xml:space="preserve">Al presionar dicho botón se mostrará una nueva pantalla con los datos precargados del </w:t>
      </w:r>
      <w:r w:rsidR="00663725">
        <w:t>rol</w:t>
      </w:r>
      <w:r>
        <w:t>, donde usted podrá modificar cualquiera de ellos como se presenta a continuación.</w:t>
      </w:r>
    </w:p>
    <w:p w:rsidR="00E642EA" w:rsidRDefault="00663725" w:rsidP="00AF7391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3270735"/>
            <wp:effectExtent l="19050" t="0" r="0" b="0"/>
            <wp:docPr id="140" name="Imagen 13" descr="C:\xampp\htdocs\vaspa\Construcción\Screenshots CU\Administrador\CU Gestionar Rol\Modificación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xampp\htdocs\vaspa\Construcción\Screenshots CU\Administrador\CU Gestionar Rol\Modificación\2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7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2EA" w:rsidRPr="00E37D6A" w:rsidRDefault="00E642EA" w:rsidP="00E642EA">
      <w:pPr>
        <w:pStyle w:val="PSI-Ttulo3"/>
        <w:rPr>
          <w:lang w:val="es-AR"/>
        </w:rPr>
      </w:pPr>
    </w:p>
    <w:p w:rsidR="00E642EA" w:rsidRDefault="00E642EA" w:rsidP="00AF7391">
      <w:pPr>
        <w:pStyle w:val="PSI-Normal"/>
      </w:pPr>
      <w:r>
        <w:t xml:space="preserve">Una vez que hayamos realizado todos los cambios deseados, presionemos el botón </w:t>
      </w:r>
      <w:r w:rsidRPr="00CC5A97">
        <w:rPr>
          <w:b/>
        </w:rPr>
        <w:t>&lt;Confirmar&gt;</w:t>
      </w:r>
      <w:r>
        <w:t xml:space="preserve"> para guardar los mismos o el botón </w:t>
      </w:r>
      <w:r w:rsidRPr="00CC5A97">
        <w:rPr>
          <w:b/>
        </w:rPr>
        <w:t>&lt;Cancelar&gt;</w:t>
      </w:r>
      <w:r>
        <w:t xml:space="preserve"> para descartar los cambios a realizar.</w:t>
      </w:r>
    </w:p>
    <w:p w:rsidR="00E642EA" w:rsidRDefault="00E642EA" w:rsidP="00E642EA">
      <w:pPr>
        <w:pStyle w:val="PSI-Comentario"/>
      </w:pPr>
    </w:p>
    <w:p w:rsidR="00E642EA" w:rsidRDefault="00E642EA" w:rsidP="00E642EA">
      <w:pPr>
        <w:pStyle w:val="PSI-Ttulo3"/>
      </w:pPr>
      <w:bookmarkStart w:id="68" w:name="_Toc45216270"/>
      <w:r>
        <w:t>Ver Detalle</w:t>
      </w:r>
      <w:bookmarkEnd w:id="68"/>
    </w:p>
    <w:p w:rsidR="00E642EA" w:rsidRDefault="00E642EA" w:rsidP="00AF7391">
      <w:pPr>
        <w:pStyle w:val="PSI-Normal"/>
      </w:pPr>
      <w:r>
        <w:t xml:space="preserve">Esta acción podrá realizarse presionando el botón </w:t>
      </w:r>
      <w:r>
        <w:rPr>
          <w:b/>
        </w:rPr>
        <w:t>&lt;Ver Detalle</w:t>
      </w:r>
      <w:r w:rsidRPr="00153FF4">
        <w:rPr>
          <w:b/>
        </w:rPr>
        <w:t>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>cada</w:t>
      </w:r>
      <w:r w:rsidRPr="00E37D6A">
        <w:t xml:space="preserve"> </w:t>
      </w:r>
      <w:r w:rsidR="00663725">
        <w:t>rol</w:t>
      </w:r>
      <w:r>
        <w:rPr>
          <w:b/>
        </w:rPr>
        <w:t xml:space="preserve"> </w:t>
      </w:r>
      <w:r>
        <w:t xml:space="preserve">de la pantalla </w:t>
      </w:r>
      <w:r w:rsidR="00663725">
        <w:t>roles</w:t>
      </w:r>
      <w:r>
        <w:t xml:space="preserve">. </w:t>
      </w:r>
    </w:p>
    <w:p w:rsidR="00E642EA" w:rsidRDefault="00663725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464289"/>
            <wp:effectExtent l="19050" t="0" r="0" b="0"/>
            <wp:docPr id="141" name="Imagen 14" descr="C:\xampp\htdocs\vaspa\Construcción\Screenshots CU\Administrador\CU Gestionar Rol\Ver Detalle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xampp\htdocs\vaspa\Construcción\Screenshots CU\Administrador\CU Gestionar Rol\Ver Detalle\1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4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2EA" w:rsidRDefault="00E642EA" w:rsidP="00AF7391">
      <w:pPr>
        <w:pStyle w:val="PSI-Normal"/>
      </w:pPr>
      <w:r>
        <w:t xml:space="preserve">Al presionar dicho botón se mostrará una nueva pantalla con información sobre el </w:t>
      </w:r>
      <w:r w:rsidR="00663725">
        <w:t>rol</w:t>
      </w:r>
      <w:r>
        <w:t xml:space="preserve"> en</w:t>
      </w:r>
      <w:r w:rsidR="00663725">
        <w:t xml:space="preserve"> cuestión (Nombre y Permisos</w:t>
      </w:r>
      <w:r>
        <w:t>) como se presenta a continuación.</w:t>
      </w:r>
    </w:p>
    <w:p w:rsidR="00E642EA" w:rsidRDefault="00663725" w:rsidP="00AF7391">
      <w:pPr>
        <w:pStyle w:val="PSI-Normal"/>
      </w:pPr>
      <w:r>
        <w:rPr>
          <w:noProof/>
          <w:lang w:eastAsia="es-AR"/>
        </w:rPr>
        <w:lastRenderedPageBreak/>
        <w:drawing>
          <wp:inline distT="0" distB="0" distL="0" distR="0">
            <wp:extent cx="5400040" cy="4510965"/>
            <wp:effectExtent l="19050" t="0" r="0" b="0"/>
            <wp:docPr id="142" name="Imagen 15" descr="C:\xampp\htdocs\vaspa\Construcción\Screenshots CU\Administrador\CU Gestionar Rol\Ver Detalle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xampp\htdocs\vaspa\Construcción\Screenshots CU\Administrador\CU Gestionar Rol\Ver Detalle\2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1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2EA" w:rsidRPr="003C3A14" w:rsidRDefault="00E642EA" w:rsidP="00AF7391">
      <w:pPr>
        <w:pStyle w:val="PSI-Normal"/>
      </w:pPr>
      <w:r>
        <w:t xml:space="preserve">Hagamos click sobre el botón </w:t>
      </w:r>
      <w:r w:rsidRPr="003C3A14">
        <w:rPr>
          <w:b/>
        </w:rPr>
        <w:t>&lt;Salir&gt;</w:t>
      </w:r>
      <w:r>
        <w:rPr>
          <w:b/>
        </w:rPr>
        <w:t xml:space="preserve"> </w:t>
      </w:r>
      <w:r>
        <w:t xml:space="preserve">para regresar nuevamente a la pantalla </w:t>
      </w:r>
      <w:r w:rsidR="00394ECE">
        <w:t>role</w:t>
      </w:r>
      <w:r>
        <w:t>s.</w:t>
      </w:r>
    </w:p>
    <w:p w:rsidR="00E642EA" w:rsidRDefault="00E642EA" w:rsidP="00AF7391">
      <w:pPr>
        <w:pStyle w:val="PSI-Normal"/>
      </w:pPr>
    </w:p>
    <w:p w:rsidR="00E642EA" w:rsidRDefault="00E642EA" w:rsidP="00895821">
      <w:pPr>
        <w:pStyle w:val="PSI-Comentario"/>
      </w:pPr>
    </w:p>
    <w:p w:rsidR="00E642EA" w:rsidRDefault="00E642EA" w:rsidP="00895821">
      <w:pPr>
        <w:pStyle w:val="PSI-Comentario"/>
      </w:pPr>
    </w:p>
    <w:p w:rsidR="00CE2AA7" w:rsidRDefault="00CE2AA7" w:rsidP="00895821">
      <w:pPr>
        <w:pStyle w:val="PSI-Comentario"/>
      </w:pPr>
    </w:p>
    <w:p w:rsidR="00CE2AA7" w:rsidRDefault="00CE2AA7" w:rsidP="00CE2AA7">
      <w:pPr>
        <w:pStyle w:val="PSI-Ttulo2"/>
      </w:pPr>
      <w:bookmarkStart w:id="69" w:name="_Toc45216271"/>
      <w:r>
        <w:t>Gestionar Permiso</w:t>
      </w:r>
      <w:bookmarkEnd w:id="69"/>
    </w:p>
    <w:p w:rsidR="00CE2AA7" w:rsidRDefault="00CE2AA7" w:rsidP="00AF7391">
      <w:pPr>
        <w:pStyle w:val="PSI-Normal"/>
      </w:pPr>
      <w:r>
        <w:t>Para acceder a este módulo, nos dirigiremos al menú principal y una vez ubicados en el mismo debemos ir al menú Adm. Usuarios -&gt; Permisos, como se ilustra en la siguiente imagen.</w:t>
      </w:r>
    </w:p>
    <w:p w:rsidR="00CE2AA7" w:rsidRDefault="00CE2AA7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848067"/>
            <wp:effectExtent l="19050" t="0" r="0" b="0"/>
            <wp:docPr id="143" name="Imagen 2" descr="C:\xampp\htdocs\vaspa\Construcción\Screenshots CU\Administrador\Nav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xampp\htdocs\vaspa\Construcción\Screenshots CU\Administrador\NavBar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48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A7" w:rsidRDefault="00CE2AA7" w:rsidP="00AF7391">
      <w:pPr>
        <w:pStyle w:val="PSI-Normal"/>
      </w:pPr>
      <w:r>
        <w:lastRenderedPageBreak/>
        <w:t xml:space="preserve">A continuación se mostrará la pantalla </w:t>
      </w:r>
      <w:r w:rsidR="00A339F3">
        <w:t>permis</w:t>
      </w:r>
      <w:r>
        <w:t xml:space="preserve">os, la cual contiene el botón </w:t>
      </w:r>
      <w:r w:rsidRPr="007F0FD5">
        <w:rPr>
          <w:b/>
        </w:rPr>
        <w:t xml:space="preserve">&lt;Nuevo </w:t>
      </w:r>
      <w:r w:rsidR="00A339F3">
        <w:rPr>
          <w:b/>
        </w:rPr>
        <w:t>Permiso</w:t>
      </w:r>
      <w:r w:rsidRPr="007F0FD5">
        <w:rPr>
          <w:b/>
        </w:rPr>
        <w:t>&gt;</w:t>
      </w:r>
      <w:r>
        <w:t xml:space="preserve"> y un listado de cada </w:t>
      </w:r>
      <w:r w:rsidR="00A339F3">
        <w:t>permiso</w:t>
      </w:r>
      <w:r>
        <w:t xml:space="preserve"> del sistema junto a tres botones denominados </w:t>
      </w:r>
      <w:r w:rsidRPr="007F0FD5">
        <w:rPr>
          <w:b/>
        </w:rPr>
        <w:t>&lt;Ver Detalle&gt;</w:t>
      </w:r>
      <w:r>
        <w:t xml:space="preserve">, </w:t>
      </w:r>
      <w:r w:rsidRPr="007F0FD5">
        <w:rPr>
          <w:b/>
        </w:rPr>
        <w:t>&lt;Modificar&gt;</w:t>
      </w:r>
      <w:r>
        <w:t xml:space="preserve"> y </w:t>
      </w:r>
      <w:r w:rsidRPr="007F0FD5">
        <w:rPr>
          <w:b/>
        </w:rPr>
        <w:t>&lt;Eliminar&gt;</w:t>
      </w:r>
      <w:r w:rsidRPr="00995299">
        <w:t>.</w:t>
      </w:r>
    </w:p>
    <w:p w:rsidR="00CE2AA7" w:rsidRDefault="00A339F3" w:rsidP="00CE2AA7">
      <w:pPr>
        <w:pStyle w:val="PSI-Comentario"/>
      </w:pPr>
      <w:r>
        <w:rPr>
          <w:noProof/>
          <w:lang w:eastAsia="es-AR"/>
        </w:rPr>
        <w:drawing>
          <wp:inline distT="0" distB="0" distL="0" distR="0">
            <wp:extent cx="5400040" cy="2847847"/>
            <wp:effectExtent l="19050" t="0" r="0" b="0"/>
            <wp:docPr id="152" name="Imagen 16" descr="C:\xampp\htdocs\vaspa\Construcción\Screenshots CU\Administrador\CU Gestionar Permiso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xampp\htdocs\vaspa\Construcción\Screenshots CU\Administrador\CU Gestionar Permiso\1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7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A7" w:rsidRDefault="003975E3" w:rsidP="00CE2AA7">
      <w:pPr>
        <w:pStyle w:val="PSI-Ttulo3"/>
      </w:pPr>
      <w:bookmarkStart w:id="70" w:name="_Toc45216272"/>
      <w:r>
        <w:t>Alta de Permiso</w:t>
      </w:r>
      <w:bookmarkEnd w:id="70"/>
    </w:p>
    <w:p w:rsidR="00CE2AA7" w:rsidRDefault="00CE2AA7" w:rsidP="00AF7391">
      <w:pPr>
        <w:pStyle w:val="PSI-Normal"/>
      </w:pPr>
      <w:r>
        <w:t xml:space="preserve">Para dar de alta un nuevo </w:t>
      </w:r>
      <w:r w:rsidR="003975E3">
        <w:t>permiso</w:t>
      </w:r>
      <w:r>
        <w:t xml:space="preserve"> del sistema, presione el botón </w:t>
      </w:r>
      <w:r w:rsidRPr="001D4104">
        <w:rPr>
          <w:b/>
        </w:rPr>
        <w:t xml:space="preserve">&lt;Nuevo </w:t>
      </w:r>
      <w:r w:rsidR="003975E3">
        <w:rPr>
          <w:b/>
        </w:rPr>
        <w:t>Permiso</w:t>
      </w:r>
      <w:r w:rsidRPr="001D4104">
        <w:rPr>
          <w:b/>
        </w:rPr>
        <w:t>&gt;</w:t>
      </w:r>
      <w:r>
        <w:rPr>
          <w:b/>
        </w:rPr>
        <w:t xml:space="preserve"> </w:t>
      </w:r>
      <w:r>
        <w:t xml:space="preserve">de la pantalla </w:t>
      </w:r>
      <w:r w:rsidR="003975E3">
        <w:t>permis</w:t>
      </w:r>
      <w:r>
        <w:t>os</w:t>
      </w:r>
      <w:r w:rsidRPr="001D4104">
        <w:t>.</w:t>
      </w:r>
      <w:r>
        <w:rPr>
          <w:b/>
        </w:rPr>
        <w:t xml:space="preserve"> </w:t>
      </w:r>
    </w:p>
    <w:p w:rsidR="00CE2AA7" w:rsidRDefault="00CE2AA7" w:rsidP="00AF7391">
      <w:pPr>
        <w:pStyle w:val="PSI-Normal"/>
      </w:pPr>
      <w:r>
        <w:t xml:space="preserve">En la siguiente imagen se muestra la apariencia de esta utilidad. </w:t>
      </w:r>
    </w:p>
    <w:p w:rsidR="00CE2AA7" w:rsidRDefault="003975E3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1934728"/>
            <wp:effectExtent l="19050" t="0" r="0" b="0"/>
            <wp:docPr id="153" name="Imagen 17" descr="C:\xampp\htdocs\vaspa\Construcción\Screenshots CU\Administrador\CU Gestionar Permiso\Alt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xampp\htdocs\vaspa\Construcción\Screenshots CU\Administrador\CU Gestionar Permiso\Alta\1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34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A7" w:rsidRDefault="00CE2AA7" w:rsidP="00AF7391">
      <w:pPr>
        <w:pStyle w:val="PSI-Normal"/>
      </w:pPr>
      <w:r>
        <w:t xml:space="preserve">En este punto el sistema se encuentra listo para agregar un nuevo </w:t>
      </w:r>
      <w:r w:rsidR="003975E3">
        <w:t>permiso</w:t>
      </w:r>
      <w:r>
        <w:t xml:space="preserve"> a nuestra base de datos, pa</w:t>
      </w:r>
      <w:r w:rsidR="003975E3">
        <w:t xml:space="preserve">ra ello debemos completar los datos de la casilla </w:t>
      </w:r>
      <w:r>
        <w:t>Nombre</w:t>
      </w:r>
      <w:r w:rsidR="003975E3">
        <w:t>. Una vez terminado este paso</w:t>
      </w:r>
      <w:r>
        <w:t xml:space="preserve"> presionamos el botón </w:t>
      </w:r>
      <w:r w:rsidRPr="001D4104">
        <w:rPr>
          <w:b/>
        </w:rPr>
        <w:t>&lt;Confirmar&gt;</w:t>
      </w:r>
      <w:r>
        <w:t xml:space="preserve">. </w:t>
      </w:r>
    </w:p>
    <w:p w:rsidR="00CE2AA7" w:rsidRPr="001D4104" w:rsidRDefault="00CE2AA7" w:rsidP="00AF7391">
      <w:pPr>
        <w:pStyle w:val="PSI-Normal"/>
      </w:pPr>
      <w:r>
        <w:t xml:space="preserve">Si desea puede anular la operación presionando el botón </w:t>
      </w:r>
      <w:r w:rsidRPr="003D0720">
        <w:rPr>
          <w:b/>
        </w:rPr>
        <w:t>&lt;Cancelar&gt;</w:t>
      </w:r>
      <w:r>
        <w:t>.</w:t>
      </w:r>
      <w:r>
        <w:rPr>
          <w:b/>
        </w:rPr>
        <w:t xml:space="preserve"> </w:t>
      </w:r>
    </w:p>
    <w:p w:rsidR="00CE2AA7" w:rsidRDefault="002B7111" w:rsidP="00CE2AA7">
      <w:pPr>
        <w:pStyle w:val="PSI-Ttulo3"/>
      </w:pPr>
      <w:bookmarkStart w:id="71" w:name="_Toc45216273"/>
      <w:r>
        <w:lastRenderedPageBreak/>
        <w:t>Baja de Permiso</w:t>
      </w:r>
      <w:bookmarkEnd w:id="71"/>
    </w:p>
    <w:p w:rsidR="00CE2AA7" w:rsidRDefault="00CE2AA7" w:rsidP="00AF7391">
      <w:pPr>
        <w:pStyle w:val="PSI-Normal"/>
      </w:pPr>
      <w:r>
        <w:t xml:space="preserve">Esta acción podrá realizarse presionando el botón </w:t>
      </w:r>
      <w:r w:rsidRPr="00153FF4">
        <w:rPr>
          <w:b/>
        </w:rPr>
        <w:t>&lt;Eliminar&gt;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>cada</w:t>
      </w:r>
      <w:r w:rsidRPr="00E37D6A">
        <w:t xml:space="preserve"> </w:t>
      </w:r>
      <w:r w:rsidR="002B7111">
        <w:t>permiso</w:t>
      </w:r>
      <w:r>
        <w:rPr>
          <w:b/>
        </w:rPr>
        <w:t xml:space="preserve"> </w:t>
      </w:r>
      <w:r>
        <w:t xml:space="preserve">de la pantalla </w:t>
      </w:r>
      <w:r w:rsidR="002B7111">
        <w:t>permis</w:t>
      </w:r>
      <w:r>
        <w:t xml:space="preserve">os. </w:t>
      </w:r>
    </w:p>
    <w:p w:rsidR="00CE2AA7" w:rsidRDefault="002B7111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432828"/>
            <wp:effectExtent l="19050" t="0" r="0" b="0"/>
            <wp:docPr id="154" name="Imagen 18" descr="C:\xampp\htdocs\vaspa\Construcción\Screenshots CU\Administrador\CU Gestionar Permiso\Baj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xampp\htdocs\vaspa\Construcción\Screenshots CU\Administrador\CU Gestionar Permiso\Baja\1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2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A7" w:rsidRDefault="00CE2AA7" w:rsidP="00AF7391">
      <w:pPr>
        <w:pStyle w:val="PSI-Normal"/>
      </w:pPr>
      <w:r>
        <w:t xml:space="preserve">Al presionar dicho botón se mostrará una nueva pantalla, la cual contiene los botones </w:t>
      </w:r>
      <w:r w:rsidRPr="007F0FD5">
        <w:rPr>
          <w:b/>
        </w:rPr>
        <w:t>&lt;</w:t>
      </w:r>
      <w:r>
        <w:rPr>
          <w:b/>
        </w:rPr>
        <w:t>Si, deseo eliminar</w:t>
      </w:r>
      <w:r w:rsidRPr="007F0FD5">
        <w:rPr>
          <w:b/>
        </w:rPr>
        <w:t>&gt;</w:t>
      </w:r>
      <w:r>
        <w:rPr>
          <w:b/>
        </w:rPr>
        <w:t xml:space="preserve"> </w:t>
      </w:r>
      <w:r>
        <w:t xml:space="preserve">y </w:t>
      </w:r>
      <w:r w:rsidRPr="007F0FD5">
        <w:rPr>
          <w:b/>
        </w:rPr>
        <w:t>&lt;</w:t>
      </w:r>
      <w:r>
        <w:rPr>
          <w:b/>
        </w:rPr>
        <w:t>No (Salir de esta pantalla)</w:t>
      </w:r>
      <w:r w:rsidRPr="007F0FD5">
        <w:rPr>
          <w:b/>
        </w:rPr>
        <w:t>&gt;</w:t>
      </w:r>
      <w:r>
        <w:t xml:space="preserve"> pidiéndonos confirmar la eliminación del </w:t>
      </w:r>
      <w:r w:rsidR="002B7111">
        <w:t>permiso</w:t>
      </w:r>
      <w:r>
        <w:t xml:space="preserve">. </w:t>
      </w:r>
    </w:p>
    <w:p w:rsidR="00CE2AA7" w:rsidRDefault="002B7111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1587741"/>
            <wp:effectExtent l="19050" t="0" r="0" b="0"/>
            <wp:docPr id="155" name="Imagen 19" descr="C:\xampp\htdocs\vaspa\Construcción\Screenshots CU\Administrador\CU Gestionar Permiso\Baja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xampp\htdocs\vaspa\Construcción\Screenshots CU\Administrador\CU Gestionar Permiso\Baja\2.png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87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A7" w:rsidRDefault="00CE2AA7" w:rsidP="00AF7391">
      <w:pPr>
        <w:pStyle w:val="PSI-Normal"/>
      </w:pPr>
      <w:r>
        <w:t xml:space="preserve">Hagamos clic sobre el botón </w:t>
      </w:r>
      <w:r w:rsidRPr="00153FF4">
        <w:rPr>
          <w:b/>
        </w:rPr>
        <w:t>&lt;Si, deseo eliminar&gt;</w:t>
      </w:r>
      <w:r>
        <w:t xml:space="preserve"> para eliminarlo o sobre </w:t>
      </w:r>
      <w:r w:rsidRPr="00153FF4">
        <w:rPr>
          <w:b/>
        </w:rPr>
        <w:t>&lt;No (Salir de esta pantalla)&gt;</w:t>
      </w:r>
      <w:r>
        <w:t xml:space="preserve"> para cancelar la operación.</w:t>
      </w:r>
    </w:p>
    <w:p w:rsidR="00CE2AA7" w:rsidRDefault="00CE2AA7" w:rsidP="00AF7391">
      <w:pPr>
        <w:pStyle w:val="PSI-Normal"/>
      </w:pPr>
    </w:p>
    <w:p w:rsidR="00CE2AA7" w:rsidRDefault="00CE2AA7" w:rsidP="00CE2AA7">
      <w:pPr>
        <w:pStyle w:val="PSI-Ttulo3"/>
      </w:pPr>
      <w:bookmarkStart w:id="72" w:name="_Toc45216274"/>
      <w:r>
        <w:t>Modificar</w:t>
      </w:r>
      <w:r w:rsidR="002B7111">
        <w:t xml:space="preserve">  Permiso</w:t>
      </w:r>
      <w:bookmarkEnd w:id="72"/>
    </w:p>
    <w:p w:rsidR="00CE2AA7" w:rsidRDefault="00CE2AA7" w:rsidP="00AF7391">
      <w:pPr>
        <w:pStyle w:val="PSI-Normal"/>
      </w:pPr>
      <w:r>
        <w:t xml:space="preserve">Esta acción podrá realizarse presionando el botón </w:t>
      </w:r>
      <w:r>
        <w:rPr>
          <w:b/>
        </w:rPr>
        <w:t>&lt;Modificar</w:t>
      </w:r>
      <w:r w:rsidRPr="00153FF4">
        <w:rPr>
          <w:b/>
        </w:rPr>
        <w:t>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>cada</w:t>
      </w:r>
      <w:r w:rsidRPr="00E37D6A">
        <w:t xml:space="preserve"> </w:t>
      </w:r>
      <w:r w:rsidR="002B7111">
        <w:t>permiso</w:t>
      </w:r>
      <w:r>
        <w:rPr>
          <w:b/>
        </w:rPr>
        <w:t xml:space="preserve"> </w:t>
      </w:r>
      <w:r>
        <w:t xml:space="preserve">de la pantalla </w:t>
      </w:r>
      <w:r w:rsidR="002B7111">
        <w:t>permis</w:t>
      </w:r>
      <w:r>
        <w:t xml:space="preserve">os. </w:t>
      </w:r>
    </w:p>
    <w:p w:rsidR="00CE2AA7" w:rsidRDefault="002B7111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443550"/>
            <wp:effectExtent l="19050" t="0" r="0" b="0"/>
            <wp:docPr id="156" name="Imagen 20" descr="C:\xampp\htdocs\vaspa\Construcción\Screenshots CU\Administrador\CU Gestionar Permiso\Modificación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xampp\htdocs\vaspa\Construcción\Screenshots CU\Administrador\CU Gestionar Permiso\Modificación\1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A7" w:rsidRDefault="00CE2AA7" w:rsidP="00AF7391">
      <w:pPr>
        <w:pStyle w:val="PSI-Normal"/>
      </w:pPr>
      <w:r>
        <w:t xml:space="preserve">Al presionar dicho botón se mostrará una nueva pantalla con </w:t>
      </w:r>
      <w:r w:rsidR="002B7111">
        <w:t>e</w:t>
      </w:r>
      <w:r>
        <w:t>l</w:t>
      </w:r>
      <w:r w:rsidR="002B7111">
        <w:t xml:space="preserve"> dato precargado</w:t>
      </w:r>
      <w:r>
        <w:t xml:space="preserve"> del </w:t>
      </w:r>
      <w:r w:rsidR="002B7111">
        <w:t>permiso</w:t>
      </w:r>
      <w:r>
        <w:t>, donde usted podrá modificar</w:t>
      </w:r>
      <w:r w:rsidR="002B7111">
        <w:t xml:space="preserve">lo </w:t>
      </w:r>
      <w:r>
        <w:t>como se presenta a continuación.</w:t>
      </w:r>
    </w:p>
    <w:p w:rsidR="00CE2AA7" w:rsidRDefault="002B7111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1775650"/>
            <wp:effectExtent l="19050" t="0" r="0" b="0"/>
            <wp:docPr id="157" name="Imagen 21" descr="C:\xampp\htdocs\vaspa\Construcción\Screenshots CU\Administrador\CU Gestionar Permiso\Modificación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xampp\htdocs\vaspa\Construcción\Screenshots CU\Administrador\CU Gestionar Permiso\Modificación\2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7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A7" w:rsidRPr="00E37D6A" w:rsidRDefault="00CE2AA7" w:rsidP="00CE2AA7">
      <w:pPr>
        <w:pStyle w:val="PSI-Ttulo3"/>
        <w:rPr>
          <w:lang w:val="es-AR"/>
        </w:rPr>
      </w:pPr>
    </w:p>
    <w:p w:rsidR="00CE2AA7" w:rsidRDefault="00CE2AA7" w:rsidP="00AF7391">
      <w:pPr>
        <w:pStyle w:val="PSI-Normal"/>
      </w:pPr>
      <w:r>
        <w:t xml:space="preserve">Una vez que hayamos realizado </w:t>
      </w:r>
      <w:r w:rsidR="00DC7DE4">
        <w:t>el cambio deseado</w:t>
      </w:r>
      <w:r>
        <w:t xml:space="preserve">, presionemos el botón </w:t>
      </w:r>
      <w:r w:rsidRPr="00CC5A97">
        <w:rPr>
          <w:b/>
        </w:rPr>
        <w:t>&lt;Confirmar&gt;</w:t>
      </w:r>
      <w:r w:rsidR="00DC7DE4">
        <w:t xml:space="preserve"> para guardar el mismo</w:t>
      </w:r>
      <w:r>
        <w:t xml:space="preserve"> o el botón </w:t>
      </w:r>
      <w:r w:rsidRPr="00CC5A97">
        <w:rPr>
          <w:b/>
        </w:rPr>
        <w:t>&lt;Cancelar&gt;</w:t>
      </w:r>
      <w:r w:rsidR="00DC7DE4">
        <w:t xml:space="preserve"> para descartar el cambio</w:t>
      </w:r>
      <w:r>
        <w:t xml:space="preserve"> a realizar.</w:t>
      </w:r>
    </w:p>
    <w:p w:rsidR="00CE2AA7" w:rsidRDefault="00CE2AA7" w:rsidP="00CE2AA7">
      <w:pPr>
        <w:pStyle w:val="PSI-Comentario"/>
      </w:pPr>
    </w:p>
    <w:p w:rsidR="00CE2AA7" w:rsidRDefault="00CE2AA7" w:rsidP="00CE2AA7">
      <w:pPr>
        <w:pStyle w:val="PSI-Ttulo3"/>
      </w:pPr>
      <w:bookmarkStart w:id="73" w:name="_Toc45216275"/>
      <w:r>
        <w:t>Ver Detalle</w:t>
      </w:r>
      <w:bookmarkEnd w:id="73"/>
    </w:p>
    <w:p w:rsidR="00CE2AA7" w:rsidRDefault="00CE2AA7" w:rsidP="00AF7391">
      <w:pPr>
        <w:pStyle w:val="PSI-Normal"/>
      </w:pPr>
      <w:r>
        <w:t xml:space="preserve">Esta acción podrá realizarse presionando el botón </w:t>
      </w:r>
      <w:r>
        <w:rPr>
          <w:b/>
        </w:rPr>
        <w:t>&lt;Ver Detalle</w:t>
      </w:r>
      <w:r w:rsidRPr="00153FF4">
        <w:rPr>
          <w:b/>
        </w:rPr>
        <w:t>&gt;</w:t>
      </w:r>
      <w:r>
        <w:rPr>
          <w:b/>
        </w:rPr>
        <w:t xml:space="preserve"> </w:t>
      </w:r>
      <w:r w:rsidRPr="00E37D6A">
        <w:t>asociado</w:t>
      </w:r>
      <w:r>
        <w:rPr>
          <w:b/>
        </w:rPr>
        <w:t xml:space="preserve"> </w:t>
      </w:r>
      <w:r w:rsidRPr="00E37D6A">
        <w:t xml:space="preserve">a </w:t>
      </w:r>
      <w:r>
        <w:t>cada</w:t>
      </w:r>
      <w:r w:rsidRPr="00E37D6A">
        <w:t xml:space="preserve"> </w:t>
      </w:r>
      <w:r w:rsidR="00DC7DE4">
        <w:t>permiso</w:t>
      </w:r>
      <w:r>
        <w:rPr>
          <w:b/>
        </w:rPr>
        <w:t xml:space="preserve"> </w:t>
      </w:r>
      <w:r>
        <w:t xml:space="preserve">de la pantalla </w:t>
      </w:r>
      <w:r w:rsidR="00DC7DE4">
        <w:t>permis</w:t>
      </w:r>
      <w:r>
        <w:t xml:space="preserve">os. </w:t>
      </w:r>
    </w:p>
    <w:p w:rsidR="00CE2AA7" w:rsidRDefault="00DC7DE4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401831"/>
            <wp:effectExtent l="19050" t="0" r="0" b="0"/>
            <wp:docPr id="158" name="Imagen 22" descr="C:\xampp\htdocs\vaspa\Construcción\Screenshots CU\Administrador\CU Gestionar Permiso\Ver Detalle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xampp\htdocs\vaspa\Construcción\Screenshots CU\Administrador\CU Gestionar Permiso\Ver Detalle\1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1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A7" w:rsidRDefault="00CE2AA7" w:rsidP="00AF7391">
      <w:pPr>
        <w:pStyle w:val="PSI-Normal"/>
      </w:pPr>
      <w:r>
        <w:t xml:space="preserve">Al presionar dicho botón se mostrará una nueva pantalla con información sobre el </w:t>
      </w:r>
      <w:r w:rsidR="00DC7DE4">
        <w:t>permiso</w:t>
      </w:r>
      <w:r>
        <w:t xml:space="preserve"> en</w:t>
      </w:r>
      <w:r w:rsidR="00DC7DE4">
        <w:t xml:space="preserve"> cuestión (Nombre</w:t>
      </w:r>
      <w:r>
        <w:t>) como se presenta a continuación.</w:t>
      </w:r>
    </w:p>
    <w:p w:rsidR="00CE2AA7" w:rsidRDefault="00DC7DE4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1696910"/>
            <wp:effectExtent l="19050" t="0" r="0" b="0"/>
            <wp:docPr id="159" name="Imagen 23" descr="C:\xampp\htdocs\vaspa\Construcción\Screenshots CU\Administrador\CU Gestionar Permiso\Ver Detalle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xampp\htdocs\vaspa\Construcción\Screenshots CU\Administrador\CU Gestionar Permiso\Ver Detalle\2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96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A7" w:rsidRPr="003C3A14" w:rsidRDefault="00CE2AA7" w:rsidP="00AF7391">
      <w:pPr>
        <w:pStyle w:val="PSI-Normal"/>
      </w:pPr>
      <w:r>
        <w:t xml:space="preserve">Hagamos click sobre el botón </w:t>
      </w:r>
      <w:r w:rsidRPr="003C3A14">
        <w:rPr>
          <w:b/>
        </w:rPr>
        <w:t>&lt;Salir&gt;</w:t>
      </w:r>
      <w:r>
        <w:rPr>
          <w:b/>
        </w:rPr>
        <w:t xml:space="preserve"> </w:t>
      </w:r>
      <w:r>
        <w:t xml:space="preserve">para regresar nuevamente a la pantalla </w:t>
      </w:r>
      <w:r w:rsidR="00DC7DE4">
        <w:t>permis</w:t>
      </w:r>
      <w:r>
        <w:t>os.</w:t>
      </w:r>
    </w:p>
    <w:p w:rsidR="00CE2AA7" w:rsidRDefault="00CE2AA7" w:rsidP="00AF7391">
      <w:pPr>
        <w:pStyle w:val="PSI-Normal"/>
      </w:pPr>
    </w:p>
    <w:p w:rsidR="00CE2AA7" w:rsidRDefault="00CE2AA7" w:rsidP="00CE2AA7">
      <w:pPr>
        <w:pStyle w:val="PSI-Comentario"/>
      </w:pPr>
    </w:p>
    <w:p w:rsidR="00CE2AA7" w:rsidRDefault="00CE2AA7" w:rsidP="00895821">
      <w:pPr>
        <w:pStyle w:val="PSI-Comentario"/>
      </w:pPr>
    </w:p>
    <w:p w:rsidR="00FE10A2" w:rsidRDefault="00FE10A2" w:rsidP="00FE10A2">
      <w:pPr>
        <w:pStyle w:val="PSI-Ttulo2"/>
      </w:pPr>
      <w:bookmarkStart w:id="74" w:name="_Toc45216276"/>
      <w:r>
        <w:t>Salir</w:t>
      </w:r>
      <w:bookmarkEnd w:id="74"/>
    </w:p>
    <w:p w:rsidR="00FE10A2" w:rsidRDefault="00FE10A2" w:rsidP="00AF7391">
      <w:pPr>
        <w:pStyle w:val="PSI-Normal"/>
      </w:pPr>
      <w:r>
        <w:t>Para salir del sistema Vaspa, nos dirigiremos al menú principal -&gt;Salir, como se ilustra en la siguiente imagen.</w:t>
      </w:r>
    </w:p>
    <w:p w:rsidR="00FE10A2" w:rsidRDefault="00FE10A2" w:rsidP="00AF7391">
      <w:pPr>
        <w:pStyle w:val="PSI-Normal"/>
      </w:pPr>
      <w:r>
        <w:rPr>
          <w:noProof/>
          <w:lang w:eastAsia="es-AR"/>
        </w:rPr>
        <w:drawing>
          <wp:inline distT="0" distB="0" distL="0" distR="0">
            <wp:extent cx="5400040" cy="319439"/>
            <wp:effectExtent l="19050" t="0" r="0" b="0"/>
            <wp:docPr id="173" name="Imagen 55" descr="C:\xampp\htdocs\vaspa\Construcción\Screenshots CU\Empleado SA\Panel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xampp\htdocs\vaspa\Construcción\Screenshots CU\Empleado SA\Panel 8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0A2" w:rsidRDefault="00FE10A2" w:rsidP="00AF7391">
      <w:pPr>
        <w:pStyle w:val="PSI-Normal"/>
      </w:pPr>
      <w:r>
        <w:t xml:space="preserve">Finalizando correctamente su sesión. </w:t>
      </w:r>
    </w:p>
    <w:p w:rsidR="00FE10A2" w:rsidRPr="0078178F" w:rsidRDefault="00FE10A2" w:rsidP="00AF7391">
      <w:pPr>
        <w:pStyle w:val="PSI-Normal"/>
      </w:pPr>
      <w:r w:rsidRPr="0078178F">
        <w:rPr>
          <w:b/>
          <w:u w:val="single"/>
        </w:rPr>
        <w:t xml:space="preserve">Nota: </w:t>
      </w:r>
      <w:r>
        <w:t>Al salir del sistema Vaspa, usted seguirá conectado a su correo electrónico institucional.</w:t>
      </w:r>
    </w:p>
    <w:p w:rsidR="00FE10A2" w:rsidRDefault="00FE10A2" w:rsidP="00FE10A2">
      <w:pPr>
        <w:pStyle w:val="PSI-Comentario"/>
      </w:pPr>
    </w:p>
    <w:p w:rsidR="00E7283F" w:rsidRDefault="00E7283F" w:rsidP="00E7283F">
      <w:pPr>
        <w:pStyle w:val="PSI-Ttulo1"/>
      </w:pPr>
      <w:bookmarkStart w:id="75" w:name="_Toc45216277"/>
      <w:r w:rsidRPr="00E7283F">
        <w:lastRenderedPageBreak/>
        <w:t>Anexo</w:t>
      </w:r>
      <w:bookmarkEnd w:id="75"/>
      <w:r>
        <w:t xml:space="preserve"> </w:t>
      </w:r>
    </w:p>
    <w:p w:rsidR="00E7283F" w:rsidRDefault="00E7283F" w:rsidP="00E7283F">
      <w:pPr>
        <w:pStyle w:val="PSI-Ttulo2"/>
      </w:pPr>
      <w:bookmarkStart w:id="76" w:name="_Toc163827985"/>
      <w:bookmarkStart w:id="77" w:name="_Toc45216278"/>
      <w:r w:rsidRPr="005371C7">
        <w:t>Guía rápida de Botones</w:t>
      </w:r>
      <w:bookmarkEnd w:id="76"/>
      <w:bookmarkEnd w:id="77"/>
      <w:r w:rsidRPr="005371C7">
        <w:t xml:space="preserve"> </w:t>
      </w:r>
    </w:p>
    <w:p w:rsidR="00E7283F" w:rsidRDefault="00E7283F" w:rsidP="00E7283F">
      <w:pPr>
        <w:pStyle w:val="PSI-Comentario"/>
      </w:pPr>
      <w:r>
        <w:t>[Listar los botones que posee el Software, explicando a que hace referencia cada uno de ellos]</w:t>
      </w:r>
    </w:p>
    <w:p w:rsidR="00CC2647" w:rsidRDefault="00CC2647" w:rsidP="00E7283F">
      <w:pPr>
        <w:pStyle w:val="PSI-Comentario"/>
      </w:pPr>
      <w:r>
        <w:t>//Acá por ahí se podría explicar una sola vez como funcionan los botones de los ABM</w:t>
      </w:r>
      <w:r w:rsidR="00443594">
        <w:t xml:space="preserve">, pero veremos, sino se borraría esta sección </w:t>
      </w:r>
      <w:bookmarkStart w:id="78" w:name="_GoBack"/>
      <w:bookmarkEnd w:id="78"/>
    </w:p>
    <w:sectPr w:rsidR="00CC2647" w:rsidSect="0092483A">
      <w:headerReference w:type="default" r:id="rId176"/>
      <w:footerReference w:type="default" r:id="rId177"/>
      <w:pgSz w:w="11906" w:h="16838"/>
      <w:pgMar w:top="1535" w:right="1701" w:bottom="1417" w:left="1701" w:header="567" w:footer="572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55E56" w:rsidRDefault="00455E56" w:rsidP="00C94FBE">
      <w:pPr>
        <w:spacing w:before="0" w:line="240" w:lineRule="auto"/>
      </w:pPr>
      <w:r>
        <w:separator/>
      </w:r>
    </w:p>
    <w:p w:rsidR="00455E56" w:rsidRDefault="00455E56"/>
  </w:endnote>
  <w:endnote w:type="continuationSeparator" w:id="0">
    <w:p w:rsidR="00455E56" w:rsidRDefault="00455E56" w:rsidP="00C94FBE">
      <w:pPr>
        <w:spacing w:before="0" w:line="240" w:lineRule="auto"/>
      </w:pPr>
      <w:r>
        <w:continuationSeparator/>
      </w:r>
    </w:p>
    <w:p w:rsidR="00455E56" w:rsidRDefault="00455E56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tarSymbol">
    <w:altName w:val="Arial Unicode MS"/>
    <w:charset w:val="02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Nimbus Roman No9 L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B7BDE" w:rsidRDefault="000514AE" w:rsidP="000F4F97">
    <w:pPr>
      <w:tabs>
        <w:tab w:val="center" w:pos="4252"/>
      </w:tabs>
    </w:pPr>
    <w:sdt>
      <w:sdtPr>
        <w:alias w:val="Compañía"/>
        <w:id w:val="3709535"/>
        <w:dataBinding w:prefixMappings="xmlns:ns0='http://schemas.openxmlformats.org/officeDocument/2006/extended-properties' " w:xpath="/ns0:Properties[1]/ns0:Company[1]" w:storeItemID="{6668398D-A668-4E3E-A5EB-62B293D839F1}"/>
        <w:text/>
      </w:sdtPr>
      <w:sdtContent>
        <w:r w:rsidR="008B7BDE">
          <w:rPr>
            <w:lang w:val="es-AR"/>
          </w:rPr>
          <w:t>VASPA Team</w:t>
        </w:r>
      </w:sdtContent>
    </w:sdt>
    <w:r w:rsidRPr="000514AE">
      <w:rPr>
        <w:noProof/>
        <w:lang w:eastAsia="es-ES"/>
      </w:rPr>
      <w:pict>
        <v:group id="_x0000_s2075" style="position:absolute;left:0;text-align:left;margin-left:0;margin-top:0;width:611.15pt;height:64.75pt;flip:y;z-index:251676672;mso-width-percent:1000;mso-height-percent:900;mso-position-horizontal:center;mso-position-horizontal-relative:page;mso-position-vertical:bottom;mso-position-vertical-relative:page;mso-width-percent:1000;mso-height-percent:900;mso-height-relative:bottom-margin-area" coordorigin="8,9" coordsize="15823,1439" o:allowincell="f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76" type="#_x0000_t32" style="position:absolute;left:9;top:1431;width:15822;height:0;mso-width-percent:1000;mso-position-horizontal:center;mso-position-horizontal-relative:page;mso-position-vertical:bottom;mso-position-vertical-relative:top-margin-area;mso-width-percent:1000" o:connectortype="straight" strokecolor="#31849b [2408]"/>
          <v:rect id="_x0000_s2077" style="position:absolute;left:8;top:9;width:4031;height:1439;mso-width-percent:400;mso-height-percent:1000;mso-width-percent:400;mso-height-percent:1000;mso-width-relative:margin;mso-height-relative:bottom-margin-area" filled="f" stroked="f"/>
          <w10:wrap anchorx="page" anchory="page"/>
        </v:group>
      </w:pict>
    </w:r>
    <w:r w:rsidRPr="000514AE">
      <w:rPr>
        <w:noProof/>
        <w:lang w:eastAsia="es-ES"/>
      </w:rPr>
      <w:pict>
        <v:rect id="_x0000_s2074" style="position:absolute;left:0;text-align:left;margin-left:0;margin-top:0;width:7.15pt;height:63.95pt;z-index:251675648;mso-height-percent:900;mso-position-horizontal:center;mso-position-horizontal-relative:left-margin-area;mso-position-vertical:bottom;mso-position-vertical-relative:page;mso-height-percent:900;mso-height-relative:bottom-margin-area" fillcolor="#4bacc6 [3208]" strokecolor="#205867 [1608]">
          <w10:wrap anchorx="margin" anchory="page"/>
        </v:rect>
      </w:pict>
    </w:r>
    <w:sdt>
      <w:sdtPr>
        <w:id w:val="3709536"/>
        <w:docPartObj>
          <w:docPartGallery w:val="Page Numbers (Top of Page)"/>
          <w:docPartUnique/>
        </w:docPartObj>
      </w:sdtPr>
      <w:sdtContent>
        <w:r w:rsidR="008B7BDE">
          <w:tab/>
        </w:r>
        <w:r w:rsidR="008B7BDE">
          <w:tab/>
        </w:r>
        <w:r w:rsidR="008B7BDE">
          <w:tab/>
        </w:r>
        <w:r w:rsidR="008B7BDE">
          <w:tab/>
        </w:r>
        <w:r w:rsidR="008B7BDE">
          <w:tab/>
        </w:r>
        <w:r w:rsidR="008B7BDE" w:rsidRPr="00DD5A70">
          <w:rPr>
            <w:rFonts w:asciiTheme="majorHAnsi" w:hAnsiTheme="majorHAnsi" w:cstheme="majorHAnsi"/>
          </w:rPr>
          <w:t xml:space="preserve">Página </w:t>
        </w:r>
        <w:r w:rsidRPr="00DD5A70">
          <w:rPr>
            <w:rFonts w:asciiTheme="majorHAnsi" w:hAnsiTheme="majorHAnsi" w:cstheme="majorHAnsi"/>
          </w:rPr>
          <w:fldChar w:fldCharType="begin"/>
        </w:r>
        <w:r w:rsidR="008B7BDE" w:rsidRPr="00DD5A70">
          <w:rPr>
            <w:rFonts w:asciiTheme="majorHAnsi" w:hAnsiTheme="majorHAnsi" w:cstheme="majorHAnsi"/>
          </w:rPr>
          <w:instrText xml:space="preserve"> PAGE </w:instrText>
        </w:r>
        <w:r w:rsidRPr="00DD5A70">
          <w:rPr>
            <w:rFonts w:asciiTheme="majorHAnsi" w:hAnsiTheme="majorHAnsi" w:cstheme="majorHAnsi"/>
          </w:rPr>
          <w:fldChar w:fldCharType="separate"/>
        </w:r>
        <w:r w:rsidR="000D06B5">
          <w:rPr>
            <w:rFonts w:asciiTheme="majorHAnsi" w:hAnsiTheme="majorHAnsi" w:cstheme="majorHAnsi"/>
            <w:noProof/>
          </w:rPr>
          <w:t>3</w:t>
        </w:r>
        <w:r w:rsidRPr="00DD5A70">
          <w:rPr>
            <w:rFonts w:asciiTheme="majorHAnsi" w:hAnsiTheme="majorHAnsi" w:cstheme="majorHAnsi"/>
          </w:rPr>
          <w:fldChar w:fldCharType="end"/>
        </w:r>
        <w:r w:rsidR="008B7BDE" w:rsidRPr="00DD5A70">
          <w:rPr>
            <w:rFonts w:asciiTheme="majorHAnsi" w:hAnsiTheme="majorHAnsi" w:cstheme="majorHAnsi"/>
          </w:rPr>
          <w:t xml:space="preserve"> de </w:t>
        </w:r>
        <w:r w:rsidRPr="00DD5A70">
          <w:rPr>
            <w:rFonts w:asciiTheme="majorHAnsi" w:hAnsiTheme="majorHAnsi" w:cstheme="majorHAnsi"/>
          </w:rPr>
          <w:fldChar w:fldCharType="begin"/>
        </w:r>
        <w:r w:rsidR="008B7BDE" w:rsidRPr="00DD5A70">
          <w:rPr>
            <w:rFonts w:asciiTheme="majorHAnsi" w:hAnsiTheme="majorHAnsi" w:cstheme="majorHAnsi"/>
          </w:rPr>
          <w:instrText xml:space="preserve"> NUMPAGES  </w:instrText>
        </w:r>
        <w:r w:rsidRPr="00DD5A70">
          <w:rPr>
            <w:rFonts w:asciiTheme="majorHAnsi" w:hAnsiTheme="majorHAnsi" w:cstheme="majorHAnsi"/>
          </w:rPr>
          <w:fldChar w:fldCharType="separate"/>
        </w:r>
        <w:r w:rsidR="000D06B5">
          <w:rPr>
            <w:rFonts w:asciiTheme="majorHAnsi" w:hAnsiTheme="majorHAnsi" w:cstheme="majorHAnsi"/>
            <w:noProof/>
          </w:rPr>
          <w:t>96</w:t>
        </w:r>
        <w:r w:rsidRPr="00DD5A70">
          <w:rPr>
            <w:rFonts w:asciiTheme="majorHAnsi" w:hAnsiTheme="majorHAnsi" w:cstheme="majorHAnsi"/>
          </w:rPr>
          <w:fldChar w:fldCharType="end"/>
        </w:r>
      </w:sdtContent>
    </w:sdt>
    <w:r w:rsidRPr="000514AE">
      <w:rPr>
        <w:noProof/>
        <w:lang w:eastAsia="zh-TW"/>
      </w:rPr>
      <w:pict>
        <v:rect id="_x0000_s2059" style="position:absolute;left:0;text-align:left;margin-left:0;margin-top:0;width:7.15pt;height:63.95pt;z-index:251670528;mso-height-percent:900;mso-position-horizontal:center;mso-position-horizontal-relative:right-margin-area;mso-position-vertical:bottom;mso-position-vertical-relative:page;mso-height-percent:900;mso-height-relative:bottom-margin-area" fillcolor="#4bacc6 [3208]" strokecolor="#205867 [1608]">
          <w10:wrap anchorx="page" anchory="page"/>
        </v:rect>
      </w:pict>
    </w:r>
  </w:p>
  <w:sdt>
    <w:sdtPr>
      <w:alias w:val="Autor"/>
      <w:id w:val="10350663"/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Content>
      <w:p w:rsidR="008B7BDE" w:rsidRDefault="008B7BDE" w:rsidP="0092483A">
        <w:pPr>
          <w:tabs>
            <w:tab w:val="center" w:pos="4252"/>
          </w:tabs>
          <w:spacing w:before="0"/>
        </w:pPr>
        <w:r>
          <w:t>Fabricio González - Nicolás Sartini</w:t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55E56" w:rsidRDefault="00455E56" w:rsidP="00C94FBE">
      <w:pPr>
        <w:spacing w:before="0" w:line="240" w:lineRule="auto"/>
      </w:pPr>
      <w:r>
        <w:separator/>
      </w:r>
    </w:p>
    <w:p w:rsidR="00455E56" w:rsidRDefault="00455E56"/>
  </w:footnote>
  <w:footnote w:type="continuationSeparator" w:id="0">
    <w:p w:rsidR="00455E56" w:rsidRDefault="00455E56" w:rsidP="00C94FBE">
      <w:pPr>
        <w:spacing w:before="0" w:line="240" w:lineRule="auto"/>
      </w:pPr>
      <w:r>
        <w:continuationSeparator/>
      </w:r>
    </w:p>
    <w:p w:rsidR="00455E56" w:rsidRDefault="00455E56"/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Theme="majorHAnsi" w:eastAsiaTheme="majorEastAsia" w:hAnsiTheme="majorHAnsi" w:cstheme="majorBidi"/>
      </w:rPr>
      <w:alias w:val="Título"/>
      <w:id w:val="11545881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:rsidR="008B7BDE" w:rsidRDefault="008B7BDE">
        <w:pPr>
          <w:pStyle w:val="Encabezado"/>
          <w:rPr>
            <w:rFonts w:asciiTheme="majorHAnsi" w:eastAsiaTheme="majorEastAsia" w:hAnsiTheme="majorHAnsi" w:cstheme="majorBidi"/>
          </w:rPr>
        </w:pPr>
        <w:r>
          <w:rPr>
            <w:rFonts w:asciiTheme="majorHAnsi" w:eastAsiaTheme="majorEastAsia" w:hAnsiTheme="majorHAnsi" w:cstheme="majorBidi"/>
            <w:lang w:val="es-AR"/>
          </w:rPr>
          <w:t>Manual de Usuario</w:t>
        </w:r>
      </w:p>
    </w:sdtContent>
  </w:sdt>
  <w:p w:rsidR="008B7BDE" w:rsidRPr="000F4F97" w:rsidRDefault="008B7BDE" w:rsidP="000F4F97">
    <w:pPr>
      <w:pStyle w:val="Encabezado"/>
      <w:tabs>
        <w:tab w:val="clear" w:pos="4252"/>
        <w:tab w:val="clear" w:pos="8504"/>
        <w:tab w:val="left" w:pos="7740"/>
      </w:tabs>
      <w:ind w:left="0" w:firstLine="0"/>
      <w:rPr>
        <w:rFonts w:asciiTheme="majorHAnsi" w:eastAsiaTheme="majorEastAsia" w:hAnsiTheme="majorHAnsi" w:cstheme="majorBidi"/>
        <w:szCs w:val="36"/>
      </w:rPr>
    </w:pPr>
    <w:r>
      <w:rPr>
        <w:rFonts w:asciiTheme="majorHAnsi" w:eastAsiaTheme="majorEastAsia" w:hAnsiTheme="majorHAnsi" w:cstheme="majorBidi"/>
        <w:noProof/>
        <w:szCs w:val="36"/>
        <w:lang w:val="es-AR" w:eastAsia="es-AR"/>
      </w:rPr>
      <w:drawing>
        <wp:anchor distT="0" distB="0" distL="114300" distR="114300" simplePos="0" relativeHeight="251684864" behindDoc="0" locked="0" layoutInCell="1" allowOverlap="1">
          <wp:simplePos x="0" y="0"/>
          <wp:positionH relativeFrom="margin">
            <wp:posOffset>5235575</wp:posOffset>
          </wp:positionH>
          <wp:positionV relativeFrom="margin">
            <wp:posOffset>-857885</wp:posOffset>
          </wp:positionV>
          <wp:extent cx="669290" cy="669290"/>
          <wp:effectExtent l="19050" t="0" r="0" b="0"/>
          <wp:wrapSquare wrapText="bothSides"/>
          <wp:docPr id="6" name="0 Imagen" descr="psi-negr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si-negr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69290" cy="6692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Theme="majorHAnsi" w:eastAsiaTheme="majorEastAsia" w:hAnsiTheme="majorHAnsi" w:cstheme="majorBidi"/>
        <w:noProof/>
        <w:szCs w:val="36"/>
        <w:lang w:val="es-AR" w:eastAsia="es-AR"/>
      </w:rPr>
      <w:drawing>
        <wp:anchor distT="0" distB="0" distL="114300" distR="114300" simplePos="0" relativeHeight="251682816" behindDoc="0" locked="0" layoutInCell="1" allowOverlap="1">
          <wp:simplePos x="0" y="0"/>
          <wp:positionH relativeFrom="margin">
            <wp:posOffset>-470535</wp:posOffset>
          </wp:positionH>
          <wp:positionV relativeFrom="margin">
            <wp:posOffset>-860425</wp:posOffset>
          </wp:positionV>
          <wp:extent cx="425450" cy="666750"/>
          <wp:effectExtent l="19050" t="0" r="0" b="0"/>
          <wp:wrapSquare wrapText="bothSides"/>
          <wp:docPr id="3" name="1 Imagen" descr="UNPA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UNPA.JP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425450" cy="6667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0514AE" w:rsidRPr="000514AE">
      <w:rPr>
        <w:rFonts w:asciiTheme="majorHAnsi" w:eastAsiaTheme="majorEastAsia" w:hAnsiTheme="majorHAnsi" w:cstheme="majorBidi"/>
        <w:noProof/>
        <w:szCs w:val="36"/>
        <w:lang w:eastAsia="es-ES"/>
      </w:rPr>
      <w:pict>
        <v:rect id="_x0000_s2089" style="position:absolute;margin-left:38.9pt;margin-top:0;width:7.15pt;height:62.9pt;z-index:251680768;mso-height-percent:900;mso-position-horizontal-relative:left-margin-area;mso-position-vertical-relative:page;mso-height-percent:900;mso-height-relative:bottom-margin-area" fillcolor="#4bacc6 [3208]" strokecolor="#205867 [1608]">
          <w10:wrap anchorx="margin" anchory="page"/>
        </v:rect>
      </w:pict>
    </w:r>
    <w:r w:rsidR="000514AE" w:rsidRPr="000514AE">
      <w:rPr>
        <w:rFonts w:asciiTheme="majorHAnsi" w:eastAsiaTheme="majorEastAsia" w:hAnsiTheme="majorHAnsi" w:cstheme="majorBidi"/>
        <w:noProof/>
        <w:szCs w:val="36"/>
        <w:lang w:eastAsia="es-ES"/>
      </w:rPr>
      <w:pict>
        <v:rect id="_x0000_s2082" style="position:absolute;margin-left:549.2pt;margin-top:0;width:7.15pt;height:62.95pt;z-index:251678720;mso-height-percent:900;mso-position-horizontal-relative:left-margin-area;mso-position-vertical-relative:page;mso-height-percent:900;mso-height-relative:bottom-margin-area" fillcolor="#4bacc6 [3208]" strokecolor="#205867 [1608]">
          <w10:wrap anchorx="margin" anchory="page"/>
        </v:rect>
      </w:pict>
    </w:r>
    <w:r w:rsidR="000514AE" w:rsidRPr="000514AE">
      <w:rPr>
        <w:rFonts w:asciiTheme="majorHAnsi" w:eastAsiaTheme="majorEastAsia" w:hAnsiTheme="majorHAnsi" w:cstheme="majorBidi"/>
        <w:noProof/>
        <w:szCs w:val="36"/>
        <w:lang w:eastAsia="es-ES"/>
      </w:rPr>
      <w:pict>
        <v:group id="_x0000_s2083" style="position:absolute;margin-left:0;margin-top:0;width:594.45pt;height:64.2pt;z-index:251679744;mso-width-percent:1000;mso-position-horizontal:center;mso-position-horizontal-relative:page;mso-position-vertical:top;mso-position-vertical-relative:page;mso-width-percent:1000;mso-height-relative:top-margin-area" coordorigin="8,9" coordsize="15823,1439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84" type="#_x0000_t32" style="position:absolute;left:9;top:1431;width:15822;height:0;mso-width-percent:1000;mso-position-horizontal:center;mso-position-horizontal-relative:page;mso-position-vertical:bottom;mso-position-vertical-relative:top-margin-area;mso-width-percent:1000" o:connectortype="straight" strokecolor="#31849b [2408]"/>
          <v:rect id="_x0000_s2085" style="position:absolute;left:8;top:9;width:4031;height:1439;mso-width-percent:400;mso-height-percent:1000;mso-width-percent:400;mso-height-percent:1000;mso-width-relative:margin;mso-height-relative:bottom-margin-area" filled="f" stroked="f"/>
          <w10:wrap anchorx="page" anchory="page"/>
        </v:group>
      </w:pict>
    </w:r>
    <w:sdt>
      <w:sdtPr>
        <w:rPr>
          <w:rFonts w:asciiTheme="majorHAnsi" w:eastAsiaTheme="majorEastAsia" w:hAnsiTheme="majorHAnsi" w:cstheme="majorBidi"/>
          <w:szCs w:val="36"/>
        </w:rPr>
        <w:alias w:val="Subtítulo"/>
        <w:id w:val="11545882"/>
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<w:text/>
      </w:sdtPr>
      <w:sdtContent>
        <w:r>
          <w:rPr>
            <w:rFonts w:asciiTheme="majorHAnsi" w:eastAsiaTheme="majorEastAsia" w:hAnsiTheme="majorHAnsi" w:cstheme="majorBidi"/>
            <w:szCs w:val="36"/>
            <w:lang w:val="es-AR"/>
          </w:rPr>
          <w:t>Sistema VASPA</w:t>
        </w:r>
      </w:sdtContent>
    </w:sdt>
    <w:r>
      <w:rPr>
        <w:rFonts w:asciiTheme="majorHAnsi" w:eastAsiaTheme="majorEastAsia" w:hAnsiTheme="majorHAnsi" w:cstheme="majorBidi"/>
        <w:szCs w:val="36"/>
      </w:rPr>
      <w:tab/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2"/>
    <w:multiLevelType w:val="multilevel"/>
    <w:tmpl w:val="00000002"/>
    <w:lvl w:ilvl="0">
      <w:start w:val="1"/>
      <w:numFmt w:val="decimal"/>
      <w:lvlText w:val=" %1 "/>
      <w:lvlJc w:val="left"/>
      <w:pPr>
        <w:tabs>
          <w:tab w:val="num" w:pos="363"/>
        </w:tabs>
        <w:ind w:left="363" w:hanging="363"/>
      </w:pPr>
    </w:lvl>
    <w:lvl w:ilvl="1">
      <w:start w:val="1"/>
      <w:numFmt w:val="decimal"/>
      <w:lvlText w:val=" %1.%2 "/>
      <w:lvlJc w:val="left"/>
      <w:pPr>
        <w:tabs>
          <w:tab w:val="num" w:pos="723"/>
        </w:tabs>
        <w:ind w:left="723" w:hanging="360"/>
      </w:pPr>
    </w:lvl>
    <w:lvl w:ilvl="2">
      <w:start w:val="1"/>
      <w:numFmt w:val="decimal"/>
      <w:lvlText w:val=" %1.%2.%3 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 %1.%2.%3.%4 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 %1.%2.%3.%4.%5 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 %1.%2.%3.%4.%5.%6 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 %1.%2.%3.%4.%5.%6.%7 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 %1.%2.%3.%4.%5.%6.%7.%8 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 %1.%2.%3.%4.%5.%6.%7.%8.%9 "/>
      <w:lvlJc w:val="left"/>
      <w:pPr>
        <w:tabs>
          <w:tab w:val="num" w:pos="3600"/>
        </w:tabs>
        <w:ind w:left="3600" w:hanging="360"/>
      </w:pPr>
    </w:lvl>
  </w:abstractNum>
  <w:abstractNum w:abstractNumId="1">
    <w:nsid w:val="00000003"/>
    <w:multiLevelType w:val="multilevel"/>
    <w:tmpl w:val="0000000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tarSymbol"/>
        <w:sz w:val="18"/>
        <w:szCs w:val="18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tarSymbol"/>
        <w:sz w:val="18"/>
        <w:szCs w:val="18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tarSymbol"/>
        <w:sz w:val="18"/>
        <w:szCs w:val="18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tarSymbol"/>
        <w:sz w:val="18"/>
        <w:szCs w:val="18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tarSymbol"/>
        <w:sz w:val="18"/>
        <w:szCs w:val="18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tarSymbol"/>
        <w:sz w:val="18"/>
        <w:szCs w:val="18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tarSymbol"/>
        <w:sz w:val="18"/>
        <w:szCs w:val="18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tarSymbol"/>
        <w:sz w:val="18"/>
        <w:szCs w:val="18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tarSymbol"/>
        <w:sz w:val="18"/>
        <w:szCs w:val="18"/>
      </w:rPr>
    </w:lvl>
  </w:abstractNum>
  <w:abstractNum w:abstractNumId="2">
    <w:nsid w:val="00000004"/>
    <w:multiLevelType w:val="multilevel"/>
    <w:tmpl w:val="796A7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tarSymbol"/>
        <w:sz w:val="18"/>
        <w:szCs w:val="18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tarSymbol"/>
        <w:sz w:val="18"/>
        <w:szCs w:val="18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tarSymbol"/>
        <w:sz w:val="18"/>
        <w:szCs w:val="18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tarSymbol"/>
        <w:sz w:val="18"/>
        <w:szCs w:val="18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tarSymbol"/>
        <w:sz w:val="18"/>
        <w:szCs w:val="18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tarSymbol"/>
        <w:sz w:val="18"/>
        <w:szCs w:val="18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tarSymbol"/>
        <w:sz w:val="18"/>
        <w:szCs w:val="18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tarSymbol"/>
        <w:sz w:val="18"/>
        <w:szCs w:val="18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tarSymbol"/>
        <w:sz w:val="18"/>
        <w:szCs w:val="18"/>
      </w:rPr>
    </w:lvl>
  </w:abstractNum>
  <w:abstractNum w:abstractNumId="3">
    <w:nsid w:val="00000005"/>
    <w:multiLevelType w:val="multilevel"/>
    <w:tmpl w:val="0000000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tarSymbol"/>
        <w:sz w:val="18"/>
        <w:szCs w:val="18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tarSymbol"/>
        <w:sz w:val="18"/>
        <w:szCs w:val="18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tarSymbol"/>
        <w:sz w:val="18"/>
        <w:szCs w:val="18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tarSymbol"/>
        <w:sz w:val="18"/>
        <w:szCs w:val="18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tarSymbol"/>
        <w:sz w:val="18"/>
        <w:szCs w:val="18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tarSymbol"/>
        <w:sz w:val="18"/>
        <w:szCs w:val="18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tarSymbol"/>
        <w:sz w:val="18"/>
        <w:szCs w:val="18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tarSymbol"/>
        <w:sz w:val="18"/>
        <w:szCs w:val="18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tarSymbol"/>
        <w:sz w:val="18"/>
        <w:szCs w:val="18"/>
      </w:rPr>
    </w:lvl>
  </w:abstractNum>
  <w:abstractNum w:abstractNumId="4">
    <w:nsid w:val="00000006"/>
    <w:multiLevelType w:val="multilevel"/>
    <w:tmpl w:val="00000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tarSymbol"/>
        <w:sz w:val="18"/>
        <w:szCs w:val="18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tarSymbol"/>
        <w:sz w:val="18"/>
        <w:szCs w:val="18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tarSymbol"/>
        <w:sz w:val="18"/>
        <w:szCs w:val="18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tarSymbol"/>
        <w:sz w:val="18"/>
        <w:szCs w:val="18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tarSymbol"/>
        <w:sz w:val="18"/>
        <w:szCs w:val="18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tarSymbol"/>
        <w:sz w:val="18"/>
        <w:szCs w:val="18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tarSymbol"/>
        <w:sz w:val="18"/>
        <w:szCs w:val="18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tarSymbol"/>
        <w:sz w:val="18"/>
        <w:szCs w:val="18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tarSymbol"/>
        <w:sz w:val="18"/>
        <w:szCs w:val="18"/>
      </w:rPr>
    </w:lvl>
  </w:abstractNum>
  <w:abstractNum w:abstractNumId="5">
    <w:nsid w:val="11EC450D"/>
    <w:multiLevelType w:val="hybridMultilevel"/>
    <w:tmpl w:val="8D1847A2"/>
    <w:lvl w:ilvl="0" w:tplc="0C0A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6">
    <w:nsid w:val="16365D6E"/>
    <w:multiLevelType w:val="hybridMultilevel"/>
    <w:tmpl w:val="16F40FB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5F5799"/>
    <w:multiLevelType w:val="hybridMultilevel"/>
    <w:tmpl w:val="B8F40458"/>
    <w:lvl w:ilvl="0" w:tplc="5E8E03B8">
      <w:start w:val="1"/>
      <w:numFmt w:val="decimal"/>
      <w:lvlText w:val="%1."/>
      <w:lvlJc w:val="left"/>
      <w:pPr>
        <w:ind w:left="720" w:hanging="360"/>
      </w:pPr>
    </w:lvl>
    <w:lvl w:ilvl="1" w:tplc="F990A722" w:tentative="1">
      <w:start w:val="1"/>
      <w:numFmt w:val="lowerLetter"/>
      <w:lvlText w:val="%2."/>
      <w:lvlJc w:val="left"/>
      <w:pPr>
        <w:ind w:left="1440" w:hanging="360"/>
      </w:pPr>
    </w:lvl>
    <w:lvl w:ilvl="2" w:tplc="756C1460" w:tentative="1">
      <w:start w:val="1"/>
      <w:numFmt w:val="lowerRoman"/>
      <w:lvlText w:val="%3."/>
      <w:lvlJc w:val="right"/>
      <w:pPr>
        <w:ind w:left="2160" w:hanging="180"/>
      </w:pPr>
    </w:lvl>
    <w:lvl w:ilvl="3" w:tplc="153E6918" w:tentative="1">
      <w:start w:val="1"/>
      <w:numFmt w:val="decimal"/>
      <w:lvlText w:val="%4."/>
      <w:lvlJc w:val="left"/>
      <w:pPr>
        <w:ind w:left="2880" w:hanging="360"/>
      </w:pPr>
    </w:lvl>
    <w:lvl w:ilvl="4" w:tplc="5E36956C" w:tentative="1">
      <w:start w:val="1"/>
      <w:numFmt w:val="lowerLetter"/>
      <w:lvlText w:val="%5."/>
      <w:lvlJc w:val="left"/>
      <w:pPr>
        <w:ind w:left="3600" w:hanging="360"/>
      </w:pPr>
    </w:lvl>
    <w:lvl w:ilvl="5" w:tplc="D3144174" w:tentative="1">
      <w:start w:val="1"/>
      <w:numFmt w:val="lowerRoman"/>
      <w:lvlText w:val="%6."/>
      <w:lvlJc w:val="right"/>
      <w:pPr>
        <w:ind w:left="4320" w:hanging="180"/>
      </w:pPr>
    </w:lvl>
    <w:lvl w:ilvl="6" w:tplc="52EC7DCE" w:tentative="1">
      <w:start w:val="1"/>
      <w:numFmt w:val="decimal"/>
      <w:lvlText w:val="%7."/>
      <w:lvlJc w:val="left"/>
      <w:pPr>
        <w:ind w:left="5040" w:hanging="360"/>
      </w:pPr>
    </w:lvl>
    <w:lvl w:ilvl="7" w:tplc="D15C2CD6" w:tentative="1">
      <w:start w:val="1"/>
      <w:numFmt w:val="lowerLetter"/>
      <w:lvlText w:val="%8."/>
      <w:lvlJc w:val="left"/>
      <w:pPr>
        <w:ind w:left="5760" w:hanging="360"/>
      </w:pPr>
    </w:lvl>
    <w:lvl w:ilvl="8" w:tplc="8FA4141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87036EC"/>
    <w:multiLevelType w:val="hybridMultilevel"/>
    <w:tmpl w:val="BDFE724A"/>
    <w:lvl w:ilvl="0" w:tplc="E9224652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2D90BB8"/>
    <w:multiLevelType w:val="hybridMultilevel"/>
    <w:tmpl w:val="1D2461DE"/>
    <w:lvl w:ilvl="0" w:tplc="18B8CB8A">
      <w:start w:val="1"/>
      <w:numFmt w:val="decimal"/>
      <w:pStyle w:val="PSI-ComentarioNumeracin"/>
      <w:lvlText w:val="%1."/>
      <w:lvlJc w:val="left"/>
      <w:pPr>
        <w:ind w:left="1072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1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2" w:hanging="360"/>
      </w:pPr>
      <w:rPr>
        <w:rFonts w:ascii="Wingdings" w:hAnsi="Wingdings" w:hint="default"/>
      </w:rPr>
    </w:lvl>
  </w:abstractNum>
  <w:abstractNum w:abstractNumId="10">
    <w:nsid w:val="708E589C"/>
    <w:multiLevelType w:val="multilevel"/>
    <w:tmpl w:val="381042DE"/>
    <w:lvl w:ilvl="0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304"/>
        </w:tabs>
        <w:ind w:left="1304" w:hanging="73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098"/>
        </w:tabs>
        <w:ind w:left="2098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948"/>
        </w:tabs>
        <w:ind w:left="2948" w:hanging="850"/>
      </w:pPr>
      <w:rPr>
        <w:rFonts w:hint="default"/>
      </w:rPr>
    </w:lvl>
    <w:lvl w:ilvl="4">
      <w:start w:val="1"/>
      <w:numFmt w:val="bullet"/>
      <w:lvlText w:val="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</w:abstractNum>
  <w:abstractNum w:abstractNumId="11">
    <w:nsid w:val="7DD64906"/>
    <w:multiLevelType w:val="hybridMultilevel"/>
    <w:tmpl w:val="795E7434"/>
    <w:lvl w:ilvl="0" w:tplc="4D52D046">
      <w:start w:val="1"/>
      <w:numFmt w:val="bullet"/>
      <w:pStyle w:val="PSI-ComentarioVieta"/>
      <w:lvlText w:val=""/>
      <w:lvlJc w:val="left"/>
      <w:pPr>
        <w:ind w:left="1072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1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2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8"/>
  </w:num>
  <w:num w:numId="4">
    <w:abstractNumId w:val="8"/>
  </w:num>
  <w:num w:numId="5">
    <w:abstractNumId w:val="2"/>
  </w:num>
  <w:num w:numId="6">
    <w:abstractNumId w:val="3"/>
  </w:num>
  <w:num w:numId="7">
    <w:abstractNumId w:val="4"/>
  </w:num>
  <w:num w:numId="8">
    <w:abstractNumId w:val="1"/>
  </w:num>
  <w:num w:numId="9">
    <w:abstractNumId w:val="10"/>
  </w:num>
  <w:num w:numId="10">
    <w:abstractNumId w:val="11"/>
  </w:num>
  <w:num w:numId="11">
    <w:abstractNumId w:val="5"/>
  </w:num>
  <w:num w:numId="12">
    <w:abstractNumId w:val="9"/>
  </w:num>
  <w:num w:numId="13">
    <w:abstractNumId w:val="0"/>
  </w:num>
  <w:num w:numId="14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ttachedTemplate r:id="rId1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43010">
      <o:colormru v:ext="edit" colors="#4bacc6"/>
    </o:shapedefaults>
    <o:shapelayout v:ext="edit">
      <o:idmap v:ext="edit" data="2"/>
      <o:rules v:ext="edit">
        <o:r id="V:Rule3" type="connector" idref="#_x0000_s2076"/>
        <o:r id="V:Rule4" type="connector" idref="#_x0000_s2084"/>
      </o:rules>
    </o:shapelayout>
  </w:hdrShapeDefaults>
  <w:footnotePr>
    <w:footnote w:id="-1"/>
    <w:footnote w:id="0"/>
  </w:footnotePr>
  <w:endnotePr>
    <w:endnote w:id="-1"/>
    <w:endnote w:id="0"/>
  </w:endnotePr>
  <w:compat/>
  <w:rsids>
    <w:rsidRoot w:val="00093E0D"/>
    <w:rsid w:val="00003F45"/>
    <w:rsid w:val="000056A2"/>
    <w:rsid w:val="00005E1A"/>
    <w:rsid w:val="0000622D"/>
    <w:rsid w:val="000111C8"/>
    <w:rsid w:val="00011468"/>
    <w:rsid w:val="00011BED"/>
    <w:rsid w:val="00011F81"/>
    <w:rsid w:val="00017EFE"/>
    <w:rsid w:val="00020B5C"/>
    <w:rsid w:val="00021E16"/>
    <w:rsid w:val="000255D6"/>
    <w:rsid w:val="00035647"/>
    <w:rsid w:val="00037F14"/>
    <w:rsid w:val="0004124A"/>
    <w:rsid w:val="000421ED"/>
    <w:rsid w:val="00043082"/>
    <w:rsid w:val="00045F1A"/>
    <w:rsid w:val="000466DE"/>
    <w:rsid w:val="0004729E"/>
    <w:rsid w:val="00047C28"/>
    <w:rsid w:val="00050105"/>
    <w:rsid w:val="000514AE"/>
    <w:rsid w:val="00051E1D"/>
    <w:rsid w:val="000546CE"/>
    <w:rsid w:val="00054764"/>
    <w:rsid w:val="00056D91"/>
    <w:rsid w:val="00060112"/>
    <w:rsid w:val="000601A4"/>
    <w:rsid w:val="0006228E"/>
    <w:rsid w:val="00063180"/>
    <w:rsid w:val="00066EA1"/>
    <w:rsid w:val="00067678"/>
    <w:rsid w:val="000704B4"/>
    <w:rsid w:val="00071A71"/>
    <w:rsid w:val="00071F92"/>
    <w:rsid w:val="00072049"/>
    <w:rsid w:val="0007318D"/>
    <w:rsid w:val="000745E3"/>
    <w:rsid w:val="0007489E"/>
    <w:rsid w:val="00077FDF"/>
    <w:rsid w:val="00084741"/>
    <w:rsid w:val="00085493"/>
    <w:rsid w:val="000873F9"/>
    <w:rsid w:val="00087F53"/>
    <w:rsid w:val="0009185D"/>
    <w:rsid w:val="00091F01"/>
    <w:rsid w:val="0009202A"/>
    <w:rsid w:val="00092BC0"/>
    <w:rsid w:val="00092C6D"/>
    <w:rsid w:val="00093E0D"/>
    <w:rsid w:val="000A0CFA"/>
    <w:rsid w:val="000A0FE7"/>
    <w:rsid w:val="000A2437"/>
    <w:rsid w:val="000A5DB5"/>
    <w:rsid w:val="000B3AF8"/>
    <w:rsid w:val="000B4EC1"/>
    <w:rsid w:val="000B7AA2"/>
    <w:rsid w:val="000C2A12"/>
    <w:rsid w:val="000C4C42"/>
    <w:rsid w:val="000C4E31"/>
    <w:rsid w:val="000C5596"/>
    <w:rsid w:val="000D06B5"/>
    <w:rsid w:val="000D21FB"/>
    <w:rsid w:val="000D4C6E"/>
    <w:rsid w:val="000D5151"/>
    <w:rsid w:val="000E0AAC"/>
    <w:rsid w:val="000E435B"/>
    <w:rsid w:val="000E4B64"/>
    <w:rsid w:val="000E4CA1"/>
    <w:rsid w:val="000F1888"/>
    <w:rsid w:val="000F262B"/>
    <w:rsid w:val="000F4F97"/>
    <w:rsid w:val="000F522A"/>
    <w:rsid w:val="000F79DF"/>
    <w:rsid w:val="0010416D"/>
    <w:rsid w:val="00111C80"/>
    <w:rsid w:val="001139A6"/>
    <w:rsid w:val="00113DF4"/>
    <w:rsid w:val="00115816"/>
    <w:rsid w:val="001163FF"/>
    <w:rsid w:val="00120134"/>
    <w:rsid w:val="0012205F"/>
    <w:rsid w:val="001243E6"/>
    <w:rsid w:val="00135308"/>
    <w:rsid w:val="001410A7"/>
    <w:rsid w:val="00144AE4"/>
    <w:rsid w:val="0014626D"/>
    <w:rsid w:val="00150702"/>
    <w:rsid w:val="00153FF4"/>
    <w:rsid w:val="00165A88"/>
    <w:rsid w:val="0016616C"/>
    <w:rsid w:val="00167635"/>
    <w:rsid w:val="00167DC3"/>
    <w:rsid w:val="00167E16"/>
    <w:rsid w:val="001713B4"/>
    <w:rsid w:val="001726AB"/>
    <w:rsid w:val="00176D49"/>
    <w:rsid w:val="00181183"/>
    <w:rsid w:val="00181589"/>
    <w:rsid w:val="00181E69"/>
    <w:rsid w:val="00183953"/>
    <w:rsid w:val="00184861"/>
    <w:rsid w:val="00184DCB"/>
    <w:rsid w:val="00185A46"/>
    <w:rsid w:val="001861FC"/>
    <w:rsid w:val="0019005B"/>
    <w:rsid w:val="00191198"/>
    <w:rsid w:val="001950C8"/>
    <w:rsid w:val="001953ED"/>
    <w:rsid w:val="001A0562"/>
    <w:rsid w:val="001A1EAB"/>
    <w:rsid w:val="001A2EE6"/>
    <w:rsid w:val="001A3D77"/>
    <w:rsid w:val="001A5E77"/>
    <w:rsid w:val="001A725C"/>
    <w:rsid w:val="001A72A4"/>
    <w:rsid w:val="001C34BD"/>
    <w:rsid w:val="001C6104"/>
    <w:rsid w:val="001C799E"/>
    <w:rsid w:val="001C7BA6"/>
    <w:rsid w:val="001D08A6"/>
    <w:rsid w:val="001D0ED0"/>
    <w:rsid w:val="001D2701"/>
    <w:rsid w:val="001D4104"/>
    <w:rsid w:val="001D5FC4"/>
    <w:rsid w:val="001D7139"/>
    <w:rsid w:val="001D76D1"/>
    <w:rsid w:val="001E0C45"/>
    <w:rsid w:val="001E12C0"/>
    <w:rsid w:val="001E1C12"/>
    <w:rsid w:val="001E6E93"/>
    <w:rsid w:val="001F099D"/>
    <w:rsid w:val="001F2F6F"/>
    <w:rsid w:val="001F3856"/>
    <w:rsid w:val="001F4030"/>
    <w:rsid w:val="001F5D67"/>
    <w:rsid w:val="001F5F92"/>
    <w:rsid w:val="001F6728"/>
    <w:rsid w:val="00202AF4"/>
    <w:rsid w:val="00204F6F"/>
    <w:rsid w:val="00205DA9"/>
    <w:rsid w:val="0020621B"/>
    <w:rsid w:val="0020644F"/>
    <w:rsid w:val="0020720B"/>
    <w:rsid w:val="00214B74"/>
    <w:rsid w:val="00217A70"/>
    <w:rsid w:val="00217CE4"/>
    <w:rsid w:val="0022017D"/>
    <w:rsid w:val="00220618"/>
    <w:rsid w:val="00222424"/>
    <w:rsid w:val="0022269B"/>
    <w:rsid w:val="00224B75"/>
    <w:rsid w:val="0022602C"/>
    <w:rsid w:val="00226699"/>
    <w:rsid w:val="00226B24"/>
    <w:rsid w:val="0023199A"/>
    <w:rsid w:val="0023359E"/>
    <w:rsid w:val="002365AA"/>
    <w:rsid w:val="002434E4"/>
    <w:rsid w:val="00250024"/>
    <w:rsid w:val="0025066F"/>
    <w:rsid w:val="00253D2B"/>
    <w:rsid w:val="00256540"/>
    <w:rsid w:val="00256892"/>
    <w:rsid w:val="00256C13"/>
    <w:rsid w:val="00257B05"/>
    <w:rsid w:val="002602E7"/>
    <w:rsid w:val="00263EEA"/>
    <w:rsid w:val="00265F14"/>
    <w:rsid w:val="0026678C"/>
    <w:rsid w:val="00266C42"/>
    <w:rsid w:val="00272A46"/>
    <w:rsid w:val="002800C6"/>
    <w:rsid w:val="00281BB1"/>
    <w:rsid w:val="00283E5A"/>
    <w:rsid w:val="00285FBD"/>
    <w:rsid w:val="002930E1"/>
    <w:rsid w:val="00293B07"/>
    <w:rsid w:val="002951DA"/>
    <w:rsid w:val="0029548F"/>
    <w:rsid w:val="00295CA9"/>
    <w:rsid w:val="002A1111"/>
    <w:rsid w:val="002A41AA"/>
    <w:rsid w:val="002A5A57"/>
    <w:rsid w:val="002B0BBA"/>
    <w:rsid w:val="002B506A"/>
    <w:rsid w:val="002B54CD"/>
    <w:rsid w:val="002B5782"/>
    <w:rsid w:val="002B5AF9"/>
    <w:rsid w:val="002B7111"/>
    <w:rsid w:val="002B72E3"/>
    <w:rsid w:val="002B7A18"/>
    <w:rsid w:val="002C094B"/>
    <w:rsid w:val="002C13B0"/>
    <w:rsid w:val="002C19E4"/>
    <w:rsid w:val="002C1BC1"/>
    <w:rsid w:val="002C3CE5"/>
    <w:rsid w:val="002C470D"/>
    <w:rsid w:val="002D094E"/>
    <w:rsid w:val="002D0CCB"/>
    <w:rsid w:val="002D1B5A"/>
    <w:rsid w:val="002D2410"/>
    <w:rsid w:val="002D2E50"/>
    <w:rsid w:val="002E035D"/>
    <w:rsid w:val="002E0AB6"/>
    <w:rsid w:val="002E16AF"/>
    <w:rsid w:val="002E36B4"/>
    <w:rsid w:val="002E7281"/>
    <w:rsid w:val="002E7874"/>
    <w:rsid w:val="002F0D77"/>
    <w:rsid w:val="002F1461"/>
    <w:rsid w:val="002F2BC5"/>
    <w:rsid w:val="002F3D9D"/>
    <w:rsid w:val="002F55CC"/>
    <w:rsid w:val="0030156E"/>
    <w:rsid w:val="0030402F"/>
    <w:rsid w:val="00305A88"/>
    <w:rsid w:val="00306993"/>
    <w:rsid w:val="00307E40"/>
    <w:rsid w:val="00310599"/>
    <w:rsid w:val="003130E0"/>
    <w:rsid w:val="003130E3"/>
    <w:rsid w:val="00313D10"/>
    <w:rsid w:val="003149A1"/>
    <w:rsid w:val="003150C3"/>
    <w:rsid w:val="00315B21"/>
    <w:rsid w:val="003163C6"/>
    <w:rsid w:val="00316574"/>
    <w:rsid w:val="00324034"/>
    <w:rsid w:val="00326CE4"/>
    <w:rsid w:val="00327068"/>
    <w:rsid w:val="00331FC7"/>
    <w:rsid w:val="00334209"/>
    <w:rsid w:val="0033655A"/>
    <w:rsid w:val="00340C1D"/>
    <w:rsid w:val="00344258"/>
    <w:rsid w:val="00344E6E"/>
    <w:rsid w:val="00346864"/>
    <w:rsid w:val="003474AA"/>
    <w:rsid w:val="00350E39"/>
    <w:rsid w:val="0035183E"/>
    <w:rsid w:val="00351C49"/>
    <w:rsid w:val="003538C0"/>
    <w:rsid w:val="003560F2"/>
    <w:rsid w:val="00356A63"/>
    <w:rsid w:val="00362917"/>
    <w:rsid w:val="00363FD1"/>
    <w:rsid w:val="0036473F"/>
    <w:rsid w:val="0037065A"/>
    <w:rsid w:val="00371CE6"/>
    <w:rsid w:val="00375778"/>
    <w:rsid w:val="00381507"/>
    <w:rsid w:val="00382EAF"/>
    <w:rsid w:val="003841FD"/>
    <w:rsid w:val="00384226"/>
    <w:rsid w:val="003857BA"/>
    <w:rsid w:val="003912F9"/>
    <w:rsid w:val="00394ECE"/>
    <w:rsid w:val="003962E2"/>
    <w:rsid w:val="00397566"/>
    <w:rsid w:val="003975E3"/>
    <w:rsid w:val="003A1902"/>
    <w:rsid w:val="003A2C97"/>
    <w:rsid w:val="003A34BD"/>
    <w:rsid w:val="003A7AD8"/>
    <w:rsid w:val="003B09EC"/>
    <w:rsid w:val="003B0E1B"/>
    <w:rsid w:val="003B2272"/>
    <w:rsid w:val="003B7534"/>
    <w:rsid w:val="003B7F1F"/>
    <w:rsid w:val="003C3A14"/>
    <w:rsid w:val="003C4559"/>
    <w:rsid w:val="003C54B1"/>
    <w:rsid w:val="003C57DF"/>
    <w:rsid w:val="003C5BDC"/>
    <w:rsid w:val="003D0720"/>
    <w:rsid w:val="003D162A"/>
    <w:rsid w:val="003D1FF3"/>
    <w:rsid w:val="003D226B"/>
    <w:rsid w:val="003D66C7"/>
    <w:rsid w:val="003E12FE"/>
    <w:rsid w:val="003E36B9"/>
    <w:rsid w:val="003E4C9C"/>
    <w:rsid w:val="003F2B64"/>
    <w:rsid w:val="003F6C67"/>
    <w:rsid w:val="003F773F"/>
    <w:rsid w:val="0040066E"/>
    <w:rsid w:val="0040270F"/>
    <w:rsid w:val="00406EA1"/>
    <w:rsid w:val="0041189A"/>
    <w:rsid w:val="00413383"/>
    <w:rsid w:val="00413B38"/>
    <w:rsid w:val="00415351"/>
    <w:rsid w:val="00420476"/>
    <w:rsid w:val="00421870"/>
    <w:rsid w:val="00426225"/>
    <w:rsid w:val="00430A03"/>
    <w:rsid w:val="004344D2"/>
    <w:rsid w:val="00436418"/>
    <w:rsid w:val="004366FB"/>
    <w:rsid w:val="00436862"/>
    <w:rsid w:val="00443594"/>
    <w:rsid w:val="00450584"/>
    <w:rsid w:val="00451E91"/>
    <w:rsid w:val="004525FF"/>
    <w:rsid w:val="004551B6"/>
    <w:rsid w:val="00455E56"/>
    <w:rsid w:val="00456613"/>
    <w:rsid w:val="0047419B"/>
    <w:rsid w:val="00476CBC"/>
    <w:rsid w:val="004807AF"/>
    <w:rsid w:val="00480BA9"/>
    <w:rsid w:val="00481742"/>
    <w:rsid w:val="00483274"/>
    <w:rsid w:val="00483525"/>
    <w:rsid w:val="00484C92"/>
    <w:rsid w:val="0048781D"/>
    <w:rsid w:val="00487DE1"/>
    <w:rsid w:val="00487F57"/>
    <w:rsid w:val="00490FD7"/>
    <w:rsid w:val="00491BE9"/>
    <w:rsid w:val="00493421"/>
    <w:rsid w:val="004958C5"/>
    <w:rsid w:val="00497E85"/>
    <w:rsid w:val="004A0D31"/>
    <w:rsid w:val="004A474C"/>
    <w:rsid w:val="004A51A1"/>
    <w:rsid w:val="004A54C8"/>
    <w:rsid w:val="004A6033"/>
    <w:rsid w:val="004C3CA5"/>
    <w:rsid w:val="004C4FB8"/>
    <w:rsid w:val="004C5D7E"/>
    <w:rsid w:val="004D2C76"/>
    <w:rsid w:val="004D45CD"/>
    <w:rsid w:val="004D5185"/>
    <w:rsid w:val="004D538F"/>
    <w:rsid w:val="004D76A8"/>
    <w:rsid w:val="004E0526"/>
    <w:rsid w:val="004E0E1F"/>
    <w:rsid w:val="004E2BF5"/>
    <w:rsid w:val="004E3134"/>
    <w:rsid w:val="004E3CBB"/>
    <w:rsid w:val="004E443A"/>
    <w:rsid w:val="004E4935"/>
    <w:rsid w:val="004F0B8C"/>
    <w:rsid w:val="004F1264"/>
    <w:rsid w:val="004F3EFC"/>
    <w:rsid w:val="004F4D25"/>
    <w:rsid w:val="004F7A95"/>
    <w:rsid w:val="005017FA"/>
    <w:rsid w:val="005046A5"/>
    <w:rsid w:val="00504A67"/>
    <w:rsid w:val="00511C01"/>
    <w:rsid w:val="00511D9A"/>
    <w:rsid w:val="00512D36"/>
    <w:rsid w:val="00513B49"/>
    <w:rsid w:val="00515617"/>
    <w:rsid w:val="00524A12"/>
    <w:rsid w:val="00525863"/>
    <w:rsid w:val="00525D80"/>
    <w:rsid w:val="00537098"/>
    <w:rsid w:val="005423EE"/>
    <w:rsid w:val="005460EE"/>
    <w:rsid w:val="00552D9E"/>
    <w:rsid w:val="005531D6"/>
    <w:rsid w:val="005567AE"/>
    <w:rsid w:val="005579B5"/>
    <w:rsid w:val="00560E65"/>
    <w:rsid w:val="00561B1D"/>
    <w:rsid w:val="00561DB6"/>
    <w:rsid w:val="00562AA9"/>
    <w:rsid w:val="00564033"/>
    <w:rsid w:val="0056558D"/>
    <w:rsid w:val="00570F4F"/>
    <w:rsid w:val="0057224C"/>
    <w:rsid w:val="00572D54"/>
    <w:rsid w:val="005757C7"/>
    <w:rsid w:val="00576F36"/>
    <w:rsid w:val="005809C7"/>
    <w:rsid w:val="00584324"/>
    <w:rsid w:val="005853A9"/>
    <w:rsid w:val="005857BB"/>
    <w:rsid w:val="00587531"/>
    <w:rsid w:val="00592D01"/>
    <w:rsid w:val="00595019"/>
    <w:rsid w:val="0059596F"/>
    <w:rsid w:val="0059632A"/>
    <w:rsid w:val="00596AFB"/>
    <w:rsid w:val="00597876"/>
    <w:rsid w:val="00597A23"/>
    <w:rsid w:val="005A0664"/>
    <w:rsid w:val="005A19B8"/>
    <w:rsid w:val="005A2F8D"/>
    <w:rsid w:val="005A3759"/>
    <w:rsid w:val="005A52A2"/>
    <w:rsid w:val="005A6725"/>
    <w:rsid w:val="005B20A2"/>
    <w:rsid w:val="005B4542"/>
    <w:rsid w:val="005B5AEE"/>
    <w:rsid w:val="005B5D10"/>
    <w:rsid w:val="005B6373"/>
    <w:rsid w:val="005B78D5"/>
    <w:rsid w:val="005C1B68"/>
    <w:rsid w:val="005C3434"/>
    <w:rsid w:val="005C55AC"/>
    <w:rsid w:val="005C6EBE"/>
    <w:rsid w:val="005D76A3"/>
    <w:rsid w:val="005E4726"/>
    <w:rsid w:val="005E76A4"/>
    <w:rsid w:val="005F08FF"/>
    <w:rsid w:val="005F133C"/>
    <w:rsid w:val="005F1F74"/>
    <w:rsid w:val="005F21E0"/>
    <w:rsid w:val="005F33EB"/>
    <w:rsid w:val="005F5429"/>
    <w:rsid w:val="005F60BA"/>
    <w:rsid w:val="0060098D"/>
    <w:rsid w:val="00604B52"/>
    <w:rsid w:val="0060576F"/>
    <w:rsid w:val="00612017"/>
    <w:rsid w:val="006124BF"/>
    <w:rsid w:val="00612FF4"/>
    <w:rsid w:val="00613589"/>
    <w:rsid w:val="0061423B"/>
    <w:rsid w:val="00616A6E"/>
    <w:rsid w:val="006177BF"/>
    <w:rsid w:val="00624316"/>
    <w:rsid w:val="00626A7D"/>
    <w:rsid w:val="00627977"/>
    <w:rsid w:val="00630809"/>
    <w:rsid w:val="00634E77"/>
    <w:rsid w:val="00637341"/>
    <w:rsid w:val="00653C38"/>
    <w:rsid w:val="006558C7"/>
    <w:rsid w:val="00663116"/>
    <w:rsid w:val="00663725"/>
    <w:rsid w:val="00665603"/>
    <w:rsid w:val="006700BF"/>
    <w:rsid w:val="0067282E"/>
    <w:rsid w:val="00672E01"/>
    <w:rsid w:val="006733A1"/>
    <w:rsid w:val="00683D02"/>
    <w:rsid w:val="00687A1A"/>
    <w:rsid w:val="00690A5A"/>
    <w:rsid w:val="006919D5"/>
    <w:rsid w:val="00691AC2"/>
    <w:rsid w:val="00692CAD"/>
    <w:rsid w:val="006977D0"/>
    <w:rsid w:val="006A1215"/>
    <w:rsid w:val="006A2495"/>
    <w:rsid w:val="006A3E6A"/>
    <w:rsid w:val="006A4DD1"/>
    <w:rsid w:val="006A6E05"/>
    <w:rsid w:val="006B15E2"/>
    <w:rsid w:val="006B3371"/>
    <w:rsid w:val="006B7412"/>
    <w:rsid w:val="006C2203"/>
    <w:rsid w:val="006C47F8"/>
    <w:rsid w:val="006C4A64"/>
    <w:rsid w:val="006D0E55"/>
    <w:rsid w:val="006D3634"/>
    <w:rsid w:val="006D4C72"/>
    <w:rsid w:val="006D728E"/>
    <w:rsid w:val="006E0B1D"/>
    <w:rsid w:val="006E1C9F"/>
    <w:rsid w:val="006E2E10"/>
    <w:rsid w:val="006E3853"/>
    <w:rsid w:val="006E3FEF"/>
    <w:rsid w:val="006E51EC"/>
    <w:rsid w:val="006E5B5A"/>
    <w:rsid w:val="006F2A3A"/>
    <w:rsid w:val="006F3234"/>
    <w:rsid w:val="006F47FB"/>
    <w:rsid w:val="006F4EAE"/>
    <w:rsid w:val="006F52B8"/>
    <w:rsid w:val="006F6258"/>
    <w:rsid w:val="006F72CF"/>
    <w:rsid w:val="00703728"/>
    <w:rsid w:val="0070494E"/>
    <w:rsid w:val="00705C02"/>
    <w:rsid w:val="0070678E"/>
    <w:rsid w:val="00707245"/>
    <w:rsid w:val="0071079E"/>
    <w:rsid w:val="00710BA6"/>
    <w:rsid w:val="00710DAA"/>
    <w:rsid w:val="00710FD8"/>
    <w:rsid w:val="00711DF8"/>
    <w:rsid w:val="007129FB"/>
    <w:rsid w:val="00713231"/>
    <w:rsid w:val="00713B09"/>
    <w:rsid w:val="00717805"/>
    <w:rsid w:val="00721DBA"/>
    <w:rsid w:val="007221EE"/>
    <w:rsid w:val="00723A7A"/>
    <w:rsid w:val="007244A3"/>
    <w:rsid w:val="00733C72"/>
    <w:rsid w:val="00734F96"/>
    <w:rsid w:val="0073786A"/>
    <w:rsid w:val="00742CED"/>
    <w:rsid w:val="007447BE"/>
    <w:rsid w:val="00745B22"/>
    <w:rsid w:val="00746677"/>
    <w:rsid w:val="007658A0"/>
    <w:rsid w:val="00767BC2"/>
    <w:rsid w:val="0077174C"/>
    <w:rsid w:val="00772945"/>
    <w:rsid w:val="00772988"/>
    <w:rsid w:val="007747E3"/>
    <w:rsid w:val="0077508E"/>
    <w:rsid w:val="00776374"/>
    <w:rsid w:val="0078178F"/>
    <w:rsid w:val="00781ECE"/>
    <w:rsid w:val="0078463D"/>
    <w:rsid w:val="00784B46"/>
    <w:rsid w:val="00791AB1"/>
    <w:rsid w:val="00797079"/>
    <w:rsid w:val="007A028D"/>
    <w:rsid w:val="007A2939"/>
    <w:rsid w:val="007A33C6"/>
    <w:rsid w:val="007B08A6"/>
    <w:rsid w:val="007B0A69"/>
    <w:rsid w:val="007B151B"/>
    <w:rsid w:val="007B2E53"/>
    <w:rsid w:val="007B4A20"/>
    <w:rsid w:val="007C133D"/>
    <w:rsid w:val="007C39B1"/>
    <w:rsid w:val="007C742C"/>
    <w:rsid w:val="007D3202"/>
    <w:rsid w:val="007D3406"/>
    <w:rsid w:val="007D73CF"/>
    <w:rsid w:val="007D7477"/>
    <w:rsid w:val="007D78A5"/>
    <w:rsid w:val="007E07D2"/>
    <w:rsid w:val="007E1B23"/>
    <w:rsid w:val="007E244A"/>
    <w:rsid w:val="007E65AD"/>
    <w:rsid w:val="007E66A5"/>
    <w:rsid w:val="007F0DE2"/>
    <w:rsid w:val="007F0FD5"/>
    <w:rsid w:val="007F38C0"/>
    <w:rsid w:val="00801130"/>
    <w:rsid w:val="008023C4"/>
    <w:rsid w:val="00803470"/>
    <w:rsid w:val="00805350"/>
    <w:rsid w:val="00805610"/>
    <w:rsid w:val="00814788"/>
    <w:rsid w:val="00814B22"/>
    <w:rsid w:val="00814E2F"/>
    <w:rsid w:val="00816B5F"/>
    <w:rsid w:val="00817955"/>
    <w:rsid w:val="00821142"/>
    <w:rsid w:val="00822C20"/>
    <w:rsid w:val="0082397C"/>
    <w:rsid w:val="00830D61"/>
    <w:rsid w:val="00830D85"/>
    <w:rsid w:val="00831096"/>
    <w:rsid w:val="0083552D"/>
    <w:rsid w:val="00835FDC"/>
    <w:rsid w:val="00836EF1"/>
    <w:rsid w:val="0084328A"/>
    <w:rsid w:val="008463B4"/>
    <w:rsid w:val="00847BA1"/>
    <w:rsid w:val="00850850"/>
    <w:rsid w:val="00851022"/>
    <w:rsid w:val="008538BE"/>
    <w:rsid w:val="008539BD"/>
    <w:rsid w:val="00855A13"/>
    <w:rsid w:val="00861B8F"/>
    <w:rsid w:val="00862F48"/>
    <w:rsid w:val="008652EE"/>
    <w:rsid w:val="00865935"/>
    <w:rsid w:val="00866124"/>
    <w:rsid w:val="00866435"/>
    <w:rsid w:val="0086687C"/>
    <w:rsid w:val="00867DE9"/>
    <w:rsid w:val="00870183"/>
    <w:rsid w:val="00870574"/>
    <w:rsid w:val="008725CE"/>
    <w:rsid w:val="0087779D"/>
    <w:rsid w:val="00884121"/>
    <w:rsid w:val="00884313"/>
    <w:rsid w:val="00885BB2"/>
    <w:rsid w:val="008860FE"/>
    <w:rsid w:val="0089139A"/>
    <w:rsid w:val="00895570"/>
    <w:rsid w:val="00895821"/>
    <w:rsid w:val="00895A08"/>
    <w:rsid w:val="00895CE0"/>
    <w:rsid w:val="008970F4"/>
    <w:rsid w:val="008A0B4A"/>
    <w:rsid w:val="008A42A2"/>
    <w:rsid w:val="008A6CF6"/>
    <w:rsid w:val="008A7E37"/>
    <w:rsid w:val="008B1983"/>
    <w:rsid w:val="008B23CA"/>
    <w:rsid w:val="008B3B0F"/>
    <w:rsid w:val="008B7BDE"/>
    <w:rsid w:val="008C19F8"/>
    <w:rsid w:val="008C36AB"/>
    <w:rsid w:val="008D112A"/>
    <w:rsid w:val="008D2599"/>
    <w:rsid w:val="008D5B77"/>
    <w:rsid w:val="008E37BA"/>
    <w:rsid w:val="008E48FB"/>
    <w:rsid w:val="008F00F7"/>
    <w:rsid w:val="008F2664"/>
    <w:rsid w:val="008F304D"/>
    <w:rsid w:val="0090060C"/>
    <w:rsid w:val="0090477C"/>
    <w:rsid w:val="00904CB6"/>
    <w:rsid w:val="0090525E"/>
    <w:rsid w:val="0091159B"/>
    <w:rsid w:val="0091400C"/>
    <w:rsid w:val="00915D3A"/>
    <w:rsid w:val="00917261"/>
    <w:rsid w:val="009179A5"/>
    <w:rsid w:val="00917F16"/>
    <w:rsid w:val="00921F8E"/>
    <w:rsid w:val="00923387"/>
    <w:rsid w:val="0092483A"/>
    <w:rsid w:val="00924E75"/>
    <w:rsid w:val="009261E7"/>
    <w:rsid w:val="009309F8"/>
    <w:rsid w:val="009341BD"/>
    <w:rsid w:val="0093765A"/>
    <w:rsid w:val="00937F4F"/>
    <w:rsid w:val="00942049"/>
    <w:rsid w:val="00944D6E"/>
    <w:rsid w:val="009541EA"/>
    <w:rsid w:val="00957E12"/>
    <w:rsid w:val="00962AF0"/>
    <w:rsid w:val="00963D8B"/>
    <w:rsid w:val="0096407C"/>
    <w:rsid w:val="00965E3F"/>
    <w:rsid w:val="0096683E"/>
    <w:rsid w:val="00970362"/>
    <w:rsid w:val="00970846"/>
    <w:rsid w:val="0097233C"/>
    <w:rsid w:val="0098045E"/>
    <w:rsid w:val="00983CDE"/>
    <w:rsid w:val="009842BC"/>
    <w:rsid w:val="009864BD"/>
    <w:rsid w:val="00990268"/>
    <w:rsid w:val="0099038E"/>
    <w:rsid w:val="00995299"/>
    <w:rsid w:val="009A1A1F"/>
    <w:rsid w:val="009A3173"/>
    <w:rsid w:val="009B2B90"/>
    <w:rsid w:val="009B35C9"/>
    <w:rsid w:val="009B56D7"/>
    <w:rsid w:val="009C09EE"/>
    <w:rsid w:val="009C41D6"/>
    <w:rsid w:val="009C7432"/>
    <w:rsid w:val="009C7A69"/>
    <w:rsid w:val="009D07BA"/>
    <w:rsid w:val="009D2251"/>
    <w:rsid w:val="009D31B1"/>
    <w:rsid w:val="009D353F"/>
    <w:rsid w:val="009D4173"/>
    <w:rsid w:val="009D417B"/>
    <w:rsid w:val="009E25EF"/>
    <w:rsid w:val="009E4588"/>
    <w:rsid w:val="009E4DA8"/>
    <w:rsid w:val="009E58F5"/>
    <w:rsid w:val="009F126D"/>
    <w:rsid w:val="009F12F4"/>
    <w:rsid w:val="009F4449"/>
    <w:rsid w:val="009F4DA7"/>
    <w:rsid w:val="00A0436A"/>
    <w:rsid w:val="00A05240"/>
    <w:rsid w:val="00A0731F"/>
    <w:rsid w:val="00A07FC2"/>
    <w:rsid w:val="00A1086C"/>
    <w:rsid w:val="00A12B5B"/>
    <w:rsid w:val="00A12EAF"/>
    <w:rsid w:val="00A13DBA"/>
    <w:rsid w:val="00A13DE8"/>
    <w:rsid w:val="00A1643A"/>
    <w:rsid w:val="00A17232"/>
    <w:rsid w:val="00A17D1B"/>
    <w:rsid w:val="00A23CFD"/>
    <w:rsid w:val="00A2496D"/>
    <w:rsid w:val="00A2537F"/>
    <w:rsid w:val="00A2757B"/>
    <w:rsid w:val="00A304B6"/>
    <w:rsid w:val="00A30CD7"/>
    <w:rsid w:val="00A33299"/>
    <w:rsid w:val="00A339F3"/>
    <w:rsid w:val="00A409E9"/>
    <w:rsid w:val="00A41344"/>
    <w:rsid w:val="00A42061"/>
    <w:rsid w:val="00A4239D"/>
    <w:rsid w:val="00A4355A"/>
    <w:rsid w:val="00A45630"/>
    <w:rsid w:val="00A50489"/>
    <w:rsid w:val="00A50ABB"/>
    <w:rsid w:val="00A51A13"/>
    <w:rsid w:val="00A54EDB"/>
    <w:rsid w:val="00A57E18"/>
    <w:rsid w:val="00A61269"/>
    <w:rsid w:val="00A63569"/>
    <w:rsid w:val="00A66E78"/>
    <w:rsid w:val="00A670E3"/>
    <w:rsid w:val="00A733A3"/>
    <w:rsid w:val="00A744B4"/>
    <w:rsid w:val="00A85103"/>
    <w:rsid w:val="00A85DB2"/>
    <w:rsid w:val="00A86EBA"/>
    <w:rsid w:val="00A9033E"/>
    <w:rsid w:val="00A92B9D"/>
    <w:rsid w:val="00A93244"/>
    <w:rsid w:val="00A96358"/>
    <w:rsid w:val="00AA1AFB"/>
    <w:rsid w:val="00AA3DB3"/>
    <w:rsid w:val="00AA55DA"/>
    <w:rsid w:val="00AA78EA"/>
    <w:rsid w:val="00AA790C"/>
    <w:rsid w:val="00AB4310"/>
    <w:rsid w:val="00AB6838"/>
    <w:rsid w:val="00AB6B91"/>
    <w:rsid w:val="00AC225E"/>
    <w:rsid w:val="00AC2D43"/>
    <w:rsid w:val="00AC42BE"/>
    <w:rsid w:val="00AC461C"/>
    <w:rsid w:val="00AC76CE"/>
    <w:rsid w:val="00AD093C"/>
    <w:rsid w:val="00AD2232"/>
    <w:rsid w:val="00AD4701"/>
    <w:rsid w:val="00AD5450"/>
    <w:rsid w:val="00AD68CE"/>
    <w:rsid w:val="00AD750A"/>
    <w:rsid w:val="00AE0C53"/>
    <w:rsid w:val="00AE1960"/>
    <w:rsid w:val="00AE1C03"/>
    <w:rsid w:val="00AE7648"/>
    <w:rsid w:val="00AF4C0F"/>
    <w:rsid w:val="00AF627F"/>
    <w:rsid w:val="00AF6A79"/>
    <w:rsid w:val="00AF6C07"/>
    <w:rsid w:val="00AF7391"/>
    <w:rsid w:val="00AF73E4"/>
    <w:rsid w:val="00AF78EA"/>
    <w:rsid w:val="00B01480"/>
    <w:rsid w:val="00B01BDA"/>
    <w:rsid w:val="00B02CB9"/>
    <w:rsid w:val="00B0695A"/>
    <w:rsid w:val="00B071F2"/>
    <w:rsid w:val="00B138FE"/>
    <w:rsid w:val="00B144C2"/>
    <w:rsid w:val="00B14F1B"/>
    <w:rsid w:val="00B1766D"/>
    <w:rsid w:val="00B20663"/>
    <w:rsid w:val="00B21F60"/>
    <w:rsid w:val="00B228BE"/>
    <w:rsid w:val="00B2298F"/>
    <w:rsid w:val="00B23585"/>
    <w:rsid w:val="00B244A6"/>
    <w:rsid w:val="00B24DEA"/>
    <w:rsid w:val="00B251C8"/>
    <w:rsid w:val="00B260F5"/>
    <w:rsid w:val="00B27B83"/>
    <w:rsid w:val="00B32896"/>
    <w:rsid w:val="00B36630"/>
    <w:rsid w:val="00B36B62"/>
    <w:rsid w:val="00B40FEC"/>
    <w:rsid w:val="00B433AB"/>
    <w:rsid w:val="00B453C7"/>
    <w:rsid w:val="00B57F74"/>
    <w:rsid w:val="00B64180"/>
    <w:rsid w:val="00B751F3"/>
    <w:rsid w:val="00B7658E"/>
    <w:rsid w:val="00B7781F"/>
    <w:rsid w:val="00B77F48"/>
    <w:rsid w:val="00B85DBB"/>
    <w:rsid w:val="00B91886"/>
    <w:rsid w:val="00B91A5E"/>
    <w:rsid w:val="00B91F5F"/>
    <w:rsid w:val="00B926BC"/>
    <w:rsid w:val="00B92D03"/>
    <w:rsid w:val="00B92D9A"/>
    <w:rsid w:val="00B935D5"/>
    <w:rsid w:val="00B95B2C"/>
    <w:rsid w:val="00BA1A48"/>
    <w:rsid w:val="00BA21AA"/>
    <w:rsid w:val="00BA699A"/>
    <w:rsid w:val="00BA73D7"/>
    <w:rsid w:val="00BB01D8"/>
    <w:rsid w:val="00BB1B69"/>
    <w:rsid w:val="00BB23C2"/>
    <w:rsid w:val="00BB2FF2"/>
    <w:rsid w:val="00BB493B"/>
    <w:rsid w:val="00BB4A41"/>
    <w:rsid w:val="00BB6AAE"/>
    <w:rsid w:val="00BB6D1B"/>
    <w:rsid w:val="00BB7855"/>
    <w:rsid w:val="00BC162B"/>
    <w:rsid w:val="00BC2EB1"/>
    <w:rsid w:val="00BC2ED4"/>
    <w:rsid w:val="00BC438E"/>
    <w:rsid w:val="00BC5404"/>
    <w:rsid w:val="00BC66E7"/>
    <w:rsid w:val="00BC68ED"/>
    <w:rsid w:val="00BD161A"/>
    <w:rsid w:val="00BD1BF1"/>
    <w:rsid w:val="00BE222D"/>
    <w:rsid w:val="00BE32A5"/>
    <w:rsid w:val="00BE3530"/>
    <w:rsid w:val="00BE514E"/>
    <w:rsid w:val="00BF06D2"/>
    <w:rsid w:val="00BF3BD2"/>
    <w:rsid w:val="00BF7007"/>
    <w:rsid w:val="00C05700"/>
    <w:rsid w:val="00C1389C"/>
    <w:rsid w:val="00C1440D"/>
    <w:rsid w:val="00C1462A"/>
    <w:rsid w:val="00C219F0"/>
    <w:rsid w:val="00C23F8C"/>
    <w:rsid w:val="00C241FB"/>
    <w:rsid w:val="00C24B3B"/>
    <w:rsid w:val="00C24CDC"/>
    <w:rsid w:val="00C263F5"/>
    <w:rsid w:val="00C26C78"/>
    <w:rsid w:val="00C31232"/>
    <w:rsid w:val="00C34725"/>
    <w:rsid w:val="00C34CA0"/>
    <w:rsid w:val="00C35060"/>
    <w:rsid w:val="00C42873"/>
    <w:rsid w:val="00C42C59"/>
    <w:rsid w:val="00C432B8"/>
    <w:rsid w:val="00C43EC0"/>
    <w:rsid w:val="00C46234"/>
    <w:rsid w:val="00C46E41"/>
    <w:rsid w:val="00C479CC"/>
    <w:rsid w:val="00C5135E"/>
    <w:rsid w:val="00C51754"/>
    <w:rsid w:val="00C539D1"/>
    <w:rsid w:val="00C61304"/>
    <w:rsid w:val="00C63FE4"/>
    <w:rsid w:val="00C6518A"/>
    <w:rsid w:val="00C67221"/>
    <w:rsid w:val="00C6733A"/>
    <w:rsid w:val="00C67EBC"/>
    <w:rsid w:val="00C704B3"/>
    <w:rsid w:val="00C70702"/>
    <w:rsid w:val="00C75C4E"/>
    <w:rsid w:val="00C7670E"/>
    <w:rsid w:val="00C76769"/>
    <w:rsid w:val="00C76E48"/>
    <w:rsid w:val="00C80CC6"/>
    <w:rsid w:val="00C80D2F"/>
    <w:rsid w:val="00C82500"/>
    <w:rsid w:val="00C8444F"/>
    <w:rsid w:val="00C852DB"/>
    <w:rsid w:val="00C872BB"/>
    <w:rsid w:val="00C94E03"/>
    <w:rsid w:val="00C94FBE"/>
    <w:rsid w:val="00C97237"/>
    <w:rsid w:val="00C97238"/>
    <w:rsid w:val="00CA1A35"/>
    <w:rsid w:val="00CA2647"/>
    <w:rsid w:val="00CA6924"/>
    <w:rsid w:val="00CB1264"/>
    <w:rsid w:val="00CB2CC9"/>
    <w:rsid w:val="00CB30AC"/>
    <w:rsid w:val="00CB4633"/>
    <w:rsid w:val="00CB5B63"/>
    <w:rsid w:val="00CC2647"/>
    <w:rsid w:val="00CC5A97"/>
    <w:rsid w:val="00CD323E"/>
    <w:rsid w:val="00CD333E"/>
    <w:rsid w:val="00CD3F4F"/>
    <w:rsid w:val="00CD5368"/>
    <w:rsid w:val="00CE0252"/>
    <w:rsid w:val="00CE06B3"/>
    <w:rsid w:val="00CE0C6E"/>
    <w:rsid w:val="00CE2AA7"/>
    <w:rsid w:val="00CE7C8F"/>
    <w:rsid w:val="00CE7F5B"/>
    <w:rsid w:val="00CF12AF"/>
    <w:rsid w:val="00CF2BB9"/>
    <w:rsid w:val="00CF7780"/>
    <w:rsid w:val="00D00D12"/>
    <w:rsid w:val="00D01B23"/>
    <w:rsid w:val="00D06E99"/>
    <w:rsid w:val="00D07420"/>
    <w:rsid w:val="00D07DC7"/>
    <w:rsid w:val="00D14585"/>
    <w:rsid w:val="00D14EFB"/>
    <w:rsid w:val="00D15FB2"/>
    <w:rsid w:val="00D16B77"/>
    <w:rsid w:val="00D2105A"/>
    <w:rsid w:val="00D224B0"/>
    <w:rsid w:val="00D255E1"/>
    <w:rsid w:val="00D31303"/>
    <w:rsid w:val="00D37217"/>
    <w:rsid w:val="00D37D61"/>
    <w:rsid w:val="00D426E9"/>
    <w:rsid w:val="00D43AA1"/>
    <w:rsid w:val="00D511A2"/>
    <w:rsid w:val="00D56E1B"/>
    <w:rsid w:val="00D570A2"/>
    <w:rsid w:val="00D57819"/>
    <w:rsid w:val="00D63D7C"/>
    <w:rsid w:val="00D649B2"/>
    <w:rsid w:val="00D651A5"/>
    <w:rsid w:val="00D6696F"/>
    <w:rsid w:val="00D6790F"/>
    <w:rsid w:val="00D71C1F"/>
    <w:rsid w:val="00D727CC"/>
    <w:rsid w:val="00D72D19"/>
    <w:rsid w:val="00D74401"/>
    <w:rsid w:val="00D74AF9"/>
    <w:rsid w:val="00D76631"/>
    <w:rsid w:val="00D77689"/>
    <w:rsid w:val="00D77B3D"/>
    <w:rsid w:val="00D80E83"/>
    <w:rsid w:val="00D8374E"/>
    <w:rsid w:val="00D85388"/>
    <w:rsid w:val="00D925A8"/>
    <w:rsid w:val="00D94A8F"/>
    <w:rsid w:val="00D95438"/>
    <w:rsid w:val="00DA06DC"/>
    <w:rsid w:val="00DA284A"/>
    <w:rsid w:val="00DA2F68"/>
    <w:rsid w:val="00DA571C"/>
    <w:rsid w:val="00DA6273"/>
    <w:rsid w:val="00DC27E6"/>
    <w:rsid w:val="00DC3668"/>
    <w:rsid w:val="00DC5EB0"/>
    <w:rsid w:val="00DC74C7"/>
    <w:rsid w:val="00DC7DE4"/>
    <w:rsid w:val="00DD0159"/>
    <w:rsid w:val="00DD0B78"/>
    <w:rsid w:val="00DD1FC4"/>
    <w:rsid w:val="00DD2C99"/>
    <w:rsid w:val="00DD5A70"/>
    <w:rsid w:val="00DD5C72"/>
    <w:rsid w:val="00DD7CE5"/>
    <w:rsid w:val="00DE0B10"/>
    <w:rsid w:val="00DE46A0"/>
    <w:rsid w:val="00DE5FC7"/>
    <w:rsid w:val="00DE6D18"/>
    <w:rsid w:val="00DE73CD"/>
    <w:rsid w:val="00DF1E1E"/>
    <w:rsid w:val="00DF33E9"/>
    <w:rsid w:val="00E00D4D"/>
    <w:rsid w:val="00E00DC0"/>
    <w:rsid w:val="00E01FEC"/>
    <w:rsid w:val="00E024E0"/>
    <w:rsid w:val="00E02C4F"/>
    <w:rsid w:val="00E037C9"/>
    <w:rsid w:val="00E06DD7"/>
    <w:rsid w:val="00E101A2"/>
    <w:rsid w:val="00E1155D"/>
    <w:rsid w:val="00E11CA5"/>
    <w:rsid w:val="00E1416B"/>
    <w:rsid w:val="00E151D7"/>
    <w:rsid w:val="00E16789"/>
    <w:rsid w:val="00E17628"/>
    <w:rsid w:val="00E1763C"/>
    <w:rsid w:val="00E17C5C"/>
    <w:rsid w:val="00E27AF9"/>
    <w:rsid w:val="00E27C71"/>
    <w:rsid w:val="00E314C8"/>
    <w:rsid w:val="00E32385"/>
    <w:rsid w:val="00E34178"/>
    <w:rsid w:val="00E36A01"/>
    <w:rsid w:val="00E37D6A"/>
    <w:rsid w:val="00E41820"/>
    <w:rsid w:val="00E41E7A"/>
    <w:rsid w:val="00E438FE"/>
    <w:rsid w:val="00E45E5C"/>
    <w:rsid w:val="00E462C7"/>
    <w:rsid w:val="00E47FE6"/>
    <w:rsid w:val="00E51189"/>
    <w:rsid w:val="00E5392A"/>
    <w:rsid w:val="00E6265E"/>
    <w:rsid w:val="00E62D62"/>
    <w:rsid w:val="00E642EA"/>
    <w:rsid w:val="00E64844"/>
    <w:rsid w:val="00E6500D"/>
    <w:rsid w:val="00E67DB5"/>
    <w:rsid w:val="00E7283F"/>
    <w:rsid w:val="00E7708C"/>
    <w:rsid w:val="00E7722F"/>
    <w:rsid w:val="00E8096E"/>
    <w:rsid w:val="00E80F68"/>
    <w:rsid w:val="00E84E25"/>
    <w:rsid w:val="00E93312"/>
    <w:rsid w:val="00E94279"/>
    <w:rsid w:val="00E94CA0"/>
    <w:rsid w:val="00E96DF4"/>
    <w:rsid w:val="00EA231E"/>
    <w:rsid w:val="00EA33E3"/>
    <w:rsid w:val="00EA59CA"/>
    <w:rsid w:val="00EA6844"/>
    <w:rsid w:val="00EA7D8C"/>
    <w:rsid w:val="00EB29A7"/>
    <w:rsid w:val="00EB2F27"/>
    <w:rsid w:val="00EB598C"/>
    <w:rsid w:val="00EB62A6"/>
    <w:rsid w:val="00EC1235"/>
    <w:rsid w:val="00EC2482"/>
    <w:rsid w:val="00ED130B"/>
    <w:rsid w:val="00ED26C1"/>
    <w:rsid w:val="00ED5421"/>
    <w:rsid w:val="00ED55C0"/>
    <w:rsid w:val="00ED76AE"/>
    <w:rsid w:val="00EE0084"/>
    <w:rsid w:val="00EE0E73"/>
    <w:rsid w:val="00EE3123"/>
    <w:rsid w:val="00EE3BF3"/>
    <w:rsid w:val="00EF22F9"/>
    <w:rsid w:val="00EF4DC9"/>
    <w:rsid w:val="00EF6206"/>
    <w:rsid w:val="00F0376C"/>
    <w:rsid w:val="00F045A2"/>
    <w:rsid w:val="00F11AC9"/>
    <w:rsid w:val="00F126CF"/>
    <w:rsid w:val="00F12FBE"/>
    <w:rsid w:val="00F1417F"/>
    <w:rsid w:val="00F1524E"/>
    <w:rsid w:val="00F163B8"/>
    <w:rsid w:val="00F163F8"/>
    <w:rsid w:val="00F1687A"/>
    <w:rsid w:val="00F209B5"/>
    <w:rsid w:val="00F22856"/>
    <w:rsid w:val="00F24902"/>
    <w:rsid w:val="00F27E47"/>
    <w:rsid w:val="00F306AE"/>
    <w:rsid w:val="00F31D29"/>
    <w:rsid w:val="00F325C7"/>
    <w:rsid w:val="00F33808"/>
    <w:rsid w:val="00F36808"/>
    <w:rsid w:val="00F368E5"/>
    <w:rsid w:val="00F36CB9"/>
    <w:rsid w:val="00F43066"/>
    <w:rsid w:val="00F438B1"/>
    <w:rsid w:val="00F4544E"/>
    <w:rsid w:val="00F5055E"/>
    <w:rsid w:val="00F532CF"/>
    <w:rsid w:val="00F54DA6"/>
    <w:rsid w:val="00F6256C"/>
    <w:rsid w:val="00F63114"/>
    <w:rsid w:val="00F6748E"/>
    <w:rsid w:val="00F67750"/>
    <w:rsid w:val="00F73CF5"/>
    <w:rsid w:val="00F75824"/>
    <w:rsid w:val="00F75E33"/>
    <w:rsid w:val="00F771E5"/>
    <w:rsid w:val="00F80781"/>
    <w:rsid w:val="00F813E9"/>
    <w:rsid w:val="00F815F5"/>
    <w:rsid w:val="00F83111"/>
    <w:rsid w:val="00F857C5"/>
    <w:rsid w:val="00F926BE"/>
    <w:rsid w:val="00F9473E"/>
    <w:rsid w:val="00F94FE8"/>
    <w:rsid w:val="00FA2E81"/>
    <w:rsid w:val="00FA3D66"/>
    <w:rsid w:val="00FA7F45"/>
    <w:rsid w:val="00FB187D"/>
    <w:rsid w:val="00FB3137"/>
    <w:rsid w:val="00FB3432"/>
    <w:rsid w:val="00FB4D55"/>
    <w:rsid w:val="00FC050E"/>
    <w:rsid w:val="00FC4195"/>
    <w:rsid w:val="00FC4C46"/>
    <w:rsid w:val="00FD04AC"/>
    <w:rsid w:val="00FD52A8"/>
    <w:rsid w:val="00FD679B"/>
    <w:rsid w:val="00FE03D1"/>
    <w:rsid w:val="00FE09E6"/>
    <w:rsid w:val="00FE10A2"/>
    <w:rsid w:val="00FE1182"/>
    <w:rsid w:val="00FE1211"/>
    <w:rsid w:val="00FE293F"/>
    <w:rsid w:val="00FE370C"/>
    <w:rsid w:val="00FE7028"/>
    <w:rsid w:val="00FE7962"/>
    <w:rsid w:val="00FF097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3010">
      <o:colormru v:ext="edit" colors="#4bacc6"/>
    </o:shapedefaults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before="200" w:line="276" w:lineRule="auto"/>
        <w:ind w:left="357" w:hanging="357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0436A"/>
  </w:style>
  <w:style w:type="paragraph" w:styleId="Ttulo1">
    <w:name w:val="heading 1"/>
    <w:basedOn w:val="Normal"/>
    <w:next w:val="Normal"/>
    <w:link w:val="Ttulo1Car"/>
    <w:qFormat/>
    <w:rsid w:val="007F38C0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nhideWhenUsed/>
    <w:qFormat/>
    <w:rsid w:val="00A670E3"/>
    <w:pPr>
      <w:keepNext/>
      <w:keepLines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F38C0"/>
    <w:pPr>
      <w:keepNext/>
      <w:keepLines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F60BA"/>
    <w:pPr>
      <w:keepNext/>
      <w:keepLines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SI-Comentario">
    <w:name w:val="PSI - Comentario"/>
    <w:basedOn w:val="Normal"/>
    <w:autoRedefine/>
    <w:qFormat/>
    <w:rsid w:val="00805610"/>
    <w:pPr>
      <w:tabs>
        <w:tab w:val="left" w:pos="0"/>
      </w:tabs>
      <w:ind w:left="0" w:hanging="6"/>
      <w:jc w:val="both"/>
    </w:pPr>
    <w:rPr>
      <w:i/>
      <w:color w:val="548DD4"/>
      <w:lang w:val="es-AR"/>
    </w:rPr>
  </w:style>
  <w:style w:type="paragraph" w:customStyle="1" w:styleId="PSI-ComentarioenTabla">
    <w:name w:val="PSI - Comentario en Tabla"/>
    <w:basedOn w:val="PSI-Comentario"/>
    <w:autoRedefine/>
    <w:qFormat/>
    <w:rsid w:val="008B3B0F"/>
  </w:style>
  <w:style w:type="paragraph" w:customStyle="1" w:styleId="PSI-DescripcindelDocumentos">
    <w:name w:val="PSI - Descripción del Documentos"/>
    <w:basedOn w:val="Normal"/>
    <w:autoRedefine/>
    <w:qFormat/>
    <w:rsid w:val="00F1687A"/>
    <w:pPr>
      <w:shd w:val="clear" w:color="auto" w:fill="FFFFFF" w:themeFill="background1"/>
      <w:ind w:left="0" w:firstLine="0"/>
      <w:jc w:val="both"/>
    </w:pPr>
    <w:rPr>
      <w:i/>
      <w:color w:val="548DD4"/>
      <w:szCs w:val="21"/>
      <w:lang w:val="es-AR"/>
    </w:rPr>
  </w:style>
  <w:style w:type="character" w:customStyle="1" w:styleId="Ttulo2Car">
    <w:name w:val="Título 2 Car"/>
    <w:basedOn w:val="Fuentedeprrafopredeter"/>
    <w:link w:val="Ttulo2"/>
    <w:uiPriority w:val="9"/>
    <w:rsid w:val="00A670E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PSI-Ttulo1">
    <w:name w:val="PSI - Título 1"/>
    <w:basedOn w:val="Ttulo1"/>
    <w:autoRedefine/>
    <w:qFormat/>
    <w:rsid w:val="00E7283F"/>
    <w:pPr>
      <w:keepLines w:val="0"/>
      <w:widowControl w:val="0"/>
      <w:tabs>
        <w:tab w:val="left" w:pos="0"/>
      </w:tabs>
      <w:suppressAutoHyphens/>
      <w:spacing w:before="120" w:after="60" w:line="240" w:lineRule="atLeast"/>
      <w:ind w:left="0" w:firstLine="0"/>
    </w:pPr>
    <w:rPr>
      <w:lang w:val="es-AR"/>
    </w:rPr>
  </w:style>
  <w:style w:type="paragraph" w:customStyle="1" w:styleId="PSI-ComentarioVieta">
    <w:name w:val="PSI - Comentario + Viñeta"/>
    <w:basedOn w:val="PSI-Comentario"/>
    <w:autoRedefine/>
    <w:qFormat/>
    <w:rsid w:val="008B3B0F"/>
    <w:pPr>
      <w:numPr>
        <w:numId w:val="10"/>
      </w:numPr>
      <w:spacing w:before="0" w:line="360" w:lineRule="auto"/>
    </w:pPr>
  </w:style>
  <w:style w:type="paragraph" w:customStyle="1" w:styleId="PSI-Ttulo2">
    <w:name w:val="PSI - Título 2"/>
    <w:basedOn w:val="Ttulo2"/>
    <w:qFormat/>
    <w:rsid w:val="008B3B0F"/>
    <w:rPr>
      <w:lang w:val="es-AR"/>
    </w:rPr>
  </w:style>
  <w:style w:type="paragraph" w:styleId="TDC4">
    <w:name w:val="toc 4"/>
    <w:basedOn w:val="Normal"/>
    <w:next w:val="Normal"/>
    <w:autoRedefine/>
    <w:uiPriority w:val="39"/>
    <w:unhideWhenUsed/>
    <w:rsid w:val="000F79DF"/>
    <w:pPr>
      <w:spacing w:before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0F79DF"/>
    <w:pPr>
      <w:spacing w:before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0F79DF"/>
    <w:pPr>
      <w:spacing w:before="0"/>
      <w:ind w:left="11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0F79DF"/>
    <w:pPr>
      <w:spacing w:before="0"/>
      <w:ind w:left="1320"/>
    </w:pPr>
    <w:rPr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C94FBE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94FBE"/>
  </w:style>
  <w:style w:type="paragraph" w:styleId="Piedepgina">
    <w:name w:val="footer"/>
    <w:basedOn w:val="Normal"/>
    <w:link w:val="PiedepginaCar"/>
    <w:uiPriority w:val="99"/>
    <w:semiHidden/>
    <w:unhideWhenUsed/>
    <w:rsid w:val="00C94FBE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C94FBE"/>
  </w:style>
  <w:style w:type="paragraph" w:customStyle="1" w:styleId="14B321CC4E794F07AD0E6FF1AA38FC7C">
    <w:name w:val="14B321CC4E794F07AD0E6FF1AA38FC7C"/>
    <w:rsid w:val="00C94FBE"/>
    <w:pPr>
      <w:spacing w:before="0" w:after="200"/>
      <w:ind w:left="0" w:firstLine="0"/>
    </w:pPr>
    <w:rPr>
      <w:rFonts w:eastAsiaTheme="minorEastAsia"/>
      <w:lang w:val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94FBE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94FBE"/>
    <w:rPr>
      <w:rFonts w:ascii="Tahoma" w:hAnsi="Tahoma" w:cs="Tahoma"/>
      <w:sz w:val="16"/>
      <w:szCs w:val="16"/>
    </w:rPr>
  </w:style>
  <w:style w:type="paragraph" w:styleId="Sinespaciado">
    <w:name w:val="No Spacing"/>
    <w:link w:val="SinespaciadoCar"/>
    <w:uiPriority w:val="1"/>
    <w:qFormat/>
    <w:rsid w:val="00C94FBE"/>
    <w:pPr>
      <w:spacing w:before="0" w:line="240" w:lineRule="auto"/>
      <w:ind w:left="0" w:firstLine="0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94FBE"/>
    <w:rPr>
      <w:rFonts w:eastAsiaTheme="minorEastAsia"/>
    </w:rPr>
  </w:style>
  <w:style w:type="character" w:customStyle="1" w:styleId="Ttulo1Car">
    <w:name w:val="Título 1 Car"/>
    <w:basedOn w:val="Fuentedeprrafopredeter"/>
    <w:link w:val="Ttulo1"/>
    <w:uiPriority w:val="9"/>
    <w:rsid w:val="007F38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7F38C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B92D9A"/>
    <w:pPr>
      <w:tabs>
        <w:tab w:val="right" w:leader="dot" w:pos="8505"/>
      </w:tabs>
      <w:spacing w:before="240" w:after="120"/>
      <w:ind w:left="0"/>
    </w:pPr>
    <w:rPr>
      <w:b/>
      <w:bC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B92D9A"/>
    <w:pPr>
      <w:tabs>
        <w:tab w:val="right" w:leader="dot" w:pos="8505"/>
      </w:tabs>
      <w:spacing w:before="120"/>
      <w:ind w:left="220"/>
    </w:pPr>
    <w:rPr>
      <w:i/>
      <w:iCs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7F38C0"/>
    <w:rPr>
      <w:color w:val="0000FF" w:themeColor="hyperlink"/>
      <w:u w:val="single"/>
    </w:rPr>
  </w:style>
  <w:style w:type="paragraph" w:styleId="TtulodeTDC">
    <w:name w:val="TOC Heading"/>
    <w:basedOn w:val="Ttulo1"/>
    <w:next w:val="Normal"/>
    <w:uiPriority w:val="39"/>
    <w:unhideWhenUsed/>
    <w:qFormat/>
    <w:rsid w:val="00A13DBA"/>
    <w:pPr>
      <w:ind w:left="0" w:firstLine="0"/>
      <w:outlineLvl w:val="9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DA284A"/>
    <w:pPr>
      <w:tabs>
        <w:tab w:val="right" w:leader="dot" w:pos="6096"/>
      </w:tabs>
      <w:spacing w:before="0"/>
      <w:ind w:left="440"/>
    </w:pPr>
    <w:rPr>
      <w:sz w:val="20"/>
      <w:szCs w:val="20"/>
    </w:rPr>
  </w:style>
  <w:style w:type="character" w:styleId="Textodelmarcadordeposicin">
    <w:name w:val="Placeholder Text"/>
    <w:basedOn w:val="Fuentedeprrafopredeter"/>
    <w:uiPriority w:val="99"/>
    <w:semiHidden/>
    <w:rsid w:val="00570F4F"/>
    <w:rPr>
      <w:color w:val="808080"/>
    </w:rPr>
  </w:style>
  <w:style w:type="paragraph" w:styleId="Textoindependiente">
    <w:name w:val="Body Text"/>
    <w:basedOn w:val="Normal"/>
    <w:link w:val="TextoindependienteCar"/>
    <w:semiHidden/>
    <w:rsid w:val="00570F4F"/>
    <w:pPr>
      <w:keepLines/>
      <w:widowControl w:val="0"/>
      <w:suppressAutoHyphens/>
      <w:spacing w:before="0" w:after="120" w:line="240" w:lineRule="atLeast"/>
      <w:ind w:left="720" w:firstLine="0"/>
    </w:pPr>
    <w:rPr>
      <w:rFonts w:ascii="Times New Roman" w:eastAsia="Times New Roman" w:hAnsi="Times New Roman" w:cs="Times New Roman"/>
      <w:sz w:val="20"/>
      <w:szCs w:val="20"/>
      <w:lang w:val="en-US" w:eastAsia="ar-SA"/>
    </w:rPr>
  </w:style>
  <w:style w:type="character" w:customStyle="1" w:styleId="TextoindependienteCar">
    <w:name w:val="Texto independiente Car"/>
    <w:basedOn w:val="Fuentedeprrafopredeter"/>
    <w:link w:val="Textoindependiente"/>
    <w:semiHidden/>
    <w:rsid w:val="00570F4F"/>
    <w:rPr>
      <w:rFonts w:ascii="Times New Roman" w:eastAsia="Times New Roman" w:hAnsi="Times New Roman" w:cs="Times New Roman"/>
      <w:sz w:val="20"/>
      <w:szCs w:val="20"/>
      <w:lang w:val="en-US" w:eastAsia="ar-SA"/>
    </w:rPr>
  </w:style>
  <w:style w:type="paragraph" w:styleId="TDC8">
    <w:name w:val="toc 8"/>
    <w:basedOn w:val="Normal"/>
    <w:next w:val="Normal"/>
    <w:autoRedefine/>
    <w:uiPriority w:val="39"/>
    <w:unhideWhenUsed/>
    <w:rsid w:val="000F79DF"/>
    <w:pPr>
      <w:spacing w:before="0"/>
      <w:ind w:left="1540"/>
    </w:pPr>
    <w:rPr>
      <w:sz w:val="20"/>
      <w:szCs w:val="20"/>
    </w:rPr>
  </w:style>
  <w:style w:type="paragraph" w:customStyle="1" w:styleId="TableContents">
    <w:name w:val="Table Contents"/>
    <w:basedOn w:val="Normal"/>
    <w:rsid w:val="00570F4F"/>
    <w:pPr>
      <w:widowControl w:val="0"/>
      <w:suppressLineNumbers/>
      <w:suppressAutoHyphens/>
      <w:spacing w:before="0" w:line="240" w:lineRule="auto"/>
      <w:ind w:left="0" w:firstLine="0"/>
    </w:pPr>
    <w:rPr>
      <w:rFonts w:ascii="Nimbus Roman No9 L" w:eastAsia="DejaVu Sans" w:hAnsi="Nimbus Roman No9 L" w:cs="DejaVu Sans"/>
      <w:sz w:val="24"/>
      <w:szCs w:val="24"/>
      <w:lang w:val="es-VE" w:eastAsia="es-ES_tradnl" w:bidi="es-ES_tradnl"/>
    </w:rPr>
  </w:style>
  <w:style w:type="paragraph" w:customStyle="1" w:styleId="MNormal">
    <w:name w:val="MNormal"/>
    <w:basedOn w:val="Normal"/>
    <w:rsid w:val="008B3B0F"/>
    <w:pPr>
      <w:spacing w:before="0" w:after="60" w:line="240" w:lineRule="auto"/>
      <w:ind w:left="0" w:firstLine="0"/>
    </w:pPr>
    <w:rPr>
      <w:rFonts w:ascii="Verdana" w:eastAsia="Times New Roman" w:hAnsi="Verdana" w:cs="Arial"/>
      <w:sz w:val="20"/>
      <w:szCs w:val="24"/>
      <w:lang w:eastAsia="es-ES"/>
    </w:rPr>
  </w:style>
  <w:style w:type="paragraph" w:styleId="TDC9">
    <w:name w:val="toc 9"/>
    <w:basedOn w:val="Normal"/>
    <w:next w:val="Normal"/>
    <w:autoRedefine/>
    <w:uiPriority w:val="39"/>
    <w:unhideWhenUsed/>
    <w:rsid w:val="000F79DF"/>
    <w:pPr>
      <w:spacing w:before="0"/>
      <w:ind w:left="1760"/>
    </w:pPr>
    <w:rPr>
      <w:sz w:val="20"/>
      <w:szCs w:val="20"/>
    </w:rPr>
  </w:style>
  <w:style w:type="paragraph" w:customStyle="1" w:styleId="PSI-Ttulo3">
    <w:name w:val="PSI - Título 3"/>
    <w:basedOn w:val="Ttulo3"/>
    <w:autoRedefine/>
    <w:qFormat/>
    <w:rsid w:val="005F60BA"/>
  </w:style>
  <w:style w:type="character" w:customStyle="1" w:styleId="Ttulo4Car">
    <w:name w:val="Título 4 Car"/>
    <w:basedOn w:val="Fuentedeprrafopredeter"/>
    <w:link w:val="Ttulo4"/>
    <w:uiPriority w:val="9"/>
    <w:rsid w:val="005F60BA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PSI-Ttulo4">
    <w:name w:val="PSI - Título 4"/>
    <w:basedOn w:val="Ttulo4"/>
    <w:autoRedefine/>
    <w:qFormat/>
    <w:rsid w:val="00413B38"/>
  </w:style>
  <w:style w:type="paragraph" w:styleId="Ttulo">
    <w:name w:val="Title"/>
    <w:basedOn w:val="Normal"/>
    <w:next w:val="Normal"/>
    <w:link w:val="TtuloCar"/>
    <w:qFormat/>
    <w:rsid w:val="009A3173"/>
    <w:pPr>
      <w:pBdr>
        <w:bottom w:val="single" w:sz="8" w:space="4" w:color="4F81BD" w:themeColor="accent1"/>
      </w:pBdr>
      <w:spacing w:before="0"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rsid w:val="009A317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PSI-Ttulo">
    <w:name w:val="PSI - Título"/>
    <w:basedOn w:val="Ttulo"/>
    <w:autoRedefine/>
    <w:qFormat/>
    <w:rsid w:val="009A3173"/>
  </w:style>
  <w:style w:type="paragraph" w:customStyle="1" w:styleId="PSI-Normal">
    <w:name w:val="PSI - Normal"/>
    <w:basedOn w:val="Normal"/>
    <w:autoRedefine/>
    <w:qFormat/>
    <w:rsid w:val="00AF7391"/>
    <w:pPr>
      <w:jc w:val="both"/>
    </w:pPr>
    <w:rPr>
      <w:lang w:val="es-AR"/>
    </w:rPr>
  </w:style>
  <w:style w:type="paragraph" w:customStyle="1" w:styleId="PSI-ComentarioNumeracin">
    <w:name w:val="PSI - Comentario + Numeración"/>
    <w:basedOn w:val="PSI-ComentarioVieta"/>
    <w:autoRedefine/>
    <w:qFormat/>
    <w:rsid w:val="00346864"/>
    <w:pPr>
      <w:numPr>
        <w:numId w:val="12"/>
      </w:numPr>
    </w:pPr>
  </w:style>
  <w:style w:type="paragraph" w:customStyle="1" w:styleId="InfoBlue">
    <w:name w:val="InfoBlue"/>
    <w:basedOn w:val="Normal"/>
    <w:next w:val="Normal"/>
    <w:rsid w:val="00C539D1"/>
    <w:pPr>
      <w:tabs>
        <w:tab w:val="left" w:pos="426"/>
      </w:tabs>
      <w:suppressAutoHyphens/>
      <w:spacing w:before="0" w:line="240" w:lineRule="auto"/>
      <w:ind w:left="0" w:firstLine="0"/>
      <w:jc w:val="both"/>
    </w:pPr>
    <w:rPr>
      <w:rFonts w:ascii="Arial" w:eastAsia="DejaVu Sans" w:hAnsi="Arial" w:cs="DejaVu Sans"/>
      <w:i/>
      <w:color w:val="0000FF"/>
      <w:sz w:val="20"/>
      <w:szCs w:val="24"/>
      <w:lang w:val="es-VE" w:eastAsia="es-ES_tradnl" w:bidi="es-ES_tradnl"/>
    </w:rPr>
  </w:style>
  <w:style w:type="paragraph" w:styleId="Prrafodelista">
    <w:name w:val="List Paragraph"/>
    <w:basedOn w:val="Normal"/>
    <w:uiPriority w:val="34"/>
    <w:qFormat/>
    <w:rsid w:val="001243E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9548F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sz w:val="24"/>
      <w:szCs w:val="24"/>
      <w:lang w:val="es-AR" w:eastAsia="es-A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95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7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9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3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5" Type="http://schemas.openxmlformats.org/officeDocument/2006/relationships/image" Target="media/image167.png"/><Relationship Id="rId170" Type="http://schemas.openxmlformats.org/officeDocument/2006/relationships/image" Target="media/image162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77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72" Type="http://schemas.openxmlformats.org/officeDocument/2006/relationships/image" Target="media/image164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6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uario\Desktop\Plantillas%20PSI\Documentador\Entregable\Plantilla%20Manual%20de%20Usuario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2009-07-03T00:00:00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C65F0ED-EEE3-484A-8758-77CAF692CF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Manual de Usuario.dotx</Template>
  <TotalTime>2154</TotalTime>
  <Pages>96</Pages>
  <Words>10417</Words>
  <Characters>57298</Characters>
  <Application>Microsoft Office Word</Application>
  <DocSecurity>0</DocSecurity>
  <Lines>477</Lines>
  <Paragraphs>135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</vt:lpstr>
    </vt:vector>
  </TitlesOfParts>
  <Company>VASPA Team</Company>
  <LinksUpToDate>false</LinksUpToDate>
  <CharactersWithSpaces>67580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>Sistema VASPA</dc:subject>
  <dc:creator>Fabricio González - Nicolás Sartini</dc:creator>
  <cp:lastModifiedBy>Usuario</cp:lastModifiedBy>
  <cp:revision>1898</cp:revision>
  <dcterms:created xsi:type="dcterms:W3CDTF">2018-08-31T02:33:00Z</dcterms:created>
  <dcterms:modified xsi:type="dcterms:W3CDTF">2020-07-09T22:43:00Z</dcterms:modified>
</cp:coreProperties>
</file>