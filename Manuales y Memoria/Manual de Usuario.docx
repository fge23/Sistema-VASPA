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rsidR="006919D5" w:rsidRDefault="006919D5">
          <w:pPr>
            <w:pStyle w:val="Sinespaciado"/>
            <w:rPr>
              <w:rFonts w:asciiTheme="majorHAnsi" w:eastAsiaTheme="majorEastAsia" w:hAnsiTheme="majorHAnsi" w:cstheme="majorBidi"/>
              <w:sz w:val="72"/>
              <w:szCs w:val="72"/>
            </w:rPr>
          </w:pPr>
        </w:p>
        <w:p w:rsidR="006919D5" w:rsidRDefault="006919D5">
          <w:pPr>
            <w:pStyle w:val="Sinespaciado"/>
            <w:rPr>
              <w:rFonts w:asciiTheme="majorHAnsi" w:eastAsiaTheme="majorEastAsia" w:hAnsiTheme="majorHAnsi" w:cstheme="majorBidi"/>
              <w:sz w:val="72"/>
              <w:szCs w:val="72"/>
            </w:rPr>
          </w:pPr>
        </w:p>
        <w:p w:rsidR="00D06E99" w:rsidRDefault="004C76FC">
          <w:pPr>
            <w:pStyle w:val="Sinespaciado"/>
            <w:rPr>
              <w:rFonts w:asciiTheme="majorHAnsi" w:eastAsiaTheme="majorEastAsia" w:hAnsiTheme="majorHAnsi" w:cstheme="majorBidi"/>
              <w:sz w:val="72"/>
              <w:szCs w:val="72"/>
            </w:rPr>
          </w:pPr>
          <w:r w:rsidRPr="004C76FC">
            <w:rPr>
              <w:rFonts w:eastAsiaTheme="majorEastAsia" w:cstheme="majorBidi"/>
              <w:noProof/>
            </w:rPr>
            <w:pict>
              <v:rect id="_x0000_s1030" style="position:absolute;margin-left:0;margin-top:0;width:624.2pt;height:62.85pt;z-index:251660288;mso-width-percent:1050;mso-height-percent:900;mso-position-horizontal:center;mso-position-horizontal-relative:page;mso-position-vertical:bottom;mso-position-vertical-relative:page;mso-width-percent:1050;mso-height-percent:900;mso-height-relative:top-margin-area" o:allowincell="f" fillcolor="#4bacc6 [3208]" strokecolor="#31849b [2408]">
                <w10:wrap anchorx="page" anchory="page"/>
              </v:rect>
            </w:pict>
          </w:r>
          <w:r w:rsidRPr="004C76FC">
            <w:rPr>
              <w:rFonts w:eastAsiaTheme="majorEastAsia" w:cstheme="majorBidi"/>
              <w:noProof/>
            </w:rPr>
            <w:pict>
              <v:rect id="_x0000_s1033" style="position:absolute;margin-left:0;margin-top:0;width:7.15pt;height:883.1pt;z-index:251663360;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Pr="004C76FC">
            <w:rPr>
              <w:rFonts w:eastAsiaTheme="majorEastAsia" w:cstheme="majorBidi"/>
              <w:noProof/>
            </w:rPr>
            <w:pict>
              <v:rect id="_x0000_s1032" style="position:absolute;margin-left:0;margin-top:0;width:7.15pt;height:883.1pt;z-index:251662336;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Pr="004C76FC">
            <w:rPr>
              <w:rFonts w:eastAsiaTheme="majorEastAsia" w:cstheme="majorBidi"/>
              <w:noProof/>
            </w:rPr>
            <w:pict>
              <v:rect id="_x0000_s1031" style="position:absolute;margin-left:0;margin-top:0;width:624.2pt;height:62.85pt;z-index:251661312;mso-width-percent:1050;mso-height-percent:900;mso-position-horizontal:center;mso-position-horizontal-relative:page;mso-position-vertical:top;mso-position-vertical-relative:top-margin-area;mso-width-percent:1050;mso-height-percent:900;mso-height-relative:top-margin-area" o:allowincell="f" fillcolor="#4bacc6 [3208]" strokecolor="#31849b [2408]">
                <w10:wrap anchorx="page" anchory="margin"/>
              </v:rect>
            </w:pic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Manual de Usuario</w:t>
              </w:r>
            </w:p>
          </w:sdtContent>
        </w:sdt>
        <w:sdt>
          <w:sdtPr>
            <w:rPr>
              <w:rFonts w:asciiTheme="majorHAnsi" w:eastAsiaTheme="majorEastAsia" w:hAnsiTheme="majorHAnsi" w:cstheme="majorBidi"/>
              <w:sz w:val="36"/>
              <w:szCs w:val="36"/>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rsidR="00D06E99" w:rsidRDefault="00970362">
              <w:pPr>
                <w:pStyle w:val="Sinespaciado"/>
                <w:rPr>
                  <w:rFonts w:asciiTheme="majorHAnsi" w:eastAsiaTheme="majorEastAsia" w:hAnsiTheme="majorHAnsi" w:cstheme="majorBidi"/>
                  <w:sz w:val="36"/>
                  <w:szCs w:val="36"/>
                </w:rPr>
              </w:pPr>
              <w:r>
                <w:rPr>
                  <w:rFonts w:asciiTheme="majorHAnsi" w:eastAsiaTheme="majorEastAsia" w:hAnsiTheme="majorHAnsi" w:cstheme="majorBidi"/>
                  <w:sz w:val="36"/>
                  <w:szCs w:val="36"/>
                </w:rPr>
                <w:t>Sistema VASPA</w:t>
              </w:r>
            </w:p>
          </w:sdtContent>
        </w:sdt>
        <w:p w:rsidR="00D06E99" w:rsidRDefault="00D06E99">
          <w:pPr>
            <w:pStyle w:val="Sinespaciado"/>
          </w:pPr>
        </w:p>
        <w:p w:rsidR="006919D5" w:rsidRDefault="006919D5">
          <w:pPr>
            <w:pStyle w:val="Sinespaciado"/>
          </w:pPr>
        </w:p>
        <w:p w:rsidR="006919D5" w:rsidRDefault="006919D5">
          <w:pPr>
            <w:pStyle w:val="Sinespaciado"/>
          </w:pPr>
        </w:p>
        <w:p w:rsidR="006919D5" w:rsidRDefault="006919D5">
          <w:pPr>
            <w:pStyle w:val="Sinespaciado"/>
          </w:pPr>
        </w:p>
        <w:sdt>
          <w:sdtPr>
            <w:rPr>
              <w:rFonts w:asciiTheme="majorHAnsi" w:hAnsiTheme="majorHAnsi"/>
            </w:rPr>
            <w:alias w:val="Compañía"/>
            <w:id w:val="3224807"/>
            <w:dataBinding w:prefixMappings="xmlns:ns0='http://schemas.openxmlformats.org/officeDocument/2006/extended-properties' " w:xpath="/ns0:Properties[1]/ns0:Company[1]" w:storeItemID="{6668398D-A668-4E3E-A5EB-62B293D839F1}"/>
            <w:text/>
          </w:sdtPr>
          <w:sdtContent>
            <w:p w:rsidR="00D06E99" w:rsidRDefault="00970362">
              <w:pPr>
                <w:pStyle w:val="Sinespaciado"/>
              </w:pPr>
              <w:r w:rsidRPr="00713231">
                <w:rPr>
                  <w:rFonts w:asciiTheme="majorHAnsi" w:hAnsiTheme="majorHAnsi"/>
                  <w:lang w:val="es-AR"/>
                </w:rPr>
                <w:t>VASPA Team</w:t>
              </w:r>
            </w:p>
          </w:sdtContent>
        </w:sdt>
        <w:sdt>
          <w:sdtPr>
            <w:rPr>
              <w:rFonts w:asciiTheme="majorHAnsi" w:hAnsiTheme="majorHAnsi"/>
            </w:rPr>
            <w:alias w:val="Autor"/>
            <w:id w:val="14700094"/>
            <w:dataBinding w:prefixMappings="xmlns:ns0='http://schemas.openxmlformats.org/package/2006/metadata/core-properties' xmlns:ns1='http://purl.org/dc/elements/1.1/'" w:xpath="/ns0:coreProperties[1]/ns1:creator[1]" w:storeItemID="{6C3C8BC8-F283-45AE-878A-BAB7291924A1}"/>
            <w:text/>
          </w:sdtPr>
          <w:sdtContent>
            <w:p w:rsidR="00D06E99" w:rsidRDefault="00351C49">
              <w:pPr>
                <w:pStyle w:val="Sinespaciado"/>
              </w:pPr>
              <w:r>
                <w:rPr>
                  <w:rFonts w:asciiTheme="majorHAnsi" w:hAnsiTheme="majorHAnsi"/>
                </w:rPr>
                <w:t xml:space="preserve">Fabricio González - </w:t>
              </w:r>
              <w:r w:rsidR="00970362" w:rsidRPr="00713231">
                <w:rPr>
                  <w:rFonts w:asciiTheme="majorHAnsi" w:hAnsiTheme="majorHAnsi"/>
                  <w:lang w:val="es-AR"/>
                </w:rPr>
                <w:t>Nicolás Sartini</w:t>
              </w:r>
            </w:p>
          </w:sdtContent>
        </w:sdt>
        <w:p w:rsidR="00D06E99" w:rsidRDefault="00D06E99"/>
        <w:p w:rsidR="00BC5404" w:rsidRDefault="006124BF" w:rsidP="00895821">
          <w:pPr>
            <w:pStyle w:val="PSI-Comentario"/>
          </w:pPr>
          <w:r>
            <w:rPr>
              <w:noProof/>
              <w:lang w:eastAsia="es-AR"/>
            </w:rPr>
            <w:drawing>
              <wp:anchor distT="0" distB="0" distL="114300" distR="114300" simplePos="0" relativeHeight="251667456" behindDoc="0" locked="0" layoutInCell="1" allowOverlap="1">
                <wp:simplePos x="0" y="0"/>
                <wp:positionH relativeFrom="margin">
                  <wp:posOffset>-217170</wp:posOffset>
                </wp:positionH>
                <wp:positionV relativeFrom="margin">
                  <wp:posOffset>6995160</wp:posOffset>
                </wp:positionV>
                <wp:extent cx="1200150" cy="1200150"/>
                <wp:effectExtent l="38100" t="0" r="266700" b="76200"/>
                <wp:wrapSquare wrapText="bothSides"/>
                <wp:docPr id="5"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9"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lang w:eastAsia="es-AR"/>
            </w:rPr>
            <w:drawing>
              <wp:anchor distT="0" distB="0" distL="114300" distR="114300" simplePos="0" relativeHeight="251666432" behindDoc="0" locked="0" layoutInCell="1" allowOverlap="1">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rsidR="00BC5404" w:rsidRDefault="004C76FC" w:rsidP="00895821">
          <w:pPr>
            <w:pStyle w:val="PSI-Comentario"/>
          </w:pPr>
          <w:r>
            <w:rPr>
              <w:noProof/>
            </w:rPr>
            <w:lastRenderedPageBreak/>
            <w:pict>
              <v:shapetype id="_x0000_t202" coordsize="21600,21600" o:spt="202" path="m,l,21600r21600,l21600,xe">
                <v:stroke joinstyle="miter"/>
                <v:path gradientshapeok="t" o:connecttype="rect"/>
              </v:shapetype>
              <v:shape id="_x0000_s1044" type="#_x0000_t202" style="position:absolute;left:0;text-align:left;margin-left:281.7pt;margin-top:5.3pt;width:161.25pt;height:577.65pt;z-index:251684864;mso-position-horizontal-relative:margin;mso-position-vertical-relative:margin" fillcolor="white [3212]" strokecolor="#31849b [2408]">
                <v:textbox style="mso-next-textbox:#_x0000_s1044">
                  <w:txbxContent>
                    <w:p w:rsidR="003D7911" w:rsidRDefault="003D7911" w:rsidP="00895821">
                      <w:pPr>
                        <w:pStyle w:val="PSI-Comentario"/>
                      </w:pPr>
                      <w:r>
                        <w:t>Este manual pretende ser una guía que busca brindar soporte a los usuarios del Sistema VASPA.</w:t>
                      </w:r>
                    </w:p>
                    <w:p w:rsidR="003D7911" w:rsidRDefault="003D7911" w:rsidP="00895821">
                      <w:pPr>
                        <w:pStyle w:val="PSI-Comentario"/>
                      </w:pPr>
                      <w:r>
                        <w:t xml:space="preserve"> Más allá de su especificidad, los autores del manual intentan apelar a un lenguaje ameno y simple para llegar a la mayor cantidad posible de receptores, de manera que la interpretación por parte de los usuarios sea sencilla pero sin perder  algunos necesarios conceptos técnicos.</w:t>
                      </w:r>
                    </w:p>
                  </w:txbxContent>
                </v:textbox>
                <w10:wrap type="square" anchorx="margin" anchory="margin"/>
              </v:shape>
            </w:pict>
          </w:r>
        </w:p>
        <w:p w:rsidR="00BB2FF2" w:rsidRPr="005313D3" w:rsidRDefault="004C76FC" w:rsidP="000C5596">
          <w:pPr>
            <w:pStyle w:val="PSI-Comentario"/>
          </w:pPr>
          <w:r>
            <w:rPr>
              <w:noProof/>
              <w:lang w:eastAsia="es-ES"/>
            </w:rPr>
            <w:pict>
              <v:rect id="_x0000_s1052" style="position:absolute;left:0;text-align:left;margin-left:315.7pt;margin-top:-76.25pt;width:195.35pt;height:844.9pt;z-index:-251629568;mso-position-horizontal-relative:margin;mso-position-vertical-relative:margin" fillcolor="#4bacc6" strokecolor="#31849b [2408]">
                <w10:wrap type="square" anchorx="margin" anchory="margin"/>
              </v:rect>
            </w:pict>
          </w:r>
        </w:p>
        <w:p w:rsidR="00397566" w:rsidRPr="008B3B0F" w:rsidRDefault="00397566" w:rsidP="00895821">
          <w:pPr>
            <w:pStyle w:val="PSI-Comentario"/>
          </w:pPr>
        </w:p>
        <w:p w:rsidR="00D06E99" w:rsidRDefault="004C76FC"/>
      </w:sdtContent>
    </w:sdt>
    <w:p w:rsidR="00A13DBA" w:rsidRDefault="00BC5404" w:rsidP="00A13DBA">
      <w:pPr>
        <w:ind w:left="0" w:firstLine="0"/>
      </w:pPr>
      <w:r>
        <w:rPr>
          <w:noProof/>
          <w:lang w:val="es-AR" w:eastAsia="es-AR"/>
        </w:rPr>
        <w:drawing>
          <wp:anchor distT="0" distB="0" distL="114300" distR="114300" simplePos="0" relativeHeight="251682816" behindDoc="0" locked="0" layoutInCell="1" allowOverlap="1">
            <wp:simplePos x="0" y="0"/>
            <wp:positionH relativeFrom="margin">
              <wp:posOffset>4726940</wp:posOffset>
            </wp:positionH>
            <wp:positionV relativeFrom="margin">
              <wp:posOffset>7707630</wp:posOffset>
            </wp:positionV>
            <wp:extent cx="1200150" cy="1200150"/>
            <wp:effectExtent l="38100" t="0" r="266700" b="7620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9"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p w:rsidR="000F79DF" w:rsidRDefault="000F79DF" w:rsidP="000F79DF">
      <w:pPr>
        <w:ind w:left="0" w:firstLine="0"/>
      </w:pP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rsidR="000F79DF" w:rsidRDefault="000F79DF" w:rsidP="000F79DF">
          <w:pPr>
            <w:pStyle w:val="TtulodeTDC"/>
            <w:tabs>
              <w:tab w:val="left" w:pos="5954"/>
            </w:tabs>
          </w:pPr>
          <w:r>
            <w:t>Tabla de contenido</w:t>
          </w:r>
        </w:p>
        <w:p w:rsidR="004277A3" w:rsidRDefault="004C76FC">
          <w:pPr>
            <w:pStyle w:val="TDC1"/>
            <w:rPr>
              <w:rFonts w:eastAsiaTheme="minorEastAsia"/>
              <w:b w:val="0"/>
              <w:bCs w:val="0"/>
              <w:noProof/>
              <w:sz w:val="22"/>
              <w:szCs w:val="22"/>
              <w:lang w:val="es-AR" w:eastAsia="es-AR"/>
            </w:rPr>
          </w:pPr>
          <w:r w:rsidRPr="004C76FC">
            <w:fldChar w:fldCharType="begin"/>
          </w:r>
          <w:r w:rsidR="000F79DF">
            <w:instrText xml:space="preserve"> TOC \o "1-3" \h \z \u </w:instrText>
          </w:r>
          <w:r w:rsidRPr="004C76FC">
            <w:fldChar w:fldCharType="separate"/>
          </w:r>
          <w:hyperlink w:anchor="_Toc52471138" w:history="1">
            <w:r w:rsidR="004277A3" w:rsidRPr="00FB3145">
              <w:rPr>
                <w:rStyle w:val="Hipervnculo"/>
                <w:noProof/>
              </w:rPr>
              <w:t>Introducción</w:t>
            </w:r>
            <w:r w:rsidR="004277A3">
              <w:rPr>
                <w:noProof/>
                <w:webHidden/>
              </w:rPr>
              <w:tab/>
            </w:r>
            <w:r w:rsidR="004277A3">
              <w:rPr>
                <w:noProof/>
                <w:webHidden/>
              </w:rPr>
              <w:fldChar w:fldCharType="begin"/>
            </w:r>
            <w:r w:rsidR="004277A3">
              <w:rPr>
                <w:noProof/>
                <w:webHidden/>
              </w:rPr>
              <w:instrText xml:space="preserve"> PAGEREF _Toc52471138 \h </w:instrText>
            </w:r>
            <w:r w:rsidR="004277A3">
              <w:rPr>
                <w:noProof/>
                <w:webHidden/>
              </w:rPr>
            </w:r>
            <w:r w:rsidR="004277A3">
              <w:rPr>
                <w:noProof/>
                <w:webHidden/>
              </w:rPr>
              <w:fldChar w:fldCharType="separate"/>
            </w:r>
            <w:r w:rsidR="004277A3">
              <w:rPr>
                <w:noProof/>
                <w:webHidden/>
              </w:rPr>
              <w:t>5</w:t>
            </w:r>
            <w:r w:rsidR="004277A3">
              <w:rPr>
                <w:noProof/>
                <w:webHidden/>
              </w:rPr>
              <w:fldChar w:fldCharType="end"/>
            </w:r>
          </w:hyperlink>
        </w:p>
        <w:p w:rsidR="004277A3" w:rsidRDefault="004277A3">
          <w:pPr>
            <w:pStyle w:val="TDC2"/>
            <w:rPr>
              <w:rFonts w:eastAsiaTheme="minorEastAsia"/>
              <w:i w:val="0"/>
              <w:iCs w:val="0"/>
              <w:noProof/>
              <w:sz w:val="22"/>
              <w:szCs w:val="22"/>
              <w:lang w:val="es-AR" w:eastAsia="es-AR"/>
            </w:rPr>
          </w:pPr>
          <w:hyperlink w:anchor="_Toc52471139" w:history="1">
            <w:r w:rsidRPr="00FB3145">
              <w:rPr>
                <w:rStyle w:val="Hipervnculo"/>
                <w:noProof/>
              </w:rPr>
              <w:t>Conceptos clave</w:t>
            </w:r>
            <w:r>
              <w:rPr>
                <w:noProof/>
                <w:webHidden/>
              </w:rPr>
              <w:tab/>
            </w:r>
            <w:r>
              <w:rPr>
                <w:noProof/>
                <w:webHidden/>
              </w:rPr>
              <w:fldChar w:fldCharType="begin"/>
            </w:r>
            <w:r>
              <w:rPr>
                <w:noProof/>
                <w:webHidden/>
              </w:rPr>
              <w:instrText xml:space="preserve"> PAGEREF _Toc52471139 \h </w:instrText>
            </w:r>
            <w:r>
              <w:rPr>
                <w:noProof/>
                <w:webHidden/>
              </w:rPr>
            </w:r>
            <w:r>
              <w:rPr>
                <w:noProof/>
                <w:webHidden/>
              </w:rPr>
              <w:fldChar w:fldCharType="separate"/>
            </w:r>
            <w:r>
              <w:rPr>
                <w:noProof/>
                <w:webHidden/>
              </w:rPr>
              <w:t>5</w:t>
            </w:r>
            <w:r>
              <w:rPr>
                <w:noProof/>
                <w:webHidden/>
              </w:rPr>
              <w:fldChar w:fldCharType="end"/>
            </w:r>
          </w:hyperlink>
        </w:p>
        <w:p w:rsidR="004277A3" w:rsidRDefault="004277A3">
          <w:pPr>
            <w:pStyle w:val="TDC2"/>
            <w:rPr>
              <w:rFonts w:eastAsiaTheme="minorEastAsia"/>
              <w:i w:val="0"/>
              <w:iCs w:val="0"/>
              <w:noProof/>
              <w:sz w:val="22"/>
              <w:szCs w:val="22"/>
              <w:lang w:val="es-AR" w:eastAsia="es-AR"/>
            </w:rPr>
          </w:pPr>
          <w:hyperlink w:anchor="_Toc52471140" w:history="1">
            <w:r w:rsidRPr="00FB3145">
              <w:rPr>
                <w:rStyle w:val="Hipervnculo"/>
                <w:noProof/>
              </w:rPr>
              <w:t>Descripción</w:t>
            </w:r>
            <w:r>
              <w:rPr>
                <w:noProof/>
                <w:webHidden/>
              </w:rPr>
              <w:tab/>
            </w:r>
            <w:r>
              <w:rPr>
                <w:noProof/>
                <w:webHidden/>
              </w:rPr>
              <w:fldChar w:fldCharType="begin"/>
            </w:r>
            <w:r>
              <w:rPr>
                <w:noProof/>
                <w:webHidden/>
              </w:rPr>
              <w:instrText xml:space="preserve"> PAGEREF _Toc52471140 \h </w:instrText>
            </w:r>
            <w:r>
              <w:rPr>
                <w:noProof/>
                <w:webHidden/>
              </w:rPr>
            </w:r>
            <w:r>
              <w:rPr>
                <w:noProof/>
                <w:webHidden/>
              </w:rPr>
              <w:fldChar w:fldCharType="separate"/>
            </w:r>
            <w:r>
              <w:rPr>
                <w:noProof/>
                <w:webHidden/>
              </w:rPr>
              <w:t>5</w:t>
            </w:r>
            <w:r>
              <w:rPr>
                <w:noProof/>
                <w:webHidden/>
              </w:rPr>
              <w:fldChar w:fldCharType="end"/>
            </w:r>
          </w:hyperlink>
        </w:p>
        <w:p w:rsidR="004277A3" w:rsidRDefault="004277A3">
          <w:pPr>
            <w:pStyle w:val="TDC1"/>
            <w:rPr>
              <w:rFonts w:eastAsiaTheme="minorEastAsia"/>
              <w:b w:val="0"/>
              <w:bCs w:val="0"/>
              <w:noProof/>
              <w:sz w:val="22"/>
              <w:szCs w:val="22"/>
              <w:lang w:val="es-AR" w:eastAsia="es-AR"/>
            </w:rPr>
          </w:pPr>
          <w:hyperlink w:anchor="_Toc52471141" w:history="1">
            <w:r w:rsidRPr="00FB3145">
              <w:rPr>
                <w:rStyle w:val="Hipervnculo"/>
                <w:noProof/>
              </w:rPr>
              <w:t>Contenido</w:t>
            </w:r>
            <w:r>
              <w:rPr>
                <w:noProof/>
                <w:webHidden/>
              </w:rPr>
              <w:tab/>
            </w:r>
            <w:r>
              <w:rPr>
                <w:noProof/>
                <w:webHidden/>
              </w:rPr>
              <w:fldChar w:fldCharType="begin"/>
            </w:r>
            <w:r>
              <w:rPr>
                <w:noProof/>
                <w:webHidden/>
              </w:rPr>
              <w:instrText xml:space="preserve"> PAGEREF _Toc52471141 \h </w:instrText>
            </w:r>
            <w:r>
              <w:rPr>
                <w:noProof/>
                <w:webHidden/>
              </w:rPr>
            </w:r>
            <w:r>
              <w:rPr>
                <w:noProof/>
                <w:webHidden/>
              </w:rPr>
              <w:fldChar w:fldCharType="separate"/>
            </w:r>
            <w:r>
              <w:rPr>
                <w:noProof/>
                <w:webHidden/>
              </w:rPr>
              <w:t>5</w:t>
            </w:r>
            <w:r>
              <w:rPr>
                <w:noProof/>
                <w:webHidden/>
              </w:rPr>
              <w:fldChar w:fldCharType="end"/>
            </w:r>
          </w:hyperlink>
        </w:p>
        <w:p w:rsidR="004277A3" w:rsidRDefault="004277A3">
          <w:pPr>
            <w:pStyle w:val="TDC1"/>
            <w:rPr>
              <w:rFonts w:eastAsiaTheme="minorEastAsia"/>
              <w:b w:val="0"/>
              <w:bCs w:val="0"/>
              <w:noProof/>
              <w:sz w:val="22"/>
              <w:szCs w:val="22"/>
              <w:lang w:val="es-AR" w:eastAsia="es-AR"/>
            </w:rPr>
          </w:pPr>
          <w:hyperlink w:anchor="_Toc52471142" w:history="1">
            <w:r w:rsidRPr="00FB3145">
              <w:rPr>
                <w:rStyle w:val="Hipervnculo"/>
                <w:noProof/>
              </w:rPr>
              <w:t>Introducción al Sistema</w:t>
            </w:r>
            <w:r>
              <w:rPr>
                <w:noProof/>
                <w:webHidden/>
              </w:rPr>
              <w:tab/>
            </w:r>
            <w:r>
              <w:rPr>
                <w:noProof/>
                <w:webHidden/>
              </w:rPr>
              <w:fldChar w:fldCharType="begin"/>
            </w:r>
            <w:r>
              <w:rPr>
                <w:noProof/>
                <w:webHidden/>
              </w:rPr>
              <w:instrText xml:space="preserve"> PAGEREF _Toc52471142 \h </w:instrText>
            </w:r>
            <w:r>
              <w:rPr>
                <w:noProof/>
                <w:webHidden/>
              </w:rPr>
            </w:r>
            <w:r>
              <w:rPr>
                <w:noProof/>
                <w:webHidden/>
              </w:rPr>
              <w:fldChar w:fldCharType="separate"/>
            </w:r>
            <w:r>
              <w:rPr>
                <w:noProof/>
                <w:webHidden/>
              </w:rPr>
              <w:t>6</w:t>
            </w:r>
            <w:r>
              <w:rPr>
                <w:noProof/>
                <w:webHidden/>
              </w:rPr>
              <w:fldChar w:fldCharType="end"/>
            </w:r>
          </w:hyperlink>
        </w:p>
        <w:p w:rsidR="004277A3" w:rsidRDefault="004277A3">
          <w:pPr>
            <w:pStyle w:val="TDC2"/>
            <w:rPr>
              <w:rFonts w:eastAsiaTheme="minorEastAsia"/>
              <w:i w:val="0"/>
              <w:iCs w:val="0"/>
              <w:noProof/>
              <w:sz w:val="22"/>
              <w:szCs w:val="22"/>
              <w:lang w:val="es-AR" w:eastAsia="es-AR"/>
            </w:rPr>
          </w:pPr>
          <w:hyperlink w:anchor="_Toc52471143" w:history="1">
            <w:r w:rsidRPr="00FB3145">
              <w:rPr>
                <w:rStyle w:val="Hipervnculo"/>
                <w:noProof/>
              </w:rPr>
              <w:t>Roles y Permisos</w:t>
            </w:r>
            <w:r>
              <w:rPr>
                <w:noProof/>
                <w:webHidden/>
              </w:rPr>
              <w:tab/>
            </w:r>
            <w:r>
              <w:rPr>
                <w:noProof/>
                <w:webHidden/>
              </w:rPr>
              <w:fldChar w:fldCharType="begin"/>
            </w:r>
            <w:r>
              <w:rPr>
                <w:noProof/>
                <w:webHidden/>
              </w:rPr>
              <w:instrText xml:space="preserve"> PAGEREF _Toc52471143 \h </w:instrText>
            </w:r>
            <w:r>
              <w:rPr>
                <w:noProof/>
                <w:webHidden/>
              </w:rPr>
            </w:r>
            <w:r>
              <w:rPr>
                <w:noProof/>
                <w:webHidden/>
              </w:rPr>
              <w:fldChar w:fldCharType="separate"/>
            </w:r>
            <w:r>
              <w:rPr>
                <w:noProof/>
                <w:webHidden/>
              </w:rPr>
              <w:t>6</w:t>
            </w:r>
            <w:r>
              <w:rPr>
                <w:noProof/>
                <w:webHidden/>
              </w:rPr>
              <w:fldChar w:fldCharType="end"/>
            </w:r>
          </w:hyperlink>
        </w:p>
        <w:p w:rsidR="004277A3" w:rsidRDefault="004277A3">
          <w:pPr>
            <w:pStyle w:val="TDC2"/>
            <w:rPr>
              <w:rFonts w:eastAsiaTheme="minorEastAsia"/>
              <w:i w:val="0"/>
              <w:iCs w:val="0"/>
              <w:noProof/>
              <w:sz w:val="22"/>
              <w:szCs w:val="22"/>
              <w:lang w:val="es-AR" w:eastAsia="es-AR"/>
            </w:rPr>
          </w:pPr>
          <w:hyperlink w:anchor="_Toc52471144" w:history="1">
            <w:r w:rsidRPr="00FB3145">
              <w:rPr>
                <w:rStyle w:val="Hipervnculo"/>
                <w:noProof/>
              </w:rPr>
              <w:t>Ingreso al Sistema</w:t>
            </w:r>
            <w:r>
              <w:rPr>
                <w:noProof/>
                <w:webHidden/>
              </w:rPr>
              <w:tab/>
            </w:r>
            <w:r>
              <w:rPr>
                <w:noProof/>
                <w:webHidden/>
              </w:rPr>
              <w:fldChar w:fldCharType="begin"/>
            </w:r>
            <w:r>
              <w:rPr>
                <w:noProof/>
                <w:webHidden/>
              </w:rPr>
              <w:instrText xml:space="preserve"> PAGEREF _Toc52471144 \h </w:instrText>
            </w:r>
            <w:r>
              <w:rPr>
                <w:noProof/>
                <w:webHidden/>
              </w:rPr>
            </w:r>
            <w:r>
              <w:rPr>
                <w:noProof/>
                <w:webHidden/>
              </w:rPr>
              <w:fldChar w:fldCharType="separate"/>
            </w:r>
            <w:r>
              <w:rPr>
                <w:noProof/>
                <w:webHidden/>
              </w:rPr>
              <w:t>7</w:t>
            </w:r>
            <w:r>
              <w:rPr>
                <w:noProof/>
                <w:webHidden/>
              </w:rPr>
              <w:fldChar w:fldCharType="end"/>
            </w:r>
          </w:hyperlink>
        </w:p>
        <w:p w:rsidR="004277A3" w:rsidRDefault="004277A3">
          <w:pPr>
            <w:pStyle w:val="TDC1"/>
            <w:rPr>
              <w:rFonts w:eastAsiaTheme="minorEastAsia"/>
              <w:b w:val="0"/>
              <w:bCs w:val="0"/>
              <w:noProof/>
              <w:sz w:val="22"/>
              <w:szCs w:val="22"/>
              <w:lang w:val="es-AR" w:eastAsia="es-AR"/>
            </w:rPr>
          </w:pPr>
          <w:hyperlink w:anchor="_Toc52471145" w:history="1">
            <w:r w:rsidRPr="00FB3145">
              <w:rPr>
                <w:rStyle w:val="Hipervnculo"/>
                <w:noProof/>
              </w:rPr>
              <w:t>Uso del Sistema [Invitado]</w:t>
            </w:r>
            <w:r>
              <w:rPr>
                <w:noProof/>
                <w:webHidden/>
              </w:rPr>
              <w:tab/>
            </w:r>
            <w:r>
              <w:rPr>
                <w:noProof/>
                <w:webHidden/>
              </w:rPr>
              <w:fldChar w:fldCharType="begin"/>
            </w:r>
            <w:r>
              <w:rPr>
                <w:noProof/>
                <w:webHidden/>
              </w:rPr>
              <w:instrText xml:space="preserve"> PAGEREF _Toc52471145 \h </w:instrText>
            </w:r>
            <w:r>
              <w:rPr>
                <w:noProof/>
                <w:webHidden/>
              </w:rPr>
            </w:r>
            <w:r>
              <w:rPr>
                <w:noProof/>
                <w:webHidden/>
              </w:rPr>
              <w:fldChar w:fldCharType="separate"/>
            </w:r>
            <w:r>
              <w:rPr>
                <w:noProof/>
                <w:webHidden/>
              </w:rPr>
              <w:t>10</w:t>
            </w:r>
            <w:r>
              <w:rPr>
                <w:noProof/>
                <w:webHidden/>
              </w:rPr>
              <w:fldChar w:fldCharType="end"/>
            </w:r>
          </w:hyperlink>
        </w:p>
        <w:p w:rsidR="004277A3" w:rsidRDefault="004277A3">
          <w:pPr>
            <w:pStyle w:val="TDC2"/>
            <w:rPr>
              <w:rFonts w:eastAsiaTheme="minorEastAsia"/>
              <w:i w:val="0"/>
              <w:iCs w:val="0"/>
              <w:noProof/>
              <w:sz w:val="22"/>
              <w:szCs w:val="22"/>
              <w:lang w:val="es-AR" w:eastAsia="es-AR"/>
            </w:rPr>
          </w:pPr>
          <w:hyperlink w:anchor="_Toc52471146" w:history="1">
            <w:r w:rsidRPr="00FB3145">
              <w:rPr>
                <w:rStyle w:val="Hipervnculo"/>
                <w:noProof/>
              </w:rPr>
              <w:t>Visualizar Programas de Asignaturas</w:t>
            </w:r>
            <w:r>
              <w:rPr>
                <w:noProof/>
                <w:webHidden/>
              </w:rPr>
              <w:tab/>
            </w:r>
            <w:r>
              <w:rPr>
                <w:noProof/>
                <w:webHidden/>
              </w:rPr>
              <w:fldChar w:fldCharType="begin"/>
            </w:r>
            <w:r>
              <w:rPr>
                <w:noProof/>
                <w:webHidden/>
              </w:rPr>
              <w:instrText xml:space="preserve"> PAGEREF _Toc52471146 \h </w:instrText>
            </w:r>
            <w:r>
              <w:rPr>
                <w:noProof/>
                <w:webHidden/>
              </w:rPr>
            </w:r>
            <w:r>
              <w:rPr>
                <w:noProof/>
                <w:webHidden/>
              </w:rPr>
              <w:fldChar w:fldCharType="separate"/>
            </w:r>
            <w:r>
              <w:rPr>
                <w:noProof/>
                <w:webHidden/>
              </w:rPr>
              <w:t>10</w:t>
            </w:r>
            <w:r>
              <w:rPr>
                <w:noProof/>
                <w:webHidden/>
              </w:rPr>
              <w:fldChar w:fldCharType="end"/>
            </w:r>
          </w:hyperlink>
        </w:p>
        <w:p w:rsidR="004277A3" w:rsidRDefault="004277A3">
          <w:pPr>
            <w:pStyle w:val="TDC2"/>
            <w:rPr>
              <w:rFonts w:eastAsiaTheme="minorEastAsia"/>
              <w:i w:val="0"/>
              <w:iCs w:val="0"/>
              <w:noProof/>
              <w:sz w:val="22"/>
              <w:szCs w:val="22"/>
              <w:lang w:val="es-AR" w:eastAsia="es-AR"/>
            </w:rPr>
          </w:pPr>
          <w:hyperlink w:anchor="_Toc52471147" w:history="1">
            <w:r w:rsidRPr="00FB3145">
              <w:rPr>
                <w:rStyle w:val="Hipervnculo"/>
                <w:noProof/>
              </w:rPr>
              <w:t>Visualizar Planes de Estudio</w:t>
            </w:r>
            <w:r>
              <w:rPr>
                <w:noProof/>
                <w:webHidden/>
              </w:rPr>
              <w:tab/>
            </w:r>
            <w:r>
              <w:rPr>
                <w:noProof/>
                <w:webHidden/>
              </w:rPr>
              <w:fldChar w:fldCharType="begin"/>
            </w:r>
            <w:r>
              <w:rPr>
                <w:noProof/>
                <w:webHidden/>
              </w:rPr>
              <w:instrText xml:space="preserve"> PAGEREF _Toc52471147 \h </w:instrText>
            </w:r>
            <w:r>
              <w:rPr>
                <w:noProof/>
                <w:webHidden/>
              </w:rPr>
            </w:r>
            <w:r>
              <w:rPr>
                <w:noProof/>
                <w:webHidden/>
              </w:rPr>
              <w:fldChar w:fldCharType="separate"/>
            </w:r>
            <w:r>
              <w:rPr>
                <w:noProof/>
                <w:webHidden/>
              </w:rPr>
              <w:t>14</w:t>
            </w:r>
            <w:r>
              <w:rPr>
                <w:noProof/>
                <w:webHidden/>
              </w:rPr>
              <w:fldChar w:fldCharType="end"/>
            </w:r>
          </w:hyperlink>
        </w:p>
        <w:p w:rsidR="004277A3" w:rsidRDefault="004277A3">
          <w:pPr>
            <w:pStyle w:val="TDC1"/>
            <w:rPr>
              <w:rFonts w:eastAsiaTheme="minorEastAsia"/>
              <w:b w:val="0"/>
              <w:bCs w:val="0"/>
              <w:noProof/>
              <w:sz w:val="22"/>
              <w:szCs w:val="22"/>
              <w:lang w:val="es-AR" w:eastAsia="es-AR"/>
            </w:rPr>
          </w:pPr>
          <w:hyperlink w:anchor="_Toc52471148" w:history="1">
            <w:r w:rsidRPr="00FB3145">
              <w:rPr>
                <w:rStyle w:val="Hipervnculo"/>
                <w:noProof/>
              </w:rPr>
              <w:t>Uso del Sistema [Secretaría Académica]</w:t>
            </w:r>
            <w:r>
              <w:rPr>
                <w:noProof/>
                <w:webHidden/>
              </w:rPr>
              <w:tab/>
            </w:r>
            <w:r>
              <w:rPr>
                <w:noProof/>
                <w:webHidden/>
              </w:rPr>
              <w:fldChar w:fldCharType="begin"/>
            </w:r>
            <w:r>
              <w:rPr>
                <w:noProof/>
                <w:webHidden/>
              </w:rPr>
              <w:instrText xml:space="preserve"> PAGEREF _Toc52471148 \h </w:instrText>
            </w:r>
            <w:r>
              <w:rPr>
                <w:noProof/>
                <w:webHidden/>
              </w:rPr>
            </w:r>
            <w:r>
              <w:rPr>
                <w:noProof/>
                <w:webHidden/>
              </w:rPr>
              <w:fldChar w:fldCharType="separate"/>
            </w:r>
            <w:r>
              <w:rPr>
                <w:noProof/>
                <w:webHidden/>
              </w:rPr>
              <w:t>17</w:t>
            </w:r>
            <w:r>
              <w:rPr>
                <w:noProof/>
                <w:webHidden/>
              </w:rPr>
              <w:fldChar w:fldCharType="end"/>
            </w:r>
          </w:hyperlink>
        </w:p>
        <w:p w:rsidR="004277A3" w:rsidRDefault="004277A3">
          <w:pPr>
            <w:pStyle w:val="TDC2"/>
            <w:rPr>
              <w:rFonts w:eastAsiaTheme="minorEastAsia"/>
              <w:i w:val="0"/>
              <w:iCs w:val="0"/>
              <w:noProof/>
              <w:sz w:val="22"/>
              <w:szCs w:val="22"/>
              <w:lang w:val="es-AR" w:eastAsia="es-AR"/>
            </w:rPr>
          </w:pPr>
          <w:hyperlink w:anchor="_Toc52471149" w:history="1">
            <w:r w:rsidRPr="00FB3145">
              <w:rPr>
                <w:rStyle w:val="Hipervnculo"/>
                <w:noProof/>
              </w:rPr>
              <w:t>Ver Vigencia de Programas</w:t>
            </w:r>
            <w:r>
              <w:rPr>
                <w:noProof/>
                <w:webHidden/>
              </w:rPr>
              <w:tab/>
            </w:r>
            <w:r>
              <w:rPr>
                <w:noProof/>
                <w:webHidden/>
              </w:rPr>
              <w:fldChar w:fldCharType="begin"/>
            </w:r>
            <w:r>
              <w:rPr>
                <w:noProof/>
                <w:webHidden/>
              </w:rPr>
              <w:instrText xml:space="preserve"> PAGEREF _Toc52471149 \h </w:instrText>
            </w:r>
            <w:r>
              <w:rPr>
                <w:noProof/>
                <w:webHidden/>
              </w:rPr>
            </w:r>
            <w:r>
              <w:rPr>
                <w:noProof/>
                <w:webHidden/>
              </w:rPr>
              <w:fldChar w:fldCharType="separate"/>
            </w:r>
            <w:r>
              <w:rPr>
                <w:noProof/>
                <w:webHidden/>
              </w:rPr>
              <w:t>19</w:t>
            </w:r>
            <w:r>
              <w:rPr>
                <w:noProof/>
                <w:webHidden/>
              </w:rPr>
              <w:fldChar w:fldCharType="end"/>
            </w:r>
          </w:hyperlink>
        </w:p>
        <w:p w:rsidR="004277A3" w:rsidRDefault="004277A3">
          <w:pPr>
            <w:pStyle w:val="TDC2"/>
            <w:rPr>
              <w:rFonts w:eastAsiaTheme="minorEastAsia"/>
              <w:i w:val="0"/>
              <w:iCs w:val="0"/>
              <w:noProof/>
              <w:sz w:val="22"/>
              <w:szCs w:val="22"/>
              <w:lang w:val="es-AR" w:eastAsia="es-AR"/>
            </w:rPr>
          </w:pPr>
          <w:hyperlink w:anchor="_Toc52471150" w:history="1">
            <w:r w:rsidRPr="00FB3145">
              <w:rPr>
                <w:rStyle w:val="Hipervnculo"/>
                <w:noProof/>
              </w:rPr>
              <w:t>Seguir Programa</w:t>
            </w:r>
            <w:r>
              <w:rPr>
                <w:noProof/>
                <w:webHidden/>
              </w:rPr>
              <w:tab/>
            </w:r>
            <w:r>
              <w:rPr>
                <w:noProof/>
                <w:webHidden/>
              </w:rPr>
              <w:fldChar w:fldCharType="begin"/>
            </w:r>
            <w:r>
              <w:rPr>
                <w:noProof/>
                <w:webHidden/>
              </w:rPr>
              <w:instrText xml:space="preserve"> PAGEREF _Toc52471150 \h </w:instrText>
            </w:r>
            <w:r>
              <w:rPr>
                <w:noProof/>
                <w:webHidden/>
              </w:rPr>
            </w:r>
            <w:r>
              <w:rPr>
                <w:noProof/>
                <w:webHidden/>
              </w:rPr>
              <w:fldChar w:fldCharType="separate"/>
            </w:r>
            <w:r>
              <w:rPr>
                <w:noProof/>
                <w:webHidden/>
              </w:rPr>
              <w:t>22</w:t>
            </w:r>
            <w:r>
              <w:rPr>
                <w:noProof/>
                <w:webHidden/>
              </w:rPr>
              <w:fldChar w:fldCharType="end"/>
            </w:r>
          </w:hyperlink>
        </w:p>
        <w:p w:rsidR="004277A3" w:rsidRDefault="004277A3">
          <w:pPr>
            <w:pStyle w:val="TDC2"/>
            <w:rPr>
              <w:rFonts w:eastAsiaTheme="minorEastAsia"/>
              <w:i w:val="0"/>
              <w:iCs w:val="0"/>
              <w:noProof/>
              <w:sz w:val="22"/>
              <w:szCs w:val="22"/>
              <w:lang w:val="es-AR" w:eastAsia="es-AR"/>
            </w:rPr>
          </w:pPr>
          <w:hyperlink w:anchor="_Toc52471151" w:history="1">
            <w:r w:rsidRPr="00FB3145">
              <w:rPr>
                <w:rStyle w:val="Hipervnculo"/>
                <w:noProof/>
              </w:rPr>
              <w:t>Revisar Programa</w:t>
            </w:r>
            <w:r>
              <w:rPr>
                <w:noProof/>
                <w:webHidden/>
              </w:rPr>
              <w:tab/>
            </w:r>
            <w:r>
              <w:rPr>
                <w:noProof/>
                <w:webHidden/>
              </w:rPr>
              <w:fldChar w:fldCharType="begin"/>
            </w:r>
            <w:r>
              <w:rPr>
                <w:noProof/>
                <w:webHidden/>
              </w:rPr>
              <w:instrText xml:space="preserve"> PAGEREF _Toc52471151 \h </w:instrText>
            </w:r>
            <w:r>
              <w:rPr>
                <w:noProof/>
                <w:webHidden/>
              </w:rPr>
            </w:r>
            <w:r>
              <w:rPr>
                <w:noProof/>
                <w:webHidden/>
              </w:rPr>
              <w:fldChar w:fldCharType="separate"/>
            </w:r>
            <w:r>
              <w:rPr>
                <w:noProof/>
                <w:webHidden/>
              </w:rPr>
              <w:t>25</w:t>
            </w:r>
            <w:r>
              <w:rPr>
                <w:noProof/>
                <w:webHidden/>
              </w:rPr>
              <w:fldChar w:fldCharType="end"/>
            </w:r>
          </w:hyperlink>
        </w:p>
        <w:p w:rsidR="004277A3" w:rsidRDefault="004277A3">
          <w:pPr>
            <w:pStyle w:val="TDC2"/>
            <w:rPr>
              <w:rFonts w:eastAsiaTheme="minorEastAsia"/>
              <w:i w:val="0"/>
              <w:iCs w:val="0"/>
              <w:noProof/>
              <w:sz w:val="22"/>
              <w:szCs w:val="22"/>
              <w:lang w:val="es-AR" w:eastAsia="es-AR"/>
            </w:rPr>
          </w:pPr>
          <w:hyperlink w:anchor="_Toc52471152" w:history="1">
            <w:r w:rsidRPr="00FB3145">
              <w:rPr>
                <w:rStyle w:val="Hipervnculo"/>
                <w:noProof/>
              </w:rPr>
              <w:t>Informe Gerencial de Programas</w:t>
            </w:r>
            <w:r>
              <w:rPr>
                <w:noProof/>
                <w:webHidden/>
              </w:rPr>
              <w:tab/>
            </w:r>
            <w:r>
              <w:rPr>
                <w:noProof/>
                <w:webHidden/>
              </w:rPr>
              <w:fldChar w:fldCharType="begin"/>
            </w:r>
            <w:r>
              <w:rPr>
                <w:noProof/>
                <w:webHidden/>
              </w:rPr>
              <w:instrText xml:space="preserve"> PAGEREF _Toc52471152 \h </w:instrText>
            </w:r>
            <w:r>
              <w:rPr>
                <w:noProof/>
                <w:webHidden/>
              </w:rPr>
            </w:r>
            <w:r>
              <w:rPr>
                <w:noProof/>
                <w:webHidden/>
              </w:rPr>
              <w:fldChar w:fldCharType="separate"/>
            </w:r>
            <w:r>
              <w:rPr>
                <w:noProof/>
                <w:webHidden/>
              </w:rPr>
              <w:t>29</w:t>
            </w:r>
            <w:r>
              <w:rPr>
                <w:noProof/>
                <w:webHidden/>
              </w:rPr>
              <w:fldChar w:fldCharType="end"/>
            </w:r>
          </w:hyperlink>
        </w:p>
        <w:p w:rsidR="004277A3" w:rsidRDefault="004277A3">
          <w:pPr>
            <w:pStyle w:val="TDC2"/>
            <w:rPr>
              <w:rFonts w:eastAsiaTheme="minorEastAsia"/>
              <w:i w:val="0"/>
              <w:iCs w:val="0"/>
              <w:noProof/>
              <w:sz w:val="22"/>
              <w:szCs w:val="22"/>
              <w:lang w:val="es-AR" w:eastAsia="es-AR"/>
            </w:rPr>
          </w:pPr>
          <w:hyperlink w:anchor="_Toc52471153" w:history="1">
            <w:r w:rsidRPr="00FB3145">
              <w:rPr>
                <w:rStyle w:val="Hipervnculo"/>
                <w:noProof/>
              </w:rPr>
              <w:t>Subir Programa</w:t>
            </w:r>
            <w:r>
              <w:rPr>
                <w:noProof/>
                <w:webHidden/>
              </w:rPr>
              <w:tab/>
            </w:r>
            <w:r>
              <w:rPr>
                <w:noProof/>
                <w:webHidden/>
              </w:rPr>
              <w:fldChar w:fldCharType="begin"/>
            </w:r>
            <w:r>
              <w:rPr>
                <w:noProof/>
                <w:webHidden/>
              </w:rPr>
              <w:instrText xml:space="preserve"> PAGEREF _Toc52471153 \h </w:instrText>
            </w:r>
            <w:r>
              <w:rPr>
                <w:noProof/>
                <w:webHidden/>
              </w:rPr>
            </w:r>
            <w:r>
              <w:rPr>
                <w:noProof/>
                <w:webHidden/>
              </w:rPr>
              <w:fldChar w:fldCharType="separate"/>
            </w:r>
            <w:r>
              <w:rPr>
                <w:noProof/>
                <w:webHidden/>
              </w:rPr>
              <w:t>34</w:t>
            </w:r>
            <w:r>
              <w:rPr>
                <w:noProof/>
                <w:webHidden/>
              </w:rPr>
              <w:fldChar w:fldCharType="end"/>
            </w:r>
          </w:hyperlink>
        </w:p>
        <w:p w:rsidR="004277A3" w:rsidRDefault="004277A3">
          <w:pPr>
            <w:pStyle w:val="TDC2"/>
            <w:rPr>
              <w:rFonts w:eastAsiaTheme="minorEastAsia"/>
              <w:i w:val="0"/>
              <w:iCs w:val="0"/>
              <w:noProof/>
              <w:sz w:val="22"/>
              <w:szCs w:val="22"/>
              <w:lang w:val="es-AR" w:eastAsia="es-AR"/>
            </w:rPr>
          </w:pPr>
          <w:hyperlink w:anchor="_Toc52471154" w:history="1">
            <w:r w:rsidRPr="00FB3145">
              <w:rPr>
                <w:rStyle w:val="Hipervnculo"/>
                <w:noProof/>
              </w:rPr>
              <w:t>Carga Masiva de Programas</w:t>
            </w:r>
            <w:r>
              <w:rPr>
                <w:noProof/>
                <w:webHidden/>
              </w:rPr>
              <w:tab/>
            </w:r>
            <w:r>
              <w:rPr>
                <w:noProof/>
                <w:webHidden/>
              </w:rPr>
              <w:fldChar w:fldCharType="begin"/>
            </w:r>
            <w:r>
              <w:rPr>
                <w:noProof/>
                <w:webHidden/>
              </w:rPr>
              <w:instrText xml:space="preserve"> PAGEREF _Toc52471154 \h </w:instrText>
            </w:r>
            <w:r>
              <w:rPr>
                <w:noProof/>
                <w:webHidden/>
              </w:rPr>
            </w:r>
            <w:r>
              <w:rPr>
                <w:noProof/>
                <w:webHidden/>
              </w:rPr>
              <w:fldChar w:fldCharType="separate"/>
            </w:r>
            <w:r>
              <w:rPr>
                <w:noProof/>
                <w:webHidden/>
              </w:rPr>
              <w:t>36</w:t>
            </w:r>
            <w:r>
              <w:rPr>
                <w:noProof/>
                <w:webHidden/>
              </w:rPr>
              <w:fldChar w:fldCharType="end"/>
            </w:r>
          </w:hyperlink>
        </w:p>
        <w:p w:rsidR="004277A3" w:rsidRDefault="004277A3">
          <w:pPr>
            <w:pStyle w:val="TDC2"/>
            <w:rPr>
              <w:rFonts w:eastAsiaTheme="minorEastAsia"/>
              <w:i w:val="0"/>
              <w:iCs w:val="0"/>
              <w:noProof/>
              <w:sz w:val="22"/>
              <w:szCs w:val="22"/>
              <w:lang w:val="es-AR" w:eastAsia="es-AR"/>
            </w:rPr>
          </w:pPr>
          <w:hyperlink w:anchor="_Toc52471155" w:history="1">
            <w:r w:rsidRPr="00FB3145">
              <w:rPr>
                <w:rStyle w:val="Hipervnculo"/>
                <w:noProof/>
              </w:rPr>
              <w:t>Subir Plan</w:t>
            </w:r>
            <w:r>
              <w:rPr>
                <w:noProof/>
                <w:webHidden/>
              </w:rPr>
              <w:tab/>
            </w:r>
            <w:r>
              <w:rPr>
                <w:noProof/>
                <w:webHidden/>
              </w:rPr>
              <w:fldChar w:fldCharType="begin"/>
            </w:r>
            <w:r>
              <w:rPr>
                <w:noProof/>
                <w:webHidden/>
              </w:rPr>
              <w:instrText xml:space="preserve"> PAGEREF _Toc52471155 \h </w:instrText>
            </w:r>
            <w:r>
              <w:rPr>
                <w:noProof/>
                <w:webHidden/>
              </w:rPr>
            </w:r>
            <w:r>
              <w:rPr>
                <w:noProof/>
                <w:webHidden/>
              </w:rPr>
              <w:fldChar w:fldCharType="separate"/>
            </w:r>
            <w:r>
              <w:rPr>
                <w:noProof/>
                <w:webHidden/>
              </w:rPr>
              <w:t>37</w:t>
            </w:r>
            <w:r>
              <w:rPr>
                <w:noProof/>
                <w:webHidden/>
              </w:rPr>
              <w:fldChar w:fldCharType="end"/>
            </w:r>
          </w:hyperlink>
        </w:p>
        <w:p w:rsidR="004277A3" w:rsidRDefault="004277A3">
          <w:pPr>
            <w:pStyle w:val="TDC2"/>
            <w:rPr>
              <w:rFonts w:eastAsiaTheme="minorEastAsia"/>
              <w:i w:val="0"/>
              <w:iCs w:val="0"/>
              <w:noProof/>
              <w:sz w:val="22"/>
              <w:szCs w:val="22"/>
              <w:lang w:val="es-AR" w:eastAsia="es-AR"/>
            </w:rPr>
          </w:pPr>
          <w:hyperlink w:anchor="_Toc52471156" w:history="1">
            <w:r w:rsidRPr="00FB3145">
              <w:rPr>
                <w:rStyle w:val="Hipervnculo"/>
                <w:noProof/>
              </w:rPr>
              <w:t>Gestionar Carrera</w:t>
            </w:r>
            <w:r>
              <w:rPr>
                <w:noProof/>
                <w:webHidden/>
              </w:rPr>
              <w:tab/>
            </w:r>
            <w:r>
              <w:rPr>
                <w:noProof/>
                <w:webHidden/>
              </w:rPr>
              <w:fldChar w:fldCharType="begin"/>
            </w:r>
            <w:r>
              <w:rPr>
                <w:noProof/>
                <w:webHidden/>
              </w:rPr>
              <w:instrText xml:space="preserve"> PAGEREF _Toc52471156 \h </w:instrText>
            </w:r>
            <w:r>
              <w:rPr>
                <w:noProof/>
                <w:webHidden/>
              </w:rPr>
            </w:r>
            <w:r>
              <w:rPr>
                <w:noProof/>
                <w:webHidden/>
              </w:rPr>
              <w:fldChar w:fldCharType="separate"/>
            </w:r>
            <w:r>
              <w:rPr>
                <w:noProof/>
                <w:webHidden/>
              </w:rPr>
              <w:t>39</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57" w:history="1">
            <w:r w:rsidRPr="00FB3145">
              <w:rPr>
                <w:rStyle w:val="Hipervnculo"/>
                <w:noProof/>
              </w:rPr>
              <w:t>Alta de Carrera</w:t>
            </w:r>
            <w:r>
              <w:rPr>
                <w:noProof/>
                <w:webHidden/>
              </w:rPr>
              <w:tab/>
            </w:r>
            <w:r>
              <w:rPr>
                <w:noProof/>
                <w:webHidden/>
              </w:rPr>
              <w:fldChar w:fldCharType="begin"/>
            </w:r>
            <w:r>
              <w:rPr>
                <w:noProof/>
                <w:webHidden/>
              </w:rPr>
              <w:instrText xml:space="preserve"> PAGEREF _Toc52471157 \h </w:instrText>
            </w:r>
            <w:r>
              <w:rPr>
                <w:noProof/>
                <w:webHidden/>
              </w:rPr>
            </w:r>
            <w:r>
              <w:rPr>
                <w:noProof/>
                <w:webHidden/>
              </w:rPr>
              <w:fldChar w:fldCharType="separate"/>
            </w:r>
            <w:r>
              <w:rPr>
                <w:noProof/>
                <w:webHidden/>
              </w:rPr>
              <w:t>39</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58" w:history="1">
            <w:r w:rsidRPr="00FB3145">
              <w:rPr>
                <w:rStyle w:val="Hipervnculo"/>
                <w:noProof/>
              </w:rPr>
              <w:t>Baja de Carrera</w:t>
            </w:r>
            <w:r>
              <w:rPr>
                <w:noProof/>
                <w:webHidden/>
              </w:rPr>
              <w:tab/>
            </w:r>
            <w:r>
              <w:rPr>
                <w:noProof/>
                <w:webHidden/>
              </w:rPr>
              <w:fldChar w:fldCharType="begin"/>
            </w:r>
            <w:r>
              <w:rPr>
                <w:noProof/>
                <w:webHidden/>
              </w:rPr>
              <w:instrText xml:space="preserve"> PAGEREF _Toc52471158 \h </w:instrText>
            </w:r>
            <w:r>
              <w:rPr>
                <w:noProof/>
                <w:webHidden/>
              </w:rPr>
            </w:r>
            <w:r>
              <w:rPr>
                <w:noProof/>
                <w:webHidden/>
              </w:rPr>
              <w:fldChar w:fldCharType="separate"/>
            </w:r>
            <w:r>
              <w:rPr>
                <w:noProof/>
                <w:webHidden/>
              </w:rPr>
              <w:t>40</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59" w:history="1">
            <w:r w:rsidRPr="00FB3145">
              <w:rPr>
                <w:rStyle w:val="Hipervnculo"/>
                <w:noProof/>
              </w:rPr>
              <w:t>Modificar  Carrera</w:t>
            </w:r>
            <w:r>
              <w:rPr>
                <w:noProof/>
                <w:webHidden/>
              </w:rPr>
              <w:tab/>
            </w:r>
            <w:r>
              <w:rPr>
                <w:noProof/>
                <w:webHidden/>
              </w:rPr>
              <w:fldChar w:fldCharType="begin"/>
            </w:r>
            <w:r>
              <w:rPr>
                <w:noProof/>
                <w:webHidden/>
              </w:rPr>
              <w:instrText xml:space="preserve"> PAGEREF _Toc52471159 \h </w:instrText>
            </w:r>
            <w:r>
              <w:rPr>
                <w:noProof/>
                <w:webHidden/>
              </w:rPr>
            </w:r>
            <w:r>
              <w:rPr>
                <w:noProof/>
                <w:webHidden/>
              </w:rPr>
              <w:fldChar w:fldCharType="separate"/>
            </w:r>
            <w:r>
              <w:rPr>
                <w:noProof/>
                <w:webHidden/>
              </w:rPr>
              <w:t>41</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60" w:history="1">
            <w:r w:rsidRPr="00FB3145">
              <w:rPr>
                <w:rStyle w:val="Hipervnculo"/>
                <w:noProof/>
              </w:rPr>
              <w:t>Ver Revisiones del Plan</w:t>
            </w:r>
            <w:r>
              <w:rPr>
                <w:noProof/>
                <w:webHidden/>
              </w:rPr>
              <w:tab/>
            </w:r>
            <w:r>
              <w:rPr>
                <w:noProof/>
                <w:webHidden/>
              </w:rPr>
              <w:fldChar w:fldCharType="begin"/>
            </w:r>
            <w:r>
              <w:rPr>
                <w:noProof/>
                <w:webHidden/>
              </w:rPr>
              <w:instrText xml:space="preserve"> PAGEREF _Toc52471160 \h </w:instrText>
            </w:r>
            <w:r>
              <w:rPr>
                <w:noProof/>
                <w:webHidden/>
              </w:rPr>
            </w:r>
            <w:r>
              <w:rPr>
                <w:noProof/>
                <w:webHidden/>
              </w:rPr>
              <w:fldChar w:fldCharType="separate"/>
            </w:r>
            <w:r>
              <w:rPr>
                <w:noProof/>
                <w:webHidden/>
              </w:rPr>
              <w:t>41</w:t>
            </w:r>
            <w:r>
              <w:rPr>
                <w:noProof/>
                <w:webHidden/>
              </w:rPr>
              <w:fldChar w:fldCharType="end"/>
            </w:r>
          </w:hyperlink>
        </w:p>
        <w:p w:rsidR="004277A3" w:rsidRDefault="004277A3">
          <w:pPr>
            <w:pStyle w:val="TDC2"/>
            <w:rPr>
              <w:rFonts w:eastAsiaTheme="minorEastAsia"/>
              <w:i w:val="0"/>
              <w:iCs w:val="0"/>
              <w:noProof/>
              <w:sz w:val="22"/>
              <w:szCs w:val="22"/>
              <w:lang w:val="es-AR" w:eastAsia="es-AR"/>
            </w:rPr>
          </w:pPr>
          <w:hyperlink w:anchor="_Toc52471161" w:history="1">
            <w:r w:rsidRPr="00FB3145">
              <w:rPr>
                <w:rStyle w:val="Hipervnculo"/>
                <w:noProof/>
              </w:rPr>
              <w:t>Gestionar Plan</w:t>
            </w:r>
            <w:r>
              <w:rPr>
                <w:noProof/>
                <w:webHidden/>
              </w:rPr>
              <w:tab/>
            </w:r>
            <w:r>
              <w:rPr>
                <w:noProof/>
                <w:webHidden/>
              </w:rPr>
              <w:fldChar w:fldCharType="begin"/>
            </w:r>
            <w:r>
              <w:rPr>
                <w:noProof/>
                <w:webHidden/>
              </w:rPr>
              <w:instrText xml:space="preserve"> PAGEREF _Toc52471161 \h </w:instrText>
            </w:r>
            <w:r>
              <w:rPr>
                <w:noProof/>
                <w:webHidden/>
              </w:rPr>
            </w:r>
            <w:r>
              <w:rPr>
                <w:noProof/>
                <w:webHidden/>
              </w:rPr>
              <w:fldChar w:fldCharType="separate"/>
            </w:r>
            <w:r>
              <w:rPr>
                <w:noProof/>
                <w:webHidden/>
              </w:rPr>
              <w:t>44</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62" w:history="1">
            <w:r w:rsidRPr="00FB3145">
              <w:rPr>
                <w:rStyle w:val="Hipervnculo"/>
                <w:noProof/>
              </w:rPr>
              <w:t>Alta de Revisión de Plan</w:t>
            </w:r>
            <w:r>
              <w:rPr>
                <w:noProof/>
                <w:webHidden/>
              </w:rPr>
              <w:tab/>
            </w:r>
            <w:r>
              <w:rPr>
                <w:noProof/>
                <w:webHidden/>
              </w:rPr>
              <w:fldChar w:fldCharType="begin"/>
            </w:r>
            <w:r>
              <w:rPr>
                <w:noProof/>
                <w:webHidden/>
              </w:rPr>
              <w:instrText xml:space="preserve"> PAGEREF _Toc52471162 \h </w:instrText>
            </w:r>
            <w:r>
              <w:rPr>
                <w:noProof/>
                <w:webHidden/>
              </w:rPr>
            </w:r>
            <w:r>
              <w:rPr>
                <w:noProof/>
                <w:webHidden/>
              </w:rPr>
              <w:fldChar w:fldCharType="separate"/>
            </w:r>
            <w:r>
              <w:rPr>
                <w:noProof/>
                <w:webHidden/>
              </w:rPr>
              <w:t>45</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63" w:history="1">
            <w:r w:rsidRPr="00FB3145">
              <w:rPr>
                <w:rStyle w:val="Hipervnculo"/>
                <w:noProof/>
              </w:rPr>
              <w:t>Baja de Revisión de Plan</w:t>
            </w:r>
            <w:r>
              <w:rPr>
                <w:noProof/>
                <w:webHidden/>
              </w:rPr>
              <w:tab/>
            </w:r>
            <w:r>
              <w:rPr>
                <w:noProof/>
                <w:webHidden/>
              </w:rPr>
              <w:fldChar w:fldCharType="begin"/>
            </w:r>
            <w:r>
              <w:rPr>
                <w:noProof/>
                <w:webHidden/>
              </w:rPr>
              <w:instrText xml:space="preserve"> PAGEREF _Toc52471163 \h </w:instrText>
            </w:r>
            <w:r>
              <w:rPr>
                <w:noProof/>
                <w:webHidden/>
              </w:rPr>
            </w:r>
            <w:r>
              <w:rPr>
                <w:noProof/>
                <w:webHidden/>
              </w:rPr>
              <w:fldChar w:fldCharType="separate"/>
            </w:r>
            <w:r>
              <w:rPr>
                <w:noProof/>
                <w:webHidden/>
              </w:rPr>
              <w:t>46</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64" w:history="1">
            <w:r w:rsidRPr="00FB3145">
              <w:rPr>
                <w:rStyle w:val="Hipervnculo"/>
                <w:noProof/>
              </w:rPr>
              <w:t>Modificar  Revisión de Plan</w:t>
            </w:r>
            <w:r>
              <w:rPr>
                <w:noProof/>
                <w:webHidden/>
              </w:rPr>
              <w:tab/>
            </w:r>
            <w:r>
              <w:rPr>
                <w:noProof/>
                <w:webHidden/>
              </w:rPr>
              <w:fldChar w:fldCharType="begin"/>
            </w:r>
            <w:r>
              <w:rPr>
                <w:noProof/>
                <w:webHidden/>
              </w:rPr>
              <w:instrText xml:space="preserve"> PAGEREF _Toc52471164 \h </w:instrText>
            </w:r>
            <w:r>
              <w:rPr>
                <w:noProof/>
                <w:webHidden/>
              </w:rPr>
            </w:r>
            <w:r>
              <w:rPr>
                <w:noProof/>
                <w:webHidden/>
              </w:rPr>
              <w:fldChar w:fldCharType="separate"/>
            </w:r>
            <w:r>
              <w:rPr>
                <w:noProof/>
                <w:webHidden/>
              </w:rPr>
              <w:t>46</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65" w:history="1">
            <w:r w:rsidRPr="00FB3145">
              <w:rPr>
                <w:rStyle w:val="Hipervnculo"/>
                <w:noProof/>
              </w:rPr>
              <w:t>Ver Asignaturas</w:t>
            </w:r>
            <w:r>
              <w:rPr>
                <w:noProof/>
                <w:webHidden/>
              </w:rPr>
              <w:tab/>
            </w:r>
            <w:r>
              <w:rPr>
                <w:noProof/>
                <w:webHidden/>
              </w:rPr>
              <w:fldChar w:fldCharType="begin"/>
            </w:r>
            <w:r>
              <w:rPr>
                <w:noProof/>
                <w:webHidden/>
              </w:rPr>
              <w:instrText xml:space="preserve"> PAGEREF _Toc52471165 \h </w:instrText>
            </w:r>
            <w:r>
              <w:rPr>
                <w:noProof/>
                <w:webHidden/>
              </w:rPr>
            </w:r>
            <w:r>
              <w:rPr>
                <w:noProof/>
                <w:webHidden/>
              </w:rPr>
              <w:fldChar w:fldCharType="separate"/>
            </w:r>
            <w:r>
              <w:rPr>
                <w:noProof/>
                <w:webHidden/>
              </w:rPr>
              <w:t>47</w:t>
            </w:r>
            <w:r>
              <w:rPr>
                <w:noProof/>
                <w:webHidden/>
              </w:rPr>
              <w:fldChar w:fldCharType="end"/>
            </w:r>
          </w:hyperlink>
        </w:p>
        <w:p w:rsidR="004277A3" w:rsidRDefault="004277A3">
          <w:pPr>
            <w:pStyle w:val="TDC2"/>
            <w:rPr>
              <w:rFonts w:eastAsiaTheme="minorEastAsia"/>
              <w:i w:val="0"/>
              <w:iCs w:val="0"/>
              <w:noProof/>
              <w:sz w:val="22"/>
              <w:szCs w:val="22"/>
              <w:lang w:val="es-AR" w:eastAsia="es-AR"/>
            </w:rPr>
          </w:pPr>
          <w:hyperlink w:anchor="_Toc52471166" w:history="1">
            <w:r w:rsidRPr="00FB3145">
              <w:rPr>
                <w:rStyle w:val="Hipervnculo"/>
                <w:noProof/>
              </w:rPr>
              <w:t>Gestionar Profesor</w:t>
            </w:r>
            <w:r>
              <w:rPr>
                <w:noProof/>
                <w:webHidden/>
              </w:rPr>
              <w:tab/>
            </w:r>
            <w:r>
              <w:rPr>
                <w:noProof/>
                <w:webHidden/>
              </w:rPr>
              <w:fldChar w:fldCharType="begin"/>
            </w:r>
            <w:r>
              <w:rPr>
                <w:noProof/>
                <w:webHidden/>
              </w:rPr>
              <w:instrText xml:space="preserve"> PAGEREF _Toc52471166 \h </w:instrText>
            </w:r>
            <w:r>
              <w:rPr>
                <w:noProof/>
                <w:webHidden/>
              </w:rPr>
            </w:r>
            <w:r>
              <w:rPr>
                <w:noProof/>
                <w:webHidden/>
              </w:rPr>
              <w:fldChar w:fldCharType="separate"/>
            </w:r>
            <w:r>
              <w:rPr>
                <w:noProof/>
                <w:webHidden/>
              </w:rPr>
              <w:t>53</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67" w:history="1">
            <w:r w:rsidRPr="00FB3145">
              <w:rPr>
                <w:rStyle w:val="Hipervnculo"/>
                <w:noProof/>
              </w:rPr>
              <w:t>Alta de Profesor</w:t>
            </w:r>
            <w:r>
              <w:rPr>
                <w:noProof/>
                <w:webHidden/>
              </w:rPr>
              <w:tab/>
            </w:r>
            <w:r>
              <w:rPr>
                <w:noProof/>
                <w:webHidden/>
              </w:rPr>
              <w:fldChar w:fldCharType="begin"/>
            </w:r>
            <w:r>
              <w:rPr>
                <w:noProof/>
                <w:webHidden/>
              </w:rPr>
              <w:instrText xml:space="preserve"> PAGEREF _Toc52471167 \h </w:instrText>
            </w:r>
            <w:r>
              <w:rPr>
                <w:noProof/>
                <w:webHidden/>
              </w:rPr>
            </w:r>
            <w:r>
              <w:rPr>
                <w:noProof/>
                <w:webHidden/>
              </w:rPr>
              <w:fldChar w:fldCharType="separate"/>
            </w:r>
            <w:r>
              <w:rPr>
                <w:noProof/>
                <w:webHidden/>
              </w:rPr>
              <w:t>53</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68" w:history="1">
            <w:r w:rsidRPr="00FB3145">
              <w:rPr>
                <w:rStyle w:val="Hipervnculo"/>
                <w:noProof/>
              </w:rPr>
              <w:t>Baja de Profesor</w:t>
            </w:r>
            <w:r>
              <w:rPr>
                <w:noProof/>
                <w:webHidden/>
              </w:rPr>
              <w:tab/>
            </w:r>
            <w:r>
              <w:rPr>
                <w:noProof/>
                <w:webHidden/>
              </w:rPr>
              <w:fldChar w:fldCharType="begin"/>
            </w:r>
            <w:r>
              <w:rPr>
                <w:noProof/>
                <w:webHidden/>
              </w:rPr>
              <w:instrText xml:space="preserve"> PAGEREF _Toc52471168 \h </w:instrText>
            </w:r>
            <w:r>
              <w:rPr>
                <w:noProof/>
                <w:webHidden/>
              </w:rPr>
            </w:r>
            <w:r>
              <w:rPr>
                <w:noProof/>
                <w:webHidden/>
              </w:rPr>
              <w:fldChar w:fldCharType="separate"/>
            </w:r>
            <w:r>
              <w:rPr>
                <w:noProof/>
                <w:webHidden/>
              </w:rPr>
              <w:t>54</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69" w:history="1">
            <w:r w:rsidRPr="00FB3145">
              <w:rPr>
                <w:rStyle w:val="Hipervnculo"/>
                <w:noProof/>
              </w:rPr>
              <w:t>Modificar  Profesor</w:t>
            </w:r>
            <w:r>
              <w:rPr>
                <w:noProof/>
                <w:webHidden/>
              </w:rPr>
              <w:tab/>
            </w:r>
            <w:r>
              <w:rPr>
                <w:noProof/>
                <w:webHidden/>
              </w:rPr>
              <w:fldChar w:fldCharType="begin"/>
            </w:r>
            <w:r>
              <w:rPr>
                <w:noProof/>
                <w:webHidden/>
              </w:rPr>
              <w:instrText xml:space="preserve"> PAGEREF _Toc52471169 \h </w:instrText>
            </w:r>
            <w:r>
              <w:rPr>
                <w:noProof/>
                <w:webHidden/>
              </w:rPr>
            </w:r>
            <w:r>
              <w:rPr>
                <w:noProof/>
                <w:webHidden/>
              </w:rPr>
              <w:fldChar w:fldCharType="separate"/>
            </w:r>
            <w:r>
              <w:rPr>
                <w:noProof/>
                <w:webHidden/>
              </w:rPr>
              <w:t>55</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70" w:history="1">
            <w:r w:rsidRPr="00FB3145">
              <w:rPr>
                <w:rStyle w:val="Hipervnculo"/>
                <w:noProof/>
              </w:rPr>
              <w:t>Ver Asignaturas de Profesor</w:t>
            </w:r>
            <w:r>
              <w:rPr>
                <w:noProof/>
                <w:webHidden/>
              </w:rPr>
              <w:tab/>
            </w:r>
            <w:r>
              <w:rPr>
                <w:noProof/>
                <w:webHidden/>
              </w:rPr>
              <w:fldChar w:fldCharType="begin"/>
            </w:r>
            <w:r>
              <w:rPr>
                <w:noProof/>
                <w:webHidden/>
              </w:rPr>
              <w:instrText xml:space="preserve"> PAGEREF _Toc52471170 \h </w:instrText>
            </w:r>
            <w:r>
              <w:rPr>
                <w:noProof/>
                <w:webHidden/>
              </w:rPr>
            </w:r>
            <w:r>
              <w:rPr>
                <w:noProof/>
                <w:webHidden/>
              </w:rPr>
              <w:fldChar w:fldCharType="separate"/>
            </w:r>
            <w:r>
              <w:rPr>
                <w:noProof/>
                <w:webHidden/>
              </w:rPr>
              <w:t>56</w:t>
            </w:r>
            <w:r>
              <w:rPr>
                <w:noProof/>
                <w:webHidden/>
              </w:rPr>
              <w:fldChar w:fldCharType="end"/>
            </w:r>
          </w:hyperlink>
        </w:p>
        <w:p w:rsidR="004277A3" w:rsidRDefault="004277A3">
          <w:pPr>
            <w:pStyle w:val="TDC2"/>
            <w:rPr>
              <w:rFonts w:eastAsiaTheme="minorEastAsia"/>
              <w:i w:val="0"/>
              <w:iCs w:val="0"/>
              <w:noProof/>
              <w:sz w:val="22"/>
              <w:szCs w:val="22"/>
              <w:lang w:val="es-AR" w:eastAsia="es-AR"/>
            </w:rPr>
          </w:pPr>
          <w:hyperlink w:anchor="_Toc52471171" w:history="1">
            <w:r w:rsidRPr="00FB3145">
              <w:rPr>
                <w:rStyle w:val="Hipervnculo"/>
                <w:noProof/>
              </w:rPr>
              <w:t>Gestionar Asignatura</w:t>
            </w:r>
            <w:r>
              <w:rPr>
                <w:noProof/>
                <w:webHidden/>
              </w:rPr>
              <w:tab/>
            </w:r>
            <w:r>
              <w:rPr>
                <w:noProof/>
                <w:webHidden/>
              </w:rPr>
              <w:fldChar w:fldCharType="begin"/>
            </w:r>
            <w:r>
              <w:rPr>
                <w:noProof/>
                <w:webHidden/>
              </w:rPr>
              <w:instrText xml:space="preserve"> PAGEREF _Toc52471171 \h </w:instrText>
            </w:r>
            <w:r>
              <w:rPr>
                <w:noProof/>
                <w:webHidden/>
              </w:rPr>
            </w:r>
            <w:r>
              <w:rPr>
                <w:noProof/>
                <w:webHidden/>
              </w:rPr>
              <w:fldChar w:fldCharType="separate"/>
            </w:r>
            <w:r>
              <w:rPr>
                <w:noProof/>
                <w:webHidden/>
              </w:rPr>
              <w:t>57</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72" w:history="1">
            <w:r w:rsidRPr="00FB3145">
              <w:rPr>
                <w:rStyle w:val="Hipervnculo"/>
                <w:noProof/>
              </w:rPr>
              <w:t>Alta de Asignatura</w:t>
            </w:r>
            <w:r>
              <w:rPr>
                <w:noProof/>
                <w:webHidden/>
              </w:rPr>
              <w:tab/>
            </w:r>
            <w:r>
              <w:rPr>
                <w:noProof/>
                <w:webHidden/>
              </w:rPr>
              <w:fldChar w:fldCharType="begin"/>
            </w:r>
            <w:r>
              <w:rPr>
                <w:noProof/>
                <w:webHidden/>
              </w:rPr>
              <w:instrText xml:space="preserve"> PAGEREF _Toc52471172 \h </w:instrText>
            </w:r>
            <w:r>
              <w:rPr>
                <w:noProof/>
                <w:webHidden/>
              </w:rPr>
            </w:r>
            <w:r>
              <w:rPr>
                <w:noProof/>
                <w:webHidden/>
              </w:rPr>
              <w:fldChar w:fldCharType="separate"/>
            </w:r>
            <w:r>
              <w:rPr>
                <w:noProof/>
                <w:webHidden/>
              </w:rPr>
              <w:t>58</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73" w:history="1">
            <w:r w:rsidRPr="00FB3145">
              <w:rPr>
                <w:rStyle w:val="Hipervnculo"/>
                <w:noProof/>
              </w:rPr>
              <w:t>Baja de Asignatura</w:t>
            </w:r>
            <w:r>
              <w:rPr>
                <w:noProof/>
                <w:webHidden/>
              </w:rPr>
              <w:tab/>
            </w:r>
            <w:r>
              <w:rPr>
                <w:noProof/>
                <w:webHidden/>
              </w:rPr>
              <w:fldChar w:fldCharType="begin"/>
            </w:r>
            <w:r>
              <w:rPr>
                <w:noProof/>
                <w:webHidden/>
              </w:rPr>
              <w:instrText xml:space="preserve"> PAGEREF _Toc52471173 \h </w:instrText>
            </w:r>
            <w:r>
              <w:rPr>
                <w:noProof/>
                <w:webHidden/>
              </w:rPr>
            </w:r>
            <w:r>
              <w:rPr>
                <w:noProof/>
                <w:webHidden/>
              </w:rPr>
              <w:fldChar w:fldCharType="separate"/>
            </w:r>
            <w:r>
              <w:rPr>
                <w:noProof/>
                <w:webHidden/>
              </w:rPr>
              <w:t>59</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74" w:history="1">
            <w:r w:rsidRPr="00FB3145">
              <w:rPr>
                <w:rStyle w:val="Hipervnculo"/>
                <w:noProof/>
              </w:rPr>
              <w:t>Modificar  Asignatura</w:t>
            </w:r>
            <w:r>
              <w:rPr>
                <w:noProof/>
                <w:webHidden/>
              </w:rPr>
              <w:tab/>
            </w:r>
            <w:r>
              <w:rPr>
                <w:noProof/>
                <w:webHidden/>
              </w:rPr>
              <w:fldChar w:fldCharType="begin"/>
            </w:r>
            <w:r>
              <w:rPr>
                <w:noProof/>
                <w:webHidden/>
              </w:rPr>
              <w:instrText xml:space="preserve"> PAGEREF _Toc52471174 \h </w:instrText>
            </w:r>
            <w:r>
              <w:rPr>
                <w:noProof/>
                <w:webHidden/>
              </w:rPr>
            </w:r>
            <w:r>
              <w:rPr>
                <w:noProof/>
                <w:webHidden/>
              </w:rPr>
              <w:fldChar w:fldCharType="separate"/>
            </w:r>
            <w:r>
              <w:rPr>
                <w:noProof/>
                <w:webHidden/>
              </w:rPr>
              <w:t>60</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75" w:history="1">
            <w:r w:rsidRPr="00FB3145">
              <w:rPr>
                <w:rStyle w:val="Hipervnculo"/>
                <w:noProof/>
              </w:rPr>
              <w:t>Ver Equipo de Cátedra</w:t>
            </w:r>
            <w:r>
              <w:rPr>
                <w:noProof/>
                <w:webHidden/>
              </w:rPr>
              <w:tab/>
            </w:r>
            <w:r>
              <w:rPr>
                <w:noProof/>
                <w:webHidden/>
              </w:rPr>
              <w:fldChar w:fldCharType="begin"/>
            </w:r>
            <w:r>
              <w:rPr>
                <w:noProof/>
                <w:webHidden/>
              </w:rPr>
              <w:instrText xml:space="preserve"> PAGEREF _Toc52471175 \h </w:instrText>
            </w:r>
            <w:r>
              <w:rPr>
                <w:noProof/>
                <w:webHidden/>
              </w:rPr>
            </w:r>
            <w:r>
              <w:rPr>
                <w:noProof/>
                <w:webHidden/>
              </w:rPr>
              <w:fldChar w:fldCharType="separate"/>
            </w:r>
            <w:r>
              <w:rPr>
                <w:noProof/>
                <w:webHidden/>
              </w:rPr>
              <w:t>61</w:t>
            </w:r>
            <w:r>
              <w:rPr>
                <w:noProof/>
                <w:webHidden/>
              </w:rPr>
              <w:fldChar w:fldCharType="end"/>
            </w:r>
          </w:hyperlink>
        </w:p>
        <w:p w:rsidR="004277A3" w:rsidRDefault="004277A3">
          <w:pPr>
            <w:pStyle w:val="TDC2"/>
            <w:rPr>
              <w:rFonts w:eastAsiaTheme="minorEastAsia"/>
              <w:i w:val="0"/>
              <w:iCs w:val="0"/>
              <w:noProof/>
              <w:sz w:val="22"/>
              <w:szCs w:val="22"/>
              <w:lang w:val="es-AR" w:eastAsia="es-AR"/>
            </w:rPr>
          </w:pPr>
          <w:hyperlink w:anchor="_Toc52471176" w:history="1">
            <w:r w:rsidRPr="00FB3145">
              <w:rPr>
                <w:rStyle w:val="Hipervnculo"/>
                <w:noProof/>
              </w:rPr>
              <w:t>Salir</w:t>
            </w:r>
            <w:r>
              <w:rPr>
                <w:noProof/>
                <w:webHidden/>
              </w:rPr>
              <w:tab/>
            </w:r>
            <w:r>
              <w:rPr>
                <w:noProof/>
                <w:webHidden/>
              </w:rPr>
              <w:fldChar w:fldCharType="begin"/>
            </w:r>
            <w:r>
              <w:rPr>
                <w:noProof/>
                <w:webHidden/>
              </w:rPr>
              <w:instrText xml:space="preserve"> PAGEREF _Toc52471176 \h </w:instrText>
            </w:r>
            <w:r>
              <w:rPr>
                <w:noProof/>
                <w:webHidden/>
              </w:rPr>
            </w:r>
            <w:r>
              <w:rPr>
                <w:noProof/>
                <w:webHidden/>
              </w:rPr>
              <w:fldChar w:fldCharType="separate"/>
            </w:r>
            <w:r>
              <w:rPr>
                <w:noProof/>
                <w:webHidden/>
              </w:rPr>
              <w:t>63</w:t>
            </w:r>
            <w:r>
              <w:rPr>
                <w:noProof/>
                <w:webHidden/>
              </w:rPr>
              <w:fldChar w:fldCharType="end"/>
            </w:r>
          </w:hyperlink>
        </w:p>
        <w:p w:rsidR="004277A3" w:rsidRDefault="004277A3">
          <w:pPr>
            <w:pStyle w:val="TDC1"/>
            <w:rPr>
              <w:rFonts w:eastAsiaTheme="minorEastAsia"/>
              <w:b w:val="0"/>
              <w:bCs w:val="0"/>
              <w:noProof/>
              <w:sz w:val="22"/>
              <w:szCs w:val="22"/>
              <w:lang w:val="es-AR" w:eastAsia="es-AR"/>
            </w:rPr>
          </w:pPr>
          <w:hyperlink w:anchor="_Toc52471177" w:history="1">
            <w:r w:rsidRPr="00FB3145">
              <w:rPr>
                <w:rStyle w:val="Hipervnculo"/>
                <w:noProof/>
              </w:rPr>
              <w:t>Uso del Sistema [Docente responsable]</w:t>
            </w:r>
            <w:r>
              <w:rPr>
                <w:noProof/>
                <w:webHidden/>
              </w:rPr>
              <w:tab/>
            </w:r>
            <w:r>
              <w:rPr>
                <w:noProof/>
                <w:webHidden/>
              </w:rPr>
              <w:fldChar w:fldCharType="begin"/>
            </w:r>
            <w:r>
              <w:rPr>
                <w:noProof/>
                <w:webHidden/>
              </w:rPr>
              <w:instrText xml:space="preserve"> PAGEREF _Toc52471177 \h </w:instrText>
            </w:r>
            <w:r>
              <w:rPr>
                <w:noProof/>
                <w:webHidden/>
              </w:rPr>
            </w:r>
            <w:r>
              <w:rPr>
                <w:noProof/>
                <w:webHidden/>
              </w:rPr>
              <w:fldChar w:fldCharType="separate"/>
            </w:r>
            <w:r>
              <w:rPr>
                <w:noProof/>
                <w:webHidden/>
              </w:rPr>
              <w:t>64</w:t>
            </w:r>
            <w:r>
              <w:rPr>
                <w:noProof/>
                <w:webHidden/>
              </w:rPr>
              <w:fldChar w:fldCharType="end"/>
            </w:r>
          </w:hyperlink>
        </w:p>
        <w:p w:rsidR="004277A3" w:rsidRDefault="004277A3">
          <w:pPr>
            <w:pStyle w:val="TDC2"/>
            <w:rPr>
              <w:rFonts w:eastAsiaTheme="minorEastAsia"/>
              <w:i w:val="0"/>
              <w:iCs w:val="0"/>
              <w:noProof/>
              <w:sz w:val="22"/>
              <w:szCs w:val="22"/>
              <w:lang w:val="es-AR" w:eastAsia="es-AR"/>
            </w:rPr>
          </w:pPr>
          <w:hyperlink w:anchor="_Toc52471178" w:history="1">
            <w:r w:rsidRPr="00FB3145">
              <w:rPr>
                <w:rStyle w:val="Hipervnculo"/>
                <w:noProof/>
              </w:rPr>
              <w:t>Gestionar Programa</w:t>
            </w:r>
            <w:r>
              <w:rPr>
                <w:noProof/>
                <w:webHidden/>
              </w:rPr>
              <w:tab/>
            </w:r>
            <w:r>
              <w:rPr>
                <w:noProof/>
                <w:webHidden/>
              </w:rPr>
              <w:fldChar w:fldCharType="begin"/>
            </w:r>
            <w:r>
              <w:rPr>
                <w:noProof/>
                <w:webHidden/>
              </w:rPr>
              <w:instrText xml:space="preserve"> PAGEREF _Toc52471178 \h </w:instrText>
            </w:r>
            <w:r>
              <w:rPr>
                <w:noProof/>
                <w:webHidden/>
              </w:rPr>
            </w:r>
            <w:r>
              <w:rPr>
                <w:noProof/>
                <w:webHidden/>
              </w:rPr>
              <w:fldChar w:fldCharType="separate"/>
            </w:r>
            <w:r>
              <w:rPr>
                <w:noProof/>
                <w:webHidden/>
              </w:rPr>
              <w:t>65</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79" w:history="1">
            <w:r w:rsidRPr="00FB3145">
              <w:rPr>
                <w:rStyle w:val="Hipervnculo"/>
                <w:noProof/>
              </w:rPr>
              <w:t>Crear Programa</w:t>
            </w:r>
            <w:r>
              <w:rPr>
                <w:noProof/>
                <w:webHidden/>
              </w:rPr>
              <w:tab/>
            </w:r>
            <w:r>
              <w:rPr>
                <w:noProof/>
                <w:webHidden/>
              </w:rPr>
              <w:fldChar w:fldCharType="begin"/>
            </w:r>
            <w:r>
              <w:rPr>
                <w:noProof/>
                <w:webHidden/>
              </w:rPr>
              <w:instrText xml:space="preserve"> PAGEREF _Toc52471179 \h </w:instrText>
            </w:r>
            <w:r>
              <w:rPr>
                <w:noProof/>
                <w:webHidden/>
              </w:rPr>
            </w:r>
            <w:r>
              <w:rPr>
                <w:noProof/>
                <w:webHidden/>
              </w:rPr>
              <w:fldChar w:fldCharType="separate"/>
            </w:r>
            <w:r>
              <w:rPr>
                <w:noProof/>
                <w:webHidden/>
              </w:rPr>
              <w:t>66</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80" w:history="1">
            <w:r w:rsidRPr="00FB3145">
              <w:rPr>
                <w:rStyle w:val="Hipervnculo"/>
                <w:noProof/>
              </w:rPr>
              <w:t>Modificar Programa</w:t>
            </w:r>
            <w:r>
              <w:rPr>
                <w:noProof/>
                <w:webHidden/>
              </w:rPr>
              <w:tab/>
            </w:r>
            <w:r>
              <w:rPr>
                <w:noProof/>
                <w:webHidden/>
              </w:rPr>
              <w:fldChar w:fldCharType="begin"/>
            </w:r>
            <w:r>
              <w:rPr>
                <w:noProof/>
                <w:webHidden/>
              </w:rPr>
              <w:instrText xml:space="preserve"> PAGEREF _Toc52471180 \h </w:instrText>
            </w:r>
            <w:r>
              <w:rPr>
                <w:noProof/>
                <w:webHidden/>
              </w:rPr>
            </w:r>
            <w:r>
              <w:rPr>
                <w:noProof/>
                <w:webHidden/>
              </w:rPr>
              <w:fldChar w:fldCharType="separate"/>
            </w:r>
            <w:r>
              <w:rPr>
                <w:noProof/>
                <w:webHidden/>
              </w:rPr>
              <w:t>71</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81" w:history="1">
            <w:r w:rsidRPr="00FB3145">
              <w:rPr>
                <w:rStyle w:val="Hipervnculo"/>
                <w:noProof/>
              </w:rPr>
              <w:t>Gestionar Bibliografía Programa</w:t>
            </w:r>
            <w:r>
              <w:rPr>
                <w:noProof/>
                <w:webHidden/>
              </w:rPr>
              <w:tab/>
            </w:r>
            <w:r>
              <w:rPr>
                <w:noProof/>
                <w:webHidden/>
              </w:rPr>
              <w:fldChar w:fldCharType="begin"/>
            </w:r>
            <w:r>
              <w:rPr>
                <w:noProof/>
                <w:webHidden/>
              </w:rPr>
              <w:instrText xml:space="preserve"> PAGEREF _Toc52471181 \h </w:instrText>
            </w:r>
            <w:r>
              <w:rPr>
                <w:noProof/>
                <w:webHidden/>
              </w:rPr>
            </w:r>
            <w:r>
              <w:rPr>
                <w:noProof/>
                <w:webHidden/>
              </w:rPr>
              <w:fldChar w:fldCharType="separate"/>
            </w:r>
            <w:r>
              <w:rPr>
                <w:noProof/>
                <w:webHidden/>
              </w:rPr>
              <w:t>77</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82" w:history="1">
            <w:r w:rsidRPr="00FB3145">
              <w:rPr>
                <w:rStyle w:val="Hipervnculo"/>
                <w:noProof/>
              </w:rPr>
              <w:t>Enviar Programa a Revisión</w:t>
            </w:r>
            <w:r>
              <w:rPr>
                <w:noProof/>
                <w:webHidden/>
              </w:rPr>
              <w:tab/>
            </w:r>
            <w:r>
              <w:rPr>
                <w:noProof/>
                <w:webHidden/>
              </w:rPr>
              <w:fldChar w:fldCharType="begin"/>
            </w:r>
            <w:r>
              <w:rPr>
                <w:noProof/>
                <w:webHidden/>
              </w:rPr>
              <w:instrText xml:space="preserve"> PAGEREF _Toc52471182 \h </w:instrText>
            </w:r>
            <w:r>
              <w:rPr>
                <w:noProof/>
                <w:webHidden/>
              </w:rPr>
            </w:r>
            <w:r>
              <w:rPr>
                <w:noProof/>
                <w:webHidden/>
              </w:rPr>
              <w:fldChar w:fldCharType="separate"/>
            </w:r>
            <w:r>
              <w:rPr>
                <w:noProof/>
                <w:webHidden/>
              </w:rPr>
              <w:t>77</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83" w:history="1">
            <w:r w:rsidRPr="00FB3145">
              <w:rPr>
                <w:rStyle w:val="Hipervnculo"/>
                <w:noProof/>
              </w:rPr>
              <w:t>Generar Programa PDF</w:t>
            </w:r>
            <w:r>
              <w:rPr>
                <w:noProof/>
                <w:webHidden/>
              </w:rPr>
              <w:tab/>
            </w:r>
            <w:r>
              <w:rPr>
                <w:noProof/>
                <w:webHidden/>
              </w:rPr>
              <w:fldChar w:fldCharType="begin"/>
            </w:r>
            <w:r>
              <w:rPr>
                <w:noProof/>
                <w:webHidden/>
              </w:rPr>
              <w:instrText xml:space="preserve"> PAGEREF _Toc52471183 \h </w:instrText>
            </w:r>
            <w:r>
              <w:rPr>
                <w:noProof/>
                <w:webHidden/>
              </w:rPr>
            </w:r>
            <w:r>
              <w:rPr>
                <w:noProof/>
                <w:webHidden/>
              </w:rPr>
              <w:fldChar w:fldCharType="separate"/>
            </w:r>
            <w:r>
              <w:rPr>
                <w:noProof/>
                <w:webHidden/>
              </w:rPr>
              <w:t>77</w:t>
            </w:r>
            <w:r>
              <w:rPr>
                <w:noProof/>
                <w:webHidden/>
              </w:rPr>
              <w:fldChar w:fldCharType="end"/>
            </w:r>
          </w:hyperlink>
        </w:p>
        <w:p w:rsidR="004277A3" w:rsidRDefault="004277A3">
          <w:pPr>
            <w:pStyle w:val="TDC2"/>
            <w:rPr>
              <w:rFonts w:eastAsiaTheme="minorEastAsia"/>
              <w:i w:val="0"/>
              <w:iCs w:val="0"/>
              <w:noProof/>
              <w:sz w:val="22"/>
              <w:szCs w:val="22"/>
              <w:lang w:val="es-AR" w:eastAsia="es-AR"/>
            </w:rPr>
          </w:pPr>
          <w:hyperlink w:anchor="_Toc52471184" w:history="1">
            <w:r w:rsidRPr="00FB3145">
              <w:rPr>
                <w:rStyle w:val="Hipervnculo"/>
                <w:noProof/>
              </w:rPr>
              <w:t>Gestionar Bibliografía</w:t>
            </w:r>
            <w:r>
              <w:rPr>
                <w:noProof/>
                <w:webHidden/>
              </w:rPr>
              <w:tab/>
            </w:r>
            <w:r>
              <w:rPr>
                <w:noProof/>
                <w:webHidden/>
              </w:rPr>
              <w:fldChar w:fldCharType="begin"/>
            </w:r>
            <w:r>
              <w:rPr>
                <w:noProof/>
                <w:webHidden/>
              </w:rPr>
              <w:instrText xml:space="preserve"> PAGEREF _Toc52471184 \h </w:instrText>
            </w:r>
            <w:r>
              <w:rPr>
                <w:noProof/>
                <w:webHidden/>
              </w:rPr>
            </w:r>
            <w:r>
              <w:rPr>
                <w:noProof/>
                <w:webHidden/>
              </w:rPr>
              <w:fldChar w:fldCharType="separate"/>
            </w:r>
            <w:r>
              <w:rPr>
                <w:noProof/>
                <w:webHidden/>
              </w:rPr>
              <w:t>78</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85" w:history="1">
            <w:r w:rsidRPr="00FB3145">
              <w:rPr>
                <w:rStyle w:val="Hipervnculo"/>
                <w:noProof/>
              </w:rPr>
              <w:t>Libros - Bibliografía Obligatoria y Complementaria</w:t>
            </w:r>
            <w:r>
              <w:rPr>
                <w:noProof/>
                <w:webHidden/>
              </w:rPr>
              <w:tab/>
            </w:r>
            <w:r>
              <w:rPr>
                <w:noProof/>
                <w:webHidden/>
              </w:rPr>
              <w:fldChar w:fldCharType="begin"/>
            </w:r>
            <w:r>
              <w:rPr>
                <w:noProof/>
                <w:webHidden/>
              </w:rPr>
              <w:instrText xml:space="preserve"> PAGEREF _Toc52471185 \h </w:instrText>
            </w:r>
            <w:r>
              <w:rPr>
                <w:noProof/>
                <w:webHidden/>
              </w:rPr>
            </w:r>
            <w:r>
              <w:rPr>
                <w:noProof/>
                <w:webHidden/>
              </w:rPr>
              <w:fldChar w:fldCharType="separate"/>
            </w:r>
            <w:r>
              <w:rPr>
                <w:noProof/>
                <w:webHidden/>
              </w:rPr>
              <w:t>79</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86" w:history="1">
            <w:r w:rsidRPr="00FB3145">
              <w:rPr>
                <w:rStyle w:val="Hipervnculo"/>
                <w:noProof/>
              </w:rPr>
              <w:t>Artículos de Revistas</w:t>
            </w:r>
            <w:r>
              <w:rPr>
                <w:noProof/>
                <w:webHidden/>
              </w:rPr>
              <w:tab/>
            </w:r>
            <w:r>
              <w:rPr>
                <w:noProof/>
                <w:webHidden/>
              </w:rPr>
              <w:fldChar w:fldCharType="begin"/>
            </w:r>
            <w:r>
              <w:rPr>
                <w:noProof/>
                <w:webHidden/>
              </w:rPr>
              <w:instrText xml:space="preserve"> PAGEREF _Toc52471186 \h </w:instrText>
            </w:r>
            <w:r>
              <w:rPr>
                <w:noProof/>
                <w:webHidden/>
              </w:rPr>
            </w:r>
            <w:r>
              <w:rPr>
                <w:noProof/>
                <w:webHidden/>
              </w:rPr>
              <w:fldChar w:fldCharType="separate"/>
            </w:r>
            <w:r>
              <w:rPr>
                <w:noProof/>
                <w:webHidden/>
              </w:rPr>
              <w:t>82</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87" w:history="1">
            <w:r w:rsidRPr="00FB3145">
              <w:rPr>
                <w:rStyle w:val="Hipervnculo"/>
                <w:noProof/>
              </w:rPr>
              <w:t>Recursos de Internet</w:t>
            </w:r>
            <w:r>
              <w:rPr>
                <w:noProof/>
                <w:webHidden/>
              </w:rPr>
              <w:tab/>
            </w:r>
            <w:r>
              <w:rPr>
                <w:noProof/>
                <w:webHidden/>
              </w:rPr>
              <w:fldChar w:fldCharType="begin"/>
            </w:r>
            <w:r>
              <w:rPr>
                <w:noProof/>
                <w:webHidden/>
              </w:rPr>
              <w:instrText xml:space="preserve"> PAGEREF _Toc52471187 \h </w:instrText>
            </w:r>
            <w:r>
              <w:rPr>
                <w:noProof/>
                <w:webHidden/>
              </w:rPr>
            </w:r>
            <w:r>
              <w:rPr>
                <w:noProof/>
                <w:webHidden/>
              </w:rPr>
              <w:fldChar w:fldCharType="separate"/>
            </w:r>
            <w:r>
              <w:rPr>
                <w:noProof/>
                <w:webHidden/>
              </w:rPr>
              <w:t>85</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88" w:history="1">
            <w:r w:rsidRPr="00FB3145">
              <w:rPr>
                <w:rStyle w:val="Hipervnculo"/>
                <w:noProof/>
              </w:rPr>
              <w:t>Otros Materiales</w:t>
            </w:r>
            <w:r>
              <w:rPr>
                <w:noProof/>
                <w:webHidden/>
              </w:rPr>
              <w:tab/>
            </w:r>
            <w:r>
              <w:rPr>
                <w:noProof/>
                <w:webHidden/>
              </w:rPr>
              <w:fldChar w:fldCharType="begin"/>
            </w:r>
            <w:r>
              <w:rPr>
                <w:noProof/>
                <w:webHidden/>
              </w:rPr>
              <w:instrText xml:space="preserve"> PAGEREF _Toc52471188 \h </w:instrText>
            </w:r>
            <w:r>
              <w:rPr>
                <w:noProof/>
                <w:webHidden/>
              </w:rPr>
            </w:r>
            <w:r>
              <w:rPr>
                <w:noProof/>
                <w:webHidden/>
              </w:rPr>
              <w:fldChar w:fldCharType="separate"/>
            </w:r>
            <w:r>
              <w:rPr>
                <w:noProof/>
                <w:webHidden/>
              </w:rPr>
              <w:t>88</w:t>
            </w:r>
            <w:r>
              <w:rPr>
                <w:noProof/>
                <w:webHidden/>
              </w:rPr>
              <w:fldChar w:fldCharType="end"/>
            </w:r>
          </w:hyperlink>
        </w:p>
        <w:p w:rsidR="004277A3" w:rsidRDefault="004277A3">
          <w:pPr>
            <w:pStyle w:val="TDC2"/>
            <w:rPr>
              <w:rFonts w:eastAsiaTheme="minorEastAsia"/>
              <w:i w:val="0"/>
              <w:iCs w:val="0"/>
              <w:noProof/>
              <w:sz w:val="22"/>
              <w:szCs w:val="22"/>
              <w:lang w:val="es-AR" w:eastAsia="es-AR"/>
            </w:rPr>
          </w:pPr>
          <w:hyperlink w:anchor="_Toc52471189" w:history="1">
            <w:r w:rsidRPr="00FB3145">
              <w:rPr>
                <w:rStyle w:val="Hipervnculo"/>
                <w:noProof/>
              </w:rPr>
              <w:t>Salir</w:t>
            </w:r>
            <w:r>
              <w:rPr>
                <w:noProof/>
                <w:webHidden/>
              </w:rPr>
              <w:tab/>
            </w:r>
            <w:r>
              <w:rPr>
                <w:noProof/>
                <w:webHidden/>
              </w:rPr>
              <w:fldChar w:fldCharType="begin"/>
            </w:r>
            <w:r>
              <w:rPr>
                <w:noProof/>
                <w:webHidden/>
              </w:rPr>
              <w:instrText xml:space="preserve"> PAGEREF _Toc52471189 \h </w:instrText>
            </w:r>
            <w:r>
              <w:rPr>
                <w:noProof/>
                <w:webHidden/>
              </w:rPr>
            </w:r>
            <w:r>
              <w:rPr>
                <w:noProof/>
                <w:webHidden/>
              </w:rPr>
              <w:fldChar w:fldCharType="separate"/>
            </w:r>
            <w:r>
              <w:rPr>
                <w:noProof/>
                <w:webHidden/>
              </w:rPr>
              <w:t>91</w:t>
            </w:r>
            <w:r>
              <w:rPr>
                <w:noProof/>
                <w:webHidden/>
              </w:rPr>
              <w:fldChar w:fldCharType="end"/>
            </w:r>
          </w:hyperlink>
        </w:p>
        <w:p w:rsidR="004277A3" w:rsidRDefault="004277A3">
          <w:pPr>
            <w:pStyle w:val="TDC1"/>
            <w:rPr>
              <w:rFonts w:eastAsiaTheme="minorEastAsia"/>
              <w:b w:val="0"/>
              <w:bCs w:val="0"/>
              <w:noProof/>
              <w:sz w:val="22"/>
              <w:szCs w:val="22"/>
              <w:lang w:val="es-AR" w:eastAsia="es-AR"/>
            </w:rPr>
          </w:pPr>
          <w:hyperlink w:anchor="_Toc52471190" w:history="1">
            <w:r w:rsidRPr="00FB3145">
              <w:rPr>
                <w:rStyle w:val="Hipervnculo"/>
                <w:noProof/>
              </w:rPr>
              <w:t>Uso del Sistema [Director de Departamento]</w:t>
            </w:r>
            <w:r>
              <w:rPr>
                <w:noProof/>
                <w:webHidden/>
              </w:rPr>
              <w:tab/>
            </w:r>
            <w:r>
              <w:rPr>
                <w:noProof/>
                <w:webHidden/>
              </w:rPr>
              <w:fldChar w:fldCharType="begin"/>
            </w:r>
            <w:r>
              <w:rPr>
                <w:noProof/>
                <w:webHidden/>
              </w:rPr>
              <w:instrText xml:space="preserve"> PAGEREF _Toc52471190 \h </w:instrText>
            </w:r>
            <w:r>
              <w:rPr>
                <w:noProof/>
                <w:webHidden/>
              </w:rPr>
            </w:r>
            <w:r>
              <w:rPr>
                <w:noProof/>
                <w:webHidden/>
              </w:rPr>
              <w:fldChar w:fldCharType="separate"/>
            </w:r>
            <w:r>
              <w:rPr>
                <w:noProof/>
                <w:webHidden/>
              </w:rPr>
              <w:t>92</w:t>
            </w:r>
            <w:r>
              <w:rPr>
                <w:noProof/>
                <w:webHidden/>
              </w:rPr>
              <w:fldChar w:fldCharType="end"/>
            </w:r>
          </w:hyperlink>
        </w:p>
        <w:p w:rsidR="004277A3" w:rsidRDefault="004277A3">
          <w:pPr>
            <w:pStyle w:val="TDC2"/>
            <w:rPr>
              <w:rFonts w:eastAsiaTheme="minorEastAsia"/>
              <w:i w:val="0"/>
              <w:iCs w:val="0"/>
              <w:noProof/>
              <w:sz w:val="22"/>
              <w:szCs w:val="22"/>
              <w:lang w:val="es-AR" w:eastAsia="es-AR"/>
            </w:rPr>
          </w:pPr>
          <w:hyperlink w:anchor="_Toc52471191" w:history="1">
            <w:r w:rsidRPr="00FB3145">
              <w:rPr>
                <w:rStyle w:val="Hipervnculo"/>
                <w:noProof/>
              </w:rPr>
              <w:t>Revisar Programa</w:t>
            </w:r>
            <w:r>
              <w:rPr>
                <w:noProof/>
                <w:webHidden/>
              </w:rPr>
              <w:tab/>
            </w:r>
            <w:r>
              <w:rPr>
                <w:noProof/>
                <w:webHidden/>
              </w:rPr>
              <w:fldChar w:fldCharType="begin"/>
            </w:r>
            <w:r>
              <w:rPr>
                <w:noProof/>
                <w:webHidden/>
              </w:rPr>
              <w:instrText xml:space="preserve"> PAGEREF _Toc52471191 \h </w:instrText>
            </w:r>
            <w:r>
              <w:rPr>
                <w:noProof/>
                <w:webHidden/>
              </w:rPr>
            </w:r>
            <w:r>
              <w:rPr>
                <w:noProof/>
                <w:webHidden/>
              </w:rPr>
              <w:fldChar w:fldCharType="separate"/>
            </w:r>
            <w:r>
              <w:rPr>
                <w:noProof/>
                <w:webHidden/>
              </w:rPr>
              <w:t>92</w:t>
            </w:r>
            <w:r>
              <w:rPr>
                <w:noProof/>
                <w:webHidden/>
              </w:rPr>
              <w:fldChar w:fldCharType="end"/>
            </w:r>
          </w:hyperlink>
        </w:p>
        <w:p w:rsidR="004277A3" w:rsidRDefault="004277A3">
          <w:pPr>
            <w:pStyle w:val="TDC2"/>
            <w:rPr>
              <w:rFonts w:eastAsiaTheme="minorEastAsia"/>
              <w:i w:val="0"/>
              <w:iCs w:val="0"/>
              <w:noProof/>
              <w:sz w:val="22"/>
              <w:szCs w:val="22"/>
              <w:lang w:val="es-AR" w:eastAsia="es-AR"/>
            </w:rPr>
          </w:pPr>
          <w:hyperlink w:anchor="_Toc52471192" w:history="1">
            <w:r w:rsidRPr="00FB3145">
              <w:rPr>
                <w:rStyle w:val="Hipervnculo"/>
                <w:noProof/>
              </w:rPr>
              <w:t>Salir</w:t>
            </w:r>
            <w:r>
              <w:rPr>
                <w:noProof/>
                <w:webHidden/>
              </w:rPr>
              <w:tab/>
            </w:r>
            <w:r>
              <w:rPr>
                <w:noProof/>
                <w:webHidden/>
              </w:rPr>
              <w:fldChar w:fldCharType="begin"/>
            </w:r>
            <w:r>
              <w:rPr>
                <w:noProof/>
                <w:webHidden/>
              </w:rPr>
              <w:instrText xml:space="preserve"> PAGEREF _Toc52471192 \h </w:instrText>
            </w:r>
            <w:r>
              <w:rPr>
                <w:noProof/>
                <w:webHidden/>
              </w:rPr>
            </w:r>
            <w:r>
              <w:rPr>
                <w:noProof/>
                <w:webHidden/>
              </w:rPr>
              <w:fldChar w:fldCharType="separate"/>
            </w:r>
            <w:r>
              <w:rPr>
                <w:noProof/>
                <w:webHidden/>
              </w:rPr>
              <w:t>97</w:t>
            </w:r>
            <w:r>
              <w:rPr>
                <w:noProof/>
                <w:webHidden/>
              </w:rPr>
              <w:fldChar w:fldCharType="end"/>
            </w:r>
          </w:hyperlink>
        </w:p>
        <w:p w:rsidR="004277A3" w:rsidRDefault="004277A3">
          <w:pPr>
            <w:pStyle w:val="TDC1"/>
            <w:rPr>
              <w:rFonts w:eastAsiaTheme="minorEastAsia"/>
              <w:b w:val="0"/>
              <w:bCs w:val="0"/>
              <w:noProof/>
              <w:sz w:val="22"/>
              <w:szCs w:val="22"/>
              <w:lang w:val="es-AR" w:eastAsia="es-AR"/>
            </w:rPr>
          </w:pPr>
          <w:hyperlink w:anchor="_Toc52471193" w:history="1">
            <w:r w:rsidRPr="00FB3145">
              <w:rPr>
                <w:rStyle w:val="Hipervnculo"/>
                <w:noProof/>
              </w:rPr>
              <w:t>Uso del Sistema [Administrador del Sistema]</w:t>
            </w:r>
            <w:r>
              <w:rPr>
                <w:noProof/>
                <w:webHidden/>
              </w:rPr>
              <w:tab/>
            </w:r>
            <w:r>
              <w:rPr>
                <w:noProof/>
                <w:webHidden/>
              </w:rPr>
              <w:fldChar w:fldCharType="begin"/>
            </w:r>
            <w:r>
              <w:rPr>
                <w:noProof/>
                <w:webHidden/>
              </w:rPr>
              <w:instrText xml:space="preserve"> PAGEREF _Toc52471193 \h </w:instrText>
            </w:r>
            <w:r>
              <w:rPr>
                <w:noProof/>
                <w:webHidden/>
              </w:rPr>
            </w:r>
            <w:r>
              <w:rPr>
                <w:noProof/>
                <w:webHidden/>
              </w:rPr>
              <w:fldChar w:fldCharType="separate"/>
            </w:r>
            <w:r>
              <w:rPr>
                <w:noProof/>
                <w:webHidden/>
              </w:rPr>
              <w:t>98</w:t>
            </w:r>
            <w:r>
              <w:rPr>
                <w:noProof/>
                <w:webHidden/>
              </w:rPr>
              <w:fldChar w:fldCharType="end"/>
            </w:r>
          </w:hyperlink>
        </w:p>
        <w:p w:rsidR="004277A3" w:rsidRDefault="004277A3">
          <w:pPr>
            <w:pStyle w:val="TDC2"/>
            <w:rPr>
              <w:rFonts w:eastAsiaTheme="minorEastAsia"/>
              <w:i w:val="0"/>
              <w:iCs w:val="0"/>
              <w:noProof/>
              <w:sz w:val="22"/>
              <w:szCs w:val="22"/>
              <w:lang w:val="es-AR" w:eastAsia="es-AR"/>
            </w:rPr>
          </w:pPr>
          <w:hyperlink w:anchor="_Toc52471194" w:history="1">
            <w:r w:rsidRPr="00FB3145">
              <w:rPr>
                <w:rStyle w:val="Hipervnculo"/>
                <w:noProof/>
              </w:rPr>
              <w:t>Gestionar Usuario</w:t>
            </w:r>
            <w:r>
              <w:rPr>
                <w:noProof/>
                <w:webHidden/>
              </w:rPr>
              <w:tab/>
            </w:r>
            <w:r>
              <w:rPr>
                <w:noProof/>
                <w:webHidden/>
              </w:rPr>
              <w:fldChar w:fldCharType="begin"/>
            </w:r>
            <w:r>
              <w:rPr>
                <w:noProof/>
                <w:webHidden/>
              </w:rPr>
              <w:instrText xml:space="preserve"> PAGEREF _Toc52471194 \h </w:instrText>
            </w:r>
            <w:r>
              <w:rPr>
                <w:noProof/>
                <w:webHidden/>
              </w:rPr>
            </w:r>
            <w:r>
              <w:rPr>
                <w:noProof/>
                <w:webHidden/>
              </w:rPr>
              <w:fldChar w:fldCharType="separate"/>
            </w:r>
            <w:r>
              <w:rPr>
                <w:noProof/>
                <w:webHidden/>
              </w:rPr>
              <w:t>99</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95" w:history="1">
            <w:r w:rsidRPr="00FB3145">
              <w:rPr>
                <w:rStyle w:val="Hipervnculo"/>
                <w:noProof/>
              </w:rPr>
              <w:t>Alta de Usuario</w:t>
            </w:r>
            <w:r>
              <w:rPr>
                <w:noProof/>
                <w:webHidden/>
              </w:rPr>
              <w:tab/>
            </w:r>
            <w:r>
              <w:rPr>
                <w:noProof/>
                <w:webHidden/>
              </w:rPr>
              <w:fldChar w:fldCharType="begin"/>
            </w:r>
            <w:r>
              <w:rPr>
                <w:noProof/>
                <w:webHidden/>
              </w:rPr>
              <w:instrText xml:space="preserve"> PAGEREF _Toc52471195 \h </w:instrText>
            </w:r>
            <w:r>
              <w:rPr>
                <w:noProof/>
                <w:webHidden/>
              </w:rPr>
            </w:r>
            <w:r>
              <w:rPr>
                <w:noProof/>
                <w:webHidden/>
              </w:rPr>
              <w:fldChar w:fldCharType="separate"/>
            </w:r>
            <w:r>
              <w:rPr>
                <w:noProof/>
                <w:webHidden/>
              </w:rPr>
              <w:t>99</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96" w:history="1">
            <w:r w:rsidRPr="00FB3145">
              <w:rPr>
                <w:rStyle w:val="Hipervnculo"/>
                <w:noProof/>
              </w:rPr>
              <w:t>Baja de Usuario</w:t>
            </w:r>
            <w:r>
              <w:rPr>
                <w:noProof/>
                <w:webHidden/>
              </w:rPr>
              <w:tab/>
            </w:r>
            <w:r>
              <w:rPr>
                <w:noProof/>
                <w:webHidden/>
              </w:rPr>
              <w:fldChar w:fldCharType="begin"/>
            </w:r>
            <w:r>
              <w:rPr>
                <w:noProof/>
                <w:webHidden/>
              </w:rPr>
              <w:instrText xml:space="preserve"> PAGEREF _Toc52471196 \h </w:instrText>
            </w:r>
            <w:r>
              <w:rPr>
                <w:noProof/>
                <w:webHidden/>
              </w:rPr>
            </w:r>
            <w:r>
              <w:rPr>
                <w:noProof/>
                <w:webHidden/>
              </w:rPr>
              <w:fldChar w:fldCharType="separate"/>
            </w:r>
            <w:r>
              <w:rPr>
                <w:noProof/>
                <w:webHidden/>
              </w:rPr>
              <w:t>101</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97" w:history="1">
            <w:r w:rsidRPr="00FB3145">
              <w:rPr>
                <w:rStyle w:val="Hipervnculo"/>
                <w:noProof/>
              </w:rPr>
              <w:t>Modificar  Usuario</w:t>
            </w:r>
            <w:r>
              <w:rPr>
                <w:noProof/>
                <w:webHidden/>
              </w:rPr>
              <w:tab/>
            </w:r>
            <w:r>
              <w:rPr>
                <w:noProof/>
                <w:webHidden/>
              </w:rPr>
              <w:fldChar w:fldCharType="begin"/>
            </w:r>
            <w:r>
              <w:rPr>
                <w:noProof/>
                <w:webHidden/>
              </w:rPr>
              <w:instrText xml:space="preserve"> PAGEREF _Toc52471197 \h </w:instrText>
            </w:r>
            <w:r>
              <w:rPr>
                <w:noProof/>
                <w:webHidden/>
              </w:rPr>
            </w:r>
            <w:r>
              <w:rPr>
                <w:noProof/>
                <w:webHidden/>
              </w:rPr>
              <w:fldChar w:fldCharType="separate"/>
            </w:r>
            <w:r>
              <w:rPr>
                <w:noProof/>
                <w:webHidden/>
              </w:rPr>
              <w:t>102</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198" w:history="1">
            <w:r w:rsidRPr="00FB3145">
              <w:rPr>
                <w:rStyle w:val="Hipervnculo"/>
                <w:noProof/>
              </w:rPr>
              <w:t>Ver Detalle</w:t>
            </w:r>
            <w:r>
              <w:rPr>
                <w:noProof/>
                <w:webHidden/>
              </w:rPr>
              <w:tab/>
            </w:r>
            <w:r>
              <w:rPr>
                <w:noProof/>
                <w:webHidden/>
              </w:rPr>
              <w:fldChar w:fldCharType="begin"/>
            </w:r>
            <w:r>
              <w:rPr>
                <w:noProof/>
                <w:webHidden/>
              </w:rPr>
              <w:instrText xml:space="preserve"> PAGEREF _Toc52471198 \h </w:instrText>
            </w:r>
            <w:r>
              <w:rPr>
                <w:noProof/>
                <w:webHidden/>
              </w:rPr>
            </w:r>
            <w:r>
              <w:rPr>
                <w:noProof/>
                <w:webHidden/>
              </w:rPr>
              <w:fldChar w:fldCharType="separate"/>
            </w:r>
            <w:r>
              <w:rPr>
                <w:noProof/>
                <w:webHidden/>
              </w:rPr>
              <w:t>103</w:t>
            </w:r>
            <w:r>
              <w:rPr>
                <w:noProof/>
                <w:webHidden/>
              </w:rPr>
              <w:fldChar w:fldCharType="end"/>
            </w:r>
          </w:hyperlink>
        </w:p>
        <w:p w:rsidR="004277A3" w:rsidRDefault="004277A3">
          <w:pPr>
            <w:pStyle w:val="TDC2"/>
            <w:rPr>
              <w:rFonts w:eastAsiaTheme="minorEastAsia"/>
              <w:i w:val="0"/>
              <w:iCs w:val="0"/>
              <w:noProof/>
              <w:sz w:val="22"/>
              <w:szCs w:val="22"/>
              <w:lang w:val="es-AR" w:eastAsia="es-AR"/>
            </w:rPr>
          </w:pPr>
          <w:hyperlink w:anchor="_Toc52471199" w:history="1">
            <w:r w:rsidRPr="00FB3145">
              <w:rPr>
                <w:rStyle w:val="Hipervnculo"/>
                <w:noProof/>
              </w:rPr>
              <w:t>Gestionar Rol</w:t>
            </w:r>
            <w:r>
              <w:rPr>
                <w:noProof/>
                <w:webHidden/>
              </w:rPr>
              <w:tab/>
            </w:r>
            <w:r>
              <w:rPr>
                <w:noProof/>
                <w:webHidden/>
              </w:rPr>
              <w:fldChar w:fldCharType="begin"/>
            </w:r>
            <w:r>
              <w:rPr>
                <w:noProof/>
                <w:webHidden/>
              </w:rPr>
              <w:instrText xml:space="preserve"> PAGEREF _Toc52471199 \h </w:instrText>
            </w:r>
            <w:r>
              <w:rPr>
                <w:noProof/>
                <w:webHidden/>
              </w:rPr>
            </w:r>
            <w:r>
              <w:rPr>
                <w:noProof/>
                <w:webHidden/>
              </w:rPr>
              <w:fldChar w:fldCharType="separate"/>
            </w:r>
            <w:r>
              <w:rPr>
                <w:noProof/>
                <w:webHidden/>
              </w:rPr>
              <w:t>103</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200" w:history="1">
            <w:r w:rsidRPr="00FB3145">
              <w:rPr>
                <w:rStyle w:val="Hipervnculo"/>
                <w:noProof/>
              </w:rPr>
              <w:t>Alta de Rol</w:t>
            </w:r>
            <w:r>
              <w:rPr>
                <w:noProof/>
                <w:webHidden/>
              </w:rPr>
              <w:tab/>
            </w:r>
            <w:r>
              <w:rPr>
                <w:noProof/>
                <w:webHidden/>
              </w:rPr>
              <w:fldChar w:fldCharType="begin"/>
            </w:r>
            <w:r>
              <w:rPr>
                <w:noProof/>
                <w:webHidden/>
              </w:rPr>
              <w:instrText xml:space="preserve"> PAGEREF _Toc52471200 \h </w:instrText>
            </w:r>
            <w:r>
              <w:rPr>
                <w:noProof/>
                <w:webHidden/>
              </w:rPr>
            </w:r>
            <w:r>
              <w:rPr>
                <w:noProof/>
                <w:webHidden/>
              </w:rPr>
              <w:fldChar w:fldCharType="separate"/>
            </w:r>
            <w:r>
              <w:rPr>
                <w:noProof/>
                <w:webHidden/>
              </w:rPr>
              <w:t>104</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201" w:history="1">
            <w:r w:rsidRPr="00FB3145">
              <w:rPr>
                <w:rStyle w:val="Hipervnculo"/>
                <w:noProof/>
              </w:rPr>
              <w:t>Baja de Rol</w:t>
            </w:r>
            <w:r>
              <w:rPr>
                <w:noProof/>
                <w:webHidden/>
              </w:rPr>
              <w:tab/>
            </w:r>
            <w:r>
              <w:rPr>
                <w:noProof/>
                <w:webHidden/>
              </w:rPr>
              <w:fldChar w:fldCharType="begin"/>
            </w:r>
            <w:r>
              <w:rPr>
                <w:noProof/>
                <w:webHidden/>
              </w:rPr>
              <w:instrText xml:space="preserve"> PAGEREF _Toc52471201 \h </w:instrText>
            </w:r>
            <w:r>
              <w:rPr>
                <w:noProof/>
                <w:webHidden/>
              </w:rPr>
            </w:r>
            <w:r>
              <w:rPr>
                <w:noProof/>
                <w:webHidden/>
              </w:rPr>
              <w:fldChar w:fldCharType="separate"/>
            </w:r>
            <w:r>
              <w:rPr>
                <w:noProof/>
                <w:webHidden/>
              </w:rPr>
              <w:t>105</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202" w:history="1">
            <w:r w:rsidRPr="00FB3145">
              <w:rPr>
                <w:rStyle w:val="Hipervnculo"/>
                <w:noProof/>
              </w:rPr>
              <w:t>Modificar  Rol</w:t>
            </w:r>
            <w:r>
              <w:rPr>
                <w:noProof/>
                <w:webHidden/>
              </w:rPr>
              <w:tab/>
            </w:r>
            <w:r>
              <w:rPr>
                <w:noProof/>
                <w:webHidden/>
              </w:rPr>
              <w:fldChar w:fldCharType="begin"/>
            </w:r>
            <w:r>
              <w:rPr>
                <w:noProof/>
                <w:webHidden/>
              </w:rPr>
              <w:instrText xml:space="preserve"> PAGEREF _Toc52471202 \h </w:instrText>
            </w:r>
            <w:r>
              <w:rPr>
                <w:noProof/>
                <w:webHidden/>
              </w:rPr>
            </w:r>
            <w:r>
              <w:rPr>
                <w:noProof/>
                <w:webHidden/>
              </w:rPr>
              <w:fldChar w:fldCharType="separate"/>
            </w:r>
            <w:r>
              <w:rPr>
                <w:noProof/>
                <w:webHidden/>
              </w:rPr>
              <w:t>106</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203" w:history="1">
            <w:r w:rsidRPr="00FB3145">
              <w:rPr>
                <w:rStyle w:val="Hipervnculo"/>
                <w:noProof/>
              </w:rPr>
              <w:t>Ver Detalle</w:t>
            </w:r>
            <w:r>
              <w:rPr>
                <w:noProof/>
                <w:webHidden/>
              </w:rPr>
              <w:tab/>
            </w:r>
            <w:r>
              <w:rPr>
                <w:noProof/>
                <w:webHidden/>
              </w:rPr>
              <w:fldChar w:fldCharType="begin"/>
            </w:r>
            <w:r>
              <w:rPr>
                <w:noProof/>
                <w:webHidden/>
              </w:rPr>
              <w:instrText xml:space="preserve"> PAGEREF _Toc52471203 \h </w:instrText>
            </w:r>
            <w:r>
              <w:rPr>
                <w:noProof/>
                <w:webHidden/>
              </w:rPr>
            </w:r>
            <w:r>
              <w:rPr>
                <w:noProof/>
                <w:webHidden/>
              </w:rPr>
              <w:fldChar w:fldCharType="separate"/>
            </w:r>
            <w:r>
              <w:rPr>
                <w:noProof/>
                <w:webHidden/>
              </w:rPr>
              <w:t>107</w:t>
            </w:r>
            <w:r>
              <w:rPr>
                <w:noProof/>
                <w:webHidden/>
              </w:rPr>
              <w:fldChar w:fldCharType="end"/>
            </w:r>
          </w:hyperlink>
        </w:p>
        <w:p w:rsidR="004277A3" w:rsidRDefault="004277A3">
          <w:pPr>
            <w:pStyle w:val="TDC2"/>
            <w:rPr>
              <w:rFonts w:eastAsiaTheme="minorEastAsia"/>
              <w:i w:val="0"/>
              <w:iCs w:val="0"/>
              <w:noProof/>
              <w:sz w:val="22"/>
              <w:szCs w:val="22"/>
              <w:lang w:val="es-AR" w:eastAsia="es-AR"/>
            </w:rPr>
          </w:pPr>
          <w:hyperlink w:anchor="_Toc52471204" w:history="1">
            <w:r w:rsidRPr="00FB3145">
              <w:rPr>
                <w:rStyle w:val="Hipervnculo"/>
                <w:noProof/>
              </w:rPr>
              <w:t>Gestionar Permiso</w:t>
            </w:r>
            <w:r>
              <w:rPr>
                <w:noProof/>
                <w:webHidden/>
              </w:rPr>
              <w:tab/>
            </w:r>
            <w:r>
              <w:rPr>
                <w:noProof/>
                <w:webHidden/>
              </w:rPr>
              <w:fldChar w:fldCharType="begin"/>
            </w:r>
            <w:r>
              <w:rPr>
                <w:noProof/>
                <w:webHidden/>
              </w:rPr>
              <w:instrText xml:space="preserve"> PAGEREF _Toc52471204 \h </w:instrText>
            </w:r>
            <w:r>
              <w:rPr>
                <w:noProof/>
                <w:webHidden/>
              </w:rPr>
            </w:r>
            <w:r>
              <w:rPr>
                <w:noProof/>
                <w:webHidden/>
              </w:rPr>
              <w:fldChar w:fldCharType="separate"/>
            </w:r>
            <w:r>
              <w:rPr>
                <w:noProof/>
                <w:webHidden/>
              </w:rPr>
              <w:t>108</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205" w:history="1">
            <w:r w:rsidRPr="00FB3145">
              <w:rPr>
                <w:rStyle w:val="Hipervnculo"/>
                <w:noProof/>
              </w:rPr>
              <w:t>Alta de Permiso</w:t>
            </w:r>
            <w:r>
              <w:rPr>
                <w:noProof/>
                <w:webHidden/>
              </w:rPr>
              <w:tab/>
            </w:r>
            <w:r>
              <w:rPr>
                <w:noProof/>
                <w:webHidden/>
              </w:rPr>
              <w:fldChar w:fldCharType="begin"/>
            </w:r>
            <w:r>
              <w:rPr>
                <w:noProof/>
                <w:webHidden/>
              </w:rPr>
              <w:instrText xml:space="preserve"> PAGEREF _Toc52471205 \h </w:instrText>
            </w:r>
            <w:r>
              <w:rPr>
                <w:noProof/>
                <w:webHidden/>
              </w:rPr>
            </w:r>
            <w:r>
              <w:rPr>
                <w:noProof/>
                <w:webHidden/>
              </w:rPr>
              <w:fldChar w:fldCharType="separate"/>
            </w:r>
            <w:r>
              <w:rPr>
                <w:noProof/>
                <w:webHidden/>
              </w:rPr>
              <w:t>108</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206" w:history="1">
            <w:r w:rsidRPr="00FB3145">
              <w:rPr>
                <w:rStyle w:val="Hipervnculo"/>
                <w:noProof/>
              </w:rPr>
              <w:t>Baja de Permiso</w:t>
            </w:r>
            <w:r>
              <w:rPr>
                <w:noProof/>
                <w:webHidden/>
              </w:rPr>
              <w:tab/>
            </w:r>
            <w:r>
              <w:rPr>
                <w:noProof/>
                <w:webHidden/>
              </w:rPr>
              <w:fldChar w:fldCharType="begin"/>
            </w:r>
            <w:r>
              <w:rPr>
                <w:noProof/>
                <w:webHidden/>
              </w:rPr>
              <w:instrText xml:space="preserve"> PAGEREF _Toc52471206 \h </w:instrText>
            </w:r>
            <w:r>
              <w:rPr>
                <w:noProof/>
                <w:webHidden/>
              </w:rPr>
            </w:r>
            <w:r>
              <w:rPr>
                <w:noProof/>
                <w:webHidden/>
              </w:rPr>
              <w:fldChar w:fldCharType="separate"/>
            </w:r>
            <w:r>
              <w:rPr>
                <w:noProof/>
                <w:webHidden/>
              </w:rPr>
              <w:t>109</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207" w:history="1">
            <w:r w:rsidRPr="00FB3145">
              <w:rPr>
                <w:rStyle w:val="Hipervnculo"/>
                <w:noProof/>
              </w:rPr>
              <w:t>Modificar  Permiso</w:t>
            </w:r>
            <w:r>
              <w:rPr>
                <w:noProof/>
                <w:webHidden/>
              </w:rPr>
              <w:tab/>
            </w:r>
            <w:r>
              <w:rPr>
                <w:noProof/>
                <w:webHidden/>
              </w:rPr>
              <w:fldChar w:fldCharType="begin"/>
            </w:r>
            <w:r>
              <w:rPr>
                <w:noProof/>
                <w:webHidden/>
              </w:rPr>
              <w:instrText xml:space="preserve"> PAGEREF _Toc52471207 \h </w:instrText>
            </w:r>
            <w:r>
              <w:rPr>
                <w:noProof/>
                <w:webHidden/>
              </w:rPr>
            </w:r>
            <w:r>
              <w:rPr>
                <w:noProof/>
                <w:webHidden/>
              </w:rPr>
              <w:fldChar w:fldCharType="separate"/>
            </w:r>
            <w:r>
              <w:rPr>
                <w:noProof/>
                <w:webHidden/>
              </w:rPr>
              <w:t>109</w:t>
            </w:r>
            <w:r>
              <w:rPr>
                <w:noProof/>
                <w:webHidden/>
              </w:rPr>
              <w:fldChar w:fldCharType="end"/>
            </w:r>
          </w:hyperlink>
        </w:p>
        <w:p w:rsidR="004277A3" w:rsidRDefault="004277A3">
          <w:pPr>
            <w:pStyle w:val="TDC3"/>
            <w:rPr>
              <w:rFonts w:eastAsiaTheme="minorEastAsia"/>
              <w:noProof/>
              <w:sz w:val="22"/>
              <w:szCs w:val="22"/>
              <w:lang w:val="es-AR" w:eastAsia="es-AR"/>
            </w:rPr>
          </w:pPr>
          <w:hyperlink w:anchor="_Toc52471208" w:history="1">
            <w:r w:rsidRPr="00FB3145">
              <w:rPr>
                <w:rStyle w:val="Hipervnculo"/>
                <w:noProof/>
              </w:rPr>
              <w:t>Ver Detalle</w:t>
            </w:r>
            <w:r>
              <w:rPr>
                <w:noProof/>
                <w:webHidden/>
              </w:rPr>
              <w:tab/>
            </w:r>
            <w:r>
              <w:rPr>
                <w:noProof/>
                <w:webHidden/>
              </w:rPr>
              <w:fldChar w:fldCharType="begin"/>
            </w:r>
            <w:r>
              <w:rPr>
                <w:noProof/>
                <w:webHidden/>
              </w:rPr>
              <w:instrText xml:space="preserve"> PAGEREF _Toc52471208 \h </w:instrText>
            </w:r>
            <w:r>
              <w:rPr>
                <w:noProof/>
                <w:webHidden/>
              </w:rPr>
            </w:r>
            <w:r>
              <w:rPr>
                <w:noProof/>
                <w:webHidden/>
              </w:rPr>
              <w:fldChar w:fldCharType="separate"/>
            </w:r>
            <w:r>
              <w:rPr>
                <w:noProof/>
                <w:webHidden/>
              </w:rPr>
              <w:t>110</w:t>
            </w:r>
            <w:r>
              <w:rPr>
                <w:noProof/>
                <w:webHidden/>
              </w:rPr>
              <w:fldChar w:fldCharType="end"/>
            </w:r>
          </w:hyperlink>
        </w:p>
        <w:p w:rsidR="004277A3" w:rsidRDefault="004277A3">
          <w:pPr>
            <w:pStyle w:val="TDC2"/>
            <w:rPr>
              <w:rFonts w:eastAsiaTheme="minorEastAsia"/>
              <w:i w:val="0"/>
              <w:iCs w:val="0"/>
              <w:noProof/>
              <w:sz w:val="22"/>
              <w:szCs w:val="22"/>
              <w:lang w:val="es-AR" w:eastAsia="es-AR"/>
            </w:rPr>
          </w:pPr>
          <w:hyperlink w:anchor="_Toc52471209" w:history="1">
            <w:r w:rsidRPr="00FB3145">
              <w:rPr>
                <w:rStyle w:val="Hipervnculo"/>
                <w:noProof/>
              </w:rPr>
              <w:t>Salir</w:t>
            </w:r>
            <w:r>
              <w:rPr>
                <w:noProof/>
                <w:webHidden/>
              </w:rPr>
              <w:tab/>
            </w:r>
            <w:r>
              <w:rPr>
                <w:noProof/>
                <w:webHidden/>
              </w:rPr>
              <w:fldChar w:fldCharType="begin"/>
            </w:r>
            <w:r>
              <w:rPr>
                <w:noProof/>
                <w:webHidden/>
              </w:rPr>
              <w:instrText xml:space="preserve"> PAGEREF _Toc52471209 \h </w:instrText>
            </w:r>
            <w:r>
              <w:rPr>
                <w:noProof/>
                <w:webHidden/>
              </w:rPr>
            </w:r>
            <w:r>
              <w:rPr>
                <w:noProof/>
                <w:webHidden/>
              </w:rPr>
              <w:fldChar w:fldCharType="separate"/>
            </w:r>
            <w:r>
              <w:rPr>
                <w:noProof/>
                <w:webHidden/>
              </w:rPr>
              <w:t>111</w:t>
            </w:r>
            <w:r>
              <w:rPr>
                <w:noProof/>
                <w:webHidden/>
              </w:rPr>
              <w:fldChar w:fldCharType="end"/>
            </w:r>
          </w:hyperlink>
        </w:p>
        <w:p w:rsidR="00861B8F" w:rsidRDefault="004C76FC" w:rsidP="00815531">
          <w:pPr>
            <w:tabs>
              <w:tab w:val="left" w:pos="5954"/>
            </w:tabs>
          </w:pPr>
          <w:r>
            <w:fldChar w:fldCharType="end"/>
          </w:r>
        </w:p>
      </w:sdtContent>
    </w:sdt>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rsidR="00A13DBA" w:rsidRDefault="00C539D1" w:rsidP="009A3173">
          <w:pPr>
            <w:pStyle w:val="PSI-Ttulo"/>
          </w:pPr>
          <w:r>
            <w:rPr>
              <w:lang w:val="es-AR"/>
            </w:rPr>
            <w:t>Manual de Usuario</w:t>
          </w:r>
        </w:p>
      </w:sdtContent>
    </w:sdt>
    <w:p w:rsidR="00F532CF" w:rsidRDefault="00C539D1" w:rsidP="00F532CF">
      <w:pPr>
        <w:pStyle w:val="PSI-Ttulo1"/>
      </w:pPr>
      <w:bookmarkStart w:id="0" w:name="_Toc52471138"/>
      <w:r>
        <w:t>Introducción</w:t>
      </w:r>
      <w:bookmarkEnd w:id="0"/>
    </w:p>
    <w:p w:rsidR="001243E6" w:rsidRDefault="00351C49" w:rsidP="001243E6">
      <w:r>
        <w:t>E</w:t>
      </w:r>
      <w:r w:rsidR="00A05240">
        <w:t>n el presente manual</w:t>
      </w:r>
      <w:r>
        <w:t>,</w:t>
      </w:r>
      <w:r w:rsidRPr="00351C49">
        <w:t xml:space="preserve"> </w:t>
      </w:r>
      <w:r w:rsidR="00A05240">
        <w:t xml:space="preserve">se </w:t>
      </w:r>
      <w:r w:rsidRPr="00351C49">
        <w:t>explica</w:t>
      </w:r>
      <w:r w:rsidR="00A05240">
        <w:t>rá</w:t>
      </w:r>
      <w:r w:rsidRPr="00351C49">
        <w:t xml:space="preserve"> de forma completa y detallada el funcionamiento del </w:t>
      </w:r>
      <w:r>
        <w:t>Sistema VASPA (Visualización, Administración y Seguimiento de Programas de Asignaturas).</w:t>
      </w:r>
    </w:p>
    <w:p w:rsidR="00C539D1" w:rsidRDefault="00C539D1" w:rsidP="00F532CF">
      <w:pPr>
        <w:pStyle w:val="PSI-Ttulo1"/>
      </w:pPr>
      <w:bookmarkStart w:id="1" w:name="_Toc228206477"/>
      <w:bookmarkStart w:id="2" w:name="_Toc234686582"/>
    </w:p>
    <w:p w:rsidR="00C539D1" w:rsidRDefault="00CC2647" w:rsidP="00C539D1">
      <w:pPr>
        <w:pStyle w:val="PSI-Ttulo2"/>
      </w:pPr>
      <w:bookmarkStart w:id="3" w:name="_Toc52471139"/>
      <w:bookmarkEnd w:id="1"/>
      <w:bookmarkEnd w:id="2"/>
      <w:r>
        <w:t>Conceptos clave</w:t>
      </w:r>
      <w:bookmarkEnd w:id="3"/>
    </w:p>
    <w:p w:rsidR="00CC2647" w:rsidRPr="00443594" w:rsidRDefault="001243E6" w:rsidP="001243E6">
      <w:r w:rsidRPr="00884313">
        <w:rPr>
          <w:u w:val="single"/>
        </w:rPr>
        <w:t>Comunidad universitaria:</w:t>
      </w:r>
      <w:r w:rsidR="00443594">
        <w:t xml:space="preserve"> conjunto de actores que participan en la universidad. Incluye docentes y nodocentes que estarán registrados en el sistema pero también a cualquier otro usuario no registrado como administrativos  de la universidad, ayudantes de cátedra, estudiantes, aspirantes a estudiantes, etc.</w:t>
      </w:r>
    </w:p>
    <w:p w:rsidR="001243E6" w:rsidRDefault="001243E6" w:rsidP="001243E6">
      <w:r w:rsidRPr="00884313">
        <w:rPr>
          <w:u w:val="single"/>
        </w:rPr>
        <w:t>Ubicación:</w:t>
      </w:r>
      <w:r w:rsidR="00884313">
        <w:t xml:space="preserve"> localización física del Programa en la universidad. Ya que el mismo puede estar en Secretaría Académica o en el departamento correspondiente, la funcionalidad del seguimiento del sistema servirá para registrar en dónde se encuentra.</w:t>
      </w:r>
    </w:p>
    <w:p w:rsidR="001243E6" w:rsidRDefault="001243E6" w:rsidP="001243E6">
      <w:r w:rsidRPr="00884313">
        <w:rPr>
          <w:u w:val="single"/>
        </w:rPr>
        <w:t>Revisión:</w:t>
      </w:r>
      <w:r w:rsidR="00884313">
        <w:t xml:space="preserve"> acción mediante la cual un usuario del sistema visualiza un Programa en PDF y procede a la aprobación o desaprobación del mismo.</w:t>
      </w:r>
    </w:p>
    <w:p w:rsidR="001243E6" w:rsidRPr="00884313" w:rsidRDefault="001243E6" w:rsidP="001243E6">
      <w:r w:rsidRPr="00884313">
        <w:rPr>
          <w:u w:val="single"/>
        </w:rPr>
        <w:t>Notificación</w:t>
      </w:r>
      <w:r w:rsidR="00884313">
        <w:rPr>
          <w:u w:val="single"/>
        </w:rPr>
        <w:t>:</w:t>
      </w:r>
      <w:r w:rsidR="00884313">
        <w:t xml:space="preserve"> correo electrónico que es enviado a trav</w:t>
      </w:r>
      <w:r w:rsidR="00443594">
        <w:t xml:space="preserve">és del sistema a una cuenta </w:t>
      </w:r>
      <w:r w:rsidR="00884313">
        <w:t>institucional de un usuario registrado en el sistema</w:t>
      </w:r>
      <w:r w:rsidR="00756C2F">
        <w:t>.</w:t>
      </w:r>
      <w:r w:rsidR="00443594">
        <w:t xml:space="preserve"> </w:t>
      </w:r>
    </w:p>
    <w:p w:rsidR="00C539D1" w:rsidRPr="002E175C" w:rsidRDefault="00C539D1" w:rsidP="00CC2647">
      <w:r w:rsidRPr="002E175C">
        <w:t xml:space="preserve"> </w:t>
      </w:r>
    </w:p>
    <w:p w:rsidR="00C539D1" w:rsidRDefault="00C539D1" w:rsidP="00C539D1">
      <w:pPr>
        <w:pStyle w:val="PSI-Ttulo2"/>
      </w:pPr>
      <w:bookmarkStart w:id="4" w:name="_Toc52471140"/>
      <w:r w:rsidRPr="00C539D1">
        <w:t>Descripción</w:t>
      </w:r>
      <w:bookmarkEnd w:id="4"/>
    </w:p>
    <w:p w:rsidR="001243E6" w:rsidRDefault="001243E6" w:rsidP="001243E6">
      <w:r>
        <w:t xml:space="preserve">El objetivo de este documento es brindar soporte a los usuarios del sistema, tanto a los </w:t>
      </w:r>
      <w:r w:rsidR="00443594">
        <w:t xml:space="preserve">docentes y nodocentes que </w:t>
      </w:r>
      <w:r>
        <w:t>trabajan en la universidad y realizarán diversas tareas en el sistema, como a los usuarios generales que sólo accederán al módulo de visualización de programas de asignaturas y planes de carreras.</w:t>
      </w:r>
    </w:p>
    <w:p w:rsidR="00F532CF" w:rsidRPr="002E175C" w:rsidRDefault="00F532CF" w:rsidP="00895821">
      <w:pPr>
        <w:pStyle w:val="PSI-Comentario"/>
      </w:pPr>
    </w:p>
    <w:p w:rsidR="00F532CF" w:rsidRDefault="00C94E03" w:rsidP="00F532CF">
      <w:pPr>
        <w:pStyle w:val="PSI-Ttulo1"/>
      </w:pPr>
      <w:bookmarkStart w:id="5" w:name="_Toc52471141"/>
      <w:r>
        <w:t>Contenido</w:t>
      </w:r>
      <w:bookmarkEnd w:id="5"/>
    </w:p>
    <w:p w:rsidR="00F532CF" w:rsidRDefault="001243E6" w:rsidP="00F532CF">
      <w:pPr>
        <w:jc w:val="both"/>
      </w:pPr>
      <w:r>
        <w:t>El documento estará compuesto por las siguientes secciones:</w:t>
      </w:r>
    </w:p>
    <w:p w:rsidR="001243E6" w:rsidRDefault="001243E6" w:rsidP="001243E6">
      <w:pPr>
        <w:pStyle w:val="Prrafodelista"/>
        <w:numPr>
          <w:ilvl w:val="0"/>
          <w:numId w:val="14"/>
        </w:numPr>
        <w:jc w:val="both"/>
      </w:pPr>
      <w:r>
        <w:t>Introducción al sistema</w:t>
      </w:r>
    </w:p>
    <w:p w:rsidR="001243E6" w:rsidRDefault="001243E6" w:rsidP="001243E6">
      <w:pPr>
        <w:pStyle w:val="Prrafodelista"/>
        <w:numPr>
          <w:ilvl w:val="0"/>
          <w:numId w:val="14"/>
        </w:numPr>
        <w:jc w:val="both"/>
      </w:pPr>
      <w:r>
        <w:t>Roles y permisos</w:t>
      </w:r>
    </w:p>
    <w:p w:rsidR="001243E6" w:rsidRDefault="001243E6" w:rsidP="001243E6">
      <w:pPr>
        <w:pStyle w:val="Prrafodelista"/>
        <w:numPr>
          <w:ilvl w:val="0"/>
          <w:numId w:val="14"/>
        </w:numPr>
        <w:jc w:val="both"/>
      </w:pPr>
      <w:r>
        <w:t>Ingreso al Sistema</w:t>
      </w:r>
    </w:p>
    <w:p w:rsidR="001243E6" w:rsidRDefault="001243E6" w:rsidP="00DD537A">
      <w:pPr>
        <w:pStyle w:val="Prrafodelista"/>
        <w:numPr>
          <w:ilvl w:val="0"/>
          <w:numId w:val="14"/>
        </w:numPr>
        <w:jc w:val="both"/>
      </w:pPr>
      <w:r>
        <w:t>Uso del Sistema (para cada rol)</w:t>
      </w:r>
    </w:p>
    <w:p w:rsidR="00F532CF" w:rsidRDefault="00C94E03" w:rsidP="00F532CF">
      <w:pPr>
        <w:pStyle w:val="PSI-Ttulo1"/>
      </w:pPr>
      <w:bookmarkStart w:id="6" w:name="_Toc52471142"/>
      <w:r>
        <w:lastRenderedPageBreak/>
        <w:t>Introducción al Sistema</w:t>
      </w:r>
      <w:bookmarkEnd w:id="6"/>
    </w:p>
    <w:p w:rsidR="00F532CF" w:rsidRDefault="00F532CF" w:rsidP="00895821">
      <w:pPr>
        <w:pStyle w:val="PSI-Comentario"/>
      </w:pPr>
      <w:r w:rsidRPr="002E175C">
        <w:t>[</w:t>
      </w:r>
      <w:r w:rsidR="00C94E03">
        <w:t>Realizar una breve descripción del funcionamiento del Sistema</w:t>
      </w:r>
      <w:r w:rsidRPr="002E175C">
        <w:t>]</w:t>
      </w:r>
    </w:p>
    <w:p w:rsidR="001243E6" w:rsidRPr="002E175C" w:rsidRDefault="001243E6" w:rsidP="00895821">
      <w:pPr>
        <w:pStyle w:val="PSI-Comentario"/>
      </w:pPr>
      <w:r>
        <w:t>//Aca se puede agregar el diagrama que explica como funciona el sistema</w:t>
      </w:r>
    </w:p>
    <w:p w:rsidR="001243E6" w:rsidRDefault="001243E6" w:rsidP="001243E6">
      <w:pPr>
        <w:pStyle w:val="PSI-Ttulo2"/>
      </w:pPr>
      <w:bookmarkStart w:id="7" w:name="_Toc52471143"/>
      <w:r>
        <w:t>Roles y Permisos</w:t>
      </w:r>
      <w:bookmarkEnd w:id="7"/>
    </w:p>
    <w:p w:rsidR="00BB6679" w:rsidRDefault="00BB6679" w:rsidP="00BB6679">
      <w:pPr>
        <w:pStyle w:val="PSI-Normal"/>
        <w:ind w:left="0" w:firstLine="0"/>
      </w:pPr>
      <w:r>
        <w:t xml:space="preserve">A continuación, se presentará una tabla en la cual se </w:t>
      </w:r>
      <w:r w:rsidR="00665BE3">
        <w:t>detallan</w:t>
      </w:r>
      <w:r>
        <w:t xml:space="preserve"> los roles o perfiles con sus correspondientes permisos, es decir que operaciones podrá realizar un usuario en el sistema según su perfil.</w:t>
      </w:r>
    </w:p>
    <w:p w:rsidR="00BB6679" w:rsidRDefault="00BB6679" w:rsidP="00BB6679">
      <w:pPr>
        <w:pStyle w:val="PSI-Normal"/>
        <w:ind w:left="0" w:firstLine="0"/>
      </w:pPr>
    </w:p>
    <w:tbl>
      <w:tblPr>
        <w:tblStyle w:val="Listaclara-nfasis1"/>
        <w:tblW w:w="0" w:type="auto"/>
        <w:tblLook w:val="04A0"/>
      </w:tblPr>
      <w:tblGrid>
        <w:gridCol w:w="2606"/>
        <w:gridCol w:w="6114"/>
      </w:tblGrid>
      <w:tr w:rsidR="00BB6679" w:rsidTr="00CE256A">
        <w:trPr>
          <w:cnfStyle w:val="100000000000"/>
        </w:trPr>
        <w:tc>
          <w:tcPr>
            <w:cnfStyle w:val="001000000000"/>
            <w:tcW w:w="2660" w:type="dxa"/>
          </w:tcPr>
          <w:p w:rsidR="00BB6679" w:rsidRDefault="00BB6679" w:rsidP="00CE256A">
            <w:r>
              <w:t>Perfil</w:t>
            </w:r>
          </w:p>
        </w:tc>
        <w:tc>
          <w:tcPr>
            <w:tcW w:w="6318" w:type="dxa"/>
          </w:tcPr>
          <w:p w:rsidR="00BB6679" w:rsidRDefault="00BB6679" w:rsidP="00CE256A">
            <w:pPr>
              <w:cnfStyle w:val="100000000000"/>
            </w:pPr>
            <w:r>
              <w:t>Permisos</w:t>
            </w:r>
          </w:p>
        </w:tc>
      </w:tr>
      <w:tr w:rsidR="00BB6679" w:rsidTr="00CE256A">
        <w:trPr>
          <w:cnfStyle w:val="000000100000"/>
        </w:trPr>
        <w:tc>
          <w:tcPr>
            <w:cnfStyle w:val="001000000000"/>
            <w:tcW w:w="2660" w:type="dxa"/>
          </w:tcPr>
          <w:p w:rsidR="00BB6679" w:rsidRDefault="00BB6679" w:rsidP="00CE256A">
            <w:r>
              <w:t>Administrador</w:t>
            </w:r>
          </w:p>
        </w:tc>
        <w:tc>
          <w:tcPr>
            <w:tcW w:w="6318" w:type="dxa"/>
          </w:tcPr>
          <w:p w:rsidR="00416D44" w:rsidRPr="00416D44" w:rsidRDefault="00416D44" w:rsidP="00416D44">
            <w:pPr>
              <w:pStyle w:val="Prrafodelista"/>
              <w:numPr>
                <w:ilvl w:val="0"/>
                <w:numId w:val="15"/>
              </w:numPr>
              <w:cnfStyle w:val="000000100000"/>
            </w:pPr>
            <w:r>
              <w:t>Salir</w:t>
            </w:r>
          </w:p>
          <w:p w:rsidR="00416D44" w:rsidRDefault="00416D44" w:rsidP="00416D44">
            <w:pPr>
              <w:pStyle w:val="Prrafodelista"/>
              <w:numPr>
                <w:ilvl w:val="0"/>
                <w:numId w:val="15"/>
              </w:numPr>
              <w:cnfStyle w:val="000000100000"/>
            </w:pPr>
            <w:r>
              <w:t>Gestionar Usuarios</w:t>
            </w:r>
          </w:p>
          <w:p w:rsidR="00416D44" w:rsidRDefault="00416D44" w:rsidP="00416D44">
            <w:pPr>
              <w:pStyle w:val="Prrafodelista"/>
              <w:numPr>
                <w:ilvl w:val="0"/>
                <w:numId w:val="15"/>
              </w:numPr>
              <w:cnfStyle w:val="000000100000"/>
            </w:pPr>
            <w:r>
              <w:t>Gestionar Roles</w:t>
            </w:r>
          </w:p>
          <w:p w:rsidR="00BB6679" w:rsidRPr="00416D44" w:rsidRDefault="00416D44" w:rsidP="00416D44">
            <w:pPr>
              <w:pStyle w:val="Prrafodelista"/>
              <w:numPr>
                <w:ilvl w:val="0"/>
                <w:numId w:val="15"/>
              </w:numPr>
              <w:cnfStyle w:val="000000100000"/>
            </w:pPr>
            <w:r>
              <w:t>Gestionar Permisos</w:t>
            </w:r>
          </w:p>
        </w:tc>
      </w:tr>
      <w:tr w:rsidR="00BB6679" w:rsidTr="00CE256A">
        <w:tc>
          <w:tcPr>
            <w:cnfStyle w:val="001000000000"/>
            <w:tcW w:w="2660" w:type="dxa"/>
          </w:tcPr>
          <w:p w:rsidR="00BB6679" w:rsidRDefault="00BB6679" w:rsidP="00CE256A">
            <w:r>
              <w:t>Secretaría académica</w:t>
            </w:r>
          </w:p>
        </w:tc>
        <w:tc>
          <w:tcPr>
            <w:tcW w:w="6318" w:type="dxa"/>
          </w:tcPr>
          <w:p w:rsidR="00BB6679" w:rsidRDefault="00BB6679" w:rsidP="00BB6679">
            <w:pPr>
              <w:pStyle w:val="Prrafodelista"/>
              <w:numPr>
                <w:ilvl w:val="0"/>
                <w:numId w:val="15"/>
              </w:numPr>
              <w:cnfStyle w:val="000000000000"/>
            </w:pPr>
            <w:r>
              <w:t>Salir</w:t>
            </w:r>
          </w:p>
          <w:p w:rsidR="00BB6679" w:rsidRDefault="00BB6679" w:rsidP="00BB6679">
            <w:pPr>
              <w:pStyle w:val="Prrafodelista"/>
              <w:numPr>
                <w:ilvl w:val="0"/>
                <w:numId w:val="15"/>
              </w:numPr>
              <w:cnfStyle w:val="000000000000"/>
            </w:pPr>
            <w:r>
              <w:t>Gestionar Carreras</w:t>
            </w:r>
          </w:p>
          <w:p w:rsidR="00BB6679" w:rsidRDefault="00BB6679" w:rsidP="00BB6679">
            <w:pPr>
              <w:pStyle w:val="Prrafodelista"/>
              <w:numPr>
                <w:ilvl w:val="0"/>
                <w:numId w:val="15"/>
              </w:numPr>
              <w:cnfStyle w:val="000000000000"/>
            </w:pPr>
            <w:r>
              <w:t>Gestionar Planes</w:t>
            </w:r>
          </w:p>
          <w:p w:rsidR="00BB6679" w:rsidRDefault="00BB6679" w:rsidP="00BB6679">
            <w:pPr>
              <w:pStyle w:val="Prrafodelista"/>
              <w:numPr>
                <w:ilvl w:val="0"/>
                <w:numId w:val="15"/>
              </w:numPr>
              <w:cnfStyle w:val="000000000000"/>
            </w:pPr>
            <w:r>
              <w:t>Gestionar Asignaturas</w:t>
            </w:r>
          </w:p>
          <w:p w:rsidR="00BB6679" w:rsidRDefault="00BB6679" w:rsidP="00BB6679">
            <w:pPr>
              <w:pStyle w:val="Prrafodelista"/>
              <w:numPr>
                <w:ilvl w:val="0"/>
                <w:numId w:val="15"/>
              </w:numPr>
              <w:cnfStyle w:val="000000000000"/>
            </w:pPr>
            <w:r>
              <w:t>Gestionar Profesores</w:t>
            </w:r>
          </w:p>
          <w:p w:rsidR="00BB6679" w:rsidRDefault="00BB6679" w:rsidP="00BB6679">
            <w:pPr>
              <w:pStyle w:val="Prrafodelista"/>
              <w:numPr>
                <w:ilvl w:val="0"/>
                <w:numId w:val="15"/>
              </w:numPr>
              <w:cnfStyle w:val="000000000000"/>
            </w:pPr>
            <w:r>
              <w:t>Generar Programa PDF</w:t>
            </w:r>
          </w:p>
          <w:p w:rsidR="00BB6679" w:rsidRDefault="00BB6679" w:rsidP="00BB6679">
            <w:pPr>
              <w:pStyle w:val="Prrafodelista"/>
              <w:numPr>
                <w:ilvl w:val="0"/>
                <w:numId w:val="15"/>
              </w:numPr>
              <w:cnfStyle w:val="000000000000"/>
            </w:pPr>
            <w:r>
              <w:t>Subir Programa Firmado</w:t>
            </w:r>
          </w:p>
          <w:p w:rsidR="00BB6679" w:rsidRDefault="00BB6679" w:rsidP="00BB6679">
            <w:pPr>
              <w:pStyle w:val="Prrafodelista"/>
              <w:numPr>
                <w:ilvl w:val="0"/>
                <w:numId w:val="15"/>
              </w:numPr>
              <w:cnfStyle w:val="000000000000"/>
            </w:pPr>
            <w:r>
              <w:t>Subir Plan</w:t>
            </w:r>
          </w:p>
          <w:p w:rsidR="00BB6679" w:rsidRDefault="00BB6679" w:rsidP="00BB6679">
            <w:pPr>
              <w:pStyle w:val="Prrafodelista"/>
              <w:numPr>
                <w:ilvl w:val="0"/>
                <w:numId w:val="15"/>
              </w:numPr>
              <w:cnfStyle w:val="000000000000"/>
            </w:pPr>
            <w:r>
              <w:t>Carga Masiva de Programas</w:t>
            </w:r>
          </w:p>
          <w:p w:rsidR="00BB6679" w:rsidRDefault="00BB6679" w:rsidP="00BB6679">
            <w:pPr>
              <w:pStyle w:val="Prrafodelista"/>
              <w:numPr>
                <w:ilvl w:val="0"/>
                <w:numId w:val="15"/>
              </w:numPr>
              <w:cnfStyle w:val="000000000000"/>
            </w:pPr>
            <w:r>
              <w:t>Seguir Programa</w:t>
            </w:r>
          </w:p>
          <w:p w:rsidR="00BB6679" w:rsidRDefault="00BB6679" w:rsidP="00BB6679">
            <w:pPr>
              <w:pStyle w:val="Prrafodelista"/>
              <w:numPr>
                <w:ilvl w:val="0"/>
                <w:numId w:val="15"/>
              </w:numPr>
              <w:cnfStyle w:val="000000000000"/>
            </w:pPr>
            <w:r>
              <w:t>Enviar Notificaciones</w:t>
            </w:r>
          </w:p>
          <w:p w:rsidR="00BB6679" w:rsidRDefault="00BB6679" w:rsidP="00BB6679">
            <w:pPr>
              <w:pStyle w:val="Prrafodelista"/>
              <w:numPr>
                <w:ilvl w:val="0"/>
                <w:numId w:val="15"/>
              </w:numPr>
              <w:cnfStyle w:val="000000000000"/>
            </w:pPr>
            <w:r>
              <w:t>Revisar Programa</w:t>
            </w:r>
          </w:p>
          <w:p w:rsidR="00BB6679" w:rsidRDefault="00BB6679" w:rsidP="00BB6679">
            <w:pPr>
              <w:pStyle w:val="Prrafodelista"/>
              <w:numPr>
                <w:ilvl w:val="0"/>
                <w:numId w:val="15"/>
              </w:numPr>
              <w:cnfStyle w:val="000000000000"/>
            </w:pPr>
            <w:r>
              <w:t>Generar Informe Gerencial</w:t>
            </w:r>
          </w:p>
        </w:tc>
      </w:tr>
      <w:tr w:rsidR="00BB6679" w:rsidTr="00CE256A">
        <w:trPr>
          <w:cnfStyle w:val="000000100000"/>
        </w:trPr>
        <w:tc>
          <w:tcPr>
            <w:cnfStyle w:val="001000000000"/>
            <w:tcW w:w="2660" w:type="dxa"/>
          </w:tcPr>
          <w:p w:rsidR="00BB6679" w:rsidRDefault="00BB6679" w:rsidP="00CE256A">
            <w:r>
              <w:t>Profesor</w:t>
            </w:r>
          </w:p>
        </w:tc>
        <w:tc>
          <w:tcPr>
            <w:tcW w:w="6318" w:type="dxa"/>
          </w:tcPr>
          <w:p w:rsidR="00BB6679" w:rsidRDefault="00BB6679" w:rsidP="00BB6679">
            <w:pPr>
              <w:pStyle w:val="Prrafodelista"/>
              <w:numPr>
                <w:ilvl w:val="0"/>
                <w:numId w:val="15"/>
              </w:numPr>
              <w:cnfStyle w:val="000000100000"/>
            </w:pPr>
            <w:r>
              <w:t>Salir</w:t>
            </w:r>
          </w:p>
          <w:p w:rsidR="00BB6679" w:rsidRDefault="00BB6679" w:rsidP="00BB6679">
            <w:pPr>
              <w:pStyle w:val="Prrafodelista"/>
              <w:numPr>
                <w:ilvl w:val="0"/>
                <w:numId w:val="15"/>
              </w:numPr>
              <w:cnfStyle w:val="000000100000"/>
            </w:pPr>
            <w:r>
              <w:t>Gestionar Programa</w:t>
            </w:r>
          </w:p>
          <w:p w:rsidR="00BB6679" w:rsidRDefault="00BB6679" w:rsidP="00BB6679">
            <w:pPr>
              <w:pStyle w:val="Prrafodelista"/>
              <w:numPr>
                <w:ilvl w:val="0"/>
                <w:numId w:val="15"/>
              </w:numPr>
              <w:cnfStyle w:val="000000100000"/>
            </w:pPr>
            <w:r>
              <w:t>Gestionar Bibliografía</w:t>
            </w:r>
          </w:p>
          <w:p w:rsidR="00BB6679" w:rsidRDefault="00BB6679" w:rsidP="00BB6679">
            <w:pPr>
              <w:pStyle w:val="Prrafodelista"/>
              <w:numPr>
                <w:ilvl w:val="0"/>
                <w:numId w:val="15"/>
              </w:numPr>
              <w:cnfStyle w:val="000000100000"/>
            </w:pPr>
            <w:r>
              <w:t>Generar Programa PDF</w:t>
            </w:r>
          </w:p>
        </w:tc>
      </w:tr>
      <w:tr w:rsidR="00BB6679" w:rsidTr="00CE256A">
        <w:tc>
          <w:tcPr>
            <w:cnfStyle w:val="001000000000"/>
            <w:tcW w:w="2660" w:type="dxa"/>
          </w:tcPr>
          <w:p w:rsidR="00BB6679" w:rsidRDefault="00BB6679" w:rsidP="00CE256A">
            <w:r>
              <w:t>Departamento</w:t>
            </w:r>
          </w:p>
        </w:tc>
        <w:tc>
          <w:tcPr>
            <w:tcW w:w="6318" w:type="dxa"/>
          </w:tcPr>
          <w:p w:rsidR="00BB6679" w:rsidRDefault="00BB6679" w:rsidP="00BB6679">
            <w:pPr>
              <w:pStyle w:val="Prrafodelista"/>
              <w:numPr>
                <w:ilvl w:val="0"/>
                <w:numId w:val="15"/>
              </w:numPr>
              <w:cnfStyle w:val="000000000000"/>
            </w:pPr>
            <w:r>
              <w:t>Salir</w:t>
            </w:r>
          </w:p>
          <w:p w:rsidR="00BB6679" w:rsidRDefault="00BB6679" w:rsidP="00BB6679">
            <w:pPr>
              <w:pStyle w:val="Prrafodelista"/>
              <w:numPr>
                <w:ilvl w:val="0"/>
                <w:numId w:val="15"/>
              </w:numPr>
              <w:cnfStyle w:val="000000000000"/>
            </w:pPr>
            <w:r>
              <w:t>Revisar programa</w:t>
            </w:r>
          </w:p>
        </w:tc>
      </w:tr>
      <w:tr w:rsidR="00BB6679" w:rsidTr="00CE256A">
        <w:trPr>
          <w:cnfStyle w:val="000000100000"/>
        </w:trPr>
        <w:tc>
          <w:tcPr>
            <w:cnfStyle w:val="001000000000"/>
            <w:tcW w:w="2660" w:type="dxa"/>
          </w:tcPr>
          <w:p w:rsidR="00BB6679" w:rsidRDefault="00BB6679" w:rsidP="00CE256A">
            <w:r>
              <w:t>Invitado</w:t>
            </w:r>
          </w:p>
        </w:tc>
        <w:tc>
          <w:tcPr>
            <w:tcW w:w="6318" w:type="dxa"/>
          </w:tcPr>
          <w:p w:rsidR="00BB6679" w:rsidRDefault="00BB6679" w:rsidP="00BB6679">
            <w:pPr>
              <w:pStyle w:val="Prrafodelista"/>
              <w:numPr>
                <w:ilvl w:val="0"/>
                <w:numId w:val="15"/>
              </w:numPr>
              <w:cnfStyle w:val="000000100000"/>
            </w:pPr>
            <w:r>
              <w:t>Visualizar Programa</w:t>
            </w:r>
          </w:p>
          <w:p w:rsidR="00BB6679" w:rsidRDefault="00BB6679" w:rsidP="00BB6679">
            <w:pPr>
              <w:pStyle w:val="Prrafodelista"/>
              <w:numPr>
                <w:ilvl w:val="0"/>
                <w:numId w:val="15"/>
              </w:numPr>
              <w:cnfStyle w:val="000000100000"/>
            </w:pPr>
            <w:r>
              <w:t>Visualizar Plan</w:t>
            </w:r>
          </w:p>
          <w:p w:rsidR="00BB6679" w:rsidRDefault="00BB6679" w:rsidP="00BB6679">
            <w:pPr>
              <w:pStyle w:val="Prrafodelista"/>
              <w:numPr>
                <w:ilvl w:val="0"/>
                <w:numId w:val="15"/>
              </w:numPr>
              <w:cnfStyle w:val="000000100000"/>
            </w:pPr>
            <w:r>
              <w:t>Ingresar</w:t>
            </w:r>
          </w:p>
        </w:tc>
      </w:tr>
    </w:tbl>
    <w:p w:rsidR="00BB6679" w:rsidRDefault="00BB6679" w:rsidP="00BB6679">
      <w:pPr>
        <w:pStyle w:val="PSI-Normal"/>
        <w:ind w:left="0" w:firstLine="0"/>
      </w:pPr>
    </w:p>
    <w:p w:rsidR="00BB6679" w:rsidRDefault="00BB6679" w:rsidP="00C94E03">
      <w:pPr>
        <w:pStyle w:val="PSI-Ttulo2"/>
      </w:pPr>
    </w:p>
    <w:p w:rsidR="00311911" w:rsidRDefault="00311911" w:rsidP="00C94E03">
      <w:pPr>
        <w:pStyle w:val="PSI-Ttulo2"/>
      </w:pPr>
    </w:p>
    <w:p w:rsidR="00C94E03" w:rsidRDefault="00C94E03" w:rsidP="00C94E03">
      <w:pPr>
        <w:pStyle w:val="PSI-Ttulo2"/>
      </w:pPr>
      <w:bookmarkStart w:id="8" w:name="_Toc52471144"/>
      <w:r w:rsidRPr="002A33D7">
        <w:t>Ingreso al Sistema</w:t>
      </w:r>
      <w:bookmarkEnd w:id="8"/>
    </w:p>
    <w:p w:rsidR="00EE0E73" w:rsidRDefault="00EE0E73" w:rsidP="00AF7391">
      <w:pPr>
        <w:pStyle w:val="PSI-Normal"/>
      </w:pPr>
      <w:r>
        <w:t xml:space="preserve">Una vez abierto su navegador de preferencia </w:t>
      </w:r>
      <w:r w:rsidR="00BC438E">
        <w:t xml:space="preserve">escriba la siguiente dirección </w:t>
      </w:r>
      <w:r>
        <w:t>www.uarg.unpa.edu.ar</w:t>
      </w:r>
      <w:r w:rsidR="00BC438E">
        <w:t xml:space="preserve"> en el buscador. </w:t>
      </w:r>
    </w:p>
    <w:p w:rsidR="00D570A2" w:rsidRDefault="00005E1A" w:rsidP="00AF7391">
      <w:pPr>
        <w:pStyle w:val="PSI-Normal"/>
      </w:pPr>
      <w:r>
        <w:t>Luego de que se ha</w:t>
      </w:r>
      <w:r w:rsidR="00BC438E">
        <w:t xml:space="preserve"> ejecutado el sistema</w:t>
      </w:r>
      <w:r w:rsidR="0025066F">
        <w:t xml:space="preserve">, estaremos frente a la pantalla principal. </w:t>
      </w:r>
    </w:p>
    <w:p w:rsidR="0025066F" w:rsidRDefault="00263EEA" w:rsidP="00AF7391">
      <w:pPr>
        <w:pStyle w:val="PSI-Normal"/>
      </w:pPr>
      <w:r>
        <w:rPr>
          <w:noProof/>
          <w:lang w:eastAsia="es-AR"/>
        </w:rPr>
        <w:drawing>
          <wp:inline distT="0" distB="0" distL="0" distR="0">
            <wp:extent cx="5400040" cy="3761891"/>
            <wp:effectExtent l="19050" t="0" r="0" b="0"/>
            <wp:docPr id="46" name="Imagen 1" descr="C:\xampp\htdocs\vaspa\Construcción\Screenshots CU\Invitad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Invitado\Pantalla Principal.png"/>
                    <pic:cNvPicPr>
                      <a:picLocks noChangeAspect="1" noChangeArrowheads="1"/>
                    </pic:cNvPicPr>
                  </pic:nvPicPr>
                  <pic:blipFill>
                    <a:blip r:embed="rId11" cstate="print"/>
                    <a:srcRect/>
                    <a:stretch>
                      <a:fillRect/>
                    </a:stretch>
                  </pic:blipFill>
                  <pic:spPr bwMode="auto">
                    <a:xfrm>
                      <a:off x="0" y="0"/>
                      <a:ext cx="5400040" cy="3761891"/>
                    </a:xfrm>
                    <a:prstGeom prst="rect">
                      <a:avLst/>
                    </a:prstGeom>
                    <a:noFill/>
                    <a:ln w="9525">
                      <a:noFill/>
                      <a:miter lim="800000"/>
                      <a:headEnd/>
                      <a:tailEnd/>
                    </a:ln>
                  </pic:spPr>
                </pic:pic>
              </a:graphicData>
            </a:graphic>
          </wp:inline>
        </w:drawing>
      </w:r>
    </w:p>
    <w:p w:rsidR="00E27AF9" w:rsidRDefault="00E27AF9" w:rsidP="00AF7391">
      <w:pPr>
        <w:pStyle w:val="PSI-Normal"/>
      </w:pPr>
      <w:r>
        <w:t xml:space="preserve">En esta pantalla, en la parte inferior de la misma, se encuentra la sección </w:t>
      </w:r>
      <w:r>
        <w:rPr>
          <w:b/>
        </w:rPr>
        <w:t>Ingreso al Sistema</w:t>
      </w:r>
      <w:r>
        <w:t xml:space="preserve">, la cual contiene el botón </w:t>
      </w:r>
      <w:r w:rsidRPr="00E27AF9">
        <w:rPr>
          <w:b/>
        </w:rPr>
        <w:t>&lt;</w:t>
      </w:r>
      <w:r w:rsidR="00263EEA">
        <w:rPr>
          <w:b/>
        </w:rPr>
        <w:t>Acceder</w:t>
      </w:r>
      <w:r>
        <w:rPr>
          <w:b/>
        </w:rPr>
        <w:t>&gt;</w:t>
      </w:r>
      <w:r>
        <w:t xml:space="preserve"> que le permitirá acceder a las funciones correspondientes a su cargo dentro de la unidad académica.</w:t>
      </w:r>
    </w:p>
    <w:p w:rsidR="00491BE9" w:rsidRDefault="00263EEA" w:rsidP="00AF7391">
      <w:pPr>
        <w:pStyle w:val="PSI-Normal"/>
      </w:pPr>
      <w:r>
        <w:rPr>
          <w:noProof/>
          <w:lang w:eastAsia="es-AR"/>
        </w:rPr>
        <w:drawing>
          <wp:inline distT="0" distB="0" distL="0" distR="0">
            <wp:extent cx="5400040" cy="920522"/>
            <wp:effectExtent l="19050" t="0" r="0" b="0"/>
            <wp:docPr id="47" name="Imagen 2" descr="C:\xampp\htdocs\vaspa\Construcción\Screenshots CU\Invitado\CU Ingresar al Siste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Invitado\CU Ingresar al Sistema\1.png"/>
                    <pic:cNvPicPr>
                      <a:picLocks noChangeAspect="1" noChangeArrowheads="1"/>
                    </pic:cNvPicPr>
                  </pic:nvPicPr>
                  <pic:blipFill>
                    <a:blip r:embed="rId12" cstate="print"/>
                    <a:srcRect/>
                    <a:stretch>
                      <a:fillRect/>
                    </a:stretch>
                  </pic:blipFill>
                  <pic:spPr bwMode="auto">
                    <a:xfrm>
                      <a:off x="0" y="0"/>
                      <a:ext cx="5400040" cy="920522"/>
                    </a:xfrm>
                    <a:prstGeom prst="rect">
                      <a:avLst/>
                    </a:prstGeom>
                    <a:noFill/>
                    <a:ln w="9525">
                      <a:noFill/>
                      <a:miter lim="800000"/>
                      <a:headEnd/>
                      <a:tailEnd/>
                    </a:ln>
                  </pic:spPr>
                </pic:pic>
              </a:graphicData>
            </a:graphic>
          </wp:inline>
        </w:drawing>
      </w:r>
    </w:p>
    <w:p w:rsidR="00E27AF9" w:rsidRDefault="00E27AF9" w:rsidP="00AF7391">
      <w:pPr>
        <w:pStyle w:val="PSI-Normal"/>
      </w:pPr>
      <w:r>
        <w:t xml:space="preserve">Si usted es un Profesor, empleado de Secretaría Académica o Director de Departamento, presione el botón </w:t>
      </w:r>
      <w:r w:rsidRPr="00E27AF9">
        <w:rPr>
          <w:b/>
        </w:rPr>
        <w:t>&lt;</w:t>
      </w:r>
      <w:r w:rsidR="00C82500">
        <w:rPr>
          <w:b/>
        </w:rPr>
        <w:t>Acceder</w:t>
      </w:r>
      <w:r>
        <w:rPr>
          <w:b/>
        </w:rPr>
        <w:t xml:space="preserve">&gt; </w:t>
      </w:r>
      <w:r>
        <w:t xml:space="preserve">para </w:t>
      </w:r>
      <w:r w:rsidR="00C82500">
        <w:t>ingresar</w:t>
      </w:r>
      <w:r>
        <w:t xml:space="preserve"> al sistema. </w:t>
      </w:r>
    </w:p>
    <w:p w:rsidR="00A63569" w:rsidRDefault="00491BE9" w:rsidP="00AF7391">
      <w:pPr>
        <w:pStyle w:val="PSI-Normal"/>
      </w:pPr>
      <w:r>
        <w:t>Al presionar el botón especificado se le abrirá</w:t>
      </w:r>
      <w:r w:rsidR="00A63569">
        <w:t xml:space="preserve"> una nueva ventana donde introducirá su correo electrónico institucional.</w:t>
      </w:r>
    </w:p>
    <w:p w:rsidR="00A63569" w:rsidRDefault="00A63569" w:rsidP="00AF7391">
      <w:pPr>
        <w:pStyle w:val="PSI-Normal"/>
      </w:pPr>
      <w:r>
        <w:rPr>
          <w:noProof/>
          <w:lang w:eastAsia="es-AR"/>
        </w:rPr>
        <w:lastRenderedPageBreak/>
        <w:drawing>
          <wp:inline distT="0" distB="0" distL="0" distR="0">
            <wp:extent cx="5400040" cy="5842483"/>
            <wp:effectExtent l="19050" t="0" r="0" b="0"/>
            <wp:docPr id="8" name="Imagen 4" descr="C:\xampp\htdocs\vaspa\Construcción\Screenshots CU\Invitado\CU Ingresar al Siste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Ingresar al Sistema\2.png"/>
                    <pic:cNvPicPr>
                      <a:picLocks noChangeAspect="1" noChangeArrowheads="1"/>
                    </pic:cNvPicPr>
                  </pic:nvPicPr>
                  <pic:blipFill>
                    <a:blip r:embed="rId13" cstate="print"/>
                    <a:srcRect/>
                    <a:stretch>
                      <a:fillRect/>
                    </a:stretch>
                  </pic:blipFill>
                  <pic:spPr bwMode="auto">
                    <a:xfrm>
                      <a:off x="0" y="0"/>
                      <a:ext cx="5400040" cy="5842483"/>
                    </a:xfrm>
                    <a:prstGeom prst="rect">
                      <a:avLst/>
                    </a:prstGeom>
                    <a:noFill/>
                    <a:ln w="9525">
                      <a:noFill/>
                      <a:miter lim="800000"/>
                      <a:headEnd/>
                      <a:tailEnd/>
                    </a:ln>
                  </pic:spPr>
                </pic:pic>
              </a:graphicData>
            </a:graphic>
          </wp:inline>
        </w:drawing>
      </w:r>
    </w:p>
    <w:p w:rsidR="00B2298F" w:rsidRDefault="00B2298F" w:rsidP="00AF7391">
      <w:pPr>
        <w:pStyle w:val="PSI-Normal"/>
      </w:pPr>
    </w:p>
    <w:p w:rsidR="00A63569" w:rsidRDefault="00A63569" w:rsidP="00AF7391">
      <w:pPr>
        <w:pStyle w:val="PSI-Normal"/>
      </w:pPr>
      <w:r>
        <w:t xml:space="preserve">Una vez introducido su correo presione el botón </w:t>
      </w:r>
      <w:r w:rsidRPr="00A63569">
        <w:rPr>
          <w:b/>
        </w:rPr>
        <w:t>&lt;Siguiente&gt;</w:t>
      </w:r>
      <w:r>
        <w:t xml:space="preserve"> donde se le solicitará su contraseña de acceso.</w:t>
      </w:r>
    </w:p>
    <w:p w:rsidR="00A63569" w:rsidRDefault="00A63569" w:rsidP="00AF7391">
      <w:pPr>
        <w:pStyle w:val="PSI-Normal"/>
      </w:pPr>
      <w:r>
        <w:rPr>
          <w:noProof/>
          <w:lang w:eastAsia="es-AR"/>
        </w:rPr>
        <w:lastRenderedPageBreak/>
        <w:drawing>
          <wp:inline distT="0" distB="0" distL="0" distR="0">
            <wp:extent cx="5400040" cy="5839462"/>
            <wp:effectExtent l="19050" t="0" r="0" b="0"/>
            <wp:docPr id="9" name="Imagen 5" descr="C:\xampp\htdocs\vaspa\Construcción\Screenshots CU\Invitado\CU Ingresar al Siste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Ingresar al Sistema\3.png"/>
                    <pic:cNvPicPr>
                      <a:picLocks noChangeAspect="1" noChangeArrowheads="1"/>
                    </pic:cNvPicPr>
                  </pic:nvPicPr>
                  <pic:blipFill>
                    <a:blip r:embed="rId14" cstate="print"/>
                    <a:srcRect/>
                    <a:stretch>
                      <a:fillRect/>
                    </a:stretch>
                  </pic:blipFill>
                  <pic:spPr bwMode="auto">
                    <a:xfrm>
                      <a:off x="0" y="0"/>
                      <a:ext cx="5400040" cy="5839462"/>
                    </a:xfrm>
                    <a:prstGeom prst="rect">
                      <a:avLst/>
                    </a:prstGeom>
                    <a:noFill/>
                    <a:ln w="9525">
                      <a:noFill/>
                      <a:miter lim="800000"/>
                      <a:headEnd/>
                      <a:tailEnd/>
                    </a:ln>
                  </pic:spPr>
                </pic:pic>
              </a:graphicData>
            </a:graphic>
          </wp:inline>
        </w:drawing>
      </w:r>
    </w:p>
    <w:p w:rsidR="00491BE9" w:rsidRDefault="00A63569" w:rsidP="00AF7391">
      <w:pPr>
        <w:pStyle w:val="PSI-Normal"/>
      </w:pPr>
      <w:r>
        <w:t xml:space="preserve">Una vez introducida su contraseña, presione el botón </w:t>
      </w:r>
      <w:r w:rsidR="00491BE9">
        <w:t xml:space="preserve"> </w:t>
      </w:r>
      <w:r w:rsidRPr="00A63569">
        <w:rPr>
          <w:b/>
        </w:rPr>
        <w:t>&lt;Siguiente&gt;</w:t>
      </w:r>
      <w:r>
        <w:rPr>
          <w:b/>
        </w:rPr>
        <w:t xml:space="preserve"> </w:t>
      </w:r>
      <w:r>
        <w:t xml:space="preserve">y accederá al sistema, según su rol. </w:t>
      </w:r>
    </w:p>
    <w:p w:rsidR="00C34725" w:rsidRPr="00A63569" w:rsidRDefault="00C34725" w:rsidP="00AF7391">
      <w:pPr>
        <w:pStyle w:val="PSI-Normal"/>
      </w:pPr>
    </w:p>
    <w:p w:rsidR="00F532CF" w:rsidRPr="002E175C" w:rsidRDefault="00C34725" w:rsidP="00AF7391">
      <w:pPr>
        <w:pStyle w:val="PSI-Normal"/>
      </w:pPr>
      <w:r w:rsidRPr="00C34725">
        <w:rPr>
          <w:b/>
          <w:u w:val="single"/>
        </w:rPr>
        <w:t>Nota:</w:t>
      </w:r>
      <w:r>
        <w:t xml:space="preserve"> Para acceder al sistema Vaspa, usted debe contar con un correo electrónico instituciona</w:t>
      </w:r>
      <w:r w:rsidR="006F4EAE">
        <w:t xml:space="preserve">l. </w:t>
      </w:r>
      <w:r>
        <w:t xml:space="preserve">  </w:t>
      </w:r>
    </w:p>
    <w:p w:rsidR="00CB30AC" w:rsidRDefault="00CB30AC" w:rsidP="00CB30AC">
      <w:pPr>
        <w:pStyle w:val="PSI-Comentario"/>
      </w:pPr>
      <w:bookmarkStart w:id="9" w:name="_Hlk37527541"/>
    </w:p>
    <w:p w:rsidR="00CB30AC" w:rsidRDefault="00CB30AC" w:rsidP="00CB30AC">
      <w:pPr>
        <w:pStyle w:val="PSI-Comentario"/>
      </w:pPr>
    </w:p>
    <w:p w:rsidR="00CB30AC" w:rsidRDefault="00CB30AC" w:rsidP="00CB30AC">
      <w:pPr>
        <w:pStyle w:val="PSI-Comentario"/>
      </w:pPr>
    </w:p>
    <w:p w:rsidR="00CB30AC" w:rsidRDefault="00CB30AC" w:rsidP="00CB30AC">
      <w:pPr>
        <w:pStyle w:val="PSI-Comentario"/>
      </w:pPr>
    </w:p>
    <w:p w:rsidR="00895821" w:rsidRDefault="00895821" w:rsidP="00895821">
      <w:pPr>
        <w:pStyle w:val="PSI-Ttulo1"/>
      </w:pPr>
      <w:bookmarkStart w:id="10" w:name="_Toc52471145"/>
      <w:r>
        <w:lastRenderedPageBreak/>
        <w:t>Uso del Sistema</w:t>
      </w:r>
      <w:r w:rsidR="001243E6">
        <w:t xml:space="preserve"> [Invitado]</w:t>
      </w:r>
      <w:bookmarkEnd w:id="10"/>
    </w:p>
    <w:p w:rsidR="002B7A18" w:rsidRDefault="002B7A18" w:rsidP="00AF7391">
      <w:pPr>
        <w:pStyle w:val="PSI-Normal"/>
      </w:pPr>
      <w:r>
        <w:t xml:space="preserve">Una vez abierto su navegador de preferencia escriba la siguiente dirección www.uarg.unpa.edu.ar en el buscador. </w:t>
      </w:r>
    </w:p>
    <w:p w:rsidR="002B7A18" w:rsidRDefault="002B7A18" w:rsidP="00AF7391">
      <w:pPr>
        <w:pStyle w:val="PSI-Normal"/>
      </w:pPr>
      <w:r>
        <w:t xml:space="preserve">Luego de que se ha ejecutado el sistema, estaremos frente a la pantalla principal. </w:t>
      </w:r>
    </w:p>
    <w:p w:rsidR="00CB30AC" w:rsidRDefault="00781ECE" w:rsidP="00895821">
      <w:pPr>
        <w:pStyle w:val="PSI-Ttulo1"/>
      </w:pPr>
      <w:r>
        <w:rPr>
          <w:noProof/>
          <w:lang w:eastAsia="es-AR"/>
        </w:rPr>
        <w:drawing>
          <wp:inline distT="0" distB="0" distL="0" distR="0">
            <wp:extent cx="5400040" cy="3761891"/>
            <wp:effectExtent l="19050" t="0" r="0" b="0"/>
            <wp:docPr id="48" name="Imagen 3" descr="C:\xampp\htdocs\vaspa\Construcción\Screenshots CU\Invitad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Pantalla Principal.png"/>
                    <pic:cNvPicPr>
                      <a:picLocks noChangeAspect="1" noChangeArrowheads="1"/>
                    </pic:cNvPicPr>
                  </pic:nvPicPr>
                  <pic:blipFill>
                    <a:blip r:embed="rId11" cstate="print"/>
                    <a:srcRect/>
                    <a:stretch>
                      <a:fillRect/>
                    </a:stretch>
                  </pic:blipFill>
                  <pic:spPr bwMode="auto">
                    <a:xfrm>
                      <a:off x="0" y="0"/>
                      <a:ext cx="5400040" cy="3761891"/>
                    </a:xfrm>
                    <a:prstGeom prst="rect">
                      <a:avLst/>
                    </a:prstGeom>
                    <a:noFill/>
                    <a:ln w="9525">
                      <a:noFill/>
                      <a:miter lim="800000"/>
                      <a:headEnd/>
                      <a:tailEnd/>
                    </a:ln>
                  </pic:spPr>
                </pic:pic>
              </a:graphicData>
            </a:graphic>
          </wp:inline>
        </w:drawing>
      </w:r>
    </w:p>
    <w:p w:rsidR="00C80D2F" w:rsidRDefault="00C80D2F" w:rsidP="00895821">
      <w:pPr>
        <w:pStyle w:val="PSI-Ttulo1"/>
      </w:pPr>
    </w:p>
    <w:p w:rsidR="005E47FC" w:rsidRDefault="005E47FC" w:rsidP="00C80D2F">
      <w:pPr>
        <w:pStyle w:val="PSI-Ttulo2"/>
      </w:pPr>
    </w:p>
    <w:p w:rsidR="005E47FC" w:rsidRDefault="005E47FC" w:rsidP="00C80D2F">
      <w:pPr>
        <w:pStyle w:val="PSI-Ttulo2"/>
      </w:pPr>
    </w:p>
    <w:p w:rsidR="00C80D2F" w:rsidRDefault="00C80D2F" w:rsidP="00C80D2F">
      <w:pPr>
        <w:pStyle w:val="PSI-Ttulo2"/>
      </w:pPr>
      <w:bookmarkStart w:id="11" w:name="_Toc52471146"/>
      <w:r>
        <w:t>Visualizar Programas de Asignaturas</w:t>
      </w:r>
      <w:bookmarkEnd w:id="11"/>
    </w:p>
    <w:p w:rsidR="00DE46A0" w:rsidRDefault="00DE46A0" w:rsidP="00AF7391">
      <w:pPr>
        <w:pStyle w:val="PSI-Normal"/>
      </w:pPr>
      <w:r>
        <w:t xml:space="preserve">Para visualizar un programa de asignatura de un determinado año y  una determinada carrera diríjase al sector izquierdo de la pantalla principal, donde encontrará la sección </w:t>
      </w:r>
      <w:r>
        <w:rPr>
          <w:b/>
        </w:rPr>
        <w:t>Visualizar Programa de Asignatura</w:t>
      </w:r>
      <w:r>
        <w:t xml:space="preserve">, la cual presenta dos listas desplegables llamadas </w:t>
      </w:r>
      <w:r>
        <w:rPr>
          <w:b/>
        </w:rPr>
        <w:t>&lt;Año</w:t>
      </w:r>
      <w:r w:rsidRPr="00362917">
        <w:rPr>
          <w:b/>
        </w:rPr>
        <w:t>&gt;</w:t>
      </w:r>
      <w:r>
        <w:rPr>
          <w:b/>
        </w:rPr>
        <w:t xml:space="preserve"> </w:t>
      </w:r>
      <w:r>
        <w:t xml:space="preserve">y  </w:t>
      </w:r>
      <w:r w:rsidRPr="00362917">
        <w:rPr>
          <w:b/>
        </w:rPr>
        <w:t>&lt;Carrera&gt;</w:t>
      </w:r>
      <w:r w:rsidRPr="00362917">
        <w:t xml:space="preserve"> .</w:t>
      </w:r>
    </w:p>
    <w:p w:rsidR="00DE46A0" w:rsidRDefault="003F2B64" w:rsidP="00C80D2F">
      <w:pPr>
        <w:pStyle w:val="PSI-Ttulo2"/>
      </w:pPr>
      <w:r>
        <w:rPr>
          <w:noProof/>
          <w:lang w:eastAsia="es-AR"/>
        </w:rPr>
        <w:lastRenderedPageBreak/>
        <w:drawing>
          <wp:inline distT="0" distB="0" distL="0" distR="0">
            <wp:extent cx="4962525" cy="3000375"/>
            <wp:effectExtent l="19050" t="0" r="9525" b="0"/>
            <wp:docPr id="49" name="Imagen 4" descr="C:\xampp\htdocs\vaspa\Construcción\Screenshots CU\Invitado\CU Visualiz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Visualizar Programa\1.png"/>
                    <pic:cNvPicPr>
                      <a:picLocks noChangeAspect="1" noChangeArrowheads="1"/>
                    </pic:cNvPicPr>
                  </pic:nvPicPr>
                  <pic:blipFill>
                    <a:blip r:embed="rId15" cstate="print"/>
                    <a:srcRect/>
                    <a:stretch>
                      <a:fillRect/>
                    </a:stretch>
                  </pic:blipFill>
                  <pic:spPr bwMode="auto">
                    <a:xfrm>
                      <a:off x="0" y="0"/>
                      <a:ext cx="4962525" cy="3000375"/>
                    </a:xfrm>
                    <a:prstGeom prst="rect">
                      <a:avLst/>
                    </a:prstGeom>
                    <a:noFill/>
                    <a:ln w="9525">
                      <a:noFill/>
                      <a:miter lim="800000"/>
                      <a:headEnd/>
                      <a:tailEnd/>
                    </a:ln>
                  </pic:spPr>
                </pic:pic>
              </a:graphicData>
            </a:graphic>
          </wp:inline>
        </w:drawing>
      </w:r>
    </w:p>
    <w:p w:rsidR="00C1389C" w:rsidRDefault="00C1389C" w:rsidP="00AF7391">
      <w:pPr>
        <w:pStyle w:val="PSI-Normal"/>
      </w:pPr>
      <w:r>
        <w:t xml:space="preserve">A continuación seleccione un año de la primera lista y luego seleccione la carrera de la cual desee visualizar </w:t>
      </w:r>
      <w:r w:rsidR="00884121">
        <w:t xml:space="preserve">los programas de las </w:t>
      </w:r>
      <w:r>
        <w:t>asignaturas</w:t>
      </w:r>
      <w:r w:rsidR="00884121">
        <w:t xml:space="preserve"> correspondientes</w:t>
      </w:r>
      <w:r>
        <w:t>.</w:t>
      </w:r>
    </w:p>
    <w:p w:rsidR="001D76D1" w:rsidRDefault="001D76D1" w:rsidP="00AF7391">
      <w:pPr>
        <w:pStyle w:val="PSI-Normal"/>
      </w:pPr>
    </w:p>
    <w:p w:rsidR="001D76D1" w:rsidRDefault="001D76D1" w:rsidP="00AF7391">
      <w:pPr>
        <w:pStyle w:val="PSI-Normal"/>
      </w:pPr>
      <w:r>
        <w:rPr>
          <w:noProof/>
          <w:lang w:eastAsia="es-AR"/>
        </w:rPr>
        <w:drawing>
          <wp:inline distT="0" distB="0" distL="0" distR="0">
            <wp:extent cx="4791075" cy="4572000"/>
            <wp:effectExtent l="19050" t="0" r="9525" b="0"/>
            <wp:docPr id="50" name="Imagen 5" descr="C:\xampp\htdocs\vaspa\Construcción\Screenshots CU\Invitado\CU Visualiz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Visualizar Programa\2.png"/>
                    <pic:cNvPicPr>
                      <a:picLocks noChangeAspect="1" noChangeArrowheads="1"/>
                    </pic:cNvPicPr>
                  </pic:nvPicPr>
                  <pic:blipFill>
                    <a:blip r:embed="rId16" cstate="print"/>
                    <a:srcRect/>
                    <a:stretch>
                      <a:fillRect/>
                    </a:stretch>
                  </pic:blipFill>
                  <pic:spPr bwMode="auto">
                    <a:xfrm>
                      <a:off x="0" y="0"/>
                      <a:ext cx="4791075" cy="4572000"/>
                    </a:xfrm>
                    <a:prstGeom prst="rect">
                      <a:avLst/>
                    </a:prstGeom>
                    <a:noFill/>
                    <a:ln w="9525">
                      <a:noFill/>
                      <a:miter lim="800000"/>
                      <a:headEnd/>
                      <a:tailEnd/>
                    </a:ln>
                  </pic:spPr>
                </pic:pic>
              </a:graphicData>
            </a:graphic>
          </wp:inline>
        </w:drawing>
      </w:r>
    </w:p>
    <w:p w:rsidR="00DE46A0" w:rsidRDefault="001D76D1" w:rsidP="00C80D2F">
      <w:pPr>
        <w:pStyle w:val="PSI-Ttulo2"/>
      </w:pPr>
      <w:r>
        <w:rPr>
          <w:noProof/>
          <w:lang w:eastAsia="es-AR"/>
        </w:rPr>
        <w:lastRenderedPageBreak/>
        <w:drawing>
          <wp:inline distT="0" distB="0" distL="0" distR="0">
            <wp:extent cx="4743450" cy="4191000"/>
            <wp:effectExtent l="19050" t="0" r="0" b="0"/>
            <wp:docPr id="51" name="Imagen 6" descr="C:\xampp\htdocs\vaspa\Construcción\Screenshots CU\Invitado\CU Visualiz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Invitado\CU Visualizar Programa\3.png"/>
                    <pic:cNvPicPr>
                      <a:picLocks noChangeAspect="1" noChangeArrowheads="1"/>
                    </pic:cNvPicPr>
                  </pic:nvPicPr>
                  <pic:blipFill>
                    <a:blip r:embed="rId17" cstate="print"/>
                    <a:srcRect/>
                    <a:stretch>
                      <a:fillRect/>
                    </a:stretch>
                  </pic:blipFill>
                  <pic:spPr bwMode="auto">
                    <a:xfrm>
                      <a:off x="0" y="0"/>
                      <a:ext cx="4743450" cy="4191000"/>
                    </a:xfrm>
                    <a:prstGeom prst="rect">
                      <a:avLst/>
                    </a:prstGeom>
                    <a:noFill/>
                    <a:ln w="9525">
                      <a:noFill/>
                      <a:miter lim="800000"/>
                      <a:headEnd/>
                      <a:tailEnd/>
                    </a:ln>
                  </pic:spPr>
                </pic:pic>
              </a:graphicData>
            </a:graphic>
          </wp:inline>
        </w:drawing>
      </w:r>
    </w:p>
    <w:p w:rsidR="001D76D1" w:rsidRDefault="001D76D1" w:rsidP="00AF7391">
      <w:pPr>
        <w:pStyle w:val="PSI-Normal"/>
      </w:pPr>
      <w:r>
        <w:t xml:space="preserve">Una vez seleccionado el año y la carrera, se le mostrará el botón </w:t>
      </w:r>
      <w:r w:rsidRPr="001D76D1">
        <w:rPr>
          <w:b/>
        </w:rPr>
        <w:t>&lt;Ver Programas de Asignaturas&gt;</w:t>
      </w:r>
      <w:r>
        <w:t>.</w:t>
      </w:r>
    </w:p>
    <w:p w:rsidR="001D76D1" w:rsidRDefault="001D76D1" w:rsidP="00AF7391">
      <w:pPr>
        <w:pStyle w:val="PSI-Normal"/>
      </w:pPr>
      <w:r>
        <w:rPr>
          <w:noProof/>
          <w:lang w:eastAsia="es-AR"/>
        </w:rPr>
        <w:drawing>
          <wp:inline distT="0" distB="0" distL="0" distR="0">
            <wp:extent cx="4972050" cy="3371850"/>
            <wp:effectExtent l="19050" t="0" r="0" b="0"/>
            <wp:docPr id="52" name="Imagen 7" descr="C:\xampp\htdocs\vaspa\Construcción\Screenshots CU\Invitado\CU Visualiz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Invitado\CU Visualizar Programa\4.png"/>
                    <pic:cNvPicPr>
                      <a:picLocks noChangeAspect="1" noChangeArrowheads="1"/>
                    </pic:cNvPicPr>
                  </pic:nvPicPr>
                  <pic:blipFill>
                    <a:blip r:embed="rId18" cstate="print"/>
                    <a:srcRect/>
                    <a:stretch>
                      <a:fillRect/>
                    </a:stretch>
                  </pic:blipFill>
                  <pic:spPr bwMode="auto">
                    <a:xfrm>
                      <a:off x="0" y="0"/>
                      <a:ext cx="4972050" cy="3371850"/>
                    </a:xfrm>
                    <a:prstGeom prst="rect">
                      <a:avLst/>
                    </a:prstGeom>
                    <a:noFill/>
                    <a:ln w="9525">
                      <a:noFill/>
                      <a:miter lim="800000"/>
                      <a:headEnd/>
                      <a:tailEnd/>
                    </a:ln>
                  </pic:spPr>
                </pic:pic>
              </a:graphicData>
            </a:graphic>
          </wp:inline>
        </w:drawing>
      </w:r>
    </w:p>
    <w:p w:rsidR="001D76D1" w:rsidRDefault="001D76D1" w:rsidP="00AF7391">
      <w:pPr>
        <w:pStyle w:val="PSI-Normal"/>
      </w:pPr>
      <w:r>
        <w:lastRenderedPageBreak/>
        <w:t xml:space="preserve">Una vez presionado el botón </w:t>
      </w:r>
      <w:r w:rsidRPr="001D76D1">
        <w:rPr>
          <w:b/>
        </w:rPr>
        <w:t>&lt;Ver Programas de Asignaturas&gt;</w:t>
      </w:r>
      <w:r>
        <w:t>, se presentará un cuadro de diálogo con el listado de los programas de las distintas asignaturas.</w:t>
      </w:r>
    </w:p>
    <w:p w:rsidR="001D76D1" w:rsidRPr="001D76D1" w:rsidRDefault="001D76D1" w:rsidP="00AF7391">
      <w:pPr>
        <w:pStyle w:val="PSI-Normal"/>
      </w:pPr>
      <w:r>
        <w:rPr>
          <w:noProof/>
          <w:lang w:eastAsia="es-AR"/>
        </w:rPr>
        <w:drawing>
          <wp:inline distT="0" distB="0" distL="0" distR="0">
            <wp:extent cx="5400040" cy="3024212"/>
            <wp:effectExtent l="19050" t="0" r="0" b="0"/>
            <wp:docPr id="62" name="Imagen 8" descr="C:\xampp\htdocs\vaspa\Construcción\Screenshots CU\Invitado\CU Visualiz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Invitado\CU Visualizar Programa\5.png"/>
                    <pic:cNvPicPr>
                      <a:picLocks noChangeAspect="1" noChangeArrowheads="1"/>
                    </pic:cNvPicPr>
                  </pic:nvPicPr>
                  <pic:blipFill>
                    <a:blip r:embed="rId19" cstate="print"/>
                    <a:srcRect/>
                    <a:stretch>
                      <a:fillRect/>
                    </a:stretch>
                  </pic:blipFill>
                  <pic:spPr bwMode="auto">
                    <a:xfrm>
                      <a:off x="0" y="0"/>
                      <a:ext cx="5400040" cy="3024212"/>
                    </a:xfrm>
                    <a:prstGeom prst="rect">
                      <a:avLst/>
                    </a:prstGeom>
                    <a:noFill/>
                    <a:ln w="9525">
                      <a:noFill/>
                      <a:miter lim="800000"/>
                      <a:headEnd/>
                      <a:tailEnd/>
                    </a:ln>
                  </pic:spPr>
                </pic:pic>
              </a:graphicData>
            </a:graphic>
          </wp:inline>
        </w:drawing>
      </w:r>
    </w:p>
    <w:p w:rsidR="001D76D1" w:rsidRDefault="001D76D1" w:rsidP="00AF7391">
      <w:pPr>
        <w:pStyle w:val="PSI-Normal"/>
      </w:pPr>
      <w:r>
        <w:t>Nota: Solo podrá visualizar aquellos programas que se encuentren disponibles, en caso de no estarlo, el botón se encontrará deshabilitado.</w:t>
      </w:r>
    </w:p>
    <w:p w:rsidR="001D76D1" w:rsidRDefault="001D76D1" w:rsidP="00AF7391">
      <w:pPr>
        <w:pStyle w:val="PSI-Normal"/>
      </w:pPr>
      <w:r>
        <w:t xml:space="preserve">A continuación presione el botón </w:t>
      </w:r>
      <w:r w:rsidRPr="0067282E">
        <w:t>&lt;Visualizar P</w:t>
      </w:r>
      <w:r>
        <w:t>rograma de Asignatura</w:t>
      </w:r>
      <w:r w:rsidRPr="0067282E">
        <w:t>&gt;</w:t>
      </w:r>
    </w:p>
    <w:p w:rsidR="001D76D1" w:rsidRDefault="001D76D1" w:rsidP="00AF7391">
      <w:pPr>
        <w:pStyle w:val="PSI-Normal"/>
      </w:pPr>
      <w:r>
        <w:rPr>
          <w:noProof/>
          <w:lang w:eastAsia="es-AR"/>
        </w:rPr>
        <w:drawing>
          <wp:inline distT="0" distB="0" distL="0" distR="0">
            <wp:extent cx="5400040" cy="3005281"/>
            <wp:effectExtent l="19050" t="0" r="0" b="0"/>
            <wp:docPr id="64" name="Imagen 9" descr="C:\xampp\htdocs\vaspa\Construcción\Screenshots CU\Invitado\CU Visualiz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Invitado\CU Visualizar Programa\6.png"/>
                    <pic:cNvPicPr>
                      <a:picLocks noChangeAspect="1" noChangeArrowheads="1"/>
                    </pic:cNvPicPr>
                  </pic:nvPicPr>
                  <pic:blipFill>
                    <a:blip r:embed="rId20" cstate="print"/>
                    <a:srcRect/>
                    <a:stretch>
                      <a:fillRect/>
                    </a:stretch>
                  </pic:blipFill>
                  <pic:spPr bwMode="auto">
                    <a:xfrm>
                      <a:off x="0" y="0"/>
                      <a:ext cx="5400040" cy="3005281"/>
                    </a:xfrm>
                    <a:prstGeom prst="rect">
                      <a:avLst/>
                    </a:prstGeom>
                    <a:noFill/>
                    <a:ln w="9525">
                      <a:noFill/>
                      <a:miter lim="800000"/>
                      <a:headEnd/>
                      <a:tailEnd/>
                    </a:ln>
                  </pic:spPr>
                </pic:pic>
              </a:graphicData>
            </a:graphic>
          </wp:inline>
        </w:drawing>
      </w:r>
    </w:p>
    <w:p w:rsidR="001D76D1" w:rsidRDefault="001D76D1" w:rsidP="00AF7391">
      <w:pPr>
        <w:pStyle w:val="PSI-Normal"/>
      </w:pPr>
      <w:r>
        <w:rPr>
          <w:b/>
        </w:rPr>
        <w:t xml:space="preserve"> </w:t>
      </w:r>
      <w:r>
        <w:t>En una nueva pestaña del navegador visualizará el programa de la asignatura seleccionada.</w:t>
      </w:r>
    </w:p>
    <w:p w:rsidR="00D6696F" w:rsidRDefault="00D6696F" w:rsidP="00AF7391">
      <w:pPr>
        <w:pStyle w:val="PSI-Normal"/>
      </w:pPr>
      <w:r>
        <w:rPr>
          <w:noProof/>
          <w:lang w:eastAsia="es-AR"/>
        </w:rPr>
        <w:lastRenderedPageBreak/>
        <w:drawing>
          <wp:inline distT="0" distB="0" distL="0" distR="0">
            <wp:extent cx="5400040" cy="2639752"/>
            <wp:effectExtent l="19050" t="0" r="0" b="0"/>
            <wp:docPr id="66" name="Imagen 10" descr="C:\xampp\htdocs\vaspa\Construcción\Screenshots CU\Invitado\CU Visualiz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Invitado\CU Visualizar Programa\7.png"/>
                    <pic:cNvPicPr>
                      <a:picLocks noChangeAspect="1" noChangeArrowheads="1"/>
                    </pic:cNvPicPr>
                  </pic:nvPicPr>
                  <pic:blipFill>
                    <a:blip r:embed="rId21" cstate="print"/>
                    <a:srcRect/>
                    <a:stretch>
                      <a:fillRect/>
                    </a:stretch>
                  </pic:blipFill>
                  <pic:spPr bwMode="auto">
                    <a:xfrm>
                      <a:off x="0" y="0"/>
                      <a:ext cx="5400040" cy="2639752"/>
                    </a:xfrm>
                    <a:prstGeom prst="rect">
                      <a:avLst/>
                    </a:prstGeom>
                    <a:noFill/>
                    <a:ln w="9525">
                      <a:noFill/>
                      <a:miter lim="800000"/>
                      <a:headEnd/>
                      <a:tailEnd/>
                    </a:ln>
                  </pic:spPr>
                </pic:pic>
              </a:graphicData>
            </a:graphic>
          </wp:inline>
        </w:drawing>
      </w:r>
    </w:p>
    <w:p w:rsidR="001D76D1" w:rsidRDefault="001D76D1" w:rsidP="00AF7391">
      <w:pPr>
        <w:pStyle w:val="PSI-Normal"/>
      </w:pPr>
    </w:p>
    <w:p w:rsidR="001D76D1" w:rsidRDefault="001D76D1" w:rsidP="00C80D2F">
      <w:pPr>
        <w:pStyle w:val="PSI-Ttulo2"/>
      </w:pPr>
    </w:p>
    <w:p w:rsidR="00DE46A0" w:rsidRDefault="00DE46A0" w:rsidP="00C80D2F">
      <w:pPr>
        <w:pStyle w:val="PSI-Ttulo2"/>
      </w:pPr>
    </w:p>
    <w:p w:rsidR="00C80D2F" w:rsidRDefault="00C80D2F" w:rsidP="00C80D2F">
      <w:pPr>
        <w:pStyle w:val="PSI-Ttulo2"/>
      </w:pPr>
      <w:bookmarkStart w:id="12" w:name="_Toc52471147"/>
      <w:r>
        <w:t>Visualizar Planes de Estudio</w:t>
      </w:r>
      <w:bookmarkEnd w:id="12"/>
    </w:p>
    <w:p w:rsidR="00362917" w:rsidRDefault="00362917" w:rsidP="00AF7391">
      <w:pPr>
        <w:pStyle w:val="PSI-Normal"/>
      </w:pPr>
      <w:r>
        <w:t xml:space="preserve">Para visualizar un plan de estudio de una determinada carrera diríjase al sector derecho de la pantalla principal, donde encontrará la sección </w:t>
      </w:r>
      <w:r>
        <w:rPr>
          <w:b/>
        </w:rPr>
        <w:t>Visualizar Plan de Estudio</w:t>
      </w:r>
      <w:r>
        <w:t xml:space="preserve">, la cual presenta una lista desplegable llamada </w:t>
      </w:r>
      <w:r w:rsidRPr="00362917">
        <w:rPr>
          <w:b/>
        </w:rPr>
        <w:t>&lt;Carrera&gt;</w:t>
      </w:r>
      <w:r w:rsidRPr="00362917">
        <w:t xml:space="preserve"> .</w:t>
      </w:r>
    </w:p>
    <w:p w:rsidR="00362917" w:rsidRDefault="00362917" w:rsidP="00AF7391">
      <w:pPr>
        <w:pStyle w:val="PSI-Normal"/>
      </w:pPr>
      <w:r>
        <w:rPr>
          <w:noProof/>
          <w:lang w:eastAsia="es-AR"/>
        </w:rPr>
        <w:drawing>
          <wp:inline distT="0" distB="0" distL="0" distR="0">
            <wp:extent cx="4943475" cy="2190750"/>
            <wp:effectExtent l="19050" t="0" r="9525" b="0"/>
            <wp:docPr id="10" name="Imagen 1" descr="C:\xampp\htdocs\vaspa\Construcción\Screenshots CU\Invitado\CU Visualiza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Invitado\CU Visualizar Plan\1.png"/>
                    <pic:cNvPicPr>
                      <a:picLocks noChangeAspect="1" noChangeArrowheads="1"/>
                    </pic:cNvPicPr>
                  </pic:nvPicPr>
                  <pic:blipFill>
                    <a:blip r:embed="rId22" cstate="print"/>
                    <a:srcRect/>
                    <a:stretch>
                      <a:fillRect/>
                    </a:stretch>
                  </pic:blipFill>
                  <pic:spPr bwMode="auto">
                    <a:xfrm>
                      <a:off x="0" y="0"/>
                      <a:ext cx="4943475" cy="2190750"/>
                    </a:xfrm>
                    <a:prstGeom prst="rect">
                      <a:avLst/>
                    </a:prstGeom>
                    <a:noFill/>
                    <a:ln w="9525">
                      <a:noFill/>
                      <a:miter lim="800000"/>
                      <a:headEnd/>
                      <a:tailEnd/>
                    </a:ln>
                  </pic:spPr>
                </pic:pic>
              </a:graphicData>
            </a:graphic>
          </wp:inline>
        </w:drawing>
      </w:r>
    </w:p>
    <w:p w:rsidR="00362917" w:rsidRDefault="00362917" w:rsidP="00AF7391">
      <w:pPr>
        <w:pStyle w:val="PSI-Normal"/>
      </w:pPr>
      <w:r>
        <w:t xml:space="preserve">A continuación haga click en la lista y seleccione la carrera de la cual desee visualizar su plan de estudio. </w:t>
      </w:r>
    </w:p>
    <w:p w:rsidR="00362917" w:rsidRDefault="00362917" w:rsidP="00AF7391">
      <w:pPr>
        <w:pStyle w:val="PSI-Normal"/>
      </w:pPr>
      <w:r>
        <w:rPr>
          <w:noProof/>
          <w:lang w:eastAsia="es-AR"/>
        </w:rPr>
        <w:lastRenderedPageBreak/>
        <w:drawing>
          <wp:inline distT="0" distB="0" distL="0" distR="0">
            <wp:extent cx="5343525" cy="4486275"/>
            <wp:effectExtent l="19050" t="0" r="9525" b="0"/>
            <wp:docPr id="11" name="Imagen 2" descr="C:\xampp\htdocs\vaspa\Construcción\Screenshots CU\Invitado\CU Visualizar P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Invitado\CU Visualizar Plan\2.png"/>
                    <pic:cNvPicPr>
                      <a:picLocks noChangeAspect="1" noChangeArrowheads="1"/>
                    </pic:cNvPicPr>
                  </pic:nvPicPr>
                  <pic:blipFill>
                    <a:blip r:embed="rId23" cstate="print"/>
                    <a:srcRect/>
                    <a:stretch>
                      <a:fillRect/>
                    </a:stretch>
                  </pic:blipFill>
                  <pic:spPr bwMode="auto">
                    <a:xfrm>
                      <a:off x="0" y="0"/>
                      <a:ext cx="5343525" cy="4486275"/>
                    </a:xfrm>
                    <a:prstGeom prst="rect">
                      <a:avLst/>
                    </a:prstGeom>
                    <a:noFill/>
                    <a:ln w="9525">
                      <a:noFill/>
                      <a:miter lim="800000"/>
                      <a:headEnd/>
                      <a:tailEnd/>
                    </a:ln>
                  </pic:spPr>
                </pic:pic>
              </a:graphicData>
            </a:graphic>
          </wp:inline>
        </w:drawing>
      </w:r>
    </w:p>
    <w:p w:rsidR="0067282E" w:rsidRDefault="0067282E" w:rsidP="00AF7391">
      <w:pPr>
        <w:pStyle w:val="PSI-Normal"/>
      </w:pPr>
      <w:r>
        <w:t>Una vez seleccionada la carrera, se le mostrará el/los planes de estudio</w:t>
      </w:r>
      <w:r w:rsidR="00512D36">
        <w:t xml:space="preserve"> que contiene</w:t>
      </w:r>
      <w:r>
        <w:t>.</w:t>
      </w:r>
    </w:p>
    <w:p w:rsidR="0067282E" w:rsidRDefault="0067282E" w:rsidP="00AF7391">
      <w:pPr>
        <w:pStyle w:val="PSI-Normal"/>
      </w:pPr>
      <w:r>
        <w:rPr>
          <w:noProof/>
          <w:lang w:eastAsia="es-AR"/>
        </w:rPr>
        <w:drawing>
          <wp:inline distT="0" distB="0" distL="0" distR="0">
            <wp:extent cx="4905375" cy="3400425"/>
            <wp:effectExtent l="19050" t="0" r="9525" b="0"/>
            <wp:docPr id="13" name="Imagen 3" descr="C:\xampp\htdocs\vaspa\Construcción\Screenshots CU\Invitado\CU Visualizar Pl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CU Visualizar Plan\3.png"/>
                    <pic:cNvPicPr>
                      <a:picLocks noChangeAspect="1" noChangeArrowheads="1"/>
                    </pic:cNvPicPr>
                  </pic:nvPicPr>
                  <pic:blipFill>
                    <a:blip r:embed="rId24" cstate="print"/>
                    <a:srcRect/>
                    <a:stretch>
                      <a:fillRect/>
                    </a:stretch>
                  </pic:blipFill>
                  <pic:spPr bwMode="auto">
                    <a:xfrm>
                      <a:off x="0" y="0"/>
                      <a:ext cx="4905375" cy="3400425"/>
                    </a:xfrm>
                    <a:prstGeom prst="rect">
                      <a:avLst/>
                    </a:prstGeom>
                    <a:noFill/>
                    <a:ln w="9525">
                      <a:noFill/>
                      <a:miter lim="800000"/>
                      <a:headEnd/>
                      <a:tailEnd/>
                    </a:ln>
                  </pic:spPr>
                </pic:pic>
              </a:graphicData>
            </a:graphic>
          </wp:inline>
        </w:drawing>
      </w:r>
    </w:p>
    <w:p w:rsidR="0067282E" w:rsidRDefault="0067282E" w:rsidP="00AF7391">
      <w:pPr>
        <w:pStyle w:val="PSI-Normal"/>
      </w:pPr>
      <w:r>
        <w:lastRenderedPageBreak/>
        <w:t>Nota: Solo podrá visualizar aquellos planes que se encuentren disponibles, en caso de no estarlo, el botón se encontrará deshabilitado.</w:t>
      </w:r>
    </w:p>
    <w:p w:rsidR="0067282E" w:rsidRDefault="0067282E" w:rsidP="00AF7391">
      <w:pPr>
        <w:pStyle w:val="PSI-Normal"/>
      </w:pPr>
      <w:r>
        <w:t xml:space="preserve">A continuación presione el botón </w:t>
      </w:r>
      <w:r w:rsidRPr="0067282E">
        <w:rPr>
          <w:b/>
        </w:rPr>
        <w:t>&lt;Visualizar Plan&gt;</w:t>
      </w:r>
      <w:r>
        <w:rPr>
          <w:b/>
        </w:rPr>
        <w:t xml:space="preserve"> </w:t>
      </w:r>
    </w:p>
    <w:p w:rsidR="0067282E" w:rsidRDefault="0067282E" w:rsidP="00AF7391">
      <w:pPr>
        <w:pStyle w:val="PSI-Normal"/>
      </w:pPr>
      <w:r>
        <w:rPr>
          <w:noProof/>
          <w:lang w:eastAsia="es-AR"/>
        </w:rPr>
        <w:drawing>
          <wp:inline distT="0" distB="0" distL="0" distR="0">
            <wp:extent cx="4933950" cy="3438525"/>
            <wp:effectExtent l="19050" t="0" r="0" b="0"/>
            <wp:docPr id="14" name="Imagen 4" descr="C:\xampp\htdocs\vaspa\Construcción\Screenshots CU\Invitado\CU Visualizar Pl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Visualizar Plan\4.png"/>
                    <pic:cNvPicPr>
                      <a:picLocks noChangeAspect="1" noChangeArrowheads="1"/>
                    </pic:cNvPicPr>
                  </pic:nvPicPr>
                  <pic:blipFill>
                    <a:blip r:embed="rId25" cstate="print"/>
                    <a:srcRect/>
                    <a:stretch>
                      <a:fillRect/>
                    </a:stretch>
                  </pic:blipFill>
                  <pic:spPr bwMode="auto">
                    <a:xfrm>
                      <a:off x="0" y="0"/>
                      <a:ext cx="4933950" cy="3438525"/>
                    </a:xfrm>
                    <a:prstGeom prst="rect">
                      <a:avLst/>
                    </a:prstGeom>
                    <a:noFill/>
                    <a:ln w="9525">
                      <a:noFill/>
                      <a:miter lim="800000"/>
                      <a:headEnd/>
                      <a:tailEnd/>
                    </a:ln>
                  </pic:spPr>
                </pic:pic>
              </a:graphicData>
            </a:graphic>
          </wp:inline>
        </w:drawing>
      </w:r>
    </w:p>
    <w:p w:rsidR="0067282E" w:rsidRDefault="0067282E" w:rsidP="00AF7391">
      <w:pPr>
        <w:pStyle w:val="PSI-Normal"/>
      </w:pPr>
      <w:r>
        <w:t>En una nueva pestaña del navegador visualizará el plan de estudios seleccionado.</w:t>
      </w:r>
    </w:p>
    <w:p w:rsidR="0067282E" w:rsidRDefault="0067282E" w:rsidP="00AF7391">
      <w:pPr>
        <w:pStyle w:val="PSI-Normal"/>
      </w:pPr>
      <w:r>
        <w:rPr>
          <w:noProof/>
          <w:lang w:eastAsia="es-AR"/>
        </w:rPr>
        <w:drawing>
          <wp:inline distT="0" distB="0" distL="0" distR="0">
            <wp:extent cx="5400040" cy="2655823"/>
            <wp:effectExtent l="19050" t="0" r="0" b="0"/>
            <wp:docPr id="15" name="Imagen 5" descr="C:\xampp\htdocs\vaspa\Construcción\Screenshots CU\Invitado\CU Visualizar Pla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Visualizar Plan\5.png"/>
                    <pic:cNvPicPr>
                      <a:picLocks noChangeAspect="1" noChangeArrowheads="1"/>
                    </pic:cNvPicPr>
                  </pic:nvPicPr>
                  <pic:blipFill>
                    <a:blip r:embed="rId26" cstate="print"/>
                    <a:srcRect/>
                    <a:stretch>
                      <a:fillRect/>
                    </a:stretch>
                  </pic:blipFill>
                  <pic:spPr bwMode="auto">
                    <a:xfrm>
                      <a:off x="0" y="0"/>
                      <a:ext cx="5400040" cy="2655823"/>
                    </a:xfrm>
                    <a:prstGeom prst="rect">
                      <a:avLst/>
                    </a:prstGeom>
                    <a:noFill/>
                    <a:ln w="9525">
                      <a:noFill/>
                      <a:miter lim="800000"/>
                      <a:headEnd/>
                      <a:tailEnd/>
                    </a:ln>
                  </pic:spPr>
                </pic:pic>
              </a:graphicData>
            </a:graphic>
          </wp:inline>
        </w:drawing>
      </w:r>
    </w:p>
    <w:p w:rsidR="0067282E" w:rsidRPr="0067282E" w:rsidRDefault="0067282E" w:rsidP="00AF7391">
      <w:pPr>
        <w:pStyle w:val="PSI-Normal"/>
      </w:pPr>
    </w:p>
    <w:p w:rsidR="0067282E" w:rsidRPr="00362917" w:rsidRDefault="0067282E" w:rsidP="00AF7391">
      <w:pPr>
        <w:pStyle w:val="PSI-Normal"/>
      </w:pPr>
    </w:p>
    <w:p w:rsidR="001243E6" w:rsidRDefault="001243E6" w:rsidP="001243E6">
      <w:pPr>
        <w:pStyle w:val="PSI-Ttulo1"/>
      </w:pPr>
      <w:bookmarkStart w:id="13" w:name="_Toc52471148"/>
      <w:bookmarkEnd w:id="9"/>
      <w:r>
        <w:lastRenderedPageBreak/>
        <w:t>Uso del Sistema [Secretaría Académica]</w:t>
      </w:r>
      <w:bookmarkEnd w:id="13"/>
    </w:p>
    <w:p w:rsidR="00CB30AC" w:rsidRDefault="00CB30AC" w:rsidP="001243E6">
      <w:pPr>
        <w:pStyle w:val="PSI-Ttulo1"/>
      </w:pPr>
    </w:p>
    <w:p w:rsidR="004366FB" w:rsidRDefault="004366FB" w:rsidP="00AF7391">
      <w:pPr>
        <w:pStyle w:val="PSI-Normal"/>
      </w:pPr>
      <w:r>
        <w:t xml:space="preserve">Una vez que ha ingresado al Sistema, se visualizará la pantalla principal del rol Secretario Académico. </w:t>
      </w:r>
    </w:p>
    <w:p w:rsidR="004366FB" w:rsidRDefault="00340D9E" w:rsidP="00AF7391">
      <w:pPr>
        <w:pStyle w:val="PSI-Normal"/>
      </w:pPr>
      <w:r>
        <w:rPr>
          <w:noProof/>
          <w:lang w:eastAsia="es-AR"/>
        </w:rPr>
        <w:drawing>
          <wp:inline distT="0" distB="0" distL="0" distR="0">
            <wp:extent cx="5400040" cy="2589331"/>
            <wp:effectExtent l="19050" t="0" r="0" b="0"/>
            <wp:docPr id="17" name="Imagen 1" descr="C:\xampp\htdocs\vaspa\Construcción\Screenshots CU\Empleado SA\pan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panel 0.png"/>
                    <pic:cNvPicPr>
                      <a:picLocks noChangeAspect="1" noChangeArrowheads="1"/>
                    </pic:cNvPicPr>
                  </pic:nvPicPr>
                  <pic:blipFill>
                    <a:blip r:embed="rId27" cstate="print"/>
                    <a:srcRect/>
                    <a:stretch>
                      <a:fillRect/>
                    </a:stretch>
                  </pic:blipFill>
                  <pic:spPr bwMode="auto">
                    <a:xfrm>
                      <a:off x="0" y="0"/>
                      <a:ext cx="5400040" cy="2589331"/>
                    </a:xfrm>
                    <a:prstGeom prst="rect">
                      <a:avLst/>
                    </a:prstGeom>
                    <a:noFill/>
                    <a:ln w="9525">
                      <a:noFill/>
                      <a:miter lim="800000"/>
                      <a:headEnd/>
                      <a:tailEnd/>
                    </a:ln>
                  </pic:spPr>
                </pic:pic>
              </a:graphicData>
            </a:graphic>
          </wp:inline>
        </w:drawing>
      </w:r>
    </w:p>
    <w:p w:rsidR="004366FB" w:rsidRDefault="004366FB" w:rsidP="00AF7391">
      <w:pPr>
        <w:pStyle w:val="PSI-Normal"/>
      </w:pPr>
    </w:p>
    <w:p w:rsidR="004366FB" w:rsidRDefault="004366FB" w:rsidP="00AF7391">
      <w:pPr>
        <w:pStyle w:val="PSI-Normal"/>
      </w:pPr>
      <w:r>
        <w:t>Esta pantalla se encuentra dividida en dos secciones importantes.</w:t>
      </w:r>
    </w:p>
    <w:p w:rsidR="004366FB" w:rsidRDefault="004366FB" w:rsidP="00AF7391">
      <w:pPr>
        <w:pStyle w:val="PSI-Normal"/>
      </w:pPr>
    </w:p>
    <w:p w:rsidR="004366FB" w:rsidRDefault="004366FB" w:rsidP="00AF7391">
      <w:pPr>
        <w:pStyle w:val="PSI-Normal"/>
      </w:pPr>
      <w:r>
        <w:t xml:space="preserve">La primer sección conocida como el </w:t>
      </w:r>
      <w:r>
        <w:rPr>
          <w:b/>
        </w:rPr>
        <w:t xml:space="preserve">Menú Principal </w:t>
      </w:r>
      <w:r>
        <w:t xml:space="preserve">se encuentra en la parte superior de la pantalla. </w:t>
      </w:r>
    </w:p>
    <w:p w:rsidR="004366FB" w:rsidRDefault="003348A9" w:rsidP="00AF7391">
      <w:pPr>
        <w:pStyle w:val="PSI-Normal"/>
      </w:pPr>
      <w:r>
        <w:rPr>
          <w:noProof/>
          <w:lang w:eastAsia="es-AR"/>
        </w:rPr>
        <w:drawing>
          <wp:inline distT="0" distB="0" distL="0" distR="0">
            <wp:extent cx="5400040" cy="360003"/>
            <wp:effectExtent l="19050" t="0" r="0" b="0"/>
            <wp:docPr id="29" name="Imagen 2" descr="C:\xampp\htdocs\vaspa\Construcción\Screenshots CU\Empleado SA\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navbar.png"/>
                    <pic:cNvPicPr>
                      <a:picLocks noChangeAspect="1" noChangeArrowheads="1"/>
                    </pic:cNvPicPr>
                  </pic:nvPicPr>
                  <pic:blipFill>
                    <a:blip r:embed="rId28" cstate="print"/>
                    <a:srcRect/>
                    <a:stretch>
                      <a:fillRect/>
                    </a:stretch>
                  </pic:blipFill>
                  <pic:spPr bwMode="auto">
                    <a:xfrm>
                      <a:off x="0" y="0"/>
                      <a:ext cx="5400040" cy="360003"/>
                    </a:xfrm>
                    <a:prstGeom prst="rect">
                      <a:avLst/>
                    </a:prstGeom>
                    <a:noFill/>
                    <a:ln w="9525">
                      <a:noFill/>
                      <a:miter lim="800000"/>
                      <a:headEnd/>
                      <a:tailEnd/>
                    </a:ln>
                  </pic:spPr>
                </pic:pic>
              </a:graphicData>
            </a:graphic>
          </wp:inline>
        </w:drawing>
      </w:r>
    </w:p>
    <w:p w:rsidR="004366FB" w:rsidRDefault="004366FB" w:rsidP="00AF7391">
      <w:pPr>
        <w:pStyle w:val="PSI-Normal"/>
      </w:pPr>
    </w:p>
    <w:p w:rsidR="00612FF4" w:rsidRDefault="0099038E" w:rsidP="00AF7391">
      <w:pPr>
        <w:pStyle w:val="PSI-Normal"/>
      </w:pPr>
      <w:r>
        <w:t>Como primera</w:t>
      </w:r>
      <w:r w:rsidR="00256C13">
        <w:t xml:space="preserve"> opción tenemos </w:t>
      </w:r>
      <w:r w:rsidR="00256C13">
        <w:rPr>
          <w:b/>
        </w:rPr>
        <w:t>Gestionar Programas</w:t>
      </w:r>
      <w:r w:rsidR="00256C13">
        <w:t xml:space="preserve">, acá usted podrá </w:t>
      </w:r>
      <w:r w:rsidR="00256C13" w:rsidRPr="00255A2C">
        <w:t xml:space="preserve">realizar un seguimiento de la ubicación actual en donde se encuentra </w:t>
      </w:r>
      <w:r w:rsidR="00255A2C" w:rsidRPr="00255A2C">
        <w:t xml:space="preserve">un programa de asignatura </w:t>
      </w:r>
      <w:r w:rsidR="00256C13" w:rsidRPr="00255A2C">
        <w:t>durante el proceso de firmas</w:t>
      </w:r>
      <w:r w:rsidR="00255A2C" w:rsidRPr="00255A2C">
        <w:t xml:space="preserve">, </w:t>
      </w:r>
      <w:r w:rsidR="00256C13" w:rsidRPr="00255A2C">
        <w:t>podrá revisar el contenido de las distintas secciones de los mismos para decidir su estado</w:t>
      </w:r>
      <w:r w:rsidR="00255A2C" w:rsidRPr="00255A2C">
        <w:t xml:space="preserve"> y además podrá</w:t>
      </w:r>
      <w:r w:rsidR="00255A2C">
        <w:rPr>
          <w:b/>
        </w:rPr>
        <w:t xml:space="preserve"> </w:t>
      </w:r>
      <w:r w:rsidR="003A632E" w:rsidRPr="003A632E">
        <w:t>generar</w:t>
      </w:r>
      <w:r w:rsidR="003A632E">
        <w:t xml:space="preserve"> un informe gerencial donde podrá </w:t>
      </w:r>
      <w:r w:rsidR="00255A2C">
        <w:t>llevar</w:t>
      </w:r>
      <w:r w:rsidR="00503792">
        <w:t xml:space="preserve"> a cabo</w:t>
      </w:r>
      <w:r w:rsidR="00255A2C">
        <w:t xml:space="preserve"> un control</w:t>
      </w:r>
      <w:r w:rsidR="00503792">
        <w:t xml:space="preserve"> más especifico</w:t>
      </w:r>
      <w:r w:rsidR="003A632E">
        <w:t xml:space="preserve"> de los mismos</w:t>
      </w:r>
      <w:r w:rsidR="00256C13" w:rsidRPr="00911934">
        <w:rPr>
          <w:b/>
        </w:rPr>
        <w:t>.</w:t>
      </w:r>
    </w:p>
    <w:p w:rsidR="000D21FB" w:rsidRDefault="0099038E" w:rsidP="00AF7391">
      <w:pPr>
        <w:pStyle w:val="PSI-Normal"/>
      </w:pPr>
      <w:r>
        <w:t xml:space="preserve">Luego como segunda opción tenemos </w:t>
      </w:r>
      <w:r w:rsidR="00612FF4">
        <w:rPr>
          <w:b/>
        </w:rPr>
        <w:t>Carga de Archivos</w:t>
      </w:r>
      <w:r w:rsidR="00612FF4">
        <w:t>, desde el mismo usted podrá realizar la carga de los programas y planes (docum</w:t>
      </w:r>
      <w:r w:rsidR="00A61269">
        <w:t xml:space="preserve">entos escaneados) en el sistema. Para la carga de los programas tendrá dos alternativas, cargar un programa individualmente como así también una carga de hasta un máximo de 10 (diez) documentos. Respecto de los planes, solamente podrá realizar la carga de los mismos de manera individual. </w:t>
      </w:r>
    </w:p>
    <w:p w:rsidR="000D21FB" w:rsidRDefault="000D21FB" w:rsidP="00AF7391">
      <w:pPr>
        <w:pStyle w:val="PSI-Normal"/>
      </w:pPr>
      <w:r>
        <w:lastRenderedPageBreak/>
        <w:t xml:space="preserve">A continuación, en el menú </w:t>
      </w:r>
      <w:r>
        <w:rPr>
          <w:b/>
        </w:rPr>
        <w:t xml:space="preserve">Carreras </w:t>
      </w:r>
      <w:r>
        <w:t>usted podrá realizar la gestión de las distintas carreras ofrecidas en la unidad académica, mediante el alta, baja y modificación de las mismas, como así también podrá consultar los planes pertenecientes a cada una.</w:t>
      </w:r>
    </w:p>
    <w:p w:rsidR="000D21FB" w:rsidRDefault="000D21FB" w:rsidP="00AF7391">
      <w:pPr>
        <w:pStyle w:val="PSI-Normal"/>
      </w:pPr>
      <w:r>
        <w:t xml:space="preserve">En el menú </w:t>
      </w:r>
      <w:r>
        <w:rPr>
          <w:b/>
        </w:rPr>
        <w:t xml:space="preserve">Planes </w:t>
      </w:r>
      <w:r>
        <w:t xml:space="preserve">podrá realizar la gestión de los distintos planes que tiene cada una de las carreras, mediante el alta, baja y modificación de los mismos, como así también podrá ver, asociar y eliminar las asignaturas que lo componen. </w:t>
      </w:r>
    </w:p>
    <w:p w:rsidR="002E16AF" w:rsidRDefault="000D21FB" w:rsidP="00AF7391">
      <w:pPr>
        <w:pStyle w:val="PSI-Normal"/>
      </w:pPr>
      <w:r>
        <w:t xml:space="preserve">Seguidamente se encuentra la opción </w:t>
      </w:r>
      <w:r>
        <w:rPr>
          <w:b/>
        </w:rPr>
        <w:t>Profesores</w:t>
      </w:r>
      <w:r>
        <w:t xml:space="preserve">, </w:t>
      </w:r>
      <w:r w:rsidR="002E16AF">
        <w:t xml:space="preserve">donde podrá realizar la gestión de los distintos profesores de la unidad académica, mediante el alta, baja y modificación de los mismos, como así también podrá consultar las distintas asignaturas de las cuales cada uno de ellos es responsable. </w:t>
      </w:r>
    </w:p>
    <w:p w:rsidR="004366FB" w:rsidRDefault="002E16AF" w:rsidP="00AF7391">
      <w:pPr>
        <w:pStyle w:val="PSI-Normal"/>
      </w:pPr>
      <w:r>
        <w:t xml:space="preserve">En el menú </w:t>
      </w:r>
      <w:r>
        <w:rPr>
          <w:b/>
        </w:rPr>
        <w:t xml:space="preserve">Asignaturas </w:t>
      </w:r>
      <w:r>
        <w:t>podrá realizar la gestión de las distintas asignaturas que conforman cada uno de los planes de las carreras de la unidad académica, mediante el alta, baja y modificación de las mismas, como así también podrá ver, asociar y eliminar sus asignaturas correlativas.</w:t>
      </w:r>
      <w:r w:rsidR="00612FF4">
        <w:t xml:space="preserve"> </w:t>
      </w:r>
      <w:r w:rsidR="00256C13">
        <w:t xml:space="preserve"> </w:t>
      </w:r>
      <w:r w:rsidR="004366FB">
        <w:rPr>
          <w:b/>
        </w:rPr>
        <w:t xml:space="preserve"> </w:t>
      </w:r>
      <w:r w:rsidR="004366FB">
        <w:t xml:space="preserve"> </w:t>
      </w:r>
    </w:p>
    <w:p w:rsidR="00226B24" w:rsidRDefault="00BE3530" w:rsidP="00AF7391">
      <w:pPr>
        <w:pStyle w:val="PSI-Normal"/>
      </w:pPr>
      <w:r>
        <w:t xml:space="preserve">Por último, la opción </w:t>
      </w:r>
      <w:r>
        <w:rPr>
          <w:b/>
        </w:rPr>
        <w:t xml:space="preserve">Salir </w:t>
      </w:r>
      <w:r>
        <w:t xml:space="preserve">le permitirá abandonar el sistema, cerrando previamente su sesión. </w:t>
      </w:r>
    </w:p>
    <w:p w:rsidR="009E79A1" w:rsidRDefault="009E79A1" w:rsidP="009E79A1">
      <w:pPr>
        <w:pStyle w:val="PSI-Normal"/>
      </w:pPr>
      <w:r w:rsidRPr="009E79A1">
        <w:rPr>
          <w:b/>
          <w:u w:val="single"/>
        </w:rPr>
        <w:t>Nota:</w:t>
      </w:r>
      <w:r>
        <w:t xml:space="preserve"> Al presionar el logo </w:t>
      </w:r>
      <w:r w:rsidRPr="009E79A1">
        <w:rPr>
          <w:b/>
        </w:rPr>
        <w:t>VASPA</w:t>
      </w:r>
      <w:r w:rsidR="003C1A4E">
        <w:rPr>
          <w:b/>
        </w:rPr>
        <w:t xml:space="preserve"> </w:t>
      </w:r>
      <w:r>
        <w:t>podrá regresar a la pantalla principal del rol Secretario Académico</w:t>
      </w:r>
      <w:r w:rsidR="00130268">
        <w:t xml:space="preserve"> sin importar en que parte del sistema se encuentre usted</w:t>
      </w:r>
      <w:r>
        <w:t xml:space="preserve">. </w:t>
      </w:r>
    </w:p>
    <w:p w:rsidR="009E79A1" w:rsidRDefault="009E79A1" w:rsidP="00AF7391">
      <w:pPr>
        <w:pStyle w:val="PSI-Normal"/>
      </w:pPr>
    </w:p>
    <w:p w:rsidR="00226B24" w:rsidRPr="00226B24" w:rsidRDefault="00226B24" w:rsidP="00AF7391">
      <w:pPr>
        <w:pStyle w:val="PSI-Normal"/>
      </w:pPr>
      <w:r>
        <w:t xml:space="preserve">La segunda sección conocida como </w:t>
      </w:r>
      <w:r w:rsidR="00585478">
        <w:rPr>
          <w:b/>
        </w:rPr>
        <w:t>Estado de los Programas de Asignaturas</w:t>
      </w:r>
      <w:r>
        <w:rPr>
          <w:b/>
        </w:rPr>
        <w:t xml:space="preserve"> </w:t>
      </w:r>
      <w:r>
        <w:t xml:space="preserve">se encuentra en la parte central de la pantalla. La misma contiene </w:t>
      </w:r>
      <w:r w:rsidR="0075773E">
        <w:t xml:space="preserve">una lista desplegable llamada </w:t>
      </w:r>
      <w:r w:rsidR="0075773E" w:rsidRPr="0075773E">
        <w:rPr>
          <w:b/>
        </w:rPr>
        <w:t>&lt;Carrera&gt;</w:t>
      </w:r>
      <w:r w:rsidR="0075773E">
        <w:t xml:space="preserve"> la cual </w:t>
      </w:r>
      <w:r>
        <w:t>contiene todas las carreas ofrecidas en la unidad académica</w:t>
      </w:r>
      <w:r w:rsidR="00501402">
        <w:t xml:space="preserve"> y contempla solamente el último plan vigente</w:t>
      </w:r>
      <w:r w:rsidR="0075773E">
        <w:t>.</w:t>
      </w:r>
    </w:p>
    <w:p w:rsidR="00226B24" w:rsidRDefault="00585478" w:rsidP="00AF7391">
      <w:pPr>
        <w:pStyle w:val="PSI-Normal"/>
      </w:pPr>
      <w:r>
        <w:rPr>
          <w:noProof/>
          <w:lang w:eastAsia="es-AR"/>
        </w:rPr>
        <w:drawing>
          <wp:inline distT="0" distB="0" distL="0" distR="0">
            <wp:extent cx="5400040" cy="1076770"/>
            <wp:effectExtent l="19050" t="0" r="0" b="0"/>
            <wp:docPr id="18" name="Imagen 2" descr="C:\xampp\htdocs\vaspa\Construcción\Screenshots CU\Empleado SA\pan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panel 1.png"/>
                    <pic:cNvPicPr>
                      <a:picLocks noChangeAspect="1" noChangeArrowheads="1"/>
                    </pic:cNvPicPr>
                  </pic:nvPicPr>
                  <pic:blipFill>
                    <a:blip r:embed="rId29" cstate="print"/>
                    <a:srcRect/>
                    <a:stretch>
                      <a:fillRect/>
                    </a:stretch>
                  </pic:blipFill>
                  <pic:spPr bwMode="auto">
                    <a:xfrm>
                      <a:off x="0" y="0"/>
                      <a:ext cx="5400040" cy="1076770"/>
                    </a:xfrm>
                    <a:prstGeom prst="rect">
                      <a:avLst/>
                    </a:prstGeom>
                    <a:noFill/>
                    <a:ln w="9525">
                      <a:noFill/>
                      <a:miter lim="800000"/>
                      <a:headEnd/>
                      <a:tailEnd/>
                    </a:ln>
                  </pic:spPr>
                </pic:pic>
              </a:graphicData>
            </a:graphic>
          </wp:inline>
        </w:drawing>
      </w:r>
    </w:p>
    <w:p w:rsidR="00D14EFB" w:rsidRDefault="00F163B8" w:rsidP="00AF7391">
      <w:pPr>
        <w:pStyle w:val="PSI-Normal"/>
      </w:pPr>
      <w:r>
        <w:t>En esta sección usted podrá visualizar la información más relevante de cada uno de los programas de asignaturas</w:t>
      </w:r>
      <w:r w:rsidR="00F31D29">
        <w:t xml:space="preserve"> (Año, cuatrimestre, código, nombre de asignatura, docente responsable, vigencia</w:t>
      </w:r>
      <w:r w:rsidR="00F33808">
        <w:t>, Estado</w:t>
      </w:r>
      <w:r w:rsidR="00F31D29">
        <w:t>)</w:t>
      </w:r>
      <w:r>
        <w:t xml:space="preserve"> para poder llevar a cabo la gestión de los mismos</w:t>
      </w:r>
      <w:r w:rsidR="00F411E2">
        <w:t>, en base a la</w:t>
      </w:r>
      <w:r w:rsidR="00B453C7">
        <w:t xml:space="preserve"> </w:t>
      </w:r>
      <w:r w:rsidR="00F411E2">
        <w:t>carrera seleccionada</w:t>
      </w:r>
      <w:r w:rsidR="00501402">
        <w:t>.</w:t>
      </w:r>
    </w:p>
    <w:p w:rsidR="0057224C" w:rsidRDefault="00BC2EB1" w:rsidP="00AF7391">
      <w:pPr>
        <w:pStyle w:val="PSI-Normal"/>
      </w:pPr>
      <w:r>
        <w:t>A continuación se explicará en detalle, en la sección Ver Vigencia de Programas.</w:t>
      </w:r>
    </w:p>
    <w:p w:rsidR="00BC2EB1" w:rsidRDefault="00BC2EB1" w:rsidP="00AF7391">
      <w:pPr>
        <w:pStyle w:val="PSI-Normal"/>
      </w:pPr>
    </w:p>
    <w:p w:rsidR="00BC2EB1" w:rsidRDefault="00BC2EB1" w:rsidP="00AF7391">
      <w:pPr>
        <w:pStyle w:val="PSI-Normal"/>
      </w:pPr>
    </w:p>
    <w:p w:rsidR="00717805" w:rsidRDefault="00717805" w:rsidP="00717805">
      <w:pPr>
        <w:pStyle w:val="PSI-Ttulo2"/>
      </w:pPr>
      <w:bookmarkStart w:id="14" w:name="_Toc52471149"/>
      <w:r>
        <w:lastRenderedPageBreak/>
        <w:t>Ver Vigencia de Programas</w:t>
      </w:r>
      <w:bookmarkEnd w:id="14"/>
    </w:p>
    <w:p w:rsidR="00431931" w:rsidRPr="00226B24" w:rsidRDefault="006F52B8" w:rsidP="00431931">
      <w:pPr>
        <w:pStyle w:val="PSI-Normal"/>
      </w:pPr>
      <w:r>
        <w:t>Para acceder a este módulo, d</w:t>
      </w:r>
      <w:r w:rsidR="00862F48">
        <w:t xml:space="preserve">entro de la pantalla principal, nos dirigiremos a la sección conocida como </w:t>
      </w:r>
      <w:r w:rsidR="006245A7">
        <w:rPr>
          <w:b/>
        </w:rPr>
        <w:t xml:space="preserve">Estado de los Programas de Asignaturas </w:t>
      </w:r>
      <w:r w:rsidR="00862F48" w:rsidRPr="00862F48">
        <w:t>que</w:t>
      </w:r>
      <w:r w:rsidR="00862F48">
        <w:rPr>
          <w:b/>
        </w:rPr>
        <w:t xml:space="preserve"> </w:t>
      </w:r>
      <w:r w:rsidR="00862F48">
        <w:t xml:space="preserve">se encuentra en la parte central de la pantalla. </w:t>
      </w:r>
      <w:r w:rsidR="00431931">
        <w:t xml:space="preserve"> La misma contiene una lista desplegable llamada </w:t>
      </w:r>
      <w:r w:rsidR="00431931" w:rsidRPr="0075773E">
        <w:rPr>
          <w:b/>
        </w:rPr>
        <w:t>&lt;Carrera&gt;</w:t>
      </w:r>
      <w:r w:rsidR="00431931">
        <w:t xml:space="preserve"> la cual contiene todas las carreas ofrecidas en la unidad académica y contempla solamente el último plan vigente.</w:t>
      </w:r>
    </w:p>
    <w:p w:rsidR="002C13B0" w:rsidRDefault="006245A7" w:rsidP="00431931">
      <w:pPr>
        <w:pStyle w:val="PSI-Normal"/>
      </w:pPr>
      <w:r w:rsidRPr="006245A7">
        <w:rPr>
          <w:noProof/>
          <w:lang w:eastAsia="es-AR"/>
        </w:rPr>
        <w:drawing>
          <wp:inline distT="0" distB="0" distL="0" distR="0">
            <wp:extent cx="5400040" cy="1076770"/>
            <wp:effectExtent l="19050" t="0" r="0" b="0"/>
            <wp:docPr id="26" name="Imagen 2" descr="C:\xampp\htdocs\vaspa\Construcción\Screenshots CU\Empleado SA\pan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panel 1.png"/>
                    <pic:cNvPicPr>
                      <a:picLocks noChangeAspect="1" noChangeArrowheads="1"/>
                    </pic:cNvPicPr>
                  </pic:nvPicPr>
                  <pic:blipFill>
                    <a:blip r:embed="rId29" cstate="print"/>
                    <a:srcRect/>
                    <a:stretch>
                      <a:fillRect/>
                    </a:stretch>
                  </pic:blipFill>
                  <pic:spPr bwMode="auto">
                    <a:xfrm>
                      <a:off x="0" y="0"/>
                      <a:ext cx="5400040" cy="1076770"/>
                    </a:xfrm>
                    <a:prstGeom prst="rect">
                      <a:avLst/>
                    </a:prstGeom>
                    <a:noFill/>
                    <a:ln w="9525">
                      <a:noFill/>
                      <a:miter lim="800000"/>
                      <a:headEnd/>
                      <a:tailEnd/>
                    </a:ln>
                  </pic:spPr>
                </pic:pic>
              </a:graphicData>
            </a:graphic>
          </wp:inline>
        </w:drawing>
      </w:r>
    </w:p>
    <w:p w:rsidR="00921F8E" w:rsidRDefault="002C13B0" w:rsidP="00AF7391">
      <w:pPr>
        <w:pStyle w:val="PSI-Normal"/>
      </w:pPr>
      <w:r>
        <w:t>Una vez seleccionada la Carrera correspondiente,</w:t>
      </w:r>
      <w:r w:rsidR="00921F8E">
        <w:t xml:space="preserve"> </w:t>
      </w:r>
      <w:r>
        <w:t>se desplegará una tabla</w:t>
      </w:r>
      <w:r w:rsidR="00921F8E">
        <w:t xml:space="preserve"> con la</w:t>
      </w:r>
      <w:r>
        <w:t xml:space="preserve"> información más relevante de cada uno de los programas de asignaturas (Año, cuatrimestre, código, nombre de asignatura, docente responsable, vigencia, Estado) para poder llevar a cabo la gestión de los mismos</w:t>
      </w:r>
      <w:r w:rsidR="00921F8E">
        <w:t xml:space="preserve">, </w:t>
      </w:r>
      <w:r w:rsidR="00955308">
        <w:t xml:space="preserve">junto a dos botones </w:t>
      </w:r>
      <w:r w:rsidR="00955308" w:rsidRPr="00955308">
        <w:rPr>
          <w:b/>
        </w:rPr>
        <w:t>&lt;Excel&gt;</w:t>
      </w:r>
      <w:r w:rsidR="00955308">
        <w:t xml:space="preserve"> y </w:t>
      </w:r>
      <w:r w:rsidR="00955308" w:rsidRPr="00955308">
        <w:rPr>
          <w:b/>
        </w:rPr>
        <w:t>&lt;PDF&gt;</w:t>
      </w:r>
      <w:r w:rsidR="00955308">
        <w:rPr>
          <w:b/>
        </w:rPr>
        <w:t xml:space="preserve"> </w:t>
      </w:r>
      <w:r w:rsidR="00955308">
        <w:t xml:space="preserve">que le permitirán generar y exportar un informe en distintos formatos, </w:t>
      </w:r>
      <w:r w:rsidR="00921F8E">
        <w:t xml:space="preserve">como se muestra </w:t>
      </w:r>
      <w:r w:rsidR="00873657">
        <w:t>a continuación</w:t>
      </w:r>
      <w:r w:rsidR="00921F8E">
        <w:t>.</w:t>
      </w:r>
    </w:p>
    <w:p w:rsidR="00921F8E" w:rsidRDefault="00921F8E" w:rsidP="00AF7391">
      <w:pPr>
        <w:pStyle w:val="PSI-Normal"/>
      </w:pPr>
    </w:p>
    <w:p w:rsidR="00921F8E" w:rsidRDefault="00E2090E" w:rsidP="00AF7391">
      <w:pPr>
        <w:pStyle w:val="PSI-Normal"/>
      </w:pPr>
      <w:r>
        <w:rPr>
          <w:noProof/>
          <w:lang w:eastAsia="es-AR"/>
        </w:rPr>
        <w:drawing>
          <wp:inline distT="0" distB="0" distL="0" distR="0">
            <wp:extent cx="5400040" cy="2749111"/>
            <wp:effectExtent l="19050" t="0" r="0" b="0"/>
            <wp:docPr id="224" name="Imagen 3" descr="C:\xampp\htdocs\vaspa\Construcción\Screenshots CU\Empleado SA\CU Ver Vigencia de Program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Ver Vigencia de Programas\2.png"/>
                    <pic:cNvPicPr>
                      <a:picLocks noChangeAspect="1" noChangeArrowheads="1"/>
                    </pic:cNvPicPr>
                  </pic:nvPicPr>
                  <pic:blipFill>
                    <a:blip r:embed="rId30" cstate="print"/>
                    <a:srcRect/>
                    <a:stretch>
                      <a:fillRect/>
                    </a:stretch>
                  </pic:blipFill>
                  <pic:spPr bwMode="auto">
                    <a:xfrm>
                      <a:off x="0" y="0"/>
                      <a:ext cx="5400040" cy="2749111"/>
                    </a:xfrm>
                    <a:prstGeom prst="rect">
                      <a:avLst/>
                    </a:prstGeom>
                    <a:noFill/>
                    <a:ln w="9525">
                      <a:noFill/>
                      <a:miter lim="800000"/>
                      <a:headEnd/>
                      <a:tailEnd/>
                    </a:ln>
                  </pic:spPr>
                </pic:pic>
              </a:graphicData>
            </a:graphic>
          </wp:inline>
        </w:drawing>
      </w:r>
    </w:p>
    <w:p w:rsidR="002C13B0" w:rsidRDefault="002C13B0" w:rsidP="00AF7391">
      <w:pPr>
        <w:pStyle w:val="PSI-Normal"/>
      </w:pPr>
      <w:r>
        <w:t xml:space="preserve"> </w:t>
      </w:r>
    </w:p>
    <w:p w:rsidR="002F55CC" w:rsidRDefault="002F55CC" w:rsidP="00AF7391">
      <w:pPr>
        <w:pStyle w:val="PSI-Normal"/>
      </w:pPr>
      <w:r>
        <w:t>En este punto, podremos realizar un control sobre el estado en el que se encuentran cada uno de los programas de asignaturas y podremos llevar a cabo dos acciones diferentes, en base al estado de los mismos.</w:t>
      </w:r>
    </w:p>
    <w:p w:rsidR="002F55CC" w:rsidRDefault="002F55CC" w:rsidP="00AF7391">
      <w:pPr>
        <w:pStyle w:val="PSI-Normal"/>
      </w:pPr>
      <w:r>
        <w:t xml:space="preserve">Si un programa no fue presentado, el estado correspondiente es "No Cargado", entonces se habilitará el botón </w:t>
      </w:r>
      <w:r w:rsidRPr="002F55CC">
        <w:rPr>
          <w:b/>
        </w:rPr>
        <w:t>&lt;Enviar Notificación&gt;</w:t>
      </w:r>
      <w:r>
        <w:t>, el cual nos permitirá enviarle una notificación a un profesor, mediante un correo electrónico auto programado</w:t>
      </w:r>
      <w:r w:rsidR="00604B52">
        <w:t xml:space="preserve">, solicitándole que debe </w:t>
      </w:r>
      <w:r w:rsidR="00604B52">
        <w:lastRenderedPageBreak/>
        <w:t>presentar el programa en cuestión. Así mismo junto al estado, podremos observar la cantidad de veces que se ha notificado al profesor el envío del mismo.</w:t>
      </w:r>
      <w:r w:rsidR="001C7BA6">
        <w:t xml:space="preserve"> Como veremos a continuación.</w:t>
      </w:r>
    </w:p>
    <w:p w:rsidR="001C7BA6" w:rsidRDefault="001C7BA6" w:rsidP="00AF7391">
      <w:pPr>
        <w:pStyle w:val="PSI-Normal"/>
      </w:pPr>
      <w:r>
        <w:rPr>
          <w:noProof/>
          <w:lang w:eastAsia="es-AR"/>
        </w:rPr>
        <w:drawing>
          <wp:inline distT="0" distB="0" distL="0" distR="0">
            <wp:extent cx="5400040" cy="144910"/>
            <wp:effectExtent l="19050" t="0" r="0" b="0"/>
            <wp:docPr id="92" name="Imagen 3" descr="C:\xampp\htdocs\vaspa\Construcción\Screenshots CU\Empleado SA\CU Ver Vigencia de Programa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Ver Vigencia de Programas\8.png"/>
                    <pic:cNvPicPr>
                      <a:picLocks noChangeAspect="1" noChangeArrowheads="1"/>
                    </pic:cNvPicPr>
                  </pic:nvPicPr>
                  <pic:blipFill>
                    <a:blip r:embed="rId31" cstate="print"/>
                    <a:srcRect/>
                    <a:stretch>
                      <a:fillRect/>
                    </a:stretch>
                  </pic:blipFill>
                  <pic:spPr bwMode="auto">
                    <a:xfrm>
                      <a:off x="0" y="0"/>
                      <a:ext cx="5400040" cy="144910"/>
                    </a:xfrm>
                    <a:prstGeom prst="rect">
                      <a:avLst/>
                    </a:prstGeom>
                    <a:noFill/>
                    <a:ln w="9525">
                      <a:noFill/>
                      <a:miter lim="800000"/>
                      <a:headEnd/>
                      <a:tailEnd/>
                    </a:ln>
                  </pic:spPr>
                </pic:pic>
              </a:graphicData>
            </a:graphic>
          </wp:inline>
        </w:drawing>
      </w:r>
    </w:p>
    <w:p w:rsidR="009462C0" w:rsidRDefault="009462C0" w:rsidP="00AF7391">
      <w:pPr>
        <w:pStyle w:val="PSI-Normal"/>
      </w:pPr>
    </w:p>
    <w:p w:rsidR="00604B52" w:rsidRDefault="00604B52" w:rsidP="00AF7391">
      <w:pPr>
        <w:pStyle w:val="PSI-Normal"/>
      </w:pPr>
      <w:r>
        <w:t>En cambio, si el programa fue revisado y aprobado por las partes correspondientes (Empleado Secretaría Académica y Jefe de Departament</w:t>
      </w:r>
      <w:r w:rsidR="00ED55C0">
        <w:t>o</w:t>
      </w:r>
      <w:r>
        <w:t xml:space="preserve">), entonces se habilitará el botón </w:t>
      </w:r>
      <w:r w:rsidRPr="00604B52">
        <w:rPr>
          <w:b/>
        </w:rPr>
        <w:t>&lt;Generar PDF&gt;</w:t>
      </w:r>
      <w:r>
        <w:t xml:space="preserve">, </w:t>
      </w:r>
      <w:r w:rsidR="00ED55C0">
        <w:t>el cual nos permitirá generar el programa en formato .pdf, listo para ser impreso y comenzar con el proceso de firmas.</w:t>
      </w:r>
      <w:r w:rsidR="00C704B3">
        <w:t xml:space="preserve"> Como veremos a continuación.</w:t>
      </w:r>
    </w:p>
    <w:p w:rsidR="00CB1264" w:rsidRDefault="00CB1264" w:rsidP="00AF7391">
      <w:pPr>
        <w:pStyle w:val="PSI-Normal"/>
      </w:pPr>
      <w:r>
        <w:t xml:space="preserve">Hacemos clic en el botón </w:t>
      </w:r>
      <w:r w:rsidRPr="00CB1264">
        <w:rPr>
          <w:b/>
        </w:rPr>
        <w:t>&lt;Generar PDF&gt;</w:t>
      </w:r>
      <w:r>
        <w:t xml:space="preserve"> del programa seleccionado.</w:t>
      </w:r>
    </w:p>
    <w:p w:rsidR="00C704B3" w:rsidRDefault="00C704B3" w:rsidP="00AF7391">
      <w:pPr>
        <w:pStyle w:val="PSI-Normal"/>
      </w:pPr>
      <w:r>
        <w:rPr>
          <w:noProof/>
          <w:lang w:eastAsia="es-AR"/>
        </w:rPr>
        <w:drawing>
          <wp:inline distT="0" distB="0" distL="0" distR="0">
            <wp:extent cx="5400040" cy="241855"/>
            <wp:effectExtent l="19050" t="0" r="0" b="0"/>
            <wp:docPr id="93" name="Imagen 4" descr="C:\xampp\htdocs\vaspa\Construcción\Screenshots CU\Empleado SA\CU Ver Vigencia de Programa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Ver Vigencia de Programas\9.png"/>
                    <pic:cNvPicPr>
                      <a:picLocks noChangeAspect="1" noChangeArrowheads="1"/>
                    </pic:cNvPicPr>
                  </pic:nvPicPr>
                  <pic:blipFill>
                    <a:blip r:embed="rId32" cstate="print"/>
                    <a:srcRect/>
                    <a:stretch>
                      <a:fillRect/>
                    </a:stretch>
                  </pic:blipFill>
                  <pic:spPr bwMode="auto">
                    <a:xfrm>
                      <a:off x="0" y="0"/>
                      <a:ext cx="5400040" cy="241855"/>
                    </a:xfrm>
                    <a:prstGeom prst="rect">
                      <a:avLst/>
                    </a:prstGeom>
                    <a:noFill/>
                    <a:ln w="9525">
                      <a:noFill/>
                      <a:miter lim="800000"/>
                      <a:headEnd/>
                      <a:tailEnd/>
                    </a:ln>
                  </pic:spPr>
                </pic:pic>
              </a:graphicData>
            </a:graphic>
          </wp:inline>
        </w:drawing>
      </w:r>
    </w:p>
    <w:p w:rsidR="00CB1264" w:rsidRDefault="00CB1264" w:rsidP="00AF7391">
      <w:pPr>
        <w:pStyle w:val="PSI-Normal"/>
      </w:pPr>
      <w:r>
        <w:t>A continuación se abrirá una nueva pestaña con el programa en formato .pdf</w:t>
      </w:r>
      <w:r w:rsidR="00FA2E81">
        <w:t xml:space="preserve"> listo para ser impreso.</w:t>
      </w:r>
    </w:p>
    <w:p w:rsidR="00CB1264" w:rsidRDefault="00CB1264" w:rsidP="00AF7391">
      <w:pPr>
        <w:pStyle w:val="PSI-Normal"/>
      </w:pPr>
      <w:r>
        <w:rPr>
          <w:noProof/>
          <w:lang w:eastAsia="es-AR"/>
        </w:rPr>
        <w:drawing>
          <wp:inline distT="0" distB="0" distL="0" distR="0">
            <wp:extent cx="5400040" cy="2631512"/>
            <wp:effectExtent l="19050" t="0" r="0" b="0"/>
            <wp:docPr id="94" name="Imagen 5" descr="C:\xampp\htdocs\vaspa\Construcción\Screenshots CU\Empleado SA\CU Ver Vigencia de Programa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Ver Vigencia de Programas\10.png"/>
                    <pic:cNvPicPr>
                      <a:picLocks noChangeAspect="1" noChangeArrowheads="1"/>
                    </pic:cNvPicPr>
                  </pic:nvPicPr>
                  <pic:blipFill>
                    <a:blip r:embed="rId33" cstate="print"/>
                    <a:srcRect/>
                    <a:stretch>
                      <a:fillRect/>
                    </a:stretch>
                  </pic:blipFill>
                  <pic:spPr bwMode="auto">
                    <a:xfrm>
                      <a:off x="0" y="0"/>
                      <a:ext cx="5400040" cy="2631512"/>
                    </a:xfrm>
                    <a:prstGeom prst="rect">
                      <a:avLst/>
                    </a:prstGeom>
                    <a:noFill/>
                    <a:ln w="9525">
                      <a:noFill/>
                      <a:miter lim="800000"/>
                      <a:headEnd/>
                      <a:tailEnd/>
                    </a:ln>
                  </pic:spPr>
                </pic:pic>
              </a:graphicData>
            </a:graphic>
          </wp:inline>
        </w:drawing>
      </w:r>
    </w:p>
    <w:p w:rsidR="00CB1264" w:rsidRDefault="00CB1264" w:rsidP="00AF7391">
      <w:pPr>
        <w:pStyle w:val="PSI-Normal"/>
      </w:pPr>
    </w:p>
    <w:p w:rsidR="0087779D" w:rsidRDefault="0087779D" w:rsidP="00AF7391">
      <w:pPr>
        <w:pStyle w:val="PSI-Normal"/>
      </w:pPr>
      <w:r w:rsidRPr="00013B8F">
        <w:rPr>
          <w:b/>
          <w:u w:val="single"/>
        </w:rPr>
        <w:t>Nota:</w:t>
      </w:r>
      <w:r>
        <w:t xml:space="preserve"> Ante cualquier otro estado en el que se encuentre un programa, no se podrá realizar ninguna acción.</w:t>
      </w:r>
    </w:p>
    <w:p w:rsidR="00DA06DC" w:rsidRDefault="00DA06DC" w:rsidP="00AF7391">
      <w:pPr>
        <w:pStyle w:val="PSI-Normal"/>
      </w:pPr>
    </w:p>
    <w:p w:rsidR="00AF10B5" w:rsidRDefault="00AF10B5" w:rsidP="00D20A86">
      <w:pPr>
        <w:pStyle w:val="PSI-Normal"/>
      </w:pPr>
    </w:p>
    <w:p w:rsidR="00AF10B5" w:rsidRDefault="00AF10B5" w:rsidP="00D20A86">
      <w:pPr>
        <w:pStyle w:val="PSI-Normal"/>
      </w:pPr>
    </w:p>
    <w:p w:rsidR="00AF10B5" w:rsidRDefault="00AF10B5" w:rsidP="00D20A86">
      <w:pPr>
        <w:pStyle w:val="PSI-Normal"/>
      </w:pPr>
    </w:p>
    <w:p w:rsidR="00D20A86" w:rsidRDefault="00AF10B5" w:rsidP="00D20A86">
      <w:pPr>
        <w:pStyle w:val="PSI-Normal"/>
      </w:pPr>
      <w:r>
        <w:lastRenderedPageBreak/>
        <w:t>Además, s</w:t>
      </w:r>
      <w:r w:rsidR="00D20A86">
        <w:t xml:space="preserve">i presionamos el botón </w:t>
      </w:r>
      <w:r w:rsidR="00D20A86" w:rsidRPr="00C005D3">
        <w:rPr>
          <w:b/>
        </w:rPr>
        <w:t>&lt;Excel&gt;</w:t>
      </w:r>
      <w:r w:rsidR="00D20A86">
        <w:t xml:space="preserve"> se exportará la información en una hoja de cálculo, como se muestra a continuación.</w:t>
      </w:r>
    </w:p>
    <w:p w:rsidR="00F155E9" w:rsidRDefault="00AF10B5" w:rsidP="00D20A86">
      <w:pPr>
        <w:pStyle w:val="PSI-Normal"/>
      </w:pPr>
      <w:r>
        <w:rPr>
          <w:noProof/>
          <w:lang w:eastAsia="es-AR"/>
        </w:rPr>
        <w:drawing>
          <wp:inline distT="0" distB="0" distL="0" distR="0">
            <wp:extent cx="5400040" cy="1206147"/>
            <wp:effectExtent l="19050" t="0" r="0" b="0"/>
            <wp:docPr id="106" name="Imagen 13" descr="C:\xampp\htdocs\vaspa\Construcción\Screenshots CU\Empleado SA\CU Ver Vigencia de Program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CU Ver Vigencia de Programas\6.png"/>
                    <pic:cNvPicPr>
                      <a:picLocks noChangeAspect="1" noChangeArrowheads="1"/>
                    </pic:cNvPicPr>
                  </pic:nvPicPr>
                  <pic:blipFill>
                    <a:blip r:embed="rId34" cstate="print"/>
                    <a:srcRect/>
                    <a:stretch>
                      <a:fillRect/>
                    </a:stretch>
                  </pic:blipFill>
                  <pic:spPr bwMode="auto">
                    <a:xfrm>
                      <a:off x="0" y="0"/>
                      <a:ext cx="5400040" cy="1206147"/>
                    </a:xfrm>
                    <a:prstGeom prst="rect">
                      <a:avLst/>
                    </a:prstGeom>
                    <a:noFill/>
                    <a:ln w="9525">
                      <a:noFill/>
                      <a:miter lim="800000"/>
                      <a:headEnd/>
                      <a:tailEnd/>
                    </a:ln>
                  </pic:spPr>
                </pic:pic>
              </a:graphicData>
            </a:graphic>
          </wp:inline>
        </w:drawing>
      </w:r>
    </w:p>
    <w:p w:rsidR="00AF10B5" w:rsidRDefault="00AF10B5" w:rsidP="00D20A86">
      <w:pPr>
        <w:pStyle w:val="PSI-Normal"/>
      </w:pPr>
    </w:p>
    <w:p w:rsidR="00AF10B5" w:rsidRDefault="00AF10B5" w:rsidP="00D20A86">
      <w:pPr>
        <w:pStyle w:val="PSI-Normal"/>
      </w:pPr>
    </w:p>
    <w:p w:rsidR="00D20A86" w:rsidRDefault="00D20A86" w:rsidP="00D20A86">
      <w:pPr>
        <w:pStyle w:val="PSI-Normal"/>
      </w:pPr>
      <w:r>
        <w:t xml:space="preserve">Si presionamos el botón </w:t>
      </w:r>
      <w:r w:rsidRPr="00C005D3">
        <w:rPr>
          <w:b/>
        </w:rPr>
        <w:t>&lt;</w:t>
      </w:r>
      <w:r>
        <w:rPr>
          <w:b/>
        </w:rPr>
        <w:t>PDF</w:t>
      </w:r>
      <w:r w:rsidRPr="00C005D3">
        <w:rPr>
          <w:b/>
        </w:rPr>
        <w:t>&gt;</w:t>
      </w:r>
      <w:r>
        <w:t xml:space="preserve"> se exportará la información en un documento .pdf, como se muestra a continuación.</w:t>
      </w:r>
    </w:p>
    <w:p w:rsidR="00D20A86" w:rsidRPr="00ED55C0" w:rsidRDefault="00AF10B5" w:rsidP="00AF7391">
      <w:pPr>
        <w:pStyle w:val="PSI-Normal"/>
      </w:pPr>
      <w:r>
        <w:rPr>
          <w:noProof/>
          <w:lang w:eastAsia="es-AR"/>
        </w:rPr>
        <w:drawing>
          <wp:inline distT="0" distB="0" distL="0" distR="0">
            <wp:extent cx="5400040" cy="4203484"/>
            <wp:effectExtent l="19050" t="0" r="0" b="0"/>
            <wp:docPr id="115" name="Imagen 14" descr="C:\xampp\htdocs\vaspa\Construcción\Screenshots CU\Empleado SA\CU Ver Vigencia de Program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CU Ver Vigencia de Programas\7.png"/>
                    <pic:cNvPicPr>
                      <a:picLocks noChangeAspect="1" noChangeArrowheads="1"/>
                    </pic:cNvPicPr>
                  </pic:nvPicPr>
                  <pic:blipFill>
                    <a:blip r:embed="rId35" cstate="print"/>
                    <a:srcRect/>
                    <a:stretch>
                      <a:fillRect/>
                    </a:stretch>
                  </pic:blipFill>
                  <pic:spPr bwMode="auto">
                    <a:xfrm>
                      <a:off x="0" y="0"/>
                      <a:ext cx="5400040" cy="4203484"/>
                    </a:xfrm>
                    <a:prstGeom prst="rect">
                      <a:avLst/>
                    </a:prstGeom>
                    <a:noFill/>
                    <a:ln w="9525">
                      <a:noFill/>
                      <a:miter lim="800000"/>
                      <a:headEnd/>
                      <a:tailEnd/>
                    </a:ln>
                  </pic:spPr>
                </pic:pic>
              </a:graphicData>
            </a:graphic>
          </wp:inline>
        </w:drawing>
      </w:r>
    </w:p>
    <w:p w:rsidR="00717805" w:rsidRDefault="00717805" w:rsidP="0057224C">
      <w:pPr>
        <w:pStyle w:val="PSI-Comentario"/>
      </w:pPr>
    </w:p>
    <w:p w:rsidR="005809C7" w:rsidRDefault="005809C7" w:rsidP="0057224C">
      <w:pPr>
        <w:pStyle w:val="PSI-Comentario"/>
      </w:pPr>
    </w:p>
    <w:p w:rsidR="00D94A8F" w:rsidRDefault="00D94A8F" w:rsidP="00D94A8F">
      <w:pPr>
        <w:pStyle w:val="PSI-Ttulo2"/>
      </w:pPr>
      <w:bookmarkStart w:id="15" w:name="_Toc52471150"/>
      <w:r>
        <w:lastRenderedPageBreak/>
        <w:t>Seguir Programa</w:t>
      </w:r>
      <w:bookmarkEnd w:id="15"/>
    </w:p>
    <w:p w:rsidR="00970846" w:rsidRDefault="00970846" w:rsidP="00AF7391">
      <w:pPr>
        <w:pStyle w:val="PSI-Normal"/>
      </w:pPr>
      <w:r>
        <w:t>Para acceder a este módulo, nos dirigiremos al menú principal y una vez ubicados en el mismo debemos ir al menú Gestionar Programas -&gt; Seguimiento de Programas, como se ilustra en la siguiente imagen.</w:t>
      </w:r>
    </w:p>
    <w:p w:rsidR="00970846" w:rsidRDefault="00A20E5E" w:rsidP="00AF7391">
      <w:pPr>
        <w:pStyle w:val="PSI-Normal"/>
      </w:pPr>
      <w:r>
        <w:rPr>
          <w:noProof/>
          <w:lang w:eastAsia="es-AR"/>
        </w:rPr>
        <w:drawing>
          <wp:inline distT="0" distB="0" distL="0" distR="0">
            <wp:extent cx="5400040" cy="1156730"/>
            <wp:effectExtent l="19050" t="0" r="0" b="0"/>
            <wp:docPr id="151" name="Imagen 6"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navbar 1.png"/>
                    <pic:cNvPicPr>
                      <a:picLocks noChangeAspect="1" noChangeArrowheads="1"/>
                    </pic:cNvPicPr>
                  </pic:nvPicPr>
                  <pic:blipFill>
                    <a:blip r:embed="rId36"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F80781" w:rsidRDefault="00F80781" w:rsidP="00AF7391">
      <w:pPr>
        <w:pStyle w:val="PSI-Normal"/>
      </w:pPr>
      <w:r>
        <w:t xml:space="preserve">A continuación se mostrará la pantalla Seguimiento de Programas, la cual contiene dos listas desplegables </w:t>
      </w:r>
      <w:r w:rsidRPr="00F80781">
        <w:rPr>
          <w:b/>
        </w:rPr>
        <w:t>&lt;Año&gt;</w:t>
      </w:r>
      <w:r>
        <w:t xml:space="preserve"> y </w:t>
      </w:r>
      <w:r w:rsidRPr="00F80781">
        <w:rPr>
          <w:b/>
        </w:rPr>
        <w:t>&lt;Carrera&gt;</w:t>
      </w:r>
      <w:r>
        <w:t xml:space="preserve"> y los botones </w:t>
      </w:r>
      <w:r w:rsidRPr="007F0FD5">
        <w:rPr>
          <w:b/>
        </w:rPr>
        <w:t>&lt;</w:t>
      </w:r>
      <w:r>
        <w:rPr>
          <w:b/>
        </w:rPr>
        <w:t>Confirmar</w:t>
      </w:r>
      <w:r w:rsidRPr="007F0FD5">
        <w:rPr>
          <w:b/>
        </w:rPr>
        <w:t>&gt;</w:t>
      </w:r>
      <w:r>
        <w:t xml:space="preserve"> y </w:t>
      </w:r>
      <w:r w:rsidRPr="007F0FD5">
        <w:rPr>
          <w:b/>
        </w:rPr>
        <w:t>&lt;</w:t>
      </w:r>
      <w:r>
        <w:rPr>
          <w:b/>
        </w:rPr>
        <w:t>Cancelar</w:t>
      </w:r>
      <w:r w:rsidRPr="007F0FD5">
        <w:rPr>
          <w:b/>
        </w:rPr>
        <w:t>&gt;</w:t>
      </w:r>
      <w:r>
        <w:t xml:space="preserve">. </w:t>
      </w:r>
    </w:p>
    <w:p w:rsidR="00F80781" w:rsidRDefault="00FA2EB4" w:rsidP="00AF7391">
      <w:pPr>
        <w:pStyle w:val="PSI-Normal"/>
      </w:pPr>
      <w:r>
        <w:rPr>
          <w:noProof/>
          <w:lang w:eastAsia="es-AR"/>
        </w:rPr>
        <w:drawing>
          <wp:inline distT="0" distB="0" distL="0" distR="0">
            <wp:extent cx="5400040" cy="2309451"/>
            <wp:effectExtent l="19050" t="0" r="0" b="0"/>
            <wp:docPr id="227" name="Imagen 4" descr="C:\xampp\htdocs\vaspa\Construcción\Screenshots CU\Empleado SA\CU Segui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Seguir Programa\1.png"/>
                    <pic:cNvPicPr>
                      <a:picLocks noChangeAspect="1" noChangeArrowheads="1"/>
                    </pic:cNvPicPr>
                  </pic:nvPicPr>
                  <pic:blipFill>
                    <a:blip r:embed="rId37" cstate="print"/>
                    <a:srcRect/>
                    <a:stretch>
                      <a:fillRect/>
                    </a:stretch>
                  </pic:blipFill>
                  <pic:spPr bwMode="auto">
                    <a:xfrm>
                      <a:off x="0" y="0"/>
                      <a:ext cx="5400040" cy="2309451"/>
                    </a:xfrm>
                    <a:prstGeom prst="rect">
                      <a:avLst/>
                    </a:prstGeom>
                    <a:noFill/>
                    <a:ln w="9525">
                      <a:noFill/>
                      <a:miter lim="800000"/>
                      <a:headEnd/>
                      <a:tailEnd/>
                    </a:ln>
                  </pic:spPr>
                </pic:pic>
              </a:graphicData>
            </a:graphic>
          </wp:inline>
        </w:drawing>
      </w:r>
    </w:p>
    <w:p w:rsidR="00D94A8F" w:rsidRDefault="00D94A8F" w:rsidP="00D94A8F">
      <w:pPr>
        <w:pStyle w:val="PSI-Ttulo2"/>
      </w:pPr>
    </w:p>
    <w:p w:rsidR="0004124A" w:rsidRDefault="0004124A" w:rsidP="00AF7391">
      <w:pPr>
        <w:pStyle w:val="PSI-Normal"/>
      </w:pPr>
      <w:r>
        <w:t xml:space="preserve">Una vez seleccionado el año y la carrera correspondiente, sobre la cual se desea seguir la ubicación física del programa (documento impreso) durante el proceso de firmas, presionaremos el botón </w:t>
      </w:r>
      <w:r w:rsidRPr="0004124A">
        <w:rPr>
          <w:b/>
        </w:rPr>
        <w:t>&lt;Confirmar&gt;</w:t>
      </w:r>
      <w:r>
        <w:t>.</w:t>
      </w:r>
    </w:p>
    <w:p w:rsidR="0004124A" w:rsidRDefault="0004124A" w:rsidP="00AF7391">
      <w:pPr>
        <w:pStyle w:val="PSI-Normal"/>
      </w:pPr>
      <w:r>
        <w:t xml:space="preserve">Caso contrario presionaremos el botón </w:t>
      </w:r>
      <w:r w:rsidRPr="0004124A">
        <w:rPr>
          <w:b/>
        </w:rPr>
        <w:t>&lt;Cancelar&gt;</w:t>
      </w:r>
      <w:r>
        <w:t xml:space="preserve"> para volver al Panel Principal.</w:t>
      </w:r>
    </w:p>
    <w:p w:rsidR="008B3C5D" w:rsidRDefault="008B3C5D" w:rsidP="00AF7391">
      <w:pPr>
        <w:pStyle w:val="PSI-Normal"/>
      </w:pPr>
    </w:p>
    <w:p w:rsidR="008B3C5D" w:rsidRDefault="008B3C5D" w:rsidP="00AF7391">
      <w:pPr>
        <w:pStyle w:val="PSI-Normal"/>
      </w:pPr>
      <w:r w:rsidRPr="00A67EDE">
        <w:rPr>
          <w:b/>
          <w:u w:val="single"/>
        </w:rPr>
        <w:t>Nota:</w:t>
      </w:r>
      <w:r>
        <w:t xml:space="preserve"> Solamente se podrán seleccionar los últimos tres años </w:t>
      </w:r>
      <w:r w:rsidR="001332CA">
        <w:t xml:space="preserve">incluido </w:t>
      </w:r>
      <w:r>
        <w:t>el</w:t>
      </w:r>
      <w:r w:rsidR="00A67EDE">
        <w:t xml:space="preserve"> </w:t>
      </w:r>
      <w:r w:rsidR="001332CA">
        <w:t>año en curso</w:t>
      </w:r>
      <w:r>
        <w:t>.</w:t>
      </w:r>
    </w:p>
    <w:p w:rsidR="0004124A" w:rsidRDefault="00823039" w:rsidP="00AF7391">
      <w:pPr>
        <w:pStyle w:val="PSI-Normal"/>
      </w:pPr>
      <w:r>
        <w:rPr>
          <w:noProof/>
          <w:lang w:eastAsia="es-AR"/>
        </w:rPr>
        <w:lastRenderedPageBreak/>
        <w:drawing>
          <wp:inline distT="0" distB="0" distL="0" distR="0">
            <wp:extent cx="5400040" cy="2299027"/>
            <wp:effectExtent l="19050" t="0" r="0" b="0"/>
            <wp:docPr id="240" name="Imagen 5" descr="C:\xampp\htdocs\vaspa\Construcción\Screenshots CU\Empleado SA\CU Segui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Seguir Programa\2.png"/>
                    <pic:cNvPicPr>
                      <a:picLocks noChangeAspect="1" noChangeArrowheads="1"/>
                    </pic:cNvPicPr>
                  </pic:nvPicPr>
                  <pic:blipFill>
                    <a:blip r:embed="rId38" cstate="print"/>
                    <a:srcRect/>
                    <a:stretch>
                      <a:fillRect/>
                    </a:stretch>
                  </pic:blipFill>
                  <pic:spPr bwMode="auto">
                    <a:xfrm>
                      <a:off x="0" y="0"/>
                      <a:ext cx="5400040" cy="2299027"/>
                    </a:xfrm>
                    <a:prstGeom prst="rect">
                      <a:avLst/>
                    </a:prstGeom>
                    <a:noFill/>
                    <a:ln w="9525">
                      <a:noFill/>
                      <a:miter lim="800000"/>
                      <a:headEnd/>
                      <a:tailEnd/>
                    </a:ln>
                  </pic:spPr>
                </pic:pic>
              </a:graphicData>
            </a:graphic>
          </wp:inline>
        </w:drawing>
      </w:r>
    </w:p>
    <w:p w:rsidR="0004124A" w:rsidRDefault="0004124A" w:rsidP="00AF7391">
      <w:pPr>
        <w:pStyle w:val="PSI-Normal"/>
      </w:pPr>
    </w:p>
    <w:p w:rsidR="0004124A" w:rsidRDefault="000E4B64" w:rsidP="00AF7391">
      <w:pPr>
        <w:pStyle w:val="PSI-Normal"/>
      </w:pPr>
      <w:r>
        <w:t xml:space="preserve">A continuación se mostrará la pantalla Ubicación actual de programas, donde se listan los programas de asignaturas, junto a </w:t>
      </w:r>
      <w:r w:rsidR="00106DE2">
        <w:t xml:space="preserve">la revisión del plan perteneciente, </w:t>
      </w:r>
      <w:r>
        <w:t xml:space="preserve">su ubicación actual durante el proceso de firmas y un botón </w:t>
      </w:r>
      <w:r w:rsidRPr="000E4B64">
        <w:rPr>
          <w:b/>
        </w:rPr>
        <w:t>&lt;Actualizar Ubicación del Programa&gt;</w:t>
      </w:r>
      <w:r>
        <w:rPr>
          <w:b/>
        </w:rPr>
        <w:t xml:space="preserve"> </w:t>
      </w:r>
      <w:r>
        <w:t>que permite modificar la ubicación donde se encuentra el mismo.</w:t>
      </w:r>
    </w:p>
    <w:p w:rsidR="0033655A" w:rsidRPr="0033655A" w:rsidRDefault="0033655A" w:rsidP="00AF7391">
      <w:pPr>
        <w:pStyle w:val="PSI-Normal"/>
      </w:pPr>
      <w:r>
        <w:t xml:space="preserve">Además se muestra el botón </w:t>
      </w:r>
      <w:r w:rsidRPr="0033655A">
        <w:rPr>
          <w:b/>
        </w:rPr>
        <w:t>&lt;Volver Atrás&gt;</w:t>
      </w:r>
      <w:r>
        <w:t>, el cual nos permitirá regresar a la pantalla anterior Seguimiento de Programas.</w:t>
      </w:r>
    </w:p>
    <w:p w:rsidR="0004124A" w:rsidRDefault="00823039" w:rsidP="00AF7391">
      <w:pPr>
        <w:pStyle w:val="PSI-Normal"/>
      </w:pPr>
      <w:r>
        <w:rPr>
          <w:noProof/>
          <w:lang w:eastAsia="es-AR"/>
        </w:rPr>
        <w:drawing>
          <wp:inline distT="0" distB="0" distL="0" distR="0">
            <wp:extent cx="5400040" cy="2084055"/>
            <wp:effectExtent l="19050" t="0" r="0" b="0"/>
            <wp:docPr id="242" name="Imagen 6" descr="C:\xampp\htdocs\vaspa\Construcción\Screenshots CU\Empleado SA\CU Segui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Seguir Programa\3.png"/>
                    <pic:cNvPicPr>
                      <a:picLocks noChangeAspect="1" noChangeArrowheads="1"/>
                    </pic:cNvPicPr>
                  </pic:nvPicPr>
                  <pic:blipFill>
                    <a:blip r:embed="rId39" cstate="print"/>
                    <a:srcRect/>
                    <a:stretch>
                      <a:fillRect/>
                    </a:stretch>
                  </pic:blipFill>
                  <pic:spPr bwMode="auto">
                    <a:xfrm>
                      <a:off x="0" y="0"/>
                      <a:ext cx="5400040" cy="2084055"/>
                    </a:xfrm>
                    <a:prstGeom prst="rect">
                      <a:avLst/>
                    </a:prstGeom>
                    <a:noFill/>
                    <a:ln w="9525">
                      <a:noFill/>
                      <a:miter lim="800000"/>
                      <a:headEnd/>
                      <a:tailEnd/>
                    </a:ln>
                  </pic:spPr>
                </pic:pic>
              </a:graphicData>
            </a:graphic>
          </wp:inline>
        </w:drawing>
      </w:r>
    </w:p>
    <w:p w:rsidR="008A0B4A" w:rsidRDefault="0004124A" w:rsidP="00AF7391">
      <w:pPr>
        <w:pStyle w:val="PSI-Normal"/>
      </w:pPr>
      <w:r>
        <w:t xml:space="preserve"> </w:t>
      </w:r>
      <w:r w:rsidR="001E6E93">
        <w:t xml:space="preserve">A continuación presionaremos el botón </w:t>
      </w:r>
      <w:r w:rsidR="001E6E93" w:rsidRPr="000E4B64">
        <w:rPr>
          <w:b/>
        </w:rPr>
        <w:t>&lt;Actualizar Ubicación del Programa&gt;</w:t>
      </w:r>
      <w:r w:rsidR="001E6E93">
        <w:rPr>
          <w:b/>
        </w:rPr>
        <w:t xml:space="preserve"> </w:t>
      </w:r>
      <w:r w:rsidR="001E6E93">
        <w:t>para actualizar la ubicación donde se encuentra el programa físico durante el proceso de firmas.</w:t>
      </w:r>
    </w:p>
    <w:p w:rsidR="001E6E93" w:rsidRDefault="0038021F" w:rsidP="00AF7391">
      <w:pPr>
        <w:pStyle w:val="PSI-Normal"/>
      </w:pPr>
      <w:r>
        <w:rPr>
          <w:noProof/>
          <w:lang w:eastAsia="es-AR"/>
        </w:rPr>
        <w:lastRenderedPageBreak/>
        <w:drawing>
          <wp:inline distT="0" distB="0" distL="0" distR="0">
            <wp:extent cx="5400040" cy="1955353"/>
            <wp:effectExtent l="19050" t="0" r="0" b="0"/>
            <wp:docPr id="243" name="Imagen 7" descr="C:\xampp\htdocs\vaspa\Construcción\Screenshots CU\Empleado SA\CU Segui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Seguir Programa\4.png"/>
                    <pic:cNvPicPr>
                      <a:picLocks noChangeAspect="1" noChangeArrowheads="1"/>
                    </pic:cNvPicPr>
                  </pic:nvPicPr>
                  <pic:blipFill>
                    <a:blip r:embed="rId40" cstate="print"/>
                    <a:srcRect/>
                    <a:stretch>
                      <a:fillRect/>
                    </a:stretch>
                  </pic:blipFill>
                  <pic:spPr bwMode="auto">
                    <a:xfrm>
                      <a:off x="0" y="0"/>
                      <a:ext cx="5400040" cy="1955353"/>
                    </a:xfrm>
                    <a:prstGeom prst="rect">
                      <a:avLst/>
                    </a:prstGeom>
                    <a:noFill/>
                    <a:ln w="9525">
                      <a:noFill/>
                      <a:miter lim="800000"/>
                      <a:headEnd/>
                      <a:tailEnd/>
                    </a:ln>
                  </pic:spPr>
                </pic:pic>
              </a:graphicData>
            </a:graphic>
          </wp:inline>
        </w:drawing>
      </w:r>
    </w:p>
    <w:p w:rsidR="001E6E93" w:rsidRDefault="001E6E93" w:rsidP="00AF7391">
      <w:pPr>
        <w:pStyle w:val="PSI-Normal"/>
      </w:pPr>
      <w:r>
        <w:t>En este punto el sistema se encuentra listo para actualizar la ubicación de un programa de asignatura en nuestra base de datos, para ello debemos seleccionar una de las opciones correspondientes a la ubicación</w:t>
      </w:r>
      <w:r w:rsidR="001D7139">
        <w:t>.</w:t>
      </w:r>
    </w:p>
    <w:p w:rsidR="001D7139" w:rsidRDefault="001D7139" w:rsidP="00AF7391">
      <w:pPr>
        <w:pStyle w:val="PSI-Normal"/>
      </w:pPr>
    </w:p>
    <w:p w:rsidR="001D7139" w:rsidRDefault="00136464" w:rsidP="00AF7391">
      <w:pPr>
        <w:pStyle w:val="PSI-Normal"/>
      </w:pPr>
      <w:r>
        <w:rPr>
          <w:noProof/>
          <w:lang w:eastAsia="es-AR"/>
        </w:rPr>
        <w:drawing>
          <wp:inline distT="0" distB="0" distL="0" distR="0">
            <wp:extent cx="5400040" cy="2005590"/>
            <wp:effectExtent l="19050" t="0" r="0" b="0"/>
            <wp:docPr id="34" name="Imagen 8" descr="C:\xampp\htdocs\vaspa\Construcción\Screenshots CU\Empleado SA\CU Segui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Seguir Programa\5.png"/>
                    <pic:cNvPicPr>
                      <a:picLocks noChangeAspect="1" noChangeArrowheads="1"/>
                    </pic:cNvPicPr>
                  </pic:nvPicPr>
                  <pic:blipFill>
                    <a:blip r:embed="rId41" cstate="print"/>
                    <a:srcRect/>
                    <a:stretch>
                      <a:fillRect/>
                    </a:stretch>
                  </pic:blipFill>
                  <pic:spPr bwMode="auto">
                    <a:xfrm>
                      <a:off x="0" y="0"/>
                      <a:ext cx="5400040" cy="2005590"/>
                    </a:xfrm>
                    <a:prstGeom prst="rect">
                      <a:avLst/>
                    </a:prstGeom>
                    <a:noFill/>
                    <a:ln w="9525">
                      <a:noFill/>
                      <a:miter lim="800000"/>
                      <a:headEnd/>
                      <a:tailEnd/>
                    </a:ln>
                  </pic:spPr>
                </pic:pic>
              </a:graphicData>
            </a:graphic>
          </wp:inline>
        </w:drawing>
      </w:r>
    </w:p>
    <w:p w:rsidR="001E6E93" w:rsidRPr="001D4104" w:rsidRDefault="00331FC7" w:rsidP="00AF7391">
      <w:pPr>
        <w:pStyle w:val="PSI-Normal"/>
      </w:pPr>
      <w:r>
        <w:t>Una vez terminado este paso</w:t>
      </w:r>
      <w:r w:rsidR="001E6E93">
        <w:t xml:space="preserve"> presionamos el botón </w:t>
      </w:r>
      <w:r w:rsidR="001E6E93" w:rsidRPr="001D4104">
        <w:rPr>
          <w:b/>
        </w:rPr>
        <w:t>&lt;</w:t>
      </w:r>
      <w:r>
        <w:rPr>
          <w:b/>
        </w:rPr>
        <w:t>Confirmar</w:t>
      </w:r>
      <w:r w:rsidR="001E6E93" w:rsidRPr="001D4104">
        <w:rPr>
          <w:b/>
        </w:rPr>
        <w:t>&gt;</w:t>
      </w:r>
      <w:r w:rsidR="001E6E93">
        <w:t xml:space="preserve">. Si desea puede anular la operación presionando el botón </w:t>
      </w:r>
      <w:r w:rsidR="001E6E93">
        <w:rPr>
          <w:b/>
        </w:rPr>
        <w:t>&lt;</w:t>
      </w:r>
      <w:r>
        <w:rPr>
          <w:b/>
        </w:rPr>
        <w:t>Cancelar</w:t>
      </w:r>
      <w:r w:rsidR="001E6E93" w:rsidRPr="003D0720">
        <w:rPr>
          <w:b/>
        </w:rPr>
        <w:t>&gt;</w:t>
      </w:r>
      <w:r w:rsidR="001E6E93">
        <w:t>.</w:t>
      </w:r>
      <w:r w:rsidR="001E6E93">
        <w:rPr>
          <w:b/>
        </w:rPr>
        <w:t xml:space="preserve"> </w:t>
      </w:r>
    </w:p>
    <w:p w:rsidR="001E6E93" w:rsidRDefault="001E6E93" w:rsidP="00AF7391">
      <w:pPr>
        <w:pStyle w:val="PSI-Normal"/>
      </w:pPr>
      <w:r>
        <w:t xml:space="preserve">Al presionar el botón </w:t>
      </w:r>
      <w:r w:rsidRPr="00487F57">
        <w:rPr>
          <w:b/>
        </w:rPr>
        <w:t>&lt;</w:t>
      </w:r>
      <w:r w:rsidR="00331FC7">
        <w:rPr>
          <w:b/>
        </w:rPr>
        <w:t>Confirmar</w:t>
      </w:r>
      <w:r w:rsidRPr="00487F57">
        <w:rPr>
          <w:b/>
        </w:rPr>
        <w:t>&gt;</w:t>
      </w:r>
      <w:r>
        <w:t xml:space="preserve"> se presentará un</w:t>
      </w:r>
      <w:r w:rsidR="00331FC7">
        <w:t xml:space="preserve"> mensaje notificando que la actualización de la ubicación ha sido exitosa.</w:t>
      </w:r>
      <w:r>
        <w:t xml:space="preserve"> Hagamos clic sobre el botón </w:t>
      </w:r>
      <w:r w:rsidRPr="00487F57">
        <w:rPr>
          <w:b/>
        </w:rPr>
        <w:t>&lt;</w:t>
      </w:r>
      <w:r w:rsidR="00691AC2">
        <w:rPr>
          <w:b/>
        </w:rPr>
        <w:t>Ver Ubicación de Otro Programa</w:t>
      </w:r>
      <w:r w:rsidRPr="00487F57">
        <w:rPr>
          <w:b/>
        </w:rPr>
        <w:t>&gt;</w:t>
      </w:r>
      <w:r>
        <w:t xml:space="preserve"> para </w:t>
      </w:r>
      <w:r w:rsidR="00691AC2">
        <w:t>volver a la pantalla Seguimiento de Programas</w:t>
      </w:r>
      <w:r>
        <w:t xml:space="preserve"> o sobre </w:t>
      </w:r>
      <w:r w:rsidRPr="00487F57">
        <w:rPr>
          <w:b/>
        </w:rPr>
        <w:t>&lt;</w:t>
      </w:r>
      <w:r w:rsidR="004A6033">
        <w:rPr>
          <w:b/>
        </w:rPr>
        <w:t>Salir</w:t>
      </w:r>
      <w:r w:rsidRPr="00487F57">
        <w:rPr>
          <w:b/>
        </w:rPr>
        <w:t>&gt;</w:t>
      </w:r>
      <w:r>
        <w:t xml:space="preserve"> para </w:t>
      </w:r>
      <w:r w:rsidR="004A6033">
        <w:t>volver al Panel Principal</w:t>
      </w:r>
      <w:r>
        <w:t>.</w:t>
      </w:r>
    </w:p>
    <w:p w:rsidR="001E6E93" w:rsidRPr="001E6E93" w:rsidRDefault="00691AC2" w:rsidP="00AF7391">
      <w:pPr>
        <w:pStyle w:val="PSI-Normal"/>
      </w:pPr>
      <w:r>
        <w:rPr>
          <w:noProof/>
          <w:lang w:eastAsia="es-AR"/>
        </w:rPr>
        <w:drawing>
          <wp:inline distT="0" distB="0" distL="0" distR="0">
            <wp:extent cx="5400040" cy="1283178"/>
            <wp:effectExtent l="19050" t="0" r="0" b="0"/>
            <wp:docPr id="39" name="Imagen 5" descr="C:\xampp\htdocs\vaspa\Construcción\Screenshots CU\Empleado SA\CU Segui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Seguir Programa\6.png"/>
                    <pic:cNvPicPr>
                      <a:picLocks noChangeAspect="1" noChangeArrowheads="1"/>
                    </pic:cNvPicPr>
                  </pic:nvPicPr>
                  <pic:blipFill>
                    <a:blip r:embed="rId42" cstate="print"/>
                    <a:srcRect/>
                    <a:stretch>
                      <a:fillRect/>
                    </a:stretch>
                  </pic:blipFill>
                  <pic:spPr bwMode="auto">
                    <a:xfrm>
                      <a:off x="0" y="0"/>
                      <a:ext cx="5400040" cy="1283178"/>
                    </a:xfrm>
                    <a:prstGeom prst="rect">
                      <a:avLst/>
                    </a:prstGeom>
                    <a:noFill/>
                    <a:ln w="9525">
                      <a:noFill/>
                      <a:miter lim="800000"/>
                      <a:headEnd/>
                      <a:tailEnd/>
                    </a:ln>
                  </pic:spPr>
                </pic:pic>
              </a:graphicData>
            </a:graphic>
          </wp:inline>
        </w:drawing>
      </w:r>
    </w:p>
    <w:p w:rsidR="00847BA1" w:rsidRDefault="00847BA1" w:rsidP="00847BA1">
      <w:pPr>
        <w:pStyle w:val="PSI-Ttulo2"/>
      </w:pPr>
      <w:bookmarkStart w:id="16" w:name="_Toc52471151"/>
      <w:r>
        <w:lastRenderedPageBreak/>
        <w:t>Revisar Programa</w:t>
      </w:r>
      <w:bookmarkEnd w:id="16"/>
    </w:p>
    <w:p w:rsidR="00E314C8" w:rsidRDefault="00E314C8" w:rsidP="00AF7391">
      <w:pPr>
        <w:pStyle w:val="PSI-Normal"/>
      </w:pPr>
      <w:r>
        <w:t xml:space="preserve">Para acceder a este módulo, nos dirigiremos al menú principal y una vez ubicados en el mismo debemos ir al menú Gestionar Programas -&gt; </w:t>
      </w:r>
      <w:r w:rsidR="00C43EC0">
        <w:t>Revisar Programa</w:t>
      </w:r>
      <w:r>
        <w:t>, como se ilustra en la siguiente imagen.</w:t>
      </w:r>
    </w:p>
    <w:p w:rsidR="00E314C8" w:rsidRDefault="003552F9" w:rsidP="00AF7391">
      <w:pPr>
        <w:pStyle w:val="PSI-Normal"/>
      </w:pPr>
      <w:r>
        <w:rPr>
          <w:noProof/>
          <w:lang w:eastAsia="es-AR"/>
        </w:rPr>
        <w:drawing>
          <wp:inline distT="0" distB="0" distL="0" distR="0">
            <wp:extent cx="5400040" cy="1156730"/>
            <wp:effectExtent l="19050" t="0" r="0" b="0"/>
            <wp:docPr id="176" name="Imagen 7"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navbar 1.png"/>
                    <pic:cNvPicPr>
                      <a:picLocks noChangeAspect="1" noChangeArrowheads="1"/>
                    </pic:cNvPicPr>
                  </pic:nvPicPr>
                  <pic:blipFill>
                    <a:blip r:embed="rId36"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E314C8" w:rsidRDefault="00E314C8" w:rsidP="00AF7391">
      <w:pPr>
        <w:pStyle w:val="PSI-Normal"/>
      </w:pPr>
      <w:r>
        <w:t xml:space="preserve">A continuación se mostrará la pantalla </w:t>
      </w:r>
      <w:r w:rsidR="00C43EC0">
        <w:t>Revisar Programa</w:t>
      </w:r>
      <w:r>
        <w:t>, la c</w:t>
      </w:r>
      <w:r w:rsidR="00E75C30">
        <w:t>ual contiene una lista desplegable</w:t>
      </w:r>
      <w:r w:rsidR="00251EF8">
        <w:t xml:space="preserve"> llamada</w:t>
      </w:r>
      <w:r>
        <w:t xml:space="preserve"> </w:t>
      </w:r>
      <w:r w:rsidR="00C43EC0">
        <w:rPr>
          <w:b/>
        </w:rPr>
        <w:t>&lt;Carrera</w:t>
      </w:r>
      <w:r w:rsidRPr="00F80781">
        <w:rPr>
          <w:b/>
        </w:rPr>
        <w:t>&gt;</w:t>
      </w:r>
      <w:r w:rsidR="00E75C30">
        <w:t xml:space="preserve"> </w:t>
      </w:r>
      <w:r w:rsidR="00251EF8">
        <w:t xml:space="preserve">que contiene todas las carreas ofrecidas en la unidad académica y contempla solamente el último plan vigente </w:t>
      </w:r>
      <w:r>
        <w:t>y</w:t>
      </w:r>
      <w:r w:rsidR="00C43EC0">
        <w:t xml:space="preserve"> una sección donde se mostrarán los programas</w:t>
      </w:r>
      <w:r w:rsidR="005D76A3">
        <w:t xml:space="preserve"> de asignaturas</w:t>
      </w:r>
      <w:r w:rsidR="00DD1FC4">
        <w:t xml:space="preserve"> de todas las carreras</w:t>
      </w:r>
      <w:r w:rsidR="00C43EC0">
        <w:t xml:space="preserve"> que han sido enviados recientemente por los profesores</w:t>
      </w:r>
      <w:r w:rsidR="00692CAD">
        <w:t>,</w:t>
      </w:r>
      <w:r w:rsidR="005D76A3">
        <w:t xml:space="preserve"> </w:t>
      </w:r>
      <w:r w:rsidR="00C43EC0">
        <w:t xml:space="preserve">que todavía no han sido revisados, junto al </w:t>
      </w:r>
      <w:r>
        <w:t xml:space="preserve"> </w:t>
      </w:r>
      <w:r w:rsidR="00C43EC0">
        <w:t>botón</w:t>
      </w:r>
      <w:r>
        <w:t xml:space="preserve"> </w:t>
      </w:r>
      <w:r w:rsidRPr="007F0FD5">
        <w:rPr>
          <w:b/>
        </w:rPr>
        <w:t>&lt;</w:t>
      </w:r>
      <w:r w:rsidR="00C43EC0">
        <w:rPr>
          <w:b/>
        </w:rPr>
        <w:t>Revisar Programa</w:t>
      </w:r>
      <w:r w:rsidRPr="007F0FD5">
        <w:rPr>
          <w:b/>
        </w:rPr>
        <w:t>&gt;</w:t>
      </w:r>
      <w:r w:rsidR="00560E65">
        <w:t>, el cual permitirá revisar el contenido del mismo</w:t>
      </w:r>
      <w:r w:rsidR="00C43EC0">
        <w:t>.</w:t>
      </w:r>
    </w:p>
    <w:p w:rsidR="00E75C30" w:rsidRDefault="00E75C30" w:rsidP="00251EF8">
      <w:pPr>
        <w:pStyle w:val="PSI-Comentario"/>
      </w:pPr>
      <w:r>
        <w:rPr>
          <w:noProof/>
          <w:lang w:eastAsia="es-AR"/>
        </w:rPr>
        <w:drawing>
          <wp:inline distT="0" distB="0" distL="0" distR="0">
            <wp:extent cx="5400040" cy="2392802"/>
            <wp:effectExtent l="19050" t="0" r="0" b="0"/>
            <wp:docPr id="23" name="Imagen 1" descr="C:\xampp\htdocs\vaspa\Construcción\Screenshots CU\Empleado SA\CU Revis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Revisar Programa\1.png"/>
                    <pic:cNvPicPr>
                      <a:picLocks noChangeAspect="1" noChangeArrowheads="1"/>
                    </pic:cNvPicPr>
                  </pic:nvPicPr>
                  <pic:blipFill>
                    <a:blip r:embed="rId43" cstate="print"/>
                    <a:srcRect/>
                    <a:stretch>
                      <a:fillRect/>
                    </a:stretch>
                  </pic:blipFill>
                  <pic:spPr bwMode="auto">
                    <a:xfrm>
                      <a:off x="0" y="0"/>
                      <a:ext cx="5400040" cy="2392802"/>
                    </a:xfrm>
                    <a:prstGeom prst="rect">
                      <a:avLst/>
                    </a:prstGeom>
                    <a:noFill/>
                    <a:ln w="9525">
                      <a:noFill/>
                      <a:miter lim="800000"/>
                      <a:headEnd/>
                      <a:tailEnd/>
                    </a:ln>
                  </pic:spPr>
                </pic:pic>
              </a:graphicData>
            </a:graphic>
          </wp:inline>
        </w:drawing>
      </w:r>
    </w:p>
    <w:p w:rsidR="00251EF8" w:rsidRDefault="00251EF8" w:rsidP="00251EF8">
      <w:pPr>
        <w:pStyle w:val="PSI-Comentario"/>
      </w:pPr>
    </w:p>
    <w:p w:rsidR="00562AA9" w:rsidRDefault="00562AA9" w:rsidP="00AF7391">
      <w:pPr>
        <w:pStyle w:val="PSI-Normal"/>
      </w:pPr>
      <w:r>
        <w:t xml:space="preserve">A continuación presionaremos el botón </w:t>
      </w:r>
      <w:r w:rsidRPr="0009185D">
        <w:rPr>
          <w:b/>
        </w:rPr>
        <w:t>&lt;Revisar Programa&gt;</w:t>
      </w:r>
      <w:r>
        <w:rPr>
          <w:b/>
        </w:rPr>
        <w:t xml:space="preserve"> </w:t>
      </w:r>
      <w:r>
        <w:t>para revisar cada una de las secciones que componen el programa, en formato .pdf</w:t>
      </w:r>
    </w:p>
    <w:p w:rsidR="0009185D" w:rsidRDefault="0009185D" w:rsidP="00AF7391">
      <w:pPr>
        <w:pStyle w:val="PSI-Normal"/>
      </w:pPr>
      <w:r w:rsidRPr="0009185D">
        <w:rPr>
          <w:noProof/>
          <w:lang w:eastAsia="es-AR"/>
        </w:rPr>
        <w:drawing>
          <wp:inline distT="0" distB="0" distL="0" distR="0">
            <wp:extent cx="5400040" cy="470478"/>
            <wp:effectExtent l="19050" t="0" r="0" b="0"/>
            <wp:docPr id="83" name="Imagen 7" descr="C:\xampp\htdocs\vaspa\Construcción\Screenshots CU\Empleado SA\CU Revis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Revisar Programa\2.png"/>
                    <pic:cNvPicPr>
                      <a:picLocks noChangeAspect="1" noChangeArrowheads="1"/>
                    </pic:cNvPicPr>
                  </pic:nvPicPr>
                  <pic:blipFill>
                    <a:blip r:embed="rId44" cstate="print"/>
                    <a:srcRect/>
                    <a:stretch>
                      <a:fillRect/>
                    </a:stretch>
                  </pic:blipFill>
                  <pic:spPr bwMode="auto">
                    <a:xfrm>
                      <a:off x="0" y="0"/>
                      <a:ext cx="5400040" cy="470478"/>
                    </a:xfrm>
                    <a:prstGeom prst="rect">
                      <a:avLst/>
                    </a:prstGeom>
                    <a:noFill/>
                    <a:ln w="9525">
                      <a:noFill/>
                      <a:miter lim="800000"/>
                      <a:headEnd/>
                      <a:tailEnd/>
                    </a:ln>
                  </pic:spPr>
                </pic:pic>
              </a:graphicData>
            </a:graphic>
          </wp:inline>
        </w:drawing>
      </w:r>
    </w:p>
    <w:p w:rsidR="00AA78EA" w:rsidRDefault="00562AA9" w:rsidP="00AF7391">
      <w:pPr>
        <w:pStyle w:val="PSI-Normal"/>
      </w:pPr>
      <w:r>
        <w:t>C</w:t>
      </w:r>
      <w:r w:rsidR="0009185D">
        <w:t>omo se muestra en la siguiente imagen.</w:t>
      </w:r>
    </w:p>
    <w:p w:rsidR="0009185D" w:rsidRDefault="0009185D" w:rsidP="00AF7391">
      <w:pPr>
        <w:pStyle w:val="PSI-Normal"/>
      </w:pPr>
      <w:r>
        <w:rPr>
          <w:noProof/>
          <w:lang w:eastAsia="es-AR"/>
        </w:rPr>
        <w:lastRenderedPageBreak/>
        <w:drawing>
          <wp:inline distT="0" distB="0" distL="0" distR="0">
            <wp:extent cx="5400040" cy="3975452"/>
            <wp:effectExtent l="19050" t="0" r="0" b="0"/>
            <wp:docPr id="76" name="Imagen 8" descr="C:\xampp\htdocs\vaspa\Construcción\Screenshots CU\Empleado SA\CU Revis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Revisar Programa\3.png"/>
                    <pic:cNvPicPr>
                      <a:picLocks noChangeAspect="1" noChangeArrowheads="1"/>
                    </pic:cNvPicPr>
                  </pic:nvPicPr>
                  <pic:blipFill>
                    <a:blip r:embed="rId45" cstate="print"/>
                    <a:srcRect/>
                    <a:stretch>
                      <a:fillRect/>
                    </a:stretch>
                  </pic:blipFill>
                  <pic:spPr bwMode="auto">
                    <a:xfrm>
                      <a:off x="0" y="0"/>
                      <a:ext cx="5400040" cy="3975452"/>
                    </a:xfrm>
                    <a:prstGeom prst="rect">
                      <a:avLst/>
                    </a:prstGeom>
                    <a:noFill/>
                    <a:ln w="9525">
                      <a:noFill/>
                      <a:miter lim="800000"/>
                      <a:headEnd/>
                      <a:tailEnd/>
                    </a:ln>
                  </pic:spPr>
                </pic:pic>
              </a:graphicData>
            </a:graphic>
          </wp:inline>
        </w:drawing>
      </w:r>
    </w:p>
    <w:p w:rsidR="0009185D" w:rsidRDefault="0009185D" w:rsidP="0009185D">
      <w:pPr>
        <w:rPr>
          <w:lang w:val="es-AR"/>
        </w:rPr>
      </w:pPr>
    </w:p>
    <w:p w:rsidR="003D226B" w:rsidRDefault="00B7781F" w:rsidP="00AF7391">
      <w:pPr>
        <w:pStyle w:val="PSI-Normal"/>
      </w:pPr>
      <w:r>
        <w:t xml:space="preserve">Una vez que hemos revisado las secciones correspondientes, podremos notificarle al profesor que su programa se encuentra aprobado o desaprobado. </w:t>
      </w:r>
    </w:p>
    <w:p w:rsidR="0009185D" w:rsidRDefault="00B7781F" w:rsidP="00AF7391">
      <w:pPr>
        <w:pStyle w:val="PSI-Normal"/>
      </w:pPr>
      <w:r>
        <w:t xml:space="preserve">Para esto presionaremos el botón </w:t>
      </w:r>
      <w:r w:rsidRPr="00B7781F">
        <w:rPr>
          <w:b/>
        </w:rPr>
        <w:t>&lt;Aprobar Programa&gt;</w:t>
      </w:r>
      <w:r>
        <w:t xml:space="preserve">, donde se nos mostrará una ventana de diálogo pidiéndonos confirmar nuestra aprobación. Hagamos clic sobre el botón </w:t>
      </w:r>
      <w:r w:rsidRPr="00487F57">
        <w:rPr>
          <w:b/>
        </w:rPr>
        <w:t>&lt;</w:t>
      </w:r>
      <w:r>
        <w:rPr>
          <w:b/>
        </w:rPr>
        <w:t>Si aprobar Programa</w:t>
      </w:r>
      <w:r w:rsidRPr="00487F57">
        <w:rPr>
          <w:b/>
        </w:rPr>
        <w:t>&gt;</w:t>
      </w:r>
      <w:r>
        <w:t xml:space="preserve"> para aprobarlo o sobre </w:t>
      </w:r>
      <w:r w:rsidRPr="00487F57">
        <w:rPr>
          <w:b/>
        </w:rPr>
        <w:t>&lt;</w:t>
      </w:r>
      <w:r>
        <w:rPr>
          <w:b/>
        </w:rPr>
        <w:t>No estoy seguro</w:t>
      </w:r>
      <w:r w:rsidRPr="00487F57">
        <w:rPr>
          <w:b/>
        </w:rPr>
        <w:t>&gt;</w:t>
      </w:r>
      <w:r>
        <w:t xml:space="preserve"> para anular la operación.</w:t>
      </w:r>
    </w:p>
    <w:p w:rsidR="000E435B" w:rsidRDefault="000E435B" w:rsidP="00AF7391">
      <w:pPr>
        <w:pStyle w:val="PSI-Normal"/>
      </w:pPr>
      <w:r>
        <w:rPr>
          <w:noProof/>
          <w:lang w:eastAsia="es-AR"/>
        </w:rPr>
        <w:drawing>
          <wp:inline distT="0" distB="0" distL="0" distR="0">
            <wp:extent cx="5400040" cy="2495223"/>
            <wp:effectExtent l="19050" t="0" r="0" b="0"/>
            <wp:docPr id="85" name="Imagen 9" descr="C:\xampp\htdocs\vaspa\Construcción\Screenshots CU\Empleado SA\CU Revis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Revisar Programa\5.png"/>
                    <pic:cNvPicPr>
                      <a:picLocks noChangeAspect="1" noChangeArrowheads="1"/>
                    </pic:cNvPicPr>
                  </pic:nvPicPr>
                  <pic:blipFill>
                    <a:blip r:embed="rId46" cstate="print"/>
                    <a:srcRect/>
                    <a:stretch>
                      <a:fillRect/>
                    </a:stretch>
                  </pic:blipFill>
                  <pic:spPr bwMode="auto">
                    <a:xfrm>
                      <a:off x="0" y="0"/>
                      <a:ext cx="5400040" cy="2495223"/>
                    </a:xfrm>
                    <a:prstGeom prst="rect">
                      <a:avLst/>
                    </a:prstGeom>
                    <a:noFill/>
                    <a:ln w="9525">
                      <a:noFill/>
                      <a:miter lim="800000"/>
                      <a:headEnd/>
                      <a:tailEnd/>
                    </a:ln>
                  </pic:spPr>
                </pic:pic>
              </a:graphicData>
            </a:graphic>
          </wp:inline>
        </w:drawing>
      </w:r>
    </w:p>
    <w:p w:rsidR="003D226B" w:rsidRDefault="003D226B" w:rsidP="00AF7391">
      <w:pPr>
        <w:pStyle w:val="PSI-Normal"/>
      </w:pPr>
    </w:p>
    <w:p w:rsidR="00595019" w:rsidRDefault="00A4239D" w:rsidP="00AF7391">
      <w:pPr>
        <w:pStyle w:val="PSI-Normal"/>
      </w:pPr>
      <w:r>
        <w:lastRenderedPageBreak/>
        <w:t xml:space="preserve">En caso contrario, </w:t>
      </w:r>
      <w:r w:rsidR="000E435B">
        <w:t xml:space="preserve">presionaremos el botón </w:t>
      </w:r>
      <w:r w:rsidR="000E435B" w:rsidRPr="000E435B">
        <w:rPr>
          <w:b/>
        </w:rPr>
        <w:t>&lt;Desaprobar Programa&gt;</w:t>
      </w:r>
      <w:r w:rsidR="000E435B">
        <w:t xml:space="preserve">, donde se nos mostrará una ventana de diálogo pidiéndonos introducir un comentario sobre el/ los motivos por los cuales el programa es desaprobado </w:t>
      </w:r>
      <w:r w:rsidR="00595019">
        <w:t xml:space="preserve">y </w:t>
      </w:r>
      <w:r w:rsidR="000E435B">
        <w:t>confirmar nuestra desaprobación.</w:t>
      </w:r>
      <w:r w:rsidR="00595019">
        <w:t xml:space="preserve"> Hagamos clic sobre el botón </w:t>
      </w:r>
      <w:r w:rsidR="00595019" w:rsidRPr="00487F57">
        <w:rPr>
          <w:b/>
        </w:rPr>
        <w:t>&lt;</w:t>
      </w:r>
      <w:r w:rsidR="00595019">
        <w:rPr>
          <w:b/>
        </w:rPr>
        <w:t>Si y Enviar Comentario</w:t>
      </w:r>
      <w:r w:rsidR="00595019" w:rsidRPr="00487F57">
        <w:rPr>
          <w:b/>
        </w:rPr>
        <w:t>&gt;</w:t>
      </w:r>
      <w:r w:rsidR="00595019">
        <w:t xml:space="preserve"> para desaprobarlo o sobre </w:t>
      </w:r>
      <w:r w:rsidR="00595019" w:rsidRPr="00487F57">
        <w:rPr>
          <w:b/>
        </w:rPr>
        <w:t>&lt;</w:t>
      </w:r>
      <w:r w:rsidR="00595019">
        <w:rPr>
          <w:b/>
        </w:rPr>
        <w:t>No estoy seguro</w:t>
      </w:r>
      <w:r w:rsidR="00595019" w:rsidRPr="00487F57">
        <w:rPr>
          <w:b/>
        </w:rPr>
        <w:t>&gt;</w:t>
      </w:r>
      <w:r w:rsidR="00595019">
        <w:t xml:space="preserve"> para anular la operación.</w:t>
      </w:r>
    </w:p>
    <w:p w:rsidR="00595019" w:rsidRDefault="00595019" w:rsidP="00AF7391">
      <w:pPr>
        <w:pStyle w:val="PSI-Normal"/>
      </w:pPr>
      <w:r>
        <w:rPr>
          <w:noProof/>
          <w:lang w:eastAsia="es-AR"/>
        </w:rPr>
        <w:drawing>
          <wp:inline distT="0" distB="0" distL="0" distR="0">
            <wp:extent cx="5400040" cy="2540627"/>
            <wp:effectExtent l="19050" t="0" r="0" b="0"/>
            <wp:docPr id="88" name="Imagen 10" descr="C:\xampp\htdocs\vaspa\Construcción\Screenshots CU\Empleado SA\CU Revis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visar Programa\6.png"/>
                    <pic:cNvPicPr>
                      <a:picLocks noChangeAspect="1" noChangeArrowheads="1"/>
                    </pic:cNvPicPr>
                  </pic:nvPicPr>
                  <pic:blipFill>
                    <a:blip r:embed="rId47" cstate="print"/>
                    <a:srcRect/>
                    <a:stretch>
                      <a:fillRect/>
                    </a:stretch>
                  </pic:blipFill>
                  <pic:spPr bwMode="auto">
                    <a:xfrm>
                      <a:off x="0" y="0"/>
                      <a:ext cx="5400040" cy="2540627"/>
                    </a:xfrm>
                    <a:prstGeom prst="rect">
                      <a:avLst/>
                    </a:prstGeom>
                    <a:noFill/>
                    <a:ln w="9525">
                      <a:noFill/>
                      <a:miter lim="800000"/>
                      <a:headEnd/>
                      <a:tailEnd/>
                    </a:ln>
                  </pic:spPr>
                </pic:pic>
              </a:graphicData>
            </a:graphic>
          </wp:inline>
        </w:drawing>
      </w:r>
    </w:p>
    <w:p w:rsidR="00AA78EA" w:rsidRDefault="00AA78EA" w:rsidP="00AF7391">
      <w:pPr>
        <w:pStyle w:val="PSI-Normal"/>
      </w:pPr>
    </w:p>
    <w:p w:rsidR="00AA78EA" w:rsidRPr="0033655A" w:rsidRDefault="00AA78EA" w:rsidP="00AF7391">
      <w:pPr>
        <w:pStyle w:val="PSI-Normal"/>
      </w:pPr>
      <w:r>
        <w:t xml:space="preserve">Además se muestra el botón </w:t>
      </w:r>
      <w:r w:rsidRPr="0033655A">
        <w:rPr>
          <w:b/>
        </w:rPr>
        <w:t xml:space="preserve">&lt;Volver </w:t>
      </w:r>
      <w:r>
        <w:rPr>
          <w:b/>
        </w:rPr>
        <w:t>a Programas</w:t>
      </w:r>
      <w:r w:rsidRPr="0033655A">
        <w:rPr>
          <w:b/>
        </w:rPr>
        <w:t>&gt;</w:t>
      </w:r>
      <w:r>
        <w:t>, el cual nos permitirá regresar a la pantalla anterior Revisar Programa.</w:t>
      </w:r>
    </w:p>
    <w:p w:rsidR="000E435B" w:rsidRDefault="000E435B" w:rsidP="00AF7391">
      <w:pPr>
        <w:pStyle w:val="PSI-Normal"/>
      </w:pPr>
    </w:p>
    <w:p w:rsidR="0064212D" w:rsidRDefault="0026678C" w:rsidP="0064212D">
      <w:pPr>
        <w:pStyle w:val="PSI-Normal"/>
      </w:pPr>
      <w:r>
        <w:t>También</w:t>
      </w:r>
      <w:r w:rsidR="005D76A3">
        <w:t xml:space="preserve"> podr</w:t>
      </w:r>
      <w:r w:rsidR="00165A88">
        <w:t>emos</w:t>
      </w:r>
      <w:r w:rsidR="005D76A3">
        <w:t xml:space="preserve"> revisar </w:t>
      </w:r>
      <w:r>
        <w:t xml:space="preserve">solamente </w:t>
      </w:r>
      <w:r w:rsidR="005D76A3">
        <w:t>los programas d</w:t>
      </w:r>
      <w:r w:rsidR="00E75C30">
        <w:t>e una determinada carrera</w:t>
      </w:r>
      <w:r w:rsidR="005D76A3">
        <w:t xml:space="preserve"> seleccionad</w:t>
      </w:r>
      <w:r w:rsidR="00E75C30">
        <w:t>a</w:t>
      </w:r>
      <w:r>
        <w:t xml:space="preserve"> como se muestra en la siguiente imagen</w:t>
      </w:r>
      <w:r w:rsidR="00165A88">
        <w:t>, d</w:t>
      </w:r>
      <w:r>
        <w:t>onde tend</w:t>
      </w:r>
      <w:r w:rsidR="00165A88">
        <w:t>remos</w:t>
      </w:r>
      <w:r>
        <w:t xml:space="preserve"> organizados cada uno</w:t>
      </w:r>
      <w:r w:rsidR="00165A88">
        <w:t>, mediante solapas,</w:t>
      </w:r>
      <w:r>
        <w:t xml:space="preserve"> en base al estado en el que se encuentre (</w:t>
      </w:r>
      <w:r w:rsidR="00165A88">
        <w:t>No revisado/No calificado, Aprobado, Desaprobado</w:t>
      </w:r>
      <w:r>
        <w:t>)</w:t>
      </w:r>
      <w:r w:rsidR="002714B2">
        <w:t xml:space="preserve"> </w:t>
      </w:r>
      <w:r w:rsidR="0064212D">
        <w:t>como se ha explicado al inicio de esta sección.</w:t>
      </w:r>
    </w:p>
    <w:p w:rsidR="0026678C" w:rsidRDefault="0026678C" w:rsidP="00AF7391">
      <w:pPr>
        <w:pStyle w:val="PSI-Normal"/>
      </w:pPr>
    </w:p>
    <w:p w:rsidR="0026678C" w:rsidRDefault="00E75C30" w:rsidP="00AF7391">
      <w:pPr>
        <w:pStyle w:val="PSI-Normal"/>
      </w:pPr>
      <w:r>
        <w:rPr>
          <w:noProof/>
          <w:lang w:eastAsia="es-AR"/>
        </w:rPr>
        <w:lastRenderedPageBreak/>
        <w:drawing>
          <wp:inline distT="0" distB="0" distL="0" distR="0">
            <wp:extent cx="5400040" cy="2558176"/>
            <wp:effectExtent l="19050" t="0" r="0" b="0"/>
            <wp:docPr id="24" name="Imagen 2" descr="C:\xampp\htdocs\vaspa\Construcción\Screenshots CU\Empleado SA\CU Revis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Revisar Programa\4.png"/>
                    <pic:cNvPicPr>
                      <a:picLocks noChangeAspect="1" noChangeArrowheads="1"/>
                    </pic:cNvPicPr>
                  </pic:nvPicPr>
                  <pic:blipFill>
                    <a:blip r:embed="rId48" cstate="print"/>
                    <a:srcRect/>
                    <a:stretch>
                      <a:fillRect/>
                    </a:stretch>
                  </pic:blipFill>
                  <pic:spPr bwMode="auto">
                    <a:xfrm>
                      <a:off x="0" y="0"/>
                      <a:ext cx="5400040" cy="2558176"/>
                    </a:xfrm>
                    <a:prstGeom prst="rect">
                      <a:avLst/>
                    </a:prstGeom>
                    <a:noFill/>
                    <a:ln w="9525">
                      <a:noFill/>
                      <a:miter lim="800000"/>
                      <a:headEnd/>
                      <a:tailEnd/>
                    </a:ln>
                  </pic:spPr>
                </pic:pic>
              </a:graphicData>
            </a:graphic>
          </wp:inline>
        </w:drawing>
      </w:r>
    </w:p>
    <w:p w:rsidR="0064212D" w:rsidRDefault="0064212D" w:rsidP="00AF7391">
      <w:pPr>
        <w:pStyle w:val="PSI-Normal"/>
      </w:pPr>
      <w:r>
        <w:rPr>
          <w:noProof/>
          <w:lang w:eastAsia="es-AR"/>
        </w:rPr>
        <w:drawing>
          <wp:inline distT="0" distB="0" distL="0" distR="0">
            <wp:extent cx="5400040" cy="2107211"/>
            <wp:effectExtent l="19050" t="0" r="0" b="0"/>
            <wp:docPr id="25" name="Imagen 3" descr="C:\xampp\htdocs\vaspa\Construcción\Screenshots CU\Empleado SA\CU Revis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Revisar Programa\7.png"/>
                    <pic:cNvPicPr>
                      <a:picLocks noChangeAspect="1" noChangeArrowheads="1"/>
                    </pic:cNvPicPr>
                  </pic:nvPicPr>
                  <pic:blipFill>
                    <a:blip r:embed="rId49" cstate="print"/>
                    <a:srcRect/>
                    <a:stretch>
                      <a:fillRect/>
                    </a:stretch>
                  </pic:blipFill>
                  <pic:spPr bwMode="auto">
                    <a:xfrm>
                      <a:off x="0" y="0"/>
                      <a:ext cx="5400040" cy="2107211"/>
                    </a:xfrm>
                    <a:prstGeom prst="rect">
                      <a:avLst/>
                    </a:prstGeom>
                    <a:noFill/>
                    <a:ln w="9525">
                      <a:noFill/>
                      <a:miter lim="800000"/>
                      <a:headEnd/>
                      <a:tailEnd/>
                    </a:ln>
                  </pic:spPr>
                </pic:pic>
              </a:graphicData>
            </a:graphic>
          </wp:inline>
        </w:drawing>
      </w:r>
    </w:p>
    <w:p w:rsidR="0064212D" w:rsidRDefault="0064212D" w:rsidP="00AF7391">
      <w:pPr>
        <w:pStyle w:val="PSI-Normal"/>
      </w:pPr>
    </w:p>
    <w:p w:rsidR="0064212D" w:rsidRPr="0009185D" w:rsidRDefault="0064212D" w:rsidP="00AF7391">
      <w:pPr>
        <w:pStyle w:val="PSI-Normal"/>
      </w:pPr>
      <w:r>
        <w:rPr>
          <w:noProof/>
          <w:lang w:eastAsia="es-AR"/>
        </w:rPr>
        <w:drawing>
          <wp:inline distT="0" distB="0" distL="0" distR="0">
            <wp:extent cx="5400040" cy="2084140"/>
            <wp:effectExtent l="19050" t="0" r="0" b="0"/>
            <wp:docPr id="249" name="Imagen 4" descr="C:\xampp\htdocs\vaspa\Construcción\Screenshots CU\Empleado SA\CU Revisar Program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Revisar Programa\8.png"/>
                    <pic:cNvPicPr>
                      <a:picLocks noChangeAspect="1" noChangeArrowheads="1"/>
                    </pic:cNvPicPr>
                  </pic:nvPicPr>
                  <pic:blipFill>
                    <a:blip r:embed="rId50" cstate="print"/>
                    <a:srcRect/>
                    <a:stretch>
                      <a:fillRect/>
                    </a:stretch>
                  </pic:blipFill>
                  <pic:spPr bwMode="auto">
                    <a:xfrm>
                      <a:off x="0" y="0"/>
                      <a:ext cx="5400040" cy="2084140"/>
                    </a:xfrm>
                    <a:prstGeom prst="rect">
                      <a:avLst/>
                    </a:prstGeom>
                    <a:noFill/>
                    <a:ln w="9525">
                      <a:noFill/>
                      <a:miter lim="800000"/>
                      <a:headEnd/>
                      <a:tailEnd/>
                    </a:ln>
                  </pic:spPr>
                </pic:pic>
              </a:graphicData>
            </a:graphic>
          </wp:inline>
        </w:drawing>
      </w:r>
    </w:p>
    <w:p w:rsidR="003A63DE" w:rsidRDefault="003A63DE" w:rsidP="008A4439">
      <w:pPr>
        <w:pStyle w:val="PSI-Ttulo2"/>
      </w:pPr>
    </w:p>
    <w:p w:rsidR="008A4439" w:rsidRDefault="008A4439" w:rsidP="008A4439">
      <w:pPr>
        <w:pStyle w:val="PSI-Ttulo2"/>
      </w:pPr>
      <w:bookmarkStart w:id="17" w:name="_Toc52471152"/>
      <w:r>
        <w:t>Informe Gerencial de Programas</w:t>
      </w:r>
      <w:bookmarkEnd w:id="17"/>
    </w:p>
    <w:p w:rsidR="00463F7B" w:rsidRDefault="00463F7B" w:rsidP="00463F7B">
      <w:pPr>
        <w:pStyle w:val="PSI-Normal"/>
      </w:pPr>
      <w:r>
        <w:t>Para acceder a este módulo, nos dirigiremos al menú principal y una vez ubicados en el mismo debemos ir al menú Gestionar Programas -&gt; Informe Gerencial de Programas, como se ilustra en la siguiente imagen.</w:t>
      </w:r>
    </w:p>
    <w:p w:rsidR="00463F7B" w:rsidRDefault="00463F7B" w:rsidP="00463F7B">
      <w:pPr>
        <w:pStyle w:val="PSI-Normal"/>
      </w:pPr>
      <w:r>
        <w:rPr>
          <w:noProof/>
          <w:lang w:eastAsia="es-AR"/>
        </w:rPr>
        <w:drawing>
          <wp:inline distT="0" distB="0" distL="0" distR="0">
            <wp:extent cx="5400040" cy="1156730"/>
            <wp:effectExtent l="19050" t="0" r="0" b="0"/>
            <wp:docPr id="177" name="Imagen 7"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navbar 1.png"/>
                    <pic:cNvPicPr>
                      <a:picLocks noChangeAspect="1" noChangeArrowheads="1"/>
                    </pic:cNvPicPr>
                  </pic:nvPicPr>
                  <pic:blipFill>
                    <a:blip r:embed="rId36"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8A4439" w:rsidRDefault="008A4439" w:rsidP="00463F7B">
      <w:pPr>
        <w:pStyle w:val="PSI-Normal"/>
      </w:pPr>
    </w:p>
    <w:p w:rsidR="00D16ECF" w:rsidRDefault="00D16ECF" w:rsidP="00D16ECF">
      <w:pPr>
        <w:pStyle w:val="PSI-Normal"/>
      </w:pPr>
      <w:r>
        <w:t>A continuación se mostrará la pantalla Informe Gerencial de Programas, la cual contiene dos solapas</w:t>
      </w:r>
      <w:r w:rsidR="0010309F">
        <w:t xml:space="preserve"> que nos permitirán generar el informe gerencial por Carrera o bien por Profesor Responsable.</w:t>
      </w:r>
      <w:r w:rsidR="00B30D6B">
        <w:t xml:space="preserve"> Por defecto se muestra la solapa "Por Carrera".</w:t>
      </w:r>
    </w:p>
    <w:p w:rsidR="0010309F" w:rsidRDefault="00B30D6B" w:rsidP="00D16ECF">
      <w:pPr>
        <w:pStyle w:val="PSI-Normal"/>
      </w:pPr>
      <w:r>
        <w:rPr>
          <w:noProof/>
          <w:lang w:eastAsia="es-AR"/>
        </w:rPr>
        <w:drawing>
          <wp:inline distT="0" distB="0" distL="0" distR="0">
            <wp:extent cx="5400040" cy="1739905"/>
            <wp:effectExtent l="19050" t="0" r="0" b="0"/>
            <wp:docPr id="250" name="Imagen 5" descr="C:\xampp\htdocs\vaspa\Construcción\Screenshots CU\Empleado SA\CU Generar Informe Gerenc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Generar Informe Gerencial\1.png"/>
                    <pic:cNvPicPr>
                      <a:picLocks noChangeAspect="1" noChangeArrowheads="1"/>
                    </pic:cNvPicPr>
                  </pic:nvPicPr>
                  <pic:blipFill>
                    <a:blip r:embed="rId51" cstate="print"/>
                    <a:srcRect/>
                    <a:stretch>
                      <a:fillRect/>
                    </a:stretch>
                  </pic:blipFill>
                  <pic:spPr bwMode="auto">
                    <a:xfrm>
                      <a:off x="0" y="0"/>
                      <a:ext cx="5400040" cy="1739905"/>
                    </a:xfrm>
                    <a:prstGeom prst="rect">
                      <a:avLst/>
                    </a:prstGeom>
                    <a:noFill/>
                    <a:ln w="9525">
                      <a:noFill/>
                      <a:miter lim="800000"/>
                      <a:headEnd/>
                      <a:tailEnd/>
                    </a:ln>
                  </pic:spPr>
                </pic:pic>
              </a:graphicData>
            </a:graphic>
          </wp:inline>
        </w:drawing>
      </w:r>
    </w:p>
    <w:p w:rsidR="00B30D6B" w:rsidRDefault="00B30D6B" w:rsidP="00D16ECF">
      <w:pPr>
        <w:pStyle w:val="PSI-Normal"/>
      </w:pPr>
    </w:p>
    <w:p w:rsidR="00C005D3" w:rsidRDefault="0010309F" w:rsidP="0010309F">
      <w:pPr>
        <w:pStyle w:val="PSI-Ttulo4"/>
      </w:pPr>
      <w:r>
        <w:t>Informe gerencial por Carrera</w:t>
      </w:r>
    </w:p>
    <w:p w:rsidR="00C005D3" w:rsidRDefault="00C005D3" w:rsidP="00C005D3">
      <w:pPr>
        <w:pStyle w:val="PSI-Normal"/>
      </w:pPr>
      <w:r>
        <w:t xml:space="preserve">Si seleccionó la solapa "Por Carrera", a continuación seleccione una carrera y un año que usted desee. </w:t>
      </w:r>
    </w:p>
    <w:p w:rsidR="00C005D3" w:rsidRPr="00C005D3" w:rsidRDefault="00C005D3" w:rsidP="0010309F">
      <w:pPr>
        <w:pStyle w:val="PSI-Ttulo4"/>
        <w:rPr>
          <w:lang w:val="es-AR"/>
        </w:rPr>
      </w:pPr>
    </w:p>
    <w:p w:rsidR="00C005D3" w:rsidRDefault="00C005D3" w:rsidP="0010309F">
      <w:pPr>
        <w:pStyle w:val="PSI-Ttulo4"/>
      </w:pPr>
      <w:r>
        <w:rPr>
          <w:noProof/>
          <w:lang w:val="es-AR" w:eastAsia="es-AR"/>
        </w:rPr>
        <w:drawing>
          <wp:inline distT="0" distB="0" distL="0" distR="0">
            <wp:extent cx="5400040" cy="1739905"/>
            <wp:effectExtent l="19050" t="0" r="0" b="0"/>
            <wp:docPr id="252" name="Imagen 7" descr="C:\xampp\htdocs\vaspa\Construcción\Screenshots CU\Empleado SA\CU Generar Informe Gerenc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nerar Informe Gerencial\1.png"/>
                    <pic:cNvPicPr>
                      <a:picLocks noChangeAspect="1" noChangeArrowheads="1"/>
                    </pic:cNvPicPr>
                  </pic:nvPicPr>
                  <pic:blipFill>
                    <a:blip r:embed="rId51" cstate="print"/>
                    <a:srcRect/>
                    <a:stretch>
                      <a:fillRect/>
                    </a:stretch>
                  </pic:blipFill>
                  <pic:spPr bwMode="auto">
                    <a:xfrm>
                      <a:off x="0" y="0"/>
                      <a:ext cx="5400040" cy="1739905"/>
                    </a:xfrm>
                    <a:prstGeom prst="rect">
                      <a:avLst/>
                    </a:prstGeom>
                    <a:noFill/>
                    <a:ln w="9525">
                      <a:noFill/>
                      <a:miter lim="800000"/>
                      <a:headEnd/>
                      <a:tailEnd/>
                    </a:ln>
                  </pic:spPr>
                </pic:pic>
              </a:graphicData>
            </a:graphic>
          </wp:inline>
        </w:drawing>
      </w:r>
    </w:p>
    <w:p w:rsidR="00C005D3" w:rsidRDefault="00C005D3" w:rsidP="00C005D3">
      <w:pPr>
        <w:pStyle w:val="PSI-Normal"/>
      </w:pPr>
    </w:p>
    <w:p w:rsidR="006524AA" w:rsidRPr="00C005D3" w:rsidRDefault="00C005D3" w:rsidP="006524AA">
      <w:pPr>
        <w:pStyle w:val="PSI-Normal"/>
      </w:pPr>
      <w:r>
        <w:t xml:space="preserve">A continuación se le presentarán las asignaturas y la disponibilidad del programa .pdf para la comunidad universitaria, junto a dos botones </w:t>
      </w:r>
      <w:r w:rsidRPr="00B30D6B">
        <w:rPr>
          <w:b/>
        </w:rPr>
        <w:t>&lt;Excel&gt;</w:t>
      </w:r>
      <w:r>
        <w:t xml:space="preserve"> y</w:t>
      </w:r>
      <w:r w:rsidRPr="00B30D6B">
        <w:rPr>
          <w:b/>
        </w:rPr>
        <w:t xml:space="preserve"> &lt;PDF&gt;</w:t>
      </w:r>
      <w:r>
        <w:t xml:space="preserve"> </w:t>
      </w:r>
      <w:r w:rsidR="006524AA">
        <w:t>que le permitirán exportar el informe en distintos formatos</w:t>
      </w:r>
      <w:r w:rsidR="006601CD">
        <w:t xml:space="preserve"> y el botón </w:t>
      </w:r>
      <w:r w:rsidR="006601CD" w:rsidRPr="006601CD">
        <w:rPr>
          <w:b/>
        </w:rPr>
        <w:t>&lt;Ver Gráfico&gt;</w:t>
      </w:r>
      <w:r w:rsidR="006601CD">
        <w:t xml:space="preserve"> que le permitirá ver la información resumida mediante un gráfico estadístico</w:t>
      </w:r>
      <w:r w:rsidR="006524AA">
        <w:t xml:space="preserve">. </w:t>
      </w:r>
    </w:p>
    <w:p w:rsidR="008A4439" w:rsidRDefault="002D032B" w:rsidP="00AF7391">
      <w:pPr>
        <w:pStyle w:val="PSI-Normal"/>
      </w:pPr>
      <w:r>
        <w:rPr>
          <w:noProof/>
          <w:lang w:eastAsia="es-AR"/>
        </w:rPr>
        <w:drawing>
          <wp:inline distT="0" distB="0" distL="0" distR="0">
            <wp:extent cx="5400040" cy="3949283"/>
            <wp:effectExtent l="19050" t="0" r="0" b="0"/>
            <wp:docPr id="44" name="Imagen 9" descr="C:\xampp\htdocs\vaspa\Construcción\Screenshots CU\Empleado SA\CU Generar Informe Gerenc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Generar Informe Gerencial\2.png"/>
                    <pic:cNvPicPr>
                      <a:picLocks noChangeAspect="1" noChangeArrowheads="1"/>
                    </pic:cNvPicPr>
                  </pic:nvPicPr>
                  <pic:blipFill>
                    <a:blip r:embed="rId52" cstate="print"/>
                    <a:srcRect/>
                    <a:stretch>
                      <a:fillRect/>
                    </a:stretch>
                  </pic:blipFill>
                  <pic:spPr bwMode="auto">
                    <a:xfrm>
                      <a:off x="0" y="0"/>
                      <a:ext cx="5400040" cy="3949283"/>
                    </a:xfrm>
                    <a:prstGeom prst="rect">
                      <a:avLst/>
                    </a:prstGeom>
                    <a:noFill/>
                    <a:ln w="9525">
                      <a:noFill/>
                      <a:miter lim="800000"/>
                      <a:headEnd/>
                      <a:tailEnd/>
                    </a:ln>
                  </pic:spPr>
                </pic:pic>
              </a:graphicData>
            </a:graphic>
          </wp:inline>
        </w:drawing>
      </w:r>
    </w:p>
    <w:p w:rsidR="00C005D3" w:rsidRDefault="00C005D3" w:rsidP="00C005D3">
      <w:pPr>
        <w:pStyle w:val="PSI-Normal"/>
      </w:pPr>
      <w:r w:rsidRPr="002627B6">
        <w:rPr>
          <w:b/>
          <w:u w:val="single"/>
        </w:rPr>
        <w:t>Nota:</w:t>
      </w:r>
      <w:r>
        <w:t xml:space="preserve"> El color rojo indica que el programa en formato .pdf no se encuentra disponible.</w:t>
      </w:r>
    </w:p>
    <w:p w:rsidR="00C005D3" w:rsidRDefault="00C005D3" w:rsidP="00C005D3">
      <w:pPr>
        <w:pStyle w:val="PSI-Normal"/>
      </w:pPr>
      <w:r>
        <w:t xml:space="preserve">El color verde indica que el programa en formato .pdf se encuentra disponible. </w:t>
      </w:r>
    </w:p>
    <w:p w:rsidR="00C005D3" w:rsidRDefault="00C005D3" w:rsidP="00AF7391">
      <w:pPr>
        <w:pStyle w:val="PSI-Normal"/>
      </w:pPr>
    </w:p>
    <w:p w:rsidR="00D16ECF" w:rsidRDefault="00C005D3" w:rsidP="00AF7391">
      <w:pPr>
        <w:pStyle w:val="PSI-Normal"/>
      </w:pPr>
      <w:r>
        <w:lastRenderedPageBreak/>
        <w:t xml:space="preserve">Si presionamos el botón </w:t>
      </w:r>
      <w:r w:rsidRPr="00C005D3">
        <w:rPr>
          <w:b/>
        </w:rPr>
        <w:t>&lt;Excel&gt;</w:t>
      </w:r>
      <w:r>
        <w:t xml:space="preserve"> se exportará la información en una hoja de cálculo, como se muestra a continuación.</w:t>
      </w:r>
    </w:p>
    <w:p w:rsidR="00C005D3" w:rsidRDefault="00C005D3" w:rsidP="00AF7391">
      <w:pPr>
        <w:pStyle w:val="PSI-Normal"/>
      </w:pPr>
      <w:r>
        <w:rPr>
          <w:noProof/>
          <w:lang w:eastAsia="es-AR"/>
        </w:rPr>
        <w:drawing>
          <wp:inline distT="0" distB="0" distL="0" distR="0">
            <wp:extent cx="5400040" cy="1446758"/>
            <wp:effectExtent l="19050" t="0" r="0" b="0"/>
            <wp:docPr id="253" name="Imagen 8" descr="C:\xampp\htdocs\vaspa\Construcción\Screenshots CU\Empleado SA\CU Generar Informe Gerenci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nerar Informe Gerencial\5.png"/>
                    <pic:cNvPicPr>
                      <a:picLocks noChangeAspect="1" noChangeArrowheads="1"/>
                    </pic:cNvPicPr>
                  </pic:nvPicPr>
                  <pic:blipFill>
                    <a:blip r:embed="rId53" cstate="print"/>
                    <a:srcRect/>
                    <a:stretch>
                      <a:fillRect/>
                    </a:stretch>
                  </pic:blipFill>
                  <pic:spPr bwMode="auto">
                    <a:xfrm>
                      <a:off x="0" y="0"/>
                      <a:ext cx="5400040" cy="1446758"/>
                    </a:xfrm>
                    <a:prstGeom prst="rect">
                      <a:avLst/>
                    </a:prstGeom>
                    <a:noFill/>
                    <a:ln w="9525">
                      <a:noFill/>
                      <a:miter lim="800000"/>
                      <a:headEnd/>
                      <a:tailEnd/>
                    </a:ln>
                  </pic:spPr>
                </pic:pic>
              </a:graphicData>
            </a:graphic>
          </wp:inline>
        </w:drawing>
      </w:r>
    </w:p>
    <w:p w:rsidR="00C005D3" w:rsidRDefault="00C005D3" w:rsidP="00AF7391">
      <w:pPr>
        <w:pStyle w:val="PSI-Normal"/>
      </w:pPr>
    </w:p>
    <w:p w:rsidR="00C005D3" w:rsidRDefault="00C005D3" w:rsidP="00C005D3">
      <w:pPr>
        <w:pStyle w:val="PSI-Normal"/>
      </w:pPr>
      <w:r>
        <w:t xml:space="preserve">Si presionamos el botón </w:t>
      </w:r>
      <w:r w:rsidRPr="00C005D3">
        <w:rPr>
          <w:b/>
        </w:rPr>
        <w:t>&lt;</w:t>
      </w:r>
      <w:r>
        <w:rPr>
          <w:b/>
        </w:rPr>
        <w:t>PDF</w:t>
      </w:r>
      <w:r w:rsidRPr="00C005D3">
        <w:rPr>
          <w:b/>
        </w:rPr>
        <w:t>&gt;</w:t>
      </w:r>
      <w:r>
        <w:t xml:space="preserve"> se exportará la información en un documento .pdf, como se muestra a continuación.</w:t>
      </w:r>
    </w:p>
    <w:p w:rsidR="00C005D3" w:rsidRDefault="00C005D3" w:rsidP="00AF7391">
      <w:pPr>
        <w:pStyle w:val="PSI-Normal"/>
      </w:pPr>
      <w:r>
        <w:rPr>
          <w:noProof/>
          <w:lang w:eastAsia="es-AR"/>
        </w:rPr>
        <w:drawing>
          <wp:inline distT="0" distB="0" distL="0" distR="0">
            <wp:extent cx="5400040" cy="2124060"/>
            <wp:effectExtent l="19050" t="0" r="0" b="0"/>
            <wp:docPr id="254" name="Imagen 9" descr="C:\xampp\htdocs\vaspa\Construcción\Screenshots CU\Empleado SA\CU Generar Informe Gerencia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Generar Informe Gerencial\6.png"/>
                    <pic:cNvPicPr>
                      <a:picLocks noChangeAspect="1" noChangeArrowheads="1"/>
                    </pic:cNvPicPr>
                  </pic:nvPicPr>
                  <pic:blipFill>
                    <a:blip r:embed="rId54" cstate="print"/>
                    <a:srcRect/>
                    <a:stretch>
                      <a:fillRect/>
                    </a:stretch>
                  </pic:blipFill>
                  <pic:spPr bwMode="auto">
                    <a:xfrm>
                      <a:off x="0" y="0"/>
                      <a:ext cx="5400040" cy="2124060"/>
                    </a:xfrm>
                    <a:prstGeom prst="rect">
                      <a:avLst/>
                    </a:prstGeom>
                    <a:noFill/>
                    <a:ln w="9525">
                      <a:noFill/>
                      <a:miter lim="800000"/>
                      <a:headEnd/>
                      <a:tailEnd/>
                    </a:ln>
                  </pic:spPr>
                </pic:pic>
              </a:graphicData>
            </a:graphic>
          </wp:inline>
        </w:drawing>
      </w:r>
    </w:p>
    <w:p w:rsidR="00C005D3" w:rsidRDefault="00C005D3" w:rsidP="00AF7391">
      <w:pPr>
        <w:pStyle w:val="PSI-Normal"/>
      </w:pPr>
    </w:p>
    <w:p w:rsidR="00513090" w:rsidRDefault="00513090" w:rsidP="00513090">
      <w:pPr>
        <w:pStyle w:val="PSI-Normal"/>
      </w:pPr>
      <w:r>
        <w:t xml:space="preserve">Si presionamos el botón </w:t>
      </w:r>
      <w:r w:rsidRPr="00C005D3">
        <w:rPr>
          <w:b/>
        </w:rPr>
        <w:t>&lt;</w:t>
      </w:r>
      <w:r>
        <w:rPr>
          <w:b/>
        </w:rPr>
        <w:t>Ver Gráfico</w:t>
      </w:r>
      <w:r w:rsidRPr="00C005D3">
        <w:rPr>
          <w:b/>
        </w:rPr>
        <w:t>&gt;</w:t>
      </w:r>
      <w:r>
        <w:t xml:space="preserve"> se abrirá un modal con </w:t>
      </w:r>
      <w:r w:rsidR="00866E65">
        <w:t>un</w:t>
      </w:r>
      <w:r>
        <w:t xml:space="preserve"> gráfico estadístico que resume la información presentada, como se muestra a continuación.</w:t>
      </w:r>
    </w:p>
    <w:p w:rsidR="00632507" w:rsidRDefault="00632507" w:rsidP="00513090">
      <w:pPr>
        <w:pStyle w:val="PSI-Normal"/>
      </w:pPr>
    </w:p>
    <w:p w:rsidR="00632507" w:rsidRDefault="00632507" w:rsidP="00513090">
      <w:pPr>
        <w:pStyle w:val="PSI-Normal"/>
      </w:pPr>
      <w:r>
        <w:rPr>
          <w:noProof/>
          <w:lang w:eastAsia="es-AR"/>
        </w:rPr>
        <w:lastRenderedPageBreak/>
        <w:drawing>
          <wp:inline distT="0" distB="0" distL="0" distR="0">
            <wp:extent cx="5400040" cy="3075613"/>
            <wp:effectExtent l="19050" t="0" r="0" b="0"/>
            <wp:docPr id="45" name="Imagen 10" descr="C:\xampp\htdocs\vaspa\Construcción\Screenshots CU\Empleado SA\CU Generar Informe Gerenci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nerar Informe Gerencial\3.png"/>
                    <pic:cNvPicPr>
                      <a:picLocks noChangeAspect="1" noChangeArrowheads="1"/>
                    </pic:cNvPicPr>
                  </pic:nvPicPr>
                  <pic:blipFill>
                    <a:blip r:embed="rId55" cstate="print"/>
                    <a:srcRect/>
                    <a:stretch>
                      <a:fillRect/>
                    </a:stretch>
                  </pic:blipFill>
                  <pic:spPr bwMode="auto">
                    <a:xfrm>
                      <a:off x="0" y="0"/>
                      <a:ext cx="5400040" cy="3075613"/>
                    </a:xfrm>
                    <a:prstGeom prst="rect">
                      <a:avLst/>
                    </a:prstGeom>
                    <a:noFill/>
                    <a:ln w="9525">
                      <a:noFill/>
                      <a:miter lim="800000"/>
                      <a:headEnd/>
                      <a:tailEnd/>
                    </a:ln>
                  </pic:spPr>
                </pic:pic>
              </a:graphicData>
            </a:graphic>
          </wp:inline>
        </w:drawing>
      </w:r>
    </w:p>
    <w:p w:rsidR="00CE5D69" w:rsidRDefault="00CE5D69" w:rsidP="006524AA">
      <w:pPr>
        <w:pStyle w:val="PSI-Ttulo4"/>
      </w:pPr>
    </w:p>
    <w:p w:rsidR="00CE5D69" w:rsidRDefault="00CE5D69" w:rsidP="006524AA">
      <w:pPr>
        <w:pStyle w:val="PSI-Ttulo4"/>
      </w:pPr>
    </w:p>
    <w:p w:rsidR="006524AA" w:rsidRDefault="006524AA" w:rsidP="006524AA">
      <w:pPr>
        <w:pStyle w:val="PSI-Ttulo4"/>
      </w:pPr>
      <w:r>
        <w:t>Informe gerencial por Profesor Responsable</w:t>
      </w:r>
    </w:p>
    <w:p w:rsidR="006524AA" w:rsidRDefault="006524AA" w:rsidP="006524AA">
      <w:pPr>
        <w:pStyle w:val="PSI-Normal"/>
      </w:pPr>
      <w:r>
        <w:t xml:space="preserve">Si seleccionó la solapa "Por Profesor Responsable", a continuación seleccione un profesor responsable y un año que usted desee. </w:t>
      </w:r>
    </w:p>
    <w:p w:rsidR="006524AA" w:rsidRDefault="006524AA" w:rsidP="00AF7391">
      <w:pPr>
        <w:pStyle w:val="PSI-Normal"/>
      </w:pPr>
      <w:r>
        <w:rPr>
          <w:noProof/>
          <w:lang w:eastAsia="es-AR"/>
        </w:rPr>
        <w:drawing>
          <wp:inline distT="0" distB="0" distL="0" distR="0">
            <wp:extent cx="5400040" cy="1746209"/>
            <wp:effectExtent l="19050" t="0" r="0" b="0"/>
            <wp:docPr id="255" name="Imagen 10" descr="C:\xampp\htdocs\vaspa\Construcción\Screenshots CU\Empleado SA\CU Generar Informe Gerenci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nerar Informe Gerencial\3.png"/>
                    <pic:cNvPicPr>
                      <a:picLocks noChangeAspect="1" noChangeArrowheads="1"/>
                    </pic:cNvPicPr>
                  </pic:nvPicPr>
                  <pic:blipFill>
                    <a:blip r:embed="rId56" cstate="print"/>
                    <a:srcRect/>
                    <a:stretch>
                      <a:fillRect/>
                    </a:stretch>
                  </pic:blipFill>
                  <pic:spPr bwMode="auto">
                    <a:xfrm>
                      <a:off x="0" y="0"/>
                      <a:ext cx="5400040" cy="1746209"/>
                    </a:xfrm>
                    <a:prstGeom prst="rect">
                      <a:avLst/>
                    </a:prstGeom>
                    <a:noFill/>
                    <a:ln w="9525">
                      <a:noFill/>
                      <a:miter lim="800000"/>
                      <a:headEnd/>
                      <a:tailEnd/>
                    </a:ln>
                  </pic:spPr>
                </pic:pic>
              </a:graphicData>
            </a:graphic>
          </wp:inline>
        </w:drawing>
      </w:r>
    </w:p>
    <w:p w:rsidR="00495090" w:rsidRPr="00C005D3" w:rsidRDefault="00495090" w:rsidP="00495090">
      <w:pPr>
        <w:pStyle w:val="PSI-Normal"/>
      </w:pPr>
      <w:r>
        <w:t xml:space="preserve">A continuación se le presentarán las asignaturas y la disponibilidad del programa .pdf para la comunidad universitaria, junto a dos botones </w:t>
      </w:r>
      <w:r w:rsidRPr="00B30D6B">
        <w:rPr>
          <w:b/>
        </w:rPr>
        <w:t>&lt;Excel&gt;</w:t>
      </w:r>
      <w:r>
        <w:t xml:space="preserve"> y</w:t>
      </w:r>
      <w:r w:rsidRPr="00B30D6B">
        <w:rPr>
          <w:b/>
        </w:rPr>
        <w:t xml:space="preserve"> &lt;PDF&gt;</w:t>
      </w:r>
      <w:r>
        <w:t xml:space="preserve"> que le permitirán exportar el informe en distintos formatos y el botón </w:t>
      </w:r>
      <w:r w:rsidRPr="006601CD">
        <w:rPr>
          <w:b/>
        </w:rPr>
        <w:t>&lt;Ver Gráfico&gt;</w:t>
      </w:r>
      <w:r>
        <w:t xml:space="preserve"> que le permitirá ver la información resumida mediante un gráfico estadístico. </w:t>
      </w:r>
    </w:p>
    <w:p w:rsidR="00495090" w:rsidRPr="00C005D3" w:rsidRDefault="00495090" w:rsidP="006524AA">
      <w:pPr>
        <w:pStyle w:val="PSI-Normal"/>
      </w:pPr>
    </w:p>
    <w:p w:rsidR="00C005D3" w:rsidRDefault="00495090" w:rsidP="00AF7391">
      <w:pPr>
        <w:pStyle w:val="PSI-Normal"/>
      </w:pPr>
      <w:r>
        <w:rPr>
          <w:noProof/>
          <w:lang w:eastAsia="es-AR"/>
        </w:rPr>
        <w:lastRenderedPageBreak/>
        <w:drawing>
          <wp:inline distT="0" distB="0" distL="0" distR="0">
            <wp:extent cx="5400040" cy="2577858"/>
            <wp:effectExtent l="19050" t="0" r="0" b="0"/>
            <wp:docPr id="69" name="Imagen 11" descr="C:\xampp\htdocs\vaspa\Construcción\Screenshots CU\Empleado SA\CU Generar Informe Gerenci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Generar Informe Gerencial\5.png"/>
                    <pic:cNvPicPr>
                      <a:picLocks noChangeAspect="1" noChangeArrowheads="1"/>
                    </pic:cNvPicPr>
                  </pic:nvPicPr>
                  <pic:blipFill>
                    <a:blip r:embed="rId57" cstate="print"/>
                    <a:srcRect/>
                    <a:stretch>
                      <a:fillRect/>
                    </a:stretch>
                  </pic:blipFill>
                  <pic:spPr bwMode="auto">
                    <a:xfrm>
                      <a:off x="0" y="0"/>
                      <a:ext cx="5400040" cy="2577858"/>
                    </a:xfrm>
                    <a:prstGeom prst="rect">
                      <a:avLst/>
                    </a:prstGeom>
                    <a:noFill/>
                    <a:ln w="9525">
                      <a:noFill/>
                      <a:miter lim="800000"/>
                      <a:headEnd/>
                      <a:tailEnd/>
                    </a:ln>
                  </pic:spPr>
                </pic:pic>
              </a:graphicData>
            </a:graphic>
          </wp:inline>
        </w:drawing>
      </w:r>
    </w:p>
    <w:p w:rsidR="009C750B" w:rsidRDefault="009C750B" w:rsidP="009C750B">
      <w:pPr>
        <w:pStyle w:val="PSI-Normal"/>
      </w:pPr>
      <w:r w:rsidRPr="002627B6">
        <w:rPr>
          <w:b/>
          <w:u w:val="single"/>
        </w:rPr>
        <w:t>Nota:</w:t>
      </w:r>
      <w:r>
        <w:t xml:space="preserve"> El color rojo indica que el programa en formato .pdf no se encuentra disponible.</w:t>
      </w:r>
    </w:p>
    <w:p w:rsidR="009C750B" w:rsidRDefault="009C750B" w:rsidP="009C750B">
      <w:pPr>
        <w:pStyle w:val="PSI-Normal"/>
      </w:pPr>
      <w:r>
        <w:t xml:space="preserve">El color verde indica que el programa en formato .pdf se encuentra disponible. </w:t>
      </w:r>
    </w:p>
    <w:p w:rsidR="009C750B" w:rsidRDefault="009C750B" w:rsidP="009C750B">
      <w:pPr>
        <w:pStyle w:val="PSI-Normal"/>
      </w:pPr>
    </w:p>
    <w:p w:rsidR="009C750B" w:rsidRDefault="009C750B" w:rsidP="009C750B">
      <w:pPr>
        <w:pStyle w:val="PSI-Normal"/>
      </w:pPr>
      <w:r>
        <w:t xml:space="preserve">Si presionamos el botón </w:t>
      </w:r>
      <w:r w:rsidRPr="00C005D3">
        <w:rPr>
          <w:b/>
        </w:rPr>
        <w:t>&lt;Excel&gt;</w:t>
      </w:r>
      <w:r>
        <w:t xml:space="preserve"> se exportará la información en una hoja de cálculo, como se muestra a continuación.</w:t>
      </w:r>
    </w:p>
    <w:p w:rsidR="009C750B" w:rsidRDefault="009C750B" w:rsidP="009C750B">
      <w:pPr>
        <w:pStyle w:val="PSI-Normal"/>
      </w:pPr>
      <w:r>
        <w:rPr>
          <w:noProof/>
          <w:lang w:eastAsia="es-AR"/>
        </w:rPr>
        <w:drawing>
          <wp:inline distT="0" distB="0" distL="0" distR="0">
            <wp:extent cx="5400040" cy="727205"/>
            <wp:effectExtent l="19050" t="0" r="0" b="0"/>
            <wp:docPr id="35" name="Imagen 12" descr="C:\xampp\htdocs\vaspa\Construcción\Screenshots CU\Empleado SA\CU Generar Informe Gerencia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nerar Informe Gerencial\7.png"/>
                    <pic:cNvPicPr>
                      <a:picLocks noChangeAspect="1" noChangeArrowheads="1"/>
                    </pic:cNvPicPr>
                  </pic:nvPicPr>
                  <pic:blipFill>
                    <a:blip r:embed="rId58" cstate="print"/>
                    <a:srcRect/>
                    <a:stretch>
                      <a:fillRect/>
                    </a:stretch>
                  </pic:blipFill>
                  <pic:spPr bwMode="auto">
                    <a:xfrm>
                      <a:off x="0" y="0"/>
                      <a:ext cx="5400040" cy="727205"/>
                    </a:xfrm>
                    <a:prstGeom prst="rect">
                      <a:avLst/>
                    </a:prstGeom>
                    <a:noFill/>
                    <a:ln w="9525">
                      <a:noFill/>
                      <a:miter lim="800000"/>
                      <a:headEnd/>
                      <a:tailEnd/>
                    </a:ln>
                  </pic:spPr>
                </pic:pic>
              </a:graphicData>
            </a:graphic>
          </wp:inline>
        </w:drawing>
      </w:r>
    </w:p>
    <w:p w:rsidR="009C750B" w:rsidRDefault="009C750B" w:rsidP="009C750B">
      <w:pPr>
        <w:pStyle w:val="PSI-Normal"/>
      </w:pPr>
    </w:p>
    <w:p w:rsidR="009C750B" w:rsidRDefault="009C750B" w:rsidP="009C750B">
      <w:pPr>
        <w:pStyle w:val="PSI-Normal"/>
      </w:pPr>
      <w:r>
        <w:t xml:space="preserve">Si presionamos el botón </w:t>
      </w:r>
      <w:r w:rsidRPr="00C005D3">
        <w:rPr>
          <w:b/>
        </w:rPr>
        <w:t>&lt;</w:t>
      </w:r>
      <w:r>
        <w:rPr>
          <w:b/>
        </w:rPr>
        <w:t>PDF</w:t>
      </w:r>
      <w:r w:rsidRPr="00C005D3">
        <w:rPr>
          <w:b/>
        </w:rPr>
        <w:t>&gt;</w:t>
      </w:r>
      <w:r>
        <w:t xml:space="preserve"> se exportará la información en un documento .pdf, como se muestra a continuación.</w:t>
      </w:r>
    </w:p>
    <w:p w:rsidR="009C750B" w:rsidRDefault="009C750B" w:rsidP="00AF7391">
      <w:pPr>
        <w:pStyle w:val="PSI-Normal"/>
      </w:pPr>
      <w:r>
        <w:rPr>
          <w:noProof/>
          <w:lang w:eastAsia="es-AR"/>
        </w:rPr>
        <w:drawing>
          <wp:inline distT="0" distB="0" distL="0" distR="0">
            <wp:extent cx="5400040" cy="895830"/>
            <wp:effectExtent l="19050" t="0" r="0" b="0"/>
            <wp:docPr id="36" name="Imagen 13" descr="C:\xampp\htdocs\vaspa\Construcción\Screenshots CU\Empleado SA\CU Generar Informe Gerencia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CU Generar Informe Gerencial\8.png"/>
                    <pic:cNvPicPr>
                      <a:picLocks noChangeAspect="1" noChangeArrowheads="1"/>
                    </pic:cNvPicPr>
                  </pic:nvPicPr>
                  <pic:blipFill>
                    <a:blip r:embed="rId59" cstate="print"/>
                    <a:srcRect/>
                    <a:stretch>
                      <a:fillRect/>
                    </a:stretch>
                  </pic:blipFill>
                  <pic:spPr bwMode="auto">
                    <a:xfrm>
                      <a:off x="0" y="0"/>
                      <a:ext cx="5400040" cy="895830"/>
                    </a:xfrm>
                    <a:prstGeom prst="rect">
                      <a:avLst/>
                    </a:prstGeom>
                    <a:noFill/>
                    <a:ln w="9525">
                      <a:noFill/>
                      <a:miter lim="800000"/>
                      <a:headEnd/>
                      <a:tailEnd/>
                    </a:ln>
                  </pic:spPr>
                </pic:pic>
              </a:graphicData>
            </a:graphic>
          </wp:inline>
        </w:drawing>
      </w:r>
    </w:p>
    <w:p w:rsidR="00495090" w:rsidRDefault="00495090" w:rsidP="00495090">
      <w:pPr>
        <w:pStyle w:val="PSI-Normal"/>
      </w:pPr>
    </w:p>
    <w:p w:rsidR="00495090" w:rsidRDefault="00495090" w:rsidP="00495090">
      <w:pPr>
        <w:pStyle w:val="PSI-Normal"/>
      </w:pPr>
    </w:p>
    <w:p w:rsidR="00495090" w:rsidRDefault="00495090" w:rsidP="00495090">
      <w:pPr>
        <w:pStyle w:val="PSI-Normal"/>
      </w:pPr>
      <w:r>
        <w:t xml:space="preserve">Si presionamos el botón </w:t>
      </w:r>
      <w:r w:rsidRPr="00C005D3">
        <w:rPr>
          <w:b/>
        </w:rPr>
        <w:t>&lt;</w:t>
      </w:r>
      <w:r>
        <w:rPr>
          <w:b/>
        </w:rPr>
        <w:t>Ver Gráfico</w:t>
      </w:r>
      <w:r w:rsidRPr="00C005D3">
        <w:rPr>
          <w:b/>
        </w:rPr>
        <w:t>&gt;</w:t>
      </w:r>
      <w:r>
        <w:t xml:space="preserve"> se abrirá un modal con un gráfico estadístico que resume la información presentada, como se muestra a continuación.</w:t>
      </w:r>
    </w:p>
    <w:p w:rsidR="009C750B" w:rsidRDefault="00495090" w:rsidP="00AF7391">
      <w:pPr>
        <w:pStyle w:val="PSI-Normal"/>
      </w:pPr>
      <w:r>
        <w:rPr>
          <w:noProof/>
          <w:lang w:eastAsia="es-AR"/>
        </w:rPr>
        <w:lastRenderedPageBreak/>
        <w:drawing>
          <wp:inline distT="0" distB="0" distL="0" distR="0">
            <wp:extent cx="5400040" cy="2673990"/>
            <wp:effectExtent l="19050" t="0" r="0" b="0"/>
            <wp:docPr id="84" name="Imagen 12" descr="C:\xampp\htdocs\vaspa\Construcción\Screenshots CU\Empleado SA\CU Generar Informe Gerencia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nerar Informe Gerencial\10.png"/>
                    <pic:cNvPicPr>
                      <a:picLocks noChangeAspect="1" noChangeArrowheads="1"/>
                    </pic:cNvPicPr>
                  </pic:nvPicPr>
                  <pic:blipFill>
                    <a:blip r:embed="rId60" cstate="print"/>
                    <a:srcRect/>
                    <a:stretch>
                      <a:fillRect/>
                    </a:stretch>
                  </pic:blipFill>
                  <pic:spPr bwMode="auto">
                    <a:xfrm>
                      <a:off x="0" y="0"/>
                      <a:ext cx="5400040" cy="2673990"/>
                    </a:xfrm>
                    <a:prstGeom prst="rect">
                      <a:avLst/>
                    </a:prstGeom>
                    <a:noFill/>
                    <a:ln w="9525">
                      <a:noFill/>
                      <a:miter lim="800000"/>
                      <a:headEnd/>
                      <a:tailEnd/>
                    </a:ln>
                  </pic:spPr>
                </pic:pic>
              </a:graphicData>
            </a:graphic>
          </wp:inline>
        </w:drawing>
      </w:r>
    </w:p>
    <w:p w:rsidR="00495090" w:rsidRDefault="00495090" w:rsidP="001A1EAB">
      <w:pPr>
        <w:pStyle w:val="PSI-Ttulo2"/>
      </w:pPr>
    </w:p>
    <w:p w:rsidR="00495090" w:rsidRDefault="00495090" w:rsidP="001A1EAB">
      <w:pPr>
        <w:pStyle w:val="PSI-Ttulo2"/>
      </w:pPr>
    </w:p>
    <w:p w:rsidR="00495090" w:rsidRDefault="00495090" w:rsidP="001A1EAB">
      <w:pPr>
        <w:pStyle w:val="PSI-Ttulo2"/>
      </w:pPr>
    </w:p>
    <w:p w:rsidR="001A1EAB" w:rsidRDefault="001A1EAB" w:rsidP="001A1EAB">
      <w:pPr>
        <w:pStyle w:val="PSI-Ttulo2"/>
      </w:pPr>
      <w:bookmarkStart w:id="18" w:name="_Toc52471153"/>
      <w:r w:rsidRPr="00CE145D">
        <w:t>Subir Programa</w:t>
      </w:r>
      <w:bookmarkEnd w:id="18"/>
    </w:p>
    <w:p w:rsidR="001F4030" w:rsidRDefault="001F4030" w:rsidP="00AF7391">
      <w:pPr>
        <w:pStyle w:val="PSI-Normal"/>
      </w:pPr>
      <w:r>
        <w:t>Para acceder a este módulo, nos dirigiremos al menú principal y una vez ubicados en el mismo debemos ir al menú Carga de Archivos -&gt; Subir Programa, como se ilustra en la siguiente imagen.</w:t>
      </w:r>
    </w:p>
    <w:p w:rsidR="001F4030" w:rsidRDefault="00134614" w:rsidP="001A1EAB">
      <w:pPr>
        <w:pStyle w:val="PSI-Ttulo2"/>
      </w:pPr>
      <w:r>
        <w:rPr>
          <w:noProof/>
          <w:lang w:eastAsia="es-AR"/>
        </w:rPr>
        <w:drawing>
          <wp:inline distT="0" distB="0" distL="0" distR="0">
            <wp:extent cx="5400040" cy="1071718"/>
            <wp:effectExtent l="19050" t="0" r="0" b="0"/>
            <wp:docPr id="178" name="Imagen 8"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navbar 2.png"/>
                    <pic:cNvPicPr>
                      <a:picLocks noChangeAspect="1" noChangeArrowheads="1"/>
                    </pic:cNvPicPr>
                  </pic:nvPicPr>
                  <pic:blipFill>
                    <a:blip r:embed="rId61"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134614" w:rsidRDefault="00134614" w:rsidP="00AF7391">
      <w:pPr>
        <w:pStyle w:val="PSI-Normal"/>
        <w:rPr>
          <w:rFonts w:asciiTheme="majorHAnsi" w:eastAsiaTheme="majorEastAsia" w:hAnsiTheme="majorHAnsi" w:cstheme="majorBidi"/>
          <w:b/>
          <w:bCs/>
          <w:color w:val="4F81BD" w:themeColor="accent1"/>
          <w:sz w:val="26"/>
          <w:szCs w:val="26"/>
        </w:rPr>
      </w:pPr>
    </w:p>
    <w:p w:rsidR="001F4030" w:rsidRDefault="001F4030" w:rsidP="00AF7391">
      <w:pPr>
        <w:pStyle w:val="PSI-Normal"/>
      </w:pPr>
      <w:r>
        <w:t xml:space="preserve">A continuación se mostrará la pantalla Subir Programa, la cual contiene tres listas desplegables </w:t>
      </w:r>
      <w:r w:rsidRPr="00F80781">
        <w:rPr>
          <w:b/>
        </w:rPr>
        <w:t>&lt;Año&gt;</w:t>
      </w:r>
      <w:r>
        <w:t xml:space="preserve"> , </w:t>
      </w:r>
      <w:r w:rsidRPr="00F80781">
        <w:rPr>
          <w:b/>
        </w:rPr>
        <w:t>&lt;Carrera&gt;</w:t>
      </w:r>
      <w:r>
        <w:rPr>
          <w:b/>
        </w:rPr>
        <w:t xml:space="preserve"> </w:t>
      </w:r>
      <w:r>
        <w:t xml:space="preserve">y </w:t>
      </w:r>
      <w:r w:rsidRPr="001F4030">
        <w:rPr>
          <w:b/>
        </w:rPr>
        <w:t>&lt;Asignatura&gt;</w:t>
      </w:r>
      <w:r w:rsidR="005A6725">
        <w:t xml:space="preserve"> , una casilla </w:t>
      </w:r>
      <w:r w:rsidR="005A6725" w:rsidRPr="005A6725">
        <w:rPr>
          <w:b/>
        </w:rPr>
        <w:t>&lt;Descripción&gt;</w:t>
      </w:r>
      <w:r>
        <w:t xml:space="preserve"> y los botones </w:t>
      </w:r>
      <w:r w:rsidRPr="007F0FD5">
        <w:rPr>
          <w:b/>
        </w:rPr>
        <w:t>&lt;</w:t>
      </w:r>
      <w:r w:rsidR="005A6725">
        <w:rPr>
          <w:b/>
        </w:rPr>
        <w:t>Seleccionar Archivo</w:t>
      </w:r>
      <w:r w:rsidRPr="007F0FD5">
        <w:rPr>
          <w:b/>
        </w:rPr>
        <w:t>&gt;</w:t>
      </w:r>
      <w:r w:rsidR="005A6725">
        <w:t xml:space="preserve">, </w:t>
      </w:r>
      <w:r w:rsidR="005A6725" w:rsidRPr="005A6725">
        <w:rPr>
          <w:b/>
        </w:rPr>
        <w:t>&lt;Subir Programa&gt;</w:t>
      </w:r>
      <w:r>
        <w:t xml:space="preserve"> y </w:t>
      </w:r>
      <w:r w:rsidRPr="007F0FD5">
        <w:rPr>
          <w:b/>
        </w:rPr>
        <w:t>&lt;</w:t>
      </w:r>
      <w:r w:rsidR="005A6725">
        <w:rPr>
          <w:b/>
        </w:rPr>
        <w:t>Volver a Inicio</w:t>
      </w:r>
      <w:r w:rsidRPr="007F0FD5">
        <w:rPr>
          <w:b/>
        </w:rPr>
        <w:t>&gt;</w:t>
      </w:r>
      <w:r>
        <w:t xml:space="preserve">. </w:t>
      </w:r>
    </w:p>
    <w:p w:rsidR="00FD04AC" w:rsidRDefault="002210E5" w:rsidP="00AF7391">
      <w:pPr>
        <w:pStyle w:val="PSI-Normal"/>
      </w:pPr>
      <w:r>
        <w:rPr>
          <w:noProof/>
          <w:lang w:eastAsia="es-AR"/>
        </w:rPr>
        <w:lastRenderedPageBreak/>
        <w:drawing>
          <wp:inline distT="0" distB="0" distL="0" distR="0">
            <wp:extent cx="5400040" cy="2360993"/>
            <wp:effectExtent l="19050" t="0" r="0" b="0"/>
            <wp:docPr id="38" name="Imagen 14" descr="C:\xampp\htdocs\vaspa\Construcción\Screenshots CU\Empleado SA\CU Subir Programa Firma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CU Subir Programa Firmado\1.png"/>
                    <pic:cNvPicPr>
                      <a:picLocks noChangeAspect="1" noChangeArrowheads="1"/>
                    </pic:cNvPicPr>
                  </pic:nvPicPr>
                  <pic:blipFill>
                    <a:blip r:embed="rId62" cstate="print"/>
                    <a:srcRect/>
                    <a:stretch>
                      <a:fillRect/>
                    </a:stretch>
                  </pic:blipFill>
                  <pic:spPr bwMode="auto">
                    <a:xfrm>
                      <a:off x="0" y="0"/>
                      <a:ext cx="5400040" cy="2360993"/>
                    </a:xfrm>
                    <a:prstGeom prst="rect">
                      <a:avLst/>
                    </a:prstGeom>
                    <a:noFill/>
                    <a:ln w="9525">
                      <a:noFill/>
                      <a:miter lim="800000"/>
                      <a:headEnd/>
                      <a:tailEnd/>
                    </a:ln>
                  </pic:spPr>
                </pic:pic>
              </a:graphicData>
            </a:graphic>
          </wp:inline>
        </w:drawing>
      </w:r>
    </w:p>
    <w:p w:rsidR="00A07FC2" w:rsidRDefault="00A07FC2" w:rsidP="00AF7391">
      <w:pPr>
        <w:pStyle w:val="PSI-Normal"/>
      </w:pPr>
    </w:p>
    <w:p w:rsidR="009179A5" w:rsidRDefault="00A07FC2" w:rsidP="00AF7391">
      <w:pPr>
        <w:pStyle w:val="PSI-Normal"/>
      </w:pPr>
      <w:r>
        <w:t>En este punto el sistema se encuentra listo para subir un nuevo programa a nuestra base de datos, para ello debemos seleccionar el año, la carrera y la asignatura</w:t>
      </w:r>
      <w:r w:rsidR="00BC162B">
        <w:t xml:space="preserve"> (</w:t>
      </w:r>
      <w:r w:rsidR="00923387">
        <w:t>respetando ese</w:t>
      </w:r>
      <w:r w:rsidR="00BC162B">
        <w:t xml:space="preserve"> orden)</w:t>
      </w:r>
      <w:r>
        <w:t xml:space="preserve"> a la cual corresponde </w:t>
      </w:r>
      <w:r w:rsidR="0023199A">
        <w:t xml:space="preserve"> el </w:t>
      </w:r>
      <w:r>
        <w:t>programa, como así también completar los datos de la casilla descripción (la cual es opcional) y seleccionar el programa (archivo .PDF) a subir</w:t>
      </w:r>
      <w:r w:rsidR="009179A5">
        <w:t xml:space="preserve"> desde el explorador de archivos</w:t>
      </w:r>
      <w:r>
        <w:t xml:space="preserve">. </w:t>
      </w:r>
    </w:p>
    <w:p w:rsidR="00487F57" w:rsidRPr="001D4104" w:rsidRDefault="00A07FC2" w:rsidP="00AF7391">
      <w:pPr>
        <w:pStyle w:val="PSI-Normal"/>
      </w:pPr>
      <w:r>
        <w:t xml:space="preserve">Una vez terminados estos pasos presionamos el botón </w:t>
      </w:r>
      <w:r w:rsidRPr="001D4104">
        <w:rPr>
          <w:b/>
        </w:rPr>
        <w:t>&lt;</w:t>
      </w:r>
      <w:r>
        <w:rPr>
          <w:b/>
        </w:rPr>
        <w:t>Subir Programa</w:t>
      </w:r>
      <w:r w:rsidRPr="001D4104">
        <w:rPr>
          <w:b/>
        </w:rPr>
        <w:t>&gt;</w:t>
      </w:r>
      <w:r>
        <w:t xml:space="preserve">. </w:t>
      </w:r>
      <w:r w:rsidR="00487F57">
        <w:t xml:space="preserve">Si desea puede anular la operación presionando el botón </w:t>
      </w:r>
      <w:r w:rsidR="00487F57">
        <w:rPr>
          <w:b/>
        </w:rPr>
        <w:t>&lt;Volver a Inicio</w:t>
      </w:r>
      <w:r w:rsidR="00487F57" w:rsidRPr="003D0720">
        <w:rPr>
          <w:b/>
        </w:rPr>
        <w:t>&gt;</w:t>
      </w:r>
      <w:r w:rsidR="00487F57">
        <w:t>.</w:t>
      </w:r>
      <w:r w:rsidR="00487F57">
        <w:rPr>
          <w:b/>
        </w:rPr>
        <w:t xml:space="preserve"> </w:t>
      </w:r>
    </w:p>
    <w:p w:rsidR="00A07FC2" w:rsidRDefault="00A07FC2" w:rsidP="00AF7391">
      <w:pPr>
        <w:pStyle w:val="PSI-Normal"/>
      </w:pPr>
    </w:p>
    <w:p w:rsidR="00487F57" w:rsidRDefault="00487F57" w:rsidP="00AF7391">
      <w:pPr>
        <w:pStyle w:val="PSI-Normal"/>
      </w:pPr>
      <w:r>
        <w:t xml:space="preserve">Al presionar el botón </w:t>
      </w:r>
      <w:r w:rsidRPr="00487F57">
        <w:rPr>
          <w:b/>
        </w:rPr>
        <w:t>&lt;Subir Programa&gt;</w:t>
      </w:r>
      <w:r>
        <w:t xml:space="preserve"> se presentará un cuadro de diálogo pidiéndonos confirmar la carga del programa (archivo .PDF). Hagamos clic sobre el botón </w:t>
      </w:r>
      <w:r w:rsidRPr="00487F57">
        <w:rPr>
          <w:b/>
        </w:rPr>
        <w:t>&lt;Confirmar&gt;</w:t>
      </w:r>
      <w:r>
        <w:t xml:space="preserve"> para subirlo</w:t>
      </w:r>
      <w:r w:rsidR="00220618">
        <w:t xml:space="preserve"> al sistema</w:t>
      </w:r>
      <w:r>
        <w:t xml:space="preserve"> o sobre </w:t>
      </w:r>
      <w:r w:rsidRPr="00487F57">
        <w:rPr>
          <w:b/>
        </w:rPr>
        <w:t>&lt;Cancelar&gt;</w:t>
      </w:r>
      <w:r>
        <w:t xml:space="preserve"> para anular la operación.</w:t>
      </w:r>
    </w:p>
    <w:p w:rsidR="005F08FF" w:rsidRDefault="007A5F95" w:rsidP="00AF7391">
      <w:pPr>
        <w:pStyle w:val="PSI-Normal"/>
      </w:pPr>
      <w:r>
        <w:rPr>
          <w:noProof/>
          <w:lang w:eastAsia="es-AR"/>
        </w:rPr>
        <w:drawing>
          <wp:inline distT="0" distB="0" distL="0" distR="0">
            <wp:extent cx="5400040" cy="2490149"/>
            <wp:effectExtent l="19050" t="0" r="0" b="0"/>
            <wp:docPr id="200" name="Imagen 18" descr="C:\xampp\htdocs\vaspa\Construcción\Screenshots CU\Empleado SA\CU Subir Programa Firma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Subir Programa Firmado\7.png"/>
                    <pic:cNvPicPr>
                      <a:picLocks noChangeAspect="1" noChangeArrowheads="1"/>
                    </pic:cNvPicPr>
                  </pic:nvPicPr>
                  <pic:blipFill>
                    <a:blip r:embed="rId63" cstate="print"/>
                    <a:srcRect/>
                    <a:stretch>
                      <a:fillRect/>
                    </a:stretch>
                  </pic:blipFill>
                  <pic:spPr bwMode="auto">
                    <a:xfrm>
                      <a:off x="0" y="0"/>
                      <a:ext cx="5400040" cy="2490149"/>
                    </a:xfrm>
                    <a:prstGeom prst="rect">
                      <a:avLst/>
                    </a:prstGeom>
                    <a:noFill/>
                    <a:ln w="9525">
                      <a:noFill/>
                      <a:miter lim="800000"/>
                      <a:headEnd/>
                      <a:tailEnd/>
                    </a:ln>
                  </pic:spPr>
                </pic:pic>
              </a:graphicData>
            </a:graphic>
          </wp:inline>
        </w:drawing>
      </w:r>
    </w:p>
    <w:p w:rsidR="00FD04AC" w:rsidRDefault="00FD04AC" w:rsidP="00AF7391">
      <w:pPr>
        <w:pStyle w:val="PSI-Normal"/>
      </w:pPr>
    </w:p>
    <w:p w:rsidR="001F4030" w:rsidRDefault="00FC050E" w:rsidP="00AF7391">
      <w:pPr>
        <w:pStyle w:val="PSI-Normal"/>
      </w:pPr>
      <w:r w:rsidRPr="00FC050E">
        <w:rPr>
          <w:b/>
          <w:u w:val="single"/>
        </w:rPr>
        <w:t>Nota:</w:t>
      </w:r>
      <w:r>
        <w:t xml:space="preserve"> Sólo podrán subirse archivos con extensión .P</w:t>
      </w:r>
      <w:r w:rsidR="00017318">
        <w:t xml:space="preserve">DF y cuyo tamaño no supere los </w:t>
      </w:r>
      <w:r w:rsidR="00397C14">
        <w:t>2</w:t>
      </w:r>
      <w:r>
        <w:t xml:space="preserve"> Mb. </w:t>
      </w:r>
    </w:p>
    <w:p w:rsidR="001A1EAB" w:rsidRDefault="001A1EAB" w:rsidP="001A1EAB">
      <w:pPr>
        <w:pStyle w:val="PSI-Ttulo2"/>
      </w:pPr>
      <w:bookmarkStart w:id="19" w:name="_Toc52471154"/>
      <w:r>
        <w:lastRenderedPageBreak/>
        <w:t>Carga Masiva de Programas</w:t>
      </w:r>
      <w:bookmarkEnd w:id="19"/>
    </w:p>
    <w:p w:rsidR="00A304B6" w:rsidRDefault="00A304B6" w:rsidP="00AF7391">
      <w:pPr>
        <w:pStyle w:val="PSI-Normal"/>
      </w:pPr>
      <w:r>
        <w:t>Para acceder a este módulo, nos dirigiremos al menú principal y una vez ubicados en el mismo debemos ir al menú Carga de Archivos -&gt; Carga Masiva de Programas, como se ilustra en la siguiente imagen.</w:t>
      </w:r>
    </w:p>
    <w:p w:rsidR="00A304B6" w:rsidRDefault="00895FC2" w:rsidP="001A1EAB">
      <w:pPr>
        <w:pStyle w:val="PSI-Ttulo2"/>
      </w:pPr>
      <w:r>
        <w:rPr>
          <w:noProof/>
          <w:lang w:eastAsia="es-AR"/>
        </w:rPr>
        <w:drawing>
          <wp:inline distT="0" distB="0" distL="0" distR="0">
            <wp:extent cx="5400040" cy="1071718"/>
            <wp:effectExtent l="19050" t="0" r="0" b="0"/>
            <wp:docPr id="179" name="Imagen 9"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navbar 2.png"/>
                    <pic:cNvPicPr>
                      <a:picLocks noChangeAspect="1" noChangeArrowheads="1"/>
                    </pic:cNvPicPr>
                  </pic:nvPicPr>
                  <pic:blipFill>
                    <a:blip r:embed="rId61"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A304B6" w:rsidRDefault="00A304B6" w:rsidP="00AF7391">
      <w:pPr>
        <w:pStyle w:val="PSI-Normal"/>
      </w:pPr>
      <w:r>
        <w:t xml:space="preserve">A continuación se mostrará la pantalla Carga Masiva de Programas, la cual contiene tres botones </w:t>
      </w:r>
      <w:r w:rsidRPr="007F0FD5">
        <w:rPr>
          <w:b/>
        </w:rPr>
        <w:t>&lt;</w:t>
      </w:r>
      <w:r>
        <w:rPr>
          <w:b/>
        </w:rPr>
        <w:t>Examinar</w:t>
      </w:r>
      <w:r w:rsidRPr="007F0FD5">
        <w:rPr>
          <w:b/>
        </w:rPr>
        <w:t>&gt;</w:t>
      </w:r>
      <w:r>
        <w:t xml:space="preserve">, </w:t>
      </w:r>
      <w:r w:rsidRPr="005A6725">
        <w:rPr>
          <w:b/>
        </w:rPr>
        <w:t>&lt;Subir Programa</w:t>
      </w:r>
      <w:r>
        <w:rPr>
          <w:b/>
        </w:rPr>
        <w:t>s</w:t>
      </w:r>
      <w:r w:rsidRPr="005A6725">
        <w:rPr>
          <w:b/>
        </w:rPr>
        <w:t>&gt;</w:t>
      </w:r>
      <w:r>
        <w:t xml:space="preserve"> y </w:t>
      </w:r>
      <w:r w:rsidRPr="007F0FD5">
        <w:rPr>
          <w:b/>
        </w:rPr>
        <w:t>&lt;</w:t>
      </w:r>
      <w:r>
        <w:rPr>
          <w:b/>
        </w:rPr>
        <w:t>Volver a Inicio</w:t>
      </w:r>
      <w:r w:rsidRPr="007F0FD5">
        <w:rPr>
          <w:b/>
        </w:rPr>
        <w:t>&gt;</w:t>
      </w:r>
      <w:r>
        <w:t xml:space="preserve">. </w:t>
      </w:r>
    </w:p>
    <w:p w:rsidR="008D2599" w:rsidRDefault="00F87D55" w:rsidP="00AF7391">
      <w:pPr>
        <w:pStyle w:val="PSI-Normal"/>
      </w:pPr>
      <w:r>
        <w:rPr>
          <w:noProof/>
          <w:lang w:eastAsia="es-AR"/>
        </w:rPr>
        <w:drawing>
          <wp:inline distT="0" distB="0" distL="0" distR="0">
            <wp:extent cx="5400040" cy="2402725"/>
            <wp:effectExtent l="19050" t="0" r="0" b="0"/>
            <wp:docPr id="41" name="Imagen 15" descr="C:\xampp\htdocs\vaspa\Construcción\Screenshots CU\Empleado SA\CU Realizar Carga Masiva de Program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Empleado SA\CU Realizar Carga Masiva de Programas\1.png"/>
                    <pic:cNvPicPr>
                      <a:picLocks noChangeAspect="1" noChangeArrowheads="1"/>
                    </pic:cNvPicPr>
                  </pic:nvPicPr>
                  <pic:blipFill>
                    <a:blip r:embed="rId64" cstate="print"/>
                    <a:srcRect/>
                    <a:stretch>
                      <a:fillRect/>
                    </a:stretch>
                  </pic:blipFill>
                  <pic:spPr bwMode="auto">
                    <a:xfrm>
                      <a:off x="0" y="0"/>
                      <a:ext cx="5400040" cy="2402725"/>
                    </a:xfrm>
                    <a:prstGeom prst="rect">
                      <a:avLst/>
                    </a:prstGeom>
                    <a:noFill/>
                    <a:ln w="9525">
                      <a:noFill/>
                      <a:miter lim="800000"/>
                      <a:headEnd/>
                      <a:tailEnd/>
                    </a:ln>
                  </pic:spPr>
                </pic:pic>
              </a:graphicData>
            </a:graphic>
          </wp:inline>
        </w:drawing>
      </w:r>
    </w:p>
    <w:p w:rsidR="009179A5" w:rsidRDefault="003E4C9C" w:rsidP="00AF7391">
      <w:pPr>
        <w:pStyle w:val="PSI-Normal"/>
      </w:pPr>
      <w:r>
        <w:t>En este punto el sistema se encuentra listo para subir un nuevo programa a nuestra base de datos, para ello debemos</w:t>
      </w:r>
      <w:r w:rsidR="006C2203">
        <w:t xml:space="preserve"> presionar el botón </w:t>
      </w:r>
      <w:r w:rsidR="006C2203" w:rsidRPr="006C2203">
        <w:rPr>
          <w:b/>
        </w:rPr>
        <w:t>&lt;Examinar&gt;</w:t>
      </w:r>
      <w:r>
        <w:t xml:space="preserve"> y selecciona</w:t>
      </w:r>
      <w:r w:rsidR="009179A5">
        <w:t>r los</w:t>
      </w:r>
      <w:r>
        <w:t xml:space="preserve"> programa</w:t>
      </w:r>
      <w:r w:rsidR="009179A5">
        <w:t>s</w:t>
      </w:r>
      <w:r>
        <w:t xml:space="preserve"> (archivo</w:t>
      </w:r>
      <w:r w:rsidR="009179A5">
        <w:t>s</w:t>
      </w:r>
      <w:r>
        <w:t xml:space="preserve"> .PDF) a subir</w:t>
      </w:r>
      <w:r w:rsidR="009179A5">
        <w:t xml:space="preserve"> desde el explorador de archivos</w:t>
      </w:r>
      <w:r>
        <w:t xml:space="preserve">. </w:t>
      </w:r>
    </w:p>
    <w:p w:rsidR="003E4C9C" w:rsidRDefault="003E4C9C" w:rsidP="00AF7391">
      <w:pPr>
        <w:pStyle w:val="PSI-Normal"/>
        <w:rPr>
          <w:b/>
        </w:rPr>
      </w:pPr>
      <w:r>
        <w:t xml:space="preserve">Una vez terminados estos pasos presionamos el botón </w:t>
      </w:r>
      <w:r w:rsidRPr="001D4104">
        <w:rPr>
          <w:b/>
        </w:rPr>
        <w:t>&lt;</w:t>
      </w:r>
      <w:r>
        <w:rPr>
          <w:b/>
        </w:rPr>
        <w:t>Subir Programa</w:t>
      </w:r>
      <w:r w:rsidR="009179A5">
        <w:rPr>
          <w:b/>
        </w:rPr>
        <w:t>s</w:t>
      </w:r>
      <w:r w:rsidRPr="001D4104">
        <w:rPr>
          <w:b/>
        </w:rPr>
        <w:t>&gt;</w:t>
      </w:r>
      <w:r>
        <w:t xml:space="preserve">. Si desea puede anular la operación presionando el botón </w:t>
      </w:r>
      <w:r>
        <w:rPr>
          <w:b/>
        </w:rPr>
        <w:t>&lt;Volver a Inicio</w:t>
      </w:r>
      <w:r w:rsidRPr="003D0720">
        <w:rPr>
          <w:b/>
        </w:rPr>
        <w:t>&gt;</w:t>
      </w:r>
      <w:r>
        <w:t>.</w:t>
      </w:r>
      <w:r>
        <w:rPr>
          <w:b/>
        </w:rPr>
        <w:t xml:space="preserve"> </w:t>
      </w:r>
    </w:p>
    <w:p w:rsidR="009179A5" w:rsidRDefault="009179A5" w:rsidP="00AF7391">
      <w:pPr>
        <w:pStyle w:val="PSI-Normal"/>
      </w:pPr>
      <w:r>
        <w:t xml:space="preserve">Al presionar el botón </w:t>
      </w:r>
      <w:r w:rsidRPr="00487F57">
        <w:rPr>
          <w:b/>
        </w:rPr>
        <w:t>&lt;Subir Programa</w:t>
      </w:r>
      <w:r>
        <w:rPr>
          <w:b/>
        </w:rPr>
        <w:t>s</w:t>
      </w:r>
      <w:r w:rsidRPr="00487F57">
        <w:rPr>
          <w:b/>
        </w:rPr>
        <w:t>&gt;</w:t>
      </w:r>
      <w:r>
        <w:t xml:space="preserve"> se presentará un cuadro de diálogo pidiéndonos confirmar la carga de los programas (archivos .PDF). Hagamos clic sobre el botón </w:t>
      </w:r>
      <w:r w:rsidRPr="00487F57">
        <w:rPr>
          <w:b/>
        </w:rPr>
        <w:t>&lt;</w:t>
      </w:r>
      <w:r>
        <w:rPr>
          <w:b/>
        </w:rPr>
        <w:t>Si, Subir Programas</w:t>
      </w:r>
      <w:r w:rsidRPr="00487F57">
        <w:rPr>
          <w:b/>
        </w:rPr>
        <w:t>&gt;</w:t>
      </w:r>
      <w:r>
        <w:t xml:space="preserve"> para subirlos al sistema o sobre </w:t>
      </w:r>
      <w:r w:rsidRPr="00487F57">
        <w:rPr>
          <w:b/>
        </w:rPr>
        <w:t>&lt;</w:t>
      </w:r>
      <w:r>
        <w:rPr>
          <w:b/>
        </w:rPr>
        <w:t>No estoy seguro</w:t>
      </w:r>
      <w:r w:rsidRPr="00487F57">
        <w:rPr>
          <w:b/>
        </w:rPr>
        <w:t>&gt;</w:t>
      </w:r>
      <w:r>
        <w:t xml:space="preserve"> para anular la operación.</w:t>
      </w:r>
    </w:p>
    <w:p w:rsidR="009179A5" w:rsidRDefault="009179A5" w:rsidP="00AF7391">
      <w:pPr>
        <w:pStyle w:val="PSI-Normal"/>
      </w:pPr>
      <w:r>
        <w:rPr>
          <w:noProof/>
          <w:lang w:eastAsia="es-AR"/>
        </w:rPr>
        <w:lastRenderedPageBreak/>
        <w:drawing>
          <wp:inline distT="0" distB="0" distL="0" distR="0">
            <wp:extent cx="5400040" cy="2814961"/>
            <wp:effectExtent l="19050" t="0" r="0" b="0"/>
            <wp:docPr id="40" name="Imagen 10" descr="C:\xampp\htdocs\vaspa\Construcción\Screenshots CU\Empleado SA\CU Realizar Carga Masiva de Program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alizar Carga Masiva de Programas\4.png"/>
                    <pic:cNvPicPr>
                      <a:picLocks noChangeAspect="1" noChangeArrowheads="1"/>
                    </pic:cNvPicPr>
                  </pic:nvPicPr>
                  <pic:blipFill>
                    <a:blip r:embed="rId65" cstate="print"/>
                    <a:srcRect/>
                    <a:stretch>
                      <a:fillRect/>
                    </a:stretch>
                  </pic:blipFill>
                  <pic:spPr bwMode="auto">
                    <a:xfrm>
                      <a:off x="0" y="0"/>
                      <a:ext cx="5400040" cy="2814961"/>
                    </a:xfrm>
                    <a:prstGeom prst="rect">
                      <a:avLst/>
                    </a:prstGeom>
                    <a:noFill/>
                    <a:ln w="9525">
                      <a:noFill/>
                      <a:miter lim="800000"/>
                      <a:headEnd/>
                      <a:tailEnd/>
                    </a:ln>
                  </pic:spPr>
                </pic:pic>
              </a:graphicData>
            </a:graphic>
          </wp:inline>
        </w:drawing>
      </w:r>
    </w:p>
    <w:p w:rsidR="002800C6" w:rsidRDefault="009179A5" w:rsidP="00AF7391">
      <w:pPr>
        <w:pStyle w:val="PSI-Normal"/>
      </w:pPr>
      <w:r w:rsidRPr="00FC050E">
        <w:rPr>
          <w:b/>
          <w:u w:val="single"/>
        </w:rPr>
        <w:t>Nota:</w:t>
      </w:r>
      <w:r>
        <w:t xml:space="preserve"> Sólo podrán subirse hasta un máximo de diez (10) archivos con extensión .PDF , donde el peso total de todos los programas seleccionados no supere los 8 Mb y el tamaño individual de cada uno no supere los 2 Mb.</w:t>
      </w:r>
    </w:p>
    <w:p w:rsidR="00A92A3D" w:rsidRDefault="00A92A3D" w:rsidP="00AF7391">
      <w:pPr>
        <w:pStyle w:val="PSI-Normal"/>
      </w:pPr>
    </w:p>
    <w:p w:rsidR="002800C6" w:rsidRDefault="002800C6" w:rsidP="00AF7391">
      <w:pPr>
        <w:pStyle w:val="PSI-Normal"/>
      </w:pPr>
      <w:r>
        <w:t xml:space="preserve">Además cada archivo a subir debe respetar el siguiente formato en el nombre de los mismos: añoVigencia-códigoCarrera-códigoAsignatura.pdf </w:t>
      </w:r>
    </w:p>
    <w:p w:rsidR="009179A5" w:rsidRDefault="002800C6" w:rsidP="00AF7391">
      <w:pPr>
        <w:pStyle w:val="PSI-Normal"/>
      </w:pPr>
      <w:r>
        <w:t xml:space="preserve">Ejemplo: 2020-072-1668.pdf </w:t>
      </w:r>
      <w:r w:rsidR="009179A5">
        <w:t xml:space="preserve"> </w:t>
      </w:r>
    </w:p>
    <w:p w:rsidR="009179A5" w:rsidRPr="001D4104" w:rsidRDefault="009179A5" w:rsidP="00AF7391">
      <w:pPr>
        <w:pStyle w:val="PSI-Normal"/>
      </w:pPr>
    </w:p>
    <w:p w:rsidR="00A304B6" w:rsidRDefault="00A304B6" w:rsidP="001A1EAB">
      <w:pPr>
        <w:pStyle w:val="PSI-Ttulo2"/>
      </w:pPr>
    </w:p>
    <w:p w:rsidR="001A1EAB" w:rsidRDefault="001A1EAB" w:rsidP="001A1EAB">
      <w:pPr>
        <w:pStyle w:val="PSI-Ttulo2"/>
      </w:pPr>
      <w:bookmarkStart w:id="20" w:name="_Toc52471155"/>
      <w:r>
        <w:t>Subir Plan</w:t>
      </w:r>
      <w:bookmarkEnd w:id="20"/>
    </w:p>
    <w:p w:rsidR="00C76769" w:rsidRDefault="00C76769" w:rsidP="00AF7391">
      <w:pPr>
        <w:pStyle w:val="PSI-Normal"/>
      </w:pPr>
      <w:r>
        <w:t>Para acceder a este módulo, nos dirigiremos al menú principal y una vez ubicados en el mismo debemos ir al menú Carga de Archivos -&gt; Subir Plan, como se ilustra en la siguiente imagen.</w:t>
      </w:r>
    </w:p>
    <w:p w:rsidR="007D78A5" w:rsidRDefault="00732798" w:rsidP="001A1EAB">
      <w:pPr>
        <w:pStyle w:val="PSI-Ttulo2"/>
      </w:pPr>
      <w:r>
        <w:rPr>
          <w:noProof/>
          <w:lang w:eastAsia="es-AR"/>
        </w:rPr>
        <w:drawing>
          <wp:inline distT="0" distB="0" distL="0" distR="0">
            <wp:extent cx="5400040" cy="1071718"/>
            <wp:effectExtent l="19050" t="0" r="0" b="0"/>
            <wp:docPr id="180" name="Imagen 10"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navbar 2.png"/>
                    <pic:cNvPicPr>
                      <a:picLocks noChangeAspect="1" noChangeArrowheads="1"/>
                    </pic:cNvPicPr>
                  </pic:nvPicPr>
                  <pic:blipFill>
                    <a:blip r:embed="rId61"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A17D1B" w:rsidRDefault="00A17D1B" w:rsidP="00AF7391">
      <w:pPr>
        <w:pStyle w:val="PSI-Normal"/>
      </w:pPr>
      <w:r>
        <w:t>A continuación se mostrará la pantalla Subir</w:t>
      </w:r>
      <w:r w:rsidR="00AA790C">
        <w:t xml:space="preserve"> Plan</w:t>
      </w:r>
      <w:r>
        <w:t xml:space="preserve">, la cual contiene </w:t>
      </w:r>
      <w:r w:rsidR="00AA790C">
        <w:t>dos</w:t>
      </w:r>
      <w:r>
        <w:t xml:space="preserve"> listas desplegables </w:t>
      </w:r>
      <w:r w:rsidRPr="00F80781">
        <w:rPr>
          <w:b/>
        </w:rPr>
        <w:t>&lt;Carrera&gt;</w:t>
      </w:r>
      <w:r>
        <w:rPr>
          <w:b/>
        </w:rPr>
        <w:t xml:space="preserve"> </w:t>
      </w:r>
      <w:r>
        <w:t xml:space="preserve">y </w:t>
      </w:r>
      <w:r w:rsidRPr="001F4030">
        <w:rPr>
          <w:b/>
        </w:rPr>
        <w:t>&lt;</w:t>
      </w:r>
      <w:r w:rsidR="00AA790C">
        <w:rPr>
          <w:b/>
        </w:rPr>
        <w:t>Código del Plan</w:t>
      </w:r>
      <w:r w:rsidRPr="001F4030">
        <w:rPr>
          <w:b/>
        </w:rPr>
        <w:t>&gt;</w:t>
      </w:r>
      <w:r>
        <w:t xml:space="preserve"> , una casilla </w:t>
      </w:r>
      <w:r w:rsidRPr="005A6725">
        <w:rPr>
          <w:b/>
        </w:rPr>
        <w:t>&lt;Descripción&gt;</w:t>
      </w:r>
      <w:r>
        <w:t xml:space="preserve"> y los botones </w:t>
      </w:r>
      <w:r w:rsidRPr="007F0FD5">
        <w:rPr>
          <w:b/>
        </w:rPr>
        <w:t>&lt;</w:t>
      </w:r>
      <w:r>
        <w:rPr>
          <w:b/>
        </w:rPr>
        <w:t>Seleccionar Archivo</w:t>
      </w:r>
      <w:r w:rsidRPr="007F0FD5">
        <w:rPr>
          <w:b/>
        </w:rPr>
        <w:t>&gt;</w:t>
      </w:r>
      <w:r>
        <w:t xml:space="preserve">, </w:t>
      </w:r>
      <w:r w:rsidRPr="005A6725">
        <w:rPr>
          <w:b/>
        </w:rPr>
        <w:t>&lt;Subir P</w:t>
      </w:r>
      <w:r w:rsidR="00AA790C">
        <w:rPr>
          <w:b/>
        </w:rPr>
        <w:t>lan</w:t>
      </w:r>
      <w:r w:rsidRPr="005A6725">
        <w:rPr>
          <w:b/>
        </w:rPr>
        <w:t>&gt;</w:t>
      </w:r>
      <w:r>
        <w:t xml:space="preserve"> y </w:t>
      </w:r>
      <w:r w:rsidRPr="007F0FD5">
        <w:rPr>
          <w:b/>
        </w:rPr>
        <w:t>&lt;</w:t>
      </w:r>
      <w:r>
        <w:rPr>
          <w:b/>
        </w:rPr>
        <w:t>Volver a Inicio</w:t>
      </w:r>
      <w:r w:rsidRPr="007F0FD5">
        <w:rPr>
          <w:b/>
        </w:rPr>
        <w:t>&gt;</w:t>
      </w:r>
      <w:r>
        <w:t xml:space="preserve">. </w:t>
      </w:r>
    </w:p>
    <w:p w:rsidR="007D78A5" w:rsidRDefault="00A92A3D" w:rsidP="001A1EAB">
      <w:pPr>
        <w:pStyle w:val="PSI-Ttulo2"/>
      </w:pPr>
      <w:r>
        <w:rPr>
          <w:noProof/>
          <w:lang w:eastAsia="es-AR"/>
        </w:rPr>
        <w:lastRenderedPageBreak/>
        <w:drawing>
          <wp:inline distT="0" distB="0" distL="0" distR="0">
            <wp:extent cx="5400040" cy="2721932"/>
            <wp:effectExtent l="19050" t="0" r="0" b="0"/>
            <wp:docPr id="42" name="Imagen 16" descr="C:\xampp\htdocs\vaspa\Construcción\Screenshots CU\Empleado SA\CU Subi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Subir Plan\1.png"/>
                    <pic:cNvPicPr>
                      <a:picLocks noChangeAspect="1" noChangeArrowheads="1"/>
                    </pic:cNvPicPr>
                  </pic:nvPicPr>
                  <pic:blipFill>
                    <a:blip r:embed="rId66" cstate="print"/>
                    <a:srcRect/>
                    <a:stretch>
                      <a:fillRect/>
                    </a:stretch>
                  </pic:blipFill>
                  <pic:spPr bwMode="auto">
                    <a:xfrm>
                      <a:off x="0" y="0"/>
                      <a:ext cx="5400040" cy="2721932"/>
                    </a:xfrm>
                    <a:prstGeom prst="rect">
                      <a:avLst/>
                    </a:prstGeom>
                    <a:noFill/>
                    <a:ln w="9525">
                      <a:noFill/>
                      <a:miter lim="800000"/>
                      <a:headEnd/>
                      <a:tailEnd/>
                    </a:ln>
                  </pic:spPr>
                </pic:pic>
              </a:graphicData>
            </a:graphic>
          </wp:inline>
        </w:drawing>
      </w:r>
    </w:p>
    <w:p w:rsidR="00C76E48" w:rsidRDefault="00C76E48" w:rsidP="00AF7391">
      <w:pPr>
        <w:pStyle w:val="PSI-Normal"/>
      </w:pPr>
      <w:r>
        <w:t xml:space="preserve">En este punto el sistema se encuentra listo para subir un nuevo plan a nuestra base de datos, para ello debemos seleccionar la carrera y el código del plan (respetando ese orden) </w:t>
      </w:r>
      <w:r w:rsidR="00167E16">
        <w:t>correspondientes</w:t>
      </w:r>
      <w:r>
        <w:t xml:space="preserve">, como así también completar los datos de la casilla descripción (la cual es opcional) y seleccionar el plan (archivo .PDF) a subir desde el explorador de archivos. </w:t>
      </w:r>
    </w:p>
    <w:p w:rsidR="00C76E48" w:rsidRPr="001D4104" w:rsidRDefault="00C76E48" w:rsidP="00AF7391">
      <w:pPr>
        <w:pStyle w:val="PSI-Normal"/>
      </w:pPr>
      <w:r>
        <w:t xml:space="preserve">Una vez terminados estos pasos presionamos el botón </w:t>
      </w:r>
      <w:r w:rsidRPr="001D4104">
        <w:rPr>
          <w:b/>
        </w:rPr>
        <w:t>&lt;</w:t>
      </w:r>
      <w:r>
        <w:rPr>
          <w:b/>
        </w:rPr>
        <w:t>Subir Plan</w:t>
      </w:r>
      <w:r w:rsidRPr="001D4104">
        <w:rPr>
          <w:b/>
        </w:rPr>
        <w:t>&gt;</w:t>
      </w:r>
      <w:r>
        <w:t xml:space="preserve">. Si desea puede anular la operación presionando el botón </w:t>
      </w:r>
      <w:r>
        <w:rPr>
          <w:b/>
        </w:rPr>
        <w:t>&lt;Volver a Inicio</w:t>
      </w:r>
      <w:r w:rsidRPr="003D0720">
        <w:rPr>
          <w:b/>
        </w:rPr>
        <w:t>&gt;</w:t>
      </w:r>
      <w:r>
        <w:t>.</w:t>
      </w:r>
      <w:r>
        <w:rPr>
          <w:b/>
        </w:rPr>
        <w:t xml:space="preserve"> </w:t>
      </w:r>
    </w:p>
    <w:p w:rsidR="00587531" w:rsidRDefault="00587531" w:rsidP="00AF7391">
      <w:pPr>
        <w:pStyle w:val="PSI-Normal"/>
      </w:pPr>
      <w:r>
        <w:t xml:space="preserve">Al presionar el botón </w:t>
      </w:r>
      <w:r w:rsidRPr="00487F57">
        <w:rPr>
          <w:b/>
        </w:rPr>
        <w:t>&lt;Subir P</w:t>
      </w:r>
      <w:r>
        <w:rPr>
          <w:b/>
        </w:rPr>
        <w:t>lan</w:t>
      </w:r>
      <w:r w:rsidRPr="00487F57">
        <w:rPr>
          <w:b/>
        </w:rPr>
        <w:t>&gt;</w:t>
      </w:r>
      <w:r>
        <w:t xml:space="preserve"> se presentará un cuadro de diálogo pidiéndonos confirmar la carga del plan (archivo .PDF). Hagamos clic sobre el botón </w:t>
      </w:r>
      <w:r w:rsidRPr="00487F57">
        <w:rPr>
          <w:b/>
        </w:rPr>
        <w:t>&lt;Confirmar&gt;</w:t>
      </w:r>
      <w:r>
        <w:t xml:space="preserve"> para subirlo al sistema o sobre </w:t>
      </w:r>
      <w:r w:rsidRPr="00487F57">
        <w:rPr>
          <w:b/>
        </w:rPr>
        <w:t>&lt;Cancelar&gt;</w:t>
      </w:r>
      <w:r>
        <w:t xml:space="preserve"> para anular la operación.</w:t>
      </w:r>
    </w:p>
    <w:p w:rsidR="00587531" w:rsidRDefault="002325D9" w:rsidP="00AF7391">
      <w:pPr>
        <w:pStyle w:val="PSI-Normal"/>
      </w:pPr>
      <w:r>
        <w:rPr>
          <w:noProof/>
          <w:lang w:eastAsia="es-AR"/>
        </w:rPr>
        <w:drawing>
          <wp:inline distT="0" distB="0" distL="0" distR="0">
            <wp:extent cx="5400040" cy="2718901"/>
            <wp:effectExtent l="19050" t="0" r="0" b="0"/>
            <wp:docPr id="203" name="Imagen 21" descr="C:\xampp\htdocs\vaspa\Construcción\Screenshots CU\Empleado SA\CU Subir Pla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Empleado SA\CU Subir Plan\6.png"/>
                    <pic:cNvPicPr>
                      <a:picLocks noChangeAspect="1" noChangeArrowheads="1"/>
                    </pic:cNvPicPr>
                  </pic:nvPicPr>
                  <pic:blipFill>
                    <a:blip r:embed="rId67" cstate="print"/>
                    <a:srcRect/>
                    <a:stretch>
                      <a:fillRect/>
                    </a:stretch>
                  </pic:blipFill>
                  <pic:spPr bwMode="auto">
                    <a:xfrm>
                      <a:off x="0" y="0"/>
                      <a:ext cx="5400040" cy="2718901"/>
                    </a:xfrm>
                    <a:prstGeom prst="rect">
                      <a:avLst/>
                    </a:prstGeom>
                    <a:noFill/>
                    <a:ln w="9525">
                      <a:noFill/>
                      <a:miter lim="800000"/>
                      <a:headEnd/>
                      <a:tailEnd/>
                    </a:ln>
                  </pic:spPr>
                </pic:pic>
              </a:graphicData>
            </a:graphic>
          </wp:inline>
        </w:drawing>
      </w:r>
    </w:p>
    <w:p w:rsidR="00EC2482" w:rsidRDefault="00EC2482" w:rsidP="00AF7391">
      <w:pPr>
        <w:pStyle w:val="PSI-Normal"/>
      </w:pPr>
      <w:r w:rsidRPr="00FC050E">
        <w:rPr>
          <w:b/>
          <w:u w:val="single"/>
        </w:rPr>
        <w:t>Nota:</w:t>
      </w:r>
      <w:r>
        <w:t xml:space="preserve"> Sólo podrán subirse archivos con extensión .PDF y cuyo tamaño no supere los 2 Mb. </w:t>
      </w:r>
    </w:p>
    <w:p w:rsidR="00587531" w:rsidRDefault="00587531" w:rsidP="00AF7391">
      <w:pPr>
        <w:pStyle w:val="PSI-Normal"/>
      </w:pPr>
    </w:p>
    <w:p w:rsidR="00767BC2" w:rsidRDefault="00AD4701" w:rsidP="00767BC2">
      <w:pPr>
        <w:pStyle w:val="PSI-Ttulo2"/>
      </w:pPr>
      <w:bookmarkStart w:id="21" w:name="_Toc52471156"/>
      <w:r>
        <w:lastRenderedPageBreak/>
        <w:t xml:space="preserve">Gestionar </w:t>
      </w:r>
      <w:r w:rsidR="00767BC2">
        <w:t>Carrera</w:t>
      </w:r>
      <w:bookmarkEnd w:id="21"/>
    </w:p>
    <w:p w:rsidR="00627977" w:rsidRDefault="00627977" w:rsidP="00AF7391">
      <w:pPr>
        <w:pStyle w:val="PSI-Normal"/>
      </w:pPr>
      <w:r>
        <w:t>Para acceder a este módulo, nos dirigiremos al menú principal -&gt;Carreras, como se ilustra en la siguiente imagen.</w:t>
      </w:r>
    </w:p>
    <w:p w:rsidR="00627977" w:rsidRDefault="00BE359C" w:rsidP="00AF7391">
      <w:pPr>
        <w:pStyle w:val="PSI-Normal"/>
      </w:pPr>
      <w:r>
        <w:rPr>
          <w:noProof/>
          <w:lang w:eastAsia="es-AR"/>
        </w:rPr>
        <w:drawing>
          <wp:inline distT="0" distB="0" distL="0" distR="0">
            <wp:extent cx="5400040" cy="365904"/>
            <wp:effectExtent l="19050" t="0" r="0" b="0"/>
            <wp:docPr id="181" name="Imagen 11" descr="C:\xampp\htdocs\vaspa\Construcción\Screenshots CU\Empleado SA\navba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navbar 3.png"/>
                    <pic:cNvPicPr>
                      <a:picLocks noChangeAspect="1" noChangeArrowheads="1"/>
                    </pic:cNvPicPr>
                  </pic:nvPicPr>
                  <pic:blipFill>
                    <a:blip r:embed="rId68" cstate="print"/>
                    <a:srcRect/>
                    <a:stretch>
                      <a:fillRect/>
                    </a:stretch>
                  </pic:blipFill>
                  <pic:spPr bwMode="auto">
                    <a:xfrm>
                      <a:off x="0" y="0"/>
                      <a:ext cx="5400040" cy="365904"/>
                    </a:xfrm>
                    <a:prstGeom prst="rect">
                      <a:avLst/>
                    </a:prstGeom>
                    <a:noFill/>
                    <a:ln w="9525">
                      <a:noFill/>
                      <a:miter lim="800000"/>
                      <a:headEnd/>
                      <a:tailEnd/>
                    </a:ln>
                  </pic:spPr>
                </pic:pic>
              </a:graphicData>
            </a:graphic>
          </wp:inline>
        </w:drawing>
      </w:r>
    </w:p>
    <w:p w:rsidR="00627977" w:rsidRDefault="00627977" w:rsidP="00AF7391">
      <w:pPr>
        <w:pStyle w:val="PSI-Normal"/>
      </w:pPr>
      <w:r>
        <w:t xml:space="preserve">A continuación se mostrará la pantalla carreras, la cual contiene el botón </w:t>
      </w:r>
      <w:r>
        <w:rPr>
          <w:b/>
        </w:rPr>
        <w:t>&lt;Nueva Carrera</w:t>
      </w:r>
      <w:r w:rsidRPr="007F0FD5">
        <w:rPr>
          <w:b/>
        </w:rPr>
        <w:t>&gt;</w:t>
      </w:r>
      <w:r>
        <w:t xml:space="preserve"> y un listado de cada carrera del sistema junto a tres botones denominados </w:t>
      </w:r>
      <w:r w:rsidRPr="007F0FD5">
        <w:rPr>
          <w:b/>
        </w:rPr>
        <w:t xml:space="preserve">&lt;Ver </w:t>
      </w:r>
      <w:r>
        <w:rPr>
          <w:b/>
        </w:rPr>
        <w:t>Planes</w:t>
      </w:r>
      <w:r w:rsidRPr="007F0FD5">
        <w:rPr>
          <w:b/>
        </w:rPr>
        <w:t>&gt;</w:t>
      </w:r>
      <w:r>
        <w:t xml:space="preserve">, </w:t>
      </w:r>
      <w:r w:rsidRPr="007F0FD5">
        <w:rPr>
          <w:b/>
        </w:rPr>
        <w:t>&lt;Modificar&gt;</w:t>
      </w:r>
      <w:r>
        <w:t xml:space="preserve"> y </w:t>
      </w:r>
      <w:r w:rsidRPr="007F0FD5">
        <w:rPr>
          <w:b/>
        </w:rPr>
        <w:t>&lt;Eliminar&gt;</w:t>
      </w:r>
      <w:r w:rsidRPr="00995299">
        <w:t>.</w:t>
      </w:r>
    </w:p>
    <w:p w:rsidR="00627977" w:rsidRDefault="003A282B" w:rsidP="00627977">
      <w:pPr>
        <w:pStyle w:val="PSI-Comentario"/>
      </w:pPr>
      <w:r>
        <w:rPr>
          <w:noProof/>
          <w:lang w:eastAsia="es-AR"/>
        </w:rPr>
        <w:drawing>
          <wp:inline distT="0" distB="0" distL="0" distR="0">
            <wp:extent cx="5400040" cy="3338666"/>
            <wp:effectExtent l="19050" t="0" r="0" b="0"/>
            <wp:docPr id="204" name="Imagen 22" descr="C:\xampp\htdocs\vaspa\Construcción\Screenshots CU\Empleado SA\CU Gestionar Carre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Empleado SA\CU Gestionar Carrera\Pantalla Inicial.png"/>
                    <pic:cNvPicPr>
                      <a:picLocks noChangeAspect="1" noChangeArrowheads="1"/>
                    </pic:cNvPicPr>
                  </pic:nvPicPr>
                  <pic:blipFill>
                    <a:blip r:embed="rId69" cstate="print"/>
                    <a:srcRect/>
                    <a:stretch>
                      <a:fillRect/>
                    </a:stretch>
                  </pic:blipFill>
                  <pic:spPr bwMode="auto">
                    <a:xfrm>
                      <a:off x="0" y="0"/>
                      <a:ext cx="5400040" cy="3338666"/>
                    </a:xfrm>
                    <a:prstGeom prst="rect">
                      <a:avLst/>
                    </a:prstGeom>
                    <a:noFill/>
                    <a:ln w="9525">
                      <a:noFill/>
                      <a:miter lim="800000"/>
                      <a:headEnd/>
                      <a:tailEnd/>
                    </a:ln>
                  </pic:spPr>
                </pic:pic>
              </a:graphicData>
            </a:graphic>
          </wp:inline>
        </w:drawing>
      </w:r>
    </w:p>
    <w:p w:rsidR="00693B82" w:rsidRDefault="00693B82" w:rsidP="00627977">
      <w:pPr>
        <w:pStyle w:val="PSI-Ttulo3"/>
      </w:pPr>
    </w:p>
    <w:p w:rsidR="00693B82" w:rsidRDefault="00693B82" w:rsidP="00627977">
      <w:pPr>
        <w:pStyle w:val="PSI-Ttulo3"/>
      </w:pPr>
    </w:p>
    <w:p w:rsidR="00627977" w:rsidRDefault="00072049" w:rsidP="00627977">
      <w:pPr>
        <w:pStyle w:val="PSI-Ttulo3"/>
      </w:pPr>
      <w:bookmarkStart w:id="22" w:name="_Toc52471157"/>
      <w:r>
        <w:t>Alta de Carrera</w:t>
      </w:r>
      <w:bookmarkEnd w:id="22"/>
    </w:p>
    <w:p w:rsidR="00627977" w:rsidRDefault="00627977" w:rsidP="00AF7391">
      <w:pPr>
        <w:pStyle w:val="PSI-Normal"/>
      </w:pPr>
      <w:r>
        <w:t>Para dar de alta un</w:t>
      </w:r>
      <w:r w:rsidR="00072049">
        <w:t>a nueva</w:t>
      </w:r>
      <w:r>
        <w:t xml:space="preserve"> </w:t>
      </w:r>
      <w:r w:rsidR="00072049">
        <w:t>carrera en el</w:t>
      </w:r>
      <w:r>
        <w:t xml:space="preserve"> sistema, presione el botón </w:t>
      </w:r>
      <w:r w:rsidR="00072049">
        <w:rPr>
          <w:b/>
        </w:rPr>
        <w:t>&lt;Nueva</w:t>
      </w:r>
      <w:r w:rsidRPr="001D4104">
        <w:rPr>
          <w:b/>
        </w:rPr>
        <w:t xml:space="preserve"> </w:t>
      </w:r>
      <w:r w:rsidR="00072049">
        <w:rPr>
          <w:b/>
        </w:rPr>
        <w:t>Carrera</w:t>
      </w:r>
      <w:r w:rsidRPr="001D4104">
        <w:rPr>
          <w:b/>
        </w:rPr>
        <w:t>&gt;</w:t>
      </w:r>
      <w:r>
        <w:rPr>
          <w:b/>
        </w:rPr>
        <w:t xml:space="preserve"> </w:t>
      </w:r>
      <w:r w:rsidR="00072049">
        <w:t>de la pantalla carreras</w:t>
      </w:r>
      <w:r w:rsidRPr="001D4104">
        <w:t>.</w:t>
      </w:r>
      <w:r>
        <w:rPr>
          <w:b/>
        </w:rPr>
        <w:t xml:space="preserve"> </w:t>
      </w:r>
    </w:p>
    <w:p w:rsidR="00627977" w:rsidRDefault="00627977" w:rsidP="00AF7391">
      <w:pPr>
        <w:pStyle w:val="PSI-Normal"/>
      </w:pPr>
      <w:r>
        <w:t xml:space="preserve">En la siguiente imagen se muestra la apariencia de esta utilidad. </w:t>
      </w:r>
    </w:p>
    <w:p w:rsidR="00627977" w:rsidRDefault="00B871A2" w:rsidP="00AF7391">
      <w:pPr>
        <w:pStyle w:val="PSI-Normal"/>
      </w:pPr>
      <w:r>
        <w:rPr>
          <w:noProof/>
          <w:lang w:eastAsia="es-AR"/>
        </w:rPr>
        <w:lastRenderedPageBreak/>
        <w:drawing>
          <wp:inline distT="0" distB="0" distL="0" distR="0">
            <wp:extent cx="5400040" cy="2325216"/>
            <wp:effectExtent l="19050" t="0" r="0" b="0"/>
            <wp:docPr id="205" name="Imagen 23" descr="C:\xampp\htdocs\vaspa\Construcción\Screenshots CU\Empleado SA\CU Gestionar Carrera\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Empleado SA\CU Gestionar Carrera\Alta\1.png"/>
                    <pic:cNvPicPr>
                      <a:picLocks noChangeAspect="1" noChangeArrowheads="1"/>
                    </pic:cNvPicPr>
                  </pic:nvPicPr>
                  <pic:blipFill>
                    <a:blip r:embed="rId70" cstate="print"/>
                    <a:srcRect/>
                    <a:stretch>
                      <a:fillRect/>
                    </a:stretch>
                  </pic:blipFill>
                  <pic:spPr bwMode="auto">
                    <a:xfrm>
                      <a:off x="0" y="0"/>
                      <a:ext cx="5400040" cy="2325216"/>
                    </a:xfrm>
                    <a:prstGeom prst="rect">
                      <a:avLst/>
                    </a:prstGeom>
                    <a:noFill/>
                    <a:ln w="9525">
                      <a:noFill/>
                      <a:miter lim="800000"/>
                      <a:headEnd/>
                      <a:tailEnd/>
                    </a:ln>
                  </pic:spPr>
                </pic:pic>
              </a:graphicData>
            </a:graphic>
          </wp:inline>
        </w:drawing>
      </w:r>
    </w:p>
    <w:p w:rsidR="00627977" w:rsidRDefault="00627977" w:rsidP="00AF7391">
      <w:pPr>
        <w:pStyle w:val="PSI-Normal"/>
      </w:pPr>
      <w:r>
        <w:t>En este punto el sistema se encuentra listo para agregar un</w:t>
      </w:r>
      <w:r w:rsidR="004A474C">
        <w:t>a nueva</w:t>
      </w:r>
      <w:r>
        <w:t xml:space="preserve"> </w:t>
      </w:r>
      <w:r w:rsidR="004A474C">
        <w:t>carrera</w:t>
      </w:r>
      <w:r>
        <w:t xml:space="preserve"> a nuestra base de datos, para ello debemos completar todos los datos de las casillas (</w:t>
      </w:r>
      <w:r w:rsidR="004A474C">
        <w:t>Código de Carrera, Nombre de Carrera</w:t>
      </w:r>
      <w:r>
        <w:t xml:space="preserve">). Una vez terminados estos pasos presionamos el botón </w:t>
      </w:r>
      <w:r w:rsidRPr="001D4104">
        <w:rPr>
          <w:b/>
        </w:rPr>
        <w:t>&lt;Confirmar&gt;</w:t>
      </w:r>
      <w:r>
        <w:t xml:space="preserve">. </w:t>
      </w:r>
    </w:p>
    <w:p w:rsidR="00627977" w:rsidRPr="001D4104" w:rsidRDefault="00627977" w:rsidP="00AF7391">
      <w:pPr>
        <w:pStyle w:val="PSI-Normal"/>
      </w:pPr>
      <w:r>
        <w:t xml:space="preserve">Si desea puede anular la operación presionando el botón </w:t>
      </w:r>
      <w:r w:rsidRPr="003D0720">
        <w:rPr>
          <w:b/>
        </w:rPr>
        <w:t>&lt;Cancelar&gt;</w:t>
      </w:r>
      <w:r>
        <w:t>.</w:t>
      </w:r>
      <w:r>
        <w:rPr>
          <w:b/>
        </w:rPr>
        <w:t xml:space="preserve"> </w:t>
      </w:r>
    </w:p>
    <w:p w:rsidR="00627977" w:rsidRDefault="00226699" w:rsidP="00627977">
      <w:pPr>
        <w:pStyle w:val="PSI-Ttulo3"/>
      </w:pPr>
      <w:bookmarkStart w:id="23" w:name="_Toc52471158"/>
      <w:r>
        <w:t>Baja de Carrera</w:t>
      </w:r>
      <w:bookmarkEnd w:id="23"/>
    </w:p>
    <w:p w:rsidR="00627977" w:rsidRDefault="00627977"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00226699">
        <w:t xml:space="preserve"> carrera</w:t>
      </w:r>
      <w:r>
        <w:rPr>
          <w:b/>
        </w:rPr>
        <w:t xml:space="preserve"> </w:t>
      </w:r>
      <w:r w:rsidR="00226699">
        <w:t>de la pantalla carreras</w:t>
      </w:r>
      <w:r>
        <w:t xml:space="preserve">. </w:t>
      </w:r>
    </w:p>
    <w:p w:rsidR="00627977" w:rsidRDefault="00226699" w:rsidP="00AF7391">
      <w:pPr>
        <w:pStyle w:val="PSI-Normal"/>
      </w:pPr>
      <w:r>
        <w:rPr>
          <w:noProof/>
          <w:lang w:eastAsia="es-AR"/>
        </w:rPr>
        <w:drawing>
          <wp:inline distT="0" distB="0" distL="0" distR="0">
            <wp:extent cx="5400040" cy="318571"/>
            <wp:effectExtent l="19050" t="0" r="0" b="0"/>
            <wp:docPr id="56" name="Imagen 16" descr="C:\xampp\htdocs\vaspa\Construcción\Screenshots CU\Empleado SA\CU Gestionar Carrera\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Gestionar Carrera\Baja\1.png"/>
                    <pic:cNvPicPr>
                      <a:picLocks noChangeAspect="1" noChangeArrowheads="1"/>
                    </pic:cNvPicPr>
                  </pic:nvPicPr>
                  <pic:blipFill>
                    <a:blip r:embed="rId71" cstate="print"/>
                    <a:srcRect/>
                    <a:stretch>
                      <a:fillRect/>
                    </a:stretch>
                  </pic:blipFill>
                  <pic:spPr bwMode="auto">
                    <a:xfrm>
                      <a:off x="0" y="0"/>
                      <a:ext cx="5400040" cy="318571"/>
                    </a:xfrm>
                    <a:prstGeom prst="rect">
                      <a:avLst/>
                    </a:prstGeom>
                    <a:noFill/>
                    <a:ln w="9525">
                      <a:noFill/>
                      <a:miter lim="800000"/>
                      <a:headEnd/>
                      <a:tailEnd/>
                    </a:ln>
                  </pic:spPr>
                </pic:pic>
              </a:graphicData>
            </a:graphic>
          </wp:inline>
        </w:drawing>
      </w:r>
    </w:p>
    <w:p w:rsidR="00627977" w:rsidRDefault="00627977"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B926BC">
        <w:t xml:space="preserve"> </w:t>
      </w:r>
      <w:r>
        <w:t>l</w:t>
      </w:r>
      <w:r w:rsidR="00B926BC">
        <w:t>a</w:t>
      </w:r>
      <w:r>
        <w:t xml:space="preserve"> </w:t>
      </w:r>
      <w:r w:rsidR="00B926BC">
        <w:t>carrera</w:t>
      </w:r>
      <w:r>
        <w:t xml:space="preserve">. </w:t>
      </w:r>
    </w:p>
    <w:p w:rsidR="00627977" w:rsidRDefault="00F047F9" w:rsidP="00AF7391">
      <w:pPr>
        <w:pStyle w:val="PSI-Normal"/>
      </w:pPr>
      <w:r>
        <w:rPr>
          <w:noProof/>
          <w:lang w:eastAsia="es-AR"/>
        </w:rPr>
        <w:drawing>
          <wp:inline distT="0" distB="0" distL="0" distR="0">
            <wp:extent cx="5400040" cy="1537479"/>
            <wp:effectExtent l="19050" t="0" r="0" b="0"/>
            <wp:docPr id="212" name="Imagen 24" descr="C:\xampp\htdocs\vaspa\Construcción\Screenshots CU\Empleado SA\CU Gestionar Carrera\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Empleado SA\CU Gestionar Carrera\Baja\2.png"/>
                    <pic:cNvPicPr>
                      <a:picLocks noChangeAspect="1" noChangeArrowheads="1"/>
                    </pic:cNvPicPr>
                  </pic:nvPicPr>
                  <pic:blipFill>
                    <a:blip r:embed="rId72" cstate="print"/>
                    <a:srcRect/>
                    <a:stretch>
                      <a:fillRect/>
                    </a:stretch>
                  </pic:blipFill>
                  <pic:spPr bwMode="auto">
                    <a:xfrm>
                      <a:off x="0" y="0"/>
                      <a:ext cx="5400040" cy="1537479"/>
                    </a:xfrm>
                    <a:prstGeom prst="rect">
                      <a:avLst/>
                    </a:prstGeom>
                    <a:noFill/>
                    <a:ln w="9525">
                      <a:noFill/>
                      <a:miter lim="800000"/>
                      <a:headEnd/>
                      <a:tailEnd/>
                    </a:ln>
                  </pic:spPr>
                </pic:pic>
              </a:graphicData>
            </a:graphic>
          </wp:inline>
        </w:drawing>
      </w:r>
    </w:p>
    <w:p w:rsidR="00627977" w:rsidRDefault="00627977" w:rsidP="00AF7391">
      <w:pPr>
        <w:pStyle w:val="PSI-Normal"/>
      </w:pPr>
      <w:r>
        <w:t xml:space="preserve">Hagamos clic sobre el botón </w:t>
      </w:r>
      <w:r w:rsidRPr="00153FF4">
        <w:rPr>
          <w:b/>
        </w:rPr>
        <w:t>&lt;Si, deseo eliminar&gt;</w:t>
      </w:r>
      <w:r w:rsidR="00B926BC">
        <w:t xml:space="preserve"> para eliminarla</w:t>
      </w:r>
      <w:r>
        <w:t xml:space="preserve"> o sobre </w:t>
      </w:r>
      <w:r w:rsidRPr="00153FF4">
        <w:rPr>
          <w:b/>
        </w:rPr>
        <w:t>&lt;No (Salir de esta pantalla)&gt;</w:t>
      </w:r>
      <w:r>
        <w:t xml:space="preserve"> para cancelar la operación.</w:t>
      </w:r>
    </w:p>
    <w:p w:rsidR="00627977" w:rsidRDefault="00B260F5" w:rsidP="00AF7391">
      <w:pPr>
        <w:pStyle w:val="PSI-Normal"/>
      </w:pPr>
      <w:r w:rsidRPr="00B260F5">
        <w:rPr>
          <w:b/>
          <w:u w:val="single"/>
        </w:rPr>
        <w:t xml:space="preserve">Nota: </w:t>
      </w:r>
      <w:r w:rsidR="00C1440D">
        <w:t xml:space="preserve">Si la </w:t>
      </w:r>
      <w:r w:rsidR="00B433AB">
        <w:t>C</w:t>
      </w:r>
      <w:r w:rsidR="00C1440D">
        <w:t>arrera que desea eliminar posee Planes asociados, deberá eliminarlos primero para poder realizar esta operación (Ver Sección Gestionar Plan</w:t>
      </w:r>
      <w:r w:rsidR="00421870">
        <w:t xml:space="preserve"> del presente manual</w:t>
      </w:r>
      <w:r w:rsidR="00C1440D">
        <w:t xml:space="preserve">). </w:t>
      </w:r>
    </w:p>
    <w:p w:rsidR="005531D6" w:rsidRDefault="005531D6" w:rsidP="00AF7391">
      <w:pPr>
        <w:pStyle w:val="PSI-Normal"/>
      </w:pPr>
    </w:p>
    <w:p w:rsidR="00627977" w:rsidRDefault="00627977" w:rsidP="00627977">
      <w:pPr>
        <w:pStyle w:val="PSI-Ttulo3"/>
      </w:pPr>
      <w:bookmarkStart w:id="24" w:name="_Toc52471159"/>
      <w:r>
        <w:lastRenderedPageBreak/>
        <w:t>Modificar</w:t>
      </w:r>
      <w:r w:rsidR="006F72CF">
        <w:t xml:space="preserve">  Carrera</w:t>
      </w:r>
      <w:bookmarkEnd w:id="24"/>
    </w:p>
    <w:p w:rsidR="00627977" w:rsidRDefault="00627977"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006F72CF">
        <w:t xml:space="preserve"> carrera</w:t>
      </w:r>
      <w:r>
        <w:rPr>
          <w:b/>
        </w:rPr>
        <w:t xml:space="preserve"> </w:t>
      </w:r>
      <w:r w:rsidR="006F72CF">
        <w:t>de la pantalla carreras</w:t>
      </w:r>
      <w:r>
        <w:t xml:space="preserve">. </w:t>
      </w:r>
    </w:p>
    <w:p w:rsidR="00627977" w:rsidRDefault="006F72CF" w:rsidP="00AF7391">
      <w:pPr>
        <w:pStyle w:val="PSI-Normal"/>
      </w:pPr>
      <w:r>
        <w:rPr>
          <w:noProof/>
          <w:lang w:eastAsia="es-AR"/>
        </w:rPr>
        <w:drawing>
          <wp:inline distT="0" distB="0" distL="0" distR="0">
            <wp:extent cx="5400040" cy="338806"/>
            <wp:effectExtent l="19050" t="0" r="0" b="0"/>
            <wp:docPr id="58" name="Imagen 18" descr="C:\xampp\htdocs\vaspa\Construcción\Screenshots CU\Empleado SA\CU Gestionar Carrera\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Gestionar Carrera\Modificación\1.png"/>
                    <pic:cNvPicPr>
                      <a:picLocks noChangeAspect="1" noChangeArrowheads="1"/>
                    </pic:cNvPicPr>
                  </pic:nvPicPr>
                  <pic:blipFill>
                    <a:blip r:embed="rId73" cstate="print"/>
                    <a:srcRect/>
                    <a:stretch>
                      <a:fillRect/>
                    </a:stretch>
                  </pic:blipFill>
                  <pic:spPr bwMode="auto">
                    <a:xfrm>
                      <a:off x="0" y="0"/>
                      <a:ext cx="5400040" cy="338806"/>
                    </a:xfrm>
                    <a:prstGeom prst="rect">
                      <a:avLst/>
                    </a:prstGeom>
                    <a:noFill/>
                    <a:ln w="9525">
                      <a:noFill/>
                      <a:miter lim="800000"/>
                      <a:headEnd/>
                      <a:tailEnd/>
                    </a:ln>
                  </pic:spPr>
                </pic:pic>
              </a:graphicData>
            </a:graphic>
          </wp:inline>
        </w:drawing>
      </w:r>
    </w:p>
    <w:p w:rsidR="00627977" w:rsidRDefault="00627977" w:rsidP="00AF7391">
      <w:pPr>
        <w:pStyle w:val="PSI-Normal"/>
      </w:pPr>
      <w:r>
        <w:t>Al presionar dicho botón se mostrará una nueva pantalla con los datos precargados de</w:t>
      </w:r>
      <w:r w:rsidR="00B228BE">
        <w:t xml:space="preserve"> </w:t>
      </w:r>
      <w:r>
        <w:t>l</w:t>
      </w:r>
      <w:r w:rsidR="00B228BE">
        <w:t>a</w:t>
      </w:r>
      <w:r>
        <w:t xml:space="preserve"> </w:t>
      </w:r>
      <w:r w:rsidR="00B228BE">
        <w:t>carrera</w:t>
      </w:r>
      <w:r>
        <w:t>, donde usted podrá modificar cualquiera de ellos como se presenta a continuación.</w:t>
      </w:r>
    </w:p>
    <w:p w:rsidR="00627977" w:rsidRDefault="009C63C4" w:rsidP="00AF7391">
      <w:pPr>
        <w:pStyle w:val="PSI-Normal"/>
      </w:pPr>
      <w:r>
        <w:rPr>
          <w:noProof/>
          <w:lang w:eastAsia="es-AR"/>
        </w:rPr>
        <w:drawing>
          <wp:inline distT="0" distB="0" distL="0" distR="0">
            <wp:extent cx="5400040" cy="2143782"/>
            <wp:effectExtent l="19050" t="0" r="0" b="0"/>
            <wp:docPr id="213" name="Imagen 25" descr="C:\xampp\htdocs\vaspa\Construcción\Screenshots CU\Empleado SA\CU Gestionar Carrera\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Empleado SA\CU Gestionar Carrera\Modificación\2.png"/>
                    <pic:cNvPicPr>
                      <a:picLocks noChangeAspect="1" noChangeArrowheads="1"/>
                    </pic:cNvPicPr>
                  </pic:nvPicPr>
                  <pic:blipFill>
                    <a:blip r:embed="rId74" cstate="print"/>
                    <a:srcRect/>
                    <a:stretch>
                      <a:fillRect/>
                    </a:stretch>
                  </pic:blipFill>
                  <pic:spPr bwMode="auto">
                    <a:xfrm>
                      <a:off x="0" y="0"/>
                      <a:ext cx="5400040" cy="2143782"/>
                    </a:xfrm>
                    <a:prstGeom prst="rect">
                      <a:avLst/>
                    </a:prstGeom>
                    <a:noFill/>
                    <a:ln w="9525">
                      <a:noFill/>
                      <a:miter lim="800000"/>
                      <a:headEnd/>
                      <a:tailEnd/>
                    </a:ln>
                  </pic:spPr>
                </pic:pic>
              </a:graphicData>
            </a:graphic>
          </wp:inline>
        </w:drawing>
      </w:r>
    </w:p>
    <w:p w:rsidR="00627977" w:rsidRPr="00E37D6A" w:rsidRDefault="00627977" w:rsidP="00627977">
      <w:pPr>
        <w:pStyle w:val="PSI-Ttulo3"/>
        <w:rPr>
          <w:lang w:val="es-AR"/>
        </w:rPr>
      </w:pPr>
    </w:p>
    <w:p w:rsidR="00627977" w:rsidRDefault="00627977"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627977" w:rsidRDefault="00627977" w:rsidP="00627977">
      <w:pPr>
        <w:pStyle w:val="PSI-Comentario"/>
      </w:pPr>
    </w:p>
    <w:p w:rsidR="00693B82" w:rsidRDefault="00693B82" w:rsidP="00627977">
      <w:pPr>
        <w:pStyle w:val="PSI-Comentario"/>
      </w:pPr>
    </w:p>
    <w:p w:rsidR="00627977" w:rsidRDefault="00AC461C" w:rsidP="00627977">
      <w:pPr>
        <w:pStyle w:val="PSI-Ttulo3"/>
      </w:pPr>
      <w:bookmarkStart w:id="25" w:name="_Toc52471160"/>
      <w:r>
        <w:t xml:space="preserve">Ver </w:t>
      </w:r>
      <w:r w:rsidR="00A90358">
        <w:t xml:space="preserve">Revisiones del </w:t>
      </w:r>
      <w:r>
        <w:t>Plan</w:t>
      </w:r>
      <w:bookmarkEnd w:id="25"/>
    </w:p>
    <w:p w:rsidR="00627977" w:rsidRDefault="00627977" w:rsidP="00AF7391">
      <w:pPr>
        <w:pStyle w:val="PSI-Normal"/>
      </w:pPr>
      <w:r>
        <w:t xml:space="preserve">Esta acción podrá realizarse presionando el botón </w:t>
      </w:r>
      <w:r w:rsidR="00AC461C">
        <w:rPr>
          <w:b/>
        </w:rPr>
        <w:t xml:space="preserve">&lt;Ver </w:t>
      </w:r>
      <w:r w:rsidR="00E33363">
        <w:rPr>
          <w:b/>
        </w:rPr>
        <w:t xml:space="preserve">Revisiones del </w:t>
      </w:r>
      <w:r w:rsidR="00AC461C">
        <w:rPr>
          <w:b/>
        </w:rPr>
        <w:t>Plan</w:t>
      </w:r>
      <w:r w:rsidRPr="00153FF4">
        <w:rPr>
          <w:b/>
        </w:rPr>
        <w:t>&gt;</w:t>
      </w:r>
      <w:r>
        <w:rPr>
          <w:b/>
        </w:rPr>
        <w:t xml:space="preserve"> </w:t>
      </w:r>
      <w:r w:rsidRPr="00E37D6A">
        <w:t>asociado</w:t>
      </w:r>
      <w:r>
        <w:rPr>
          <w:b/>
        </w:rPr>
        <w:t xml:space="preserve"> </w:t>
      </w:r>
      <w:r w:rsidRPr="00E37D6A">
        <w:t xml:space="preserve">a </w:t>
      </w:r>
      <w:r>
        <w:t>cada</w:t>
      </w:r>
      <w:r w:rsidR="00AC461C">
        <w:t xml:space="preserve"> carrera de la pantalla carreras</w:t>
      </w:r>
      <w:r>
        <w:t xml:space="preserve">. </w:t>
      </w:r>
    </w:p>
    <w:p w:rsidR="00627977" w:rsidRDefault="00E33363" w:rsidP="00AF7391">
      <w:pPr>
        <w:pStyle w:val="PSI-Normal"/>
      </w:pPr>
      <w:r>
        <w:rPr>
          <w:noProof/>
          <w:lang w:eastAsia="es-AR"/>
        </w:rPr>
        <w:drawing>
          <wp:inline distT="0" distB="0" distL="0" distR="0">
            <wp:extent cx="5400040" cy="337503"/>
            <wp:effectExtent l="19050" t="0" r="0" b="0"/>
            <wp:docPr id="43" name="Imagen 17" descr="C:\xampp\htdocs\vaspa\Construcción\Screenshots CU\Empleado SA\CU Gestionar Carrera\Ver Revisiones del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Empleado SA\CU Gestionar Carrera\Ver Revisiones del Plan\1.png"/>
                    <pic:cNvPicPr>
                      <a:picLocks noChangeAspect="1" noChangeArrowheads="1"/>
                    </pic:cNvPicPr>
                  </pic:nvPicPr>
                  <pic:blipFill>
                    <a:blip r:embed="rId75" cstate="print"/>
                    <a:srcRect/>
                    <a:stretch>
                      <a:fillRect/>
                    </a:stretch>
                  </pic:blipFill>
                  <pic:spPr bwMode="auto">
                    <a:xfrm>
                      <a:off x="0" y="0"/>
                      <a:ext cx="5400040" cy="337503"/>
                    </a:xfrm>
                    <a:prstGeom prst="rect">
                      <a:avLst/>
                    </a:prstGeom>
                    <a:noFill/>
                    <a:ln w="9525">
                      <a:noFill/>
                      <a:miter lim="800000"/>
                      <a:headEnd/>
                      <a:tailEnd/>
                    </a:ln>
                  </pic:spPr>
                </pic:pic>
              </a:graphicData>
            </a:graphic>
          </wp:inline>
        </w:drawing>
      </w:r>
    </w:p>
    <w:p w:rsidR="00627977" w:rsidRDefault="00627977" w:rsidP="00AF7391">
      <w:pPr>
        <w:pStyle w:val="PSI-Normal"/>
      </w:pPr>
      <w:r>
        <w:t>Al presionar dicho botón se mostrará una nueva</w:t>
      </w:r>
      <w:r w:rsidR="0091400C">
        <w:t xml:space="preserve"> pantalla con el listado de</w:t>
      </w:r>
      <w:r w:rsidR="00E33363">
        <w:t xml:space="preserve"> revisiones del</w:t>
      </w:r>
      <w:r w:rsidR="0091400C">
        <w:t xml:space="preserve"> plan asociados a la carrera </w:t>
      </w:r>
      <w:r>
        <w:t>en cuestión como se presenta a continuación.</w:t>
      </w:r>
    </w:p>
    <w:p w:rsidR="00627977" w:rsidRDefault="00E33363" w:rsidP="00AF7391">
      <w:pPr>
        <w:pStyle w:val="PSI-Normal"/>
      </w:pPr>
      <w:r>
        <w:rPr>
          <w:noProof/>
          <w:lang w:eastAsia="es-AR"/>
        </w:rPr>
        <w:lastRenderedPageBreak/>
        <w:drawing>
          <wp:inline distT="0" distB="0" distL="0" distR="0">
            <wp:extent cx="5400040" cy="1351230"/>
            <wp:effectExtent l="19050" t="0" r="0" b="0"/>
            <wp:docPr id="53" name="Imagen 18" descr="C:\xampp\htdocs\vaspa\Construcción\Screenshots CU\Empleado SA\CU Gestionar Carrera\Ver Revisiones del P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Gestionar Carrera\Ver Revisiones del Plan\2.png"/>
                    <pic:cNvPicPr>
                      <a:picLocks noChangeAspect="1" noChangeArrowheads="1"/>
                    </pic:cNvPicPr>
                  </pic:nvPicPr>
                  <pic:blipFill>
                    <a:blip r:embed="rId76" cstate="print"/>
                    <a:srcRect/>
                    <a:stretch>
                      <a:fillRect/>
                    </a:stretch>
                  </pic:blipFill>
                  <pic:spPr bwMode="auto">
                    <a:xfrm>
                      <a:off x="0" y="0"/>
                      <a:ext cx="5400040" cy="1351230"/>
                    </a:xfrm>
                    <a:prstGeom prst="rect">
                      <a:avLst/>
                    </a:prstGeom>
                    <a:noFill/>
                    <a:ln w="9525">
                      <a:noFill/>
                      <a:miter lim="800000"/>
                      <a:headEnd/>
                      <a:tailEnd/>
                    </a:ln>
                  </pic:spPr>
                </pic:pic>
              </a:graphicData>
            </a:graphic>
          </wp:inline>
        </w:drawing>
      </w:r>
    </w:p>
    <w:p w:rsidR="00F27E47" w:rsidRPr="003C3A14" w:rsidRDefault="00F27E47" w:rsidP="00AF7391">
      <w:pPr>
        <w:pStyle w:val="PSI-Normal"/>
      </w:pPr>
      <w:r>
        <w:t xml:space="preserve">Hagamos click sobre el botón </w:t>
      </w:r>
      <w:r w:rsidRPr="006F2A3A">
        <w:rPr>
          <w:b/>
        </w:rPr>
        <w:t>&lt;Volver a Carreras&gt;</w:t>
      </w:r>
      <w:r>
        <w:rPr>
          <w:b/>
        </w:rPr>
        <w:t xml:space="preserve"> </w:t>
      </w:r>
      <w:r>
        <w:t>para regresar nuevamente a la pantalla carreras.</w:t>
      </w:r>
    </w:p>
    <w:p w:rsidR="001D2701" w:rsidRDefault="001D2701" w:rsidP="00AF7391">
      <w:pPr>
        <w:pStyle w:val="PSI-Normal"/>
      </w:pPr>
    </w:p>
    <w:p w:rsidR="001D2701" w:rsidRDefault="001D2701" w:rsidP="00AF7391">
      <w:pPr>
        <w:pStyle w:val="PSI-Normal"/>
      </w:pPr>
      <w:r>
        <w:t>Caso contrario, si desea, también pu</w:t>
      </w:r>
      <w:r w:rsidR="008463B4">
        <w:t>e</w:t>
      </w:r>
      <w:r>
        <w:t>de ver cada una de las asignaturas asociadas a un</w:t>
      </w:r>
      <w:r w:rsidR="00E33363">
        <w:t>a revisión del</w:t>
      </w:r>
      <w:r>
        <w:t xml:space="preserve"> plan. </w:t>
      </w:r>
    </w:p>
    <w:p w:rsidR="001D2701" w:rsidRDefault="00E33363" w:rsidP="00AF7391">
      <w:pPr>
        <w:pStyle w:val="PSI-Normal"/>
      </w:pPr>
      <w:r>
        <w:rPr>
          <w:noProof/>
          <w:lang w:eastAsia="es-AR"/>
        </w:rPr>
        <w:drawing>
          <wp:inline distT="0" distB="0" distL="0" distR="0">
            <wp:extent cx="5400040" cy="316448"/>
            <wp:effectExtent l="19050" t="0" r="0" b="0"/>
            <wp:docPr id="54" name="Imagen 19" descr="C:\xampp\htdocs\vaspa\Construcción\Screenshots CU\Empleado SA\CU Gestionar Carrera\Ver Revisiones del Pl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Empleado SA\CU Gestionar Carrera\Ver Revisiones del Plan\3.png"/>
                    <pic:cNvPicPr>
                      <a:picLocks noChangeAspect="1" noChangeArrowheads="1"/>
                    </pic:cNvPicPr>
                  </pic:nvPicPr>
                  <pic:blipFill>
                    <a:blip r:embed="rId77" cstate="print"/>
                    <a:srcRect/>
                    <a:stretch>
                      <a:fillRect/>
                    </a:stretch>
                  </pic:blipFill>
                  <pic:spPr bwMode="auto">
                    <a:xfrm>
                      <a:off x="0" y="0"/>
                      <a:ext cx="5400040" cy="316448"/>
                    </a:xfrm>
                    <a:prstGeom prst="rect">
                      <a:avLst/>
                    </a:prstGeom>
                    <a:noFill/>
                    <a:ln w="9525">
                      <a:noFill/>
                      <a:miter lim="800000"/>
                      <a:headEnd/>
                      <a:tailEnd/>
                    </a:ln>
                  </pic:spPr>
                </pic:pic>
              </a:graphicData>
            </a:graphic>
          </wp:inline>
        </w:drawing>
      </w:r>
    </w:p>
    <w:p w:rsidR="00A23CFD" w:rsidRDefault="001D2701" w:rsidP="00AF7391">
      <w:pPr>
        <w:pStyle w:val="PSI-Normal"/>
      </w:pPr>
      <w:r>
        <w:t xml:space="preserve">Para esto, presionamos </w:t>
      </w:r>
      <w:r w:rsidR="00A23CFD">
        <w:t xml:space="preserve">el botón </w:t>
      </w:r>
      <w:r w:rsidR="00E33363">
        <w:rPr>
          <w:b/>
        </w:rPr>
        <w:t>&lt;Ver Asignaturas</w:t>
      </w:r>
      <w:r w:rsidR="00A23CFD" w:rsidRPr="00A23CFD">
        <w:rPr>
          <w:b/>
        </w:rPr>
        <w:t>&gt;</w:t>
      </w:r>
      <w:r>
        <w:rPr>
          <w:b/>
        </w:rPr>
        <w:t xml:space="preserve"> </w:t>
      </w:r>
      <w:r w:rsidR="00E33363">
        <w:t>asociado a cada una</w:t>
      </w:r>
      <w:r w:rsidR="00A23CFD">
        <w:t>.</w:t>
      </w:r>
    </w:p>
    <w:p w:rsidR="00F27E47" w:rsidRDefault="001D2701" w:rsidP="00AF7391">
      <w:pPr>
        <w:pStyle w:val="PSI-Normal"/>
      </w:pPr>
      <w:r>
        <w:t>Este al ser clickeado,</w:t>
      </w:r>
      <w:r w:rsidR="00A23CFD">
        <w:t xml:space="preserve"> mostrará una nueva pantalla con las asignaturas asociadas a</w:t>
      </w:r>
      <w:r w:rsidR="00E33363">
        <w:t xml:space="preserve"> </w:t>
      </w:r>
      <w:r w:rsidR="00A23CFD">
        <w:t>l</w:t>
      </w:r>
      <w:r w:rsidR="00E33363">
        <w:t>a revisión del</w:t>
      </w:r>
      <w:r w:rsidR="00A23CFD">
        <w:t xml:space="preserve"> plan</w:t>
      </w:r>
      <w:r>
        <w:t xml:space="preserve"> como puede ver a continuación.</w:t>
      </w:r>
    </w:p>
    <w:p w:rsidR="00A23CFD" w:rsidRDefault="00E54365" w:rsidP="00AF7391">
      <w:pPr>
        <w:pStyle w:val="PSI-Normal"/>
      </w:pPr>
      <w:r>
        <w:rPr>
          <w:noProof/>
          <w:lang w:eastAsia="es-AR"/>
        </w:rPr>
        <w:lastRenderedPageBreak/>
        <w:drawing>
          <wp:inline distT="0" distB="0" distL="0" distR="0">
            <wp:extent cx="5343525" cy="5153025"/>
            <wp:effectExtent l="19050" t="0" r="9525" b="0"/>
            <wp:docPr id="116" name="Imagen 15" descr="C:\xampp\htdocs\vaspa\Construcción\Screenshots CU\Empleado SA\CU Gestionar Carrera\Ver Revisiones del Pl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Empleado SA\CU Gestionar Carrera\Ver Revisiones del Plan\4.png"/>
                    <pic:cNvPicPr>
                      <a:picLocks noChangeAspect="1" noChangeArrowheads="1"/>
                    </pic:cNvPicPr>
                  </pic:nvPicPr>
                  <pic:blipFill>
                    <a:blip r:embed="rId78" cstate="print"/>
                    <a:srcRect/>
                    <a:stretch>
                      <a:fillRect/>
                    </a:stretch>
                  </pic:blipFill>
                  <pic:spPr bwMode="auto">
                    <a:xfrm>
                      <a:off x="0" y="0"/>
                      <a:ext cx="5343525" cy="5153025"/>
                    </a:xfrm>
                    <a:prstGeom prst="rect">
                      <a:avLst/>
                    </a:prstGeom>
                    <a:noFill/>
                    <a:ln w="9525">
                      <a:noFill/>
                      <a:miter lim="800000"/>
                      <a:headEnd/>
                      <a:tailEnd/>
                    </a:ln>
                  </pic:spPr>
                </pic:pic>
              </a:graphicData>
            </a:graphic>
          </wp:inline>
        </w:drawing>
      </w:r>
    </w:p>
    <w:p w:rsidR="004122E3" w:rsidRPr="003C3A14" w:rsidRDefault="004122E3" w:rsidP="004122E3">
      <w:pPr>
        <w:pStyle w:val="PSI-Normal"/>
      </w:pPr>
      <w:r>
        <w:t xml:space="preserve">Hagamos click sobre el botón </w:t>
      </w:r>
      <w:r w:rsidRPr="006F2A3A">
        <w:rPr>
          <w:b/>
        </w:rPr>
        <w:t xml:space="preserve">&lt;Volver a </w:t>
      </w:r>
      <w:r>
        <w:rPr>
          <w:b/>
        </w:rPr>
        <w:t>Planes</w:t>
      </w:r>
      <w:r w:rsidRPr="006F2A3A">
        <w:rPr>
          <w:b/>
        </w:rPr>
        <w:t>&gt;</w:t>
      </w:r>
      <w:r>
        <w:rPr>
          <w:b/>
        </w:rPr>
        <w:t xml:space="preserve"> </w:t>
      </w:r>
      <w:r w:rsidR="000A71B1">
        <w:t>para dirigirnos</w:t>
      </w:r>
      <w:r>
        <w:t xml:space="preserve"> a la pantalla Planes.</w:t>
      </w:r>
    </w:p>
    <w:p w:rsidR="004122E3" w:rsidRPr="00A23CFD" w:rsidRDefault="004122E3" w:rsidP="00AF7391">
      <w:pPr>
        <w:pStyle w:val="PSI-Normal"/>
      </w:pPr>
    </w:p>
    <w:p w:rsidR="00AC2D43" w:rsidRDefault="00AC2D43" w:rsidP="00AF7391">
      <w:pPr>
        <w:pStyle w:val="PSI-Normal"/>
      </w:pPr>
      <w:r w:rsidRPr="00B260F5">
        <w:rPr>
          <w:b/>
          <w:u w:val="single"/>
        </w:rPr>
        <w:t xml:space="preserve">Nota: </w:t>
      </w:r>
      <w:r w:rsidR="00181E69">
        <w:t xml:space="preserve"> En esta sección no se entrará en detalle del funcionamiento de esta pantalla. Para ver su utilidad diríjase a </w:t>
      </w:r>
      <w:r>
        <w:t xml:space="preserve">la Sección Gestionar Plan del presente manual. </w:t>
      </w:r>
    </w:p>
    <w:p w:rsidR="00627977" w:rsidRDefault="00627977" w:rsidP="00767BC2">
      <w:pPr>
        <w:pStyle w:val="PSI-Ttulo2"/>
      </w:pPr>
    </w:p>
    <w:p w:rsidR="00693B82" w:rsidRDefault="00693B82" w:rsidP="00767BC2">
      <w:pPr>
        <w:pStyle w:val="PSI-Ttulo2"/>
      </w:pPr>
    </w:p>
    <w:p w:rsidR="00943F8D" w:rsidRDefault="00943F8D" w:rsidP="00767BC2">
      <w:pPr>
        <w:pStyle w:val="PSI-Ttulo2"/>
      </w:pPr>
    </w:p>
    <w:p w:rsidR="00943F8D" w:rsidRDefault="00943F8D" w:rsidP="00767BC2">
      <w:pPr>
        <w:pStyle w:val="PSI-Ttulo2"/>
      </w:pPr>
    </w:p>
    <w:p w:rsidR="00FA0B88" w:rsidRDefault="00FA0B88" w:rsidP="00767BC2">
      <w:pPr>
        <w:pStyle w:val="PSI-Ttulo2"/>
        <w:rPr>
          <w:highlight w:val="yellow"/>
        </w:rPr>
      </w:pPr>
    </w:p>
    <w:p w:rsidR="00767BC2" w:rsidRDefault="00AD4701" w:rsidP="00767BC2">
      <w:pPr>
        <w:pStyle w:val="PSI-Ttulo2"/>
      </w:pPr>
      <w:bookmarkStart w:id="26" w:name="_Toc52471161"/>
      <w:r w:rsidRPr="00FA0B88">
        <w:t xml:space="preserve">Gestionar </w:t>
      </w:r>
      <w:r w:rsidR="00767BC2" w:rsidRPr="00FA0B88">
        <w:t>Plan</w:t>
      </w:r>
      <w:bookmarkEnd w:id="26"/>
    </w:p>
    <w:p w:rsidR="00624316" w:rsidRDefault="00624316" w:rsidP="00AF7391">
      <w:pPr>
        <w:pStyle w:val="PSI-Normal"/>
      </w:pPr>
      <w:r>
        <w:t>Para acceder a este módulo, nos dirigiremos al menú principal -&gt;</w:t>
      </w:r>
      <w:r w:rsidR="00A9033E">
        <w:t>Planes</w:t>
      </w:r>
      <w:r>
        <w:t>, como se ilustra en la siguiente imagen.</w:t>
      </w:r>
    </w:p>
    <w:p w:rsidR="003D547B" w:rsidRDefault="00C43CBA" w:rsidP="00AF7391">
      <w:pPr>
        <w:pStyle w:val="PSI-Normal"/>
      </w:pPr>
      <w:r>
        <w:rPr>
          <w:noProof/>
          <w:lang w:eastAsia="es-AR"/>
        </w:rPr>
        <w:drawing>
          <wp:inline distT="0" distB="0" distL="0" distR="0">
            <wp:extent cx="5400040" cy="366305"/>
            <wp:effectExtent l="19050" t="0" r="0" b="0"/>
            <wp:docPr id="188" name="Imagen 12" descr="C:\xampp\htdocs\vaspa\Construcción\Screenshots CU\Empleado SA\navba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navbar 4.png"/>
                    <pic:cNvPicPr>
                      <a:picLocks noChangeAspect="1" noChangeArrowheads="1"/>
                    </pic:cNvPicPr>
                  </pic:nvPicPr>
                  <pic:blipFill>
                    <a:blip r:embed="rId79" cstate="print"/>
                    <a:srcRect/>
                    <a:stretch>
                      <a:fillRect/>
                    </a:stretch>
                  </pic:blipFill>
                  <pic:spPr bwMode="auto">
                    <a:xfrm>
                      <a:off x="0" y="0"/>
                      <a:ext cx="5400040" cy="366305"/>
                    </a:xfrm>
                    <a:prstGeom prst="rect">
                      <a:avLst/>
                    </a:prstGeom>
                    <a:noFill/>
                    <a:ln w="9525">
                      <a:noFill/>
                      <a:miter lim="800000"/>
                      <a:headEnd/>
                      <a:tailEnd/>
                    </a:ln>
                  </pic:spPr>
                </pic:pic>
              </a:graphicData>
            </a:graphic>
          </wp:inline>
        </w:drawing>
      </w:r>
    </w:p>
    <w:p w:rsidR="003D547B" w:rsidRDefault="003D547B" w:rsidP="003D547B">
      <w:pPr>
        <w:pStyle w:val="PSI-Normal"/>
      </w:pPr>
      <w:r>
        <w:t xml:space="preserve">A continuación se mostrará la pantalla planes, la cual contiene el listado de las carreras ofrecidas en la unidad académica junto a un botón denominado  </w:t>
      </w:r>
      <w:r>
        <w:rPr>
          <w:b/>
        </w:rPr>
        <w:t>&lt;Ver Revisiones del Plan</w:t>
      </w:r>
      <w:r w:rsidRPr="007F0FD5">
        <w:rPr>
          <w:b/>
        </w:rPr>
        <w:t>&gt;</w:t>
      </w:r>
      <w:r>
        <w:t>.</w:t>
      </w:r>
    </w:p>
    <w:p w:rsidR="00B26E89" w:rsidRDefault="00B26E89" w:rsidP="00AF7391">
      <w:pPr>
        <w:pStyle w:val="PSI-Normal"/>
      </w:pPr>
    </w:p>
    <w:p w:rsidR="00B26E89" w:rsidRDefault="00B26E89" w:rsidP="00AF7391">
      <w:pPr>
        <w:pStyle w:val="PSI-Normal"/>
      </w:pPr>
      <w:r>
        <w:rPr>
          <w:noProof/>
          <w:lang w:eastAsia="es-AR"/>
        </w:rPr>
        <w:drawing>
          <wp:inline distT="0" distB="0" distL="0" distR="0">
            <wp:extent cx="5400040" cy="3108817"/>
            <wp:effectExtent l="19050" t="0" r="0" b="0"/>
            <wp:docPr id="57" name="Imagen 21" descr="C:\xampp\htdocs\vaspa\Construcción\Screenshots CU\Empleado SA\CU Gestionar Plan\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Empleado SA\CU Gestionar Plan\Pantalla Inicial.png"/>
                    <pic:cNvPicPr>
                      <a:picLocks noChangeAspect="1" noChangeArrowheads="1"/>
                    </pic:cNvPicPr>
                  </pic:nvPicPr>
                  <pic:blipFill>
                    <a:blip r:embed="rId80" cstate="print"/>
                    <a:srcRect/>
                    <a:stretch>
                      <a:fillRect/>
                    </a:stretch>
                  </pic:blipFill>
                  <pic:spPr bwMode="auto">
                    <a:xfrm>
                      <a:off x="0" y="0"/>
                      <a:ext cx="5400040" cy="3108817"/>
                    </a:xfrm>
                    <a:prstGeom prst="rect">
                      <a:avLst/>
                    </a:prstGeom>
                    <a:noFill/>
                    <a:ln w="9525">
                      <a:noFill/>
                      <a:miter lim="800000"/>
                      <a:headEnd/>
                      <a:tailEnd/>
                    </a:ln>
                  </pic:spPr>
                </pic:pic>
              </a:graphicData>
            </a:graphic>
          </wp:inline>
        </w:drawing>
      </w:r>
    </w:p>
    <w:p w:rsidR="00745C04" w:rsidRDefault="00745C04" w:rsidP="00745C04">
      <w:pPr>
        <w:pStyle w:val="PSI-Normal"/>
      </w:pPr>
    </w:p>
    <w:p w:rsidR="00745C04" w:rsidRDefault="00745C04" w:rsidP="00745C04">
      <w:pPr>
        <w:pStyle w:val="PSI-Normal"/>
      </w:pPr>
      <w:r>
        <w:t xml:space="preserve">Para ver cada una de las revisiones de un plan, presione el botón </w:t>
      </w:r>
      <w:r>
        <w:rPr>
          <w:b/>
        </w:rPr>
        <w:t>&lt;Ver Revisiones del Plan</w:t>
      </w:r>
      <w:r w:rsidRPr="001D4104">
        <w:rPr>
          <w:b/>
        </w:rPr>
        <w:t>&gt;</w:t>
      </w:r>
      <w:r>
        <w:rPr>
          <w:b/>
        </w:rPr>
        <w:t xml:space="preserve"> </w:t>
      </w:r>
      <w:r>
        <w:t>de la carrera que desee.</w:t>
      </w:r>
      <w:r>
        <w:rPr>
          <w:b/>
        </w:rPr>
        <w:t xml:space="preserve"> </w:t>
      </w:r>
    </w:p>
    <w:p w:rsidR="00745C04" w:rsidRDefault="00745C04" w:rsidP="00AF7391">
      <w:pPr>
        <w:pStyle w:val="PSI-Normal"/>
      </w:pPr>
      <w:r>
        <w:rPr>
          <w:noProof/>
          <w:lang w:eastAsia="es-AR"/>
        </w:rPr>
        <w:drawing>
          <wp:inline distT="0" distB="0" distL="0" distR="0">
            <wp:extent cx="5400040" cy="339461"/>
            <wp:effectExtent l="19050" t="0" r="0" b="0"/>
            <wp:docPr id="61" name="Imagen 22" descr="C:\xampp\htdocs\vaspa\Construcción\Screenshots CU\Empleado SA\CU Gestiona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Empleado SA\CU Gestionar Plan\1.png"/>
                    <pic:cNvPicPr>
                      <a:picLocks noChangeAspect="1" noChangeArrowheads="1"/>
                    </pic:cNvPicPr>
                  </pic:nvPicPr>
                  <pic:blipFill>
                    <a:blip r:embed="rId81" cstate="print"/>
                    <a:srcRect/>
                    <a:stretch>
                      <a:fillRect/>
                    </a:stretch>
                  </pic:blipFill>
                  <pic:spPr bwMode="auto">
                    <a:xfrm>
                      <a:off x="0" y="0"/>
                      <a:ext cx="5400040" cy="339461"/>
                    </a:xfrm>
                    <a:prstGeom prst="rect">
                      <a:avLst/>
                    </a:prstGeom>
                    <a:noFill/>
                    <a:ln w="9525">
                      <a:noFill/>
                      <a:miter lim="800000"/>
                      <a:headEnd/>
                      <a:tailEnd/>
                    </a:ln>
                  </pic:spPr>
                </pic:pic>
              </a:graphicData>
            </a:graphic>
          </wp:inline>
        </w:drawing>
      </w:r>
    </w:p>
    <w:p w:rsidR="00624316" w:rsidRDefault="00624316" w:rsidP="00AF7391">
      <w:pPr>
        <w:pStyle w:val="PSI-Normal"/>
      </w:pPr>
      <w:r>
        <w:lastRenderedPageBreak/>
        <w:t xml:space="preserve">A continuación se mostrará la pantalla </w:t>
      </w:r>
      <w:r w:rsidR="00F42021">
        <w:t>Revisiones del Plan</w:t>
      </w:r>
      <w:r>
        <w:t xml:space="preserve">, la cual contiene el botón </w:t>
      </w:r>
      <w:r>
        <w:rPr>
          <w:b/>
        </w:rPr>
        <w:t>&lt;Nuev</w:t>
      </w:r>
      <w:r w:rsidR="00F42021">
        <w:rPr>
          <w:b/>
        </w:rPr>
        <w:t>a</w:t>
      </w:r>
      <w:r>
        <w:rPr>
          <w:b/>
        </w:rPr>
        <w:t xml:space="preserve"> </w:t>
      </w:r>
      <w:r w:rsidR="00F42021">
        <w:rPr>
          <w:b/>
        </w:rPr>
        <w:t xml:space="preserve">Revisión de </w:t>
      </w:r>
      <w:r w:rsidR="00A9033E">
        <w:rPr>
          <w:b/>
        </w:rPr>
        <w:t>Plan</w:t>
      </w:r>
      <w:r w:rsidRPr="007F0FD5">
        <w:rPr>
          <w:b/>
        </w:rPr>
        <w:t>&gt;</w:t>
      </w:r>
      <w:r>
        <w:t xml:space="preserve"> y un listado de cada </w:t>
      </w:r>
      <w:r w:rsidR="00F42021">
        <w:t>revisión</w:t>
      </w:r>
      <w:r>
        <w:t xml:space="preserve"> junto a tres botones denominados </w:t>
      </w:r>
      <w:r w:rsidRPr="007F0FD5">
        <w:rPr>
          <w:b/>
        </w:rPr>
        <w:t xml:space="preserve">&lt;Ver </w:t>
      </w:r>
      <w:r w:rsidR="00A9033E">
        <w:rPr>
          <w:b/>
        </w:rPr>
        <w:t>Asignaturas</w:t>
      </w:r>
      <w:r w:rsidRPr="007F0FD5">
        <w:rPr>
          <w:b/>
        </w:rPr>
        <w:t>&gt;</w:t>
      </w:r>
      <w:r>
        <w:t xml:space="preserve">, </w:t>
      </w:r>
      <w:r w:rsidRPr="007F0FD5">
        <w:rPr>
          <w:b/>
        </w:rPr>
        <w:t>&lt;Modificar&gt;</w:t>
      </w:r>
      <w:r>
        <w:t xml:space="preserve"> y </w:t>
      </w:r>
      <w:r w:rsidRPr="007F0FD5">
        <w:rPr>
          <w:b/>
        </w:rPr>
        <w:t>&lt;Eliminar&gt;</w:t>
      </w:r>
      <w:r w:rsidRPr="00995299">
        <w:t>.</w:t>
      </w:r>
    </w:p>
    <w:p w:rsidR="00624316" w:rsidRDefault="002F0EA5" w:rsidP="00624316">
      <w:pPr>
        <w:pStyle w:val="PSI-Comentario"/>
      </w:pPr>
      <w:r>
        <w:rPr>
          <w:noProof/>
          <w:lang w:eastAsia="es-AR"/>
        </w:rPr>
        <w:drawing>
          <wp:inline distT="0" distB="0" distL="0" distR="0">
            <wp:extent cx="5400040" cy="2121967"/>
            <wp:effectExtent l="19050" t="0" r="0" b="0"/>
            <wp:docPr id="70" name="Imagen 23" descr="C:\xampp\htdocs\vaspa\Construcción\Screenshots CU\Empleado SA\CU Gestionar Plan\Pantalla Inicial Revisiones 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Empleado SA\CU Gestionar Plan\Pantalla Inicial Revisiones Plan.png"/>
                    <pic:cNvPicPr>
                      <a:picLocks noChangeAspect="1" noChangeArrowheads="1"/>
                    </pic:cNvPicPr>
                  </pic:nvPicPr>
                  <pic:blipFill>
                    <a:blip r:embed="rId82" cstate="print"/>
                    <a:srcRect/>
                    <a:stretch>
                      <a:fillRect/>
                    </a:stretch>
                  </pic:blipFill>
                  <pic:spPr bwMode="auto">
                    <a:xfrm>
                      <a:off x="0" y="0"/>
                      <a:ext cx="5400040" cy="2121967"/>
                    </a:xfrm>
                    <a:prstGeom prst="rect">
                      <a:avLst/>
                    </a:prstGeom>
                    <a:noFill/>
                    <a:ln w="9525">
                      <a:noFill/>
                      <a:miter lim="800000"/>
                      <a:headEnd/>
                      <a:tailEnd/>
                    </a:ln>
                  </pic:spPr>
                </pic:pic>
              </a:graphicData>
            </a:graphic>
          </wp:inline>
        </w:drawing>
      </w:r>
    </w:p>
    <w:p w:rsidR="00014206" w:rsidRPr="003C3A14" w:rsidRDefault="00014206" w:rsidP="00014206">
      <w:pPr>
        <w:pStyle w:val="PSI-Normal"/>
      </w:pPr>
      <w:r>
        <w:t xml:space="preserve">Hagamos click sobre el botón </w:t>
      </w:r>
      <w:r w:rsidRPr="006F2A3A">
        <w:rPr>
          <w:b/>
        </w:rPr>
        <w:t xml:space="preserve">&lt;Volver a </w:t>
      </w:r>
      <w:r>
        <w:rPr>
          <w:b/>
        </w:rPr>
        <w:t>Planes</w:t>
      </w:r>
      <w:r w:rsidRPr="006F2A3A">
        <w:rPr>
          <w:b/>
        </w:rPr>
        <w:t>&gt;</w:t>
      </w:r>
      <w:r>
        <w:rPr>
          <w:b/>
        </w:rPr>
        <w:t xml:space="preserve"> </w:t>
      </w:r>
      <w:r>
        <w:t>para regresar nuevamente a la pantalla Planes.</w:t>
      </w:r>
    </w:p>
    <w:p w:rsidR="0083552D" w:rsidRDefault="0083552D" w:rsidP="00624316">
      <w:pPr>
        <w:pStyle w:val="PSI-Ttulo3"/>
      </w:pPr>
    </w:p>
    <w:p w:rsidR="00707B6C" w:rsidRDefault="00707B6C" w:rsidP="00624316">
      <w:pPr>
        <w:pStyle w:val="PSI-Ttulo3"/>
      </w:pPr>
    </w:p>
    <w:p w:rsidR="00624316" w:rsidRDefault="00624316" w:rsidP="00624316">
      <w:pPr>
        <w:pStyle w:val="PSI-Ttulo3"/>
      </w:pPr>
      <w:bookmarkStart w:id="27" w:name="_Toc52471162"/>
      <w:r>
        <w:t xml:space="preserve">Alta de </w:t>
      </w:r>
      <w:r w:rsidR="00B446F1">
        <w:t xml:space="preserve">Revisión de </w:t>
      </w:r>
      <w:r w:rsidR="0083552D">
        <w:t>Plan</w:t>
      </w:r>
      <w:bookmarkEnd w:id="27"/>
    </w:p>
    <w:p w:rsidR="00624316" w:rsidRDefault="00624316" w:rsidP="00AF7391">
      <w:pPr>
        <w:pStyle w:val="PSI-Normal"/>
      </w:pPr>
      <w:r>
        <w:t>Para dar de alta un</w:t>
      </w:r>
      <w:r w:rsidR="00B446F1">
        <w:t>a</w:t>
      </w:r>
      <w:r>
        <w:t xml:space="preserve"> nuev</w:t>
      </w:r>
      <w:r w:rsidR="00B446F1">
        <w:t>a</w:t>
      </w:r>
      <w:r>
        <w:t xml:space="preserve"> </w:t>
      </w:r>
      <w:r w:rsidR="00B446F1">
        <w:t xml:space="preserve">revisión del </w:t>
      </w:r>
      <w:r w:rsidR="0083552D">
        <w:t>plan</w:t>
      </w:r>
      <w:r>
        <w:t xml:space="preserve"> en el sistema, presione el botón </w:t>
      </w:r>
      <w:r>
        <w:rPr>
          <w:b/>
        </w:rPr>
        <w:t>&lt;Nuev</w:t>
      </w:r>
      <w:r w:rsidR="00B446F1">
        <w:rPr>
          <w:b/>
        </w:rPr>
        <w:t>a Revisión de</w:t>
      </w:r>
      <w:r w:rsidRPr="001D4104">
        <w:rPr>
          <w:b/>
        </w:rPr>
        <w:t xml:space="preserve"> </w:t>
      </w:r>
      <w:r w:rsidR="0083552D">
        <w:rPr>
          <w:b/>
        </w:rPr>
        <w:t>Plan</w:t>
      </w:r>
      <w:r w:rsidRPr="001D4104">
        <w:rPr>
          <w:b/>
        </w:rPr>
        <w:t>&gt;</w:t>
      </w:r>
      <w:r>
        <w:rPr>
          <w:b/>
        </w:rPr>
        <w:t xml:space="preserve"> </w:t>
      </w:r>
      <w:r>
        <w:t xml:space="preserve">de la pantalla </w:t>
      </w:r>
      <w:r w:rsidR="00B446F1">
        <w:t>Revisiones del Plan</w:t>
      </w:r>
      <w:r w:rsidRPr="001D4104">
        <w:t>.</w:t>
      </w:r>
      <w:r>
        <w:rPr>
          <w:b/>
        </w:rPr>
        <w:t xml:space="preserve"> </w:t>
      </w:r>
    </w:p>
    <w:p w:rsidR="00624316" w:rsidRDefault="00624316" w:rsidP="00AF7391">
      <w:pPr>
        <w:pStyle w:val="PSI-Normal"/>
      </w:pPr>
      <w:r>
        <w:t xml:space="preserve">En la siguiente imagen se muestra la apariencia de esta utilidad. </w:t>
      </w:r>
    </w:p>
    <w:p w:rsidR="00624316" w:rsidRDefault="00641726" w:rsidP="00AF7391">
      <w:pPr>
        <w:pStyle w:val="PSI-Normal"/>
      </w:pPr>
      <w:r>
        <w:rPr>
          <w:noProof/>
          <w:lang w:eastAsia="es-AR"/>
        </w:rPr>
        <w:drawing>
          <wp:inline distT="0" distB="0" distL="0" distR="0">
            <wp:extent cx="5400040" cy="2568431"/>
            <wp:effectExtent l="19050" t="0" r="0" b="0"/>
            <wp:docPr id="71" name="Imagen 24" descr="C:\xampp\htdocs\vaspa\Construcción\Screenshots CU\Empleado SA\CU Gestionar Plan\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Empleado SA\CU Gestionar Plan\Alta\1.png"/>
                    <pic:cNvPicPr>
                      <a:picLocks noChangeAspect="1" noChangeArrowheads="1"/>
                    </pic:cNvPicPr>
                  </pic:nvPicPr>
                  <pic:blipFill>
                    <a:blip r:embed="rId83" cstate="print"/>
                    <a:srcRect/>
                    <a:stretch>
                      <a:fillRect/>
                    </a:stretch>
                  </pic:blipFill>
                  <pic:spPr bwMode="auto">
                    <a:xfrm>
                      <a:off x="0" y="0"/>
                      <a:ext cx="5400040" cy="2568431"/>
                    </a:xfrm>
                    <a:prstGeom prst="rect">
                      <a:avLst/>
                    </a:prstGeom>
                    <a:noFill/>
                    <a:ln w="9525">
                      <a:noFill/>
                      <a:miter lim="800000"/>
                      <a:headEnd/>
                      <a:tailEnd/>
                    </a:ln>
                  </pic:spPr>
                </pic:pic>
              </a:graphicData>
            </a:graphic>
          </wp:inline>
        </w:drawing>
      </w:r>
    </w:p>
    <w:p w:rsidR="00624316" w:rsidRDefault="00624316" w:rsidP="00AF7391">
      <w:pPr>
        <w:pStyle w:val="PSI-Normal"/>
      </w:pPr>
      <w:r>
        <w:t>En este punto el sistema se encuentra listo para agregar un</w:t>
      </w:r>
      <w:r w:rsidR="00641726">
        <w:t>a</w:t>
      </w:r>
      <w:r>
        <w:t xml:space="preserve"> nuev</w:t>
      </w:r>
      <w:r w:rsidR="00641726">
        <w:t>a</w:t>
      </w:r>
      <w:r>
        <w:t xml:space="preserve"> </w:t>
      </w:r>
      <w:r w:rsidR="00641726">
        <w:t xml:space="preserve">revisión del </w:t>
      </w:r>
      <w:r w:rsidR="0083552D">
        <w:t>plan</w:t>
      </w:r>
      <w:r>
        <w:t xml:space="preserve"> a nuestra base de datos, para ello debemos completar todos los datos de las casillas (</w:t>
      </w:r>
      <w:r w:rsidR="00641726">
        <w:t xml:space="preserve">Número de </w:t>
      </w:r>
      <w:r w:rsidR="00641726">
        <w:lastRenderedPageBreak/>
        <w:t>revisión del Plan, Año de Inicio y</w:t>
      </w:r>
      <w:r w:rsidR="0083552D">
        <w:t xml:space="preserve"> Año de Fin</w:t>
      </w:r>
      <w:r>
        <w:t xml:space="preserve">). Una vez terminados estos pasos presionamos el botón </w:t>
      </w:r>
      <w:r w:rsidRPr="001D4104">
        <w:rPr>
          <w:b/>
        </w:rPr>
        <w:t>&lt;Confirmar&gt;</w:t>
      </w:r>
      <w:r>
        <w:t xml:space="preserve">. </w:t>
      </w:r>
    </w:p>
    <w:p w:rsidR="00624316" w:rsidRDefault="00624316" w:rsidP="00AF7391">
      <w:pPr>
        <w:pStyle w:val="PSI-Normal"/>
        <w:rPr>
          <w:b/>
        </w:rPr>
      </w:pPr>
      <w:r>
        <w:t xml:space="preserve">Si desea puede anular la operación presionando el botón </w:t>
      </w:r>
      <w:r w:rsidRPr="003D0720">
        <w:rPr>
          <w:b/>
        </w:rPr>
        <w:t>&lt;Cancelar&gt;</w:t>
      </w:r>
      <w:r>
        <w:t>.</w:t>
      </w:r>
      <w:r>
        <w:rPr>
          <w:b/>
        </w:rPr>
        <w:t xml:space="preserve"> </w:t>
      </w:r>
    </w:p>
    <w:p w:rsidR="00641726" w:rsidRDefault="00641726" w:rsidP="00AF7391">
      <w:pPr>
        <w:pStyle w:val="PSI-Normal"/>
      </w:pPr>
    </w:p>
    <w:p w:rsidR="00707B6C" w:rsidRPr="001D4104" w:rsidRDefault="00707B6C" w:rsidP="00AF7391">
      <w:pPr>
        <w:pStyle w:val="PSI-Normal"/>
      </w:pPr>
    </w:p>
    <w:p w:rsidR="00624316" w:rsidRDefault="00624316" w:rsidP="00624316">
      <w:pPr>
        <w:pStyle w:val="PSI-Ttulo3"/>
      </w:pPr>
      <w:bookmarkStart w:id="28" w:name="_Toc52471163"/>
      <w:r>
        <w:t xml:space="preserve">Baja de </w:t>
      </w:r>
      <w:r w:rsidR="00423147">
        <w:t xml:space="preserve">Revisión de </w:t>
      </w:r>
      <w:r w:rsidR="004344D2">
        <w:t>Plan</w:t>
      </w:r>
      <w:bookmarkEnd w:id="28"/>
    </w:p>
    <w:p w:rsidR="00624316" w:rsidRDefault="00624316"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423147">
        <w:t xml:space="preserve">revisión del </w:t>
      </w:r>
      <w:r w:rsidR="004344D2">
        <w:t>plan</w:t>
      </w:r>
      <w:r>
        <w:rPr>
          <w:b/>
        </w:rPr>
        <w:t xml:space="preserve"> </w:t>
      </w:r>
      <w:r>
        <w:t xml:space="preserve">de la pantalla </w:t>
      </w:r>
      <w:r w:rsidR="00423147">
        <w:t>Revisiones del Plan</w:t>
      </w:r>
      <w:r>
        <w:t xml:space="preserve">. </w:t>
      </w:r>
    </w:p>
    <w:p w:rsidR="00624316" w:rsidRDefault="004D435E" w:rsidP="00AF7391">
      <w:pPr>
        <w:pStyle w:val="PSI-Normal"/>
      </w:pPr>
      <w:r>
        <w:rPr>
          <w:noProof/>
          <w:lang w:eastAsia="es-AR"/>
        </w:rPr>
        <w:drawing>
          <wp:inline distT="0" distB="0" distL="0" distR="0">
            <wp:extent cx="5400040" cy="342215"/>
            <wp:effectExtent l="19050" t="0" r="0" b="0"/>
            <wp:docPr id="72" name="Imagen 25" descr="C:\xampp\htdocs\vaspa\Construcción\Screenshots CU\Empleado SA\CU Gestionar Plan\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Empleado SA\CU Gestionar Plan\Baja\1.png"/>
                    <pic:cNvPicPr>
                      <a:picLocks noChangeAspect="1" noChangeArrowheads="1"/>
                    </pic:cNvPicPr>
                  </pic:nvPicPr>
                  <pic:blipFill>
                    <a:blip r:embed="rId84" cstate="print"/>
                    <a:srcRect/>
                    <a:stretch>
                      <a:fillRect/>
                    </a:stretch>
                  </pic:blipFill>
                  <pic:spPr bwMode="auto">
                    <a:xfrm>
                      <a:off x="0" y="0"/>
                      <a:ext cx="5400040" cy="342215"/>
                    </a:xfrm>
                    <a:prstGeom prst="rect">
                      <a:avLst/>
                    </a:prstGeom>
                    <a:noFill/>
                    <a:ln w="9525">
                      <a:noFill/>
                      <a:miter lim="800000"/>
                      <a:headEnd/>
                      <a:tailEnd/>
                    </a:ln>
                  </pic:spPr>
                </pic:pic>
              </a:graphicData>
            </a:graphic>
          </wp:inline>
        </w:drawing>
      </w:r>
    </w:p>
    <w:p w:rsidR="00624316" w:rsidRDefault="00624316"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4D435E">
        <w:t xml:space="preserve"> </w:t>
      </w:r>
      <w:r>
        <w:t>l</w:t>
      </w:r>
      <w:r w:rsidR="004D435E">
        <w:t>a</w:t>
      </w:r>
      <w:r w:rsidR="004F0B8C">
        <w:t xml:space="preserve"> </w:t>
      </w:r>
      <w:r w:rsidR="004D435E">
        <w:t xml:space="preserve">revisión del </w:t>
      </w:r>
      <w:r w:rsidR="004F0B8C">
        <w:t>plan</w:t>
      </w:r>
      <w:r>
        <w:t xml:space="preserve">. </w:t>
      </w:r>
    </w:p>
    <w:p w:rsidR="00624316" w:rsidRDefault="004D435E" w:rsidP="00AF7391">
      <w:pPr>
        <w:pStyle w:val="PSI-Normal"/>
      </w:pPr>
      <w:r>
        <w:rPr>
          <w:noProof/>
          <w:lang w:eastAsia="es-AR"/>
        </w:rPr>
        <w:drawing>
          <wp:inline distT="0" distB="0" distL="0" distR="0">
            <wp:extent cx="5400040" cy="1354884"/>
            <wp:effectExtent l="19050" t="0" r="0" b="0"/>
            <wp:docPr id="73" name="Imagen 26" descr="C:\xampp\htdocs\vaspa\Construcción\Screenshots CU\Empleado SA\CU Gestionar Plan\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Empleado SA\CU Gestionar Plan\Baja\2.png"/>
                    <pic:cNvPicPr>
                      <a:picLocks noChangeAspect="1" noChangeArrowheads="1"/>
                    </pic:cNvPicPr>
                  </pic:nvPicPr>
                  <pic:blipFill>
                    <a:blip r:embed="rId85" cstate="print"/>
                    <a:srcRect/>
                    <a:stretch>
                      <a:fillRect/>
                    </a:stretch>
                  </pic:blipFill>
                  <pic:spPr bwMode="auto">
                    <a:xfrm>
                      <a:off x="0" y="0"/>
                      <a:ext cx="5400040" cy="1354884"/>
                    </a:xfrm>
                    <a:prstGeom prst="rect">
                      <a:avLst/>
                    </a:prstGeom>
                    <a:noFill/>
                    <a:ln w="9525">
                      <a:noFill/>
                      <a:miter lim="800000"/>
                      <a:headEnd/>
                      <a:tailEnd/>
                    </a:ln>
                  </pic:spPr>
                </pic:pic>
              </a:graphicData>
            </a:graphic>
          </wp:inline>
        </w:drawing>
      </w:r>
    </w:p>
    <w:p w:rsidR="00624316" w:rsidRDefault="00624316" w:rsidP="00AF7391">
      <w:pPr>
        <w:pStyle w:val="PSI-Normal"/>
      </w:pPr>
      <w:r>
        <w:t xml:space="preserve">Hagamos clic sobre el botón </w:t>
      </w:r>
      <w:r w:rsidRPr="00153FF4">
        <w:rPr>
          <w:b/>
        </w:rPr>
        <w:t>&lt;Si, deseo eliminar&gt;</w:t>
      </w:r>
      <w:r>
        <w:t xml:space="preserve"> para eliminarl</w:t>
      </w:r>
      <w:r w:rsidR="00356A63">
        <w:t>o</w:t>
      </w:r>
      <w:r>
        <w:t xml:space="preserve"> o sobre </w:t>
      </w:r>
      <w:r w:rsidRPr="00153FF4">
        <w:rPr>
          <w:b/>
        </w:rPr>
        <w:t>&lt;No (Salir de esta pantalla)&gt;</w:t>
      </w:r>
      <w:r>
        <w:t xml:space="preserve"> para cancelar la operación.</w:t>
      </w:r>
    </w:p>
    <w:p w:rsidR="00624316" w:rsidRDefault="00624316" w:rsidP="00AF7391">
      <w:pPr>
        <w:pStyle w:val="PSI-Normal"/>
      </w:pPr>
      <w:r w:rsidRPr="00C42C59">
        <w:rPr>
          <w:b/>
          <w:u w:val="single"/>
        </w:rPr>
        <w:t>Nota:</w:t>
      </w:r>
      <w:r w:rsidRPr="00A12EAF">
        <w:rPr>
          <w:b/>
        </w:rPr>
        <w:t xml:space="preserve"> </w:t>
      </w:r>
      <w:r w:rsidRPr="00C42C59">
        <w:t xml:space="preserve">Si </w:t>
      </w:r>
      <w:r w:rsidR="004D435E">
        <w:t>la revisión d</w:t>
      </w:r>
      <w:r w:rsidR="00356A63" w:rsidRPr="00C42C59">
        <w:t>el Plan</w:t>
      </w:r>
      <w:r w:rsidRPr="00C42C59">
        <w:t xml:space="preserve"> que desea</w:t>
      </w:r>
      <w:r>
        <w:t xml:space="preserve"> eliminar posee </w:t>
      </w:r>
      <w:r w:rsidR="00356A63">
        <w:t>Asignaturas</w:t>
      </w:r>
      <w:r>
        <w:t xml:space="preserve"> asociad</w:t>
      </w:r>
      <w:r w:rsidR="00356A63">
        <w:t>a</w:t>
      </w:r>
      <w:r>
        <w:t>s, deberá eliminarl</w:t>
      </w:r>
      <w:r w:rsidR="00356A63">
        <w:t>a</w:t>
      </w:r>
      <w:r>
        <w:t xml:space="preserve">s primero para poder realizar esta operación (Ver Sección Gestionar </w:t>
      </w:r>
      <w:r w:rsidR="008C19F8">
        <w:t>Asignatura</w:t>
      </w:r>
      <w:r>
        <w:t xml:space="preserve"> del presente manual). </w:t>
      </w:r>
    </w:p>
    <w:p w:rsidR="00707B6C" w:rsidRDefault="00707B6C" w:rsidP="00AF7391">
      <w:pPr>
        <w:pStyle w:val="PSI-Normal"/>
      </w:pPr>
    </w:p>
    <w:p w:rsidR="00707B6C" w:rsidRPr="00C1440D" w:rsidRDefault="00707B6C" w:rsidP="00AF7391">
      <w:pPr>
        <w:pStyle w:val="PSI-Normal"/>
      </w:pPr>
    </w:p>
    <w:p w:rsidR="00624316" w:rsidRDefault="00624316" w:rsidP="00624316">
      <w:pPr>
        <w:pStyle w:val="PSI-Ttulo3"/>
      </w:pPr>
      <w:bookmarkStart w:id="29" w:name="_Toc52471164"/>
      <w:r>
        <w:t xml:space="preserve">Modificar  </w:t>
      </w:r>
      <w:r w:rsidR="008666FD">
        <w:t xml:space="preserve">Revisión de </w:t>
      </w:r>
      <w:r w:rsidR="00056D91">
        <w:t>Plan</w:t>
      </w:r>
      <w:bookmarkEnd w:id="29"/>
    </w:p>
    <w:p w:rsidR="00624316" w:rsidRDefault="00624316"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8666FD">
        <w:t xml:space="preserve">revisión del </w:t>
      </w:r>
      <w:r w:rsidR="00CF2BB9">
        <w:t>plan</w:t>
      </w:r>
      <w:r>
        <w:rPr>
          <w:b/>
        </w:rPr>
        <w:t xml:space="preserve"> </w:t>
      </w:r>
      <w:r>
        <w:t xml:space="preserve">de la pantalla </w:t>
      </w:r>
      <w:r w:rsidR="008666FD">
        <w:t>Revisiones del P</w:t>
      </w:r>
      <w:r w:rsidR="00CF2BB9">
        <w:t>lan</w:t>
      </w:r>
      <w:r>
        <w:t xml:space="preserve">. </w:t>
      </w:r>
    </w:p>
    <w:p w:rsidR="00624316" w:rsidRDefault="008666FD" w:rsidP="00AF7391">
      <w:pPr>
        <w:pStyle w:val="PSI-Normal"/>
      </w:pPr>
      <w:r>
        <w:rPr>
          <w:noProof/>
          <w:lang w:eastAsia="es-AR"/>
        </w:rPr>
        <w:drawing>
          <wp:inline distT="0" distB="0" distL="0" distR="0">
            <wp:extent cx="5400040" cy="363178"/>
            <wp:effectExtent l="19050" t="0" r="0" b="0"/>
            <wp:docPr id="74" name="Imagen 27" descr="C:\xampp\htdocs\vaspa\Construcción\Screenshots CU\Empleado SA\CU Gestionar Plan\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vaspa\Construcción\Screenshots CU\Empleado SA\CU Gestionar Plan\Modificación\1.png"/>
                    <pic:cNvPicPr>
                      <a:picLocks noChangeAspect="1" noChangeArrowheads="1"/>
                    </pic:cNvPicPr>
                  </pic:nvPicPr>
                  <pic:blipFill>
                    <a:blip r:embed="rId86" cstate="print"/>
                    <a:srcRect/>
                    <a:stretch>
                      <a:fillRect/>
                    </a:stretch>
                  </pic:blipFill>
                  <pic:spPr bwMode="auto">
                    <a:xfrm>
                      <a:off x="0" y="0"/>
                      <a:ext cx="5400040" cy="363178"/>
                    </a:xfrm>
                    <a:prstGeom prst="rect">
                      <a:avLst/>
                    </a:prstGeom>
                    <a:noFill/>
                    <a:ln w="9525">
                      <a:noFill/>
                      <a:miter lim="800000"/>
                      <a:headEnd/>
                      <a:tailEnd/>
                    </a:ln>
                  </pic:spPr>
                </pic:pic>
              </a:graphicData>
            </a:graphic>
          </wp:inline>
        </w:drawing>
      </w:r>
    </w:p>
    <w:p w:rsidR="00624316" w:rsidRDefault="00624316" w:rsidP="00AF7391">
      <w:pPr>
        <w:pStyle w:val="PSI-Normal"/>
      </w:pPr>
      <w:r>
        <w:lastRenderedPageBreak/>
        <w:t>Al presionar dicho botón se mostrará una nueva pantalla con los datos precargados de</w:t>
      </w:r>
      <w:r w:rsidR="000A6852">
        <w:t xml:space="preserve"> </w:t>
      </w:r>
      <w:r>
        <w:t>l</w:t>
      </w:r>
      <w:r w:rsidR="000A6852">
        <w:t>a</w:t>
      </w:r>
      <w:r w:rsidR="005423EE">
        <w:t xml:space="preserve"> </w:t>
      </w:r>
      <w:r w:rsidR="000A6852">
        <w:t xml:space="preserve">revisión del </w:t>
      </w:r>
      <w:r w:rsidR="005423EE">
        <w:t>plan</w:t>
      </w:r>
      <w:r>
        <w:t>, donde usted podrá modificar cualquiera de ellos como se presenta a continuación.</w:t>
      </w:r>
    </w:p>
    <w:p w:rsidR="00624316" w:rsidRDefault="000A6852" w:rsidP="00AF7391">
      <w:pPr>
        <w:pStyle w:val="PSI-Normal"/>
      </w:pPr>
      <w:r>
        <w:rPr>
          <w:noProof/>
          <w:lang w:eastAsia="es-AR"/>
        </w:rPr>
        <w:drawing>
          <wp:inline distT="0" distB="0" distL="0" distR="0">
            <wp:extent cx="5400040" cy="2585592"/>
            <wp:effectExtent l="19050" t="0" r="0" b="0"/>
            <wp:docPr id="75" name="Imagen 28" descr="C:\xampp\htdocs\vaspa\Construcción\Screenshots CU\Empleado SA\CU Gestionar Plan\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vaspa\Construcción\Screenshots CU\Empleado SA\CU Gestionar Plan\Modificación\2.png"/>
                    <pic:cNvPicPr>
                      <a:picLocks noChangeAspect="1" noChangeArrowheads="1"/>
                    </pic:cNvPicPr>
                  </pic:nvPicPr>
                  <pic:blipFill>
                    <a:blip r:embed="rId87" cstate="print"/>
                    <a:srcRect/>
                    <a:stretch>
                      <a:fillRect/>
                    </a:stretch>
                  </pic:blipFill>
                  <pic:spPr bwMode="auto">
                    <a:xfrm>
                      <a:off x="0" y="0"/>
                      <a:ext cx="5400040" cy="2585592"/>
                    </a:xfrm>
                    <a:prstGeom prst="rect">
                      <a:avLst/>
                    </a:prstGeom>
                    <a:noFill/>
                    <a:ln w="9525">
                      <a:noFill/>
                      <a:miter lim="800000"/>
                      <a:headEnd/>
                      <a:tailEnd/>
                    </a:ln>
                  </pic:spPr>
                </pic:pic>
              </a:graphicData>
            </a:graphic>
          </wp:inline>
        </w:drawing>
      </w:r>
    </w:p>
    <w:p w:rsidR="00624316" w:rsidRPr="00E37D6A" w:rsidRDefault="00624316" w:rsidP="00624316">
      <w:pPr>
        <w:pStyle w:val="PSI-Ttulo3"/>
        <w:rPr>
          <w:lang w:val="es-AR"/>
        </w:rPr>
      </w:pPr>
    </w:p>
    <w:p w:rsidR="00624316" w:rsidRDefault="00624316"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624316" w:rsidRDefault="00624316" w:rsidP="00624316">
      <w:pPr>
        <w:pStyle w:val="PSI-Comentario"/>
      </w:pPr>
    </w:p>
    <w:p w:rsidR="00707B6C" w:rsidRDefault="00707B6C" w:rsidP="00624316">
      <w:pPr>
        <w:pStyle w:val="PSI-Comentario"/>
      </w:pPr>
    </w:p>
    <w:p w:rsidR="00624316" w:rsidRDefault="00624316" w:rsidP="00624316">
      <w:pPr>
        <w:pStyle w:val="PSI-Ttulo3"/>
      </w:pPr>
      <w:bookmarkStart w:id="30" w:name="_Toc52471165"/>
      <w:r>
        <w:t xml:space="preserve">Ver </w:t>
      </w:r>
      <w:r w:rsidR="000B3AF8">
        <w:t>Asignaturas</w:t>
      </w:r>
      <w:bookmarkEnd w:id="30"/>
    </w:p>
    <w:p w:rsidR="00624316" w:rsidRDefault="00624316" w:rsidP="00AF7391">
      <w:pPr>
        <w:pStyle w:val="PSI-Normal"/>
      </w:pPr>
      <w:r>
        <w:t xml:space="preserve">Esta acción podrá realizarse presionando el botón </w:t>
      </w:r>
      <w:r>
        <w:rPr>
          <w:b/>
        </w:rPr>
        <w:t xml:space="preserve">&lt;Ver </w:t>
      </w:r>
      <w:r w:rsidR="008023C4">
        <w:rPr>
          <w:b/>
        </w:rPr>
        <w:t>Asignaturas</w:t>
      </w:r>
      <w:r w:rsidRPr="00153FF4">
        <w:rPr>
          <w:b/>
        </w:rPr>
        <w:t>&gt;</w:t>
      </w:r>
      <w:r>
        <w:rPr>
          <w:b/>
        </w:rPr>
        <w:t xml:space="preserve"> </w:t>
      </w:r>
      <w:r w:rsidRPr="00E37D6A">
        <w:t>asociado</w:t>
      </w:r>
      <w:r>
        <w:rPr>
          <w:b/>
        </w:rPr>
        <w:t xml:space="preserve"> </w:t>
      </w:r>
      <w:r w:rsidRPr="00E37D6A">
        <w:t xml:space="preserve">a </w:t>
      </w:r>
      <w:r>
        <w:t xml:space="preserve">cada </w:t>
      </w:r>
      <w:r w:rsidR="009E5F00">
        <w:t xml:space="preserve">revisión del </w:t>
      </w:r>
      <w:r w:rsidR="008023C4">
        <w:t>plan</w:t>
      </w:r>
      <w:r>
        <w:t xml:space="preserve"> de la pantalla </w:t>
      </w:r>
      <w:r w:rsidR="009E5F00">
        <w:t xml:space="preserve">Revisiones del </w:t>
      </w:r>
      <w:r w:rsidR="008023C4">
        <w:t>plan</w:t>
      </w:r>
      <w:r>
        <w:t xml:space="preserve">. </w:t>
      </w:r>
    </w:p>
    <w:p w:rsidR="00624316" w:rsidRDefault="009E5F00" w:rsidP="00AF7391">
      <w:pPr>
        <w:pStyle w:val="PSI-Normal"/>
      </w:pPr>
      <w:r>
        <w:rPr>
          <w:noProof/>
          <w:lang w:eastAsia="es-AR"/>
        </w:rPr>
        <w:drawing>
          <wp:inline distT="0" distB="0" distL="0" distR="0">
            <wp:extent cx="5400040" cy="358014"/>
            <wp:effectExtent l="19050" t="0" r="0" b="0"/>
            <wp:docPr id="77" name="Imagen 29" descr="C:\xampp\htdocs\vaspa\Construcción\Screenshots CU\Empleado SA\CU Gestionar Plan\Ver Asignatu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vaspa\Construcción\Screenshots CU\Empleado SA\CU Gestionar Plan\Ver Asignaturas\1.png"/>
                    <pic:cNvPicPr>
                      <a:picLocks noChangeAspect="1" noChangeArrowheads="1"/>
                    </pic:cNvPicPr>
                  </pic:nvPicPr>
                  <pic:blipFill>
                    <a:blip r:embed="rId88" cstate="print"/>
                    <a:srcRect/>
                    <a:stretch>
                      <a:fillRect/>
                    </a:stretch>
                  </pic:blipFill>
                  <pic:spPr bwMode="auto">
                    <a:xfrm>
                      <a:off x="0" y="0"/>
                      <a:ext cx="5400040" cy="358014"/>
                    </a:xfrm>
                    <a:prstGeom prst="rect">
                      <a:avLst/>
                    </a:prstGeom>
                    <a:noFill/>
                    <a:ln w="9525">
                      <a:noFill/>
                      <a:miter lim="800000"/>
                      <a:headEnd/>
                      <a:tailEnd/>
                    </a:ln>
                  </pic:spPr>
                </pic:pic>
              </a:graphicData>
            </a:graphic>
          </wp:inline>
        </w:drawing>
      </w:r>
    </w:p>
    <w:p w:rsidR="00707B6C" w:rsidRDefault="00707B6C" w:rsidP="00AF7391">
      <w:pPr>
        <w:pStyle w:val="PSI-Normal"/>
      </w:pPr>
    </w:p>
    <w:p w:rsidR="00707B6C" w:rsidRDefault="00707B6C" w:rsidP="00AF7391">
      <w:pPr>
        <w:pStyle w:val="PSI-Normal"/>
      </w:pPr>
    </w:p>
    <w:p w:rsidR="003A3F1A" w:rsidRDefault="003A3F1A" w:rsidP="003A3F1A">
      <w:pPr>
        <w:pStyle w:val="PSI-Ttulo4"/>
      </w:pPr>
      <w:r>
        <w:t>No posee asignaturas asociadas</w:t>
      </w:r>
    </w:p>
    <w:p w:rsidR="00515EEC" w:rsidRDefault="00515EEC" w:rsidP="00A44F74">
      <w:pPr>
        <w:pStyle w:val="PSI-Normal"/>
      </w:pPr>
      <w:r>
        <w:t xml:space="preserve">Si la revisión del plan no tiene asignaturas asociadas, al presionar dicho botón se mostrará una nueva pantalla con </w:t>
      </w:r>
      <w:r w:rsidR="00B2601F">
        <w:t>la lista</w:t>
      </w:r>
      <w:r w:rsidR="00DA36F3">
        <w:t xml:space="preserve"> desplegable</w:t>
      </w:r>
      <w:r w:rsidR="00B2601F">
        <w:t xml:space="preserve"> </w:t>
      </w:r>
      <w:r w:rsidR="00B2601F" w:rsidRPr="00DA36F3">
        <w:rPr>
          <w:b/>
        </w:rPr>
        <w:t>&lt;Asignatura</w:t>
      </w:r>
      <w:r w:rsidR="00DA36F3">
        <w:rPr>
          <w:b/>
        </w:rPr>
        <w:t>s</w:t>
      </w:r>
      <w:r w:rsidR="00B2601F" w:rsidRPr="00DA36F3">
        <w:rPr>
          <w:b/>
        </w:rPr>
        <w:t>&gt;</w:t>
      </w:r>
      <w:r w:rsidR="00DA36F3">
        <w:t xml:space="preserve"> y </w:t>
      </w:r>
      <w:r>
        <w:t xml:space="preserve">los botones </w:t>
      </w:r>
      <w:r w:rsidRPr="0007759F">
        <w:rPr>
          <w:b/>
        </w:rPr>
        <w:t>&lt;</w:t>
      </w:r>
      <w:r w:rsidR="003D7911">
        <w:rPr>
          <w:b/>
        </w:rPr>
        <w:t>Agregar</w:t>
      </w:r>
      <w:r w:rsidRPr="0007759F">
        <w:rPr>
          <w:b/>
        </w:rPr>
        <w:t>&gt;</w:t>
      </w:r>
      <w:r>
        <w:t xml:space="preserve"> y  </w:t>
      </w:r>
      <w:r w:rsidRPr="0007759F">
        <w:rPr>
          <w:b/>
        </w:rPr>
        <w:t>&lt;</w:t>
      </w:r>
      <w:r w:rsidR="003D7911">
        <w:rPr>
          <w:b/>
        </w:rPr>
        <w:t>Guardar y Procesar</w:t>
      </w:r>
      <w:r w:rsidRPr="0007759F">
        <w:rPr>
          <w:b/>
        </w:rPr>
        <w:t>&gt;</w:t>
      </w:r>
      <w:r>
        <w:t xml:space="preserve"> donde usted podrá agregar asignaturas a la revisión en cuestión.</w:t>
      </w:r>
    </w:p>
    <w:p w:rsidR="00B413E0" w:rsidRDefault="003D7911" w:rsidP="00A44F74">
      <w:pPr>
        <w:pStyle w:val="PSI-Normal"/>
      </w:pPr>
      <w:r>
        <w:rPr>
          <w:noProof/>
          <w:lang w:eastAsia="es-AR"/>
        </w:rPr>
        <w:lastRenderedPageBreak/>
        <w:drawing>
          <wp:inline distT="0" distB="0" distL="0" distR="0">
            <wp:extent cx="5400040" cy="2945919"/>
            <wp:effectExtent l="19050" t="0" r="0" b="0"/>
            <wp:docPr id="1" name="Imagen 1" descr="C:\xampp\htdocs\vaspa\Construcción\Screenshots CU\Empleado SA\CU Gestionar Plan\Ver Asignatu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Gestionar Plan\Ver Asignaturas\2.png"/>
                    <pic:cNvPicPr>
                      <a:picLocks noChangeAspect="1" noChangeArrowheads="1"/>
                    </pic:cNvPicPr>
                  </pic:nvPicPr>
                  <pic:blipFill>
                    <a:blip r:embed="rId89" cstate="print"/>
                    <a:srcRect/>
                    <a:stretch>
                      <a:fillRect/>
                    </a:stretch>
                  </pic:blipFill>
                  <pic:spPr bwMode="auto">
                    <a:xfrm>
                      <a:off x="0" y="0"/>
                      <a:ext cx="5400040" cy="2945919"/>
                    </a:xfrm>
                    <a:prstGeom prst="rect">
                      <a:avLst/>
                    </a:prstGeom>
                    <a:noFill/>
                    <a:ln w="9525">
                      <a:noFill/>
                      <a:miter lim="800000"/>
                      <a:headEnd/>
                      <a:tailEnd/>
                    </a:ln>
                  </pic:spPr>
                </pic:pic>
              </a:graphicData>
            </a:graphic>
          </wp:inline>
        </w:drawing>
      </w:r>
    </w:p>
    <w:p w:rsidR="00515EEC" w:rsidRDefault="00515EEC" w:rsidP="00A44F74">
      <w:pPr>
        <w:pStyle w:val="PSI-Normal"/>
      </w:pPr>
      <w:r>
        <w:t>A medida que</w:t>
      </w:r>
      <w:r w:rsidR="003D7911">
        <w:t xml:space="preserve"> seleccionemos una asignatura de la lista y</w:t>
      </w:r>
      <w:r>
        <w:t xml:space="preserve"> presionemos el botón </w:t>
      </w:r>
      <w:r w:rsidRPr="0007759F">
        <w:rPr>
          <w:b/>
        </w:rPr>
        <w:t>&lt;</w:t>
      </w:r>
      <w:r w:rsidR="003D7911">
        <w:rPr>
          <w:b/>
        </w:rPr>
        <w:t>Agregar</w:t>
      </w:r>
      <w:r w:rsidRPr="0007759F">
        <w:rPr>
          <w:b/>
        </w:rPr>
        <w:t>&gt;</w:t>
      </w:r>
      <w:r>
        <w:t xml:space="preserve"> se </w:t>
      </w:r>
      <w:r w:rsidR="003536AD">
        <w:t>irán agregando al listado provisorio</w:t>
      </w:r>
      <w:r>
        <w:t xml:space="preserve"> </w:t>
      </w:r>
      <w:r w:rsidR="003536AD">
        <w:t>de</w:t>
      </w:r>
      <w:r>
        <w:t xml:space="preserve"> asignaturas que deseemos  vincular a la revisión, junto al botón </w:t>
      </w:r>
      <w:r w:rsidRPr="0007759F">
        <w:rPr>
          <w:b/>
        </w:rPr>
        <w:t>&lt;Eliminar&gt;</w:t>
      </w:r>
      <w:r>
        <w:t xml:space="preserve"> para desvincularla</w:t>
      </w:r>
      <w:r w:rsidR="00F63F2C">
        <w:t>s</w:t>
      </w:r>
      <w:r>
        <w:t>.</w:t>
      </w:r>
    </w:p>
    <w:p w:rsidR="00B413E0" w:rsidRDefault="003536AD" w:rsidP="00A44F74">
      <w:pPr>
        <w:pStyle w:val="PSI-Normal"/>
      </w:pPr>
      <w:r>
        <w:rPr>
          <w:noProof/>
          <w:lang w:eastAsia="es-AR"/>
        </w:rPr>
        <w:drawing>
          <wp:inline distT="0" distB="0" distL="0" distR="0">
            <wp:extent cx="5400040" cy="3162535"/>
            <wp:effectExtent l="19050" t="0" r="0" b="0"/>
            <wp:docPr id="2" name="Imagen 2" descr="C:\xampp\htdocs\vaspa\Construcción\Screenshots CU\Empleado SA\CU Gestionar Plan\Ver Asignatu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Gestionar Plan\Ver Asignaturas\3.png"/>
                    <pic:cNvPicPr>
                      <a:picLocks noChangeAspect="1" noChangeArrowheads="1"/>
                    </pic:cNvPicPr>
                  </pic:nvPicPr>
                  <pic:blipFill>
                    <a:blip r:embed="rId90" cstate="print"/>
                    <a:srcRect/>
                    <a:stretch>
                      <a:fillRect/>
                    </a:stretch>
                  </pic:blipFill>
                  <pic:spPr bwMode="auto">
                    <a:xfrm>
                      <a:off x="0" y="0"/>
                      <a:ext cx="5400040" cy="3162535"/>
                    </a:xfrm>
                    <a:prstGeom prst="rect">
                      <a:avLst/>
                    </a:prstGeom>
                    <a:noFill/>
                    <a:ln w="9525">
                      <a:noFill/>
                      <a:miter lim="800000"/>
                      <a:headEnd/>
                      <a:tailEnd/>
                    </a:ln>
                  </pic:spPr>
                </pic:pic>
              </a:graphicData>
            </a:graphic>
          </wp:inline>
        </w:drawing>
      </w:r>
    </w:p>
    <w:p w:rsidR="00515EEC" w:rsidRDefault="00F63F2C" w:rsidP="00A44F74">
      <w:pPr>
        <w:pStyle w:val="PSI-Normal"/>
      </w:pPr>
      <w:r>
        <w:t xml:space="preserve">Una vez que seleccionamos todas las asignaturas que deseamos vincular a la revisión del plan, presionaremos el botón </w:t>
      </w:r>
      <w:r w:rsidRPr="0007759F">
        <w:rPr>
          <w:b/>
        </w:rPr>
        <w:t>&lt;</w:t>
      </w:r>
      <w:r w:rsidR="003536AD">
        <w:rPr>
          <w:b/>
        </w:rPr>
        <w:t>Guardar y Procesar</w:t>
      </w:r>
      <w:r w:rsidRPr="0007759F">
        <w:rPr>
          <w:b/>
        </w:rPr>
        <w:t>&gt;</w:t>
      </w:r>
      <w:r>
        <w:t xml:space="preserve"> para vincularlas de manera permanente.</w:t>
      </w:r>
    </w:p>
    <w:p w:rsidR="00FF68A5" w:rsidRDefault="00FF68A5" w:rsidP="00A44F74">
      <w:pPr>
        <w:pStyle w:val="PSI-Normal"/>
        <w:rPr>
          <w:b/>
          <w:u w:val="single"/>
        </w:rPr>
      </w:pPr>
    </w:p>
    <w:p w:rsidR="00F63F2C" w:rsidRDefault="00F63F2C" w:rsidP="00A44F74">
      <w:pPr>
        <w:pStyle w:val="PSI-Normal"/>
      </w:pPr>
      <w:r w:rsidRPr="0007759F">
        <w:rPr>
          <w:b/>
          <w:u w:val="single"/>
        </w:rPr>
        <w:t>Nota:</w:t>
      </w:r>
      <w:r>
        <w:t xml:space="preserve"> Al presionar el botón </w:t>
      </w:r>
      <w:r w:rsidRPr="0007759F">
        <w:rPr>
          <w:b/>
        </w:rPr>
        <w:t>&lt;</w:t>
      </w:r>
      <w:r w:rsidR="003536AD">
        <w:rPr>
          <w:b/>
        </w:rPr>
        <w:t>Guardar y Procesar</w:t>
      </w:r>
      <w:r w:rsidRPr="0007759F">
        <w:rPr>
          <w:b/>
        </w:rPr>
        <w:t>&gt;</w:t>
      </w:r>
      <w:r>
        <w:t xml:space="preserve"> esta acción no se podrá deshacer y no se podrán desvincular en un futuro las asignaturas. Para esto, deberá crear una nueva revisión del plan ante cualquier modificación</w:t>
      </w:r>
      <w:r w:rsidR="0007759F">
        <w:t xml:space="preserve"> futura</w:t>
      </w:r>
      <w:r>
        <w:t>.</w:t>
      </w:r>
    </w:p>
    <w:p w:rsidR="003A3F1A" w:rsidRDefault="003A3F1A" w:rsidP="003A3F1A">
      <w:pPr>
        <w:pStyle w:val="PSI-Ttulo4"/>
      </w:pPr>
      <w:r>
        <w:lastRenderedPageBreak/>
        <w:t>Posee asignaturas asociadas</w:t>
      </w:r>
    </w:p>
    <w:p w:rsidR="008B47C1" w:rsidRDefault="003A3F1A" w:rsidP="003A3F1A">
      <w:pPr>
        <w:pStyle w:val="PSI-Normal"/>
      </w:pPr>
      <w:r>
        <w:t xml:space="preserve">Si la revisión del plan tiene asignaturas asociadas, al presionar dicho botón se mostrará una nueva pantalla con </w:t>
      </w:r>
      <w:r w:rsidR="005C63A9">
        <w:t xml:space="preserve">el listado de </w:t>
      </w:r>
      <w:r>
        <w:t>las asignaturas</w:t>
      </w:r>
      <w:r w:rsidR="005C63A9">
        <w:t xml:space="preserve"> </w:t>
      </w:r>
      <w:r>
        <w:t xml:space="preserve">junto al botón </w:t>
      </w:r>
      <w:r w:rsidRPr="003A3F1A">
        <w:rPr>
          <w:b/>
        </w:rPr>
        <w:t>&lt;Ver Asignaturas Correlativas&gt;</w:t>
      </w:r>
      <w:r>
        <w:t xml:space="preserve"> como puede ver a continuación.</w:t>
      </w:r>
    </w:p>
    <w:p w:rsidR="00336D0E" w:rsidRDefault="00336D0E" w:rsidP="003A3F1A">
      <w:pPr>
        <w:pStyle w:val="PSI-Normal"/>
      </w:pPr>
    </w:p>
    <w:p w:rsidR="003A3F1A" w:rsidRDefault="00336D0E" w:rsidP="004B100A">
      <w:pPr>
        <w:pStyle w:val="PSI-Comentario"/>
      </w:pPr>
      <w:r>
        <w:rPr>
          <w:noProof/>
          <w:lang w:eastAsia="es-AR"/>
        </w:rPr>
        <w:drawing>
          <wp:inline distT="0" distB="0" distL="0" distR="0">
            <wp:extent cx="5305425" cy="5095875"/>
            <wp:effectExtent l="19050" t="0" r="9525" b="0"/>
            <wp:docPr id="7" name="Imagen 3" descr="C:\xampp\htdocs\vaspa\Construcción\Screenshots CU\Empleado SA\CU Gestionar Plan\Ver Asignatu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Gestionar Plan\Ver Asignaturas\4.png"/>
                    <pic:cNvPicPr>
                      <a:picLocks noChangeAspect="1" noChangeArrowheads="1"/>
                    </pic:cNvPicPr>
                  </pic:nvPicPr>
                  <pic:blipFill>
                    <a:blip r:embed="rId91" cstate="print"/>
                    <a:srcRect/>
                    <a:stretch>
                      <a:fillRect/>
                    </a:stretch>
                  </pic:blipFill>
                  <pic:spPr bwMode="auto">
                    <a:xfrm>
                      <a:off x="0" y="0"/>
                      <a:ext cx="5305425" cy="5095875"/>
                    </a:xfrm>
                    <a:prstGeom prst="rect">
                      <a:avLst/>
                    </a:prstGeom>
                    <a:noFill/>
                    <a:ln w="9525">
                      <a:noFill/>
                      <a:miter lim="800000"/>
                      <a:headEnd/>
                      <a:tailEnd/>
                    </a:ln>
                  </pic:spPr>
                </pic:pic>
              </a:graphicData>
            </a:graphic>
          </wp:inline>
        </w:drawing>
      </w:r>
    </w:p>
    <w:p w:rsidR="00021E16" w:rsidRDefault="00021E16" w:rsidP="00AF7391">
      <w:pPr>
        <w:pStyle w:val="PSI-Normal"/>
      </w:pPr>
    </w:p>
    <w:p w:rsidR="00C2479B" w:rsidRDefault="00182B36" w:rsidP="00AF7391">
      <w:pPr>
        <w:pStyle w:val="PSI-Normal"/>
      </w:pPr>
      <w:r>
        <w:t xml:space="preserve">Si presionamos el botón </w:t>
      </w:r>
      <w:r w:rsidRPr="003A3F1A">
        <w:rPr>
          <w:b/>
        </w:rPr>
        <w:t>&lt;Ver Asignaturas Correlativas&gt;</w:t>
      </w:r>
      <w:r>
        <w:rPr>
          <w:b/>
        </w:rPr>
        <w:t xml:space="preserve"> </w:t>
      </w:r>
      <w:r w:rsidRPr="00182B36">
        <w:t>podrá</w:t>
      </w:r>
      <w:r>
        <w:t xml:space="preserve"> gestionar las correlativas de una asignatura, como se muestra a continuación.</w:t>
      </w:r>
    </w:p>
    <w:p w:rsidR="00182B36" w:rsidRDefault="00182B36" w:rsidP="00AF7391">
      <w:pPr>
        <w:pStyle w:val="PSI-Normal"/>
      </w:pPr>
      <w:r>
        <w:rPr>
          <w:noProof/>
          <w:lang w:eastAsia="es-AR"/>
        </w:rPr>
        <w:drawing>
          <wp:inline distT="0" distB="0" distL="0" distR="0">
            <wp:extent cx="5400040" cy="321431"/>
            <wp:effectExtent l="19050" t="0" r="0" b="0"/>
            <wp:docPr id="37" name="Imagen 7" descr="C:\xampp\htdocs\vaspa\Construcción\Screenshots CU\Empleado SA\CU Gestionar Plan\Ver Asignatu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Plan\Ver Asignaturas\5.png"/>
                    <pic:cNvPicPr>
                      <a:picLocks noChangeAspect="1" noChangeArrowheads="1"/>
                    </pic:cNvPicPr>
                  </pic:nvPicPr>
                  <pic:blipFill>
                    <a:blip r:embed="rId92" cstate="print"/>
                    <a:srcRect/>
                    <a:stretch>
                      <a:fillRect/>
                    </a:stretch>
                  </pic:blipFill>
                  <pic:spPr bwMode="auto">
                    <a:xfrm>
                      <a:off x="0" y="0"/>
                      <a:ext cx="5400040" cy="321431"/>
                    </a:xfrm>
                    <a:prstGeom prst="rect">
                      <a:avLst/>
                    </a:prstGeom>
                    <a:noFill/>
                    <a:ln w="9525">
                      <a:noFill/>
                      <a:miter lim="800000"/>
                      <a:headEnd/>
                      <a:tailEnd/>
                    </a:ln>
                  </pic:spPr>
                </pic:pic>
              </a:graphicData>
            </a:graphic>
          </wp:inline>
        </w:drawing>
      </w:r>
    </w:p>
    <w:p w:rsidR="00707B6C" w:rsidRDefault="00707B6C" w:rsidP="00AF7391">
      <w:pPr>
        <w:pStyle w:val="PSI-Normal"/>
      </w:pPr>
    </w:p>
    <w:p w:rsidR="00707B6C" w:rsidRDefault="00707B6C" w:rsidP="00AF7391">
      <w:pPr>
        <w:pStyle w:val="PSI-Normal"/>
      </w:pPr>
    </w:p>
    <w:p w:rsidR="008B47C1" w:rsidRDefault="008B47C1" w:rsidP="008B47C1">
      <w:pPr>
        <w:pStyle w:val="PSI-Ttulo4"/>
      </w:pPr>
      <w:r>
        <w:lastRenderedPageBreak/>
        <w:t>No posee asignaturas correlativas asociadas</w:t>
      </w:r>
    </w:p>
    <w:p w:rsidR="008B47C1" w:rsidRDefault="008B47C1" w:rsidP="008B47C1">
      <w:pPr>
        <w:pStyle w:val="PSI-Normal"/>
      </w:pPr>
      <w:r>
        <w:t xml:space="preserve">Si la asignatura no tiene correlativas asociadas, al presionar el botón </w:t>
      </w:r>
      <w:r w:rsidRPr="003A3F1A">
        <w:rPr>
          <w:b/>
        </w:rPr>
        <w:t>&lt;Ver Asignaturas Correlativas&gt;</w:t>
      </w:r>
      <w:r>
        <w:t xml:space="preserve">  se mostrará una nueva pantalla con </w:t>
      </w:r>
      <w:r w:rsidR="00DA36F3">
        <w:t xml:space="preserve">las listas desplegables </w:t>
      </w:r>
      <w:r w:rsidR="00DA36F3" w:rsidRPr="00DA36F3">
        <w:rPr>
          <w:b/>
        </w:rPr>
        <w:t>&lt;Asignatura</w:t>
      </w:r>
      <w:r w:rsidR="00DA36F3">
        <w:rPr>
          <w:b/>
        </w:rPr>
        <w:t>s</w:t>
      </w:r>
      <w:r w:rsidR="00DA36F3" w:rsidRPr="00DA36F3">
        <w:rPr>
          <w:b/>
        </w:rPr>
        <w:t>&gt;</w:t>
      </w:r>
      <w:r w:rsidR="00DA36F3">
        <w:t xml:space="preserve">, </w:t>
      </w:r>
      <w:r w:rsidR="00DA36F3" w:rsidRPr="00DA36F3">
        <w:rPr>
          <w:b/>
        </w:rPr>
        <w:t>&lt;</w:t>
      </w:r>
      <w:r w:rsidR="00DA36F3">
        <w:rPr>
          <w:b/>
        </w:rPr>
        <w:t>Requisito</w:t>
      </w:r>
      <w:r w:rsidR="00DA36F3" w:rsidRPr="00DA36F3">
        <w:rPr>
          <w:b/>
        </w:rPr>
        <w:t>&gt;</w:t>
      </w:r>
      <w:r w:rsidR="00DA36F3">
        <w:rPr>
          <w:b/>
        </w:rPr>
        <w:t xml:space="preserve"> </w:t>
      </w:r>
      <w:r w:rsidR="00DA36F3">
        <w:t xml:space="preserve">y </w:t>
      </w:r>
      <w:r w:rsidR="00DA36F3" w:rsidRPr="00DA36F3">
        <w:rPr>
          <w:b/>
        </w:rPr>
        <w:t>&lt;</w:t>
      </w:r>
      <w:r w:rsidR="00DA36F3">
        <w:rPr>
          <w:b/>
        </w:rPr>
        <w:t>Tipo de Correlatividad</w:t>
      </w:r>
      <w:r w:rsidR="00DA36F3" w:rsidRPr="00DA36F3">
        <w:rPr>
          <w:b/>
        </w:rPr>
        <w:t>&gt;</w:t>
      </w:r>
      <w:r w:rsidR="00DA36F3">
        <w:rPr>
          <w:b/>
        </w:rPr>
        <w:t xml:space="preserve"> </w:t>
      </w:r>
      <w:r w:rsidR="00DA36F3">
        <w:t xml:space="preserve">y </w:t>
      </w:r>
      <w:r>
        <w:t xml:space="preserve">los botones </w:t>
      </w:r>
      <w:r w:rsidRPr="0007759F">
        <w:rPr>
          <w:b/>
        </w:rPr>
        <w:t>&lt;</w:t>
      </w:r>
      <w:r w:rsidR="005835E9">
        <w:rPr>
          <w:b/>
        </w:rPr>
        <w:t>Agregar</w:t>
      </w:r>
      <w:r w:rsidRPr="0007759F">
        <w:rPr>
          <w:b/>
        </w:rPr>
        <w:t>&gt;</w:t>
      </w:r>
      <w:r>
        <w:t xml:space="preserve"> y  </w:t>
      </w:r>
      <w:r w:rsidRPr="0007759F">
        <w:rPr>
          <w:b/>
        </w:rPr>
        <w:t>&lt;</w:t>
      </w:r>
      <w:r w:rsidR="005835E9">
        <w:rPr>
          <w:b/>
        </w:rPr>
        <w:t>Guardar y Procesar</w:t>
      </w:r>
      <w:r w:rsidRPr="0007759F">
        <w:rPr>
          <w:b/>
        </w:rPr>
        <w:t>&gt;</w:t>
      </w:r>
      <w:r>
        <w:t xml:space="preserve"> donde usted podrá agregar correlativas a la asignatura en cuestión.</w:t>
      </w:r>
    </w:p>
    <w:p w:rsidR="00624316" w:rsidRDefault="005835E9" w:rsidP="00767BC2">
      <w:pPr>
        <w:pStyle w:val="PSI-Ttulo2"/>
      </w:pPr>
      <w:r>
        <w:rPr>
          <w:noProof/>
          <w:lang w:eastAsia="es-AR"/>
        </w:rPr>
        <w:drawing>
          <wp:inline distT="0" distB="0" distL="0" distR="0">
            <wp:extent cx="5400040" cy="3912459"/>
            <wp:effectExtent l="19050" t="0" r="0" b="0"/>
            <wp:docPr id="19" name="Imagen 4" descr="C:\xampp\htdocs\vaspa\Construcción\Screenshots CU\Empleado SA\CU Gestionar Plan\Ver Asignatu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Gestionar Plan\Ver Asignaturas\5.png"/>
                    <pic:cNvPicPr>
                      <a:picLocks noChangeAspect="1" noChangeArrowheads="1"/>
                    </pic:cNvPicPr>
                  </pic:nvPicPr>
                  <pic:blipFill>
                    <a:blip r:embed="rId93" cstate="print"/>
                    <a:srcRect/>
                    <a:stretch>
                      <a:fillRect/>
                    </a:stretch>
                  </pic:blipFill>
                  <pic:spPr bwMode="auto">
                    <a:xfrm>
                      <a:off x="0" y="0"/>
                      <a:ext cx="5400040" cy="3912459"/>
                    </a:xfrm>
                    <a:prstGeom prst="rect">
                      <a:avLst/>
                    </a:prstGeom>
                    <a:noFill/>
                    <a:ln w="9525">
                      <a:noFill/>
                      <a:miter lim="800000"/>
                      <a:headEnd/>
                      <a:tailEnd/>
                    </a:ln>
                  </pic:spPr>
                </pic:pic>
              </a:graphicData>
            </a:graphic>
          </wp:inline>
        </w:drawing>
      </w:r>
    </w:p>
    <w:p w:rsidR="008B47C1" w:rsidRDefault="008B47C1" w:rsidP="008B47C1">
      <w:pPr>
        <w:pStyle w:val="PSI-Normal"/>
      </w:pPr>
      <w:r>
        <w:t xml:space="preserve">A medida que </w:t>
      </w:r>
      <w:r w:rsidR="004103FE">
        <w:t xml:space="preserve">seleccionemos una asignatura de la lista, junto a su requisito y tipo de correlatividad y </w:t>
      </w:r>
      <w:r>
        <w:t xml:space="preserve">presionemos el botón </w:t>
      </w:r>
      <w:r w:rsidRPr="0007759F">
        <w:rPr>
          <w:b/>
        </w:rPr>
        <w:t>&lt;</w:t>
      </w:r>
      <w:r w:rsidR="004103FE">
        <w:rPr>
          <w:b/>
        </w:rPr>
        <w:t>Agregar</w:t>
      </w:r>
      <w:r w:rsidRPr="0007759F">
        <w:rPr>
          <w:b/>
        </w:rPr>
        <w:t>&gt;</w:t>
      </w:r>
      <w:r>
        <w:t xml:space="preserve"> se </w:t>
      </w:r>
      <w:r w:rsidR="004103FE">
        <w:t xml:space="preserve">irán agregando al listado provisorio de asignaturas correlativas que deseemos </w:t>
      </w:r>
      <w:r>
        <w:t xml:space="preserve">vincular a la asignatura en cuestión, junto al botón </w:t>
      </w:r>
      <w:r w:rsidRPr="0007759F">
        <w:rPr>
          <w:b/>
        </w:rPr>
        <w:t>&lt;Eliminar&gt;</w:t>
      </w:r>
      <w:r>
        <w:t xml:space="preserve"> para desvincularlas.</w:t>
      </w:r>
    </w:p>
    <w:p w:rsidR="00A62CB7" w:rsidRDefault="00DE6975" w:rsidP="008B47C1">
      <w:pPr>
        <w:pStyle w:val="PSI-Normal"/>
      </w:pPr>
      <w:r>
        <w:rPr>
          <w:noProof/>
          <w:lang w:eastAsia="es-AR"/>
        </w:rPr>
        <w:lastRenderedPageBreak/>
        <w:drawing>
          <wp:inline distT="0" distB="0" distL="0" distR="0">
            <wp:extent cx="5400040" cy="4227534"/>
            <wp:effectExtent l="19050" t="0" r="0" b="0"/>
            <wp:docPr id="251" name="Imagen 5" descr="C:\xampp\htdocs\vaspa\Construcción\Screenshots CU\Empleado SA\CU Gestionar Plan\Ver Asignatur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Gestionar Plan\Ver Asignaturas\6.png"/>
                    <pic:cNvPicPr>
                      <a:picLocks noChangeAspect="1" noChangeArrowheads="1"/>
                    </pic:cNvPicPr>
                  </pic:nvPicPr>
                  <pic:blipFill>
                    <a:blip r:embed="rId94" cstate="print"/>
                    <a:srcRect/>
                    <a:stretch>
                      <a:fillRect/>
                    </a:stretch>
                  </pic:blipFill>
                  <pic:spPr bwMode="auto">
                    <a:xfrm>
                      <a:off x="0" y="0"/>
                      <a:ext cx="5400040" cy="4227534"/>
                    </a:xfrm>
                    <a:prstGeom prst="rect">
                      <a:avLst/>
                    </a:prstGeom>
                    <a:noFill/>
                    <a:ln w="9525">
                      <a:noFill/>
                      <a:miter lim="800000"/>
                      <a:headEnd/>
                      <a:tailEnd/>
                    </a:ln>
                  </pic:spPr>
                </pic:pic>
              </a:graphicData>
            </a:graphic>
          </wp:inline>
        </w:drawing>
      </w:r>
    </w:p>
    <w:p w:rsidR="00A62CB7" w:rsidRDefault="00A62CB7" w:rsidP="008B47C1">
      <w:pPr>
        <w:pStyle w:val="PSI-Normal"/>
      </w:pPr>
    </w:p>
    <w:p w:rsidR="00142CA7" w:rsidRDefault="00142CA7" w:rsidP="00142CA7">
      <w:pPr>
        <w:pStyle w:val="PSI-Normal"/>
      </w:pPr>
      <w:r>
        <w:t xml:space="preserve">Una vez que seleccionamos todas las correlativas que deseamos vincular a la asignatura en cuestión, presionaremos el botón </w:t>
      </w:r>
      <w:r w:rsidRPr="0007759F">
        <w:rPr>
          <w:b/>
        </w:rPr>
        <w:t>&lt;</w:t>
      </w:r>
      <w:r w:rsidR="00B06DAA">
        <w:rPr>
          <w:b/>
        </w:rPr>
        <w:t>Guardar y Procesar</w:t>
      </w:r>
      <w:r w:rsidRPr="0007759F">
        <w:rPr>
          <w:b/>
        </w:rPr>
        <w:t>&gt;</w:t>
      </w:r>
      <w:r>
        <w:t xml:space="preserve"> para vincularlas de manera permanente.</w:t>
      </w:r>
    </w:p>
    <w:p w:rsidR="00142CA7" w:rsidRDefault="00142CA7" w:rsidP="00142CA7">
      <w:pPr>
        <w:pStyle w:val="PSI-Normal"/>
        <w:rPr>
          <w:b/>
          <w:u w:val="single"/>
        </w:rPr>
      </w:pPr>
    </w:p>
    <w:p w:rsidR="00142CA7" w:rsidRDefault="00142CA7" w:rsidP="00142CA7">
      <w:pPr>
        <w:pStyle w:val="PSI-Normal"/>
      </w:pPr>
      <w:r w:rsidRPr="0007759F">
        <w:rPr>
          <w:b/>
          <w:u w:val="single"/>
        </w:rPr>
        <w:t>Nota:</w:t>
      </w:r>
      <w:r>
        <w:t xml:space="preserve"> Al presionar el botón </w:t>
      </w:r>
      <w:r w:rsidRPr="0007759F">
        <w:rPr>
          <w:b/>
        </w:rPr>
        <w:t>&lt;</w:t>
      </w:r>
      <w:r w:rsidR="00F84E04">
        <w:rPr>
          <w:b/>
        </w:rPr>
        <w:t>Guardar y Procesar</w:t>
      </w:r>
      <w:r w:rsidRPr="0007759F">
        <w:rPr>
          <w:b/>
        </w:rPr>
        <w:t>&gt;</w:t>
      </w:r>
      <w:r>
        <w:t xml:space="preserve"> esta acción no se podrá deshacer y no se podrán desvincular en un futuro las asignaturas. Para esto, deberá crear una nueva revisión del plan </w:t>
      </w:r>
      <w:r w:rsidR="00C53927">
        <w:t xml:space="preserve">y allí realizar nuevamente las vinculaciones, </w:t>
      </w:r>
      <w:r>
        <w:t>ante cualquier modificación futura.</w:t>
      </w:r>
    </w:p>
    <w:p w:rsidR="00E97F09" w:rsidRDefault="00E97F09" w:rsidP="00142CA7">
      <w:pPr>
        <w:pStyle w:val="PSI-Normal"/>
      </w:pPr>
    </w:p>
    <w:p w:rsidR="00102BDF" w:rsidRDefault="00102BDF" w:rsidP="00142CA7">
      <w:pPr>
        <w:pStyle w:val="PSI-Normal"/>
      </w:pPr>
    </w:p>
    <w:p w:rsidR="00102BDF" w:rsidRDefault="00102BDF" w:rsidP="00142CA7">
      <w:pPr>
        <w:pStyle w:val="PSI-Normal"/>
      </w:pPr>
    </w:p>
    <w:p w:rsidR="00102BDF" w:rsidRDefault="00102BDF" w:rsidP="00142CA7">
      <w:pPr>
        <w:pStyle w:val="PSI-Normal"/>
      </w:pPr>
    </w:p>
    <w:p w:rsidR="00F103B3" w:rsidRDefault="00F103B3" w:rsidP="00F103B3">
      <w:pPr>
        <w:pStyle w:val="PSI-Ttulo4"/>
      </w:pPr>
      <w:r>
        <w:lastRenderedPageBreak/>
        <w:t>Posee asignaturas correlativas asociadas</w:t>
      </w:r>
    </w:p>
    <w:p w:rsidR="00E97F09" w:rsidRDefault="00BD1EB5" w:rsidP="00142CA7">
      <w:pPr>
        <w:pStyle w:val="PSI-Normal"/>
      </w:pPr>
      <w:r>
        <w:t xml:space="preserve">Si la asignatura tiene correlativas asociadas, al presionar el botón </w:t>
      </w:r>
      <w:r w:rsidRPr="003A3F1A">
        <w:rPr>
          <w:b/>
        </w:rPr>
        <w:t>&lt;Ver Asignaturas Correlativas&gt;</w:t>
      </w:r>
      <w:r>
        <w:t xml:space="preserve">  se mostrará una nueva pantalla con el listado de las asignaturas correlativas como puede ver a continuación.</w:t>
      </w:r>
    </w:p>
    <w:p w:rsidR="00102BDF" w:rsidRDefault="00102BDF" w:rsidP="00142CA7">
      <w:pPr>
        <w:pStyle w:val="PSI-Normal"/>
      </w:pPr>
    </w:p>
    <w:p w:rsidR="00BD1EB5" w:rsidRDefault="002F770A" w:rsidP="00142CA7">
      <w:pPr>
        <w:pStyle w:val="PSI-Normal"/>
      </w:pPr>
      <w:r>
        <w:rPr>
          <w:noProof/>
          <w:lang w:eastAsia="es-AR"/>
        </w:rPr>
        <w:drawing>
          <wp:inline distT="0" distB="0" distL="0" distR="0">
            <wp:extent cx="5400040" cy="4148418"/>
            <wp:effectExtent l="19050" t="0" r="0" b="0"/>
            <wp:docPr id="33" name="Imagen 6" descr="C:\xampp\htdocs\vaspa\Construcción\Screenshots CU\Empleado SA\CU Gestionar Plan\Ver Asignatur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stionar Plan\Ver Asignaturas\7.png"/>
                    <pic:cNvPicPr>
                      <a:picLocks noChangeAspect="1" noChangeArrowheads="1"/>
                    </pic:cNvPicPr>
                  </pic:nvPicPr>
                  <pic:blipFill>
                    <a:blip r:embed="rId95" cstate="print"/>
                    <a:srcRect/>
                    <a:stretch>
                      <a:fillRect/>
                    </a:stretch>
                  </pic:blipFill>
                  <pic:spPr bwMode="auto">
                    <a:xfrm>
                      <a:off x="0" y="0"/>
                      <a:ext cx="5400040" cy="4148418"/>
                    </a:xfrm>
                    <a:prstGeom prst="rect">
                      <a:avLst/>
                    </a:prstGeom>
                    <a:noFill/>
                    <a:ln w="9525">
                      <a:noFill/>
                      <a:miter lim="800000"/>
                      <a:headEnd/>
                      <a:tailEnd/>
                    </a:ln>
                  </pic:spPr>
                </pic:pic>
              </a:graphicData>
            </a:graphic>
          </wp:inline>
        </w:drawing>
      </w:r>
    </w:p>
    <w:p w:rsidR="009F03BC" w:rsidRDefault="009F03BC" w:rsidP="00BD1EB5">
      <w:pPr>
        <w:pStyle w:val="PSI-Normal"/>
      </w:pPr>
    </w:p>
    <w:p w:rsidR="00BD1EB5" w:rsidRPr="003C3A14" w:rsidRDefault="00BD1EB5" w:rsidP="00BD1EB5">
      <w:pPr>
        <w:pStyle w:val="PSI-Normal"/>
      </w:pPr>
      <w:r>
        <w:t xml:space="preserve">Hagamos click sobre el botón </w:t>
      </w:r>
      <w:r w:rsidRPr="006F2A3A">
        <w:rPr>
          <w:b/>
        </w:rPr>
        <w:t xml:space="preserve">&lt;Volver a </w:t>
      </w:r>
      <w:r w:rsidR="00F061F9">
        <w:rPr>
          <w:b/>
        </w:rPr>
        <w:t>Planes</w:t>
      </w:r>
      <w:r w:rsidRPr="006F2A3A">
        <w:rPr>
          <w:b/>
        </w:rPr>
        <w:t>&gt;</w:t>
      </w:r>
      <w:r>
        <w:rPr>
          <w:b/>
        </w:rPr>
        <w:t xml:space="preserve"> </w:t>
      </w:r>
      <w:r>
        <w:t xml:space="preserve">para regresar nuevamente a la pantalla </w:t>
      </w:r>
      <w:r w:rsidR="00F061F9">
        <w:t>Planes</w:t>
      </w:r>
      <w:r>
        <w:t>.</w:t>
      </w:r>
    </w:p>
    <w:p w:rsidR="00BD1EB5" w:rsidRDefault="00BD1EB5" w:rsidP="00142CA7">
      <w:pPr>
        <w:pStyle w:val="PSI-Normal"/>
      </w:pPr>
    </w:p>
    <w:p w:rsidR="005222BB" w:rsidRDefault="005222BB" w:rsidP="00142CA7">
      <w:pPr>
        <w:pStyle w:val="PSI-Normal"/>
      </w:pPr>
    </w:p>
    <w:p w:rsidR="005222BB" w:rsidRDefault="005222BB" w:rsidP="00142CA7">
      <w:pPr>
        <w:pStyle w:val="PSI-Normal"/>
      </w:pPr>
    </w:p>
    <w:p w:rsidR="000D7009" w:rsidRDefault="000D7009" w:rsidP="00142CA7">
      <w:pPr>
        <w:pStyle w:val="PSI-Normal"/>
      </w:pPr>
    </w:p>
    <w:p w:rsidR="009F03BC" w:rsidRDefault="009F03BC" w:rsidP="00142CA7">
      <w:pPr>
        <w:pStyle w:val="PSI-Normal"/>
      </w:pPr>
    </w:p>
    <w:p w:rsidR="000B252E" w:rsidRDefault="00AD4701" w:rsidP="00767BC2">
      <w:pPr>
        <w:pStyle w:val="PSI-Ttulo2"/>
      </w:pPr>
      <w:bookmarkStart w:id="31" w:name="_Toc52471166"/>
      <w:r w:rsidRPr="00633C2A">
        <w:lastRenderedPageBreak/>
        <w:t xml:space="preserve">Gestionar </w:t>
      </w:r>
      <w:r w:rsidR="00767BC2" w:rsidRPr="00633C2A">
        <w:t>Profesor</w:t>
      </w:r>
      <w:bookmarkEnd w:id="31"/>
    </w:p>
    <w:p w:rsidR="006C4A64" w:rsidRDefault="006C4A64" w:rsidP="00AF7391">
      <w:pPr>
        <w:pStyle w:val="PSI-Normal"/>
      </w:pPr>
      <w:r>
        <w:t>Para acceder a este módulo, nos dirigiremos al menú principal -&gt;</w:t>
      </w:r>
      <w:r w:rsidR="006977D0">
        <w:t>Profesores</w:t>
      </w:r>
      <w:r>
        <w:t>, como se ilustra en la siguiente imagen.</w:t>
      </w:r>
    </w:p>
    <w:p w:rsidR="006C4A64" w:rsidRDefault="00394EB8" w:rsidP="00AF7391">
      <w:pPr>
        <w:pStyle w:val="PSI-Normal"/>
      </w:pPr>
      <w:r>
        <w:rPr>
          <w:noProof/>
          <w:lang w:eastAsia="es-AR"/>
        </w:rPr>
        <w:drawing>
          <wp:inline distT="0" distB="0" distL="0" distR="0">
            <wp:extent cx="5400040" cy="360397"/>
            <wp:effectExtent l="19050" t="0" r="0" b="0"/>
            <wp:docPr id="189" name="Imagen 13" descr="C:\xampp\htdocs\vaspa\Construcción\Screenshots CU\Empleado SA\navba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navbar 5.png"/>
                    <pic:cNvPicPr>
                      <a:picLocks noChangeAspect="1" noChangeArrowheads="1"/>
                    </pic:cNvPicPr>
                  </pic:nvPicPr>
                  <pic:blipFill>
                    <a:blip r:embed="rId96" cstate="print"/>
                    <a:srcRect/>
                    <a:stretch>
                      <a:fillRect/>
                    </a:stretch>
                  </pic:blipFill>
                  <pic:spPr bwMode="auto">
                    <a:xfrm>
                      <a:off x="0" y="0"/>
                      <a:ext cx="5400040" cy="360397"/>
                    </a:xfrm>
                    <a:prstGeom prst="rect">
                      <a:avLst/>
                    </a:prstGeom>
                    <a:noFill/>
                    <a:ln w="9525">
                      <a:noFill/>
                      <a:miter lim="800000"/>
                      <a:headEnd/>
                      <a:tailEnd/>
                    </a:ln>
                  </pic:spPr>
                </pic:pic>
              </a:graphicData>
            </a:graphic>
          </wp:inline>
        </w:drawing>
      </w:r>
    </w:p>
    <w:p w:rsidR="0090477C" w:rsidRDefault="006C4A64" w:rsidP="00AF7391">
      <w:pPr>
        <w:pStyle w:val="PSI-Normal"/>
      </w:pPr>
      <w:r>
        <w:t xml:space="preserve">A continuación se mostrará la pantalla </w:t>
      </w:r>
      <w:r w:rsidR="006977D0">
        <w:t>profesores</w:t>
      </w:r>
      <w:r>
        <w:t xml:space="preserve">, la cual contiene el botón </w:t>
      </w:r>
      <w:r>
        <w:rPr>
          <w:b/>
        </w:rPr>
        <w:t>&lt;Nuev</w:t>
      </w:r>
      <w:r w:rsidR="0023359E">
        <w:rPr>
          <w:b/>
        </w:rPr>
        <w:t>o Profesor</w:t>
      </w:r>
      <w:r w:rsidRPr="007F0FD5">
        <w:rPr>
          <w:b/>
        </w:rPr>
        <w:t>&gt;</w:t>
      </w:r>
      <w:r>
        <w:t xml:space="preserve"> y un listado de cada </w:t>
      </w:r>
      <w:r w:rsidR="0023359E">
        <w:t>profesor</w:t>
      </w:r>
      <w:r>
        <w:t xml:space="preserve"> del sistema junto a tres botones denominados </w:t>
      </w:r>
      <w:r w:rsidRPr="007F0FD5">
        <w:rPr>
          <w:b/>
        </w:rPr>
        <w:t xml:space="preserve">&lt;Ver </w:t>
      </w:r>
      <w:r w:rsidR="0023359E">
        <w:rPr>
          <w:b/>
        </w:rPr>
        <w:t>Asignaturas de Profesor</w:t>
      </w:r>
      <w:r w:rsidRPr="007F0FD5">
        <w:rPr>
          <w:b/>
        </w:rPr>
        <w:t>&gt;</w:t>
      </w:r>
      <w:r>
        <w:t xml:space="preserve">, </w:t>
      </w:r>
      <w:r w:rsidRPr="007F0FD5">
        <w:rPr>
          <w:b/>
        </w:rPr>
        <w:t>&lt;Modificar&gt;</w:t>
      </w:r>
      <w:r>
        <w:t xml:space="preserve"> y </w:t>
      </w:r>
      <w:r w:rsidRPr="007F0FD5">
        <w:rPr>
          <w:b/>
        </w:rPr>
        <w:t>&lt;Eliminar&gt;</w:t>
      </w:r>
      <w:r w:rsidRPr="00995299">
        <w:t>.</w:t>
      </w:r>
    </w:p>
    <w:p w:rsidR="000853A1" w:rsidRDefault="000853A1" w:rsidP="00AF7391">
      <w:pPr>
        <w:pStyle w:val="PSI-Normal"/>
      </w:pPr>
    </w:p>
    <w:p w:rsidR="006C4A64" w:rsidRDefault="000853A1" w:rsidP="006C4A64">
      <w:pPr>
        <w:pStyle w:val="PSI-Comentario"/>
      </w:pPr>
      <w:r>
        <w:rPr>
          <w:noProof/>
          <w:lang w:eastAsia="es-AR"/>
        </w:rPr>
        <w:drawing>
          <wp:inline distT="0" distB="0" distL="0" distR="0">
            <wp:extent cx="5400040" cy="3506448"/>
            <wp:effectExtent l="19050" t="0" r="0" b="0"/>
            <wp:docPr id="55" name="Imagen 8" descr="C:\xampp\htdocs\vaspa\Construcción\Screenshots CU\Empleado SA\CU Gestionar Profesor\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Profesor\Pantalla Inicial.png"/>
                    <pic:cNvPicPr>
                      <a:picLocks noChangeAspect="1" noChangeArrowheads="1"/>
                    </pic:cNvPicPr>
                  </pic:nvPicPr>
                  <pic:blipFill>
                    <a:blip r:embed="rId97" cstate="print"/>
                    <a:srcRect/>
                    <a:stretch>
                      <a:fillRect/>
                    </a:stretch>
                  </pic:blipFill>
                  <pic:spPr bwMode="auto">
                    <a:xfrm>
                      <a:off x="0" y="0"/>
                      <a:ext cx="5400040" cy="3506448"/>
                    </a:xfrm>
                    <a:prstGeom prst="rect">
                      <a:avLst/>
                    </a:prstGeom>
                    <a:noFill/>
                    <a:ln w="9525">
                      <a:noFill/>
                      <a:miter lim="800000"/>
                      <a:headEnd/>
                      <a:tailEnd/>
                    </a:ln>
                  </pic:spPr>
                </pic:pic>
              </a:graphicData>
            </a:graphic>
          </wp:inline>
        </w:drawing>
      </w:r>
    </w:p>
    <w:p w:rsidR="00707B6C" w:rsidRDefault="00707B6C" w:rsidP="006C4A64">
      <w:pPr>
        <w:pStyle w:val="PSI-Ttulo3"/>
      </w:pPr>
    </w:p>
    <w:p w:rsidR="00707B6C" w:rsidRDefault="00707B6C" w:rsidP="006C4A64">
      <w:pPr>
        <w:pStyle w:val="PSI-Ttulo3"/>
      </w:pPr>
    </w:p>
    <w:p w:rsidR="006C4A64" w:rsidRDefault="006C4A64" w:rsidP="006C4A64">
      <w:pPr>
        <w:pStyle w:val="PSI-Ttulo3"/>
      </w:pPr>
      <w:bookmarkStart w:id="32" w:name="_Toc52471167"/>
      <w:r>
        <w:t xml:space="preserve">Alta de </w:t>
      </w:r>
      <w:r w:rsidR="0090477C">
        <w:t>Profesor</w:t>
      </w:r>
      <w:bookmarkEnd w:id="32"/>
    </w:p>
    <w:p w:rsidR="006C4A64" w:rsidRDefault="006C4A64" w:rsidP="00AF7391">
      <w:pPr>
        <w:pStyle w:val="PSI-Normal"/>
      </w:pPr>
      <w:r>
        <w:t>Para dar de alta un nuev</w:t>
      </w:r>
      <w:r w:rsidR="0090477C">
        <w:t>o</w:t>
      </w:r>
      <w:r>
        <w:t xml:space="preserve"> </w:t>
      </w:r>
      <w:r w:rsidR="0090477C">
        <w:t>profesor</w:t>
      </w:r>
      <w:r>
        <w:t xml:space="preserve"> en el sistema, presione el botón </w:t>
      </w:r>
      <w:r>
        <w:rPr>
          <w:b/>
        </w:rPr>
        <w:t>&lt;Nuev</w:t>
      </w:r>
      <w:r w:rsidR="0090477C">
        <w:rPr>
          <w:b/>
        </w:rPr>
        <w:t>o</w:t>
      </w:r>
      <w:r w:rsidRPr="001D4104">
        <w:rPr>
          <w:b/>
        </w:rPr>
        <w:t xml:space="preserve"> </w:t>
      </w:r>
      <w:r w:rsidR="0090477C">
        <w:rPr>
          <w:b/>
        </w:rPr>
        <w:t>Profesor</w:t>
      </w:r>
      <w:r w:rsidRPr="001D4104">
        <w:rPr>
          <w:b/>
        </w:rPr>
        <w:t>&gt;</w:t>
      </w:r>
      <w:r>
        <w:rPr>
          <w:b/>
        </w:rPr>
        <w:t xml:space="preserve"> </w:t>
      </w:r>
      <w:r>
        <w:t xml:space="preserve">de la pantalla </w:t>
      </w:r>
      <w:r w:rsidR="0090477C">
        <w:t>profesores</w:t>
      </w:r>
      <w:r w:rsidRPr="001D4104">
        <w:t>.</w:t>
      </w:r>
      <w:r>
        <w:rPr>
          <w:b/>
        </w:rPr>
        <w:t xml:space="preserve"> </w:t>
      </w:r>
    </w:p>
    <w:p w:rsidR="006C4A64" w:rsidRDefault="006C4A64" w:rsidP="00AF7391">
      <w:pPr>
        <w:pStyle w:val="PSI-Normal"/>
      </w:pPr>
      <w:r>
        <w:t xml:space="preserve">En la siguiente imagen se muestra la apariencia de esta utilidad. </w:t>
      </w:r>
    </w:p>
    <w:p w:rsidR="006C4A64" w:rsidRDefault="002B72E3" w:rsidP="00AF7391">
      <w:pPr>
        <w:pStyle w:val="PSI-Normal"/>
      </w:pPr>
      <w:r>
        <w:rPr>
          <w:noProof/>
          <w:lang w:eastAsia="es-AR"/>
        </w:rPr>
        <w:lastRenderedPageBreak/>
        <w:drawing>
          <wp:inline distT="0" distB="0" distL="0" distR="0">
            <wp:extent cx="5400040" cy="3416352"/>
            <wp:effectExtent l="19050" t="0" r="0" b="0"/>
            <wp:docPr id="67" name="Imagen 11" descr="C:\xampp\htdocs\vaspa\Construcción\Screenshots CU\Empleado SA\CU Gestionar Profesor\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Gestionar Profesor\Alta\1.png"/>
                    <pic:cNvPicPr>
                      <a:picLocks noChangeAspect="1" noChangeArrowheads="1"/>
                    </pic:cNvPicPr>
                  </pic:nvPicPr>
                  <pic:blipFill>
                    <a:blip r:embed="rId98" cstate="print"/>
                    <a:srcRect/>
                    <a:stretch>
                      <a:fillRect/>
                    </a:stretch>
                  </pic:blipFill>
                  <pic:spPr bwMode="auto">
                    <a:xfrm>
                      <a:off x="0" y="0"/>
                      <a:ext cx="5400040" cy="3416352"/>
                    </a:xfrm>
                    <a:prstGeom prst="rect">
                      <a:avLst/>
                    </a:prstGeom>
                    <a:noFill/>
                    <a:ln w="9525">
                      <a:noFill/>
                      <a:miter lim="800000"/>
                      <a:headEnd/>
                      <a:tailEnd/>
                    </a:ln>
                  </pic:spPr>
                </pic:pic>
              </a:graphicData>
            </a:graphic>
          </wp:inline>
        </w:drawing>
      </w:r>
    </w:p>
    <w:p w:rsidR="006C4A64" w:rsidRDefault="006C4A64" w:rsidP="00AF7391">
      <w:pPr>
        <w:pStyle w:val="PSI-Normal"/>
      </w:pPr>
      <w:r>
        <w:t>En este punto el sistema se encuentra listo para agregar un nuev</w:t>
      </w:r>
      <w:r w:rsidR="009842BC">
        <w:t>o profesor</w:t>
      </w:r>
      <w:r>
        <w:t xml:space="preserve"> a nuestra base de datos, para ello debemos completar todos los datos de las casillas (</w:t>
      </w:r>
      <w:r w:rsidR="009842BC">
        <w:t>Apellido, Nombre, Email</w:t>
      </w:r>
      <w:r>
        <w:t>)</w:t>
      </w:r>
      <w:r w:rsidR="00525863">
        <w:t xml:space="preserve">, </w:t>
      </w:r>
      <w:r w:rsidR="009842BC">
        <w:t xml:space="preserve">seleccionar </w:t>
      </w:r>
      <w:r w:rsidR="00525863">
        <w:t>el Departamento correspondiente</w:t>
      </w:r>
      <w:r w:rsidR="009842BC">
        <w:t xml:space="preserve"> de la lista desplegable</w:t>
      </w:r>
      <w:r w:rsidR="00525863">
        <w:t xml:space="preserve"> y determinar si el profesor es Responsable de una Asignatura seleccionando una de las opciones de los casilleros</w:t>
      </w:r>
      <w:r>
        <w:t xml:space="preserve">. Una vez terminados estos pasos presionamos el botón </w:t>
      </w:r>
      <w:r w:rsidRPr="001D4104">
        <w:rPr>
          <w:b/>
        </w:rPr>
        <w:t>&lt;Confirmar&gt;</w:t>
      </w:r>
      <w:r>
        <w:t xml:space="preserve">. </w:t>
      </w:r>
    </w:p>
    <w:p w:rsidR="006C4A64" w:rsidRPr="001D4104" w:rsidRDefault="006C4A64" w:rsidP="00AF7391">
      <w:pPr>
        <w:pStyle w:val="PSI-Normal"/>
      </w:pPr>
      <w:r>
        <w:t xml:space="preserve">Si desea puede anular la operación presionando el botón </w:t>
      </w:r>
      <w:r w:rsidRPr="003D0720">
        <w:rPr>
          <w:b/>
        </w:rPr>
        <w:t>&lt;Cancelar&gt;</w:t>
      </w:r>
      <w:r>
        <w:t>.</w:t>
      </w:r>
      <w:r>
        <w:rPr>
          <w:b/>
        </w:rPr>
        <w:t xml:space="preserve"> </w:t>
      </w:r>
    </w:p>
    <w:p w:rsidR="006C4A64" w:rsidRPr="009541EA" w:rsidRDefault="009541EA" w:rsidP="009541EA">
      <w:pPr>
        <w:pStyle w:val="PSI-Normal"/>
        <w:rPr>
          <w:b/>
          <w:u w:val="single"/>
        </w:rPr>
      </w:pPr>
      <w:r w:rsidRPr="009541EA">
        <w:rPr>
          <w:b/>
          <w:u w:val="single"/>
        </w:rPr>
        <w:t>Nota:</w:t>
      </w:r>
      <w:r w:rsidRPr="009541EA">
        <w:t xml:space="preserve"> Si el profesor es Responsable de Asignatura, se dará de alta automáticamente un usuario del sistema.</w:t>
      </w:r>
    </w:p>
    <w:p w:rsidR="00707B6C" w:rsidRDefault="00707B6C" w:rsidP="006C4A64">
      <w:pPr>
        <w:pStyle w:val="PSI-Ttulo3"/>
      </w:pPr>
    </w:p>
    <w:p w:rsidR="00707B6C" w:rsidRDefault="00707B6C" w:rsidP="006C4A64">
      <w:pPr>
        <w:pStyle w:val="PSI-Ttulo3"/>
      </w:pPr>
    </w:p>
    <w:p w:rsidR="006C4A64" w:rsidRDefault="006C4A64" w:rsidP="006C4A64">
      <w:pPr>
        <w:pStyle w:val="PSI-Ttulo3"/>
      </w:pPr>
      <w:bookmarkStart w:id="33" w:name="_Toc52471168"/>
      <w:r>
        <w:t xml:space="preserve">Baja de </w:t>
      </w:r>
      <w:r w:rsidR="006F6258">
        <w:t>Profesor</w:t>
      </w:r>
      <w:bookmarkEnd w:id="33"/>
    </w:p>
    <w:p w:rsidR="006C4A64" w:rsidRDefault="006C4A64"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6F6258">
        <w:t>profesor</w:t>
      </w:r>
      <w:r>
        <w:rPr>
          <w:b/>
        </w:rPr>
        <w:t xml:space="preserve"> </w:t>
      </w:r>
      <w:r>
        <w:t xml:space="preserve">de la pantalla </w:t>
      </w:r>
      <w:r w:rsidR="006F6258">
        <w:t>profesores</w:t>
      </w:r>
      <w:r>
        <w:t xml:space="preserve">. </w:t>
      </w:r>
    </w:p>
    <w:p w:rsidR="006C4A64" w:rsidRDefault="005B5D10" w:rsidP="00AF7391">
      <w:pPr>
        <w:pStyle w:val="PSI-Normal"/>
      </w:pPr>
      <w:r>
        <w:rPr>
          <w:noProof/>
          <w:lang w:eastAsia="es-AR"/>
        </w:rPr>
        <w:drawing>
          <wp:inline distT="0" distB="0" distL="0" distR="0">
            <wp:extent cx="5400040" cy="346086"/>
            <wp:effectExtent l="19050" t="0" r="0" b="0"/>
            <wp:docPr id="101" name="Imagen 37" descr="C:\xampp\htdocs\vaspa\Construcción\Screenshots CU\Empleado SA\CU Gestionar Profesor\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xampp\htdocs\vaspa\Construcción\Screenshots CU\Empleado SA\CU Gestionar Profesor\Baja\1.png"/>
                    <pic:cNvPicPr>
                      <a:picLocks noChangeAspect="1" noChangeArrowheads="1"/>
                    </pic:cNvPicPr>
                  </pic:nvPicPr>
                  <pic:blipFill>
                    <a:blip r:embed="rId99" cstate="print"/>
                    <a:srcRect/>
                    <a:stretch>
                      <a:fillRect/>
                    </a:stretch>
                  </pic:blipFill>
                  <pic:spPr bwMode="auto">
                    <a:xfrm>
                      <a:off x="0" y="0"/>
                      <a:ext cx="5400040" cy="346086"/>
                    </a:xfrm>
                    <a:prstGeom prst="rect">
                      <a:avLst/>
                    </a:prstGeom>
                    <a:noFill/>
                    <a:ln w="9525">
                      <a:noFill/>
                      <a:miter lim="800000"/>
                      <a:headEnd/>
                      <a:tailEnd/>
                    </a:ln>
                  </pic:spPr>
                </pic:pic>
              </a:graphicData>
            </a:graphic>
          </wp:inline>
        </w:drawing>
      </w:r>
    </w:p>
    <w:p w:rsidR="006C4A64" w:rsidRDefault="006C4A64"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B36630">
        <w:t>l profesor</w:t>
      </w:r>
      <w:r>
        <w:t xml:space="preserve">. </w:t>
      </w:r>
    </w:p>
    <w:p w:rsidR="006C4A64" w:rsidRDefault="006B03D1" w:rsidP="00AF7391">
      <w:pPr>
        <w:pStyle w:val="PSI-Normal"/>
      </w:pPr>
      <w:r>
        <w:rPr>
          <w:noProof/>
          <w:lang w:eastAsia="es-AR"/>
        </w:rPr>
        <w:lastRenderedPageBreak/>
        <w:drawing>
          <wp:inline distT="0" distB="0" distL="0" distR="0">
            <wp:extent cx="5400040" cy="1531355"/>
            <wp:effectExtent l="19050" t="0" r="0" b="0"/>
            <wp:docPr id="225" name="Imagen 31" descr="C:\xampp\htdocs\vaspa\Construcción\Screenshots CU\Empleado SA\CU Gestionar Profesor\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Empleado SA\CU Gestionar Profesor\Baja\2.png"/>
                    <pic:cNvPicPr>
                      <a:picLocks noChangeAspect="1" noChangeArrowheads="1"/>
                    </pic:cNvPicPr>
                  </pic:nvPicPr>
                  <pic:blipFill>
                    <a:blip r:embed="rId100" cstate="print"/>
                    <a:srcRect/>
                    <a:stretch>
                      <a:fillRect/>
                    </a:stretch>
                  </pic:blipFill>
                  <pic:spPr bwMode="auto">
                    <a:xfrm>
                      <a:off x="0" y="0"/>
                      <a:ext cx="5400040" cy="1531355"/>
                    </a:xfrm>
                    <a:prstGeom prst="rect">
                      <a:avLst/>
                    </a:prstGeom>
                    <a:noFill/>
                    <a:ln w="9525">
                      <a:noFill/>
                      <a:miter lim="800000"/>
                      <a:headEnd/>
                      <a:tailEnd/>
                    </a:ln>
                  </pic:spPr>
                </pic:pic>
              </a:graphicData>
            </a:graphic>
          </wp:inline>
        </w:drawing>
      </w:r>
    </w:p>
    <w:p w:rsidR="006C4A64" w:rsidRDefault="006C4A64" w:rsidP="00AF7391">
      <w:pPr>
        <w:pStyle w:val="PSI-Normal"/>
      </w:pPr>
      <w:r>
        <w:t xml:space="preserve">Hagamos clic sobre el botón </w:t>
      </w:r>
      <w:r w:rsidRPr="00153FF4">
        <w:rPr>
          <w:b/>
        </w:rPr>
        <w:t>&lt;Si, deseo eliminar&gt;</w:t>
      </w:r>
      <w:r>
        <w:t xml:space="preserve"> para eliminarl</w:t>
      </w:r>
      <w:r w:rsidR="007E244A">
        <w:t>o</w:t>
      </w:r>
      <w:r>
        <w:t xml:space="preserve"> o sobre </w:t>
      </w:r>
      <w:r w:rsidRPr="00153FF4">
        <w:rPr>
          <w:b/>
        </w:rPr>
        <w:t>&lt;No (Salir de esta pantalla)&gt;</w:t>
      </w:r>
      <w:r>
        <w:t xml:space="preserve"> para cancelar la operación.</w:t>
      </w:r>
    </w:p>
    <w:p w:rsidR="00E80F68" w:rsidRDefault="00E80F68" w:rsidP="00AF7391">
      <w:pPr>
        <w:pStyle w:val="PSI-Normal"/>
      </w:pPr>
    </w:p>
    <w:p w:rsidR="00E80F68" w:rsidRDefault="00E80F68" w:rsidP="00A806C0">
      <w:pPr>
        <w:pStyle w:val="PSI-Normal"/>
      </w:pPr>
      <w:r w:rsidRPr="00C42C59">
        <w:rPr>
          <w:b/>
          <w:u w:val="single"/>
        </w:rPr>
        <w:t>Nota:</w:t>
      </w:r>
      <w:r w:rsidRPr="00A12EAF">
        <w:rPr>
          <w:b/>
        </w:rPr>
        <w:t xml:space="preserve"> </w:t>
      </w:r>
      <w:r w:rsidRPr="00C42C59">
        <w:t xml:space="preserve">Si el </w:t>
      </w:r>
      <w:r>
        <w:t>profesor</w:t>
      </w:r>
      <w:r w:rsidRPr="00C42C59">
        <w:t xml:space="preserve"> que desea</w:t>
      </w:r>
      <w:r>
        <w:t xml:space="preserve"> eliminar posee Asignaturas asociadas</w:t>
      </w:r>
      <w:r w:rsidR="00B6266D">
        <w:t xml:space="preserve"> (es responsable de asignatura)</w:t>
      </w:r>
      <w:r>
        <w:t xml:space="preserve">, deberá eliminarlas primero para poder realizar esta operación (Ver Sección Gestionar Asignatura del presente manual). </w:t>
      </w:r>
    </w:p>
    <w:p w:rsidR="00BC66E7" w:rsidRPr="009541EA" w:rsidRDefault="00BC66E7" w:rsidP="00BC66E7">
      <w:pPr>
        <w:pStyle w:val="PSI-Normal"/>
        <w:rPr>
          <w:b/>
          <w:u w:val="single"/>
        </w:rPr>
      </w:pPr>
      <w:r w:rsidRPr="009541EA">
        <w:rPr>
          <w:b/>
          <w:u w:val="single"/>
        </w:rPr>
        <w:t>Nota:</w:t>
      </w:r>
      <w:r w:rsidRPr="009541EA">
        <w:t xml:space="preserve"> Si el profesor es Responsable de Asignatura, se dará de </w:t>
      </w:r>
      <w:r>
        <w:t>baja</w:t>
      </w:r>
      <w:r w:rsidRPr="009541EA">
        <w:t xml:space="preserve"> automáticamente un usuario del sistema.</w:t>
      </w:r>
    </w:p>
    <w:p w:rsidR="006C4A64" w:rsidRPr="00C1440D" w:rsidRDefault="006C4A64" w:rsidP="00AF7391">
      <w:pPr>
        <w:pStyle w:val="PSI-Normal"/>
      </w:pPr>
    </w:p>
    <w:p w:rsidR="006C4A64" w:rsidRDefault="006C4A64" w:rsidP="006C4A64">
      <w:pPr>
        <w:pStyle w:val="PSI-Ttulo3"/>
      </w:pPr>
      <w:bookmarkStart w:id="34" w:name="_Toc52471169"/>
      <w:r>
        <w:t xml:space="preserve">Modificar  </w:t>
      </w:r>
      <w:r w:rsidR="005A19B8">
        <w:t>Profesor</w:t>
      </w:r>
      <w:bookmarkEnd w:id="34"/>
    </w:p>
    <w:p w:rsidR="006C4A64" w:rsidRDefault="006C4A64"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5A19B8">
        <w:t>profesor</w:t>
      </w:r>
      <w:r>
        <w:rPr>
          <w:b/>
        </w:rPr>
        <w:t xml:space="preserve"> </w:t>
      </w:r>
      <w:r>
        <w:t xml:space="preserve">de la pantalla </w:t>
      </w:r>
      <w:r w:rsidR="005A19B8">
        <w:t>profesores</w:t>
      </w:r>
      <w:r>
        <w:t xml:space="preserve">. </w:t>
      </w:r>
    </w:p>
    <w:p w:rsidR="006C4A64" w:rsidRDefault="002D2410" w:rsidP="00AF7391">
      <w:pPr>
        <w:pStyle w:val="PSI-Normal"/>
      </w:pPr>
      <w:r>
        <w:rPr>
          <w:noProof/>
          <w:lang w:eastAsia="es-AR"/>
        </w:rPr>
        <w:drawing>
          <wp:inline distT="0" distB="0" distL="0" distR="0">
            <wp:extent cx="5400040" cy="344093"/>
            <wp:effectExtent l="19050" t="0" r="0" b="0"/>
            <wp:docPr id="103" name="Imagen 39" descr="C:\xampp\htdocs\vaspa\Construcción\Screenshots CU\Empleado SA\CU Gestionar Profesor\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xampp\htdocs\vaspa\Construcción\Screenshots CU\Empleado SA\CU Gestionar Profesor\Modificación\1.png"/>
                    <pic:cNvPicPr>
                      <a:picLocks noChangeAspect="1" noChangeArrowheads="1"/>
                    </pic:cNvPicPr>
                  </pic:nvPicPr>
                  <pic:blipFill>
                    <a:blip r:embed="rId101" cstate="print"/>
                    <a:srcRect/>
                    <a:stretch>
                      <a:fillRect/>
                    </a:stretch>
                  </pic:blipFill>
                  <pic:spPr bwMode="auto">
                    <a:xfrm>
                      <a:off x="0" y="0"/>
                      <a:ext cx="5400040" cy="344093"/>
                    </a:xfrm>
                    <a:prstGeom prst="rect">
                      <a:avLst/>
                    </a:prstGeom>
                    <a:noFill/>
                    <a:ln w="9525">
                      <a:noFill/>
                      <a:miter lim="800000"/>
                      <a:headEnd/>
                      <a:tailEnd/>
                    </a:ln>
                  </pic:spPr>
                </pic:pic>
              </a:graphicData>
            </a:graphic>
          </wp:inline>
        </w:drawing>
      </w:r>
    </w:p>
    <w:p w:rsidR="006C4A64" w:rsidRDefault="006C4A64" w:rsidP="00AF7391">
      <w:pPr>
        <w:pStyle w:val="PSI-Normal"/>
      </w:pPr>
      <w:r>
        <w:t>Al presionar dicho botón se mostrará una nueva pantalla con los datos precargados de</w:t>
      </w:r>
      <w:r w:rsidR="00F306AE">
        <w:t>l profesor</w:t>
      </w:r>
      <w:r>
        <w:t>, donde usted podrá modificar cualquiera de ellos como se presenta a continuación.</w:t>
      </w:r>
    </w:p>
    <w:p w:rsidR="006C4A64" w:rsidRDefault="0014626D" w:rsidP="00AF7391">
      <w:pPr>
        <w:pStyle w:val="PSI-Normal"/>
      </w:pPr>
      <w:r>
        <w:rPr>
          <w:noProof/>
          <w:lang w:eastAsia="es-AR"/>
        </w:rPr>
        <w:lastRenderedPageBreak/>
        <w:drawing>
          <wp:inline distT="0" distB="0" distL="0" distR="0">
            <wp:extent cx="5400040" cy="2987153"/>
            <wp:effectExtent l="19050" t="0" r="0" b="0"/>
            <wp:docPr id="68" name="Imagen 12" descr="C:\xampp\htdocs\vaspa\Construcción\Screenshots CU\Empleado SA\CU Gestionar Profesor\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stionar Profesor\Modificación\2.png"/>
                    <pic:cNvPicPr>
                      <a:picLocks noChangeAspect="1" noChangeArrowheads="1"/>
                    </pic:cNvPicPr>
                  </pic:nvPicPr>
                  <pic:blipFill>
                    <a:blip r:embed="rId102" cstate="print"/>
                    <a:srcRect/>
                    <a:stretch>
                      <a:fillRect/>
                    </a:stretch>
                  </pic:blipFill>
                  <pic:spPr bwMode="auto">
                    <a:xfrm>
                      <a:off x="0" y="0"/>
                      <a:ext cx="5400040" cy="2987153"/>
                    </a:xfrm>
                    <a:prstGeom prst="rect">
                      <a:avLst/>
                    </a:prstGeom>
                    <a:noFill/>
                    <a:ln w="9525">
                      <a:noFill/>
                      <a:miter lim="800000"/>
                      <a:headEnd/>
                      <a:tailEnd/>
                    </a:ln>
                  </pic:spPr>
                </pic:pic>
              </a:graphicData>
            </a:graphic>
          </wp:inline>
        </w:drawing>
      </w:r>
    </w:p>
    <w:p w:rsidR="006C4A64" w:rsidRPr="00E37D6A" w:rsidRDefault="006C4A64" w:rsidP="006C4A64">
      <w:pPr>
        <w:pStyle w:val="PSI-Ttulo3"/>
        <w:rPr>
          <w:lang w:val="es-AR"/>
        </w:rPr>
      </w:pPr>
    </w:p>
    <w:p w:rsidR="006C4A64" w:rsidRDefault="006C4A64"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BC66E7" w:rsidRPr="009541EA" w:rsidRDefault="00BC66E7" w:rsidP="00BC66E7">
      <w:pPr>
        <w:pStyle w:val="PSI-Normal"/>
        <w:rPr>
          <w:b/>
          <w:u w:val="single"/>
        </w:rPr>
      </w:pPr>
      <w:r w:rsidRPr="009541EA">
        <w:rPr>
          <w:b/>
          <w:u w:val="single"/>
        </w:rPr>
        <w:t>Nota:</w:t>
      </w:r>
      <w:r w:rsidRPr="009541EA">
        <w:t xml:space="preserve"> Si el profesor es Responsable de Asignatura, se </w:t>
      </w:r>
      <w:r>
        <w:t xml:space="preserve">modificará </w:t>
      </w:r>
      <w:r w:rsidR="0004729E">
        <w:t xml:space="preserve">automáticamente </w:t>
      </w:r>
      <w:r>
        <w:t>la dirección de correo electrónico</w:t>
      </w:r>
      <w:r w:rsidRPr="009541EA">
        <w:t xml:space="preserve"> </w:t>
      </w:r>
      <w:r>
        <w:t>del</w:t>
      </w:r>
      <w:r w:rsidRPr="009541EA">
        <w:t xml:space="preserve"> usuario del sistema.</w:t>
      </w:r>
    </w:p>
    <w:p w:rsidR="006C4A64" w:rsidRDefault="006C4A64" w:rsidP="006C4A64">
      <w:pPr>
        <w:pStyle w:val="PSI-Comentario"/>
      </w:pPr>
    </w:p>
    <w:p w:rsidR="00707B6C" w:rsidRDefault="00707B6C" w:rsidP="006C4A64">
      <w:pPr>
        <w:pStyle w:val="PSI-Comentario"/>
      </w:pPr>
    </w:p>
    <w:p w:rsidR="006C4A64" w:rsidRDefault="006C4A64" w:rsidP="006C4A64">
      <w:pPr>
        <w:pStyle w:val="PSI-Ttulo3"/>
      </w:pPr>
      <w:bookmarkStart w:id="35" w:name="_Toc52471170"/>
      <w:r>
        <w:t xml:space="preserve">Ver </w:t>
      </w:r>
      <w:r w:rsidR="00746677">
        <w:t>Asignaturas de Profesor</w:t>
      </w:r>
      <w:bookmarkEnd w:id="35"/>
    </w:p>
    <w:p w:rsidR="006C4A64" w:rsidRDefault="006C4A64" w:rsidP="00AF7391">
      <w:pPr>
        <w:pStyle w:val="PSI-Normal"/>
      </w:pPr>
      <w:r>
        <w:t xml:space="preserve">Esta acción podrá realizarse presionando el botón </w:t>
      </w:r>
      <w:r>
        <w:rPr>
          <w:b/>
        </w:rPr>
        <w:t xml:space="preserve">&lt;Ver </w:t>
      </w:r>
      <w:r w:rsidR="00746677">
        <w:rPr>
          <w:b/>
        </w:rPr>
        <w:t>Asignaturas de Profesor</w:t>
      </w:r>
      <w:r w:rsidRPr="00153FF4">
        <w:rPr>
          <w:b/>
        </w:rPr>
        <w:t>&gt;</w:t>
      </w:r>
      <w:r>
        <w:rPr>
          <w:b/>
        </w:rPr>
        <w:t xml:space="preserve"> </w:t>
      </w:r>
      <w:r w:rsidRPr="00E37D6A">
        <w:t>asociado</w:t>
      </w:r>
      <w:r>
        <w:rPr>
          <w:b/>
        </w:rPr>
        <w:t xml:space="preserve"> </w:t>
      </w:r>
      <w:r w:rsidRPr="00E37D6A">
        <w:t xml:space="preserve">a </w:t>
      </w:r>
      <w:r>
        <w:t xml:space="preserve">cada </w:t>
      </w:r>
      <w:r w:rsidR="00746677">
        <w:t>profesor</w:t>
      </w:r>
      <w:r>
        <w:t xml:space="preserve"> de la pantalla </w:t>
      </w:r>
      <w:r w:rsidR="00746677">
        <w:t>profesores</w:t>
      </w:r>
      <w:r>
        <w:t xml:space="preserve">. </w:t>
      </w:r>
    </w:p>
    <w:p w:rsidR="006C4A64" w:rsidRDefault="00746677" w:rsidP="00AF7391">
      <w:pPr>
        <w:pStyle w:val="PSI-Normal"/>
      </w:pPr>
      <w:r>
        <w:rPr>
          <w:noProof/>
          <w:lang w:eastAsia="es-AR"/>
        </w:rPr>
        <w:drawing>
          <wp:inline distT="0" distB="0" distL="0" distR="0">
            <wp:extent cx="5400040" cy="349093"/>
            <wp:effectExtent l="19050" t="0" r="0" b="0"/>
            <wp:docPr id="105" name="Imagen 41" descr="C:\xampp\htdocs\vaspa\Construcción\Screenshots CU\Empleado SA\CU Gestionar Profesor\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xampp\htdocs\vaspa\Construcción\Screenshots CU\Empleado SA\CU Gestionar Profesor\Ver Detalle\1.png"/>
                    <pic:cNvPicPr>
                      <a:picLocks noChangeAspect="1" noChangeArrowheads="1"/>
                    </pic:cNvPicPr>
                  </pic:nvPicPr>
                  <pic:blipFill>
                    <a:blip r:embed="rId103" cstate="print"/>
                    <a:srcRect/>
                    <a:stretch>
                      <a:fillRect/>
                    </a:stretch>
                  </pic:blipFill>
                  <pic:spPr bwMode="auto">
                    <a:xfrm>
                      <a:off x="0" y="0"/>
                      <a:ext cx="5400040" cy="349093"/>
                    </a:xfrm>
                    <a:prstGeom prst="rect">
                      <a:avLst/>
                    </a:prstGeom>
                    <a:noFill/>
                    <a:ln w="9525">
                      <a:noFill/>
                      <a:miter lim="800000"/>
                      <a:headEnd/>
                      <a:tailEnd/>
                    </a:ln>
                  </pic:spPr>
                </pic:pic>
              </a:graphicData>
            </a:graphic>
          </wp:inline>
        </w:drawing>
      </w:r>
    </w:p>
    <w:p w:rsidR="006C4A64" w:rsidRDefault="006C4A64" w:rsidP="00AF7391">
      <w:pPr>
        <w:pStyle w:val="PSI-Normal"/>
      </w:pPr>
      <w:r>
        <w:t xml:space="preserve">Al presionar dicho botón se mostrará una nueva pantalla con el listado de </w:t>
      </w:r>
      <w:r w:rsidR="00746677">
        <w:t>asignaturas</w:t>
      </w:r>
      <w:r>
        <w:t xml:space="preserve"> asociad</w:t>
      </w:r>
      <w:r w:rsidR="00746677">
        <w:t>a</w:t>
      </w:r>
      <w:r>
        <w:t>s al</w:t>
      </w:r>
      <w:r w:rsidR="00746677">
        <w:t xml:space="preserve"> profesor</w:t>
      </w:r>
      <w:r>
        <w:t xml:space="preserve"> en cuestión como se presenta a continuación.</w:t>
      </w:r>
    </w:p>
    <w:p w:rsidR="006C4A64" w:rsidRDefault="00E73E4A" w:rsidP="00AF7391">
      <w:pPr>
        <w:pStyle w:val="PSI-Normal"/>
      </w:pPr>
      <w:r>
        <w:rPr>
          <w:noProof/>
          <w:lang w:eastAsia="es-AR"/>
        </w:rPr>
        <w:lastRenderedPageBreak/>
        <w:drawing>
          <wp:inline distT="0" distB="0" distL="0" distR="0">
            <wp:extent cx="5400040" cy="1602106"/>
            <wp:effectExtent l="19050" t="0" r="0" b="0"/>
            <wp:docPr id="226" name="Imagen 32" descr="C:\xampp\htdocs\vaspa\Construcción\Screenshots CU\Empleado SA\CU Gestionar Profesor\Ver Asignaturas de Profe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Empleado SA\CU Gestionar Profesor\Ver Asignaturas de Profesor\2.png"/>
                    <pic:cNvPicPr>
                      <a:picLocks noChangeAspect="1" noChangeArrowheads="1"/>
                    </pic:cNvPicPr>
                  </pic:nvPicPr>
                  <pic:blipFill>
                    <a:blip r:embed="rId104" cstate="print"/>
                    <a:srcRect/>
                    <a:stretch>
                      <a:fillRect/>
                    </a:stretch>
                  </pic:blipFill>
                  <pic:spPr bwMode="auto">
                    <a:xfrm>
                      <a:off x="0" y="0"/>
                      <a:ext cx="5400040" cy="1602106"/>
                    </a:xfrm>
                    <a:prstGeom prst="rect">
                      <a:avLst/>
                    </a:prstGeom>
                    <a:noFill/>
                    <a:ln w="9525">
                      <a:noFill/>
                      <a:miter lim="800000"/>
                      <a:headEnd/>
                      <a:tailEnd/>
                    </a:ln>
                  </pic:spPr>
                </pic:pic>
              </a:graphicData>
            </a:graphic>
          </wp:inline>
        </w:drawing>
      </w:r>
    </w:p>
    <w:p w:rsidR="006C4A64" w:rsidRPr="003C3A14" w:rsidRDefault="006C4A64" w:rsidP="00AF7391">
      <w:pPr>
        <w:pStyle w:val="PSI-Normal"/>
      </w:pPr>
      <w:r>
        <w:t xml:space="preserve">Hagamos click sobre el botón </w:t>
      </w:r>
      <w:r w:rsidRPr="006F2A3A">
        <w:rPr>
          <w:b/>
        </w:rPr>
        <w:t xml:space="preserve">&lt;Volver a </w:t>
      </w:r>
      <w:r w:rsidR="00746677">
        <w:rPr>
          <w:b/>
        </w:rPr>
        <w:t>Profesores</w:t>
      </w:r>
      <w:r w:rsidRPr="006F2A3A">
        <w:rPr>
          <w:b/>
        </w:rPr>
        <w:t>&gt;</w:t>
      </w:r>
      <w:r>
        <w:rPr>
          <w:b/>
        </w:rPr>
        <w:t xml:space="preserve"> </w:t>
      </w:r>
      <w:r>
        <w:t xml:space="preserve">para regresar nuevamente a la pantalla </w:t>
      </w:r>
      <w:r w:rsidR="00746677">
        <w:t>profesores</w:t>
      </w:r>
      <w:r>
        <w:t>.</w:t>
      </w:r>
    </w:p>
    <w:p w:rsidR="006C4A64" w:rsidRDefault="006C4A64" w:rsidP="00AF7391">
      <w:pPr>
        <w:pStyle w:val="PSI-Normal"/>
      </w:pPr>
    </w:p>
    <w:p w:rsidR="006C4A64" w:rsidRDefault="006C4A64" w:rsidP="00767BC2">
      <w:pPr>
        <w:pStyle w:val="PSI-Ttulo2"/>
      </w:pPr>
    </w:p>
    <w:p w:rsidR="007733F7" w:rsidRDefault="007733F7" w:rsidP="00767BC2">
      <w:pPr>
        <w:pStyle w:val="PSI-Ttulo2"/>
      </w:pPr>
    </w:p>
    <w:p w:rsidR="00767BC2" w:rsidRDefault="00AD4701" w:rsidP="00767BC2">
      <w:pPr>
        <w:pStyle w:val="PSI-Ttulo2"/>
      </w:pPr>
      <w:bookmarkStart w:id="36" w:name="_Toc52471171"/>
      <w:r>
        <w:t xml:space="preserve">Gestionar </w:t>
      </w:r>
      <w:r w:rsidR="00767BC2">
        <w:t>Asignatura</w:t>
      </w:r>
      <w:bookmarkEnd w:id="36"/>
    </w:p>
    <w:p w:rsidR="00334209" w:rsidRDefault="00334209" w:rsidP="00AF7391">
      <w:pPr>
        <w:pStyle w:val="PSI-Normal"/>
      </w:pPr>
      <w:r>
        <w:t>Para acceder a este módulo, nos dirigiremos al menú principal -&gt;</w:t>
      </w:r>
      <w:r w:rsidR="00B91A5E">
        <w:t>Asignaturas</w:t>
      </w:r>
      <w:r>
        <w:t>, como se ilustra en la siguiente imagen.</w:t>
      </w:r>
    </w:p>
    <w:p w:rsidR="00334209" w:rsidRDefault="001D29E1" w:rsidP="00AF7391">
      <w:pPr>
        <w:pStyle w:val="PSI-Normal"/>
      </w:pPr>
      <w:r>
        <w:rPr>
          <w:noProof/>
          <w:lang w:eastAsia="es-AR"/>
        </w:rPr>
        <w:drawing>
          <wp:inline distT="0" distB="0" distL="0" distR="0">
            <wp:extent cx="5400040" cy="354101"/>
            <wp:effectExtent l="19050" t="0" r="0" b="0"/>
            <wp:docPr id="190" name="Imagen 14" descr="C:\xampp\htdocs\vaspa\Construcción\Screenshots CU\Empleado SA\navba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navbar 6.png"/>
                    <pic:cNvPicPr>
                      <a:picLocks noChangeAspect="1" noChangeArrowheads="1"/>
                    </pic:cNvPicPr>
                  </pic:nvPicPr>
                  <pic:blipFill>
                    <a:blip r:embed="rId105" cstate="print"/>
                    <a:srcRect/>
                    <a:stretch>
                      <a:fillRect/>
                    </a:stretch>
                  </pic:blipFill>
                  <pic:spPr bwMode="auto">
                    <a:xfrm>
                      <a:off x="0" y="0"/>
                      <a:ext cx="5400040" cy="354101"/>
                    </a:xfrm>
                    <a:prstGeom prst="rect">
                      <a:avLst/>
                    </a:prstGeom>
                    <a:noFill/>
                    <a:ln w="9525">
                      <a:noFill/>
                      <a:miter lim="800000"/>
                      <a:headEnd/>
                      <a:tailEnd/>
                    </a:ln>
                  </pic:spPr>
                </pic:pic>
              </a:graphicData>
            </a:graphic>
          </wp:inline>
        </w:drawing>
      </w:r>
    </w:p>
    <w:p w:rsidR="00334209" w:rsidRDefault="00334209" w:rsidP="00AF7391">
      <w:pPr>
        <w:pStyle w:val="PSI-Normal"/>
      </w:pPr>
      <w:r>
        <w:t xml:space="preserve">A continuación se mostrará la pantalla </w:t>
      </w:r>
      <w:r w:rsidR="00E024E0">
        <w:t>asignaturas</w:t>
      </w:r>
      <w:r>
        <w:t xml:space="preserve">, la cual contiene el botón </w:t>
      </w:r>
      <w:r>
        <w:rPr>
          <w:b/>
        </w:rPr>
        <w:t>&lt;Nuev</w:t>
      </w:r>
      <w:r w:rsidR="00E024E0">
        <w:rPr>
          <w:b/>
        </w:rPr>
        <w:t>a</w:t>
      </w:r>
      <w:r>
        <w:rPr>
          <w:b/>
        </w:rPr>
        <w:t xml:space="preserve"> </w:t>
      </w:r>
      <w:r w:rsidR="00E024E0">
        <w:rPr>
          <w:b/>
        </w:rPr>
        <w:t>Asignatura</w:t>
      </w:r>
      <w:r w:rsidRPr="007F0FD5">
        <w:rPr>
          <w:b/>
        </w:rPr>
        <w:t>&gt;</w:t>
      </w:r>
      <w:r>
        <w:t xml:space="preserve"> y un listado de cada </w:t>
      </w:r>
      <w:r w:rsidR="00E024E0">
        <w:t>asignatura</w:t>
      </w:r>
      <w:r w:rsidR="008D703C">
        <w:t xml:space="preserve"> del sistema junto a tres</w:t>
      </w:r>
      <w:r>
        <w:t xml:space="preserve"> botones denominados </w:t>
      </w:r>
      <w:r w:rsidR="0070678E">
        <w:t xml:space="preserve"> </w:t>
      </w:r>
      <w:r w:rsidR="0070678E" w:rsidRPr="0070678E">
        <w:rPr>
          <w:b/>
        </w:rPr>
        <w:t>&lt;Ver Equipo de Cátedra&gt;</w:t>
      </w:r>
      <w:r w:rsidR="0070678E">
        <w:t xml:space="preserve">, </w:t>
      </w:r>
      <w:r w:rsidRPr="007F0FD5">
        <w:rPr>
          <w:b/>
        </w:rPr>
        <w:t>&lt;Modificar&gt;</w:t>
      </w:r>
      <w:r>
        <w:t xml:space="preserve"> y </w:t>
      </w:r>
      <w:r w:rsidRPr="007F0FD5">
        <w:rPr>
          <w:b/>
        </w:rPr>
        <w:t>&lt;Eliminar&gt;</w:t>
      </w:r>
      <w:r w:rsidRPr="00995299">
        <w:t>.</w:t>
      </w:r>
    </w:p>
    <w:p w:rsidR="00334209" w:rsidRDefault="00B50518" w:rsidP="00334209">
      <w:pPr>
        <w:pStyle w:val="PSI-Comentario"/>
      </w:pPr>
      <w:r>
        <w:rPr>
          <w:noProof/>
          <w:lang w:eastAsia="es-AR"/>
        </w:rPr>
        <w:lastRenderedPageBreak/>
        <w:drawing>
          <wp:inline distT="0" distB="0" distL="0" distR="0">
            <wp:extent cx="5400040" cy="3402839"/>
            <wp:effectExtent l="19050" t="0" r="0" b="0"/>
            <wp:docPr id="21" name="Imagen 1" descr="C:\xampp\htdocs\vaspa\Construcción\Screenshots CU\Empleado SA\CU Gestionar Asignatu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Gestionar Asignatura\Pantalla Inicial.png"/>
                    <pic:cNvPicPr>
                      <a:picLocks noChangeAspect="1" noChangeArrowheads="1"/>
                    </pic:cNvPicPr>
                  </pic:nvPicPr>
                  <pic:blipFill>
                    <a:blip r:embed="rId106" cstate="print"/>
                    <a:srcRect/>
                    <a:stretch>
                      <a:fillRect/>
                    </a:stretch>
                  </pic:blipFill>
                  <pic:spPr bwMode="auto">
                    <a:xfrm>
                      <a:off x="0" y="0"/>
                      <a:ext cx="5400040" cy="3402839"/>
                    </a:xfrm>
                    <a:prstGeom prst="rect">
                      <a:avLst/>
                    </a:prstGeom>
                    <a:noFill/>
                    <a:ln w="9525">
                      <a:noFill/>
                      <a:miter lim="800000"/>
                      <a:headEnd/>
                      <a:tailEnd/>
                    </a:ln>
                  </pic:spPr>
                </pic:pic>
              </a:graphicData>
            </a:graphic>
          </wp:inline>
        </w:drawing>
      </w:r>
    </w:p>
    <w:p w:rsidR="007733F7" w:rsidRDefault="007733F7" w:rsidP="00334209">
      <w:pPr>
        <w:pStyle w:val="PSI-Ttulo3"/>
      </w:pPr>
    </w:p>
    <w:p w:rsidR="007733F7" w:rsidRDefault="007733F7" w:rsidP="00334209">
      <w:pPr>
        <w:pStyle w:val="PSI-Ttulo3"/>
      </w:pPr>
    </w:p>
    <w:p w:rsidR="00334209" w:rsidRDefault="00334209" w:rsidP="00334209">
      <w:pPr>
        <w:pStyle w:val="PSI-Ttulo3"/>
      </w:pPr>
      <w:bookmarkStart w:id="37" w:name="_Toc52471172"/>
      <w:r>
        <w:t xml:space="preserve">Alta de </w:t>
      </w:r>
      <w:r w:rsidR="00FD52A8">
        <w:t>Asignatura</w:t>
      </w:r>
      <w:bookmarkEnd w:id="37"/>
    </w:p>
    <w:p w:rsidR="00334209" w:rsidRDefault="00334209" w:rsidP="00AF7391">
      <w:pPr>
        <w:pStyle w:val="PSI-Normal"/>
      </w:pPr>
      <w:r>
        <w:t>Para dar de alta un</w:t>
      </w:r>
      <w:r w:rsidR="00FD52A8">
        <w:t>a</w:t>
      </w:r>
      <w:r>
        <w:t xml:space="preserve"> nuev</w:t>
      </w:r>
      <w:r w:rsidR="00FD52A8">
        <w:t>a</w:t>
      </w:r>
      <w:r>
        <w:t xml:space="preserve"> </w:t>
      </w:r>
      <w:r w:rsidR="00FD52A8">
        <w:t>asignatura</w:t>
      </w:r>
      <w:r>
        <w:t xml:space="preserve"> en el sistema, presione el botón </w:t>
      </w:r>
      <w:r>
        <w:rPr>
          <w:b/>
        </w:rPr>
        <w:t>&lt;Nuev</w:t>
      </w:r>
      <w:r w:rsidR="00FD52A8">
        <w:rPr>
          <w:b/>
        </w:rPr>
        <w:t>a Asignatura</w:t>
      </w:r>
      <w:r w:rsidRPr="001D4104">
        <w:rPr>
          <w:b/>
        </w:rPr>
        <w:t>&gt;</w:t>
      </w:r>
      <w:r>
        <w:rPr>
          <w:b/>
        </w:rPr>
        <w:t xml:space="preserve"> </w:t>
      </w:r>
      <w:r>
        <w:t xml:space="preserve">de la pantalla </w:t>
      </w:r>
      <w:r w:rsidR="00FD52A8">
        <w:t>asignaturas</w:t>
      </w:r>
      <w:r w:rsidRPr="001D4104">
        <w:t>.</w:t>
      </w:r>
      <w:r>
        <w:rPr>
          <w:b/>
        </w:rPr>
        <w:t xml:space="preserve"> </w:t>
      </w:r>
    </w:p>
    <w:p w:rsidR="00334209" w:rsidRDefault="00334209" w:rsidP="00AF7391">
      <w:pPr>
        <w:pStyle w:val="PSI-Normal"/>
      </w:pPr>
      <w:r>
        <w:t xml:space="preserve">En la siguiente imagen se muestra la apariencia de esta utilidad. </w:t>
      </w:r>
    </w:p>
    <w:p w:rsidR="00334209" w:rsidRDefault="00FD52A8" w:rsidP="00AF7391">
      <w:pPr>
        <w:pStyle w:val="PSI-Normal"/>
      </w:pPr>
      <w:r>
        <w:rPr>
          <w:noProof/>
          <w:lang w:eastAsia="es-AR"/>
        </w:rPr>
        <w:lastRenderedPageBreak/>
        <w:drawing>
          <wp:inline distT="0" distB="0" distL="0" distR="0">
            <wp:extent cx="5400040" cy="4137281"/>
            <wp:effectExtent l="19050" t="0" r="0" b="0"/>
            <wp:docPr id="121" name="Imagen 47" descr="C:\xampp\htdocs\vaspa\Construcción\Screenshots CU\Empleado SA\CU Gestionar Asignatura\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xampp\htdocs\vaspa\Construcción\Screenshots CU\Empleado SA\CU Gestionar Asignatura\Alta\1.png"/>
                    <pic:cNvPicPr>
                      <a:picLocks noChangeAspect="1" noChangeArrowheads="1"/>
                    </pic:cNvPicPr>
                  </pic:nvPicPr>
                  <pic:blipFill>
                    <a:blip r:embed="rId107" cstate="print"/>
                    <a:srcRect/>
                    <a:stretch>
                      <a:fillRect/>
                    </a:stretch>
                  </pic:blipFill>
                  <pic:spPr bwMode="auto">
                    <a:xfrm>
                      <a:off x="0" y="0"/>
                      <a:ext cx="5400040" cy="4137281"/>
                    </a:xfrm>
                    <a:prstGeom prst="rect">
                      <a:avLst/>
                    </a:prstGeom>
                    <a:noFill/>
                    <a:ln w="9525">
                      <a:noFill/>
                      <a:miter lim="800000"/>
                      <a:headEnd/>
                      <a:tailEnd/>
                    </a:ln>
                  </pic:spPr>
                </pic:pic>
              </a:graphicData>
            </a:graphic>
          </wp:inline>
        </w:drawing>
      </w:r>
    </w:p>
    <w:p w:rsidR="00334209" w:rsidRDefault="00334209" w:rsidP="00AF7391">
      <w:pPr>
        <w:pStyle w:val="PSI-Normal"/>
      </w:pPr>
      <w:r>
        <w:t>En este punto el sistema se encuentra listo para agregar un</w:t>
      </w:r>
      <w:r w:rsidR="00895CE0">
        <w:t>a</w:t>
      </w:r>
      <w:r>
        <w:t xml:space="preserve"> nuev</w:t>
      </w:r>
      <w:r w:rsidR="00895CE0">
        <w:t>a asignatura</w:t>
      </w:r>
      <w:r>
        <w:t xml:space="preserve"> a nuestra base de datos, para ello debemos completar todos los datos de las casillas (Código </w:t>
      </w:r>
      <w:r w:rsidR="00895CE0">
        <w:t>de Asignatura</w:t>
      </w:r>
      <w:r>
        <w:t>,</w:t>
      </w:r>
      <w:r w:rsidR="00895CE0">
        <w:t xml:space="preserve"> Nombre, Horas Semanales, Contenidos Mínimos</w:t>
      </w:r>
      <w:r>
        <w:t xml:space="preserve">) y seleccionar </w:t>
      </w:r>
      <w:r w:rsidR="00895CE0">
        <w:t>el departamento y docente responsable de las listas desplegables</w:t>
      </w:r>
      <w:r>
        <w:t xml:space="preserve">. Una vez terminados estos pasos presionamos el botón </w:t>
      </w:r>
      <w:r w:rsidRPr="001D4104">
        <w:rPr>
          <w:b/>
        </w:rPr>
        <w:t>&lt;Confirmar&gt;</w:t>
      </w:r>
      <w:r>
        <w:t xml:space="preserve">. </w:t>
      </w:r>
    </w:p>
    <w:p w:rsidR="00334209" w:rsidRPr="001D4104" w:rsidRDefault="00334209" w:rsidP="00AF7391">
      <w:pPr>
        <w:pStyle w:val="PSI-Normal"/>
      </w:pPr>
      <w:r>
        <w:t xml:space="preserve">Si desea puede anular la operación presionando el botón </w:t>
      </w:r>
      <w:r w:rsidRPr="003D0720">
        <w:rPr>
          <w:b/>
        </w:rPr>
        <w:t>&lt;Cancelar&gt;</w:t>
      </w:r>
      <w:r>
        <w:t>.</w:t>
      </w:r>
      <w:r>
        <w:rPr>
          <w:b/>
        </w:rPr>
        <w:t xml:space="preserve"> </w:t>
      </w:r>
    </w:p>
    <w:p w:rsidR="00334209" w:rsidRDefault="00334209" w:rsidP="00334209">
      <w:pPr>
        <w:pStyle w:val="PSI-Ttulo3"/>
      </w:pPr>
    </w:p>
    <w:p w:rsidR="007733F7" w:rsidRDefault="007733F7" w:rsidP="00334209">
      <w:pPr>
        <w:pStyle w:val="PSI-Ttulo3"/>
      </w:pPr>
    </w:p>
    <w:p w:rsidR="00334209" w:rsidRDefault="00334209" w:rsidP="00334209">
      <w:pPr>
        <w:pStyle w:val="PSI-Ttulo3"/>
      </w:pPr>
      <w:bookmarkStart w:id="38" w:name="_Toc52471173"/>
      <w:r>
        <w:t xml:space="preserve">Baja de </w:t>
      </w:r>
      <w:r w:rsidR="0086687C">
        <w:t>Asignatura</w:t>
      </w:r>
      <w:bookmarkEnd w:id="38"/>
    </w:p>
    <w:p w:rsidR="00334209" w:rsidRDefault="00334209"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2C470D">
        <w:t>asignatura</w:t>
      </w:r>
      <w:r>
        <w:rPr>
          <w:b/>
        </w:rPr>
        <w:t xml:space="preserve"> </w:t>
      </w:r>
      <w:r>
        <w:t xml:space="preserve">de la pantalla </w:t>
      </w:r>
      <w:r w:rsidR="002C470D">
        <w:t>asignaturas</w:t>
      </w:r>
      <w:r>
        <w:t xml:space="preserve">. </w:t>
      </w:r>
    </w:p>
    <w:p w:rsidR="00334209" w:rsidRDefault="00E40C38" w:rsidP="00AF7391">
      <w:pPr>
        <w:pStyle w:val="PSI-Normal"/>
      </w:pPr>
      <w:r>
        <w:rPr>
          <w:noProof/>
          <w:lang w:eastAsia="es-AR"/>
        </w:rPr>
        <w:drawing>
          <wp:inline distT="0" distB="0" distL="0" distR="0">
            <wp:extent cx="5400040" cy="369088"/>
            <wp:effectExtent l="19050" t="0" r="0" b="0"/>
            <wp:docPr id="59" name="Imagen 3" descr="C:\xampp\htdocs\vaspa\Construcción\Screenshots CU\Empleado SA\CU Gestionar Asignatura\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Gestionar Asignatura\Baja\1.png"/>
                    <pic:cNvPicPr>
                      <a:picLocks noChangeAspect="1" noChangeArrowheads="1"/>
                    </pic:cNvPicPr>
                  </pic:nvPicPr>
                  <pic:blipFill>
                    <a:blip r:embed="rId108" cstate="print"/>
                    <a:srcRect/>
                    <a:stretch>
                      <a:fillRect/>
                    </a:stretch>
                  </pic:blipFill>
                  <pic:spPr bwMode="auto">
                    <a:xfrm>
                      <a:off x="0" y="0"/>
                      <a:ext cx="5400040" cy="369088"/>
                    </a:xfrm>
                    <a:prstGeom prst="rect">
                      <a:avLst/>
                    </a:prstGeom>
                    <a:noFill/>
                    <a:ln w="9525">
                      <a:noFill/>
                      <a:miter lim="800000"/>
                      <a:headEnd/>
                      <a:tailEnd/>
                    </a:ln>
                  </pic:spPr>
                </pic:pic>
              </a:graphicData>
            </a:graphic>
          </wp:inline>
        </w:drawing>
      </w:r>
    </w:p>
    <w:p w:rsidR="00334209" w:rsidRDefault="00334209"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2C470D">
        <w:t xml:space="preserve"> </w:t>
      </w:r>
      <w:r>
        <w:t>l</w:t>
      </w:r>
      <w:r w:rsidR="002C470D">
        <w:t>a asignatura</w:t>
      </w:r>
      <w:r>
        <w:t xml:space="preserve">. </w:t>
      </w:r>
    </w:p>
    <w:p w:rsidR="00334209" w:rsidRDefault="00E60FFC" w:rsidP="00AF7391">
      <w:pPr>
        <w:pStyle w:val="PSI-Normal"/>
      </w:pPr>
      <w:r>
        <w:rPr>
          <w:noProof/>
          <w:lang w:eastAsia="es-AR"/>
        </w:rPr>
        <w:lastRenderedPageBreak/>
        <w:drawing>
          <wp:inline distT="0" distB="0" distL="0" distR="0">
            <wp:extent cx="5400040" cy="1515966"/>
            <wp:effectExtent l="19050" t="0" r="0" b="0"/>
            <wp:docPr id="228" name="Imagen 34" descr="C:\xampp\htdocs\vaspa\Construcción\Screenshots CU\Empleado SA\CU Gestionar Asignatura\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vaspa\Construcción\Screenshots CU\Empleado SA\CU Gestionar Asignatura\Baja\2.png"/>
                    <pic:cNvPicPr>
                      <a:picLocks noChangeAspect="1" noChangeArrowheads="1"/>
                    </pic:cNvPicPr>
                  </pic:nvPicPr>
                  <pic:blipFill>
                    <a:blip r:embed="rId109" cstate="print"/>
                    <a:srcRect/>
                    <a:stretch>
                      <a:fillRect/>
                    </a:stretch>
                  </pic:blipFill>
                  <pic:spPr bwMode="auto">
                    <a:xfrm>
                      <a:off x="0" y="0"/>
                      <a:ext cx="5400040" cy="1515966"/>
                    </a:xfrm>
                    <a:prstGeom prst="rect">
                      <a:avLst/>
                    </a:prstGeom>
                    <a:noFill/>
                    <a:ln w="9525">
                      <a:noFill/>
                      <a:miter lim="800000"/>
                      <a:headEnd/>
                      <a:tailEnd/>
                    </a:ln>
                  </pic:spPr>
                </pic:pic>
              </a:graphicData>
            </a:graphic>
          </wp:inline>
        </w:drawing>
      </w:r>
    </w:p>
    <w:p w:rsidR="00334209" w:rsidRDefault="00334209" w:rsidP="00AF7391">
      <w:pPr>
        <w:pStyle w:val="PSI-Normal"/>
      </w:pPr>
      <w:r>
        <w:t xml:space="preserve">Hagamos clic sobre el botón </w:t>
      </w:r>
      <w:r w:rsidRPr="00153FF4">
        <w:rPr>
          <w:b/>
        </w:rPr>
        <w:t>&lt;Si, deseo eliminar&gt;</w:t>
      </w:r>
      <w:r>
        <w:t xml:space="preserve"> para eliminarl</w:t>
      </w:r>
      <w:r w:rsidR="00E6500D">
        <w:t>a</w:t>
      </w:r>
      <w:r>
        <w:t xml:space="preserve"> o sobre </w:t>
      </w:r>
      <w:r w:rsidRPr="00153FF4">
        <w:rPr>
          <w:b/>
        </w:rPr>
        <w:t>&lt;No (Salir de esta pantalla)&gt;</w:t>
      </w:r>
      <w:r>
        <w:t xml:space="preserve"> para cancelar la operación.</w:t>
      </w:r>
    </w:p>
    <w:p w:rsidR="00F43066" w:rsidRDefault="00F43066" w:rsidP="00AF7391">
      <w:pPr>
        <w:pStyle w:val="PSI-Normal"/>
      </w:pPr>
    </w:p>
    <w:p w:rsidR="00F43066" w:rsidRDefault="00F43066" w:rsidP="00CE494A">
      <w:pPr>
        <w:pStyle w:val="PSI-Normal"/>
      </w:pPr>
      <w:r w:rsidRPr="00C42C59">
        <w:rPr>
          <w:b/>
          <w:u w:val="single"/>
        </w:rPr>
        <w:t>Nota:</w:t>
      </w:r>
      <w:r w:rsidRPr="00A12EAF">
        <w:rPr>
          <w:b/>
        </w:rPr>
        <w:t xml:space="preserve"> </w:t>
      </w:r>
      <w:r w:rsidRPr="00C42C59">
        <w:t xml:space="preserve">Si </w:t>
      </w:r>
      <w:r>
        <w:t>la asignatura</w:t>
      </w:r>
      <w:r w:rsidRPr="00C42C59">
        <w:t xml:space="preserve"> que desea</w:t>
      </w:r>
      <w:r>
        <w:t xml:space="preserve"> eliminar </w:t>
      </w:r>
      <w:r w:rsidR="00CE494A">
        <w:t xml:space="preserve">se encuentra vinculada a Planes de Estudio no se podrá </w:t>
      </w:r>
      <w:r>
        <w:t>realizar esta operación</w:t>
      </w:r>
      <w:r w:rsidR="00CE494A">
        <w:t>.</w:t>
      </w:r>
      <w:r>
        <w:t xml:space="preserve"> </w:t>
      </w:r>
    </w:p>
    <w:p w:rsidR="00334209" w:rsidRDefault="00334209" w:rsidP="00AF7391">
      <w:pPr>
        <w:pStyle w:val="PSI-Normal"/>
      </w:pPr>
    </w:p>
    <w:p w:rsidR="007733F7" w:rsidRDefault="007733F7" w:rsidP="00AF7391">
      <w:pPr>
        <w:pStyle w:val="PSI-Normal"/>
      </w:pPr>
    </w:p>
    <w:p w:rsidR="007733F7" w:rsidRPr="00C1440D" w:rsidRDefault="007733F7" w:rsidP="00AF7391">
      <w:pPr>
        <w:pStyle w:val="PSI-Normal"/>
      </w:pPr>
    </w:p>
    <w:p w:rsidR="00334209" w:rsidRDefault="00334209" w:rsidP="00334209">
      <w:pPr>
        <w:pStyle w:val="PSI-Ttulo3"/>
      </w:pPr>
      <w:bookmarkStart w:id="39" w:name="_Toc52471174"/>
      <w:r>
        <w:t xml:space="preserve">Modificar  </w:t>
      </w:r>
      <w:r w:rsidR="006733A1">
        <w:t>Asignatura</w:t>
      </w:r>
      <w:bookmarkEnd w:id="39"/>
    </w:p>
    <w:p w:rsidR="00334209" w:rsidRDefault="00334209"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6733A1">
        <w:t>asignatura</w:t>
      </w:r>
      <w:r>
        <w:rPr>
          <w:b/>
        </w:rPr>
        <w:t xml:space="preserve"> </w:t>
      </w:r>
      <w:r>
        <w:t xml:space="preserve">de la pantalla </w:t>
      </w:r>
      <w:r w:rsidR="006733A1">
        <w:t>asignatura</w:t>
      </w:r>
      <w:r>
        <w:t xml:space="preserve">s. </w:t>
      </w:r>
    </w:p>
    <w:p w:rsidR="00334209" w:rsidRDefault="00352A6E" w:rsidP="00AF7391">
      <w:pPr>
        <w:pStyle w:val="PSI-Normal"/>
      </w:pPr>
      <w:r>
        <w:rPr>
          <w:noProof/>
          <w:lang w:eastAsia="es-AR"/>
        </w:rPr>
        <w:drawing>
          <wp:inline distT="0" distB="0" distL="0" distR="0">
            <wp:extent cx="5400040" cy="329200"/>
            <wp:effectExtent l="19050" t="0" r="0" b="0"/>
            <wp:docPr id="60" name="Imagen 4" descr="C:\xampp\htdocs\vaspa\Construcción\Screenshots CU\Empleado SA\CU Gestionar Asignatura\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Gestionar Asignatura\Modificación\1.png"/>
                    <pic:cNvPicPr>
                      <a:picLocks noChangeAspect="1" noChangeArrowheads="1"/>
                    </pic:cNvPicPr>
                  </pic:nvPicPr>
                  <pic:blipFill>
                    <a:blip r:embed="rId110" cstate="print"/>
                    <a:srcRect/>
                    <a:stretch>
                      <a:fillRect/>
                    </a:stretch>
                  </pic:blipFill>
                  <pic:spPr bwMode="auto">
                    <a:xfrm>
                      <a:off x="0" y="0"/>
                      <a:ext cx="5400040" cy="329200"/>
                    </a:xfrm>
                    <a:prstGeom prst="rect">
                      <a:avLst/>
                    </a:prstGeom>
                    <a:noFill/>
                    <a:ln w="9525">
                      <a:noFill/>
                      <a:miter lim="800000"/>
                      <a:headEnd/>
                      <a:tailEnd/>
                    </a:ln>
                  </pic:spPr>
                </pic:pic>
              </a:graphicData>
            </a:graphic>
          </wp:inline>
        </w:drawing>
      </w:r>
    </w:p>
    <w:p w:rsidR="00334209" w:rsidRDefault="00334209" w:rsidP="00AF7391">
      <w:pPr>
        <w:pStyle w:val="PSI-Normal"/>
      </w:pPr>
      <w:r>
        <w:t>Al presionar dicho botón se mostrará una nueva pantalla con los datos precargados de</w:t>
      </w:r>
      <w:r w:rsidR="000F262B">
        <w:t xml:space="preserve"> </w:t>
      </w:r>
      <w:r>
        <w:t>l</w:t>
      </w:r>
      <w:r w:rsidR="000F262B">
        <w:t>a</w:t>
      </w:r>
      <w:r>
        <w:t xml:space="preserve"> </w:t>
      </w:r>
      <w:r w:rsidR="000F262B">
        <w:t>asignatura</w:t>
      </w:r>
      <w:r>
        <w:t>, donde usted podrá modificar cualquiera de ellos como se presenta a continuación.</w:t>
      </w:r>
    </w:p>
    <w:p w:rsidR="00334209" w:rsidRDefault="00132A8D" w:rsidP="00AF7391">
      <w:pPr>
        <w:pStyle w:val="PSI-Normal"/>
      </w:pPr>
      <w:r>
        <w:rPr>
          <w:noProof/>
          <w:lang w:eastAsia="es-AR"/>
        </w:rPr>
        <w:lastRenderedPageBreak/>
        <w:drawing>
          <wp:inline distT="0" distB="0" distL="0" distR="0">
            <wp:extent cx="5400040" cy="4212934"/>
            <wp:effectExtent l="19050" t="0" r="0" b="0"/>
            <wp:docPr id="63" name="Imagen 5" descr="C:\xampp\htdocs\vaspa\Construcción\Screenshots CU\Empleado SA\CU Gestionar Asignatura\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Gestionar Asignatura\Modificación\2.png"/>
                    <pic:cNvPicPr>
                      <a:picLocks noChangeAspect="1" noChangeArrowheads="1"/>
                    </pic:cNvPicPr>
                  </pic:nvPicPr>
                  <pic:blipFill>
                    <a:blip r:embed="rId111" cstate="print"/>
                    <a:srcRect/>
                    <a:stretch>
                      <a:fillRect/>
                    </a:stretch>
                  </pic:blipFill>
                  <pic:spPr bwMode="auto">
                    <a:xfrm>
                      <a:off x="0" y="0"/>
                      <a:ext cx="5400040" cy="4212934"/>
                    </a:xfrm>
                    <a:prstGeom prst="rect">
                      <a:avLst/>
                    </a:prstGeom>
                    <a:noFill/>
                    <a:ln w="9525">
                      <a:noFill/>
                      <a:miter lim="800000"/>
                      <a:headEnd/>
                      <a:tailEnd/>
                    </a:ln>
                  </pic:spPr>
                </pic:pic>
              </a:graphicData>
            </a:graphic>
          </wp:inline>
        </w:drawing>
      </w:r>
    </w:p>
    <w:p w:rsidR="00334209" w:rsidRPr="00E37D6A" w:rsidRDefault="00334209" w:rsidP="00334209">
      <w:pPr>
        <w:pStyle w:val="PSI-Ttulo3"/>
        <w:rPr>
          <w:lang w:val="es-AR"/>
        </w:rPr>
      </w:pPr>
    </w:p>
    <w:p w:rsidR="00334209" w:rsidRDefault="00334209"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334209" w:rsidRDefault="00334209" w:rsidP="00334209">
      <w:pPr>
        <w:pStyle w:val="PSI-Comentario"/>
      </w:pPr>
    </w:p>
    <w:p w:rsidR="007733F7" w:rsidRDefault="007733F7" w:rsidP="00DC74C7">
      <w:pPr>
        <w:pStyle w:val="PSI-Ttulo3"/>
      </w:pPr>
    </w:p>
    <w:p w:rsidR="007733F7" w:rsidRDefault="007733F7" w:rsidP="00DC74C7">
      <w:pPr>
        <w:pStyle w:val="PSI-Ttulo3"/>
      </w:pPr>
    </w:p>
    <w:p w:rsidR="00DC74C7" w:rsidRDefault="00DC74C7" w:rsidP="00DC74C7">
      <w:pPr>
        <w:pStyle w:val="PSI-Ttulo3"/>
      </w:pPr>
      <w:bookmarkStart w:id="40" w:name="_Toc52471175"/>
      <w:r>
        <w:t>Ver Equipo de Cátedra</w:t>
      </w:r>
      <w:bookmarkEnd w:id="40"/>
    </w:p>
    <w:p w:rsidR="00DC74C7" w:rsidRDefault="00DC74C7" w:rsidP="00AF7391">
      <w:pPr>
        <w:pStyle w:val="PSI-Normal"/>
      </w:pPr>
      <w:r>
        <w:t xml:space="preserve">Esta acción podrá realizarse presionando el botón </w:t>
      </w:r>
      <w:r>
        <w:rPr>
          <w:b/>
        </w:rPr>
        <w:t>&lt;Ver Equipo de Cátedra</w:t>
      </w:r>
      <w:r w:rsidRPr="00153FF4">
        <w:rPr>
          <w:b/>
        </w:rPr>
        <w:t>&gt;</w:t>
      </w:r>
      <w:r>
        <w:rPr>
          <w:b/>
        </w:rPr>
        <w:t xml:space="preserve"> </w:t>
      </w:r>
      <w:r w:rsidRPr="00E37D6A">
        <w:t>asociado</w:t>
      </w:r>
      <w:r>
        <w:rPr>
          <w:b/>
        </w:rPr>
        <w:t xml:space="preserve"> </w:t>
      </w:r>
      <w:r w:rsidRPr="00E37D6A">
        <w:t xml:space="preserve">a </w:t>
      </w:r>
      <w:r>
        <w:t xml:space="preserve">cada asignatura de la pantalla asignaturas. </w:t>
      </w:r>
    </w:p>
    <w:p w:rsidR="00DC74C7" w:rsidRPr="00DC74C7" w:rsidRDefault="00255E6D" w:rsidP="00DC74C7">
      <w:pPr>
        <w:pStyle w:val="PSI-Ttulo3"/>
        <w:rPr>
          <w:lang w:val="es-AR"/>
        </w:rPr>
      </w:pPr>
      <w:r>
        <w:rPr>
          <w:noProof/>
          <w:lang w:val="es-AR" w:eastAsia="es-AR"/>
        </w:rPr>
        <w:drawing>
          <wp:inline distT="0" distB="0" distL="0" distR="0">
            <wp:extent cx="5400040" cy="357313"/>
            <wp:effectExtent l="19050" t="0" r="0" b="0"/>
            <wp:docPr id="65" name="Imagen 6" descr="C:\xampp\htdocs\vaspa\Construcción\Screenshots CU\Empleado SA\CU Gestionar Asignatura\Ver Equipo de Cáted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stionar Asignatura\Ver Equipo de Cátedra\1.png"/>
                    <pic:cNvPicPr>
                      <a:picLocks noChangeAspect="1" noChangeArrowheads="1"/>
                    </pic:cNvPicPr>
                  </pic:nvPicPr>
                  <pic:blipFill>
                    <a:blip r:embed="rId112" cstate="print"/>
                    <a:srcRect/>
                    <a:stretch>
                      <a:fillRect/>
                    </a:stretch>
                  </pic:blipFill>
                  <pic:spPr bwMode="auto">
                    <a:xfrm>
                      <a:off x="0" y="0"/>
                      <a:ext cx="5400040" cy="357313"/>
                    </a:xfrm>
                    <a:prstGeom prst="rect">
                      <a:avLst/>
                    </a:prstGeom>
                    <a:noFill/>
                    <a:ln w="9525">
                      <a:noFill/>
                      <a:miter lim="800000"/>
                      <a:headEnd/>
                      <a:tailEnd/>
                    </a:ln>
                  </pic:spPr>
                </pic:pic>
              </a:graphicData>
            </a:graphic>
          </wp:inline>
        </w:drawing>
      </w:r>
    </w:p>
    <w:p w:rsidR="00DC74C7" w:rsidRDefault="00DC74C7" w:rsidP="00AF7391">
      <w:pPr>
        <w:pStyle w:val="PSI-Normal"/>
      </w:pPr>
      <w:r>
        <w:t xml:space="preserve">Al presionar dicho botón se mostrará una nueva pantalla con el listado de los profesores que conforman el equipo de cátedra de la asignatura en cuestión, junto a dos listas desplegables </w:t>
      </w:r>
      <w:r w:rsidRPr="000466DE">
        <w:rPr>
          <w:b/>
        </w:rPr>
        <w:t>&lt;</w:t>
      </w:r>
      <w:r>
        <w:rPr>
          <w:b/>
        </w:rPr>
        <w:t>Profesor</w:t>
      </w:r>
      <w:r w:rsidRPr="000466DE">
        <w:rPr>
          <w:b/>
        </w:rPr>
        <w:t>&gt;</w:t>
      </w:r>
      <w:r>
        <w:t xml:space="preserve"> y </w:t>
      </w:r>
      <w:r w:rsidRPr="00DD0B78">
        <w:rPr>
          <w:b/>
        </w:rPr>
        <w:t>&lt;</w:t>
      </w:r>
      <w:r>
        <w:rPr>
          <w:b/>
        </w:rPr>
        <w:t>Rol</w:t>
      </w:r>
      <w:r w:rsidRPr="00DD0B78">
        <w:rPr>
          <w:b/>
        </w:rPr>
        <w:t>&gt;</w:t>
      </w:r>
      <w:r>
        <w:t xml:space="preserve"> y dos botones </w:t>
      </w:r>
      <w:r w:rsidRPr="000466DE">
        <w:rPr>
          <w:b/>
        </w:rPr>
        <w:t xml:space="preserve">&lt;Agregar </w:t>
      </w:r>
      <w:r>
        <w:rPr>
          <w:b/>
        </w:rPr>
        <w:t>Profesor</w:t>
      </w:r>
      <w:r w:rsidRPr="000466DE">
        <w:rPr>
          <w:b/>
        </w:rPr>
        <w:t>&gt;</w:t>
      </w:r>
      <w:r>
        <w:t xml:space="preserve"> y </w:t>
      </w:r>
      <w:r w:rsidRPr="000466DE">
        <w:rPr>
          <w:b/>
        </w:rPr>
        <w:t>&lt;</w:t>
      </w:r>
      <w:r>
        <w:rPr>
          <w:b/>
        </w:rPr>
        <w:t>Desvincular</w:t>
      </w:r>
      <w:r w:rsidRPr="000466DE">
        <w:rPr>
          <w:b/>
        </w:rPr>
        <w:t>&gt;</w:t>
      </w:r>
      <w:r>
        <w:t xml:space="preserve"> como se presenta a continuación.</w:t>
      </w:r>
    </w:p>
    <w:p w:rsidR="00D63D7C" w:rsidRDefault="00255E6D" w:rsidP="00AF7391">
      <w:pPr>
        <w:pStyle w:val="PSI-Normal"/>
      </w:pPr>
      <w:r>
        <w:rPr>
          <w:noProof/>
          <w:lang w:eastAsia="es-AR"/>
        </w:rPr>
        <w:lastRenderedPageBreak/>
        <w:drawing>
          <wp:inline distT="0" distB="0" distL="0" distR="0">
            <wp:extent cx="5400040" cy="1928238"/>
            <wp:effectExtent l="19050" t="0" r="0" b="0"/>
            <wp:docPr id="80" name="Imagen 7" descr="C:\xampp\htdocs\vaspa\Construcción\Screenshots CU\Empleado SA\CU Gestionar Asignatura\Ver Equipo de Cáted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Asignatura\Ver Equipo de Cátedra\2.png"/>
                    <pic:cNvPicPr>
                      <a:picLocks noChangeAspect="1" noChangeArrowheads="1"/>
                    </pic:cNvPicPr>
                  </pic:nvPicPr>
                  <pic:blipFill>
                    <a:blip r:embed="rId113" cstate="print"/>
                    <a:srcRect/>
                    <a:stretch>
                      <a:fillRect/>
                    </a:stretch>
                  </pic:blipFill>
                  <pic:spPr bwMode="auto">
                    <a:xfrm>
                      <a:off x="0" y="0"/>
                      <a:ext cx="5400040" cy="1928238"/>
                    </a:xfrm>
                    <a:prstGeom prst="rect">
                      <a:avLst/>
                    </a:prstGeom>
                    <a:noFill/>
                    <a:ln w="9525">
                      <a:noFill/>
                      <a:miter lim="800000"/>
                      <a:headEnd/>
                      <a:tailEnd/>
                    </a:ln>
                  </pic:spPr>
                </pic:pic>
              </a:graphicData>
            </a:graphic>
          </wp:inline>
        </w:drawing>
      </w:r>
    </w:p>
    <w:p w:rsidR="00D63D7C" w:rsidRDefault="00D63D7C" w:rsidP="00AF7391">
      <w:pPr>
        <w:pStyle w:val="PSI-Normal"/>
      </w:pPr>
    </w:p>
    <w:p w:rsidR="00D63D7C" w:rsidRDefault="00D63D7C" w:rsidP="00AF7391">
      <w:pPr>
        <w:pStyle w:val="PSI-Normal"/>
      </w:pPr>
      <w:r>
        <w:t xml:space="preserve">Hagamos click sobre el botón </w:t>
      </w:r>
      <w:r w:rsidRPr="006F2A3A">
        <w:rPr>
          <w:b/>
        </w:rPr>
        <w:t xml:space="preserve">&lt;Volver a </w:t>
      </w:r>
      <w:r>
        <w:rPr>
          <w:b/>
        </w:rPr>
        <w:t>Asignaturas</w:t>
      </w:r>
      <w:r w:rsidRPr="006F2A3A">
        <w:rPr>
          <w:b/>
        </w:rPr>
        <w:t>&gt;</w:t>
      </w:r>
      <w:r>
        <w:rPr>
          <w:b/>
        </w:rPr>
        <w:t xml:space="preserve"> </w:t>
      </w:r>
      <w:r>
        <w:t>para regresar nuevamente a la pantalla asignaturas.</w:t>
      </w:r>
    </w:p>
    <w:p w:rsidR="00D63D7C" w:rsidRDefault="00D63D7C" w:rsidP="00AF7391">
      <w:pPr>
        <w:pStyle w:val="PSI-Normal"/>
      </w:pPr>
      <w:r>
        <w:t xml:space="preserve">Caso </w:t>
      </w:r>
      <w:r w:rsidRPr="008463B4">
        <w:t>contrario, si desea, también</w:t>
      </w:r>
      <w:r>
        <w:t xml:space="preserve"> puede agregar y desvincular profesores al equipo de cátedra de la asignatura en cuestión. </w:t>
      </w:r>
    </w:p>
    <w:p w:rsidR="00D63D7C" w:rsidRDefault="00D63D7C" w:rsidP="00AF7391">
      <w:pPr>
        <w:pStyle w:val="PSI-Normal"/>
      </w:pPr>
      <w:r>
        <w:t xml:space="preserve">Para agregar un profesor al equipo de cátedra de la asignatura actual, seleccionamos un profesor de la lista desplegable </w:t>
      </w:r>
      <w:r w:rsidRPr="000255D6">
        <w:rPr>
          <w:b/>
        </w:rPr>
        <w:t>&lt;</w:t>
      </w:r>
      <w:r>
        <w:rPr>
          <w:b/>
        </w:rPr>
        <w:t>Profesor</w:t>
      </w:r>
      <w:r w:rsidRPr="000255D6">
        <w:rPr>
          <w:b/>
        </w:rPr>
        <w:t>&gt;</w:t>
      </w:r>
      <w:r>
        <w:t xml:space="preserve">, elegimos el rol que corresponde (teoría o práctica) de la lista desplegable </w:t>
      </w:r>
      <w:r w:rsidRPr="00084741">
        <w:rPr>
          <w:b/>
        </w:rPr>
        <w:t>&lt;Ro</w:t>
      </w:r>
      <w:r>
        <w:rPr>
          <w:b/>
        </w:rPr>
        <w:t>l</w:t>
      </w:r>
      <w:r w:rsidRPr="00084741">
        <w:rPr>
          <w:b/>
        </w:rPr>
        <w:t>&gt;</w:t>
      </w:r>
      <w:r>
        <w:t xml:space="preserve"> y presionamos el botón </w:t>
      </w:r>
      <w:r w:rsidRPr="00A23CFD">
        <w:rPr>
          <w:b/>
        </w:rPr>
        <w:t>&lt;</w:t>
      </w:r>
      <w:r>
        <w:rPr>
          <w:b/>
        </w:rPr>
        <w:t>Agregar Profesor</w:t>
      </w:r>
      <w:r w:rsidRPr="00A23CFD">
        <w:rPr>
          <w:b/>
        </w:rPr>
        <w:t>&gt;</w:t>
      </w:r>
      <w:r>
        <w:t>.</w:t>
      </w:r>
    </w:p>
    <w:p w:rsidR="00D63D7C" w:rsidRDefault="004F3EFC" w:rsidP="00AF7391">
      <w:pPr>
        <w:pStyle w:val="PSI-Normal"/>
      </w:pPr>
      <w:r>
        <w:t>Para desvincular</w:t>
      </w:r>
      <w:r w:rsidR="00D63D7C" w:rsidRPr="00C1462A">
        <w:t xml:space="preserve"> </w:t>
      </w:r>
      <w:r>
        <w:t>un profesor del equipo de cátedra de la asignatura actual</w:t>
      </w:r>
      <w:r w:rsidR="00D63D7C">
        <w:t xml:space="preserve">, </w:t>
      </w:r>
      <w:r w:rsidR="00D63D7C" w:rsidRPr="00C1462A">
        <w:t xml:space="preserve">hacemos click en el botón </w:t>
      </w:r>
      <w:r w:rsidR="00D63D7C" w:rsidRPr="00C1462A">
        <w:rPr>
          <w:b/>
        </w:rPr>
        <w:t>&lt;</w:t>
      </w:r>
      <w:r>
        <w:rPr>
          <w:b/>
        </w:rPr>
        <w:t>Desvincular</w:t>
      </w:r>
      <w:r w:rsidR="00D63D7C" w:rsidRPr="00C1462A">
        <w:rPr>
          <w:b/>
        </w:rPr>
        <w:t xml:space="preserve">&gt; </w:t>
      </w:r>
      <w:r>
        <w:t xml:space="preserve">del profesor </w:t>
      </w:r>
      <w:r w:rsidR="00D63D7C" w:rsidRPr="00C1462A">
        <w:t>correspondiente</w:t>
      </w:r>
      <w:r w:rsidR="00D63D7C">
        <w:t xml:space="preserve">, donde se presentará un cuadro de diálogo </w:t>
      </w:r>
      <w:r>
        <w:t>pidiéndonos confirmar la desvinculación de</w:t>
      </w:r>
      <w:r w:rsidR="00D63D7C">
        <w:t>l</w:t>
      </w:r>
      <w:r>
        <w:t xml:space="preserve"> profesor</w:t>
      </w:r>
      <w:r w:rsidR="00D63D7C">
        <w:t xml:space="preserve">. Hagamos clic sobre el botón </w:t>
      </w:r>
      <w:r w:rsidR="00D63D7C" w:rsidRPr="00487F57">
        <w:rPr>
          <w:b/>
        </w:rPr>
        <w:t>&lt;Confirmar&gt;</w:t>
      </w:r>
      <w:r>
        <w:t xml:space="preserve"> para desvincularlo de</w:t>
      </w:r>
      <w:r w:rsidR="00D63D7C">
        <w:t>l</w:t>
      </w:r>
      <w:r>
        <w:t xml:space="preserve"> equipo de cátedra</w:t>
      </w:r>
      <w:r w:rsidR="00D63D7C">
        <w:t xml:space="preserve"> o sobre </w:t>
      </w:r>
      <w:r w:rsidR="00D63D7C" w:rsidRPr="00487F57">
        <w:rPr>
          <w:b/>
        </w:rPr>
        <w:t>&lt;Cancelar&gt;</w:t>
      </w:r>
      <w:r w:rsidR="00D63D7C">
        <w:t xml:space="preserve"> para anular la operación.</w:t>
      </w:r>
    </w:p>
    <w:p w:rsidR="00AA55DA" w:rsidRDefault="00255E6D" w:rsidP="00AF7391">
      <w:pPr>
        <w:pStyle w:val="PSI-Normal"/>
      </w:pPr>
      <w:r>
        <w:rPr>
          <w:noProof/>
          <w:lang w:eastAsia="es-AR"/>
        </w:rPr>
        <w:drawing>
          <wp:inline distT="0" distB="0" distL="0" distR="0">
            <wp:extent cx="5400040" cy="1956112"/>
            <wp:effectExtent l="19050" t="0" r="0" b="0"/>
            <wp:docPr id="82" name="Imagen 8" descr="C:\xampp\htdocs\vaspa\Construcción\Screenshots CU\Empleado SA\CU Gestionar Asignatura\Ver Equipo de Cáted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Asignatura\Ver Equipo de Cátedra\3.png"/>
                    <pic:cNvPicPr>
                      <a:picLocks noChangeAspect="1" noChangeArrowheads="1"/>
                    </pic:cNvPicPr>
                  </pic:nvPicPr>
                  <pic:blipFill>
                    <a:blip r:embed="rId114" cstate="print"/>
                    <a:srcRect/>
                    <a:stretch>
                      <a:fillRect/>
                    </a:stretch>
                  </pic:blipFill>
                  <pic:spPr bwMode="auto">
                    <a:xfrm>
                      <a:off x="0" y="0"/>
                      <a:ext cx="5400040" cy="1956112"/>
                    </a:xfrm>
                    <a:prstGeom prst="rect">
                      <a:avLst/>
                    </a:prstGeom>
                    <a:noFill/>
                    <a:ln w="9525">
                      <a:noFill/>
                      <a:miter lim="800000"/>
                      <a:headEnd/>
                      <a:tailEnd/>
                    </a:ln>
                  </pic:spPr>
                </pic:pic>
              </a:graphicData>
            </a:graphic>
          </wp:inline>
        </w:drawing>
      </w:r>
    </w:p>
    <w:p w:rsidR="00255E6D" w:rsidRDefault="00255E6D" w:rsidP="00767BC2">
      <w:pPr>
        <w:pStyle w:val="PSI-Ttulo2"/>
        <w:rPr>
          <w:sz w:val="22"/>
          <w:szCs w:val="22"/>
        </w:rPr>
      </w:pPr>
    </w:p>
    <w:p w:rsidR="00235A8F" w:rsidRDefault="00235A8F" w:rsidP="00767BC2">
      <w:pPr>
        <w:pStyle w:val="PSI-Ttulo2"/>
        <w:rPr>
          <w:sz w:val="22"/>
          <w:szCs w:val="22"/>
        </w:rPr>
      </w:pPr>
    </w:p>
    <w:p w:rsidR="00767BC2" w:rsidRDefault="00767BC2" w:rsidP="00767BC2">
      <w:pPr>
        <w:pStyle w:val="PSI-Ttulo2"/>
      </w:pPr>
      <w:bookmarkStart w:id="41" w:name="_Toc52471176"/>
      <w:r>
        <w:t>Salir</w:t>
      </w:r>
      <w:bookmarkEnd w:id="41"/>
    </w:p>
    <w:p w:rsidR="001E12C0" w:rsidRDefault="001E12C0" w:rsidP="00AF7391">
      <w:pPr>
        <w:pStyle w:val="PSI-Normal"/>
      </w:pPr>
      <w:r>
        <w:t>Para salir del sistema Vaspa, nos dirigiremos al menú principal -&gt;Salir, como se ilustra en la siguiente imagen.</w:t>
      </w:r>
    </w:p>
    <w:p w:rsidR="001E12C0" w:rsidRDefault="00C03732" w:rsidP="00AF7391">
      <w:pPr>
        <w:pStyle w:val="PSI-Normal"/>
      </w:pPr>
      <w:r>
        <w:rPr>
          <w:noProof/>
          <w:lang w:eastAsia="es-AR"/>
        </w:rPr>
        <w:drawing>
          <wp:inline distT="0" distB="0" distL="0" distR="0">
            <wp:extent cx="5400040" cy="356882"/>
            <wp:effectExtent l="19050" t="0" r="0" b="0"/>
            <wp:docPr id="191" name="Imagen 15" descr="C:\xampp\htdocs\vaspa\Construcción\Screenshots CU\Empleado SA\navbar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Empleado SA\navbar 7.png"/>
                    <pic:cNvPicPr>
                      <a:picLocks noChangeAspect="1" noChangeArrowheads="1"/>
                    </pic:cNvPicPr>
                  </pic:nvPicPr>
                  <pic:blipFill>
                    <a:blip r:embed="rId115" cstate="print"/>
                    <a:srcRect/>
                    <a:stretch>
                      <a:fillRect/>
                    </a:stretch>
                  </pic:blipFill>
                  <pic:spPr bwMode="auto">
                    <a:xfrm>
                      <a:off x="0" y="0"/>
                      <a:ext cx="5400040" cy="356882"/>
                    </a:xfrm>
                    <a:prstGeom prst="rect">
                      <a:avLst/>
                    </a:prstGeom>
                    <a:noFill/>
                    <a:ln w="9525">
                      <a:noFill/>
                      <a:miter lim="800000"/>
                      <a:headEnd/>
                      <a:tailEnd/>
                    </a:ln>
                  </pic:spPr>
                </pic:pic>
              </a:graphicData>
            </a:graphic>
          </wp:inline>
        </w:drawing>
      </w:r>
    </w:p>
    <w:p w:rsidR="00767BC2" w:rsidRDefault="00256892" w:rsidP="00AF7391">
      <w:pPr>
        <w:pStyle w:val="PSI-Normal"/>
      </w:pPr>
      <w:r>
        <w:t xml:space="preserve">Finalizando correctamente su sesión. </w:t>
      </w:r>
      <w:r w:rsidR="00C43414">
        <w:t>A continuación nos aparecerá la siguiente pantalla de despedida, la cual contiene tres botones:</w:t>
      </w:r>
    </w:p>
    <w:p w:rsidR="00C43414" w:rsidRDefault="00C43414" w:rsidP="00AF7391">
      <w:pPr>
        <w:pStyle w:val="PSI-Normal"/>
      </w:pPr>
      <w:r>
        <w:t xml:space="preserve">-Botón </w:t>
      </w:r>
      <w:r w:rsidRPr="00C43414">
        <w:rPr>
          <w:b/>
        </w:rPr>
        <w:t>&lt;Volver a Ingresar&gt;</w:t>
      </w:r>
      <w:r>
        <w:t xml:space="preserve">: </w:t>
      </w:r>
      <w:r w:rsidR="00993838">
        <w:t>Nos permitirá regresar al sistema.</w:t>
      </w:r>
    </w:p>
    <w:p w:rsidR="00C43414" w:rsidRDefault="00C43414" w:rsidP="00C43414">
      <w:pPr>
        <w:pStyle w:val="PSI-Normal"/>
      </w:pPr>
      <w:r>
        <w:t xml:space="preserve">-Botón </w:t>
      </w:r>
      <w:r w:rsidRPr="00C43414">
        <w:rPr>
          <w:b/>
        </w:rPr>
        <w:t>&lt;Ir a e-mail&gt;</w:t>
      </w:r>
      <w:r>
        <w:t>:</w:t>
      </w:r>
      <w:r w:rsidR="00993838">
        <w:t xml:space="preserve"> Nos abrirá </w:t>
      </w:r>
      <w:r w:rsidR="004E6B60">
        <w:t>nuestro</w:t>
      </w:r>
      <w:r w:rsidR="00993838">
        <w:t xml:space="preserve"> correo electrónico.</w:t>
      </w:r>
    </w:p>
    <w:p w:rsidR="00C43414" w:rsidRDefault="00C43414" w:rsidP="00C43414">
      <w:pPr>
        <w:pStyle w:val="PSI-Normal"/>
      </w:pPr>
      <w:r>
        <w:t xml:space="preserve">-Botón </w:t>
      </w:r>
      <w:r w:rsidRPr="00C43414">
        <w:rPr>
          <w:b/>
        </w:rPr>
        <w:t>&lt;Ir a Portal UARG&gt;</w:t>
      </w:r>
      <w:r>
        <w:t>:</w:t>
      </w:r>
      <w:r w:rsidR="00993838">
        <w:t xml:space="preserve"> Nos abrirá el portal de la UARG en </w:t>
      </w:r>
      <w:r w:rsidR="004E6B60">
        <w:t>una</w:t>
      </w:r>
      <w:r w:rsidR="00993838">
        <w:t xml:space="preserve"> pestaña</w:t>
      </w:r>
      <w:r w:rsidR="004E6B60">
        <w:t xml:space="preserve"> nueva</w:t>
      </w:r>
      <w:r w:rsidR="00993838">
        <w:t>.</w:t>
      </w:r>
    </w:p>
    <w:p w:rsidR="003C526D" w:rsidRDefault="003C526D" w:rsidP="00C43414">
      <w:pPr>
        <w:pStyle w:val="PSI-Normal"/>
      </w:pPr>
    </w:p>
    <w:p w:rsidR="003C526D" w:rsidRDefault="003C526D" w:rsidP="00C43414">
      <w:pPr>
        <w:pStyle w:val="PSI-Normal"/>
      </w:pPr>
      <w:r>
        <w:rPr>
          <w:noProof/>
          <w:lang w:eastAsia="es-AR"/>
        </w:rPr>
        <w:drawing>
          <wp:inline distT="0" distB="0" distL="0" distR="0">
            <wp:extent cx="5400040" cy="2007889"/>
            <wp:effectExtent l="19050" t="0" r="0" b="0"/>
            <wp:docPr id="229"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C43414" w:rsidRDefault="00C43414" w:rsidP="00AF7391">
      <w:pPr>
        <w:pStyle w:val="PSI-Normal"/>
      </w:pPr>
    </w:p>
    <w:p w:rsidR="0078178F" w:rsidRDefault="0078178F" w:rsidP="00AF7391">
      <w:pPr>
        <w:pStyle w:val="PSI-Normal"/>
      </w:pPr>
      <w:r w:rsidRPr="0078178F">
        <w:rPr>
          <w:b/>
          <w:u w:val="single"/>
        </w:rPr>
        <w:t xml:space="preserve">Nota: </w:t>
      </w:r>
      <w:r>
        <w:t>Al salir del sistema Vaspa, usted seguirá conectado a su correo electrónico</w:t>
      </w:r>
      <w:r w:rsidR="001F5D67">
        <w:t xml:space="preserve"> institucional</w:t>
      </w:r>
      <w:r>
        <w:t>.</w:t>
      </w:r>
    </w:p>
    <w:p w:rsidR="007244A3" w:rsidRDefault="007244A3" w:rsidP="00AF7391">
      <w:pPr>
        <w:pStyle w:val="PSI-Normal"/>
      </w:pPr>
    </w:p>
    <w:p w:rsidR="00AB2130" w:rsidRDefault="00AB2130" w:rsidP="001243E6">
      <w:pPr>
        <w:pStyle w:val="PSI-Ttulo1"/>
      </w:pPr>
    </w:p>
    <w:p w:rsidR="00AB2130" w:rsidRDefault="00AB2130" w:rsidP="001243E6">
      <w:pPr>
        <w:pStyle w:val="PSI-Ttulo1"/>
      </w:pPr>
    </w:p>
    <w:p w:rsidR="00AB2130" w:rsidRDefault="00AB2130" w:rsidP="001243E6">
      <w:pPr>
        <w:pStyle w:val="PSI-Ttulo1"/>
      </w:pPr>
    </w:p>
    <w:p w:rsidR="00554798" w:rsidRDefault="00554798" w:rsidP="001243E6">
      <w:pPr>
        <w:pStyle w:val="PSI-Ttulo1"/>
      </w:pPr>
    </w:p>
    <w:p w:rsidR="006768F1" w:rsidRDefault="006768F1" w:rsidP="001243E6">
      <w:pPr>
        <w:pStyle w:val="PSI-Ttulo1"/>
      </w:pPr>
    </w:p>
    <w:p w:rsidR="001243E6" w:rsidRDefault="001243E6" w:rsidP="001243E6">
      <w:pPr>
        <w:pStyle w:val="PSI-Ttulo1"/>
      </w:pPr>
      <w:bookmarkStart w:id="42" w:name="_Toc52471177"/>
      <w:r>
        <w:t>Uso del Sistema [Docente responsable]</w:t>
      </w:r>
      <w:bookmarkEnd w:id="42"/>
    </w:p>
    <w:p w:rsidR="00F209B5" w:rsidRDefault="00F209B5" w:rsidP="00AF7391">
      <w:pPr>
        <w:pStyle w:val="PSI-Normal"/>
      </w:pPr>
    </w:p>
    <w:p w:rsidR="00011468" w:rsidRDefault="00011468" w:rsidP="00AF7391">
      <w:pPr>
        <w:pStyle w:val="PSI-Normal"/>
      </w:pPr>
      <w:r>
        <w:t xml:space="preserve">Una vez que ha ingresado al Sistema, se visualizará la pantalla principal del Docente. </w:t>
      </w:r>
    </w:p>
    <w:p w:rsidR="002D094E" w:rsidRDefault="00613589" w:rsidP="00AF7391">
      <w:pPr>
        <w:pStyle w:val="PSI-Normal"/>
      </w:pPr>
      <w:r>
        <w:rPr>
          <w:noProof/>
          <w:lang w:eastAsia="es-AR"/>
        </w:rPr>
        <w:drawing>
          <wp:inline distT="0" distB="0" distL="0" distR="0">
            <wp:extent cx="5400040" cy="2820212"/>
            <wp:effectExtent l="19050" t="0" r="0" b="0"/>
            <wp:docPr id="28" name="Imagen 2" descr="C:\xampp\htdocs\vaspa\Construcción\Screenshots CU\Profesor\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Profesor\Pantalla Principal.png"/>
                    <pic:cNvPicPr>
                      <a:picLocks noChangeAspect="1" noChangeArrowheads="1"/>
                    </pic:cNvPicPr>
                  </pic:nvPicPr>
                  <pic:blipFill>
                    <a:blip r:embed="rId117" cstate="print"/>
                    <a:srcRect/>
                    <a:stretch>
                      <a:fillRect/>
                    </a:stretch>
                  </pic:blipFill>
                  <pic:spPr bwMode="auto">
                    <a:xfrm>
                      <a:off x="0" y="0"/>
                      <a:ext cx="5400040" cy="2820212"/>
                    </a:xfrm>
                    <a:prstGeom prst="rect">
                      <a:avLst/>
                    </a:prstGeom>
                    <a:noFill/>
                    <a:ln w="9525">
                      <a:noFill/>
                      <a:miter lim="800000"/>
                      <a:headEnd/>
                      <a:tailEnd/>
                    </a:ln>
                  </pic:spPr>
                </pic:pic>
              </a:graphicData>
            </a:graphic>
          </wp:inline>
        </w:drawing>
      </w:r>
    </w:p>
    <w:p w:rsidR="002D094E" w:rsidRDefault="002D094E" w:rsidP="00AF7391">
      <w:pPr>
        <w:pStyle w:val="PSI-Normal"/>
      </w:pPr>
      <w:r>
        <w:t>Esta pantalla se encuentra dividida en dos secciones importantes.</w:t>
      </w:r>
    </w:p>
    <w:p w:rsidR="002D094E" w:rsidRDefault="002D094E" w:rsidP="00AF7391">
      <w:pPr>
        <w:pStyle w:val="PSI-Normal"/>
      </w:pPr>
    </w:p>
    <w:p w:rsidR="002D094E" w:rsidRDefault="002D094E" w:rsidP="00AF7391">
      <w:pPr>
        <w:pStyle w:val="PSI-Normal"/>
      </w:pPr>
      <w:r>
        <w:t xml:space="preserve">La primer sección conocida como el </w:t>
      </w:r>
      <w:r>
        <w:rPr>
          <w:b/>
        </w:rPr>
        <w:t xml:space="preserve">Menú Principal </w:t>
      </w:r>
      <w:r>
        <w:t xml:space="preserve">se encuentra en la parte superior de la pantalla. </w:t>
      </w:r>
    </w:p>
    <w:p w:rsidR="002D094E" w:rsidRDefault="002D094E" w:rsidP="00AF7391">
      <w:pPr>
        <w:pStyle w:val="PSI-Normal"/>
      </w:pPr>
      <w:r>
        <w:rPr>
          <w:noProof/>
          <w:lang w:eastAsia="es-AR"/>
        </w:rPr>
        <w:drawing>
          <wp:inline distT="0" distB="0" distL="0" distR="0">
            <wp:extent cx="2619375" cy="581025"/>
            <wp:effectExtent l="19050" t="0" r="9525" b="0"/>
            <wp:docPr id="20" name="Imagen 25" descr="C:\xampp\htdocs\vaspa\Construcción\Screenshots CU\Departamento\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Departamento\NavBar.png"/>
                    <pic:cNvPicPr>
                      <a:picLocks noChangeAspect="1" noChangeArrowheads="1"/>
                    </pic:cNvPicPr>
                  </pic:nvPicPr>
                  <pic:blipFill>
                    <a:blip r:embed="rId118" cstate="print"/>
                    <a:srcRect/>
                    <a:stretch>
                      <a:fillRect/>
                    </a:stretch>
                  </pic:blipFill>
                  <pic:spPr bwMode="auto">
                    <a:xfrm>
                      <a:off x="0" y="0"/>
                      <a:ext cx="2619375" cy="581025"/>
                    </a:xfrm>
                    <a:prstGeom prst="rect">
                      <a:avLst/>
                    </a:prstGeom>
                    <a:noFill/>
                    <a:ln w="9525">
                      <a:noFill/>
                      <a:miter lim="800000"/>
                      <a:headEnd/>
                      <a:tailEnd/>
                    </a:ln>
                  </pic:spPr>
                </pic:pic>
              </a:graphicData>
            </a:graphic>
          </wp:inline>
        </w:drawing>
      </w:r>
    </w:p>
    <w:p w:rsidR="002D094E" w:rsidRDefault="002D094E" w:rsidP="00AF7391">
      <w:pPr>
        <w:pStyle w:val="PSI-Normal"/>
      </w:pPr>
      <w:r>
        <w:t xml:space="preserve">Como primera y única opción tenemos </w:t>
      </w:r>
      <w:r>
        <w:rPr>
          <w:b/>
        </w:rPr>
        <w:t>Salir</w:t>
      </w:r>
      <w:r>
        <w:t>, la cual</w:t>
      </w:r>
      <w:r>
        <w:rPr>
          <w:b/>
        </w:rPr>
        <w:t xml:space="preserve"> </w:t>
      </w:r>
      <w:r>
        <w:t xml:space="preserve">le permitirá abandonar el sistema, cerrando previamente su sesión. </w:t>
      </w:r>
    </w:p>
    <w:p w:rsidR="002D094E" w:rsidRDefault="002D094E" w:rsidP="00AF7391">
      <w:pPr>
        <w:pStyle w:val="PSI-Normal"/>
      </w:pPr>
    </w:p>
    <w:p w:rsidR="002D094E" w:rsidRDefault="002D094E" w:rsidP="00AF7391">
      <w:pPr>
        <w:pStyle w:val="PSI-Normal"/>
      </w:pPr>
      <w:r>
        <w:t xml:space="preserve">La segunda sección conocida como </w:t>
      </w:r>
      <w:r>
        <w:rPr>
          <w:b/>
        </w:rPr>
        <w:t xml:space="preserve">Mis Asignaturas </w:t>
      </w:r>
      <w:r>
        <w:t>se encuentra en la parte central de la pantalla. La misma contiene el list</w:t>
      </w:r>
      <w:r w:rsidR="006D3634">
        <w:t>ad</w:t>
      </w:r>
      <w:r>
        <w:t>o de asignatur</w:t>
      </w:r>
      <w:r w:rsidR="00483525">
        <w:t xml:space="preserve">as de las cuales es responsable, junto a </w:t>
      </w:r>
      <w:r w:rsidR="00483525">
        <w:lastRenderedPageBreak/>
        <w:t xml:space="preserve">información adicional como el código de la asignatura, el estado del programa, la vigencia del mismo y un conjunto de opciones que nos permitirá realizar una gestión de cada programa de sus asignaturas, los cuales se explicarán en detalle a continuación en las siguientes secciones. </w:t>
      </w:r>
    </w:p>
    <w:p w:rsidR="002E59D9" w:rsidRDefault="002E59D9" w:rsidP="00AF7391">
      <w:pPr>
        <w:pStyle w:val="PSI-Normal"/>
      </w:pPr>
    </w:p>
    <w:p w:rsidR="002E59D9" w:rsidRDefault="002E59D9" w:rsidP="00AF7391">
      <w:pPr>
        <w:pStyle w:val="PSI-Normal"/>
      </w:pPr>
    </w:p>
    <w:p w:rsidR="00077FDF" w:rsidRDefault="00077FDF" w:rsidP="00077FDF">
      <w:pPr>
        <w:pStyle w:val="PSI-Ttulo2"/>
      </w:pPr>
      <w:bookmarkStart w:id="43" w:name="_Toc52471178"/>
      <w:r>
        <w:t>Gestionar Programa</w:t>
      </w:r>
      <w:bookmarkEnd w:id="43"/>
    </w:p>
    <w:p w:rsidR="00EE3BF3" w:rsidRDefault="00EE3BF3" w:rsidP="00AF7391">
      <w:pPr>
        <w:pStyle w:val="PSI-Normal"/>
      </w:pPr>
      <w:r>
        <w:t xml:space="preserve">Para acceder a este módulo, nos dirigiremos a la sección Gestionar Programa de </w:t>
      </w:r>
      <w:r w:rsidR="00285FBD">
        <w:t xml:space="preserve">la asignatura que deseemos </w:t>
      </w:r>
      <w:r>
        <w:t xml:space="preserve">y una vez ubicados en el mismo elegiremos </w:t>
      </w:r>
      <w:r w:rsidR="00285FBD">
        <w:t>una de las siguientes opciones</w:t>
      </w:r>
      <w:r>
        <w:t>, como se ilustra en la siguiente imagen.</w:t>
      </w:r>
    </w:p>
    <w:p w:rsidR="00EE3BF3" w:rsidRDefault="007C133D" w:rsidP="00AF7391">
      <w:pPr>
        <w:pStyle w:val="PSI-Normal"/>
      </w:pPr>
      <w:r>
        <w:rPr>
          <w:noProof/>
          <w:lang w:eastAsia="es-AR"/>
        </w:rPr>
        <w:drawing>
          <wp:inline distT="0" distB="0" distL="0" distR="0">
            <wp:extent cx="5400040" cy="354267"/>
            <wp:effectExtent l="19050" t="0" r="0" b="0"/>
            <wp:docPr id="107" name="Imagen 3" descr="C:\xampp\htdocs\vaspa\Construcción\Screenshots CU\Profesor\Seccion Gestion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Seccion Gestionar Programa.png"/>
                    <pic:cNvPicPr>
                      <a:picLocks noChangeAspect="1" noChangeArrowheads="1"/>
                    </pic:cNvPicPr>
                  </pic:nvPicPr>
                  <pic:blipFill>
                    <a:blip r:embed="rId119" cstate="print"/>
                    <a:srcRect/>
                    <a:stretch>
                      <a:fillRect/>
                    </a:stretch>
                  </pic:blipFill>
                  <pic:spPr bwMode="auto">
                    <a:xfrm>
                      <a:off x="0" y="0"/>
                      <a:ext cx="5400040" cy="354267"/>
                    </a:xfrm>
                    <a:prstGeom prst="rect">
                      <a:avLst/>
                    </a:prstGeom>
                    <a:noFill/>
                    <a:ln w="9525">
                      <a:noFill/>
                      <a:miter lim="800000"/>
                      <a:headEnd/>
                      <a:tailEnd/>
                    </a:ln>
                  </pic:spPr>
                </pic:pic>
              </a:graphicData>
            </a:graphic>
          </wp:inline>
        </w:drawing>
      </w:r>
    </w:p>
    <w:p w:rsidR="00FE1182" w:rsidRDefault="00FE1182" w:rsidP="00AF7391">
      <w:pPr>
        <w:pStyle w:val="PSI-Normal"/>
      </w:pPr>
    </w:p>
    <w:p w:rsidR="00FE1182" w:rsidRDefault="00FE1182" w:rsidP="00AF7391">
      <w:pPr>
        <w:pStyle w:val="PSI-Normal"/>
      </w:pPr>
      <w:r w:rsidRPr="005B4542">
        <w:rPr>
          <w:b/>
          <w:u w:val="single"/>
        </w:rPr>
        <w:t xml:space="preserve">Nota: </w:t>
      </w:r>
      <w:r w:rsidR="00324034" w:rsidRPr="00324034">
        <w:t>Un</w:t>
      </w:r>
      <w:r w:rsidR="00324034">
        <w:t xml:space="preserve"> programa puede encontrarse en cualquiera de los siguientes </w:t>
      </w:r>
      <w:r w:rsidR="0029548F">
        <w:t>seis estados</w:t>
      </w:r>
      <w:r w:rsidR="00135308">
        <w:t>, los cuales influirán a la hora de Gestionar el Programa</w:t>
      </w:r>
      <w:r w:rsidR="0029548F">
        <w:t>:</w:t>
      </w:r>
    </w:p>
    <w:p w:rsidR="0029548F" w:rsidRDefault="0029548F" w:rsidP="00AF7391">
      <w:pPr>
        <w:pStyle w:val="PSI-Normal"/>
      </w:pPr>
    </w:p>
    <w:p w:rsidR="0029548F" w:rsidRDefault="0029548F" w:rsidP="00AF7391">
      <w:pPr>
        <w:pStyle w:val="PSI-Normal"/>
      </w:pPr>
      <w:r w:rsidRPr="00135308">
        <w:rPr>
          <w:b/>
        </w:rPr>
        <w:t>-No Cargado:</w:t>
      </w:r>
      <w:r>
        <w:t xml:space="preserve"> No se encuentra programa cuya vigencia incluya el año actual ni tampoco programa cuyo año sea el actua</w:t>
      </w:r>
      <w:r w:rsidR="00493421">
        <w:t>l. El programa todavía no se ha c</w:t>
      </w:r>
      <w:r w:rsidR="00E1763C">
        <w:t>omenzado a elaborar. C</w:t>
      </w:r>
      <w:r w:rsidR="00493421">
        <w:t xml:space="preserve">ontaremos con el botón </w:t>
      </w:r>
      <w:r w:rsidR="00493421" w:rsidRPr="00493421">
        <w:rPr>
          <w:b/>
        </w:rPr>
        <w:t>&lt;Nuevo Programa&gt;</w:t>
      </w:r>
      <w:r w:rsidR="00493421">
        <w:t xml:space="preserve"> habilitado.</w:t>
      </w:r>
      <w:r w:rsidR="00576F36" w:rsidRPr="00576F36">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493421" w:rsidRDefault="00576F36" w:rsidP="00AF7391">
      <w:pPr>
        <w:pStyle w:val="PSI-Normal"/>
      </w:pPr>
      <w:r>
        <w:rPr>
          <w:noProof/>
          <w:lang w:eastAsia="es-AR"/>
        </w:rPr>
        <w:drawing>
          <wp:anchor distT="0" distB="0" distL="114300" distR="114300" simplePos="0" relativeHeight="251687936" behindDoc="1" locked="0" layoutInCell="1" allowOverlap="1">
            <wp:simplePos x="0" y="0"/>
            <wp:positionH relativeFrom="column">
              <wp:posOffset>243840</wp:posOffset>
            </wp:positionH>
            <wp:positionV relativeFrom="paragraph">
              <wp:posOffset>115570</wp:posOffset>
            </wp:positionV>
            <wp:extent cx="457200" cy="333375"/>
            <wp:effectExtent l="19050" t="0" r="0" b="0"/>
            <wp:wrapNone/>
            <wp:docPr id="30" name="Imagen 3" descr="C:\xampp\htdocs\vaspa\Construcción\Screenshots CU\Profesor\Boton Cre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Boton Crear Programa.png"/>
                    <pic:cNvPicPr>
                      <a:picLocks noChangeAspect="1" noChangeArrowheads="1"/>
                    </pic:cNvPicPr>
                  </pic:nvPicPr>
                  <pic:blipFill>
                    <a:blip r:embed="rId120" cstate="print"/>
                    <a:srcRect/>
                    <a:stretch>
                      <a:fillRect/>
                    </a:stretch>
                  </pic:blipFill>
                  <pic:spPr bwMode="auto">
                    <a:xfrm>
                      <a:off x="0" y="0"/>
                      <a:ext cx="457200" cy="333375"/>
                    </a:xfrm>
                    <a:prstGeom prst="rect">
                      <a:avLst/>
                    </a:prstGeom>
                    <a:noFill/>
                    <a:ln w="9525">
                      <a:noFill/>
                      <a:miter lim="800000"/>
                      <a:headEnd/>
                      <a:tailEnd/>
                    </a:ln>
                  </pic:spPr>
                </pic:pic>
              </a:graphicData>
            </a:graphic>
          </wp:anchor>
        </w:drawing>
      </w:r>
    </w:p>
    <w:p w:rsidR="00576F36" w:rsidRDefault="00576F36" w:rsidP="00AF7391">
      <w:pPr>
        <w:pStyle w:val="PSI-Normal"/>
      </w:pPr>
    </w:p>
    <w:p w:rsidR="00493421" w:rsidRDefault="0029548F" w:rsidP="00AF7391">
      <w:pPr>
        <w:pStyle w:val="PSI-Normal"/>
      </w:pPr>
      <w:r w:rsidRPr="00135308">
        <w:rPr>
          <w:b/>
        </w:rPr>
        <w:t>-En Vigencia:</w:t>
      </w:r>
      <w:r w:rsidR="00493421">
        <w:t xml:space="preserve"> Programa cuya vigencia incluye el año actual, la precondición es que el programa haya sido aprobado. Este estado será permitido para programas cuyo año de vigencia sea mayor a uno. Contaremos con los botones </w:t>
      </w:r>
      <w:r w:rsidR="00493421" w:rsidRPr="00493421">
        <w:rPr>
          <w:b/>
        </w:rPr>
        <w:t>&lt;Nuevo Programa&gt;</w:t>
      </w:r>
      <w:r w:rsidR="00493421">
        <w:t xml:space="preserve"> y </w:t>
      </w:r>
      <w:r w:rsidR="00493421" w:rsidRPr="00493421">
        <w:rPr>
          <w:b/>
        </w:rPr>
        <w:t>&lt;Enviar a Revisión&gt;</w:t>
      </w:r>
      <w:r w:rsidR="00493421">
        <w:t xml:space="preserve"> habilitados.</w:t>
      </w:r>
    </w:p>
    <w:p w:rsidR="0029548F" w:rsidRDefault="00576F36" w:rsidP="00AF7391">
      <w:pPr>
        <w:pStyle w:val="PSI-Normal"/>
      </w:pPr>
      <w:r>
        <w:rPr>
          <w:noProof/>
          <w:lang w:eastAsia="es-AR"/>
        </w:rPr>
        <w:drawing>
          <wp:anchor distT="0" distB="0" distL="114300" distR="114300" simplePos="0" relativeHeight="251691008" behindDoc="1" locked="0" layoutInCell="1" allowOverlap="1">
            <wp:simplePos x="0" y="0"/>
            <wp:positionH relativeFrom="column">
              <wp:posOffset>796290</wp:posOffset>
            </wp:positionH>
            <wp:positionV relativeFrom="paragraph">
              <wp:posOffset>177165</wp:posOffset>
            </wp:positionV>
            <wp:extent cx="438150" cy="342900"/>
            <wp:effectExtent l="19050" t="0" r="0" b="0"/>
            <wp:wrapNone/>
            <wp:docPr id="32" name="Imagen 4" descr="C:\xampp\htdocs\vaspa\Construcción\Screenshots CU\Profesor\Boton Enviar a 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Enviar a Revision.png"/>
                    <pic:cNvPicPr>
                      <a:picLocks noChangeAspect="1" noChangeArrowheads="1"/>
                    </pic:cNvPicPr>
                  </pic:nvPicPr>
                  <pic:blipFill>
                    <a:blip r:embed="rId121" cstate="print"/>
                    <a:srcRect/>
                    <a:stretch>
                      <a:fillRect/>
                    </a:stretch>
                  </pic:blipFill>
                  <pic:spPr bwMode="auto">
                    <a:xfrm>
                      <a:off x="0" y="0"/>
                      <a:ext cx="438150" cy="342900"/>
                    </a:xfrm>
                    <a:prstGeom prst="rect">
                      <a:avLst/>
                    </a:prstGeom>
                    <a:noFill/>
                    <a:ln w="9525">
                      <a:noFill/>
                      <a:miter lim="800000"/>
                      <a:headEnd/>
                      <a:tailEnd/>
                    </a:ln>
                  </pic:spPr>
                </pic:pic>
              </a:graphicData>
            </a:graphic>
          </wp:anchor>
        </w:drawing>
      </w:r>
      <w:r>
        <w:rPr>
          <w:noProof/>
          <w:lang w:eastAsia="es-AR"/>
        </w:rPr>
        <w:drawing>
          <wp:anchor distT="0" distB="0" distL="114300" distR="114300" simplePos="0" relativeHeight="251689984" behindDoc="1" locked="0" layoutInCell="1" allowOverlap="1">
            <wp:simplePos x="0" y="0"/>
            <wp:positionH relativeFrom="column">
              <wp:posOffset>243840</wp:posOffset>
            </wp:positionH>
            <wp:positionV relativeFrom="paragraph">
              <wp:posOffset>177165</wp:posOffset>
            </wp:positionV>
            <wp:extent cx="457200" cy="333375"/>
            <wp:effectExtent l="19050" t="0" r="0" b="0"/>
            <wp:wrapNone/>
            <wp:docPr id="31" name="Imagen 3" descr="C:\xampp\htdocs\vaspa\Construcción\Screenshots CU\Profesor\Boton Cre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Boton Crear Programa.png"/>
                    <pic:cNvPicPr>
                      <a:picLocks noChangeAspect="1" noChangeArrowheads="1"/>
                    </pic:cNvPicPr>
                  </pic:nvPicPr>
                  <pic:blipFill>
                    <a:blip r:embed="rId120" cstate="print"/>
                    <a:srcRect/>
                    <a:stretch>
                      <a:fillRect/>
                    </a:stretch>
                  </pic:blipFill>
                  <pic:spPr bwMode="auto">
                    <a:xfrm>
                      <a:off x="0" y="0"/>
                      <a:ext cx="457200" cy="333375"/>
                    </a:xfrm>
                    <a:prstGeom prst="rect">
                      <a:avLst/>
                    </a:prstGeom>
                    <a:noFill/>
                    <a:ln w="9525">
                      <a:noFill/>
                      <a:miter lim="800000"/>
                      <a:headEnd/>
                      <a:tailEnd/>
                    </a:ln>
                  </pic:spPr>
                </pic:pic>
              </a:graphicData>
            </a:graphic>
          </wp:anchor>
        </w:drawing>
      </w:r>
    </w:p>
    <w:p w:rsidR="00576F36" w:rsidRDefault="00576F36" w:rsidP="00AF7391">
      <w:pPr>
        <w:pStyle w:val="PSI-Normal"/>
      </w:pPr>
    </w:p>
    <w:p w:rsidR="00493421" w:rsidRPr="00E1763C" w:rsidRDefault="0029548F" w:rsidP="00AF7391">
      <w:pPr>
        <w:pStyle w:val="PSI-Normal"/>
      </w:pPr>
      <w:r w:rsidRPr="00135308">
        <w:rPr>
          <w:b/>
        </w:rPr>
        <w:t>-Cargando:</w:t>
      </w:r>
      <w:r w:rsidR="00493421">
        <w:t xml:space="preserve"> </w:t>
      </w:r>
      <w:r w:rsidR="00493421" w:rsidRPr="00A50489">
        <w:rPr>
          <w:rFonts w:cs="Arial"/>
          <w:color w:val="000000"/>
        </w:rPr>
        <w:t xml:space="preserve">Programa creado pero </w:t>
      </w:r>
      <w:r w:rsidR="00E1763C" w:rsidRPr="00A50489">
        <w:rPr>
          <w:rFonts w:cs="Arial"/>
          <w:color w:val="000000"/>
        </w:rPr>
        <w:t xml:space="preserve">que </w:t>
      </w:r>
      <w:r w:rsidR="00493421" w:rsidRPr="00A50489">
        <w:rPr>
          <w:rFonts w:cs="Arial"/>
          <w:color w:val="000000"/>
        </w:rPr>
        <w:t>aun no</w:t>
      </w:r>
      <w:r w:rsidR="00E1763C" w:rsidRPr="00A50489">
        <w:rPr>
          <w:rFonts w:cs="Arial"/>
          <w:color w:val="000000"/>
        </w:rPr>
        <w:t xml:space="preserve"> fue</w:t>
      </w:r>
      <w:r w:rsidR="00493421" w:rsidRPr="00A50489">
        <w:rPr>
          <w:rFonts w:cs="Arial"/>
          <w:color w:val="000000"/>
        </w:rPr>
        <w:t xml:space="preserve"> enviado a revisión</w:t>
      </w:r>
      <w:r w:rsidR="00E1763C" w:rsidRPr="00A50489">
        <w:rPr>
          <w:rFonts w:cs="Arial"/>
          <w:color w:val="000000"/>
        </w:rPr>
        <w:t>.</w:t>
      </w:r>
      <w:r w:rsidR="00E1763C">
        <w:t xml:space="preserve"> Contaremos con los botones </w:t>
      </w:r>
      <w:r w:rsidR="00E1763C" w:rsidRPr="00E1763C">
        <w:rPr>
          <w:b/>
        </w:rPr>
        <w:t>&lt;Modificar Programa</w:t>
      </w:r>
      <w:r w:rsidR="00962AF0">
        <w:rPr>
          <w:b/>
        </w:rPr>
        <w:t xml:space="preserve"> Actual</w:t>
      </w:r>
      <w:r w:rsidR="00E1763C" w:rsidRPr="00E1763C">
        <w:rPr>
          <w:b/>
        </w:rPr>
        <w:t>&gt;</w:t>
      </w:r>
      <w:r w:rsidR="00176D49">
        <w:t xml:space="preserve">, </w:t>
      </w:r>
      <w:r w:rsidR="00176D49">
        <w:rPr>
          <w:b/>
        </w:rPr>
        <w:t>&lt;Gestionar Bibliografía&gt;</w:t>
      </w:r>
      <w:r w:rsidR="00E1763C">
        <w:rPr>
          <w:b/>
        </w:rPr>
        <w:t xml:space="preserve"> </w:t>
      </w:r>
      <w:r w:rsidR="00E1763C" w:rsidRPr="00E1763C">
        <w:t>y</w:t>
      </w:r>
      <w:r w:rsidR="00E1763C">
        <w:rPr>
          <w:b/>
        </w:rPr>
        <w:t xml:space="preserve"> </w:t>
      </w:r>
      <w:r w:rsidR="00E1763C" w:rsidRPr="00E1763C">
        <w:rPr>
          <w:b/>
        </w:rPr>
        <w:t>&lt;Enviar a Revisión&gt;</w:t>
      </w:r>
      <w:r w:rsidR="00E1763C">
        <w:rPr>
          <w:b/>
        </w:rPr>
        <w:t xml:space="preserve"> </w:t>
      </w:r>
      <w:r w:rsidR="00E1763C">
        <w:t>habilitados.</w:t>
      </w:r>
    </w:p>
    <w:p w:rsidR="00576F36" w:rsidRDefault="00176D49" w:rsidP="00AF7391">
      <w:pPr>
        <w:pStyle w:val="PSI-Normal"/>
      </w:pPr>
      <w:r>
        <w:rPr>
          <w:noProof/>
          <w:lang w:eastAsia="es-AR"/>
        </w:rPr>
        <w:drawing>
          <wp:anchor distT="0" distB="0" distL="114300" distR="114300" simplePos="0" relativeHeight="251694080" behindDoc="1" locked="0" layoutInCell="1" allowOverlap="1">
            <wp:simplePos x="0" y="0"/>
            <wp:positionH relativeFrom="column">
              <wp:posOffset>1329690</wp:posOffset>
            </wp:positionH>
            <wp:positionV relativeFrom="paragraph">
              <wp:posOffset>176530</wp:posOffset>
            </wp:positionV>
            <wp:extent cx="438150" cy="342900"/>
            <wp:effectExtent l="19050" t="0" r="0" b="0"/>
            <wp:wrapNone/>
            <wp:docPr id="98" name="Imagen 4" descr="C:\xampp\htdocs\vaspa\Construcción\Screenshots CU\Profesor\Boton Enviar a 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Enviar a Revision.png"/>
                    <pic:cNvPicPr>
                      <a:picLocks noChangeAspect="1" noChangeArrowheads="1"/>
                    </pic:cNvPicPr>
                  </pic:nvPicPr>
                  <pic:blipFill>
                    <a:blip r:embed="rId121" cstate="print"/>
                    <a:srcRect/>
                    <a:stretch>
                      <a:fillRect/>
                    </a:stretch>
                  </pic:blipFill>
                  <pic:spPr bwMode="auto">
                    <a:xfrm>
                      <a:off x="0" y="0"/>
                      <a:ext cx="438150" cy="342900"/>
                    </a:xfrm>
                    <a:prstGeom prst="rect">
                      <a:avLst/>
                    </a:prstGeom>
                    <a:noFill/>
                    <a:ln w="9525">
                      <a:noFill/>
                      <a:miter lim="800000"/>
                      <a:headEnd/>
                      <a:tailEnd/>
                    </a:ln>
                  </pic:spPr>
                </pic:pic>
              </a:graphicData>
            </a:graphic>
          </wp:anchor>
        </w:drawing>
      </w:r>
      <w:r>
        <w:rPr>
          <w:noProof/>
          <w:lang w:eastAsia="es-AR"/>
        </w:rPr>
        <w:drawing>
          <wp:anchor distT="0" distB="0" distL="114300" distR="114300" simplePos="0" relativeHeight="251698176" behindDoc="1" locked="0" layoutInCell="1" allowOverlap="1">
            <wp:simplePos x="0" y="0"/>
            <wp:positionH relativeFrom="column">
              <wp:posOffset>796290</wp:posOffset>
            </wp:positionH>
            <wp:positionV relativeFrom="paragraph">
              <wp:posOffset>176530</wp:posOffset>
            </wp:positionV>
            <wp:extent cx="447675" cy="333375"/>
            <wp:effectExtent l="19050" t="0" r="9525" b="0"/>
            <wp:wrapNone/>
            <wp:docPr id="109" name="Imagen 4" descr="C:\xampp\htdocs\vaspa\Construcción\Screenshots CU\Profesor\Boton 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Gestionar Bibliografía.png"/>
                    <pic:cNvPicPr>
                      <a:picLocks noChangeAspect="1" noChangeArrowheads="1"/>
                    </pic:cNvPicPr>
                  </pic:nvPicPr>
                  <pic:blipFill>
                    <a:blip r:embed="rId122" cstate="print"/>
                    <a:srcRect/>
                    <a:stretch>
                      <a:fillRect/>
                    </a:stretch>
                  </pic:blipFill>
                  <pic:spPr bwMode="auto">
                    <a:xfrm>
                      <a:off x="0" y="0"/>
                      <a:ext cx="447675" cy="333375"/>
                    </a:xfrm>
                    <a:prstGeom prst="rect">
                      <a:avLst/>
                    </a:prstGeom>
                    <a:noFill/>
                    <a:ln w="9525">
                      <a:noFill/>
                      <a:miter lim="800000"/>
                      <a:headEnd/>
                      <a:tailEnd/>
                    </a:ln>
                  </pic:spPr>
                </pic:pic>
              </a:graphicData>
            </a:graphic>
          </wp:anchor>
        </w:drawing>
      </w:r>
      <w:r w:rsidR="00576F36">
        <w:rPr>
          <w:noProof/>
          <w:lang w:eastAsia="es-AR"/>
        </w:rPr>
        <w:drawing>
          <wp:anchor distT="0" distB="0" distL="114300" distR="114300" simplePos="0" relativeHeight="251692032" behindDoc="1" locked="0" layoutInCell="1" allowOverlap="1">
            <wp:simplePos x="0" y="0"/>
            <wp:positionH relativeFrom="column">
              <wp:posOffset>243840</wp:posOffset>
            </wp:positionH>
            <wp:positionV relativeFrom="paragraph">
              <wp:posOffset>173990</wp:posOffset>
            </wp:positionV>
            <wp:extent cx="457200" cy="342900"/>
            <wp:effectExtent l="19050" t="0" r="0" b="0"/>
            <wp:wrapNone/>
            <wp:docPr id="95" name="Imagen 5" descr="C:\xampp\htdocs\vaspa\Construcción\Screenshots CU\Profesor\Boton Modific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Boton Modificar Programa.png"/>
                    <pic:cNvPicPr>
                      <a:picLocks noChangeAspect="1" noChangeArrowheads="1"/>
                    </pic:cNvPicPr>
                  </pic:nvPicPr>
                  <pic:blipFill>
                    <a:blip r:embed="rId123" cstate="print"/>
                    <a:srcRect/>
                    <a:stretch>
                      <a:fillRect/>
                    </a:stretch>
                  </pic:blipFill>
                  <pic:spPr bwMode="auto">
                    <a:xfrm>
                      <a:off x="0" y="0"/>
                      <a:ext cx="457200" cy="342900"/>
                    </a:xfrm>
                    <a:prstGeom prst="rect">
                      <a:avLst/>
                    </a:prstGeom>
                    <a:noFill/>
                    <a:ln w="9525">
                      <a:noFill/>
                      <a:miter lim="800000"/>
                      <a:headEnd/>
                      <a:tailEnd/>
                    </a:ln>
                  </pic:spPr>
                </pic:pic>
              </a:graphicData>
            </a:graphic>
          </wp:anchor>
        </w:drawing>
      </w:r>
    </w:p>
    <w:p w:rsidR="00176D49" w:rsidRDefault="00176D49" w:rsidP="00AF7391">
      <w:pPr>
        <w:pStyle w:val="PSI-Normal"/>
      </w:pPr>
    </w:p>
    <w:p w:rsidR="007A028D" w:rsidRDefault="0029548F" w:rsidP="00AF7391">
      <w:pPr>
        <w:pStyle w:val="PSI-Normal"/>
      </w:pPr>
      <w:r w:rsidRPr="00135308">
        <w:rPr>
          <w:b/>
        </w:rPr>
        <w:lastRenderedPageBreak/>
        <w:t>-En Revisión:</w:t>
      </w:r>
      <w:r w:rsidR="00F12FBE">
        <w:t xml:space="preserve"> Programa que fue enviado a revisión y se espera su calificación. No contaremos con ninguno de los botones habilitados.</w:t>
      </w:r>
    </w:p>
    <w:p w:rsidR="007A028D" w:rsidRDefault="007A028D" w:rsidP="00AF7391">
      <w:pPr>
        <w:pStyle w:val="PSI-Normal"/>
      </w:pPr>
    </w:p>
    <w:p w:rsidR="0029548F" w:rsidRDefault="0029548F" w:rsidP="00AF7391">
      <w:pPr>
        <w:pStyle w:val="PSI-Normal"/>
      </w:pPr>
      <w:r w:rsidRPr="00135308">
        <w:rPr>
          <w:b/>
        </w:rPr>
        <w:t>-Desaprobado:</w:t>
      </w:r>
      <w:r w:rsidR="00F12FBE">
        <w:t xml:space="preserve"> Programa que ha sido revisado y calificado negativamente por una o ambas partes (Empleado de Secretaría Académica y/o Jefe </w:t>
      </w:r>
      <w:r w:rsidR="009864BD">
        <w:t>Departamento). Contaremos con los boto</w:t>
      </w:r>
      <w:r w:rsidR="00F12FBE">
        <w:t>n</w:t>
      </w:r>
      <w:r w:rsidR="009864BD">
        <w:t>es</w:t>
      </w:r>
      <w:r w:rsidR="00F12FBE">
        <w:t xml:space="preserve"> </w:t>
      </w:r>
      <w:r w:rsidR="00F12FBE" w:rsidRPr="00F12FBE">
        <w:rPr>
          <w:b/>
        </w:rPr>
        <w:t>&lt;Modificar Programa</w:t>
      </w:r>
      <w:r w:rsidR="00962AF0">
        <w:rPr>
          <w:b/>
        </w:rPr>
        <w:t xml:space="preserve"> Actual</w:t>
      </w:r>
      <w:r w:rsidR="00F12FBE" w:rsidRPr="00F12FBE">
        <w:rPr>
          <w:b/>
        </w:rPr>
        <w:t>&gt;</w:t>
      </w:r>
      <w:r w:rsidR="009864BD">
        <w:rPr>
          <w:b/>
        </w:rPr>
        <w:t xml:space="preserve"> </w:t>
      </w:r>
      <w:r w:rsidR="009864BD">
        <w:t xml:space="preserve">y </w:t>
      </w:r>
      <w:r w:rsidR="009864BD">
        <w:rPr>
          <w:b/>
        </w:rPr>
        <w:t>&lt;Gestionar Bibliografía&gt;</w:t>
      </w:r>
      <w:r w:rsidR="00F12FBE">
        <w:t xml:space="preserve"> habilitado</w:t>
      </w:r>
      <w:r w:rsidR="009864BD">
        <w:t>s</w:t>
      </w:r>
      <w:r w:rsidR="00F12FBE">
        <w:t xml:space="preserve">. </w:t>
      </w:r>
    </w:p>
    <w:p w:rsidR="00963D8B" w:rsidRDefault="009261E7" w:rsidP="00AF7391">
      <w:pPr>
        <w:pStyle w:val="PSI-Normal"/>
      </w:pPr>
      <w:r>
        <w:rPr>
          <w:noProof/>
          <w:lang w:eastAsia="es-AR"/>
        </w:rPr>
        <w:drawing>
          <wp:anchor distT="0" distB="0" distL="114300" distR="114300" simplePos="0" relativeHeight="251700224" behindDoc="1" locked="0" layoutInCell="1" allowOverlap="1">
            <wp:simplePos x="0" y="0"/>
            <wp:positionH relativeFrom="column">
              <wp:posOffset>796290</wp:posOffset>
            </wp:positionH>
            <wp:positionV relativeFrom="paragraph">
              <wp:posOffset>93980</wp:posOffset>
            </wp:positionV>
            <wp:extent cx="447675" cy="333375"/>
            <wp:effectExtent l="19050" t="0" r="9525" b="0"/>
            <wp:wrapNone/>
            <wp:docPr id="111" name="Imagen 4" descr="C:\xampp\htdocs\vaspa\Construcción\Screenshots CU\Profesor\Boton 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Gestionar Bibliografía.png"/>
                    <pic:cNvPicPr>
                      <a:picLocks noChangeAspect="1" noChangeArrowheads="1"/>
                    </pic:cNvPicPr>
                  </pic:nvPicPr>
                  <pic:blipFill>
                    <a:blip r:embed="rId122" cstate="print"/>
                    <a:srcRect/>
                    <a:stretch>
                      <a:fillRect/>
                    </a:stretch>
                  </pic:blipFill>
                  <pic:spPr bwMode="auto">
                    <a:xfrm>
                      <a:off x="0" y="0"/>
                      <a:ext cx="447675" cy="333375"/>
                    </a:xfrm>
                    <a:prstGeom prst="rect">
                      <a:avLst/>
                    </a:prstGeom>
                    <a:noFill/>
                    <a:ln w="9525">
                      <a:noFill/>
                      <a:miter lim="800000"/>
                      <a:headEnd/>
                      <a:tailEnd/>
                    </a:ln>
                  </pic:spPr>
                </pic:pic>
              </a:graphicData>
            </a:graphic>
          </wp:anchor>
        </w:drawing>
      </w:r>
      <w:r w:rsidR="007A028D">
        <w:rPr>
          <w:noProof/>
          <w:lang w:eastAsia="es-AR"/>
        </w:rPr>
        <w:drawing>
          <wp:anchor distT="0" distB="0" distL="114300" distR="114300" simplePos="0" relativeHeight="251696128" behindDoc="1" locked="0" layoutInCell="1" allowOverlap="1">
            <wp:simplePos x="0" y="0"/>
            <wp:positionH relativeFrom="column">
              <wp:posOffset>243840</wp:posOffset>
            </wp:positionH>
            <wp:positionV relativeFrom="paragraph">
              <wp:posOffset>93980</wp:posOffset>
            </wp:positionV>
            <wp:extent cx="457200" cy="342900"/>
            <wp:effectExtent l="19050" t="0" r="0" b="0"/>
            <wp:wrapNone/>
            <wp:docPr id="100" name="Imagen 5" descr="C:\xampp\htdocs\vaspa\Construcción\Screenshots CU\Profesor\Boton Modific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Boton Modificar Programa.png"/>
                    <pic:cNvPicPr>
                      <a:picLocks noChangeAspect="1" noChangeArrowheads="1"/>
                    </pic:cNvPicPr>
                  </pic:nvPicPr>
                  <pic:blipFill>
                    <a:blip r:embed="rId123" cstate="print"/>
                    <a:srcRect/>
                    <a:stretch>
                      <a:fillRect/>
                    </a:stretch>
                  </pic:blipFill>
                  <pic:spPr bwMode="auto">
                    <a:xfrm>
                      <a:off x="0" y="0"/>
                      <a:ext cx="457200" cy="342900"/>
                    </a:xfrm>
                    <a:prstGeom prst="rect">
                      <a:avLst/>
                    </a:prstGeom>
                    <a:noFill/>
                    <a:ln w="9525">
                      <a:noFill/>
                      <a:miter lim="800000"/>
                      <a:headEnd/>
                      <a:tailEnd/>
                    </a:ln>
                  </pic:spPr>
                </pic:pic>
              </a:graphicData>
            </a:graphic>
          </wp:anchor>
        </w:drawing>
      </w:r>
    </w:p>
    <w:p w:rsidR="00855A13" w:rsidRDefault="00855A13" w:rsidP="00AF7391">
      <w:pPr>
        <w:pStyle w:val="PSI-Normal"/>
        <w:rPr>
          <w:b/>
        </w:rPr>
      </w:pPr>
    </w:p>
    <w:p w:rsidR="0029548F" w:rsidRDefault="0029548F" w:rsidP="00AF7391">
      <w:pPr>
        <w:pStyle w:val="PSI-Normal"/>
      </w:pPr>
      <w:r w:rsidRPr="00135308">
        <w:rPr>
          <w:b/>
        </w:rPr>
        <w:t>-Aprobado:</w:t>
      </w:r>
      <w:r w:rsidR="00963D8B">
        <w:t xml:space="preserve"> Programa que ha sido revisado y calificado positivamente por ambas partes (Empleado de Secretaría Académica y Jefe Departamento). Contaremos con el botón </w:t>
      </w:r>
      <w:r w:rsidR="00963D8B" w:rsidRPr="00963D8B">
        <w:rPr>
          <w:b/>
        </w:rPr>
        <w:t>&lt;Generar PDF&gt;</w:t>
      </w:r>
      <w:r w:rsidR="00963D8B">
        <w:t xml:space="preserve"> habilitado.</w:t>
      </w:r>
    </w:p>
    <w:p w:rsidR="007A028D" w:rsidRDefault="007A028D" w:rsidP="00AF7391">
      <w:pPr>
        <w:pStyle w:val="PSI-Normal"/>
      </w:pPr>
      <w:r>
        <w:rPr>
          <w:noProof/>
          <w:lang w:eastAsia="es-AR"/>
        </w:rPr>
        <w:drawing>
          <wp:anchor distT="0" distB="0" distL="114300" distR="114300" simplePos="0" relativeHeight="251697152" behindDoc="1" locked="0" layoutInCell="1" allowOverlap="1">
            <wp:simplePos x="0" y="0"/>
            <wp:positionH relativeFrom="column">
              <wp:posOffset>253365</wp:posOffset>
            </wp:positionH>
            <wp:positionV relativeFrom="paragraph">
              <wp:posOffset>132080</wp:posOffset>
            </wp:positionV>
            <wp:extent cx="447675" cy="342900"/>
            <wp:effectExtent l="19050" t="0" r="9525" b="0"/>
            <wp:wrapNone/>
            <wp:docPr id="104" name="Imagen 6" descr="C:\xampp\htdocs\vaspa\Construcción\Screenshots CU\Profesor\Boton Generar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Profesor\Boton Generar PDF.png"/>
                    <pic:cNvPicPr>
                      <a:picLocks noChangeAspect="1" noChangeArrowheads="1"/>
                    </pic:cNvPicPr>
                  </pic:nvPicPr>
                  <pic:blipFill>
                    <a:blip r:embed="rId124" cstate="print"/>
                    <a:srcRect/>
                    <a:stretch>
                      <a:fillRect/>
                    </a:stretch>
                  </pic:blipFill>
                  <pic:spPr bwMode="auto">
                    <a:xfrm>
                      <a:off x="0" y="0"/>
                      <a:ext cx="447675" cy="342900"/>
                    </a:xfrm>
                    <a:prstGeom prst="rect">
                      <a:avLst/>
                    </a:prstGeom>
                    <a:noFill/>
                    <a:ln w="9525">
                      <a:noFill/>
                      <a:miter lim="800000"/>
                      <a:headEnd/>
                      <a:tailEnd/>
                    </a:ln>
                  </pic:spPr>
                </pic:pic>
              </a:graphicData>
            </a:graphic>
          </wp:anchor>
        </w:drawing>
      </w:r>
    </w:p>
    <w:p w:rsidR="007A028D" w:rsidRDefault="007A028D" w:rsidP="00AF7391">
      <w:pPr>
        <w:pStyle w:val="PSI-Normal"/>
      </w:pPr>
    </w:p>
    <w:p w:rsidR="007A028D" w:rsidRDefault="007A028D" w:rsidP="00AF7391">
      <w:pPr>
        <w:pStyle w:val="PSI-Normal"/>
      </w:pPr>
    </w:p>
    <w:p w:rsidR="007733F7" w:rsidRDefault="007733F7" w:rsidP="00AF7391">
      <w:pPr>
        <w:pStyle w:val="PSI-Normal"/>
      </w:pPr>
    </w:p>
    <w:p w:rsidR="0060576F" w:rsidRDefault="004E3134" w:rsidP="0060576F">
      <w:pPr>
        <w:pStyle w:val="PSI-Ttulo3"/>
      </w:pPr>
      <w:bookmarkStart w:id="44" w:name="_Toc52471179"/>
      <w:r>
        <w:t>Crear Programa</w:t>
      </w:r>
      <w:bookmarkEnd w:id="44"/>
    </w:p>
    <w:p w:rsidR="0060576F" w:rsidRDefault="0060576F" w:rsidP="00AF7391">
      <w:pPr>
        <w:pStyle w:val="PSI-Normal"/>
        <w:rPr>
          <w:b/>
        </w:rPr>
      </w:pPr>
      <w:r>
        <w:t xml:space="preserve">Para </w:t>
      </w:r>
      <w:r w:rsidR="00AF7391">
        <w:t>crear</w:t>
      </w:r>
      <w:r>
        <w:t xml:space="preserve"> un nuevo </w:t>
      </w:r>
      <w:r w:rsidR="00AF7391">
        <w:t>programa</w:t>
      </w:r>
      <w:r w:rsidR="00071A71">
        <w:t>, presionaremos</w:t>
      </w:r>
      <w:r>
        <w:t xml:space="preserve"> el botón </w:t>
      </w:r>
      <w:r w:rsidRPr="001D4104">
        <w:rPr>
          <w:b/>
        </w:rPr>
        <w:t>&lt;</w:t>
      </w:r>
      <w:r w:rsidR="00AF7391">
        <w:rPr>
          <w:b/>
        </w:rPr>
        <w:t>Nuevo Programa</w:t>
      </w:r>
      <w:r w:rsidRPr="001D4104">
        <w:rPr>
          <w:b/>
        </w:rPr>
        <w:t>&gt;</w:t>
      </w:r>
      <w:r>
        <w:rPr>
          <w:b/>
        </w:rPr>
        <w:t xml:space="preserve"> </w:t>
      </w:r>
      <w:r>
        <w:t xml:space="preserve">de la pantalla </w:t>
      </w:r>
      <w:r w:rsidR="00AF7391">
        <w:t>Mis Asignaturas</w:t>
      </w:r>
      <w:r w:rsidRPr="001D4104">
        <w:t>.</w:t>
      </w:r>
      <w:r>
        <w:rPr>
          <w:b/>
        </w:rPr>
        <w:t xml:space="preserve"> </w:t>
      </w:r>
    </w:p>
    <w:p w:rsidR="00AF7391" w:rsidRDefault="001A5E77" w:rsidP="00AF7391">
      <w:pPr>
        <w:pStyle w:val="PSI-Normal"/>
      </w:pPr>
      <w:r>
        <w:rPr>
          <w:noProof/>
          <w:lang w:eastAsia="es-AR"/>
        </w:rPr>
        <w:drawing>
          <wp:inline distT="0" distB="0" distL="0" distR="0">
            <wp:extent cx="5400040" cy="315520"/>
            <wp:effectExtent l="19050" t="0" r="0" b="0"/>
            <wp:docPr id="113" name="Imagen 5" descr="C:\xampp\htdocs\vaspa\Construcción\Screenshots CU\Profesor\CU Gestionar Programa\Cre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CU Gestionar Programa\Crear programa\1.png"/>
                    <pic:cNvPicPr>
                      <a:picLocks noChangeAspect="1" noChangeArrowheads="1"/>
                    </pic:cNvPicPr>
                  </pic:nvPicPr>
                  <pic:blipFill>
                    <a:blip r:embed="rId125" cstate="print"/>
                    <a:srcRect/>
                    <a:stretch>
                      <a:fillRect/>
                    </a:stretch>
                  </pic:blipFill>
                  <pic:spPr bwMode="auto">
                    <a:xfrm>
                      <a:off x="0" y="0"/>
                      <a:ext cx="5400040" cy="315520"/>
                    </a:xfrm>
                    <a:prstGeom prst="rect">
                      <a:avLst/>
                    </a:prstGeom>
                    <a:noFill/>
                    <a:ln w="9525">
                      <a:noFill/>
                      <a:miter lim="800000"/>
                      <a:headEnd/>
                      <a:tailEnd/>
                    </a:ln>
                  </pic:spPr>
                </pic:pic>
              </a:graphicData>
            </a:graphic>
          </wp:inline>
        </w:drawing>
      </w:r>
    </w:p>
    <w:p w:rsidR="00AF7391" w:rsidRDefault="0060576F" w:rsidP="00AF7391">
      <w:pPr>
        <w:pStyle w:val="PSI-Normal"/>
      </w:pPr>
      <w:r>
        <w:t>En la</w:t>
      </w:r>
      <w:r w:rsidR="00AF7391">
        <w:t>s</w:t>
      </w:r>
      <w:r>
        <w:t xml:space="preserve"> siguiente</w:t>
      </w:r>
      <w:r w:rsidR="00AF7391">
        <w:t>s imá</w:t>
      </w:r>
      <w:r>
        <w:t>gen</w:t>
      </w:r>
      <w:r w:rsidR="00AF7391">
        <w:t>es</w:t>
      </w:r>
      <w:r>
        <w:t xml:space="preserve"> se muestra la apariencia de esta utilidad.</w:t>
      </w:r>
    </w:p>
    <w:p w:rsidR="0060576F" w:rsidRDefault="00AF7391" w:rsidP="00AF7391">
      <w:pPr>
        <w:pStyle w:val="PSI-Normal"/>
      </w:pPr>
      <w:r>
        <w:rPr>
          <w:noProof/>
          <w:lang w:eastAsia="es-AR"/>
        </w:rPr>
        <w:lastRenderedPageBreak/>
        <w:drawing>
          <wp:inline distT="0" distB="0" distL="0" distR="0">
            <wp:extent cx="5400040" cy="3354490"/>
            <wp:effectExtent l="19050" t="0" r="0" b="0"/>
            <wp:docPr id="126" name="Imagen 8" descr="C:\xampp\htdocs\vaspa\Construcción\Screenshots CU\Profesor\CU Gestionar Programa\Cre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Profesor\CU Gestionar Programa\Crear programa\2.png"/>
                    <pic:cNvPicPr>
                      <a:picLocks noChangeAspect="1" noChangeArrowheads="1"/>
                    </pic:cNvPicPr>
                  </pic:nvPicPr>
                  <pic:blipFill>
                    <a:blip r:embed="rId126" cstate="print"/>
                    <a:srcRect/>
                    <a:stretch>
                      <a:fillRect/>
                    </a:stretch>
                  </pic:blipFill>
                  <pic:spPr bwMode="auto">
                    <a:xfrm>
                      <a:off x="0" y="0"/>
                      <a:ext cx="5400040" cy="3354490"/>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1, completaremos los datos básicos de la Asignatura (Año de la carrera, vigencia del programa, horas semanales de teoría y de práctica, régimen de la cursada, otras observaciones).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&lt;Cancelar&gt;</w:t>
      </w:r>
      <w:r>
        <w:rPr>
          <w:b/>
        </w:rPr>
        <w:t xml:space="preserve"> </w:t>
      </w:r>
      <w:r>
        <w:t>para regresar nuevamente a la pantalla Mis Asignaturas.</w:t>
      </w:r>
    </w:p>
    <w:p w:rsidR="00B14F1B" w:rsidRDefault="00B14F1B" w:rsidP="00AF7391">
      <w:pPr>
        <w:pStyle w:val="PSI-Normal"/>
      </w:pPr>
      <w:r w:rsidRPr="0082397C">
        <w:rPr>
          <w:u w:val="single"/>
        </w:rPr>
        <w:t>Nota:</w:t>
      </w:r>
      <w:r>
        <w:t xml:space="preserve"> </w:t>
      </w:r>
      <w:r w:rsidR="0082397C">
        <w:t xml:space="preserve">Si usted ya ha cargado anteriormente un programa, opcionalmente puede presionar el botón </w:t>
      </w:r>
      <w:r w:rsidR="0082397C" w:rsidRPr="0082397C">
        <w:rPr>
          <w:b/>
        </w:rPr>
        <w:t>&lt;Cargar Datos de Último Programa&gt;</w:t>
      </w:r>
      <w:r w:rsidR="0082397C">
        <w:t xml:space="preserve"> para completar</w:t>
      </w:r>
      <w:r w:rsidR="001F2F6F">
        <w:t xml:space="preserve"> automáticamente</w:t>
      </w:r>
      <w:r w:rsidR="0082397C">
        <w:t xml:space="preserve"> cada una de las secciones del formulario.</w:t>
      </w:r>
    </w:p>
    <w:p w:rsidR="000111C8" w:rsidRDefault="000111C8" w:rsidP="00AF7391">
      <w:pPr>
        <w:pStyle w:val="PSI-Normal"/>
      </w:pPr>
    </w:p>
    <w:p w:rsidR="000111C8" w:rsidRDefault="000111C8" w:rsidP="00AF7391">
      <w:pPr>
        <w:pStyle w:val="PSI-Normal"/>
      </w:pPr>
    </w:p>
    <w:p w:rsidR="000111C8" w:rsidRDefault="000111C8" w:rsidP="00AF7391">
      <w:pPr>
        <w:pStyle w:val="PSI-Normal"/>
      </w:pPr>
    </w:p>
    <w:p w:rsidR="00AF7391" w:rsidRPr="00AF7391" w:rsidRDefault="00AF7391" w:rsidP="00AF7391">
      <w:pPr>
        <w:pStyle w:val="PSI-Normal"/>
      </w:pPr>
      <w:r>
        <w:rPr>
          <w:noProof/>
          <w:lang w:eastAsia="es-AR"/>
        </w:rPr>
        <w:lastRenderedPageBreak/>
        <w:drawing>
          <wp:inline distT="0" distB="0" distL="0" distR="0">
            <wp:extent cx="5276850" cy="5038725"/>
            <wp:effectExtent l="19050" t="0" r="0" b="0"/>
            <wp:docPr id="129" name="Imagen 9" descr="C:\xampp\htdocs\vaspa\Construcción\Screenshots CU\Profesor\CU Gestionar Programa\Cre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Profesor\CU Gestionar Programa\Crear programa\3.png"/>
                    <pic:cNvPicPr>
                      <a:picLocks noChangeAspect="1" noChangeArrowheads="1"/>
                    </pic:cNvPicPr>
                  </pic:nvPicPr>
                  <pic:blipFill>
                    <a:blip r:embed="rId127" cstate="print"/>
                    <a:srcRect/>
                    <a:stretch>
                      <a:fillRect/>
                    </a:stretch>
                  </pic:blipFill>
                  <pic:spPr bwMode="auto">
                    <a:xfrm>
                      <a:off x="0" y="0"/>
                      <a:ext cx="5276850" cy="5038725"/>
                    </a:xfrm>
                    <a:prstGeom prst="rect">
                      <a:avLst/>
                    </a:prstGeom>
                    <a:noFill/>
                    <a:ln w="9525">
                      <a:noFill/>
                      <a:miter lim="800000"/>
                      <a:headEnd/>
                      <a:tailEnd/>
                    </a:ln>
                  </pic:spPr>
                </pic:pic>
              </a:graphicData>
            </a:graphic>
          </wp:inline>
        </w:drawing>
      </w:r>
    </w:p>
    <w:p w:rsidR="00AF7391" w:rsidRDefault="00AF7391" w:rsidP="00AF7391">
      <w:pPr>
        <w:pStyle w:val="PSI-Normal"/>
      </w:pPr>
      <w:r>
        <w:t xml:space="preserve"> En el paso 2, completaremos datos sobre la información de la Asignatura (Fundamentación, Objetivos Generales, Organización de los Contenidos, Criterios de Evaluación).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volver a la sección anterior (Paso 1).</w:t>
      </w:r>
    </w:p>
    <w:p w:rsidR="00AF7391" w:rsidRPr="00AF7391" w:rsidRDefault="00AF7391" w:rsidP="00AF7391">
      <w:pPr>
        <w:pStyle w:val="PSI-Normal"/>
      </w:pPr>
      <w:r>
        <w:rPr>
          <w:noProof/>
          <w:lang w:eastAsia="es-AR"/>
        </w:rPr>
        <w:lastRenderedPageBreak/>
        <w:drawing>
          <wp:inline distT="0" distB="0" distL="0" distR="0">
            <wp:extent cx="5400040" cy="3791517"/>
            <wp:effectExtent l="19050" t="0" r="0" b="0"/>
            <wp:docPr id="131" name="Imagen 10" descr="C:\xampp\htdocs\vaspa\Construcción\Screenshots CU\Profesor\CU Gestionar Programa\Cre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Profesor\CU Gestionar Programa\Crear programa\4.png"/>
                    <pic:cNvPicPr>
                      <a:picLocks noChangeAspect="1" noChangeArrowheads="1"/>
                    </pic:cNvPicPr>
                  </pic:nvPicPr>
                  <pic:blipFill>
                    <a:blip r:embed="rId128" cstate="print"/>
                    <a:srcRect/>
                    <a:stretch>
                      <a:fillRect/>
                    </a:stretch>
                  </pic:blipFill>
                  <pic:spPr bwMode="auto">
                    <a:xfrm>
                      <a:off x="0" y="0"/>
                      <a:ext cx="5400040" cy="3791517"/>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3, completaremos datos sobre la Metodología, Regularización y Aprobación Presencial (Metodología Presencial, Regularización Presencial, Aprobación Presencial).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volver a la sección anterior (Paso 2).</w:t>
      </w:r>
    </w:p>
    <w:p w:rsidR="00AF7391" w:rsidRDefault="00AF7391" w:rsidP="00AF7391">
      <w:pPr>
        <w:pStyle w:val="PSI-Normal"/>
      </w:pPr>
    </w:p>
    <w:p w:rsidR="00AF7391" w:rsidRDefault="00AF7391" w:rsidP="00AF7391">
      <w:pPr>
        <w:pStyle w:val="PSI-Normal"/>
      </w:pPr>
      <w:r>
        <w:rPr>
          <w:noProof/>
          <w:lang w:eastAsia="es-AR"/>
        </w:rPr>
        <w:lastRenderedPageBreak/>
        <w:drawing>
          <wp:inline distT="0" distB="0" distL="0" distR="0">
            <wp:extent cx="5400040" cy="3845023"/>
            <wp:effectExtent l="19050" t="0" r="0" b="0"/>
            <wp:docPr id="132" name="Imagen 11" descr="C:\xampp\htdocs\vaspa\Construcción\Screenshots CU\Profesor\CU Gestionar Programa\Cre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Profesor\CU Gestionar Programa\Crear programa\5.png"/>
                    <pic:cNvPicPr>
                      <a:picLocks noChangeAspect="1" noChangeArrowheads="1"/>
                    </pic:cNvPicPr>
                  </pic:nvPicPr>
                  <pic:blipFill>
                    <a:blip r:embed="rId129" cstate="print"/>
                    <a:srcRect/>
                    <a:stretch>
                      <a:fillRect/>
                    </a:stretch>
                  </pic:blipFill>
                  <pic:spPr bwMode="auto">
                    <a:xfrm>
                      <a:off x="0" y="0"/>
                      <a:ext cx="5400040" cy="3845023"/>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4, completaremos datos sobre la Metodología, Regularización y Aprobación </w:t>
      </w:r>
      <w:r w:rsidR="00184861">
        <w:t>SATEP</w:t>
      </w:r>
      <w:r>
        <w:t xml:space="preserve"> (Metodología </w:t>
      </w:r>
      <w:r w:rsidR="00184861">
        <w:t>SATEP</w:t>
      </w:r>
      <w:r>
        <w:t xml:space="preserve">, Regularización </w:t>
      </w:r>
      <w:r w:rsidR="00184861">
        <w:t>SATEP</w:t>
      </w:r>
      <w:r>
        <w:t xml:space="preserve">, Aprobación </w:t>
      </w:r>
      <w:r w:rsidR="00184861">
        <w:t>SATEP</w:t>
      </w:r>
      <w:r>
        <w:t xml:space="preserve">).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w:t>
      </w:r>
      <w:r w:rsidR="00184861">
        <w:t>er a la sección anterior (Paso 3</w:t>
      </w:r>
      <w:r>
        <w:t>).</w:t>
      </w:r>
    </w:p>
    <w:p w:rsidR="00AF7391" w:rsidRDefault="00AF7391" w:rsidP="00AF7391">
      <w:pPr>
        <w:pStyle w:val="PSI-Normal"/>
      </w:pPr>
    </w:p>
    <w:p w:rsidR="00AF7391" w:rsidRDefault="00184861" w:rsidP="00AF7391">
      <w:pPr>
        <w:pStyle w:val="PSI-Normal"/>
      </w:pPr>
      <w:r>
        <w:rPr>
          <w:noProof/>
          <w:lang w:eastAsia="es-AR"/>
        </w:rPr>
        <w:drawing>
          <wp:inline distT="0" distB="0" distL="0" distR="0">
            <wp:extent cx="5400040" cy="3004281"/>
            <wp:effectExtent l="19050" t="0" r="0" b="0"/>
            <wp:docPr id="133" name="Imagen 12" descr="C:\xampp\htdocs\vaspa\Construcción\Screenshots CU\Profesor\CU Gestionar Programa\Cre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Profesor\CU Gestionar Programa\Crear programa\6.png"/>
                    <pic:cNvPicPr>
                      <a:picLocks noChangeAspect="1" noChangeArrowheads="1"/>
                    </pic:cNvPicPr>
                  </pic:nvPicPr>
                  <pic:blipFill>
                    <a:blip r:embed="rId130" cstate="print"/>
                    <a:srcRect/>
                    <a:stretch>
                      <a:fillRect/>
                    </a:stretch>
                  </pic:blipFill>
                  <pic:spPr bwMode="auto">
                    <a:xfrm>
                      <a:off x="0" y="0"/>
                      <a:ext cx="5400040" cy="3004281"/>
                    </a:xfrm>
                    <a:prstGeom prst="rect">
                      <a:avLst/>
                    </a:prstGeom>
                    <a:noFill/>
                    <a:ln w="9525">
                      <a:noFill/>
                      <a:miter lim="800000"/>
                      <a:headEnd/>
                      <a:tailEnd/>
                    </a:ln>
                  </pic:spPr>
                </pic:pic>
              </a:graphicData>
            </a:graphic>
          </wp:inline>
        </w:drawing>
      </w:r>
    </w:p>
    <w:p w:rsidR="00184861" w:rsidRDefault="00184861" w:rsidP="00184861">
      <w:pPr>
        <w:pStyle w:val="PSI-Normal"/>
      </w:pPr>
      <w:r>
        <w:lastRenderedPageBreak/>
        <w:t xml:space="preserve">En el paso 5, completaremos datos sobre la Metodología y Aprobación Libre (Metodología Libre, Aprobación Libre). Una vez completados los campos correspondientes, presionaremos el botón </w:t>
      </w:r>
      <w:r w:rsidRPr="00AF7391">
        <w:rPr>
          <w:b/>
        </w:rPr>
        <w:t>&lt;</w:t>
      </w:r>
      <w:r>
        <w:rPr>
          <w:b/>
        </w:rPr>
        <w:t>Guardar</w:t>
      </w:r>
      <w:r w:rsidRPr="00AF7391">
        <w:rPr>
          <w:b/>
        </w:rPr>
        <w:t>&gt;</w:t>
      </w:r>
      <w:r>
        <w:rPr>
          <w:b/>
        </w:rPr>
        <w:t xml:space="preserve"> </w:t>
      </w:r>
      <w:r>
        <w:t xml:space="preserve">el cual nos permitirá guardar los datos ingresados en el formulario del programa o </w:t>
      </w:r>
      <w:r w:rsidRPr="00AF7391">
        <w:rPr>
          <w:b/>
        </w:rPr>
        <w:t>&lt;</w:t>
      </w:r>
      <w:r>
        <w:rPr>
          <w:b/>
        </w:rPr>
        <w:t>Anterior</w:t>
      </w:r>
      <w:r w:rsidRPr="00AF7391">
        <w:rPr>
          <w:b/>
        </w:rPr>
        <w:t>&gt;</w:t>
      </w:r>
      <w:r>
        <w:rPr>
          <w:b/>
        </w:rPr>
        <w:t xml:space="preserve"> </w:t>
      </w:r>
      <w:r>
        <w:t>para volver a la sección anterior (Paso 4).</w:t>
      </w:r>
    </w:p>
    <w:p w:rsidR="002C19E4" w:rsidRDefault="002C19E4" w:rsidP="00184861">
      <w:pPr>
        <w:pStyle w:val="PSI-Normal"/>
      </w:pPr>
    </w:p>
    <w:p w:rsidR="002C19E4" w:rsidRDefault="002C19E4" w:rsidP="00184861">
      <w:pPr>
        <w:pStyle w:val="PSI-Normal"/>
      </w:pPr>
      <w:r>
        <w:t xml:space="preserve">Una vez que hemos presionado el botón </w:t>
      </w:r>
      <w:r w:rsidRPr="00831096">
        <w:rPr>
          <w:b/>
        </w:rPr>
        <w:t>&lt;Guardar&gt;</w:t>
      </w:r>
      <w:r>
        <w:t xml:space="preserve"> se nos mostrará un mensaje de confirmación exitoso, como se muestra a continuación.</w:t>
      </w:r>
    </w:p>
    <w:p w:rsidR="002C19E4" w:rsidRDefault="00A37471" w:rsidP="00184861">
      <w:pPr>
        <w:pStyle w:val="PSI-Normal"/>
      </w:pPr>
      <w:r>
        <w:rPr>
          <w:noProof/>
          <w:lang w:eastAsia="es-AR"/>
        </w:rPr>
        <w:drawing>
          <wp:inline distT="0" distB="0" distL="0" distR="0">
            <wp:extent cx="5400040" cy="1444416"/>
            <wp:effectExtent l="19050" t="0" r="0" b="0"/>
            <wp:docPr id="16" name="Imagen 1" descr="C:\xampp\htdocs\vaspa\Construcción\Screenshots CU\Profesor\CU Gestionar Programa\Cre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Profesor\CU Gestionar Programa\Crear programa\7.png"/>
                    <pic:cNvPicPr>
                      <a:picLocks noChangeAspect="1" noChangeArrowheads="1"/>
                    </pic:cNvPicPr>
                  </pic:nvPicPr>
                  <pic:blipFill>
                    <a:blip r:embed="rId131" cstate="print"/>
                    <a:srcRect/>
                    <a:stretch>
                      <a:fillRect/>
                    </a:stretch>
                  </pic:blipFill>
                  <pic:spPr bwMode="auto">
                    <a:xfrm>
                      <a:off x="0" y="0"/>
                      <a:ext cx="5400040" cy="1444416"/>
                    </a:xfrm>
                    <a:prstGeom prst="rect">
                      <a:avLst/>
                    </a:prstGeom>
                    <a:noFill/>
                    <a:ln w="9525">
                      <a:noFill/>
                      <a:miter lim="800000"/>
                      <a:headEnd/>
                      <a:tailEnd/>
                    </a:ln>
                  </pic:spPr>
                </pic:pic>
              </a:graphicData>
            </a:graphic>
          </wp:inline>
        </w:drawing>
      </w:r>
    </w:p>
    <w:p w:rsidR="00AF7391" w:rsidRDefault="002C19E4" w:rsidP="00AF7391">
      <w:pPr>
        <w:pStyle w:val="PSI-Normal"/>
      </w:pPr>
      <w:r>
        <w:t xml:space="preserve">Además podremos presionar el botón </w:t>
      </w:r>
      <w:r w:rsidRPr="00490FD7">
        <w:rPr>
          <w:b/>
        </w:rPr>
        <w:t>&lt;Agregar Bibliografía&gt;</w:t>
      </w:r>
      <w:r>
        <w:t xml:space="preserve"> para realizar la gestión de la bibliografía correspondiente, la cual se explicará en detalle en la sección Gestionar Bibliografía o podemos presionar el botón </w:t>
      </w:r>
      <w:r w:rsidRPr="00490FD7">
        <w:rPr>
          <w:b/>
        </w:rPr>
        <w:t>&lt;Continuar más tarde&gt;</w:t>
      </w:r>
      <w:r>
        <w:t xml:space="preserve"> para continuar con la gestión del programa en otro momento, regresando a la pantalla Mis Asignaturas.</w:t>
      </w:r>
    </w:p>
    <w:p w:rsidR="00184861" w:rsidRDefault="00184861" w:rsidP="00AF7391">
      <w:pPr>
        <w:pStyle w:val="PSI-Normal"/>
      </w:pPr>
    </w:p>
    <w:p w:rsidR="0060576F" w:rsidRDefault="0060576F" w:rsidP="0060576F">
      <w:pPr>
        <w:pStyle w:val="PSI-Ttulo3"/>
      </w:pPr>
    </w:p>
    <w:p w:rsidR="003664D7" w:rsidRDefault="003664D7" w:rsidP="0060576F">
      <w:pPr>
        <w:pStyle w:val="PSI-Ttulo3"/>
      </w:pPr>
    </w:p>
    <w:p w:rsidR="00962AF0" w:rsidRDefault="00962AF0" w:rsidP="00962AF0">
      <w:pPr>
        <w:pStyle w:val="PSI-Ttulo3"/>
      </w:pPr>
      <w:bookmarkStart w:id="45" w:name="_Toc52471180"/>
      <w:r>
        <w:t>Modificar Programa</w:t>
      </w:r>
      <w:bookmarkEnd w:id="45"/>
    </w:p>
    <w:p w:rsidR="00962AF0" w:rsidRDefault="00962AF0" w:rsidP="00962AF0">
      <w:pPr>
        <w:pStyle w:val="PSI-Normal"/>
        <w:rPr>
          <w:b/>
        </w:rPr>
      </w:pPr>
      <w:r>
        <w:t xml:space="preserve">Para modificar un programa, presionaremos el botón </w:t>
      </w:r>
      <w:r w:rsidRPr="001D4104">
        <w:rPr>
          <w:b/>
        </w:rPr>
        <w:t>&lt;</w:t>
      </w:r>
      <w:r>
        <w:rPr>
          <w:b/>
        </w:rPr>
        <w:t>Modificar Programa Actual</w:t>
      </w:r>
      <w:r w:rsidRPr="001D4104">
        <w:rPr>
          <w:b/>
        </w:rPr>
        <w:t>&gt;</w:t>
      </w:r>
      <w:r>
        <w:rPr>
          <w:b/>
        </w:rPr>
        <w:t xml:space="preserve"> </w:t>
      </w:r>
      <w:r>
        <w:t>de la pantalla Mis Asignaturas</w:t>
      </w:r>
      <w:r w:rsidRPr="001D4104">
        <w:t>.</w:t>
      </w:r>
      <w:r>
        <w:rPr>
          <w:b/>
        </w:rPr>
        <w:t xml:space="preserve"> </w:t>
      </w:r>
    </w:p>
    <w:p w:rsidR="00962AF0" w:rsidRDefault="0037065A" w:rsidP="00962AF0">
      <w:pPr>
        <w:pStyle w:val="PSI-Normal"/>
      </w:pPr>
      <w:r>
        <w:rPr>
          <w:noProof/>
          <w:lang w:eastAsia="es-AR"/>
        </w:rPr>
        <w:drawing>
          <wp:inline distT="0" distB="0" distL="0" distR="0">
            <wp:extent cx="5400040" cy="309458"/>
            <wp:effectExtent l="19050" t="0" r="0" b="0"/>
            <wp:docPr id="124" name="Imagen 6" descr="C:\xampp\htdocs\vaspa\Construcción\Screenshots CU\Profesor\CU Gestionar Programa\Modific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Profesor\CU Gestionar Programa\Modificar programa\1.png"/>
                    <pic:cNvPicPr>
                      <a:picLocks noChangeAspect="1" noChangeArrowheads="1"/>
                    </pic:cNvPicPr>
                  </pic:nvPicPr>
                  <pic:blipFill>
                    <a:blip r:embed="rId132" cstate="print"/>
                    <a:srcRect/>
                    <a:stretch>
                      <a:fillRect/>
                    </a:stretch>
                  </pic:blipFill>
                  <pic:spPr bwMode="auto">
                    <a:xfrm>
                      <a:off x="0" y="0"/>
                      <a:ext cx="5400040" cy="309458"/>
                    </a:xfrm>
                    <a:prstGeom prst="rect">
                      <a:avLst/>
                    </a:prstGeom>
                    <a:noFill/>
                    <a:ln w="9525">
                      <a:noFill/>
                      <a:miter lim="800000"/>
                      <a:headEnd/>
                      <a:tailEnd/>
                    </a:ln>
                  </pic:spPr>
                </pic:pic>
              </a:graphicData>
            </a:graphic>
          </wp:inline>
        </w:drawing>
      </w:r>
    </w:p>
    <w:p w:rsidR="00E16789" w:rsidRDefault="00E16789" w:rsidP="00E16789">
      <w:pPr>
        <w:pStyle w:val="PSI-Normal"/>
      </w:pPr>
      <w:r>
        <w:t>En las siguientes imágenes se muestra la apariencia de esta utilidad.</w:t>
      </w:r>
    </w:p>
    <w:p w:rsidR="00E16789" w:rsidRDefault="00AB4310" w:rsidP="00E16789">
      <w:pPr>
        <w:pStyle w:val="PSI-Normal"/>
      </w:pPr>
      <w:r>
        <w:rPr>
          <w:noProof/>
          <w:lang w:eastAsia="es-AR"/>
        </w:rPr>
        <w:lastRenderedPageBreak/>
        <w:drawing>
          <wp:inline distT="0" distB="0" distL="0" distR="0">
            <wp:extent cx="5400040" cy="3105623"/>
            <wp:effectExtent l="19050" t="0" r="0" b="0"/>
            <wp:docPr id="160" name="Imagen 15" descr="C:\xampp\htdocs\vaspa\Construcción\Screenshots CU\Profesor\CU Gestionar Programa\Modific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Profesor\CU Gestionar Programa\Modificar programa\2.png"/>
                    <pic:cNvPicPr>
                      <a:picLocks noChangeAspect="1" noChangeArrowheads="1"/>
                    </pic:cNvPicPr>
                  </pic:nvPicPr>
                  <pic:blipFill>
                    <a:blip r:embed="rId133" cstate="print"/>
                    <a:srcRect/>
                    <a:stretch>
                      <a:fillRect/>
                    </a:stretch>
                  </pic:blipFill>
                  <pic:spPr bwMode="auto">
                    <a:xfrm>
                      <a:off x="0" y="0"/>
                      <a:ext cx="5400040" cy="3105623"/>
                    </a:xfrm>
                    <a:prstGeom prst="rect">
                      <a:avLst/>
                    </a:prstGeom>
                    <a:noFill/>
                    <a:ln w="9525">
                      <a:noFill/>
                      <a:miter lim="800000"/>
                      <a:headEnd/>
                      <a:tailEnd/>
                    </a:ln>
                  </pic:spPr>
                </pic:pic>
              </a:graphicData>
            </a:graphic>
          </wp:inline>
        </w:drawing>
      </w:r>
    </w:p>
    <w:p w:rsidR="00E16789" w:rsidRDefault="00AB4310" w:rsidP="00E16789">
      <w:pPr>
        <w:pStyle w:val="PSI-Normal"/>
      </w:pPr>
      <w:r>
        <w:t>En el paso 1, podremos modificar</w:t>
      </w:r>
      <w:r w:rsidR="00E16789">
        <w:t xml:space="preserve"> los datos básicos de la Asignatura (Año de la carrera, vigencia del programa, horas semanales de teoría y de práctica, régimen de la cursada, otras observaciones). Una vez </w:t>
      </w:r>
      <w:r>
        <w:t>modificad</w:t>
      </w:r>
      <w:r w:rsidR="00E16789">
        <w:t xml:space="preserve">os los campos correspondientes, presionaremos el botón </w:t>
      </w:r>
      <w:r w:rsidR="00E16789" w:rsidRPr="00AF7391">
        <w:rPr>
          <w:b/>
        </w:rPr>
        <w:t>&lt;Siguiente&gt;</w:t>
      </w:r>
      <w:r w:rsidR="00E16789">
        <w:rPr>
          <w:b/>
        </w:rPr>
        <w:t xml:space="preserve"> </w:t>
      </w:r>
      <w:r w:rsidR="00E16789">
        <w:t xml:space="preserve">el cual nos permitirá seguir </w:t>
      </w:r>
      <w:r>
        <w:t>modific</w:t>
      </w:r>
      <w:r w:rsidR="00E16789">
        <w:t xml:space="preserve">ando las demás secciones del programa o </w:t>
      </w:r>
      <w:r w:rsidR="00E16789" w:rsidRPr="00AF7391">
        <w:rPr>
          <w:b/>
        </w:rPr>
        <w:t>&lt;Cancelar&gt;</w:t>
      </w:r>
      <w:r w:rsidR="00E16789">
        <w:rPr>
          <w:b/>
        </w:rPr>
        <w:t xml:space="preserve"> </w:t>
      </w:r>
      <w:r w:rsidR="00E16789">
        <w:t>para regresar nuevamente a la pantalla Mis Asignaturas.</w:t>
      </w:r>
    </w:p>
    <w:p w:rsidR="00AB4310" w:rsidRDefault="00AB4310" w:rsidP="00E16789">
      <w:pPr>
        <w:pStyle w:val="PSI-Normal"/>
      </w:pPr>
    </w:p>
    <w:p w:rsidR="00E16789" w:rsidRPr="00AF7391" w:rsidRDefault="00A96358" w:rsidP="00E16789">
      <w:pPr>
        <w:pStyle w:val="PSI-Normal"/>
      </w:pPr>
      <w:r>
        <w:rPr>
          <w:noProof/>
          <w:lang w:eastAsia="es-AR"/>
        </w:rPr>
        <w:lastRenderedPageBreak/>
        <w:drawing>
          <wp:inline distT="0" distB="0" distL="0" distR="0">
            <wp:extent cx="3590925" cy="5876925"/>
            <wp:effectExtent l="19050" t="0" r="9525" b="0"/>
            <wp:docPr id="161" name="Imagen 16" descr="C:\xampp\htdocs\vaspa\Construcción\Screenshots CU\Profesor\CU Gestionar Programa\Modific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Profesor\CU Gestionar Programa\Modificar programa\3.png"/>
                    <pic:cNvPicPr>
                      <a:picLocks noChangeAspect="1" noChangeArrowheads="1"/>
                    </pic:cNvPicPr>
                  </pic:nvPicPr>
                  <pic:blipFill>
                    <a:blip r:embed="rId134" cstate="print"/>
                    <a:srcRect/>
                    <a:stretch>
                      <a:fillRect/>
                    </a:stretch>
                  </pic:blipFill>
                  <pic:spPr bwMode="auto">
                    <a:xfrm>
                      <a:off x="0" y="0"/>
                      <a:ext cx="3590925" cy="5876925"/>
                    </a:xfrm>
                    <a:prstGeom prst="rect">
                      <a:avLst/>
                    </a:prstGeom>
                    <a:noFill/>
                    <a:ln w="9525">
                      <a:noFill/>
                      <a:miter lim="800000"/>
                      <a:headEnd/>
                      <a:tailEnd/>
                    </a:ln>
                  </pic:spPr>
                </pic:pic>
              </a:graphicData>
            </a:graphic>
          </wp:inline>
        </w:drawing>
      </w:r>
    </w:p>
    <w:p w:rsidR="00E16789" w:rsidRDefault="00E16789" w:rsidP="00E16789">
      <w:pPr>
        <w:pStyle w:val="PSI-Normal"/>
      </w:pPr>
      <w:r>
        <w:t xml:space="preserve"> En el paso 2, </w:t>
      </w:r>
      <w:r w:rsidR="00A96358">
        <w:t>podremos modificar</w:t>
      </w:r>
      <w:r w:rsidR="008B7BDE">
        <w:t xml:space="preserve"> los</w:t>
      </w:r>
      <w:r>
        <w:t xml:space="preserve"> datos sobre la información de la Asignatura (Fundamentación, Objetivos Generales, Organización de los Contenidos, Criterios de Evaluación). Una vez </w:t>
      </w:r>
      <w:r w:rsidR="008B7BDE">
        <w:t>modifica</w:t>
      </w:r>
      <w:r>
        <w:t xml:space="preserve">dos los campos correspondientes, presionaremos el botón </w:t>
      </w:r>
      <w:r w:rsidRPr="00AF7391">
        <w:rPr>
          <w:b/>
        </w:rPr>
        <w:t>&lt;Siguiente&gt;</w:t>
      </w:r>
      <w:r>
        <w:rPr>
          <w:b/>
        </w:rPr>
        <w:t xml:space="preserve"> </w:t>
      </w:r>
      <w:r>
        <w:t xml:space="preserve">el cual nos permitirá seguir </w:t>
      </w:r>
      <w:r w:rsidR="008B7BDE">
        <w:t>modifica</w:t>
      </w:r>
      <w:r>
        <w:t xml:space="preserve">ndo las demás secciones del programa o </w:t>
      </w:r>
      <w:r w:rsidRPr="00AF7391">
        <w:rPr>
          <w:b/>
        </w:rPr>
        <w:t>&lt;</w:t>
      </w:r>
      <w:r>
        <w:rPr>
          <w:b/>
        </w:rPr>
        <w:t>Anterior</w:t>
      </w:r>
      <w:r w:rsidRPr="00AF7391">
        <w:rPr>
          <w:b/>
        </w:rPr>
        <w:t>&gt;</w:t>
      </w:r>
      <w:r>
        <w:rPr>
          <w:b/>
        </w:rPr>
        <w:t xml:space="preserve"> </w:t>
      </w:r>
      <w:r>
        <w:t>para volver a la sección anterior (Paso 1).</w:t>
      </w:r>
    </w:p>
    <w:p w:rsidR="00E16789" w:rsidRDefault="00E16789" w:rsidP="00E16789">
      <w:pPr>
        <w:pStyle w:val="PSI-Normal"/>
      </w:pPr>
    </w:p>
    <w:p w:rsidR="00E16789" w:rsidRPr="00AF7391" w:rsidRDefault="008B7BDE" w:rsidP="00E16789">
      <w:pPr>
        <w:pStyle w:val="PSI-Normal"/>
      </w:pPr>
      <w:r>
        <w:rPr>
          <w:noProof/>
          <w:lang w:eastAsia="es-AR"/>
        </w:rPr>
        <w:lastRenderedPageBreak/>
        <w:drawing>
          <wp:inline distT="0" distB="0" distL="0" distR="0">
            <wp:extent cx="5400040" cy="4410391"/>
            <wp:effectExtent l="19050" t="0" r="0" b="0"/>
            <wp:docPr id="164" name="Imagen 17" descr="C:\xampp\htdocs\vaspa\Construcción\Screenshots CU\Profesor\CU Gestionar Programa\Modific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Profesor\CU Gestionar Programa\Modificar programa\4.png"/>
                    <pic:cNvPicPr>
                      <a:picLocks noChangeAspect="1" noChangeArrowheads="1"/>
                    </pic:cNvPicPr>
                  </pic:nvPicPr>
                  <pic:blipFill>
                    <a:blip r:embed="rId135" cstate="print"/>
                    <a:srcRect/>
                    <a:stretch>
                      <a:fillRect/>
                    </a:stretch>
                  </pic:blipFill>
                  <pic:spPr bwMode="auto">
                    <a:xfrm>
                      <a:off x="0" y="0"/>
                      <a:ext cx="5400040" cy="4410391"/>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3, </w:t>
      </w:r>
      <w:r w:rsidR="008B7BDE">
        <w:t>podremos modificar los</w:t>
      </w:r>
      <w:r>
        <w:t xml:space="preserve"> datos sobre la Metodología, Regularización y Aprobación Presencial (Metodología Presencial, Regularización Presencial, Aprobación Presencial). Una vez </w:t>
      </w:r>
      <w:r w:rsidR="006B7412">
        <w:t>modific</w:t>
      </w:r>
      <w:r>
        <w:t xml:space="preserve">ados los campos correspondientes, presionaremos el botón </w:t>
      </w:r>
      <w:r w:rsidRPr="00AF7391">
        <w:rPr>
          <w:b/>
        </w:rPr>
        <w:t>&lt;Siguiente&gt;</w:t>
      </w:r>
      <w:r>
        <w:rPr>
          <w:b/>
        </w:rPr>
        <w:t xml:space="preserve"> </w:t>
      </w:r>
      <w:r>
        <w:t xml:space="preserve">el cual nos permitirá seguir </w:t>
      </w:r>
      <w:r w:rsidR="006B7412">
        <w:t>modifc</w:t>
      </w:r>
      <w:r>
        <w:t xml:space="preserve">ando las demás secciones del programa o </w:t>
      </w:r>
      <w:r w:rsidRPr="00AF7391">
        <w:rPr>
          <w:b/>
        </w:rPr>
        <w:t>&lt;</w:t>
      </w:r>
      <w:r>
        <w:rPr>
          <w:b/>
        </w:rPr>
        <w:t>Anterior</w:t>
      </w:r>
      <w:r w:rsidRPr="00AF7391">
        <w:rPr>
          <w:b/>
        </w:rPr>
        <w:t>&gt;</w:t>
      </w:r>
      <w:r>
        <w:rPr>
          <w:b/>
        </w:rPr>
        <w:t xml:space="preserve"> </w:t>
      </w:r>
      <w:r>
        <w:t>para volver a la sección anterior (Paso 2).</w:t>
      </w:r>
    </w:p>
    <w:p w:rsidR="00E16789" w:rsidRDefault="00E16789" w:rsidP="00E16789">
      <w:pPr>
        <w:pStyle w:val="PSI-Normal"/>
      </w:pPr>
    </w:p>
    <w:p w:rsidR="00E16789" w:rsidRDefault="006B7412" w:rsidP="00E16789">
      <w:pPr>
        <w:pStyle w:val="PSI-Normal"/>
      </w:pPr>
      <w:r>
        <w:rPr>
          <w:noProof/>
          <w:lang w:eastAsia="es-AR"/>
        </w:rPr>
        <w:lastRenderedPageBreak/>
        <w:drawing>
          <wp:inline distT="0" distB="0" distL="0" distR="0">
            <wp:extent cx="5400040" cy="4112191"/>
            <wp:effectExtent l="19050" t="0" r="0" b="0"/>
            <wp:docPr id="171" name="Imagen 18" descr="C:\xampp\htdocs\vaspa\Construcción\Screenshots CU\Profesor\CU Gestionar Programa\Modific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Profesor\CU Gestionar Programa\Modificar programa\5.png"/>
                    <pic:cNvPicPr>
                      <a:picLocks noChangeAspect="1" noChangeArrowheads="1"/>
                    </pic:cNvPicPr>
                  </pic:nvPicPr>
                  <pic:blipFill>
                    <a:blip r:embed="rId136" cstate="print"/>
                    <a:srcRect/>
                    <a:stretch>
                      <a:fillRect/>
                    </a:stretch>
                  </pic:blipFill>
                  <pic:spPr bwMode="auto">
                    <a:xfrm>
                      <a:off x="0" y="0"/>
                      <a:ext cx="5400040" cy="4112191"/>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4, </w:t>
      </w:r>
      <w:r w:rsidR="006B7412">
        <w:t>podremos modificar los</w:t>
      </w:r>
      <w:r>
        <w:t xml:space="preserve"> datos sobre la Metodología, Regularización y Aprobación SATEP (Metodología SATEP, Regularización SATEP, Aprobación SATEP). Una vez </w:t>
      </w:r>
      <w:r w:rsidR="006B7412">
        <w:t>modifica</w:t>
      </w:r>
      <w:r>
        <w:t xml:space="preserve">dos los campos correspondientes, presionaremos el botón </w:t>
      </w:r>
      <w:r w:rsidRPr="00AF7391">
        <w:rPr>
          <w:b/>
        </w:rPr>
        <w:t>&lt;Siguiente&gt;</w:t>
      </w:r>
      <w:r>
        <w:rPr>
          <w:b/>
        </w:rPr>
        <w:t xml:space="preserve"> </w:t>
      </w:r>
      <w:r>
        <w:t xml:space="preserve">el cual nos permitirá seguir </w:t>
      </w:r>
      <w:r w:rsidR="006B7412">
        <w:t>modific</w:t>
      </w:r>
      <w:r>
        <w:t xml:space="preserve">ando las demás secciones del programa o </w:t>
      </w:r>
      <w:r w:rsidRPr="00AF7391">
        <w:rPr>
          <w:b/>
        </w:rPr>
        <w:t>&lt;</w:t>
      </w:r>
      <w:r>
        <w:rPr>
          <w:b/>
        </w:rPr>
        <w:t>Anterior</w:t>
      </w:r>
      <w:r w:rsidRPr="00AF7391">
        <w:rPr>
          <w:b/>
        </w:rPr>
        <w:t>&gt;</w:t>
      </w:r>
      <w:r>
        <w:rPr>
          <w:b/>
        </w:rPr>
        <w:t xml:space="preserve"> </w:t>
      </w:r>
      <w:r>
        <w:t>para volver a la sección anterior (Paso 3).</w:t>
      </w:r>
    </w:p>
    <w:p w:rsidR="00E16789" w:rsidRDefault="00E16789" w:rsidP="00E16789">
      <w:pPr>
        <w:pStyle w:val="PSI-Normal"/>
      </w:pPr>
    </w:p>
    <w:p w:rsidR="00E16789" w:rsidRDefault="006B7412" w:rsidP="00E16789">
      <w:pPr>
        <w:pStyle w:val="PSI-Normal"/>
      </w:pPr>
      <w:r>
        <w:rPr>
          <w:noProof/>
          <w:lang w:eastAsia="es-AR"/>
        </w:rPr>
        <w:lastRenderedPageBreak/>
        <w:drawing>
          <wp:inline distT="0" distB="0" distL="0" distR="0">
            <wp:extent cx="5400040" cy="3267744"/>
            <wp:effectExtent l="19050" t="0" r="0" b="0"/>
            <wp:docPr id="174" name="Imagen 19" descr="C:\xampp\htdocs\vaspa\Construcción\Screenshots CU\Profesor\CU Gestionar Programa\Modific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Profesor\CU Gestionar Programa\Modificar programa\6.png"/>
                    <pic:cNvPicPr>
                      <a:picLocks noChangeAspect="1" noChangeArrowheads="1"/>
                    </pic:cNvPicPr>
                  </pic:nvPicPr>
                  <pic:blipFill>
                    <a:blip r:embed="rId137" cstate="print"/>
                    <a:srcRect/>
                    <a:stretch>
                      <a:fillRect/>
                    </a:stretch>
                  </pic:blipFill>
                  <pic:spPr bwMode="auto">
                    <a:xfrm>
                      <a:off x="0" y="0"/>
                      <a:ext cx="5400040" cy="3267744"/>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5, </w:t>
      </w:r>
      <w:r w:rsidR="006B7412">
        <w:t>podremos modificar los</w:t>
      </w:r>
      <w:r>
        <w:t xml:space="preserve"> datos sobre la Metodología y Aprobación Libre (Metodología Libre, Aprobación Libre). Una vez </w:t>
      </w:r>
      <w:r w:rsidR="006B7412">
        <w:t>modific</w:t>
      </w:r>
      <w:r>
        <w:t xml:space="preserve">ados los campos correspondientes, presionaremos el botón </w:t>
      </w:r>
      <w:r w:rsidRPr="00AF7391">
        <w:rPr>
          <w:b/>
        </w:rPr>
        <w:t>&lt;</w:t>
      </w:r>
      <w:r>
        <w:rPr>
          <w:b/>
        </w:rPr>
        <w:t>Guardar</w:t>
      </w:r>
      <w:r w:rsidRPr="00AF7391">
        <w:rPr>
          <w:b/>
        </w:rPr>
        <w:t>&gt;</w:t>
      </w:r>
      <w:r>
        <w:rPr>
          <w:b/>
        </w:rPr>
        <w:t xml:space="preserve"> </w:t>
      </w:r>
      <w:r>
        <w:t xml:space="preserve">el cual nos permitirá guardar los </w:t>
      </w:r>
      <w:r w:rsidR="006B7412">
        <w:t>cambios</w:t>
      </w:r>
      <w:r>
        <w:t xml:space="preserve"> ingresados en el formulario del programa o </w:t>
      </w:r>
      <w:r w:rsidRPr="00AF7391">
        <w:rPr>
          <w:b/>
        </w:rPr>
        <w:t>&lt;</w:t>
      </w:r>
      <w:r>
        <w:rPr>
          <w:b/>
        </w:rPr>
        <w:t>Anterior</w:t>
      </w:r>
      <w:r w:rsidRPr="00AF7391">
        <w:rPr>
          <w:b/>
        </w:rPr>
        <w:t>&gt;</w:t>
      </w:r>
      <w:r>
        <w:rPr>
          <w:b/>
        </w:rPr>
        <w:t xml:space="preserve"> </w:t>
      </w:r>
      <w:r>
        <w:t>para volver a la sección anterior (Paso 4).</w:t>
      </w:r>
    </w:p>
    <w:p w:rsidR="00E16789" w:rsidRDefault="00E16789" w:rsidP="00E16789">
      <w:pPr>
        <w:pStyle w:val="PSI-Normal"/>
      </w:pPr>
    </w:p>
    <w:p w:rsidR="00E16789" w:rsidRDefault="00E16789" w:rsidP="00E16789">
      <w:pPr>
        <w:pStyle w:val="PSI-Normal"/>
      </w:pPr>
      <w:r>
        <w:t xml:space="preserve">Una vez que hemos presionado el botón </w:t>
      </w:r>
      <w:r w:rsidRPr="006B7412">
        <w:rPr>
          <w:b/>
        </w:rPr>
        <w:t>&lt;Guardar&gt;</w:t>
      </w:r>
      <w:r>
        <w:t xml:space="preserve"> se nos mostrará un mensaje de confirmación exitoso, como se muestra a continuación.</w:t>
      </w:r>
    </w:p>
    <w:p w:rsidR="00E16789" w:rsidRDefault="00AE378E" w:rsidP="00E16789">
      <w:pPr>
        <w:pStyle w:val="PSI-Normal"/>
      </w:pPr>
      <w:r>
        <w:rPr>
          <w:noProof/>
          <w:lang w:eastAsia="es-AR"/>
        </w:rPr>
        <w:drawing>
          <wp:inline distT="0" distB="0" distL="0" distR="0">
            <wp:extent cx="5400040" cy="1495830"/>
            <wp:effectExtent l="19050" t="0" r="0" b="0"/>
            <wp:docPr id="233" name="Imagen 36" descr="C:\xampp\htdocs\vaspa\Construcción\Screenshots CU\Profesor\CU Gestionar Programa\Modific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xampp\htdocs\vaspa\Construcción\Screenshots CU\Profesor\CU Gestionar Programa\Modificar programa\7.png"/>
                    <pic:cNvPicPr>
                      <a:picLocks noChangeAspect="1" noChangeArrowheads="1"/>
                    </pic:cNvPicPr>
                  </pic:nvPicPr>
                  <pic:blipFill>
                    <a:blip r:embed="rId138" cstate="print"/>
                    <a:srcRect/>
                    <a:stretch>
                      <a:fillRect/>
                    </a:stretch>
                  </pic:blipFill>
                  <pic:spPr bwMode="auto">
                    <a:xfrm>
                      <a:off x="0" y="0"/>
                      <a:ext cx="5400040" cy="1495830"/>
                    </a:xfrm>
                    <a:prstGeom prst="rect">
                      <a:avLst/>
                    </a:prstGeom>
                    <a:noFill/>
                    <a:ln w="9525">
                      <a:noFill/>
                      <a:miter lim="800000"/>
                      <a:headEnd/>
                      <a:tailEnd/>
                    </a:ln>
                  </pic:spPr>
                </pic:pic>
              </a:graphicData>
            </a:graphic>
          </wp:inline>
        </w:drawing>
      </w:r>
    </w:p>
    <w:p w:rsidR="00E16789" w:rsidRDefault="00E16789" w:rsidP="00E16789">
      <w:pPr>
        <w:pStyle w:val="PSI-Normal"/>
      </w:pPr>
      <w:r>
        <w:t xml:space="preserve">Además podremos presionar el botón </w:t>
      </w:r>
      <w:r w:rsidRPr="00490FD7">
        <w:rPr>
          <w:b/>
        </w:rPr>
        <w:t>&lt;Agregar Bibliografía&gt;</w:t>
      </w:r>
      <w:r>
        <w:t xml:space="preserve"> para realizar la gestión de la bibliografía correspondiente, la cual se explicará en detalle en la sección Gestionar Bibliografía o podemos presionar el botón </w:t>
      </w:r>
      <w:r w:rsidRPr="00490FD7">
        <w:rPr>
          <w:b/>
        </w:rPr>
        <w:t>&lt;Continuar más tarde&gt;</w:t>
      </w:r>
      <w:r>
        <w:t xml:space="preserve"> para continuar con la gestión del programa en otro momento, regresando a la pantalla Mis Asignaturas.</w:t>
      </w:r>
    </w:p>
    <w:p w:rsidR="0060576F" w:rsidRDefault="0060576F" w:rsidP="00AF7391">
      <w:pPr>
        <w:pStyle w:val="PSI-Normal"/>
      </w:pPr>
    </w:p>
    <w:p w:rsidR="0060576F" w:rsidRPr="00FE1182" w:rsidRDefault="0060576F" w:rsidP="00AF7391">
      <w:pPr>
        <w:pStyle w:val="PSI-Normal"/>
      </w:pPr>
    </w:p>
    <w:p w:rsidR="006D728E" w:rsidRDefault="00FB187D" w:rsidP="006D728E">
      <w:pPr>
        <w:pStyle w:val="PSI-Ttulo3"/>
      </w:pPr>
      <w:bookmarkStart w:id="46" w:name="_Toc52471181"/>
      <w:r>
        <w:lastRenderedPageBreak/>
        <w:t>Gestionar Bibliografía</w:t>
      </w:r>
      <w:r w:rsidR="00707245">
        <w:t xml:space="preserve"> Programa</w:t>
      </w:r>
      <w:bookmarkEnd w:id="46"/>
    </w:p>
    <w:p w:rsidR="006D728E" w:rsidRDefault="006D728E" w:rsidP="006D728E">
      <w:pPr>
        <w:pStyle w:val="PSI-Normal"/>
        <w:rPr>
          <w:b/>
        </w:rPr>
      </w:pPr>
      <w:r>
        <w:t xml:space="preserve">Para </w:t>
      </w:r>
      <w:r w:rsidR="00272A46">
        <w:t>gestionar la bibliografía de</w:t>
      </w:r>
      <w:r>
        <w:t xml:space="preserve"> un programa, presionaremos el botón </w:t>
      </w:r>
      <w:r w:rsidRPr="001D4104">
        <w:rPr>
          <w:b/>
        </w:rPr>
        <w:t>&lt;</w:t>
      </w:r>
      <w:r w:rsidR="00272A46">
        <w:rPr>
          <w:b/>
        </w:rPr>
        <w:t>Gestionar Bibliografía</w:t>
      </w:r>
      <w:r w:rsidRPr="001D4104">
        <w:rPr>
          <w:b/>
        </w:rPr>
        <w:t>&gt;</w:t>
      </w:r>
      <w:r>
        <w:rPr>
          <w:b/>
        </w:rPr>
        <w:t xml:space="preserve"> </w:t>
      </w:r>
      <w:r>
        <w:t>de la pantalla Mis Asignaturas</w:t>
      </w:r>
      <w:r w:rsidRPr="001D4104">
        <w:t>.</w:t>
      </w:r>
      <w:r>
        <w:rPr>
          <w:b/>
        </w:rPr>
        <w:t xml:space="preserve"> </w:t>
      </w:r>
    </w:p>
    <w:p w:rsidR="006D728E" w:rsidRDefault="00272A46" w:rsidP="006D728E">
      <w:pPr>
        <w:pStyle w:val="PSI-Normal"/>
      </w:pPr>
      <w:r>
        <w:rPr>
          <w:noProof/>
          <w:lang w:eastAsia="es-AR"/>
        </w:rPr>
        <w:drawing>
          <wp:inline distT="0" distB="0" distL="0" distR="0">
            <wp:extent cx="5400040" cy="317038"/>
            <wp:effectExtent l="19050" t="0" r="0" b="0"/>
            <wp:docPr id="148" name="Imagen 9" descr="C:\xampp\htdocs\vaspa\Construcción\Screenshots CU\Profesor\CU Gestionar Programa\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Profesor\CU Gestionar Programa\Gestionar Bibliografía.png"/>
                    <pic:cNvPicPr>
                      <a:picLocks noChangeAspect="1" noChangeArrowheads="1"/>
                    </pic:cNvPicPr>
                  </pic:nvPicPr>
                  <pic:blipFill>
                    <a:blip r:embed="rId139" cstate="print"/>
                    <a:srcRect/>
                    <a:stretch>
                      <a:fillRect/>
                    </a:stretch>
                  </pic:blipFill>
                  <pic:spPr bwMode="auto">
                    <a:xfrm>
                      <a:off x="0" y="0"/>
                      <a:ext cx="5400040" cy="317038"/>
                    </a:xfrm>
                    <a:prstGeom prst="rect">
                      <a:avLst/>
                    </a:prstGeom>
                    <a:noFill/>
                    <a:ln w="9525">
                      <a:noFill/>
                      <a:miter lim="800000"/>
                      <a:headEnd/>
                      <a:tailEnd/>
                    </a:ln>
                  </pic:spPr>
                </pic:pic>
              </a:graphicData>
            </a:graphic>
          </wp:inline>
        </w:drawing>
      </w:r>
    </w:p>
    <w:p w:rsidR="006D728E" w:rsidRDefault="00690A5A" w:rsidP="004F1290">
      <w:pPr>
        <w:pStyle w:val="PSI-Normal"/>
      </w:pPr>
      <w:r>
        <w:t>A continuación se mostrará la pantalla principal Gestionar Bibliografía, donde podremos realizar la gestión correspondiente de la misma. Este punto se explicará en detalle en la sección Gestionar Bibliografía.</w:t>
      </w:r>
    </w:p>
    <w:p w:rsidR="006D728E" w:rsidRDefault="006D728E" w:rsidP="002B5782">
      <w:pPr>
        <w:pStyle w:val="PSI-Ttulo3"/>
        <w:rPr>
          <w:lang w:val="es-AR"/>
        </w:rPr>
      </w:pPr>
    </w:p>
    <w:p w:rsidR="003664D7" w:rsidRPr="006D728E" w:rsidRDefault="003664D7" w:rsidP="002B5782">
      <w:pPr>
        <w:pStyle w:val="PSI-Ttulo3"/>
        <w:rPr>
          <w:lang w:val="es-AR"/>
        </w:rPr>
      </w:pPr>
    </w:p>
    <w:p w:rsidR="002B5782" w:rsidRDefault="003474AA" w:rsidP="002B5782">
      <w:pPr>
        <w:pStyle w:val="PSI-Ttulo3"/>
      </w:pPr>
      <w:bookmarkStart w:id="47" w:name="_Toc52471182"/>
      <w:r>
        <w:t xml:space="preserve">Enviar </w:t>
      </w:r>
      <w:r w:rsidR="002B5782">
        <w:t>Programa</w:t>
      </w:r>
      <w:r>
        <w:t xml:space="preserve"> a Revisión</w:t>
      </w:r>
      <w:bookmarkEnd w:id="47"/>
    </w:p>
    <w:p w:rsidR="002B5782" w:rsidRDefault="002B5782" w:rsidP="002B5782">
      <w:pPr>
        <w:pStyle w:val="PSI-Normal"/>
        <w:rPr>
          <w:b/>
        </w:rPr>
      </w:pPr>
      <w:r>
        <w:t xml:space="preserve">Para </w:t>
      </w:r>
      <w:r w:rsidR="003474AA">
        <w:t>enviar un programa a revisión</w:t>
      </w:r>
      <w:r>
        <w:t xml:space="preserve">, presionaremos el botón </w:t>
      </w:r>
      <w:r w:rsidRPr="001D4104">
        <w:rPr>
          <w:b/>
        </w:rPr>
        <w:t>&lt;</w:t>
      </w:r>
      <w:r w:rsidR="003474AA">
        <w:rPr>
          <w:b/>
        </w:rPr>
        <w:t>Enviar a Revisión</w:t>
      </w:r>
      <w:r w:rsidRPr="001D4104">
        <w:rPr>
          <w:b/>
        </w:rPr>
        <w:t>&gt;</w:t>
      </w:r>
      <w:r>
        <w:rPr>
          <w:b/>
        </w:rPr>
        <w:t xml:space="preserve"> </w:t>
      </w:r>
      <w:r>
        <w:t>de la pantalla Mis Asignaturas</w:t>
      </w:r>
      <w:r w:rsidRPr="001D4104">
        <w:t>.</w:t>
      </w:r>
      <w:r>
        <w:rPr>
          <w:b/>
        </w:rPr>
        <w:t xml:space="preserve"> </w:t>
      </w:r>
    </w:p>
    <w:p w:rsidR="002B5782" w:rsidRDefault="00745B22" w:rsidP="002B5782">
      <w:pPr>
        <w:pStyle w:val="PSI-Normal"/>
      </w:pPr>
      <w:r>
        <w:rPr>
          <w:noProof/>
          <w:lang w:eastAsia="es-AR"/>
        </w:rPr>
        <w:drawing>
          <wp:inline distT="0" distB="0" distL="0" distR="0">
            <wp:extent cx="5400040" cy="317649"/>
            <wp:effectExtent l="19050" t="0" r="0" b="0"/>
            <wp:docPr id="144" name="Imagen 7" descr="C:\xampp\htdocs\vaspa\Construcción\Screenshots CU\Profesor\CU Gestionar Programa\Enviar a Revi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Profesor\CU Gestionar Programa\Enviar a Revisión.png"/>
                    <pic:cNvPicPr>
                      <a:picLocks noChangeAspect="1" noChangeArrowheads="1"/>
                    </pic:cNvPicPr>
                  </pic:nvPicPr>
                  <pic:blipFill>
                    <a:blip r:embed="rId140" cstate="print"/>
                    <a:srcRect/>
                    <a:stretch>
                      <a:fillRect/>
                    </a:stretch>
                  </pic:blipFill>
                  <pic:spPr bwMode="auto">
                    <a:xfrm>
                      <a:off x="0" y="0"/>
                      <a:ext cx="5400040" cy="317649"/>
                    </a:xfrm>
                    <a:prstGeom prst="rect">
                      <a:avLst/>
                    </a:prstGeom>
                    <a:noFill/>
                    <a:ln w="9525">
                      <a:noFill/>
                      <a:miter lim="800000"/>
                      <a:headEnd/>
                      <a:tailEnd/>
                    </a:ln>
                  </pic:spPr>
                </pic:pic>
              </a:graphicData>
            </a:graphic>
          </wp:inline>
        </w:drawing>
      </w:r>
    </w:p>
    <w:p w:rsidR="00AE1C03" w:rsidRDefault="00AE1C03" w:rsidP="00AE1C03">
      <w:pPr>
        <w:pStyle w:val="PSI-Normal"/>
      </w:pPr>
      <w:r>
        <w:t xml:space="preserve">A continuación se nos informará que </w:t>
      </w:r>
      <w:r w:rsidR="00F5055E">
        <w:t xml:space="preserve">el programa </w:t>
      </w:r>
      <w:r>
        <w:t>ha</w:t>
      </w:r>
      <w:r w:rsidR="00F63114">
        <w:t xml:space="preserve"> sido</w:t>
      </w:r>
      <w:r>
        <w:t xml:space="preserve"> enviado a revisión, como así también se les ha notificado tanto a Secretaría Académica y al Jefe de Departamento que cuentan con dicho programa disponible para revisar.</w:t>
      </w:r>
    </w:p>
    <w:p w:rsidR="00EE3BF3" w:rsidRDefault="004E0526" w:rsidP="00EE3BF3">
      <w:pPr>
        <w:pStyle w:val="PSI-Comentario"/>
      </w:pPr>
      <w:r>
        <w:t xml:space="preserve">NOTA: </w:t>
      </w:r>
      <w:r w:rsidR="002D30CE">
        <w:t>Se podría</w:t>
      </w:r>
      <w:r w:rsidR="003474AA">
        <w:t xml:space="preserve"> </w:t>
      </w:r>
      <w:r w:rsidR="00F5055E">
        <w:t xml:space="preserve">agregar </w:t>
      </w:r>
      <w:r w:rsidR="002F3D9D">
        <w:t>una</w:t>
      </w:r>
      <w:r w:rsidR="00F5055E">
        <w:t xml:space="preserve"> última captura donde se notifica al</w:t>
      </w:r>
      <w:r w:rsidR="00990268">
        <w:t xml:space="preserve"> profesor</w:t>
      </w:r>
      <w:r w:rsidR="00F5055E">
        <w:t xml:space="preserve"> que se ha enviado el programa</w:t>
      </w:r>
      <w:r w:rsidR="000056A2">
        <w:t xml:space="preserve"> a revisión</w:t>
      </w:r>
      <w:r w:rsidR="00F5055E">
        <w:t>.</w:t>
      </w:r>
    </w:p>
    <w:p w:rsidR="00481742" w:rsidRDefault="00481742" w:rsidP="00EE3BF3">
      <w:pPr>
        <w:pStyle w:val="PSI-Comentario"/>
      </w:pPr>
    </w:p>
    <w:p w:rsidR="00481742" w:rsidRDefault="00481742" w:rsidP="00EE3BF3">
      <w:pPr>
        <w:pStyle w:val="PSI-Comentario"/>
      </w:pPr>
    </w:p>
    <w:p w:rsidR="003664D7" w:rsidRDefault="003664D7" w:rsidP="00EE3BF3">
      <w:pPr>
        <w:pStyle w:val="PSI-Comentario"/>
      </w:pPr>
    </w:p>
    <w:p w:rsidR="00481742" w:rsidRDefault="00481742" w:rsidP="00481742">
      <w:pPr>
        <w:pStyle w:val="PSI-Ttulo3"/>
      </w:pPr>
      <w:bookmarkStart w:id="48" w:name="_Toc52471183"/>
      <w:r>
        <w:t>Generar Programa PDF</w:t>
      </w:r>
      <w:bookmarkEnd w:id="48"/>
      <w:r>
        <w:t xml:space="preserve"> </w:t>
      </w:r>
    </w:p>
    <w:p w:rsidR="00481742" w:rsidRDefault="00481742" w:rsidP="00481742">
      <w:pPr>
        <w:pStyle w:val="PSI-Normal"/>
        <w:rPr>
          <w:b/>
        </w:rPr>
      </w:pPr>
      <w:r>
        <w:t>Para generar un programa en formato .</w:t>
      </w:r>
      <w:r w:rsidR="00584324">
        <w:t>pdf</w:t>
      </w:r>
      <w:r>
        <w:t>,</w:t>
      </w:r>
      <w:r w:rsidR="00584324">
        <w:t xml:space="preserve"> a partir del formulario,</w:t>
      </w:r>
      <w:r>
        <w:t xml:space="preserve"> presionaremos el botón </w:t>
      </w:r>
      <w:r w:rsidRPr="001D4104">
        <w:rPr>
          <w:b/>
        </w:rPr>
        <w:t>&lt;</w:t>
      </w:r>
      <w:r>
        <w:rPr>
          <w:b/>
        </w:rPr>
        <w:t>Generar PDF</w:t>
      </w:r>
      <w:r w:rsidRPr="001D4104">
        <w:rPr>
          <w:b/>
        </w:rPr>
        <w:t>&gt;</w:t>
      </w:r>
      <w:r>
        <w:rPr>
          <w:b/>
        </w:rPr>
        <w:t xml:space="preserve"> </w:t>
      </w:r>
      <w:r>
        <w:t>de la pantalla Mis Asignaturas</w:t>
      </w:r>
      <w:r w:rsidRPr="001D4104">
        <w:t>.</w:t>
      </w:r>
      <w:r>
        <w:rPr>
          <w:b/>
        </w:rPr>
        <w:t xml:space="preserve"> </w:t>
      </w:r>
    </w:p>
    <w:p w:rsidR="00481742" w:rsidRDefault="001A3D77" w:rsidP="00481742">
      <w:pPr>
        <w:pStyle w:val="PSI-Normal"/>
      </w:pPr>
      <w:r>
        <w:rPr>
          <w:noProof/>
          <w:lang w:eastAsia="es-AR"/>
        </w:rPr>
        <w:drawing>
          <wp:inline distT="0" distB="0" distL="0" distR="0">
            <wp:extent cx="5400040" cy="318822"/>
            <wp:effectExtent l="19050" t="0" r="0" b="0"/>
            <wp:docPr id="146" name="Imagen 8" descr="C:\xampp\htdocs\vaspa\Construcción\Screenshots CU\Profesor\CU Gestionar Programa\Generar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Profesor\CU Gestionar Programa\Generar PDF.png"/>
                    <pic:cNvPicPr>
                      <a:picLocks noChangeAspect="1" noChangeArrowheads="1"/>
                    </pic:cNvPicPr>
                  </pic:nvPicPr>
                  <pic:blipFill>
                    <a:blip r:embed="rId141" cstate="print"/>
                    <a:srcRect/>
                    <a:stretch>
                      <a:fillRect/>
                    </a:stretch>
                  </pic:blipFill>
                  <pic:spPr bwMode="auto">
                    <a:xfrm>
                      <a:off x="0" y="0"/>
                      <a:ext cx="5400040" cy="318822"/>
                    </a:xfrm>
                    <a:prstGeom prst="rect">
                      <a:avLst/>
                    </a:prstGeom>
                    <a:noFill/>
                    <a:ln w="9525">
                      <a:noFill/>
                      <a:miter lim="800000"/>
                      <a:headEnd/>
                      <a:tailEnd/>
                    </a:ln>
                  </pic:spPr>
                </pic:pic>
              </a:graphicData>
            </a:graphic>
          </wp:inline>
        </w:drawing>
      </w:r>
    </w:p>
    <w:p w:rsidR="00481742" w:rsidRDefault="00772988" w:rsidP="00481742">
      <w:pPr>
        <w:pStyle w:val="PSI-Normal"/>
      </w:pPr>
      <w:r>
        <w:t>E</w:t>
      </w:r>
      <w:r w:rsidR="00584324">
        <w:t xml:space="preserve">l cual nos </w:t>
      </w:r>
      <w:r w:rsidR="00481742">
        <w:t>generar</w:t>
      </w:r>
      <w:r w:rsidR="00584324">
        <w:t>á, en una nueva pestaña,</w:t>
      </w:r>
      <w:r w:rsidR="00481742">
        <w:t xml:space="preserve"> el programa en formato .pdf, listo para ser impreso y comenzar con el proceso de firmas. Como veremos a continuación.</w:t>
      </w:r>
    </w:p>
    <w:p w:rsidR="00481742" w:rsidRDefault="003E36B9" w:rsidP="00481742">
      <w:pPr>
        <w:pStyle w:val="PSI-Normal"/>
      </w:pPr>
      <w:r>
        <w:rPr>
          <w:noProof/>
          <w:lang w:eastAsia="es-AR"/>
        </w:rPr>
        <w:lastRenderedPageBreak/>
        <w:drawing>
          <wp:inline distT="0" distB="0" distL="0" distR="0">
            <wp:extent cx="5400040" cy="2651734"/>
            <wp:effectExtent l="19050" t="0" r="0" b="0"/>
            <wp:docPr id="182" name="Imagen 23" descr="C:\xampp\htdocs\vaspa\Construcción\Screenshots CU\Profesor\CU Generar Programa PD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Profesor\CU Generar Programa PDF\2.png"/>
                    <pic:cNvPicPr>
                      <a:picLocks noChangeAspect="1" noChangeArrowheads="1"/>
                    </pic:cNvPicPr>
                  </pic:nvPicPr>
                  <pic:blipFill>
                    <a:blip r:embed="rId142" cstate="print"/>
                    <a:srcRect/>
                    <a:stretch>
                      <a:fillRect/>
                    </a:stretch>
                  </pic:blipFill>
                  <pic:spPr bwMode="auto">
                    <a:xfrm>
                      <a:off x="0" y="0"/>
                      <a:ext cx="5400040" cy="2651734"/>
                    </a:xfrm>
                    <a:prstGeom prst="rect">
                      <a:avLst/>
                    </a:prstGeom>
                    <a:noFill/>
                    <a:ln w="9525">
                      <a:noFill/>
                      <a:miter lim="800000"/>
                      <a:headEnd/>
                      <a:tailEnd/>
                    </a:ln>
                  </pic:spPr>
                </pic:pic>
              </a:graphicData>
            </a:graphic>
          </wp:inline>
        </w:drawing>
      </w:r>
    </w:p>
    <w:p w:rsidR="008A6CF6" w:rsidRDefault="008A6CF6" w:rsidP="008A6CF6">
      <w:pPr>
        <w:pStyle w:val="PSI-Ttulo2"/>
      </w:pPr>
    </w:p>
    <w:p w:rsidR="0007318D" w:rsidRDefault="0007318D" w:rsidP="008A6CF6">
      <w:pPr>
        <w:pStyle w:val="PSI-Ttulo2"/>
      </w:pPr>
    </w:p>
    <w:p w:rsidR="00805610" w:rsidRDefault="00805610" w:rsidP="008A6CF6">
      <w:pPr>
        <w:pStyle w:val="PSI-Ttulo2"/>
      </w:pPr>
    </w:p>
    <w:p w:rsidR="008D5B77" w:rsidRDefault="008D5B77" w:rsidP="008A6CF6">
      <w:pPr>
        <w:pStyle w:val="PSI-Ttulo2"/>
      </w:pPr>
    </w:p>
    <w:p w:rsidR="00805610" w:rsidRDefault="00805610" w:rsidP="00805610">
      <w:pPr>
        <w:pStyle w:val="PSI-Ttulo2"/>
      </w:pPr>
      <w:bookmarkStart w:id="49" w:name="_Toc52471184"/>
      <w:r w:rsidRPr="00A86EBA">
        <w:t>Gestionar Bibliografía</w:t>
      </w:r>
      <w:bookmarkEnd w:id="49"/>
    </w:p>
    <w:p w:rsidR="00805610" w:rsidRDefault="00DE5FC7" w:rsidP="00DE5FC7">
      <w:pPr>
        <w:pStyle w:val="PSI-Normal"/>
      </w:pPr>
      <w:r>
        <w:t>Para acceder a este módulo</w:t>
      </w:r>
      <w:r w:rsidR="007B0A69">
        <w:t xml:space="preserve"> contamos con dos opciones:</w:t>
      </w:r>
      <w:r>
        <w:t xml:space="preserve"> podemos </w:t>
      </w:r>
      <w:r w:rsidR="007B0A69">
        <w:t xml:space="preserve">acceder </w:t>
      </w:r>
      <w:r>
        <w:t>presiona</w:t>
      </w:r>
      <w:r w:rsidR="007B0A69">
        <w:t>ndo</w:t>
      </w:r>
      <w:r>
        <w:t xml:space="preserve"> el </w:t>
      </w:r>
      <w:r w:rsidR="007B0A69">
        <w:t>botón</w:t>
      </w:r>
      <w:r>
        <w:t xml:space="preserve"> </w:t>
      </w:r>
      <w:r w:rsidRPr="007B0A69">
        <w:rPr>
          <w:b/>
        </w:rPr>
        <w:t>&lt;Agregar Bibliografía&gt;</w:t>
      </w:r>
      <w:r>
        <w:t xml:space="preserve"> luego de haber cread</w:t>
      </w:r>
      <w:r w:rsidR="007B0A69">
        <w:t>o</w:t>
      </w:r>
      <w:r>
        <w:t xml:space="preserve"> un programa o bien</w:t>
      </w:r>
      <w:r w:rsidR="007B0A69">
        <w:t xml:space="preserve"> presionando</w:t>
      </w:r>
      <w:r>
        <w:t xml:space="preserve"> el </w:t>
      </w:r>
      <w:r w:rsidR="007B0A69">
        <w:t>botón</w:t>
      </w:r>
      <w:r>
        <w:t xml:space="preserve"> </w:t>
      </w:r>
      <w:r w:rsidRPr="007B0A69">
        <w:rPr>
          <w:b/>
        </w:rPr>
        <w:t>&lt;</w:t>
      </w:r>
      <w:r w:rsidR="007B0A69" w:rsidRPr="007B0A69">
        <w:rPr>
          <w:b/>
        </w:rPr>
        <w:t>G</w:t>
      </w:r>
      <w:r w:rsidRPr="007B0A69">
        <w:rPr>
          <w:b/>
        </w:rPr>
        <w:t xml:space="preserve">estionar </w:t>
      </w:r>
      <w:r w:rsidR="007B0A69" w:rsidRPr="007B0A69">
        <w:rPr>
          <w:b/>
        </w:rPr>
        <w:t>Bibliografía</w:t>
      </w:r>
      <w:r w:rsidRPr="007B0A69">
        <w:rPr>
          <w:b/>
        </w:rPr>
        <w:t>&gt;</w:t>
      </w:r>
      <w:r>
        <w:t xml:space="preserve"> de la </w:t>
      </w:r>
      <w:r w:rsidR="007B0A69">
        <w:t>sección</w:t>
      </w:r>
      <w:r>
        <w:t xml:space="preserve"> </w:t>
      </w:r>
      <w:r w:rsidR="007B0A69">
        <w:t>G</w:t>
      </w:r>
      <w:r>
        <w:t xml:space="preserve">estionar </w:t>
      </w:r>
      <w:r w:rsidR="007B0A69">
        <w:t>P</w:t>
      </w:r>
      <w:r>
        <w:t>rograma</w:t>
      </w:r>
      <w:r w:rsidR="007B0A69">
        <w:t>, en la pantalla</w:t>
      </w:r>
      <w:r w:rsidR="003F773F">
        <w:t xml:space="preserve"> </w:t>
      </w:r>
      <w:r w:rsidR="007B0A69">
        <w:t>Mis Asignaturas</w:t>
      </w:r>
      <w:r>
        <w:t>.</w:t>
      </w:r>
    </w:p>
    <w:p w:rsidR="00805610" w:rsidRDefault="00327068" w:rsidP="00327068">
      <w:pPr>
        <w:pStyle w:val="PSI-Normal"/>
      </w:pPr>
      <w:r>
        <w:t xml:space="preserve">Una vez </w:t>
      </w:r>
      <w:r w:rsidR="000745E3">
        <w:t xml:space="preserve">que hemos </w:t>
      </w:r>
      <w:r>
        <w:t>accedido, nos encontraremos en la pantalla Gestionar Bibliografía. La cual cuenta con un listado de los diferentes tipos de Bibliografía (Libros - Bibliografía Obligatoria y Complementaria, Artículos de Revistas, Recursos de Internet y Otros)</w:t>
      </w:r>
      <w:r w:rsidR="001D0ED0">
        <w:t xml:space="preserve"> junto al estado en el que se encuentra cada una, como así también la cantidad que fue cargada.</w:t>
      </w:r>
    </w:p>
    <w:p w:rsidR="00596AFB" w:rsidRDefault="001D0ED0" w:rsidP="00327068">
      <w:pPr>
        <w:pStyle w:val="PSI-Normal"/>
      </w:pPr>
      <w:r>
        <w:t xml:space="preserve">Además cuenta con </w:t>
      </w:r>
      <w:r w:rsidR="00596AFB">
        <w:t>los siguientes</w:t>
      </w:r>
      <w:r>
        <w:t xml:space="preserve"> bot</w:t>
      </w:r>
      <w:r w:rsidR="00596AFB">
        <w:t>o</w:t>
      </w:r>
      <w:r>
        <w:t>n</w:t>
      </w:r>
      <w:r w:rsidR="00596AFB">
        <w:t xml:space="preserve">es: </w:t>
      </w:r>
    </w:p>
    <w:p w:rsidR="001D0ED0" w:rsidRDefault="00596AFB" w:rsidP="00327068">
      <w:pPr>
        <w:pStyle w:val="PSI-Normal"/>
      </w:pPr>
      <w:r>
        <w:t xml:space="preserve">El botón </w:t>
      </w:r>
      <w:r w:rsidR="001D0ED0" w:rsidRPr="001D0ED0">
        <w:rPr>
          <w:b/>
        </w:rPr>
        <w:t>&lt;Cargar Bibliografía de Programa Anterior&gt;</w:t>
      </w:r>
      <w:r>
        <w:t xml:space="preserve"> </w:t>
      </w:r>
      <w:r w:rsidR="001D0ED0">
        <w:t>nos permitirá cargar nuevamente la Bibliografía que fue cargada anteriormente (en el caso que existiese).</w:t>
      </w:r>
    </w:p>
    <w:p w:rsidR="00596AFB" w:rsidRPr="00596AFB" w:rsidRDefault="00596AFB" w:rsidP="00327068">
      <w:pPr>
        <w:pStyle w:val="PSI-Normal"/>
      </w:pPr>
      <w:r>
        <w:t xml:space="preserve">El botón </w:t>
      </w:r>
      <w:r w:rsidRPr="00596AFB">
        <w:rPr>
          <w:b/>
        </w:rPr>
        <w:t>&lt;Enviar Programa a Revisión&gt;</w:t>
      </w:r>
      <w:r>
        <w:rPr>
          <w:b/>
        </w:rPr>
        <w:t xml:space="preserve"> </w:t>
      </w:r>
      <w:r>
        <w:t>nos permitirá enviar el programa tanto a Secretaría Académica y al Jefe de Departamento luego de haber cargado al menos un Libro de tipo Bibliografía Obligatoria</w:t>
      </w:r>
      <w:r w:rsidR="00EB2F27">
        <w:t xml:space="preserve"> para ser revisado</w:t>
      </w:r>
      <w:r>
        <w:t>.</w:t>
      </w:r>
    </w:p>
    <w:p w:rsidR="00596AFB" w:rsidRDefault="0022269B" w:rsidP="00327068">
      <w:pPr>
        <w:pStyle w:val="PSI-Normal"/>
      </w:pPr>
      <w:r>
        <w:t xml:space="preserve">El botón </w:t>
      </w:r>
      <w:r w:rsidRPr="0022269B">
        <w:rPr>
          <w:b/>
        </w:rPr>
        <w:t>&lt;Continuar más Tarde&gt;</w:t>
      </w:r>
      <w:r>
        <w:t xml:space="preserve"> nos permitirá volver a la pantalla Mis Asignaturas para gestionar la bibliografía en otro momento.</w:t>
      </w:r>
    </w:p>
    <w:p w:rsidR="00327068" w:rsidRDefault="0067714D" w:rsidP="00327068">
      <w:pPr>
        <w:pStyle w:val="PSI-Normal"/>
      </w:pPr>
      <w:r>
        <w:rPr>
          <w:noProof/>
          <w:lang w:eastAsia="es-AR"/>
        </w:rPr>
        <w:lastRenderedPageBreak/>
        <w:drawing>
          <wp:inline distT="0" distB="0" distL="0" distR="0">
            <wp:extent cx="5400040" cy="2944940"/>
            <wp:effectExtent l="19050" t="0" r="0" b="0"/>
            <wp:docPr id="234" name="Imagen 37" descr="C:\xampp\htdocs\vaspa\Construcción\Screenshots CU\Profesor\CU Gestionar Bibliografía\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xampp\htdocs\vaspa\Construcción\Screenshots CU\Profesor\CU Gestionar Bibliografía\Pantalla Principal.png"/>
                    <pic:cNvPicPr>
                      <a:picLocks noChangeAspect="1" noChangeArrowheads="1"/>
                    </pic:cNvPicPr>
                  </pic:nvPicPr>
                  <pic:blipFill>
                    <a:blip r:embed="rId143" cstate="print"/>
                    <a:srcRect/>
                    <a:stretch>
                      <a:fillRect/>
                    </a:stretch>
                  </pic:blipFill>
                  <pic:spPr bwMode="auto">
                    <a:xfrm>
                      <a:off x="0" y="0"/>
                      <a:ext cx="5400040" cy="2944940"/>
                    </a:xfrm>
                    <a:prstGeom prst="rect">
                      <a:avLst/>
                    </a:prstGeom>
                    <a:noFill/>
                    <a:ln w="9525">
                      <a:noFill/>
                      <a:miter lim="800000"/>
                      <a:headEnd/>
                      <a:tailEnd/>
                    </a:ln>
                  </pic:spPr>
                </pic:pic>
              </a:graphicData>
            </a:graphic>
          </wp:inline>
        </w:drawing>
      </w:r>
    </w:p>
    <w:p w:rsidR="00327068" w:rsidRDefault="00327068" w:rsidP="00327068">
      <w:pPr>
        <w:pStyle w:val="PSI-Normal"/>
      </w:pPr>
    </w:p>
    <w:p w:rsidR="00836EF1" w:rsidRDefault="00C51754" w:rsidP="00327068">
      <w:pPr>
        <w:pStyle w:val="PSI-Normal"/>
      </w:pPr>
      <w:r>
        <w:t>En este momento estamos listos para gestionar cada uno de los distintos tipos de bibliografía</w:t>
      </w:r>
      <w:r w:rsidR="006E5B5A">
        <w:t xml:space="preserve"> que deseemos</w:t>
      </w:r>
      <w:r w:rsidR="00836EF1">
        <w:t>, como se verá a continuación:</w:t>
      </w:r>
    </w:p>
    <w:p w:rsidR="00020B5C" w:rsidRDefault="00836EF1" w:rsidP="00327068">
      <w:pPr>
        <w:pStyle w:val="PSI-Normal"/>
      </w:pPr>
      <w:r>
        <w:t xml:space="preserve"> </w:t>
      </w:r>
    </w:p>
    <w:p w:rsidR="00020B5C" w:rsidRDefault="00020B5C" w:rsidP="00020B5C">
      <w:pPr>
        <w:pStyle w:val="PSI-Ttulo3"/>
      </w:pPr>
      <w:bookmarkStart w:id="50" w:name="_Toc52471185"/>
      <w:r>
        <w:t>Libros - Bibliografía Obligatoria y Complementaria</w:t>
      </w:r>
      <w:bookmarkEnd w:id="50"/>
    </w:p>
    <w:p w:rsidR="00C51754" w:rsidRDefault="00020B5C" w:rsidP="00327068">
      <w:pPr>
        <w:pStyle w:val="PSI-Normal"/>
      </w:pPr>
      <w:r w:rsidRPr="00020B5C">
        <w:t>H</w:t>
      </w:r>
      <w:r w:rsidR="00C51754">
        <w:t>aremos clic en el tipo</w:t>
      </w:r>
      <w:r w:rsidR="006E5B5A">
        <w:t>:</w:t>
      </w:r>
      <w:r w:rsidR="00C51754">
        <w:t xml:space="preserve"> Libros - Bibliografía Obligatoria y Complementaria</w:t>
      </w:r>
      <w:r w:rsidR="006E5B5A">
        <w:t>, donde se nos presentará la pantalla Libros, como se muestra a continuación.</w:t>
      </w:r>
    </w:p>
    <w:p w:rsidR="006E5B5A" w:rsidRDefault="00E96DF4" w:rsidP="00327068">
      <w:pPr>
        <w:pStyle w:val="PSI-Normal"/>
      </w:pPr>
      <w:r>
        <w:rPr>
          <w:noProof/>
          <w:lang w:eastAsia="es-AR"/>
        </w:rPr>
        <w:drawing>
          <wp:inline distT="0" distB="0" distL="0" distR="0">
            <wp:extent cx="5400040" cy="2600755"/>
            <wp:effectExtent l="19050" t="0" r="0" b="0"/>
            <wp:docPr id="150" name="Imagen 11" descr="C:\xampp\htdocs\vaspa\Construcción\Screenshots CU\Profesor\CU Gestionar Bibliografía\Libros - Bibliografía Obligatoria y Complementari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Profesor\CU Gestionar Bibliografía\Libros - Bibliografía Obligatoria y Complementaria\1.png"/>
                    <pic:cNvPicPr>
                      <a:picLocks noChangeAspect="1" noChangeArrowheads="1"/>
                    </pic:cNvPicPr>
                  </pic:nvPicPr>
                  <pic:blipFill>
                    <a:blip r:embed="rId144"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6E5B5A" w:rsidRDefault="006E5B5A" w:rsidP="00327068">
      <w:pPr>
        <w:pStyle w:val="PSI-Normal"/>
      </w:pPr>
    </w:p>
    <w:p w:rsidR="00327068" w:rsidRDefault="00327068" w:rsidP="00327068">
      <w:pPr>
        <w:pStyle w:val="PSI-Normal"/>
      </w:pPr>
    </w:p>
    <w:p w:rsidR="00A86EBA" w:rsidRDefault="00A86EBA" w:rsidP="00413B38">
      <w:pPr>
        <w:pStyle w:val="PSI-Ttulo4"/>
      </w:pPr>
      <w:r>
        <w:lastRenderedPageBreak/>
        <w:t xml:space="preserve">Alta de </w:t>
      </w:r>
      <w:r w:rsidR="00202AF4">
        <w:t>Libro</w:t>
      </w:r>
    </w:p>
    <w:p w:rsidR="00A86EBA" w:rsidRDefault="00A86EBA" w:rsidP="00A86EBA">
      <w:pPr>
        <w:pStyle w:val="PSI-Normal"/>
      </w:pPr>
      <w:r>
        <w:t>Para dar de alta un nuev</w:t>
      </w:r>
      <w:r w:rsidR="00202AF4">
        <w:t>o</w:t>
      </w:r>
      <w:r>
        <w:t xml:space="preserve"> </w:t>
      </w:r>
      <w:r w:rsidR="00202AF4">
        <w:t>libro</w:t>
      </w:r>
      <w:r>
        <w:t xml:space="preserve"> en el sistema, presione el botón </w:t>
      </w:r>
      <w:r>
        <w:rPr>
          <w:b/>
        </w:rPr>
        <w:t>&lt;Nuev</w:t>
      </w:r>
      <w:r w:rsidR="00202AF4">
        <w:rPr>
          <w:b/>
        </w:rPr>
        <w:t>o Libro</w:t>
      </w:r>
      <w:r w:rsidRPr="001D4104">
        <w:rPr>
          <w:b/>
        </w:rPr>
        <w:t>&gt;</w:t>
      </w:r>
      <w:r>
        <w:rPr>
          <w:b/>
        </w:rPr>
        <w:t xml:space="preserve"> </w:t>
      </w:r>
      <w:r>
        <w:t xml:space="preserve">de la pantalla </w:t>
      </w:r>
      <w:r w:rsidR="00202AF4">
        <w:t>libro</w:t>
      </w:r>
      <w:r>
        <w:t>s</w:t>
      </w:r>
      <w:r w:rsidRPr="001D4104">
        <w:t>.</w:t>
      </w:r>
      <w:r>
        <w:rPr>
          <w:b/>
        </w:rPr>
        <w:t xml:space="preserve"> </w:t>
      </w:r>
    </w:p>
    <w:p w:rsidR="00A86EBA" w:rsidRDefault="00A86EBA" w:rsidP="00A86EBA">
      <w:pPr>
        <w:pStyle w:val="PSI-Normal"/>
      </w:pPr>
      <w:r>
        <w:t xml:space="preserve">En la siguiente imagen se muestra la apariencia de esta utilidad. </w:t>
      </w:r>
    </w:p>
    <w:p w:rsidR="00A86EBA" w:rsidRDefault="00202AF4" w:rsidP="00A86EBA">
      <w:pPr>
        <w:pStyle w:val="PSI-Normal"/>
      </w:pPr>
      <w:r>
        <w:rPr>
          <w:noProof/>
          <w:lang w:eastAsia="es-AR"/>
        </w:rPr>
        <w:drawing>
          <wp:inline distT="0" distB="0" distL="0" distR="0">
            <wp:extent cx="5400040" cy="2643686"/>
            <wp:effectExtent l="19050" t="0" r="0" b="0"/>
            <wp:docPr id="183" name="Imagen 12" descr="C:\xampp\htdocs\vaspa\Construcción\Screenshots CU\Profesor\CU Gestionar Bibliografía\Libros - Bibliografía Obligatoria y Complementar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Profesor\CU Gestionar Bibliografía\Libros - Bibliografía Obligatoria y Complementaria\2.png"/>
                    <pic:cNvPicPr>
                      <a:picLocks noChangeAspect="1" noChangeArrowheads="1"/>
                    </pic:cNvPicPr>
                  </pic:nvPicPr>
                  <pic:blipFill>
                    <a:blip r:embed="rId145" cstate="print"/>
                    <a:srcRect/>
                    <a:stretch>
                      <a:fillRect/>
                    </a:stretch>
                  </pic:blipFill>
                  <pic:spPr bwMode="auto">
                    <a:xfrm>
                      <a:off x="0" y="0"/>
                      <a:ext cx="5400040" cy="2643686"/>
                    </a:xfrm>
                    <a:prstGeom prst="rect">
                      <a:avLst/>
                    </a:prstGeom>
                    <a:noFill/>
                    <a:ln w="9525">
                      <a:noFill/>
                      <a:miter lim="800000"/>
                      <a:headEnd/>
                      <a:tailEnd/>
                    </a:ln>
                  </pic:spPr>
                </pic:pic>
              </a:graphicData>
            </a:graphic>
          </wp:inline>
        </w:drawing>
      </w:r>
    </w:p>
    <w:p w:rsidR="00A86EBA" w:rsidRDefault="00A86EBA" w:rsidP="00A86EBA">
      <w:pPr>
        <w:pStyle w:val="PSI-Normal"/>
      </w:pPr>
      <w:r>
        <w:t>En este punto el sistema se encuentra listo para agregar un nuev</w:t>
      </w:r>
      <w:r w:rsidR="00202AF4">
        <w:t>o</w:t>
      </w:r>
      <w:r>
        <w:t xml:space="preserve"> </w:t>
      </w:r>
      <w:r w:rsidR="00202AF4">
        <w:t>libro</w:t>
      </w:r>
      <w:r>
        <w:t xml:space="preserve"> a nuestra base de datos, para ello debemos completar todos los datos de las casillas (</w:t>
      </w:r>
      <w:r w:rsidR="00202AF4">
        <w:t>Referencia, Año de Edición, Apellido/s, Nombre/s, Tipo, Título, Capítulo/Tomo/Página, Lugar de Edición, Editorial, Biblioteca, SIUNPA, Unidad y Otro</w:t>
      </w:r>
      <w:r>
        <w:t>) y pr</w:t>
      </w:r>
      <w:r w:rsidR="00202AF4">
        <w:t>esionar</w:t>
      </w:r>
      <w:r>
        <w:t xml:space="preserve"> el botón </w:t>
      </w:r>
      <w:r w:rsidRPr="001D4104">
        <w:rPr>
          <w:b/>
        </w:rPr>
        <w:t>&lt;</w:t>
      </w:r>
      <w:r w:rsidR="00202AF4">
        <w:rPr>
          <w:b/>
        </w:rPr>
        <w:t>Agregar Libro</w:t>
      </w:r>
      <w:r w:rsidRPr="001D4104">
        <w:rPr>
          <w:b/>
        </w:rPr>
        <w:t>&gt;</w:t>
      </w:r>
      <w:r>
        <w:t xml:space="preserve">. </w:t>
      </w:r>
    </w:p>
    <w:p w:rsidR="00A86EBA" w:rsidRPr="001D4104" w:rsidRDefault="00A86EBA" w:rsidP="00A86EBA">
      <w:pPr>
        <w:pStyle w:val="PSI-Normal"/>
      </w:pPr>
      <w:r>
        <w:t xml:space="preserve">Si desea puede anular la operación presionando el botón </w:t>
      </w:r>
      <w:r w:rsidRPr="003D0720">
        <w:rPr>
          <w:b/>
        </w:rPr>
        <w:t>&lt;Cancelar&gt;</w:t>
      </w:r>
      <w:r>
        <w:t>.</w:t>
      </w:r>
      <w:r>
        <w:rPr>
          <w:b/>
        </w:rPr>
        <w:t xml:space="preserve"> </w:t>
      </w:r>
    </w:p>
    <w:p w:rsidR="00A86EBA" w:rsidRDefault="00A86EBA" w:rsidP="00A86EBA">
      <w:pPr>
        <w:pStyle w:val="PSI-Ttulo3"/>
      </w:pPr>
    </w:p>
    <w:p w:rsidR="00A86EBA" w:rsidRDefault="00A86EBA" w:rsidP="00413B38">
      <w:pPr>
        <w:pStyle w:val="PSI-Ttulo4"/>
      </w:pPr>
      <w:r>
        <w:t xml:space="preserve">Baja de </w:t>
      </w:r>
      <w:r w:rsidR="00035647">
        <w:t>Libro</w:t>
      </w:r>
    </w:p>
    <w:p w:rsidR="00A86EBA" w:rsidRDefault="00A86EBA" w:rsidP="00A86EBA">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035647">
        <w:t>libro</w:t>
      </w:r>
      <w:r>
        <w:rPr>
          <w:b/>
        </w:rPr>
        <w:t xml:space="preserve"> </w:t>
      </w:r>
      <w:r>
        <w:t xml:space="preserve">de la pantalla </w:t>
      </w:r>
      <w:r w:rsidR="00035647">
        <w:t>libro</w:t>
      </w:r>
      <w:r>
        <w:t xml:space="preserve">s. </w:t>
      </w:r>
    </w:p>
    <w:p w:rsidR="00A86EBA" w:rsidRDefault="00035647" w:rsidP="00A86EBA">
      <w:pPr>
        <w:pStyle w:val="PSI-Normal"/>
      </w:pPr>
      <w:r>
        <w:rPr>
          <w:noProof/>
          <w:lang w:eastAsia="es-AR"/>
        </w:rPr>
        <w:drawing>
          <wp:inline distT="0" distB="0" distL="0" distR="0">
            <wp:extent cx="5400040" cy="362173"/>
            <wp:effectExtent l="19050" t="0" r="0" b="0"/>
            <wp:docPr id="184" name="Imagen 13" descr="C:\xampp\htdocs\vaspa\Construcción\Screenshots CU\Profesor\CU Gestionar Bibliografía\Libros - Bibliografía Obligatoria y Complementari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Profesor\CU Gestionar Bibliografía\Libros - Bibliografía Obligatoria y Complementaria\5.png"/>
                    <pic:cNvPicPr>
                      <a:picLocks noChangeAspect="1" noChangeArrowheads="1"/>
                    </pic:cNvPicPr>
                  </pic:nvPicPr>
                  <pic:blipFill>
                    <a:blip r:embed="rId146" cstate="print"/>
                    <a:srcRect/>
                    <a:stretch>
                      <a:fillRect/>
                    </a:stretch>
                  </pic:blipFill>
                  <pic:spPr bwMode="auto">
                    <a:xfrm>
                      <a:off x="0" y="0"/>
                      <a:ext cx="5400040" cy="362173"/>
                    </a:xfrm>
                    <a:prstGeom prst="rect">
                      <a:avLst/>
                    </a:prstGeom>
                    <a:noFill/>
                    <a:ln w="9525">
                      <a:noFill/>
                      <a:miter lim="800000"/>
                      <a:headEnd/>
                      <a:tailEnd/>
                    </a:ln>
                  </pic:spPr>
                </pic:pic>
              </a:graphicData>
            </a:graphic>
          </wp:inline>
        </w:drawing>
      </w:r>
    </w:p>
    <w:p w:rsidR="00A86EBA" w:rsidRDefault="00A86EBA" w:rsidP="00A86EBA">
      <w:pPr>
        <w:pStyle w:val="PSI-Normal"/>
      </w:pPr>
      <w:r>
        <w:t>Al presio</w:t>
      </w:r>
      <w:r w:rsidR="00035647">
        <w:t>nar dicho botón se mostrará un modal, el</w:t>
      </w:r>
      <w:r>
        <w:t xml:space="preserve">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w:t>
      </w:r>
      <w:r w:rsidR="00035647">
        <w:t xml:space="preserve"> libro</w:t>
      </w:r>
      <w:r>
        <w:t xml:space="preserve">. </w:t>
      </w:r>
    </w:p>
    <w:p w:rsidR="00A86EBA" w:rsidRDefault="00035647" w:rsidP="00A86EBA">
      <w:pPr>
        <w:pStyle w:val="PSI-Normal"/>
      </w:pPr>
      <w:r>
        <w:rPr>
          <w:noProof/>
          <w:lang w:eastAsia="es-AR"/>
        </w:rPr>
        <w:lastRenderedPageBreak/>
        <w:drawing>
          <wp:inline distT="0" distB="0" distL="0" distR="0">
            <wp:extent cx="5400040" cy="2596632"/>
            <wp:effectExtent l="19050" t="0" r="0" b="0"/>
            <wp:docPr id="185" name="Imagen 14" descr="C:\xampp\htdocs\vaspa\Construcción\Screenshots CU\Profesor\CU Gestionar Bibliografía\Libros - Bibliografía Obligatoria y Complementari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Profesor\CU Gestionar Bibliografía\Libros - Bibliografía Obligatoria y Complementaria\7.png"/>
                    <pic:cNvPicPr>
                      <a:picLocks noChangeAspect="1" noChangeArrowheads="1"/>
                    </pic:cNvPicPr>
                  </pic:nvPicPr>
                  <pic:blipFill>
                    <a:blip r:embed="rId147" cstate="print"/>
                    <a:srcRect/>
                    <a:stretch>
                      <a:fillRect/>
                    </a:stretch>
                  </pic:blipFill>
                  <pic:spPr bwMode="auto">
                    <a:xfrm>
                      <a:off x="0" y="0"/>
                      <a:ext cx="5400040" cy="2596632"/>
                    </a:xfrm>
                    <a:prstGeom prst="rect">
                      <a:avLst/>
                    </a:prstGeom>
                    <a:noFill/>
                    <a:ln w="9525">
                      <a:noFill/>
                      <a:miter lim="800000"/>
                      <a:headEnd/>
                      <a:tailEnd/>
                    </a:ln>
                  </pic:spPr>
                </pic:pic>
              </a:graphicData>
            </a:graphic>
          </wp:inline>
        </w:drawing>
      </w:r>
    </w:p>
    <w:p w:rsidR="00A86EBA" w:rsidRDefault="00A86EBA" w:rsidP="00A86EBA">
      <w:pPr>
        <w:pStyle w:val="PSI-Normal"/>
      </w:pPr>
      <w:r>
        <w:t xml:space="preserve">Hagamos clic sobre el botón </w:t>
      </w:r>
      <w:r w:rsidRPr="00153FF4">
        <w:rPr>
          <w:b/>
        </w:rPr>
        <w:t>&lt;Si&gt;</w:t>
      </w:r>
      <w:r>
        <w:t xml:space="preserve"> para eliminarl</w:t>
      </w:r>
      <w:r w:rsidR="00035647">
        <w:t>o</w:t>
      </w:r>
      <w:r>
        <w:t xml:space="preserve"> o sobre </w:t>
      </w:r>
      <w:r w:rsidRPr="00153FF4">
        <w:rPr>
          <w:b/>
        </w:rPr>
        <w:t>&lt;No&gt;</w:t>
      </w:r>
      <w:r>
        <w:t xml:space="preserve"> para cancelar la operación.</w:t>
      </w:r>
    </w:p>
    <w:p w:rsidR="00A86EBA" w:rsidRPr="00C1440D" w:rsidRDefault="00A86EBA" w:rsidP="00A86EBA">
      <w:pPr>
        <w:pStyle w:val="PSI-Normal"/>
      </w:pPr>
    </w:p>
    <w:p w:rsidR="00A86EBA" w:rsidRDefault="00A86EBA" w:rsidP="00413B38">
      <w:pPr>
        <w:pStyle w:val="PSI-Ttulo4"/>
      </w:pPr>
      <w:r>
        <w:t xml:space="preserve">Modificar  </w:t>
      </w:r>
      <w:r w:rsidR="00035647">
        <w:t>Libro</w:t>
      </w:r>
    </w:p>
    <w:p w:rsidR="00A86EBA" w:rsidRDefault="00A86EBA" w:rsidP="00A86EBA">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035647">
        <w:t>libro</w:t>
      </w:r>
      <w:r>
        <w:rPr>
          <w:b/>
        </w:rPr>
        <w:t xml:space="preserve"> </w:t>
      </w:r>
      <w:r>
        <w:t xml:space="preserve">de la pantalla </w:t>
      </w:r>
      <w:r w:rsidR="00035647">
        <w:t>libro</w:t>
      </w:r>
      <w:r>
        <w:t xml:space="preserve">s. </w:t>
      </w:r>
    </w:p>
    <w:p w:rsidR="00A86EBA" w:rsidRDefault="00035647" w:rsidP="00A86EBA">
      <w:pPr>
        <w:pStyle w:val="PSI-Normal"/>
      </w:pPr>
      <w:r>
        <w:rPr>
          <w:noProof/>
          <w:lang w:eastAsia="es-AR"/>
        </w:rPr>
        <w:drawing>
          <wp:inline distT="0" distB="0" distL="0" distR="0">
            <wp:extent cx="5400040" cy="363028"/>
            <wp:effectExtent l="19050" t="0" r="0" b="0"/>
            <wp:docPr id="186" name="Imagen 15" descr="C:\xampp\htdocs\vaspa\Construcción\Screenshots CU\Profesor\CU Gestionar Bibliografía\Libros - Bibliografía Obligatoria y Complementari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Profesor\CU Gestionar Bibliografía\Libros - Bibliografía Obligatoria y Complementaria\4.png"/>
                    <pic:cNvPicPr>
                      <a:picLocks noChangeAspect="1" noChangeArrowheads="1"/>
                    </pic:cNvPicPr>
                  </pic:nvPicPr>
                  <pic:blipFill>
                    <a:blip r:embed="rId148" cstate="print"/>
                    <a:srcRect/>
                    <a:stretch>
                      <a:fillRect/>
                    </a:stretch>
                  </pic:blipFill>
                  <pic:spPr bwMode="auto">
                    <a:xfrm>
                      <a:off x="0" y="0"/>
                      <a:ext cx="5400040" cy="363028"/>
                    </a:xfrm>
                    <a:prstGeom prst="rect">
                      <a:avLst/>
                    </a:prstGeom>
                    <a:noFill/>
                    <a:ln w="9525">
                      <a:noFill/>
                      <a:miter lim="800000"/>
                      <a:headEnd/>
                      <a:tailEnd/>
                    </a:ln>
                  </pic:spPr>
                </pic:pic>
              </a:graphicData>
            </a:graphic>
          </wp:inline>
        </w:drawing>
      </w:r>
    </w:p>
    <w:p w:rsidR="00A86EBA" w:rsidRDefault="00A86EBA" w:rsidP="00A86EBA">
      <w:pPr>
        <w:pStyle w:val="PSI-Normal"/>
      </w:pPr>
      <w:r>
        <w:t>Al presi</w:t>
      </w:r>
      <w:r w:rsidR="00035647">
        <w:t xml:space="preserve">onar dicho botón se mostrará un modal </w:t>
      </w:r>
      <w:r>
        <w:t>con los datos precargados del</w:t>
      </w:r>
      <w:r w:rsidR="00035647">
        <w:t xml:space="preserve"> libro</w:t>
      </w:r>
      <w:r>
        <w:t>, donde usted podrá modificar cualquiera de ellos como se presenta a continuación.</w:t>
      </w:r>
    </w:p>
    <w:p w:rsidR="00035647" w:rsidRDefault="00035647" w:rsidP="00A86EBA">
      <w:pPr>
        <w:pStyle w:val="PSI-Normal"/>
      </w:pPr>
    </w:p>
    <w:p w:rsidR="00A86EBA" w:rsidRDefault="00035647" w:rsidP="00A86EBA">
      <w:pPr>
        <w:pStyle w:val="PSI-Normal"/>
      </w:pPr>
      <w:r>
        <w:rPr>
          <w:noProof/>
          <w:lang w:eastAsia="es-AR"/>
        </w:rPr>
        <w:drawing>
          <wp:inline distT="0" distB="0" distL="0" distR="0">
            <wp:extent cx="5400040" cy="2655559"/>
            <wp:effectExtent l="19050" t="0" r="0" b="0"/>
            <wp:docPr id="187" name="Imagen 16" descr="C:\xampp\htdocs\vaspa\Construcción\Screenshots CU\Profesor\CU Gestionar Bibliografía\Libros - Bibliografía Obligatoria y Complementari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Profesor\CU Gestionar Bibliografía\Libros - Bibliografía Obligatoria y Complementaria\6.png"/>
                    <pic:cNvPicPr>
                      <a:picLocks noChangeAspect="1" noChangeArrowheads="1"/>
                    </pic:cNvPicPr>
                  </pic:nvPicPr>
                  <pic:blipFill>
                    <a:blip r:embed="rId149" cstate="print"/>
                    <a:srcRect/>
                    <a:stretch>
                      <a:fillRect/>
                    </a:stretch>
                  </pic:blipFill>
                  <pic:spPr bwMode="auto">
                    <a:xfrm>
                      <a:off x="0" y="0"/>
                      <a:ext cx="5400040" cy="2655559"/>
                    </a:xfrm>
                    <a:prstGeom prst="rect">
                      <a:avLst/>
                    </a:prstGeom>
                    <a:noFill/>
                    <a:ln w="9525">
                      <a:noFill/>
                      <a:miter lim="800000"/>
                      <a:headEnd/>
                      <a:tailEnd/>
                    </a:ln>
                  </pic:spPr>
                </pic:pic>
              </a:graphicData>
            </a:graphic>
          </wp:inline>
        </w:drawing>
      </w:r>
    </w:p>
    <w:p w:rsidR="00A86EBA" w:rsidRDefault="00A86EBA" w:rsidP="00A86EBA">
      <w:pPr>
        <w:pStyle w:val="PSI-Normal"/>
      </w:pPr>
      <w:r>
        <w:lastRenderedPageBreak/>
        <w:t xml:space="preserve">Una vez que hayamos realizado todos los cambios deseados, presionemos el botón </w:t>
      </w:r>
      <w:r w:rsidRPr="00CC5A97">
        <w:rPr>
          <w:b/>
        </w:rPr>
        <w:t>&lt;</w:t>
      </w:r>
      <w:r w:rsidR="00035647">
        <w:rPr>
          <w:b/>
        </w:rPr>
        <w:t>Guardar</w:t>
      </w:r>
      <w:r w:rsidRPr="00CC5A97">
        <w:rPr>
          <w:b/>
        </w:rPr>
        <w:t>&gt;</w:t>
      </w:r>
      <w:r>
        <w:t xml:space="preserve"> para guardar los mismos o el botón </w:t>
      </w:r>
      <w:r w:rsidRPr="00CC5A97">
        <w:rPr>
          <w:b/>
        </w:rPr>
        <w:t>&lt;Cancelar&gt;</w:t>
      </w:r>
      <w:r>
        <w:t xml:space="preserve"> para descartar los cambios a realizar.</w:t>
      </w:r>
    </w:p>
    <w:p w:rsidR="00327068" w:rsidRDefault="00327068" w:rsidP="00327068">
      <w:pPr>
        <w:pStyle w:val="PSI-Normal"/>
      </w:pPr>
    </w:p>
    <w:p w:rsidR="00A86EBA" w:rsidRDefault="00A86EBA" w:rsidP="00327068">
      <w:pPr>
        <w:pStyle w:val="PSI-Normal"/>
      </w:pPr>
    </w:p>
    <w:p w:rsidR="00E02C4F" w:rsidRDefault="00E02C4F" w:rsidP="00E02C4F">
      <w:pPr>
        <w:pStyle w:val="PSI-Ttulo3"/>
      </w:pPr>
      <w:bookmarkStart w:id="51" w:name="_Toc52471186"/>
      <w:r>
        <w:t>Artículos de Revistas</w:t>
      </w:r>
      <w:bookmarkEnd w:id="51"/>
    </w:p>
    <w:p w:rsidR="00E02C4F" w:rsidRDefault="00E02C4F" w:rsidP="00E02C4F">
      <w:pPr>
        <w:pStyle w:val="PSI-Normal"/>
      </w:pPr>
      <w:r w:rsidRPr="00020B5C">
        <w:t>H</w:t>
      </w:r>
      <w:r>
        <w:t>aremos clic en el tipo: Artículos de Revistas, donde se nos presentará la pantalla Artículos, como se muestra a continuación.</w:t>
      </w:r>
    </w:p>
    <w:p w:rsidR="00E02C4F" w:rsidRDefault="00E02C4F" w:rsidP="00E02C4F">
      <w:pPr>
        <w:pStyle w:val="PSI-Normal"/>
      </w:pPr>
      <w:r>
        <w:rPr>
          <w:noProof/>
          <w:lang w:eastAsia="es-AR"/>
        </w:rPr>
        <w:drawing>
          <wp:inline distT="0" distB="0" distL="0" distR="0">
            <wp:extent cx="5400040" cy="2600755"/>
            <wp:effectExtent l="19050" t="0" r="0" b="0"/>
            <wp:docPr id="194" name="Imagen 17" descr="C:\xampp\htdocs\vaspa\Construcción\Screenshots CU\Profesor\CU Gestionar Bibliografía\Artículos de Revist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Profesor\CU Gestionar Bibliografía\Artículos de Revistas\1.png"/>
                    <pic:cNvPicPr>
                      <a:picLocks noChangeAspect="1" noChangeArrowheads="1"/>
                    </pic:cNvPicPr>
                  </pic:nvPicPr>
                  <pic:blipFill>
                    <a:blip r:embed="rId150"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E02C4F" w:rsidRDefault="00E02C4F" w:rsidP="00E02C4F">
      <w:pPr>
        <w:pStyle w:val="PSI-Normal"/>
      </w:pPr>
    </w:p>
    <w:p w:rsidR="00E02C4F" w:rsidRDefault="00E02C4F" w:rsidP="00E02C4F">
      <w:pPr>
        <w:pStyle w:val="PSI-Normal"/>
      </w:pPr>
    </w:p>
    <w:p w:rsidR="003664D7" w:rsidRDefault="003664D7" w:rsidP="00E02C4F">
      <w:pPr>
        <w:pStyle w:val="PSI-Normal"/>
      </w:pPr>
    </w:p>
    <w:p w:rsidR="00E02C4F" w:rsidRDefault="00E02C4F" w:rsidP="00413B38">
      <w:pPr>
        <w:pStyle w:val="PSI-Ttulo4"/>
      </w:pPr>
      <w:r>
        <w:t>Alta de Artículo</w:t>
      </w:r>
    </w:p>
    <w:p w:rsidR="00E02C4F" w:rsidRDefault="00E02C4F" w:rsidP="00E02C4F">
      <w:pPr>
        <w:pStyle w:val="PSI-Normal"/>
      </w:pPr>
      <w:r>
        <w:t xml:space="preserve">Para dar de alta un nuevo artículo en el sistema, presione el botón </w:t>
      </w:r>
      <w:r>
        <w:rPr>
          <w:b/>
        </w:rPr>
        <w:t>&lt;Nuevo Artículo de Revista</w:t>
      </w:r>
      <w:r w:rsidRPr="001D4104">
        <w:rPr>
          <w:b/>
        </w:rPr>
        <w:t>&gt;</w:t>
      </w:r>
      <w:r>
        <w:rPr>
          <w:b/>
        </w:rPr>
        <w:t xml:space="preserve"> </w:t>
      </w:r>
      <w:r>
        <w:t>de la pantalla artículos</w:t>
      </w:r>
      <w:r w:rsidRPr="001D4104">
        <w:t>.</w:t>
      </w:r>
      <w:r>
        <w:rPr>
          <w:b/>
        </w:rPr>
        <w:t xml:space="preserve"> </w:t>
      </w:r>
    </w:p>
    <w:p w:rsidR="00E02C4F" w:rsidRDefault="00E02C4F" w:rsidP="00E02C4F">
      <w:pPr>
        <w:pStyle w:val="PSI-Normal"/>
      </w:pPr>
      <w:r>
        <w:t xml:space="preserve">En la siguiente imagen se muestra la apariencia de esta utilidad. </w:t>
      </w:r>
    </w:p>
    <w:p w:rsidR="00E02C4F" w:rsidRDefault="00E02C4F" w:rsidP="00E02C4F">
      <w:pPr>
        <w:pStyle w:val="PSI-Normal"/>
      </w:pPr>
      <w:r>
        <w:rPr>
          <w:noProof/>
          <w:lang w:eastAsia="es-AR"/>
        </w:rPr>
        <w:lastRenderedPageBreak/>
        <w:drawing>
          <wp:inline distT="0" distB="0" distL="0" distR="0">
            <wp:extent cx="5400040" cy="2655559"/>
            <wp:effectExtent l="19050" t="0" r="0" b="0"/>
            <wp:docPr id="195" name="Imagen 18" descr="C:\xampp\htdocs\vaspa\Construcción\Screenshots CU\Profesor\CU Gestionar Bibliografía\Artículos de Revis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Profesor\CU Gestionar Bibliografía\Artículos de Revistas\2.png"/>
                    <pic:cNvPicPr>
                      <a:picLocks noChangeAspect="1" noChangeArrowheads="1"/>
                    </pic:cNvPicPr>
                  </pic:nvPicPr>
                  <pic:blipFill>
                    <a:blip r:embed="rId151" cstate="print"/>
                    <a:srcRect/>
                    <a:stretch>
                      <a:fillRect/>
                    </a:stretch>
                  </pic:blipFill>
                  <pic:spPr bwMode="auto">
                    <a:xfrm>
                      <a:off x="0" y="0"/>
                      <a:ext cx="5400040" cy="2655559"/>
                    </a:xfrm>
                    <a:prstGeom prst="rect">
                      <a:avLst/>
                    </a:prstGeom>
                    <a:noFill/>
                    <a:ln w="9525">
                      <a:noFill/>
                      <a:miter lim="800000"/>
                      <a:headEnd/>
                      <a:tailEnd/>
                    </a:ln>
                  </pic:spPr>
                </pic:pic>
              </a:graphicData>
            </a:graphic>
          </wp:inline>
        </w:drawing>
      </w:r>
    </w:p>
    <w:p w:rsidR="00E02C4F" w:rsidRDefault="00E02C4F" w:rsidP="00E02C4F">
      <w:pPr>
        <w:pStyle w:val="PSI-Normal"/>
      </w:pPr>
      <w:r>
        <w:t xml:space="preserve">En este punto el sistema se encuentra listo para agregar un nuevo artículo a nuestra base de datos, para ello debemos completar todos los datos de las casillas (Apellido/s Autor/es, Nombre/s Autor/es, Título del Artículo, Título de la Revista, Tomo/Volumen/Página, Fecha, Unidad, Biblioteca, SIUNPA y Otro) y presionar el botón </w:t>
      </w:r>
      <w:r w:rsidRPr="001D4104">
        <w:rPr>
          <w:b/>
        </w:rPr>
        <w:t>&lt;</w:t>
      </w:r>
      <w:r>
        <w:rPr>
          <w:b/>
        </w:rPr>
        <w:t>Agregar Artículo</w:t>
      </w:r>
      <w:r w:rsidRPr="001D4104">
        <w:rPr>
          <w:b/>
        </w:rPr>
        <w:t>&gt;</w:t>
      </w:r>
      <w:r>
        <w:t xml:space="preserve">. </w:t>
      </w:r>
    </w:p>
    <w:p w:rsidR="00E02C4F" w:rsidRPr="001D4104" w:rsidRDefault="00E02C4F" w:rsidP="00E02C4F">
      <w:pPr>
        <w:pStyle w:val="PSI-Normal"/>
      </w:pPr>
      <w:r>
        <w:t xml:space="preserve">Si desea puede anular la operación presionando el botón </w:t>
      </w:r>
      <w:r w:rsidRPr="003D0720">
        <w:rPr>
          <w:b/>
        </w:rPr>
        <w:t>&lt;Cancelar&gt;</w:t>
      </w:r>
      <w:r>
        <w:t>.</w:t>
      </w:r>
      <w:r>
        <w:rPr>
          <w:b/>
        </w:rPr>
        <w:t xml:space="preserve"> </w:t>
      </w:r>
    </w:p>
    <w:p w:rsidR="00E02C4F" w:rsidRDefault="00E02C4F" w:rsidP="00E02C4F">
      <w:pPr>
        <w:pStyle w:val="PSI-Ttulo3"/>
      </w:pPr>
    </w:p>
    <w:p w:rsidR="003664D7" w:rsidRDefault="003664D7" w:rsidP="00E02C4F">
      <w:pPr>
        <w:pStyle w:val="PSI-Ttulo3"/>
      </w:pPr>
    </w:p>
    <w:p w:rsidR="00E02C4F" w:rsidRDefault="00E02C4F" w:rsidP="00413B38">
      <w:pPr>
        <w:pStyle w:val="PSI-Ttulo4"/>
      </w:pPr>
      <w:r>
        <w:t>Baja de Artículo</w:t>
      </w:r>
    </w:p>
    <w:p w:rsidR="00E02C4F" w:rsidRDefault="00E02C4F" w:rsidP="00E02C4F">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 artículo</w:t>
      </w:r>
      <w:r>
        <w:rPr>
          <w:b/>
        </w:rPr>
        <w:t xml:space="preserve"> </w:t>
      </w:r>
      <w:r>
        <w:t xml:space="preserve">de la pantalla artículos. </w:t>
      </w:r>
    </w:p>
    <w:p w:rsidR="00E02C4F" w:rsidRDefault="00E02C4F" w:rsidP="00E02C4F">
      <w:pPr>
        <w:pStyle w:val="PSI-Normal"/>
      </w:pPr>
      <w:r>
        <w:rPr>
          <w:noProof/>
          <w:lang w:eastAsia="es-AR"/>
        </w:rPr>
        <w:drawing>
          <wp:inline distT="0" distB="0" distL="0" distR="0">
            <wp:extent cx="5400040" cy="373663"/>
            <wp:effectExtent l="19050" t="0" r="0" b="0"/>
            <wp:docPr id="196" name="Imagen 19" descr="C:\xampp\htdocs\vaspa\Construcción\Screenshots CU\Profesor\CU Gestionar Bibliografía\Artículos de Revist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Profesor\CU Gestionar Bibliografía\Artículos de Revistas\5.png"/>
                    <pic:cNvPicPr>
                      <a:picLocks noChangeAspect="1" noChangeArrowheads="1"/>
                    </pic:cNvPicPr>
                  </pic:nvPicPr>
                  <pic:blipFill>
                    <a:blip r:embed="rId152" cstate="print"/>
                    <a:srcRect/>
                    <a:stretch>
                      <a:fillRect/>
                    </a:stretch>
                  </pic:blipFill>
                  <pic:spPr bwMode="auto">
                    <a:xfrm>
                      <a:off x="0" y="0"/>
                      <a:ext cx="5400040" cy="373663"/>
                    </a:xfrm>
                    <a:prstGeom prst="rect">
                      <a:avLst/>
                    </a:prstGeom>
                    <a:noFill/>
                    <a:ln w="9525">
                      <a:noFill/>
                      <a:miter lim="800000"/>
                      <a:headEnd/>
                      <a:tailEnd/>
                    </a:ln>
                  </pic:spPr>
                </pic:pic>
              </a:graphicData>
            </a:graphic>
          </wp:inline>
        </w:drawing>
      </w:r>
    </w:p>
    <w:p w:rsidR="00E02C4F" w:rsidRDefault="00E02C4F" w:rsidP="00E02C4F">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artículo. </w:t>
      </w:r>
    </w:p>
    <w:p w:rsidR="00E02C4F" w:rsidRDefault="00E02C4F" w:rsidP="00E02C4F">
      <w:pPr>
        <w:pStyle w:val="PSI-Normal"/>
      </w:pPr>
      <w:r>
        <w:rPr>
          <w:noProof/>
          <w:lang w:eastAsia="es-AR"/>
        </w:rPr>
        <w:lastRenderedPageBreak/>
        <w:drawing>
          <wp:inline distT="0" distB="0" distL="0" distR="0">
            <wp:extent cx="5400040" cy="2573518"/>
            <wp:effectExtent l="19050" t="0" r="0" b="0"/>
            <wp:docPr id="197" name="Imagen 20" descr="C:\xampp\htdocs\vaspa\Construcción\Screenshots CU\Profesor\CU Gestionar Bibliografía\Artículos de Revist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Profesor\CU Gestionar Bibliografía\Artículos de Revistas\7.png"/>
                    <pic:cNvPicPr>
                      <a:picLocks noChangeAspect="1" noChangeArrowheads="1"/>
                    </pic:cNvPicPr>
                  </pic:nvPicPr>
                  <pic:blipFill>
                    <a:blip r:embed="rId153" cstate="print"/>
                    <a:srcRect/>
                    <a:stretch>
                      <a:fillRect/>
                    </a:stretch>
                  </pic:blipFill>
                  <pic:spPr bwMode="auto">
                    <a:xfrm>
                      <a:off x="0" y="0"/>
                      <a:ext cx="5400040" cy="2573518"/>
                    </a:xfrm>
                    <a:prstGeom prst="rect">
                      <a:avLst/>
                    </a:prstGeom>
                    <a:noFill/>
                    <a:ln w="9525">
                      <a:noFill/>
                      <a:miter lim="800000"/>
                      <a:headEnd/>
                      <a:tailEnd/>
                    </a:ln>
                  </pic:spPr>
                </pic:pic>
              </a:graphicData>
            </a:graphic>
          </wp:inline>
        </w:drawing>
      </w:r>
    </w:p>
    <w:p w:rsidR="00E02C4F" w:rsidRDefault="00E02C4F" w:rsidP="00E02C4F">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E02C4F" w:rsidRDefault="00E02C4F" w:rsidP="00E02C4F">
      <w:pPr>
        <w:pStyle w:val="PSI-Normal"/>
      </w:pPr>
    </w:p>
    <w:p w:rsidR="003664D7" w:rsidRPr="00C1440D" w:rsidRDefault="003664D7" w:rsidP="00E02C4F">
      <w:pPr>
        <w:pStyle w:val="PSI-Normal"/>
      </w:pPr>
    </w:p>
    <w:p w:rsidR="00E02C4F" w:rsidRDefault="00E02C4F" w:rsidP="00413B38">
      <w:pPr>
        <w:pStyle w:val="PSI-Ttulo4"/>
      </w:pPr>
      <w:r>
        <w:t>Modificar  Artículo</w:t>
      </w:r>
    </w:p>
    <w:p w:rsidR="00E02C4F" w:rsidRDefault="00E02C4F" w:rsidP="00E02C4F">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 artículo</w:t>
      </w:r>
      <w:r>
        <w:rPr>
          <w:b/>
        </w:rPr>
        <w:t xml:space="preserve"> </w:t>
      </w:r>
      <w:r>
        <w:t xml:space="preserve">de la pantalla artículos. </w:t>
      </w:r>
    </w:p>
    <w:p w:rsidR="00E02C4F" w:rsidRDefault="00E02C4F" w:rsidP="00E02C4F">
      <w:pPr>
        <w:pStyle w:val="PSI-Normal"/>
      </w:pPr>
      <w:r>
        <w:rPr>
          <w:noProof/>
          <w:lang w:eastAsia="es-AR"/>
        </w:rPr>
        <w:drawing>
          <wp:inline distT="0" distB="0" distL="0" distR="0">
            <wp:extent cx="5400040" cy="358104"/>
            <wp:effectExtent l="19050" t="0" r="0" b="0"/>
            <wp:docPr id="198" name="Imagen 21" descr="C:\xampp\htdocs\vaspa\Construcción\Screenshots CU\Profesor\CU Gestionar Bibliografía\Artículos de Revist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Profesor\CU Gestionar Bibliografía\Artículos de Revistas\4.png"/>
                    <pic:cNvPicPr>
                      <a:picLocks noChangeAspect="1" noChangeArrowheads="1"/>
                    </pic:cNvPicPr>
                  </pic:nvPicPr>
                  <pic:blipFill>
                    <a:blip r:embed="rId154" cstate="print"/>
                    <a:srcRect/>
                    <a:stretch>
                      <a:fillRect/>
                    </a:stretch>
                  </pic:blipFill>
                  <pic:spPr bwMode="auto">
                    <a:xfrm>
                      <a:off x="0" y="0"/>
                      <a:ext cx="5400040" cy="358104"/>
                    </a:xfrm>
                    <a:prstGeom prst="rect">
                      <a:avLst/>
                    </a:prstGeom>
                    <a:noFill/>
                    <a:ln w="9525">
                      <a:noFill/>
                      <a:miter lim="800000"/>
                      <a:headEnd/>
                      <a:tailEnd/>
                    </a:ln>
                  </pic:spPr>
                </pic:pic>
              </a:graphicData>
            </a:graphic>
          </wp:inline>
        </w:drawing>
      </w:r>
    </w:p>
    <w:p w:rsidR="00E02C4F" w:rsidRDefault="00E02C4F" w:rsidP="00E02C4F">
      <w:pPr>
        <w:pStyle w:val="PSI-Normal"/>
      </w:pPr>
      <w:r>
        <w:t>Al presionar dicho botón se mostrará un modal con los datos precargados del artículo, donde usted podrá modificar cualquiera de ellos como se presenta a continuación.</w:t>
      </w:r>
    </w:p>
    <w:p w:rsidR="00E02C4F" w:rsidRDefault="00E02C4F" w:rsidP="00E02C4F">
      <w:pPr>
        <w:pStyle w:val="PSI-Normal"/>
      </w:pPr>
    </w:p>
    <w:p w:rsidR="00E02C4F" w:rsidRDefault="00E02C4F" w:rsidP="00E02C4F">
      <w:pPr>
        <w:pStyle w:val="PSI-Normal"/>
      </w:pPr>
      <w:r>
        <w:rPr>
          <w:noProof/>
          <w:lang w:eastAsia="es-AR"/>
        </w:rPr>
        <w:drawing>
          <wp:inline distT="0" distB="0" distL="0" distR="0">
            <wp:extent cx="5400040" cy="2647475"/>
            <wp:effectExtent l="19050" t="0" r="0" b="0"/>
            <wp:docPr id="199" name="Imagen 22" descr="C:\xampp\htdocs\vaspa\Construcción\Screenshots CU\Profesor\CU Gestionar Bibliografía\Artículos de Revist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Profesor\CU Gestionar Bibliografía\Artículos de Revistas\6.png"/>
                    <pic:cNvPicPr>
                      <a:picLocks noChangeAspect="1" noChangeArrowheads="1"/>
                    </pic:cNvPicPr>
                  </pic:nvPicPr>
                  <pic:blipFill>
                    <a:blip r:embed="rId155" cstate="print"/>
                    <a:srcRect/>
                    <a:stretch>
                      <a:fillRect/>
                    </a:stretch>
                  </pic:blipFill>
                  <pic:spPr bwMode="auto">
                    <a:xfrm>
                      <a:off x="0" y="0"/>
                      <a:ext cx="5400040" cy="2647475"/>
                    </a:xfrm>
                    <a:prstGeom prst="rect">
                      <a:avLst/>
                    </a:prstGeom>
                    <a:noFill/>
                    <a:ln w="9525">
                      <a:noFill/>
                      <a:miter lim="800000"/>
                      <a:headEnd/>
                      <a:tailEnd/>
                    </a:ln>
                  </pic:spPr>
                </pic:pic>
              </a:graphicData>
            </a:graphic>
          </wp:inline>
        </w:drawing>
      </w:r>
    </w:p>
    <w:p w:rsidR="00E02C4F" w:rsidRDefault="00E02C4F" w:rsidP="00E02C4F">
      <w:pPr>
        <w:pStyle w:val="PSI-Normal"/>
      </w:pPr>
      <w:r>
        <w:lastRenderedPageBreak/>
        <w:t xml:space="preserve">Una vez que hayamos realizado todos los cambios deseados, presionemos el botón </w:t>
      </w:r>
      <w:r w:rsidRPr="00CC5A97">
        <w:rPr>
          <w:b/>
        </w:rPr>
        <w:t>&lt;</w:t>
      </w:r>
      <w:r>
        <w:rPr>
          <w:b/>
        </w:rPr>
        <w:t>Guardar</w:t>
      </w:r>
      <w:r w:rsidRPr="00CC5A97">
        <w:rPr>
          <w:b/>
        </w:rPr>
        <w:t>&gt;</w:t>
      </w:r>
      <w:r>
        <w:t xml:space="preserve"> para guardar los mismos o el botón </w:t>
      </w:r>
      <w:r w:rsidRPr="00CC5A97">
        <w:rPr>
          <w:b/>
        </w:rPr>
        <w:t>&lt;Cancelar&gt;</w:t>
      </w:r>
      <w:r>
        <w:t xml:space="preserve"> para descartar los cambios a realizar.</w:t>
      </w:r>
    </w:p>
    <w:p w:rsidR="00E02C4F" w:rsidRDefault="00E02C4F" w:rsidP="00327068">
      <w:pPr>
        <w:pStyle w:val="PSI-Normal"/>
      </w:pPr>
    </w:p>
    <w:p w:rsidR="00E02C4F" w:rsidRDefault="00E02C4F" w:rsidP="00327068">
      <w:pPr>
        <w:pStyle w:val="PSI-Normal"/>
      </w:pPr>
    </w:p>
    <w:p w:rsidR="00E02C4F" w:rsidRDefault="00E02C4F" w:rsidP="00327068">
      <w:pPr>
        <w:pStyle w:val="PSI-Normal"/>
      </w:pPr>
    </w:p>
    <w:p w:rsidR="00814B22" w:rsidRDefault="00814B22" w:rsidP="00814B22">
      <w:pPr>
        <w:pStyle w:val="PSI-Ttulo3"/>
      </w:pPr>
      <w:bookmarkStart w:id="52" w:name="_Toc52471187"/>
      <w:r>
        <w:t>Recursos de Internet</w:t>
      </w:r>
      <w:bookmarkEnd w:id="52"/>
    </w:p>
    <w:p w:rsidR="00814B22" w:rsidRDefault="00814B22" w:rsidP="00814B22">
      <w:pPr>
        <w:pStyle w:val="PSI-Normal"/>
      </w:pPr>
      <w:r w:rsidRPr="00020B5C">
        <w:t>H</w:t>
      </w:r>
      <w:r>
        <w:t>aremos clic en el tipo: Recursos de Internet, donde se nos presentará la pantalla Recursos, como se muestra a continuación.</w:t>
      </w:r>
    </w:p>
    <w:p w:rsidR="00814B22" w:rsidRDefault="00814B22" w:rsidP="00814B22">
      <w:pPr>
        <w:pStyle w:val="PSI-Normal"/>
      </w:pPr>
      <w:r>
        <w:rPr>
          <w:noProof/>
          <w:lang w:eastAsia="es-AR"/>
        </w:rPr>
        <w:drawing>
          <wp:inline distT="0" distB="0" distL="0" distR="0">
            <wp:extent cx="5400040" cy="2581425"/>
            <wp:effectExtent l="19050" t="0" r="0" b="0"/>
            <wp:docPr id="206" name="Imagen 23" descr="C:\xampp\htdocs\vaspa\Construcción\Screenshots CU\Profesor\CU Gestionar Bibliografía\Recursos de Intern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Profesor\CU Gestionar Bibliografía\Recursos de Internet\1.png"/>
                    <pic:cNvPicPr>
                      <a:picLocks noChangeAspect="1" noChangeArrowheads="1"/>
                    </pic:cNvPicPr>
                  </pic:nvPicPr>
                  <pic:blipFill>
                    <a:blip r:embed="rId156" cstate="print"/>
                    <a:srcRect/>
                    <a:stretch>
                      <a:fillRect/>
                    </a:stretch>
                  </pic:blipFill>
                  <pic:spPr bwMode="auto">
                    <a:xfrm>
                      <a:off x="0" y="0"/>
                      <a:ext cx="5400040" cy="2581425"/>
                    </a:xfrm>
                    <a:prstGeom prst="rect">
                      <a:avLst/>
                    </a:prstGeom>
                    <a:noFill/>
                    <a:ln w="9525">
                      <a:noFill/>
                      <a:miter lim="800000"/>
                      <a:headEnd/>
                      <a:tailEnd/>
                    </a:ln>
                  </pic:spPr>
                </pic:pic>
              </a:graphicData>
            </a:graphic>
          </wp:inline>
        </w:drawing>
      </w:r>
    </w:p>
    <w:p w:rsidR="00814B22" w:rsidRDefault="00814B22" w:rsidP="00814B22">
      <w:pPr>
        <w:pStyle w:val="PSI-Normal"/>
      </w:pPr>
    </w:p>
    <w:p w:rsidR="003664D7" w:rsidRDefault="003664D7" w:rsidP="00814B22">
      <w:pPr>
        <w:pStyle w:val="PSI-Normal"/>
      </w:pPr>
    </w:p>
    <w:p w:rsidR="00814B22" w:rsidRDefault="00814B22" w:rsidP="00814B22">
      <w:pPr>
        <w:pStyle w:val="PSI-Normal"/>
      </w:pPr>
    </w:p>
    <w:p w:rsidR="00814B22" w:rsidRDefault="00814B22" w:rsidP="00413B38">
      <w:pPr>
        <w:pStyle w:val="PSI-Ttulo4"/>
      </w:pPr>
      <w:r>
        <w:t xml:space="preserve">Alta de </w:t>
      </w:r>
      <w:r w:rsidR="0097233C">
        <w:t>Recurso</w:t>
      </w:r>
    </w:p>
    <w:p w:rsidR="00814B22" w:rsidRDefault="00814B22" w:rsidP="00814B22">
      <w:pPr>
        <w:pStyle w:val="PSI-Normal"/>
      </w:pPr>
      <w:r>
        <w:t xml:space="preserve">Para dar de alta un nuevo </w:t>
      </w:r>
      <w:r w:rsidR="0097233C">
        <w:t>recurso</w:t>
      </w:r>
      <w:r>
        <w:t xml:space="preserve"> en el sistema, presione el botón </w:t>
      </w:r>
      <w:r>
        <w:rPr>
          <w:b/>
        </w:rPr>
        <w:t xml:space="preserve">&lt;Nuevo </w:t>
      </w:r>
      <w:r w:rsidR="0097233C">
        <w:rPr>
          <w:b/>
        </w:rPr>
        <w:t>Recurso</w:t>
      </w:r>
      <w:r w:rsidRPr="001D4104">
        <w:rPr>
          <w:b/>
        </w:rPr>
        <w:t>&gt;</w:t>
      </w:r>
      <w:r>
        <w:rPr>
          <w:b/>
        </w:rPr>
        <w:t xml:space="preserve"> </w:t>
      </w:r>
      <w:r>
        <w:t xml:space="preserve">de la pantalla </w:t>
      </w:r>
      <w:r w:rsidR="0097233C">
        <w:t>recursos</w:t>
      </w:r>
      <w:r w:rsidRPr="001D4104">
        <w:t>.</w:t>
      </w:r>
      <w:r>
        <w:rPr>
          <w:b/>
        </w:rPr>
        <w:t xml:space="preserve"> </w:t>
      </w:r>
    </w:p>
    <w:p w:rsidR="00814B22" w:rsidRDefault="00814B22" w:rsidP="00814B22">
      <w:pPr>
        <w:pStyle w:val="PSI-Normal"/>
      </w:pPr>
      <w:r>
        <w:t xml:space="preserve">En la siguiente imagen se muestra la apariencia de esta utilidad. </w:t>
      </w:r>
    </w:p>
    <w:p w:rsidR="00814B22" w:rsidRDefault="0097233C" w:rsidP="00814B22">
      <w:pPr>
        <w:pStyle w:val="PSI-Normal"/>
      </w:pPr>
      <w:r>
        <w:rPr>
          <w:noProof/>
          <w:lang w:eastAsia="es-AR"/>
        </w:rPr>
        <w:lastRenderedPageBreak/>
        <w:drawing>
          <wp:inline distT="0" distB="0" distL="0" distR="0">
            <wp:extent cx="5400040" cy="2655156"/>
            <wp:effectExtent l="19050" t="0" r="0" b="0"/>
            <wp:docPr id="207" name="Imagen 24" descr="C:\xampp\htdocs\vaspa\Construcción\Screenshots CU\Profesor\CU Gestionar Bibliografía\Recursos de Intern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Profesor\CU Gestionar Bibliografía\Recursos de Internet\2.png"/>
                    <pic:cNvPicPr>
                      <a:picLocks noChangeAspect="1" noChangeArrowheads="1"/>
                    </pic:cNvPicPr>
                  </pic:nvPicPr>
                  <pic:blipFill>
                    <a:blip r:embed="rId157" cstate="print"/>
                    <a:srcRect/>
                    <a:stretch>
                      <a:fillRect/>
                    </a:stretch>
                  </pic:blipFill>
                  <pic:spPr bwMode="auto">
                    <a:xfrm>
                      <a:off x="0" y="0"/>
                      <a:ext cx="5400040" cy="2655156"/>
                    </a:xfrm>
                    <a:prstGeom prst="rect">
                      <a:avLst/>
                    </a:prstGeom>
                    <a:noFill/>
                    <a:ln w="9525">
                      <a:noFill/>
                      <a:miter lim="800000"/>
                      <a:headEnd/>
                      <a:tailEnd/>
                    </a:ln>
                  </pic:spPr>
                </pic:pic>
              </a:graphicData>
            </a:graphic>
          </wp:inline>
        </w:drawing>
      </w:r>
    </w:p>
    <w:p w:rsidR="00814B22" w:rsidRDefault="00814B22" w:rsidP="00814B22">
      <w:pPr>
        <w:pStyle w:val="PSI-Normal"/>
      </w:pPr>
      <w:r>
        <w:t xml:space="preserve">En este punto el sistema se encuentra listo para agregar un nuevo </w:t>
      </w:r>
      <w:r w:rsidR="0097233C">
        <w:t>recurso</w:t>
      </w:r>
      <w:r>
        <w:t xml:space="preserve"> a nuestra base de datos, para ello debemos completar todos los datos de las casillas (Apellido/s </w:t>
      </w:r>
      <w:r w:rsidR="0097233C">
        <w:t xml:space="preserve">de </w:t>
      </w:r>
      <w:r>
        <w:t xml:space="preserve">Autor/es, Nombre/s </w:t>
      </w:r>
      <w:r w:rsidR="0097233C">
        <w:t xml:space="preserve">de </w:t>
      </w:r>
      <w:r>
        <w:t>Autor/es, Título,</w:t>
      </w:r>
      <w:r w:rsidR="0097233C">
        <w:t xml:space="preserve"> Datos Adicionales y Disponibilidad/Dirección Electrónica</w:t>
      </w:r>
      <w:r>
        <w:t xml:space="preserve">) y presionar el botón </w:t>
      </w:r>
      <w:r w:rsidRPr="001D4104">
        <w:rPr>
          <w:b/>
        </w:rPr>
        <w:t>&lt;</w:t>
      </w:r>
      <w:r>
        <w:rPr>
          <w:b/>
        </w:rPr>
        <w:t xml:space="preserve">Agregar </w:t>
      </w:r>
      <w:r w:rsidR="0097233C">
        <w:rPr>
          <w:b/>
        </w:rPr>
        <w:t>Recurso</w:t>
      </w:r>
      <w:r w:rsidRPr="001D4104">
        <w:rPr>
          <w:b/>
        </w:rPr>
        <w:t>&gt;</w:t>
      </w:r>
      <w:r>
        <w:t xml:space="preserve">. </w:t>
      </w:r>
    </w:p>
    <w:p w:rsidR="00814B22" w:rsidRPr="001D4104" w:rsidRDefault="00814B22" w:rsidP="00814B22">
      <w:pPr>
        <w:pStyle w:val="PSI-Normal"/>
      </w:pPr>
      <w:r>
        <w:t xml:space="preserve">Si desea puede anular la operación presionando el botón </w:t>
      </w:r>
      <w:r w:rsidRPr="003D0720">
        <w:rPr>
          <w:b/>
        </w:rPr>
        <w:t>&lt;Cancelar&gt;</w:t>
      </w:r>
      <w:r>
        <w:t>.</w:t>
      </w:r>
      <w:r>
        <w:rPr>
          <w:b/>
        </w:rPr>
        <w:t xml:space="preserve"> </w:t>
      </w:r>
    </w:p>
    <w:p w:rsidR="00814B22" w:rsidRDefault="00814B22" w:rsidP="00814B22">
      <w:pPr>
        <w:pStyle w:val="PSI-Ttulo3"/>
      </w:pPr>
    </w:p>
    <w:p w:rsidR="003664D7" w:rsidRDefault="003664D7" w:rsidP="00814B22">
      <w:pPr>
        <w:pStyle w:val="PSI-Ttulo3"/>
      </w:pPr>
    </w:p>
    <w:p w:rsidR="00814B22" w:rsidRDefault="00814B22" w:rsidP="00413B38">
      <w:pPr>
        <w:pStyle w:val="PSI-Ttulo4"/>
      </w:pPr>
      <w:r>
        <w:t xml:space="preserve">Baja de </w:t>
      </w:r>
      <w:r w:rsidR="00572D54">
        <w:t>Recurso</w:t>
      </w:r>
    </w:p>
    <w:p w:rsidR="00814B22" w:rsidRDefault="00814B22" w:rsidP="00814B22">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572D54">
        <w:t>recurso</w:t>
      </w:r>
      <w:r>
        <w:rPr>
          <w:b/>
        </w:rPr>
        <w:t xml:space="preserve"> </w:t>
      </w:r>
      <w:r>
        <w:t xml:space="preserve">de la pantalla </w:t>
      </w:r>
      <w:r w:rsidR="00572D54">
        <w:t>recursos</w:t>
      </w:r>
      <w:r>
        <w:t xml:space="preserve">. </w:t>
      </w:r>
    </w:p>
    <w:p w:rsidR="00814B22" w:rsidRDefault="00572D54" w:rsidP="00814B22">
      <w:pPr>
        <w:pStyle w:val="PSI-Normal"/>
      </w:pPr>
      <w:r>
        <w:rPr>
          <w:noProof/>
          <w:lang w:eastAsia="es-AR"/>
        </w:rPr>
        <w:drawing>
          <wp:inline distT="0" distB="0" distL="0" distR="0">
            <wp:extent cx="5400040" cy="480578"/>
            <wp:effectExtent l="19050" t="0" r="0" b="0"/>
            <wp:docPr id="208" name="Imagen 25" descr="C:\xampp\htdocs\vaspa\Construcción\Screenshots CU\Profesor\CU Gestionar Bibliografía\Recursos de Intern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Profesor\CU Gestionar Bibliografía\Recursos de Internet\6.png"/>
                    <pic:cNvPicPr>
                      <a:picLocks noChangeAspect="1" noChangeArrowheads="1"/>
                    </pic:cNvPicPr>
                  </pic:nvPicPr>
                  <pic:blipFill>
                    <a:blip r:embed="rId158" cstate="print"/>
                    <a:srcRect/>
                    <a:stretch>
                      <a:fillRect/>
                    </a:stretch>
                  </pic:blipFill>
                  <pic:spPr bwMode="auto">
                    <a:xfrm>
                      <a:off x="0" y="0"/>
                      <a:ext cx="5400040" cy="480578"/>
                    </a:xfrm>
                    <a:prstGeom prst="rect">
                      <a:avLst/>
                    </a:prstGeom>
                    <a:noFill/>
                    <a:ln w="9525">
                      <a:noFill/>
                      <a:miter lim="800000"/>
                      <a:headEnd/>
                      <a:tailEnd/>
                    </a:ln>
                  </pic:spPr>
                </pic:pic>
              </a:graphicData>
            </a:graphic>
          </wp:inline>
        </w:drawing>
      </w:r>
    </w:p>
    <w:p w:rsidR="00814B22" w:rsidRDefault="00814B22" w:rsidP="00814B22">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w:t>
      </w:r>
      <w:r w:rsidR="00572D54">
        <w:t>recurso</w:t>
      </w:r>
      <w:r>
        <w:t xml:space="preserve">. </w:t>
      </w:r>
    </w:p>
    <w:p w:rsidR="00814B22" w:rsidRDefault="00572D54" w:rsidP="00814B22">
      <w:pPr>
        <w:pStyle w:val="PSI-Normal"/>
      </w:pPr>
      <w:r>
        <w:rPr>
          <w:noProof/>
          <w:lang w:eastAsia="es-AR"/>
        </w:rPr>
        <w:lastRenderedPageBreak/>
        <w:drawing>
          <wp:inline distT="0" distB="0" distL="0" distR="0">
            <wp:extent cx="5400040" cy="2581076"/>
            <wp:effectExtent l="19050" t="0" r="0" b="0"/>
            <wp:docPr id="209" name="Imagen 26" descr="C:\xampp\htdocs\vaspa\Construcción\Screenshots CU\Profesor\CU Gestionar Bibliografía\Recursos de Interne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Profesor\CU Gestionar Bibliografía\Recursos de Internet\7.png"/>
                    <pic:cNvPicPr>
                      <a:picLocks noChangeAspect="1" noChangeArrowheads="1"/>
                    </pic:cNvPicPr>
                  </pic:nvPicPr>
                  <pic:blipFill>
                    <a:blip r:embed="rId159" cstate="print"/>
                    <a:srcRect/>
                    <a:stretch>
                      <a:fillRect/>
                    </a:stretch>
                  </pic:blipFill>
                  <pic:spPr bwMode="auto">
                    <a:xfrm>
                      <a:off x="0" y="0"/>
                      <a:ext cx="5400040" cy="2581076"/>
                    </a:xfrm>
                    <a:prstGeom prst="rect">
                      <a:avLst/>
                    </a:prstGeom>
                    <a:noFill/>
                    <a:ln w="9525">
                      <a:noFill/>
                      <a:miter lim="800000"/>
                      <a:headEnd/>
                      <a:tailEnd/>
                    </a:ln>
                  </pic:spPr>
                </pic:pic>
              </a:graphicData>
            </a:graphic>
          </wp:inline>
        </w:drawing>
      </w:r>
    </w:p>
    <w:p w:rsidR="00814B22" w:rsidRDefault="00814B22" w:rsidP="00814B22">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3664D7" w:rsidRPr="00C1440D" w:rsidRDefault="003664D7" w:rsidP="00814B22">
      <w:pPr>
        <w:pStyle w:val="PSI-Normal"/>
      </w:pPr>
    </w:p>
    <w:p w:rsidR="00814B22" w:rsidRDefault="00814B22" w:rsidP="00413B38">
      <w:pPr>
        <w:pStyle w:val="PSI-Ttulo4"/>
      </w:pPr>
      <w:r>
        <w:t xml:space="preserve">Modificar  </w:t>
      </w:r>
      <w:r w:rsidR="007D3202">
        <w:t>Recurso</w:t>
      </w:r>
    </w:p>
    <w:p w:rsidR="00814B22" w:rsidRDefault="00814B22" w:rsidP="00814B22">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7D3202">
        <w:t>recurso</w:t>
      </w:r>
      <w:r>
        <w:rPr>
          <w:b/>
        </w:rPr>
        <w:t xml:space="preserve"> </w:t>
      </w:r>
      <w:r>
        <w:t xml:space="preserve">de la pantalla </w:t>
      </w:r>
      <w:r w:rsidR="007D3202">
        <w:t>recursos</w:t>
      </w:r>
      <w:r>
        <w:t xml:space="preserve">. </w:t>
      </w:r>
    </w:p>
    <w:p w:rsidR="00814B22" w:rsidRDefault="007D3202" w:rsidP="00814B22">
      <w:pPr>
        <w:pStyle w:val="PSI-Normal"/>
      </w:pPr>
      <w:r>
        <w:rPr>
          <w:noProof/>
          <w:lang w:eastAsia="es-AR"/>
        </w:rPr>
        <w:drawing>
          <wp:inline distT="0" distB="0" distL="0" distR="0">
            <wp:extent cx="5400040" cy="491388"/>
            <wp:effectExtent l="19050" t="0" r="0" b="0"/>
            <wp:docPr id="210" name="Imagen 27" descr="C:\xampp\htdocs\vaspa\Construcción\Screenshots CU\Profesor\CU Gestionar Bibliografía\Recursos de Intern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vaspa\Construcción\Screenshots CU\Profesor\CU Gestionar Bibliografía\Recursos de Internet\4.png"/>
                    <pic:cNvPicPr>
                      <a:picLocks noChangeAspect="1" noChangeArrowheads="1"/>
                    </pic:cNvPicPr>
                  </pic:nvPicPr>
                  <pic:blipFill>
                    <a:blip r:embed="rId160" cstate="print"/>
                    <a:srcRect/>
                    <a:stretch>
                      <a:fillRect/>
                    </a:stretch>
                  </pic:blipFill>
                  <pic:spPr bwMode="auto">
                    <a:xfrm>
                      <a:off x="0" y="0"/>
                      <a:ext cx="5400040" cy="491388"/>
                    </a:xfrm>
                    <a:prstGeom prst="rect">
                      <a:avLst/>
                    </a:prstGeom>
                    <a:noFill/>
                    <a:ln w="9525">
                      <a:noFill/>
                      <a:miter lim="800000"/>
                      <a:headEnd/>
                      <a:tailEnd/>
                    </a:ln>
                  </pic:spPr>
                </pic:pic>
              </a:graphicData>
            </a:graphic>
          </wp:inline>
        </w:drawing>
      </w:r>
    </w:p>
    <w:p w:rsidR="00814B22" w:rsidRDefault="00814B22" w:rsidP="00814B22">
      <w:pPr>
        <w:pStyle w:val="PSI-Normal"/>
      </w:pPr>
      <w:r>
        <w:t xml:space="preserve">Al presionar dicho botón se mostrará un modal con los datos precargados del </w:t>
      </w:r>
      <w:r w:rsidR="007D3202">
        <w:t>recurso</w:t>
      </w:r>
      <w:r>
        <w:t>, donde usted podrá modificar cualquiera de ellos como se presenta a continuación.</w:t>
      </w:r>
    </w:p>
    <w:p w:rsidR="00814B22" w:rsidRDefault="00814B22" w:rsidP="00814B22">
      <w:pPr>
        <w:pStyle w:val="PSI-Normal"/>
      </w:pPr>
    </w:p>
    <w:p w:rsidR="00814B22" w:rsidRDefault="007D3202" w:rsidP="00814B22">
      <w:pPr>
        <w:pStyle w:val="PSI-Normal"/>
      </w:pPr>
      <w:r>
        <w:rPr>
          <w:noProof/>
          <w:lang w:eastAsia="es-AR"/>
        </w:rPr>
        <w:drawing>
          <wp:inline distT="0" distB="0" distL="0" distR="0">
            <wp:extent cx="5400040" cy="2631716"/>
            <wp:effectExtent l="19050" t="0" r="0" b="0"/>
            <wp:docPr id="211" name="Imagen 28" descr="C:\xampp\htdocs\vaspa\Construcción\Screenshots CU\Profesor\CU Gestionar Bibliografía\Recursos de Interne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vaspa\Construcción\Screenshots CU\Profesor\CU Gestionar Bibliografía\Recursos de Internet\5.png"/>
                    <pic:cNvPicPr>
                      <a:picLocks noChangeAspect="1" noChangeArrowheads="1"/>
                    </pic:cNvPicPr>
                  </pic:nvPicPr>
                  <pic:blipFill>
                    <a:blip r:embed="rId161" cstate="print"/>
                    <a:srcRect/>
                    <a:stretch>
                      <a:fillRect/>
                    </a:stretch>
                  </pic:blipFill>
                  <pic:spPr bwMode="auto">
                    <a:xfrm>
                      <a:off x="0" y="0"/>
                      <a:ext cx="5400040" cy="2631716"/>
                    </a:xfrm>
                    <a:prstGeom prst="rect">
                      <a:avLst/>
                    </a:prstGeom>
                    <a:noFill/>
                    <a:ln w="9525">
                      <a:noFill/>
                      <a:miter lim="800000"/>
                      <a:headEnd/>
                      <a:tailEnd/>
                    </a:ln>
                  </pic:spPr>
                </pic:pic>
              </a:graphicData>
            </a:graphic>
          </wp:inline>
        </w:drawing>
      </w:r>
    </w:p>
    <w:p w:rsidR="00814B22" w:rsidRDefault="00814B22" w:rsidP="00814B22">
      <w:pPr>
        <w:pStyle w:val="PSI-Normal"/>
      </w:pPr>
      <w:r>
        <w:lastRenderedPageBreak/>
        <w:t xml:space="preserve">Una vez que hayamos realizado todos los cambios deseados, presionemos el botón </w:t>
      </w:r>
      <w:r w:rsidRPr="00CC5A97">
        <w:rPr>
          <w:b/>
        </w:rPr>
        <w:t>&lt;</w:t>
      </w:r>
      <w:r>
        <w:rPr>
          <w:b/>
        </w:rPr>
        <w:t>Guardar</w:t>
      </w:r>
      <w:r w:rsidRPr="00CC5A97">
        <w:rPr>
          <w:b/>
        </w:rPr>
        <w:t>&gt;</w:t>
      </w:r>
      <w:r>
        <w:t xml:space="preserve"> para guardar los mismos o el botón </w:t>
      </w:r>
      <w:r w:rsidRPr="00CC5A97">
        <w:rPr>
          <w:b/>
        </w:rPr>
        <w:t>&lt;Cancelar&gt;</w:t>
      </w:r>
      <w:r>
        <w:t xml:space="preserve"> para descartar los cambios a realizar.</w:t>
      </w:r>
    </w:p>
    <w:p w:rsidR="00814B22" w:rsidRDefault="00814B22" w:rsidP="00327068">
      <w:pPr>
        <w:pStyle w:val="PSI-Normal"/>
      </w:pPr>
    </w:p>
    <w:p w:rsidR="00E02C4F" w:rsidRDefault="00E02C4F" w:rsidP="00327068">
      <w:pPr>
        <w:pStyle w:val="PSI-Normal"/>
      </w:pPr>
    </w:p>
    <w:p w:rsidR="00047C28" w:rsidRDefault="00047C28" w:rsidP="00327068">
      <w:pPr>
        <w:pStyle w:val="PSI-Normal"/>
      </w:pPr>
    </w:p>
    <w:p w:rsidR="00047C28" w:rsidRDefault="00047C28" w:rsidP="00047C28">
      <w:pPr>
        <w:pStyle w:val="PSI-Ttulo3"/>
      </w:pPr>
      <w:bookmarkStart w:id="53" w:name="_Toc52471188"/>
      <w:r>
        <w:t>Otros Materiales</w:t>
      </w:r>
      <w:bookmarkEnd w:id="53"/>
    </w:p>
    <w:p w:rsidR="00047C28" w:rsidRDefault="00047C28" w:rsidP="00047C28">
      <w:pPr>
        <w:pStyle w:val="PSI-Normal"/>
      </w:pPr>
      <w:r w:rsidRPr="00020B5C">
        <w:t>H</w:t>
      </w:r>
      <w:r>
        <w:t>aremos clic en el tipo: Otros, donde se nos presentará la pantalla Otros Materiales, como se muestra a continuación.</w:t>
      </w:r>
    </w:p>
    <w:p w:rsidR="00047C28" w:rsidRDefault="00307E40" w:rsidP="00047C28">
      <w:pPr>
        <w:pStyle w:val="PSI-Normal"/>
      </w:pPr>
      <w:r>
        <w:rPr>
          <w:noProof/>
          <w:lang w:eastAsia="es-AR"/>
        </w:rPr>
        <w:drawing>
          <wp:inline distT="0" distB="0" distL="0" distR="0">
            <wp:extent cx="5400040" cy="2577292"/>
            <wp:effectExtent l="19050" t="0" r="0" b="0"/>
            <wp:docPr id="218" name="Imagen 29" descr="C:\xampp\htdocs\vaspa\Construcción\Screenshots CU\Profesor\CU Gestionar Bibliografía\Ot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vaspa\Construcción\Screenshots CU\Profesor\CU Gestionar Bibliografía\Otros\1.png"/>
                    <pic:cNvPicPr>
                      <a:picLocks noChangeAspect="1" noChangeArrowheads="1"/>
                    </pic:cNvPicPr>
                  </pic:nvPicPr>
                  <pic:blipFill>
                    <a:blip r:embed="rId162" cstate="print"/>
                    <a:srcRect/>
                    <a:stretch>
                      <a:fillRect/>
                    </a:stretch>
                  </pic:blipFill>
                  <pic:spPr bwMode="auto">
                    <a:xfrm>
                      <a:off x="0" y="0"/>
                      <a:ext cx="5400040" cy="2577292"/>
                    </a:xfrm>
                    <a:prstGeom prst="rect">
                      <a:avLst/>
                    </a:prstGeom>
                    <a:noFill/>
                    <a:ln w="9525">
                      <a:noFill/>
                      <a:miter lim="800000"/>
                      <a:headEnd/>
                      <a:tailEnd/>
                    </a:ln>
                  </pic:spPr>
                </pic:pic>
              </a:graphicData>
            </a:graphic>
          </wp:inline>
        </w:drawing>
      </w:r>
    </w:p>
    <w:p w:rsidR="00047C28" w:rsidRDefault="00047C28" w:rsidP="00047C28">
      <w:pPr>
        <w:pStyle w:val="PSI-Normal"/>
      </w:pPr>
    </w:p>
    <w:p w:rsidR="00047C28" w:rsidRDefault="00047C28" w:rsidP="00047C28">
      <w:pPr>
        <w:pStyle w:val="PSI-Normal"/>
      </w:pPr>
    </w:p>
    <w:p w:rsidR="003664D7" w:rsidRDefault="003664D7" w:rsidP="00047C28">
      <w:pPr>
        <w:pStyle w:val="PSI-Normal"/>
      </w:pPr>
    </w:p>
    <w:p w:rsidR="00047C28" w:rsidRPr="00413B38" w:rsidRDefault="00047C28" w:rsidP="00413B38">
      <w:pPr>
        <w:pStyle w:val="PSI-Ttulo4"/>
      </w:pPr>
      <w:r>
        <w:t xml:space="preserve">Alta de </w:t>
      </w:r>
      <w:r w:rsidR="00307E40">
        <w:t>Material</w:t>
      </w:r>
    </w:p>
    <w:p w:rsidR="00047C28" w:rsidRDefault="00047C28" w:rsidP="00047C28">
      <w:pPr>
        <w:pStyle w:val="PSI-Normal"/>
      </w:pPr>
      <w:r>
        <w:t xml:space="preserve">Para dar de alta un nuevo </w:t>
      </w:r>
      <w:r w:rsidR="00307E40">
        <w:t>material</w:t>
      </w:r>
      <w:r>
        <w:t xml:space="preserve"> en el sistema, presione el botón </w:t>
      </w:r>
      <w:r>
        <w:rPr>
          <w:b/>
        </w:rPr>
        <w:t>&lt;</w:t>
      </w:r>
      <w:r w:rsidR="00307E40">
        <w:rPr>
          <w:b/>
        </w:rPr>
        <w:t>Agregar Otro Material</w:t>
      </w:r>
      <w:r w:rsidRPr="001D4104">
        <w:rPr>
          <w:b/>
        </w:rPr>
        <w:t>&gt;</w:t>
      </w:r>
      <w:r>
        <w:rPr>
          <w:b/>
        </w:rPr>
        <w:t xml:space="preserve"> </w:t>
      </w:r>
      <w:r>
        <w:t xml:space="preserve">de la pantalla </w:t>
      </w:r>
      <w:r w:rsidR="00CA2647">
        <w:t>Otros Materiales</w:t>
      </w:r>
      <w:r w:rsidRPr="001D4104">
        <w:t>.</w:t>
      </w:r>
      <w:r>
        <w:rPr>
          <w:b/>
        </w:rPr>
        <w:t xml:space="preserve"> </w:t>
      </w:r>
    </w:p>
    <w:p w:rsidR="00047C28" w:rsidRDefault="00047C28" w:rsidP="00047C28">
      <w:pPr>
        <w:pStyle w:val="PSI-Normal"/>
      </w:pPr>
      <w:r>
        <w:t xml:space="preserve">En la siguiente imagen se muestra la apariencia de esta utilidad. </w:t>
      </w:r>
    </w:p>
    <w:p w:rsidR="00047C28" w:rsidRDefault="00CA2647" w:rsidP="00047C28">
      <w:pPr>
        <w:pStyle w:val="PSI-Normal"/>
      </w:pPr>
      <w:r>
        <w:rPr>
          <w:noProof/>
          <w:lang w:eastAsia="es-AR"/>
        </w:rPr>
        <w:lastRenderedPageBreak/>
        <w:drawing>
          <wp:inline distT="0" distB="0" distL="0" distR="0">
            <wp:extent cx="5400040" cy="2577292"/>
            <wp:effectExtent l="19050" t="0" r="0" b="0"/>
            <wp:docPr id="219" name="Imagen 30" descr="C:\xampp\htdocs\vaspa\Construcción\Screenshots CU\Profesor\CU Gestionar Bibliografía\Ot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vaspa\Construcción\Screenshots CU\Profesor\CU Gestionar Bibliografía\Otros\2.png"/>
                    <pic:cNvPicPr>
                      <a:picLocks noChangeAspect="1" noChangeArrowheads="1"/>
                    </pic:cNvPicPr>
                  </pic:nvPicPr>
                  <pic:blipFill>
                    <a:blip r:embed="rId163" cstate="print"/>
                    <a:srcRect/>
                    <a:stretch>
                      <a:fillRect/>
                    </a:stretch>
                  </pic:blipFill>
                  <pic:spPr bwMode="auto">
                    <a:xfrm>
                      <a:off x="0" y="0"/>
                      <a:ext cx="5400040" cy="2577292"/>
                    </a:xfrm>
                    <a:prstGeom prst="rect">
                      <a:avLst/>
                    </a:prstGeom>
                    <a:noFill/>
                    <a:ln w="9525">
                      <a:noFill/>
                      <a:miter lim="800000"/>
                      <a:headEnd/>
                      <a:tailEnd/>
                    </a:ln>
                  </pic:spPr>
                </pic:pic>
              </a:graphicData>
            </a:graphic>
          </wp:inline>
        </w:drawing>
      </w:r>
    </w:p>
    <w:p w:rsidR="00047C28" w:rsidRDefault="00047C28" w:rsidP="00047C28">
      <w:pPr>
        <w:pStyle w:val="PSI-Normal"/>
      </w:pPr>
      <w:r>
        <w:t xml:space="preserve">En este punto el sistema se encuentra listo para agregar un nuevo </w:t>
      </w:r>
      <w:r w:rsidR="00CA2647">
        <w:t>material</w:t>
      </w:r>
      <w:r>
        <w:t xml:space="preserve"> a nuestra base de datos, para </w:t>
      </w:r>
      <w:r w:rsidR="00CA2647">
        <w:t>ello debemos completar el dato de la casilla</w:t>
      </w:r>
      <w:r>
        <w:t xml:space="preserve"> </w:t>
      </w:r>
      <w:r w:rsidR="00CA2647">
        <w:t>Descripción</w:t>
      </w:r>
      <w:r>
        <w:t xml:space="preserve"> y presionar el botón </w:t>
      </w:r>
      <w:r w:rsidRPr="001D4104">
        <w:rPr>
          <w:b/>
        </w:rPr>
        <w:t>&lt;</w:t>
      </w:r>
      <w:r>
        <w:rPr>
          <w:b/>
        </w:rPr>
        <w:t xml:space="preserve">Agregar </w:t>
      </w:r>
      <w:r w:rsidR="00CA2647">
        <w:rPr>
          <w:b/>
        </w:rPr>
        <w:t>Material</w:t>
      </w:r>
      <w:r w:rsidRPr="001D4104">
        <w:rPr>
          <w:b/>
        </w:rPr>
        <w:t>&gt;</w:t>
      </w:r>
      <w:r>
        <w:t xml:space="preserve">. </w:t>
      </w:r>
    </w:p>
    <w:p w:rsidR="00047C28" w:rsidRPr="001D4104" w:rsidRDefault="00047C28" w:rsidP="00047C28">
      <w:pPr>
        <w:pStyle w:val="PSI-Normal"/>
      </w:pPr>
      <w:r>
        <w:t xml:space="preserve">Si desea puede anular la operación presionando el botón </w:t>
      </w:r>
      <w:r w:rsidRPr="003D0720">
        <w:rPr>
          <w:b/>
        </w:rPr>
        <w:t>&lt;Cancelar&gt;</w:t>
      </w:r>
      <w:r>
        <w:t>.</w:t>
      </w:r>
      <w:r>
        <w:rPr>
          <w:b/>
        </w:rPr>
        <w:t xml:space="preserve"> </w:t>
      </w:r>
    </w:p>
    <w:p w:rsidR="00047C28" w:rsidRDefault="00047C28" w:rsidP="00047C28">
      <w:pPr>
        <w:pStyle w:val="PSI-Ttulo3"/>
      </w:pPr>
    </w:p>
    <w:p w:rsidR="003664D7" w:rsidRDefault="003664D7" w:rsidP="00047C28">
      <w:pPr>
        <w:pStyle w:val="PSI-Ttulo3"/>
      </w:pPr>
    </w:p>
    <w:p w:rsidR="00047C28" w:rsidRDefault="00047C28" w:rsidP="00413B38">
      <w:pPr>
        <w:pStyle w:val="PSI-Ttulo4"/>
      </w:pPr>
      <w:r>
        <w:t xml:space="preserve">Baja de </w:t>
      </w:r>
      <w:r w:rsidR="00CA2647">
        <w:t>Material</w:t>
      </w:r>
    </w:p>
    <w:p w:rsidR="00047C28" w:rsidRDefault="00047C28" w:rsidP="00047C28">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CA2647">
        <w:t>material</w:t>
      </w:r>
      <w:r>
        <w:rPr>
          <w:b/>
        </w:rPr>
        <w:t xml:space="preserve"> </w:t>
      </w:r>
      <w:r>
        <w:t xml:space="preserve">de la pantalla </w:t>
      </w:r>
      <w:r w:rsidR="00CA2647">
        <w:t>Otros Materiales</w:t>
      </w:r>
      <w:r>
        <w:t xml:space="preserve">. </w:t>
      </w:r>
    </w:p>
    <w:p w:rsidR="00047C28" w:rsidRDefault="00CA2647" w:rsidP="00047C28">
      <w:pPr>
        <w:pStyle w:val="PSI-Normal"/>
      </w:pPr>
      <w:r>
        <w:rPr>
          <w:noProof/>
          <w:lang w:eastAsia="es-AR"/>
        </w:rPr>
        <w:drawing>
          <wp:inline distT="0" distB="0" distL="0" distR="0">
            <wp:extent cx="5400040" cy="569076"/>
            <wp:effectExtent l="19050" t="0" r="0" b="0"/>
            <wp:docPr id="220" name="Imagen 31" descr="C:\xampp\htdocs\vaspa\Construcción\Screenshots CU\Profesor\CU Gestionar Bibliografía\Otr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Profesor\CU Gestionar Bibliografía\Otros\6.png"/>
                    <pic:cNvPicPr>
                      <a:picLocks noChangeAspect="1" noChangeArrowheads="1"/>
                    </pic:cNvPicPr>
                  </pic:nvPicPr>
                  <pic:blipFill>
                    <a:blip r:embed="rId164" cstate="print"/>
                    <a:srcRect/>
                    <a:stretch>
                      <a:fillRect/>
                    </a:stretch>
                  </pic:blipFill>
                  <pic:spPr bwMode="auto">
                    <a:xfrm>
                      <a:off x="0" y="0"/>
                      <a:ext cx="5400040" cy="569076"/>
                    </a:xfrm>
                    <a:prstGeom prst="rect">
                      <a:avLst/>
                    </a:prstGeom>
                    <a:noFill/>
                    <a:ln w="9525">
                      <a:noFill/>
                      <a:miter lim="800000"/>
                      <a:headEnd/>
                      <a:tailEnd/>
                    </a:ln>
                  </pic:spPr>
                </pic:pic>
              </a:graphicData>
            </a:graphic>
          </wp:inline>
        </w:drawing>
      </w:r>
    </w:p>
    <w:p w:rsidR="00047C28" w:rsidRDefault="00047C28" w:rsidP="00047C28">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w:t>
      </w:r>
      <w:r w:rsidR="00CA2647">
        <w:t>material</w:t>
      </w:r>
      <w:r>
        <w:t xml:space="preserve">. </w:t>
      </w:r>
    </w:p>
    <w:p w:rsidR="00047C28" w:rsidRDefault="00CA2647" w:rsidP="00047C28">
      <w:pPr>
        <w:pStyle w:val="PSI-Normal"/>
      </w:pPr>
      <w:r>
        <w:rPr>
          <w:noProof/>
          <w:lang w:eastAsia="es-AR"/>
        </w:rPr>
        <w:lastRenderedPageBreak/>
        <w:drawing>
          <wp:inline distT="0" distB="0" distL="0" distR="0">
            <wp:extent cx="5400040" cy="2588679"/>
            <wp:effectExtent l="19050" t="0" r="0" b="0"/>
            <wp:docPr id="221" name="Imagen 32" descr="C:\xampp\htdocs\vaspa\Construcción\Screenshots CU\Profesor\CU Gestionar Bibliografía\Otro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Profesor\CU Gestionar Bibliografía\Otros\7.png"/>
                    <pic:cNvPicPr>
                      <a:picLocks noChangeAspect="1" noChangeArrowheads="1"/>
                    </pic:cNvPicPr>
                  </pic:nvPicPr>
                  <pic:blipFill>
                    <a:blip r:embed="rId165" cstate="print"/>
                    <a:srcRect/>
                    <a:stretch>
                      <a:fillRect/>
                    </a:stretch>
                  </pic:blipFill>
                  <pic:spPr bwMode="auto">
                    <a:xfrm>
                      <a:off x="0" y="0"/>
                      <a:ext cx="5400040" cy="2588679"/>
                    </a:xfrm>
                    <a:prstGeom prst="rect">
                      <a:avLst/>
                    </a:prstGeom>
                    <a:noFill/>
                    <a:ln w="9525">
                      <a:noFill/>
                      <a:miter lim="800000"/>
                      <a:headEnd/>
                      <a:tailEnd/>
                    </a:ln>
                  </pic:spPr>
                </pic:pic>
              </a:graphicData>
            </a:graphic>
          </wp:inline>
        </w:drawing>
      </w:r>
    </w:p>
    <w:p w:rsidR="00047C28" w:rsidRDefault="00047C28" w:rsidP="00047C28">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3664D7" w:rsidRPr="00C1440D" w:rsidRDefault="003664D7" w:rsidP="00047C28">
      <w:pPr>
        <w:pStyle w:val="PSI-Normal"/>
      </w:pPr>
    </w:p>
    <w:p w:rsidR="00047C28" w:rsidRDefault="00047C28" w:rsidP="00413B38">
      <w:pPr>
        <w:pStyle w:val="PSI-Ttulo4"/>
      </w:pPr>
      <w:r>
        <w:t xml:space="preserve">Modificar  </w:t>
      </w:r>
      <w:r w:rsidR="00CA2647">
        <w:t>Material</w:t>
      </w:r>
    </w:p>
    <w:p w:rsidR="00047C28" w:rsidRDefault="00047C28" w:rsidP="00047C28">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CA2647">
        <w:t>material</w:t>
      </w:r>
      <w:r>
        <w:rPr>
          <w:b/>
        </w:rPr>
        <w:t xml:space="preserve"> </w:t>
      </w:r>
      <w:r>
        <w:t xml:space="preserve">de la pantalla </w:t>
      </w:r>
      <w:r w:rsidR="00CA2647">
        <w:t>Otros Materiales</w:t>
      </w:r>
      <w:r>
        <w:t xml:space="preserve">. </w:t>
      </w:r>
    </w:p>
    <w:p w:rsidR="00047C28" w:rsidRDefault="00CA2647" w:rsidP="00047C28">
      <w:pPr>
        <w:pStyle w:val="PSI-Normal"/>
      </w:pPr>
      <w:r>
        <w:rPr>
          <w:noProof/>
          <w:lang w:eastAsia="es-AR"/>
        </w:rPr>
        <w:drawing>
          <wp:inline distT="0" distB="0" distL="0" distR="0">
            <wp:extent cx="5400040" cy="614223"/>
            <wp:effectExtent l="19050" t="0" r="0" b="0"/>
            <wp:docPr id="222" name="Imagen 33" descr="C:\xampp\htdocs\vaspa\Construcción\Screenshots CU\Profesor\CU Gestionar Bibliografía\Otro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xampp\htdocs\vaspa\Construcción\Screenshots CU\Profesor\CU Gestionar Bibliografía\Otros\4.png"/>
                    <pic:cNvPicPr>
                      <a:picLocks noChangeAspect="1" noChangeArrowheads="1"/>
                    </pic:cNvPicPr>
                  </pic:nvPicPr>
                  <pic:blipFill>
                    <a:blip r:embed="rId166" cstate="print"/>
                    <a:srcRect/>
                    <a:stretch>
                      <a:fillRect/>
                    </a:stretch>
                  </pic:blipFill>
                  <pic:spPr bwMode="auto">
                    <a:xfrm>
                      <a:off x="0" y="0"/>
                      <a:ext cx="5400040" cy="614223"/>
                    </a:xfrm>
                    <a:prstGeom prst="rect">
                      <a:avLst/>
                    </a:prstGeom>
                    <a:noFill/>
                    <a:ln w="9525">
                      <a:noFill/>
                      <a:miter lim="800000"/>
                      <a:headEnd/>
                      <a:tailEnd/>
                    </a:ln>
                  </pic:spPr>
                </pic:pic>
              </a:graphicData>
            </a:graphic>
          </wp:inline>
        </w:drawing>
      </w:r>
    </w:p>
    <w:p w:rsidR="00047C28" w:rsidRDefault="00047C28" w:rsidP="00047C28">
      <w:pPr>
        <w:pStyle w:val="PSI-Normal"/>
      </w:pPr>
      <w:r>
        <w:t xml:space="preserve">Al presionar dicho botón se mostrará un modal </w:t>
      </w:r>
      <w:r w:rsidR="00CA2647">
        <w:t>con el dato precargado</w:t>
      </w:r>
      <w:r>
        <w:t xml:space="preserve"> del </w:t>
      </w:r>
      <w:r w:rsidR="00CA2647">
        <w:t>material</w:t>
      </w:r>
      <w:r>
        <w:t>, donde usted podrá modificar</w:t>
      </w:r>
      <w:r w:rsidR="00CA2647">
        <w:t>lo</w:t>
      </w:r>
      <w:r>
        <w:t xml:space="preserve"> como se presenta a continuación.</w:t>
      </w:r>
    </w:p>
    <w:p w:rsidR="00047C28" w:rsidRDefault="00047C28" w:rsidP="00047C28">
      <w:pPr>
        <w:pStyle w:val="PSI-Normal"/>
      </w:pPr>
    </w:p>
    <w:p w:rsidR="00047C28" w:rsidRDefault="00CA2647" w:rsidP="00047C28">
      <w:pPr>
        <w:pStyle w:val="PSI-Normal"/>
      </w:pPr>
      <w:r>
        <w:rPr>
          <w:noProof/>
          <w:lang w:eastAsia="es-AR"/>
        </w:rPr>
        <w:drawing>
          <wp:inline distT="0" distB="0" distL="0" distR="0">
            <wp:extent cx="5400040" cy="2600755"/>
            <wp:effectExtent l="19050" t="0" r="0" b="0"/>
            <wp:docPr id="223" name="Imagen 34" descr="C:\xampp\htdocs\vaspa\Construcción\Screenshots CU\Profesor\CU Gestionar Bibliografía\Otro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vaspa\Construcción\Screenshots CU\Profesor\CU Gestionar Bibliografía\Otros\5.png"/>
                    <pic:cNvPicPr>
                      <a:picLocks noChangeAspect="1" noChangeArrowheads="1"/>
                    </pic:cNvPicPr>
                  </pic:nvPicPr>
                  <pic:blipFill>
                    <a:blip r:embed="rId167"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047C28" w:rsidRDefault="00047C28" w:rsidP="00047C28">
      <w:pPr>
        <w:pStyle w:val="PSI-Normal"/>
      </w:pPr>
      <w:r>
        <w:lastRenderedPageBreak/>
        <w:t>Una vez que hayamos realizado</w:t>
      </w:r>
      <w:r w:rsidR="00CA2647">
        <w:t xml:space="preserve"> el cambio deseado</w:t>
      </w:r>
      <w:r>
        <w:t xml:space="preserve">, presionemos el botón </w:t>
      </w:r>
      <w:r w:rsidRPr="00CC5A97">
        <w:rPr>
          <w:b/>
        </w:rPr>
        <w:t>&lt;</w:t>
      </w:r>
      <w:r>
        <w:rPr>
          <w:b/>
        </w:rPr>
        <w:t>Guardar</w:t>
      </w:r>
      <w:r w:rsidRPr="00CC5A97">
        <w:rPr>
          <w:b/>
        </w:rPr>
        <w:t>&gt;</w:t>
      </w:r>
      <w:r w:rsidR="00CA2647">
        <w:t xml:space="preserve"> para guardar el mismo</w:t>
      </w:r>
      <w:r>
        <w:t xml:space="preserve"> o el botón </w:t>
      </w:r>
      <w:r w:rsidRPr="00CC5A97">
        <w:rPr>
          <w:b/>
        </w:rPr>
        <w:t>&lt;Cancelar&gt;</w:t>
      </w:r>
      <w:r w:rsidR="00CA2647">
        <w:t xml:space="preserve"> para descartar el cambio</w:t>
      </w:r>
      <w:r>
        <w:t xml:space="preserve"> a realizar.</w:t>
      </w:r>
    </w:p>
    <w:p w:rsidR="00047C28" w:rsidRDefault="00047C28" w:rsidP="00047C28">
      <w:pPr>
        <w:pStyle w:val="PSI-Normal"/>
      </w:pPr>
    </w:p>
    <w:p w:rsidR="00047C28" w:rsidRDefault="00047C28" w:rsidP="00327068">
      <w:pPr>
        <w:pStyle w:val="PSI-Normal"/>
      </w:pPr>
    </w:p>
    <w:p w:rsidR="00047C28" w:rsidRDefault="00047C28" w:rsidP="00327068">
      <w:pPr>
        <w:pStyle w:val="PSI-Normal"/>
      </w:pPr>
    </w:p>
    <w:p w:rsidR="0078463D" w:rsidRDefault="0078463D" w:rsidP="00327068">
      <w:pPr>
        <w:pStyle w:val="PSI-Normal"/>
      </w:pPr>
    </w:p>
    <w:p w:rsidR="008A6CF6" w:rsidRDefault="008A6CF6" w:rsidP="008A6CF6">
      <w:pPr>
        <w:pStyle w:val="PSI-Ttulo2"/>
      </w:pPr>
      <w:bookmarkStart w:id="54" w:name="_Toc52471189"/>
      <w:r>
        <w:t>Salir</w:t>
      </w:r>
      <w:bookmarkEnd w:id="54"/>
    </w:p>
    <w:p w:rsidR="008A6CF6" w:rsidRDefault="008A6CF6" w:rsidP="008A6CF6">
      <w:pPr>
        <w:pStyle w:val="PSI-Normal"/>
      </w:pPr>
      <w:r>
        <w:t>Para salir del sistema Vaspa, nos dirigiremos al menú principal -&gt;Salir, como se ilustra en la siguiente imagen.</w:t>
      </w:r>
    </w:p>
    <w:p w:rsidR="008A6CF6" w:rsidRDefault="008A6CF6" w:rsidP="008A6CF6">
      <w:pPr>
        <w:pStyle w:val="PSI-Normal"/>
      </w:pPr>
      <w:r>
        <w:rPr>
          <w:noProof/>
          <w:lang w:eastAsia="es-AR"/>
        </w:rPr>
        <w:drawing>
          <wp:inline distT="0" distB="0" distL="0" distR="0">
            <wp:extent cx="2162175" cy="561975"/>
            <wp:effectExtent l="19050" t="0" r="9525" b="0"/>
            <wp:docPr id="22" name="Imagen 26" descr="C:\xampp\htdocs\vaspa\Construcción\Screenshots CU\Departamento\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Departamento\Salir.png"/>
                    <pic:cNvPicPr>
                      <a:picLocks noChangeAspect="1" noChangeArrowheads="1"/>
                    </pic:cNvPicPr>
                  </pic:nvPicPr>
                  <pic:blipFill>
                    <a:blip r:embed="rId168" cstate="print"/>
                    <a:srcRect/>
                    <a:stretch>
                      <a:fillRect/>
                    </a:stretch>
                  </pic:blipFill>
                  <pic:spPr bwMode="auto">
                    <a:xfrm>
                      <a:off x="0" y="0"/>
                      <a:ext cx="2162175" cy="561975"/>
                    </a:xfrm>
                    <a:prstGeom prst="rect">
                      <a:avLst/>
                    </a:prstGeom>
                    <a:noFill/>
                    <a:ln w="9525">
                      <a:noFill/>
                      <a:miter lim="800000"/>
                      <a:headEnd/>
                      <a:tailEnd/>
                    </a:ln>
                  </pic:spPr>
                </pic:pic>
              </a:graphicData>
            </a:graphic>
          </wp:inline>
        </w:drawing>
      </w:r>
    </w:p>
    <w:p w:rsidR="00E410CD" w:rsidRDefault="008A6CF6" w:rsidP="00E410CD">
      <w:pPr>
        <w:pStyle w:val="PSI-Normal"/>
      </w:pPr>
      <w:r>
        <w:t xml:space="preserve">Finalizando correctamente su sesión. </w:t>
      </w:r>
      <w:r w:rsidR="00E410CD">
        <w:t>A continuación nos aparecerá la siguiente pantalla de despedida, la cual contiene tres botones:</w:t>
      </w:r>
    </w:p>
    <w:p w:rsidR="00E410CD" w:rsidRDefault="00E410CD" w:rsidP="00E410CD">
      <w:pPr>
        <w:pStyle w:val="PSI-Normal"/>
      </w:pPr>
      <w:r>
        <w:t xml:space="preserve">-Botón </w:t>
      </w:r>
      <w:r w:rsidRPr="00C43414">
        <w:rPr>
          <w:b/>
        </w:rPr>
        <w:t>&lt;Volver a Ingresar&gt;</w:t>
      </w:r>
      <w:r>
        <w:t>: Nos permitirá regresar al sistema.</w:t>
      </w:r>
    </w:p>
    <w:p w:rsidR="00E410CD" w:rsidRDefault="00E410CD" w:rsidP="00E410CD">
      <w:pPr>
        <w:pStyle w:val="PSI-Normal"/>
      </w:pPr>
      <w:r>
        <w:t xml:space="preserve">-Botón </w:t>
      </w:r>
      <w:r w:rsidRPr="00C43414">
        <w:rPr>
          <w:b/>
        </w:rPr>
        <w:t>&lt;Ir a e-mail&gt;</w:t>
      </w:r>
      <w:r>
        <w:t>: Nos abrirá nuestro correo electrónico.</w:t>
      </w:r>
    </w:p>
    <w:p w:rsidR="00E410CD" w:rsidRDefault="00E410CD" w:rsidP="00E410CD">
      <w:pPr>
        <w:pStyle w:val="PSI-Normal"/>
      </w:pPr>
      <w:r>
        <w:t xml:space="preserve">-Botón </w:t>
      </w:r>
      <w:r w:rsidRPr="00C43414">
        <w:rPr>
          <w:b/>
        </w:rPr>
        <w:t>&lt;Ir a Portal UARG&gt;</w:t>
      </w:r>
      <w:r>
        <w:t>: Nos abrirá el portal de la UARG en una pestaña nueva.</w:t>
      </w:r>
    </w:p>
    <w:p w:rsidR="005C6BD0" w:rsidRDefault="005C6BD0" w:rsidP="00E410CD">
      <w:pPr>
        <w:pStyle w:val="PSI-Normal"/>
      </w:pPr>
    </w:p>
    <w:p w:rsidR="00E410CD" w:rsidRDefault="00E410CD" w:rsidP="00E410CD">
      <w:pPr>
        <w:pStyle w:val="PSI-Normal"/>
      </w:pPr>
      <w:r>
        <w:rPr>
          <w:noProof/>
          <w:lang w:eastAsia="es-AR"/>
        </w:rPr>
        <w:drawing>
          <wp:inline distT="0" distB="0" distL="0" distR="0">
            <wp:extent cx="5400040" cy="2007889"/>
            <wp:effectExtent l="19050" t="0" r="0" b="0"/>
            <wp:docPr id="230"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8A6CF6" w:rsidRDefault="008A6CF6" w:rsidP="008A6CF6">
      <w:pPr>
        <w:pStyle w:val="PSI-Normal"/>
      </w:pPr>
    </w:p>
    <w:p w:rsidR="008A6CF6" w:rsidRPr="0078178F" w:rsidRDefault="008A6CF6" w:rsidP="008A6CF6">
      <w:pPr>
        <w:pStyle w:val="PSI-Normal"/>
      </w:pPr>
      <w:r w:rsidRPr="0078178F">
        <w:rPr>
          <w:b/>
          <w:u w:val="single"/>
        </w:rPr>
        <w:t xml:space="preserve">Nota: </w:t>
      </w:r>
      <w:r>
        <w:t>Al salir del sistema Vaspa, usted seguirá conectado a su correo electrónico institucional.</w:t>
      </w:r>
    </w:p>
    <w:p w:rsidR="008A6CF6" w:rsidRDefault="008A6CF6" w:rsidP="008A6CF6">
      <w:pPr>
        <w:pStyle w:val="PSI-Normal"/>
      </w:pPr>
    </w:p>
    <w:p w:rsidR="001F099D" w:rsidRDefault="001F099D" w:rsidP="001F099D">
      <w:pPr>
        <w:pStyle w:val="PSI-Ttulo1"/>
      </w:pPr>
      <w:bookmarkStart w:id="55" w:name="_Toc52471190"/>
      <w:r w:rsidRPr="001243E6">
        <w:lastRenderedPageBreak/>
        <w:t>Uso del Sistema [</w:t>
      </w:r>
      <w:r>
        <w:t>Director de Departamento</w:t>
      </w:r>
      <w:r w:rsidRPr="001243E6">
        <w:t>]</w:t>
      </w:r>
      <w:bookmarkEnd w:id="55"/>
    </w:p>
    <w:p w:rsidR="00D426E9" w:rsidRDefault="001F099D" w:rsidP="001F099D">
      <w:pPr>
        <w:pStyle w:val="PSI-Normal"/>
      </w:pPr>
      <w:r w:rsidRPr="00EA56D2">
        <w:t>Una vez que ha ingresado al Sistema, se visualizará la pantalla principal del Director.</w:t>
      </w:r>
      <w:r>
        <w:t xml:space="preserve"> </w:t>
      </w:r>
    </w:p>
    <w:p w:rsidR="00BB1B69" w:rsidRDefault="00EA56D2" w:rsidP="00AF7391">
      <w:pPr>
        <w:pStyle w:val="PSI-Normal"/>
      </w:pPr>
      <w:r>
        <w:rPr>
          <w:noProof/>
          <w:lang w:eastAsia="es-AR"/>
        </w:rPr>
        <w:drawing>
          <wp:inline distT="0" distB="0" distL="0" distR="0">
            <wp:extent cx="5400040" cy="2433032"/>
            <wp:effectExtent l="19050" t="0" r="0" b="0"/>
            <wp:docPr id="119" name="Imagen 9" descr="C:\xampp\htdocs\vaspa\Construcción\Screenshots CU\Departament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Departamento\Pantalla Principal.png"/>
                    <pic:cNvPicPr>
                      <a:picLocks noChangeAspect="1" noChangeArrowheads="1"/>
                    </pic:cNvPicPr>
                  </pic:nvPicPr>
                  <pic:blipFill>
                    <a:blip r:embed="rId169" cstate="print"/>
                    <a:srcRect/>
                    <a:stretch>
                      <a:fillRect/>
                    </a:stretch>
                  </pic:blipFill>
                  <pic:spPr bwMode="auto">
                    <a:xfrm>
                      <a:off x="0" y="0"/>
                      <a:ext cx="5400040" cy="2433032"/>
                    </a:xfrm>
                    <a:prstGeom prst="rect">
                      <a:avLst/>
                    </a:prstGeom>
                    <a:noFill/>
                    <a:ln w="9525">
                      <a:noFill/>
                      <a:miter lim="800000"/>
                      <a:headEnd/>
                      <a:tailEnd/>
                    </a:ln>
                  </pic:spPr>
                </pic:pic>
              </a:graphicData>
            </a:graphic>
          </wp:inline>
        </w:drawing>
      </w:r>
    </w:p>
    <w:p w:rsidR="00BB1B69" w:rsidRDefault="00BB1B69" w:rsidP="00AF7391">
      <w:pPr>
        <w:pStyle w:val="PSI-Normal"/>
      </w:pPr>
    </w:p>
    <w:p w:rsidR="00BB1B69" w:rsidRDefault="00BB1B69" w:rsidP="00AF7391">
      <w:pPr>
        <w:pStyle w:val="PSI-Normal"/>
      </w:pPr>
      <w:r>
        <w:t>Esta pantalla se encuentra dividida en dos secciones importantes.</w:t>
      </w:r>
    </w:p>
    <w:p w:rsidR="00BB1B69" w:rsidRDefault="00BB1B69" w:rsidP="00AF7391">
      <w:pPr>
        <w:pStyle w:val="PSI-Normal"/>
      </w:pPr>
    </w:p>
    <w:p w:rsidR="00BB1B69" w:rsidRDefault="00BB1B69" w:rsidP="00AF7391">
      <w:pPr>
        <w:pStyle w:val="PSI-Normal"/>
      </w:pPr>
      <w:r>
        <w:t xml:space="preserve">La primer sección conocida como el </w:t>
      </w:r>
      <w:r>
        <w:rPr>
          <w:b/>
        </w:rPr>
        <w:t xml:space="preserve">Menú Principal </w:t>
      </w:r>
      <w:r>
        <w:t xml:space="preserve">se encuentra en la parte superior de la pantalla. </w:t>
      </w:r>
    </w:p>
    <w:p w:rsidR="00BB1B69" w:rsidRDefault="00BB1B69" w:rsidP="00AF7391">
      <w:pPr>
        <w:pStyle w:val="PSI-Normal"/>
      </w:pPr>
      <w:r>
        <w:rPr>
          <w:noProof/>
          <w:lang w:eastAsia="es-AR"/>
        </w:rPr>
        <w:drawing>
          <wp:inline distT="0" distB="0" distL="0" distR="0">
            <wp:extent cx="2619375" cy="581025"/>
            <wp:effectExtent l="19050" t="0" r="9525" b="0"/>
            <wp:docPr id="163" name="Imagen 25" descr="C:\xampp\htdocs\vaspa\Construcción\Screenshots CU\Departamento\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Departamento\NavBar.png"/>
                    <pic:cNvPicPr>
                      <a:picLocks noChangeAspect="1" noChangeArrowheads="1"/>
                    </pic:cNvPicPr>
                  </pic:nvPicPr>
                  <pic:blipFill>
                    <a:blip r:embed="rId118" cstate="print"/>
                    <a:srcRect/>
                    <a:stretch>
                      <a:fillRect/>
                    </a:stretch>
                  </pic:blipFill>
                  <pic:spPr bwMode="auto">
                    <a:xfrm>
                      <a:off x="0" y="0"/>
                      <a:ext cx="2619375" cy="581025"/>
                    </a:xfrm>
                    <a:prstGeom prst="rect">
                      <a:avLst/>
                    </a:prstGeom>
                    <a:noFill/>
                    <a:ln w="9525">
                      <a:noFill/>
                      <a:miter lim="800000"/>
                      <a:headEnd/>
                      <a:tailEnd/>
                    </a:ln>
                  </pic:spPr>
                </pic:pic>
              </a:graphicData>
            </a:graphic>
          </wp:inline>
        </w:drawing>
      </w:r>
    </w:p>
    <w:p w:rsidR="00BB1B69" w:rsidRDefault="00BB1B69" w:rsidP="00AF7391">
      <w:pPr>
        <w:pStyle w:val="PSI-Normal"/>
      </w:pPr>
      <w:r>
        <w:t xml:space="preserve">Como primera y única opción tenemos </w:t>
      </w:r>
      <w:r>
        <w:rPr>
          <w:b/>
        </w:rPr>
        <w:t>Salir</w:t>
      </w:r>
      <w:r>
        <w:t>, la cual</w:t>
      </w:r>
      <w:r>
        <w:rPr>
          <w:b/>
        </w:rPr>
        <w:t xml:space="preserve"> </w:t>
      </w:r>
      <w:r>
        <w:t xml:space="preserve">le permitirá abandonar el sistema, cerrando previamente su sesión. </w:t>
      </w:r>
    </w:p>
    <w:p w:rsidR="00BB1B69" w:rsidRDefault="00BB1B69" w:rsidP="00AF7391">
      <w:pPr>
        <w:pStyle w:val="PSI-Normal"/>
      </w:pPr>
    </w:p>
    <w:p w:rsidR="00BB1B69" w:rsidRDefault="00BB1B69" w:rsidP="00AF7391">
      <w:pPr>
        <w:pStyle w:val="PSI-Normal"/>
      </w:pPr>
      <w:r>
        <w:t xml:space="preserve">La segunda sección conocida como </w:t>
      </w:r>
      <w:r>
        <w:rPr>
          <w:b/>
        </w:rPr>
        <w:t xml:space="preserve">Sección Principal </w:t>
      </w:r>
      <w:r>
        <w:t xml:space="preserve">se encuentra en la parte central de la pantalla. Por defecto, se visualizará la pantalla </w:t>
      </w:r>
      <w:r w:rsidR="00850850">
        <w:t>Revisar Programa</w:t>
      </w:r>
      <w:r>
        <w:t>, la cual</w:t>
      </w:r>
      <w:r w:rsidR="00850850">
        <w:t xml:space="preserve"> se explicará en detalle a continuación, </w:t>
      </w:r>
      <w:r>
        <w:t>en la s</w:t>
      </w:r>
      <w:r w:rsidR="00850850">
        <w:t>ección Revisar Programa</w:t>
      </w:r>
      <w:r>
        <w:t>.</w:t>
      </w:r>
    </w:p>
    <w:p w:rsidR="00EA56D2" w:rsidRDefault="00EA56D2" w:rsidP="00AF7391">
      <w:pPr>
        <w:pStyle w:val="PSI-Normal"/>
      </w:pPr>
    </w:p>
    <w:p w:rsidR="00EA56D2" w:rsidRDefault="00EA56D2" w:rsidP="00745C61">
      <w:pPr>
        <w:pStyle w:val="PSI-Ttulo2"/>
      </w:pPr>
      <w:bookmarkStart w:id="56" w:name="_Toc52471191"/>
      <w:r>
        <w:t>Revisar Programa</w:t>
      </w:r>
      <w:bookmarkEnd w:id="56"/>
    </w:p>
    <w:p w:rsidR="00EA56D2" w:rsidRDefault="00EA56D2" w:rsidP="00EA56D2">
      <w:pPr>
        <w:pStyle w:val="PSI-Normal"/>
      </w:pPr>
      <w:r>
        <w:t xml:space="preserve">A continuación se mostrará la pantalla Revisar Programa, la cual contiene una lista desplegable llamada </w:t>
      </w:r>
      <w:r>
        <w:rPr>
          <w:b/>
        </w:rPr>
        <w:t>&lt;Carrera</w:t>
      </w:r>
      <w:r w:rsidRPr="00F80781">
        <w:rPr>
          <w:b/>
        </w:rPr>
        <w:t>&gt;</w:t>
      </w:r>
      <w:r>
        <w:t xml:space="preserve"> que contiene todas las carreas ofrecidas en la unidad académica y contempla solamente el último plan vigente y una sección donde se mostrarán los programas de asignaturas de todas las carreras que han sido enviados recientemente por </w:t>
      </w:r>
      <w:r>
        <w:lastRenderedPageBreak/>
        <w:t xml:space="preserve">los profesores, que todavía no han sido revisados, junto al  botón </w:t>
      </w:r>
      <w:r w:rsidRPr="007F0FD5">
        <w:rPr>
          <w:b/>
        </w:rPr>
        <w:t>&lt;</w:t>
      </w:r>
      <w:r>
        <w:rPr>
          <w:b/>
        </w:rPr>
        <w:t>Revisar Programa</w:t>
      </w:r>
      <w:r w:rsidRPr="007F0FD5">
        <w:rPr>
          <w:b/>
        </w:rPr>
        <w:t>&gt;</w:t>
      </w:r>
      <w:r>
        <w:t>, el cual permitirá revisar el contenido del mismo.</w:t>
      </w:r>
    </w:p>
    <w:p w:rsidR="00EA56D2" w:rsidRDefault="00EA56D2" w:rsidP="00EA56D2">
      <w:pPr>
        <w:pStyle w:val="PSI-Comentario"/>
      </w:pPr>
      <w:r>
        <w:rPr>
          <w:noProof/>
          <w:lang w:eastAsia="es-AR"/>
        </w:rPr>
        <w:drawing>
          <wp:inline distT="0" distB="0" distL="0" distR="0">
            <wp:extent cx="5400040" cy="2392802"/>
            <wp:effectExtent l="19050" t="0" r="0" b="0"/>
            <wp:docPr id="86" name="Imagen 1" descr="C:\xampp\htdocs\vaspa\Construcción\Screenshots CU\Empleado SA\CU Revis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Revisar Programa\1.png"/>
                    <pic:cNvPicPr>
                      <a:picLocks noChangeAspect="1" noChangeArrowheads="1"/>
                    </pic:cNvPicPr>
                  </pic:nvPicPr>
                  <pic:blipFill>
                    <a:blip r:embed="rId43" cstate="print"/>
                    <a:srcRect/>
                    <a:stretch>
                      <a:fillRect/>
                    </a:stretch>
                  </pic:blipFill>
                  <pic:spPr bwMode="auto">
                    <a:xfrm>
                      <a:off x="0" y="0"/>
                      <a:ext cx="5400040" cy="2392802"/>
                    </a:xfrm>
                    <a:prstGeom prst="rect">
                      <a:avLst/>
                    </a:prstGeom>
                    <a:noFill/>
                    <a:ln w="9525">
                      <a:noFill/>
                      <a:miter lim="800000"/>
                      <a:headEnd/>
                      <a:tailEnd/>
                    </a:ln>
                  </pic:spPr>
                </pic:pic>
              </a:graphicData>
            </a:graphic>
          </wp:inline>
        </w:drawing>
      </w:r>
    </w:p>
    <w:p w:rsidR="00EA56D2" w:rsidRDefault="00EA56D2" w:rsidP="00EA56D2">
      <w:pPr>
        <w:pStyle w:val="PSI-Comentario"/>
      </w:pPr>
    </w:p>
    <w:p w:rsidR="00EA56D2" w:rsidRDefault="00EA56D2" w:rsidP="00EA56D2">
      <w:pPr>
        <w:pStyle w:val="PSI-Normal"/>
      </w:pPr>
      <w:r>
        <w:t xml:space="preserve">A continuación presionaremos el botón </w:t>
      </w:r>
      <w:r w:rsidRPr="0009185D">
        <w:rPr>
          <w:b/>
        </w:rPr>
        <w:t>&lt;Revisar Programa&gt;</w:t>
      </w:r>
      <w:r>
        <w:rPr>
          <w:b/>
        </w:rPr>
        <w:t xml:space="preserve"> </w:t>
      </w:r>
      <w:r>
        <w:t>para revisar cada una de las secciones que componen el programa, en formato .pdf</w:t>
      </w:r>
    </w:p>
    <w:p w:rsidR="00EA56D2" w:rsidRDefault="00EA56D2" w:rsidP="00EA56D2">
      <w:pPr>
        <w:pStyle w:val="PSI-Normal"/>
      </w:pPr>
      <w:r w:rsidRPr="0009185D">
        <w:rPr>
          <w:noProof/>
          <w:lang w:eastAsia="es-AR"/>
        </w:rPr>
        <w:drawing>
          <wp:inline distT="0" distB="0" distL="0" distR="0">
            <wp:extent cx="5400040" cy="470478"/>
            <wp:effectExtent l="19050" t="0" r="0" b="0"/>
            <wp:docPr id="87" name="Imagen 7" descr="C:\xampp\htdocs\vaspa\Construcción\Screenshots CU\Empleado SA\CU Revis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Revisar Programa\2.png"/>
                    <pic:cNvPicPr>
                      <a:picLocks noChangeAspect="1" noChangeArrowheads="1"/>
                    </pic:cNvPicPr>
                  </pic:nvPicPr>
                  <pic:blipFill>
                    <a:blip r:embed="rId44" cstate="print"/>
                    <a:srcRect/>
                    <a:stretch>
                      <a:fillRect/>
                    </a:stretch>
                  </pic:blipFill>
                  <pic:spPr bwMode="auto">
                    <a:xfrm>
                      <a:off x="0" y="0"/>
                      <a:ext cx="5400040" cy="470478"/>
                    </a:xfrm>
                    <a:prstGeom prst="rect">
                      <a:avLst/>
                    </a:prstGeom>
                    <a:noFill/>
                    <a:ln w="9525">
                      <a:noFill/>
                      <a:miter lim="800000"/>
                      <a:headEnd/>
                      <a:tailEnd/>
                    </a:ln>
                  </pic:spPr>
                </pic:pic>
              </a:graphicData>
            </a:graphic>
          </wp:inline>
        </w:drawing>
      </w:r>
    </w:p>
    <w:p w:rsidR="00EA56D2" w:rsidRDefault="00EA56D2" w:rsidP="00EA56D2">
      <w:pPr>
        <w:pStyle w:val="PSI-Normal"/>
      </w:pPr>
      <w:r>
        <w:t>Como se muestra en la siguiente imagen.</w:t>
      </w:r>
    </w:p>
    <w:p w:rsidR="00EA56D2" w:rsidRDefault="00EA56D2" w:rsidP="00EA56D2">
      <w:pPr>
        <w:pStyle w:val="PSI-Normal"/>
      </w:pPr>
      <w:r>
        <w:rPr>
          <w:noProof/>
          <w:lang w:eastAsia="es-AR"/>
        </w:rPr>
        <w:lastRenderedPageBreak/>
        <w:drawing>
          <wp:inline distT="0" distB="0" distL="0" distR="0">
            <wp:extent cx="5400040" cy="3975452"/>
            <wp:effectExtent l="19050" t="0" r="0" b="0"/>
            <wp:docPr id="90" name="Imagen 8" descr="C:\xampp\htdocs\vaspa\Construcción\Screenshots CU\Empleado SA\CU Revis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Revisar Programa\3.png"/>
                    <pic:cNvPicPr>
                      <a:picLocks noChangeAspect="1" noChangeArrowheads="1"/>
                    </pic:cNvPicPr>
                  </pic:nvPicPr>
                  <pic:blipFill>
                    <a:blip r:embed="rId45" cstate="print"/>
                    <a:srcRect/>
                    <a:stretch>
                      <a:fillRect/>
                    </a:stretch>
                  </pic:blipFill>
                  <pic:spPr bwMode="auto">
                    <a:xfrm>
                      <a:off x="0" y="0"/>
                      <a:ext cx="5400040" cy="3975452"/>
                    </a:xfrm>
                    <a:prstGeom prst="rect">
                      <a:avLst/>
                    </a:prstGeom>
                    <a:noFill/>
                    <a:ln w="9525">
                      <a:noFill/>
                      <a:miter lim="800000"/>
                      <a:headEnd/>
                      <a:tailEnd/>
                    </a:ln>
                  </pic:spPr>
                </pic:pic>
              </a:graphicData>
            </a:graphic>
          </wp:inline>
        </w:drawing>
      </w:r>
    </w:p>
    <w:p w:rsidR="00EA56D2" w:rsidRDefault="00EA56D2" w:rsidP="00EA56D2">
      <w:pPr>
        <w:rPr>
          <w:lang w:val="es-AR"/>
        </w:rPr>
      </w:pPr>
    </w:p>
    <w:p w:rsidR="00EA56D2" w:rsidRDefault="00EA56D2" w:rsidP="00EA56D2">
      <w:pPr>
        <w:pStyle w:val="PSI-Normal"/>
      </w:pPr>
      <w:r>
        <w:t xml:space="preserve">Una vez que hemos revisado las secciones correspondientes, podremos notificarle al profesor que su programa se encuentra aprobado o desaprobado. </w:t>
      </w:r>
    </w:p>
    <w:p w:rsidR="00EA56D2" w:rsidRDefault="00EA56D2" w:rsidP="00EA56D2">
      <w:pPr>
        <w:pStyle w:val="PSI-Normal"/>
      </w:pPr>
      <w:r>
        <w:t xml:space="preserve">Para esto presionaremos el botón </w:t>
      </w:r>
      <w:r w:rsidRPr="00B7781F">
        <w:rPr>
          <w:b/>
        </w:rPr>
        <w:t>&lt;Aprobar Programa&gt;</w:t>
      </w:r>
      <w:r>
        <w:t xml:space="preserve">, donde se nos mostrará una ventana de diálogo pidiéndonos confirmar nuestra aprobación. Hagamos clic sobre el botón </w:t>
      </w:r>
      <w:r w:rsidRPr="00487F57">
        <w:rPr>
          <w:b/>
        </w:rPr>
        <w:t>&lt;</w:t>
      </w:r>
      <w:r>
        <w:rPr>
          <w:b/>
        </w:rPr>
        <w:t>Si aprobar Programa</w:t>
      </w:r>
      <w:r w:rsidRPr="00487F57">
        <w:rPr>
          <w:b/>
        </w:rPr>
        <w:t>&gt;</w:t>
      </w:r>
      <w:r>
        <w:t xml:space="preserve"> para aprobarlo o sobre </w:t>
      </w:r>
      <w:r w:rsidRPr="00487F57">
        <w:rPr>
          <w:b/>
        </w:rPr>
        <w:t>&lt;</w:t>
      </w:r>
      <w:r>
        <w:rPr>
          <w:b/>
        </w:rPr>
        <w:t>No estoy seguro</w:t>
      </w:r>
      <w:r w:rsidRPr="00487F57">
        <w:rPr>
          <w:b/>
        </w:rPr>
        <w:t>&gt;</w:t>
      </w:r>
      <w:r>
        <w:t xml:space="preserve"> para anular la operación.</w:t>
      </w:r>
    </w:p>
    <w:p w:rsidR="00EA56D2" w:rsidRDefault="00EA56D2" w:rsidP="00EA56D2">
      <w:pPr>
        <w:pStyle w:val="PSI-Normal"/>
      </w:pPr>
      <w:r>
        <w:rPr>
          <w:noProof/>
          <w:lang w:eastAsia="es-AR"/>
        </w:rPr>
        <w:drawing>
          <wp:inline distT="0" distB="0" distL="0" distR="0">
            <wp:extent cx="5400040" cy="2495223"/>
            <wp:effectExtent l="19050" t="0" r="0" b="0"/>
            <wp:docPr id="91" name="Imagen 9" descr="C:\xampp\htdocs\vaspa\Construcción\Screenshots CU\Empleado SA\CU Revis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Revisar Programa\5.png"/>
                    <pic:cNvPicPr>
                      <a:picLocks noChangeAspect="1" noChangeArrowheads="1"/>
                    </pic:cNvPicPr>
                  </pic:nvPicPr>
                  <pic:blipFill>
                    <a:blip r:embed="rId46" cstate="print"/>
                    <a:srcRect/>
                    <a:stretch>
                      <a:fillRect/>
                    </a:stretch>
                  </pic:blipFill>
                  <pic:spPr bwMode="auto">
                    <a:xfrm>
                      <a:off x="0" y="0"/>
                      <a:ext cx="5400040" cy="2495223"/>
                    </a:xfrm>
                    <a:prstGeom prst="rect">
                      <a:avLst/>
                    </a:prstGeom>
                    <a:noFill/>
                    <a:ln w="9525">
                      <a:noFill/>
                      <a:miter lim="800000"/>
                      <a:headEnd/>
                      <a:tailEnd/>
                    </a:ln>
                  </pic:spPr>
                </pic:pic>
              </a:graphicData>
            </a:graphic>
          </wp:inline>
        </w:drawing>
      </w:r>
    </w:p>
    <w:p w:rsidR="00EA56D2" w:rsidRDefault="00EA56D2" w:rsidP="00EA56D2">
      <w:pPr>
        <w:pStyle w:val="PSI-Normal"/>
      </w:pPr>
    </w:p>
    <w:p w:rsidR="00EA56D2" w:rsidRDefault="00EA56D2" w:rsidP="00EA56D2">
      <w:pPr>
        <w:pStyle w:val="PSI-Normal"/>
      </w:pPr>
      <w:r>
        <w:lastRenderedPageBreak/>
        <w:t xml:space="preserve">En caso contrario, presionaremos el botón </w:t>
      </w:r>
      <w:r w:rsidRPr="000E435B">
        <w:rPr>
          <w:b/>
        </w:rPr>
        <w:t>&lt;Desaprobar Programa&gt;</w:t>
      </w:r>
      <w:r>
        <w:t xml:space="preserve">, donde se nos mostrará una ventana de diálogo pidiéndonos introducir un comentario sobre el/ los motivos por los cuales el programa es desaprobado y confirmar nuestra desaprobación. Hagamos clic sobre el botón </w:t>
      </w:r>
      <w:r w:rsidRPr="00487F57">
        <w:rPr>
          <w:b/>
        </w:rPr>
        <w:t>&lt;</w:t>
      </w:r>
      <w:r>
        <w:rPr>
          <w:b/>
        </w:rPr>
        <w:t>Si y Enviar Comentario</w:t>
      </w:r>
      <w:r w:rsidRPr="00487F57">
        <w:rPr>
          <w:b/>
        </w:rPr>
        <w:t>&gt;</w:t>
      </w:r>
      <w:r>
        <w:t xml:space="preserve"> para desaprobarlo o sobre </w:t>
      </w:r>
      <w:r w:rsidRPr="00487F57">
        <w:rPr>
          <w:b/>
        </w:rPr>
        <w:t>&lt;</w:t>
      </w:r>
      <w:r>
        <w:rPr>
          <w:b/>
        </w:rPr>
        <w:t>No estoy seguro</w:t>
      </w:r>
      <w:r w:rsidRPr="00487F57">
        <w:rPr>
          <w:b/>
        </w:rPr>
        <w:t>&gt;</w:t>
      </w:r>
      <w:r>
        <w:t xml:space="preserve"> para anular la operación.</w:t>
      </w:r>
    </w:p>
    <w:p w:rsidR="00EA56D2" w:rsidRDefault="00EA56D2" w:rsidP="00EA56D2">
      <w:pPr>
        <w:pStyle w:val="PSI-Normal"/>
      </w:pPr>
      <w:r>
        <w:rPr>
          <w:noProof/>
          <w:lang w:eastAsia="es-AR"/>
        </w:rPr>
        <w:drawing>
          <wp:inline distT="0" distB="0" distL="0" distR="0">
            <wp:extent cx="5400040" cy="2540627"/>
            <wp:effectExtent l="19050" t="0" r="0" b="0"/>
            <wp:docPr id="99" name="Imagen 10" descr="C:\xampp\htdocs\vaspa\Construcción\Screenshots CU\Empleado SA\CU Revis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visar Programa\6.png"/>
                    <pic:cNvPicPr>
                      <a:picLocks noChangeAspect="1" noChangeArrowheads="1"/>
                    </pic:cNvPicPr>
                  </pic:nvPicPr>
                  <pic:blipFill>
                    <a:blip r:embed="rId47" cstate="print"/>
                    <a:srcRect/>
                    <a:stretch>
                      <a:fillRect/>
                    </a:stretch>
                  </pic:blipFill>
                  <pic:spPr bwMode="auto">
                    <a:xfrm>
                      <a:off x="0" y="0"/>
                      <a:ext cx="5400040" cy="2540627"/>
                    </a:xfrm>
                    <a:prstGeom prst="rect">
                      <a:avLst/>
                    </a:prstGeom>
                    <a:noFill/>
                    <a:ln w="9525">
                      <a:noFill/>
                      <a:miter lim="800000"/>
                      <a:headEnd/>
                      <a:tailEnd/>
                    </a:ln>
                  </pic:spPr>
                </pic:pic>
              </a:graphicData>
            </a:graphic>
          </wp:inline>
        </w:drawing>
      </w:r>
    </w:p>
    <w:p w:rsidR="00EA56D2" w:rsidRDefault="00EA56D2" w:rsidP="00EA56D2">
      <w:pPr>
        <w:pStyle w:val="PSI-Normal"/>
      </w:pPr>
    </w:p>
    <w:p w:rsidR="00EA56D2" w:rsidRPr="0033655A" w:rsidRDefault="00EA56D2" w:rsidP="00EA56D2">
      <w:pPr>
        <w:pStyle w:val="PSI-Normal"/>
      </w:pPr>
      <w:r>
        <w:t xml:space="preserve">Además se muestra el botón </w:t>
      </w:r>
      <w:r w:rsidRPr="0033655A">
        <w:rPr>
          <w:b/>
        </w:rPr>
        <w:t xml:space="preserve">&lt;Volver </w:t>
      </w:r>
      <w:r>
        <w:rPr>
          <w:b/>
        </w:rPr>
        <w:t>a Programas</w:t>
      </w:r>
      <w:r w:rsidRPr="0033655A">
        <w:rPr>
          <w:b/>
        </w:rPr>
        <w:t>&gt;</w:t>
      </w:r>
      <w:r>
        <w:t>, el cual nos permitirá regresar a la pantalla anterior Revisar Programa.</w:t>
      </w:r>
    </w:p>
    <w:p w:rsidR="00EA56D2" w:rsidRDefault="00EA56D2" w:rsidP="00EA56D2">
      <w:pPr>
        <w:pStyle w:val="PSI-Normal"/>
      </w:pPr>
    </w:p>
    <w:p w:rsidR="00EA56D2" w:rsidRDefault="00EA56D2" w:rsidP="00EA56D2">
      <w:pPr>
        <w:pStyle w:val="PSI-Normal"/>
      </w:pPr>
      <w:r>
        <w:t>También podremos revisar solamente los programas de una determinada carrera seleccionada como se muestra en la siguiente imagen, donde tendremos organizados cada uno, mediante solapas, en base al estado en el que se encuentre (No revisado/No calificado, Aprobado, Desaprobado) como se ha explicado al inicio de esta sección.</w:t>
      </w:r>
    </w:p>
    <w:p w:rsidR="00EA56D2" w:rsidRDefault="00EA56D2" w:rsidP="00EA56D2">
      <w:pPr>
        <w:pStyle w:val="PSI-Normal"/>
      </w:pPr>
    </w:p>
    <w:p w:rsidR="00EA56D2" w:rsidRDefault="00EA56D2" w:rsidP="00EA56D2">
      <w:pPr>
        <w:pStyle w:val="PSI-Normal"/>
      </w:pPr>
      <w:r>
        <w:rPr>
          <w:noProof/>
          <w:lang w:eastAsia="es-AR"/>
        </w:rPr>
        <w:lastRenderedPageBreak/>
        <w:drawing>
          <wp:inline distT="0" distB="0" distL="0" distR="0">
            <wp:extent cx="5400040" cy="2558176"/>
            <wp:effectExtent l="19050" t="0" r="0" b="0"/>
            <wp:docPr id="102" name="Imagen 2" descr="C:\xampp\htdocs\vaspa\Construcción\Screenshots CU\Empleado SA\CU Revis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Revisar Programa\4.png"/>
                    <pic:cNvPicPr>
                      <a:picLocks noChangeAspect="1" noChangeArrowheads="1"/>
                    </pic:cNvPicPr>
                  </pic:nvPicPr>
                  <pic:blipFill>
                    <a:blip r:embed="rId48" cstate="print"/>
                    <a:srcRect/>
                    <a:stretch>
                      <a:fillRect/>
                    </a:stretch>
                  </pic:blipFill>
                  <pic:spPr bwMode="auto">
                    <a:xfrm>
                      <a:off x="0" y="0"/>
                      <a:ext cx="5400040" cy="2558176"/>
                    </a:xfrm>
                    <a:prstGeom prst="rect">
                      <a:avLst/>
                    </a:prstGeom>
                    <a:noFill/>
                    <a:ln w="9525">
                      <a:noFill/>
                      <a:miter lim="800000"/>
                      <a:headEnd/>
                      <a:tailEnd/>
                    </a:ln>
                  </pic:spPr>
                </pic:pic>
              </a:graphicData>
            </a:graphic>
          </wp:inline>
        </w:drawing>
      </w:r>
    </w:p>
    <w:p w:rsidR="00EA56D2" w:rsidRDefault="00EA56D2" w:rsidP="00EA56D2">
      <w:pPr>
        <w:pStyle w:val="PSI-Normal"/>
      </w:pPr>
      <w:r>
        <w:rPr>
          <w:noProof/>
          <w:lang w:eastAsia="es-AR"/>
        </w:rPr>
        <w:drawing>
          <wp:inline distT="0" distB="0" distL="0" distR="0">
            <wp:extent cx="5400040" cy="2107211"/>
            <wp:effectExtent l="19050" t="0" r="0" b="0"/>
            <wp:docPr id="117" name="Imagen 3" descr="C:\xampp\htdocs\vaspa\Construcción\Screenshots CU\Empleado SA\CU Revis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Revisar Programa\7.png"/>
                    <pic:cNvPicPr>
                      <a:picLocks noChangeAspect="1" noChangeArrowheads="1"/>
                    </pic:cNvPicPr>
                  </pic:nvPicPr>
                  <pic:blipFill>
                    <a:blip r:embed="rId49" cstate="print"/>
                    <a:srcRect/>
                    <a:stretch>
                      <a:fillRect/>
                    </a:stretch>
                  </pic:blipFill>
                  <pic:spPr bwMode="auto">
                    <a:xfrm>
                      <a:off x="0" y="0"/>
                      <a:ext cx="5400040" cy="2107211"/>
                    </a:xfrm>
                    <a:prstGeom prst="rect">
                      <a:avLst/>
                    </a:prstGeom>
                    <a:noFill/>
                    <a:ln w="9525">
                      <a:noFill/>
                      <a:miter lim="800000"/>
                      <a:headEnd/>
                      <a:tailEnd/>
                    </a:ln>
                  </pic:spPr>
                </pic:pic>
              </a:graphicData>
            </a:graphic>
          </wp:inline>
        </w:drawing>
      </w:r>
    </w:p>
    <w:p w:rsidR="00EA56D2" w:rsidRDefault="00EA56D2" w:rsidP="00EA56D2">
      <w:pPr>
        <w:pStyle w:val="PSI-Normal"/>
      </w:pPr>
    </w:p>
    <w:p w:rsidR="00EA56D2" w:rsidRPr="0009185D" w:rsidRDefault="00EA56D2" w:rsidP="00EA56D2">
      <w:pPr>
        <w:pStyle w:val="PSI-Normal"/>
      </w:pPr>
      <w:r>
        <w:rPr>
          <w:noProof/>
          <w:lang w:eastAsia="es-AR"/>
        </w:rPr>
        <w:drawing>
          <wp:inline distT="0" distB="0" distL="0" distR="0">
            <wp:extent cx="5400040" cy="2084140"/>
            <wp:effectExtent l="19050" t="0" r="0" b="0"/>
            <wp:docPr id="118" name="Imagen 4" descr="C:\xampp\htdocs\vaspa\Construcción\Screenshots CU\Empleado SA\CU Revisar Program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Revisar Programa\8.png"/>
                    <pic:cNvPicPr>
                      <a:picLocks noChangeAspect="1" noChangeArrowheads="1"/>
                    </pic:cNvPicPr>
                  </pic:nvPicPr>
                  <pic:blipFill>
                    <a:blip r:embed="rId50" cstate="print"/>
                    <a:srcRect/>
                    <a:stretch>
                      <a:fillRect/>
                    </a:stretch>
                  </pic:blipFill>
                  <pic:spPr bwMode="auto">
                    <a:xfrm>
                      <a:off x="0" y="0"/>
                      <a:ext cx="5400040" cy="2084140"/>
                    </a:xfrm>
                    <a:prstGeom prst="rect">
                      <a:avLst/>
                    </a:prstGeom>
                    <a:noFill/>
                    <a:ln w="9525">
                      <a:noFill/>
                      <a:miter lim="800000"/>
                      <a:headEnd/>
                      <a:tailEnd/>
                    </a:ln>
                  </pic:spPr>
                </pic:pic>
              </a:graphicData>
            </a:graphic>
          </wp:inline>
        </w:drawing>
      </w:r>
    </w:p>
    <w:p w:rsidR="00EA56D2" w:rsidRDefault="00EA56D2" w:rsidP="00EA56D2">
      <w:pPr>
        <w:pStyle w:val="PSI-Ttulo2"/>
      </w:pPr>
    </w:p>
    <w:p w:rsidR="00EA56D2" w:rsidRDefault="00EA56D2" w:rsidP="00AF7391">
      <w:pPr>
        <w:pStyle w:val="PSI-Normal"/>
      </w:pPr>
    </w:p>
    <w:p w:rsidR="00EA56D2" w:rsidRDefault="00EA56D2" w:rsidP="00AF7391">
      <w:pPr>
        <w:pStyle w:val="PSI-Normal"/>
      </w:pPr>
    </w:p>
    <w:p w:rsidR="00F126CF" w:rsidRDefault="00F126CF" w:rsidP="00F126CF">
      <w:pPr>
        <w:pStyle w:val="PSI-Ttulo2"/>
      </w:pPr>
      <w:bookmarkStart w:id="57" w:name="_Toc52471192"/>
      <w:r>
        <w:lastRenderedPageBreak/>
        <w:t>Salir</w:t>
      </w:r>
      <w:bookmarkEnd w:id="57"/>
    </w:p>
    <w:p w:rsidR="00F126CF" w:rsidRDefault="00F126CF" w:rsidP="00AF7391">
      <w:pPr>
        <w:pStyle w:val="PSI-Normal"/>
      </w:pPr>
      <w:r>
        <w:t>Para salir del sistema Vaspa, nos dirigiremos al menú principal -&gt;Salir, como se ilustra en la siguiente imagen.</w:t>
      </w:r>
    </w:p>
    <w:p w:rsidR="00F126CF" w:rsidRDefault="00F126CF" w:rsidP="00AF7391">
      <w:pPr>
        <w:pStyle w:val="PSI-Normal"/>
      </w:pPr>
      <w:r>
        <w:rPr>
          <w:noProof/>
          <w:lang w:eastAsia="es-AR"/>
        </w:rPr>
        <w:drawing>
          <wp:inline distT="0" distB="0" distL="0" distR="0">
            <wp:extent cx="2162175" cy="561975"/>
            <wp:effectExtent l="19050" t="0" r="9525" b="0"/>
            <wp:docPr id="172" name="Imagen 26" descr="C:\xampp\htdocs\vaspa\Construcción\Screenshots CU\Departamento\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Departamento\Salir.png"/>
                    <pic:cNvPicPr>
                      <a:picLocks noChangeAspect="1" noChangeArrowheads="1"/>
                    </pic:cNvPicPr>
                  </pic:nvPicPr>
                  <pic:blipFill>
                    <a:blip r:embed="rId168" cstate="print"/>
                    <a:srcRect/>
                    <a:stretch>
                      <a:fillRect/>
                    </a:stretch>
                  </pic:blipFill>
                  <pic:spPr bwMode="auto">
                    <a:xfrm>
                      <a:off x="0" y="0"/>
                      <a:ext cx="2162175" cy="561975"/>
                    </a:xfrm>
                    <a:prstGeom prst="rect">
                      <a:avLst/>
                    </a:prstGeom>
                    <a:noFill/>
                    <a:ln w="9525">
                      <a:noFill/>
                      <a:miter lim="800000"/>
                      <a:headEnd/>
                      <a:tailEnd/>
                    </a:ln>
                  </pic:spPr>
                </pic:pic>
              </a:graphicData>
            </a:graphic>
          </wp:inline>
        </w:drawing>
      </w:r>
    </w:p>
    <w:p w:rsidR="00593655" w:rsidRDefault="00F126CF" w:rsidP="00593655">
      <w:pPr>
        <w:pStyle w:val="PSI-Normal"/>
      </w:pPr>
      <w:r>
        <w:t xml:space="preserve">Finalizando correctamente su sesión. </w:t>
      </w:r>
      <w:r w:rsidR="00593655">
        <w:t>A continuación nos aparecerá la siguiente pantalla de despedida, la cual contiene tres botones:</w:t>
      </w:r>
    </w:p>
    <w:p w:rsidR="00593655" w:rsidRDefault="00593655" w:rsidP="00593655">
      <w:pPr>
        <w:pStyle w:val="PSI-Normal"/>
      </w:pPr>
      <w:r>
        <w:t xml:space="preserve">-Botón </w:t>
      </w:r>
      <w:r w:rsidRPr="00C43414">
        <w:rPr>
          <w:b/>
        </w:rPr>
        <w:t>&lt;Volver a Ingresar&gt;</w:t>
      </w:r>
      <w:r>
        <w:t>: Nos permitirá regresar al sistema.</w:t>
      </w:r>
    </w:p>
    <w:p w:rsidR="00593655" w:rsidRDefault="00593655" w:rsidP="00593655">
      <w:pPr>
        <w:pStyle w:val="PSI-Normal"/>
      </w:pPr>
      <w:r>
        <w:t xml:space="preserve">-Botón </w:t>
      </w:r>
      <w:r w:rsidRPr="00C43414">
        <w:rPr>
          <w:b/>
        </w:rPr>
        <w:t>&lt;Ir a e-mail&gt;</w:t>
      </w:r>
      <w:r>
        <w:t>: Nos abrirá nuestro correo electrónico.</w:t>
      </w:r>
    </w:p>
    <w:p w:rsidR="00593655" w:rsidRDefault="00593655" w:rsidP="00593655">
      <w:pPr>
        <w:pStyle w:val="PSI-Normal"/>
      </w:pPr>
      <w:r>
        <w:t xml:space="preserve">-Botón </w:t>
      </w:r>
      <w:r w:rsidRPr="00C43414">
        <w:rPr>
          <w:b/>
        </w:rPr>
        <w:t>&lt;Ir a Portal UARG&gt;</w:t>
      </w:r>
      <w:r>
        <w:t>: Nos abrirá el portal de la UARG en una pestaña nueva.</w:t>
      </w:r>
    </w:p>
    <w:p w:rsidR="00593655" w:rsidRDefault="00593655" w:rsidP="00593655">
      <w:pPr>
        <w:pStyle w:val="PSI-Normal"/>
      </w:pPr>
    </w:p>
    <w:p w:rsidR="00593655" w:rsidRDefault="00593655" w:rsidP="00593655">
      <w:pPr>
        <w:pStyle w:val="PSI-Normal"/>
      </w:pPr>
      <w:r>
        <w:rPr>
          <w:noProof/>
          <w:lang w:eastAsia="es-AR"/>
        </w:rPr>
        <w:drawing>
          <wp:inline distT="0" distB="0" distL="0" distR="0">
            <wp:extent cx="5400040" cy="2007889"/>
            <wp:effectExtent l="19050" t="0" r="0" b="0"/>
            <wp:docPr id="231"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F126CF" w:rsidRDefault="00F126CF" w:rsidP="00AF7391">
      <w:pPr>
        <w:pStyle w:val="PSI-Normal"/>
      </w:pPr>
    </w:p>
    <w:p w:rsidR="00F126CF" w:rsidRPr="0078178F" w:rsidRDefault="00F126CF" w:rsidP="00AF7391">
      <w:pPr>
        <w:pStyle w:val="PSI-Normal"/>
      </w:pPr>
      <w:r w:rsidRPr="0078178F">
        <w:rPr>
          <w:b/>
          <w:u w:val="single"/>
        </w:rPr>
        <w:t xml:space="preserve">Nota: </w:t>
      </w:r>
      <w:r>
        <w:t>Al salir del sistema Vaspa, usted seguirá conectado a su correo electrónico institucional.</w:t>
      </w:r>
    </w:p>
    <w:p w:rsidR="00F126CF" w:rsidRDefault="00F126CF" w:rsidP="00AF7391">
      <w:pPr>
        <w:pStyle w:val="PSI-Normal"/>
      </w:pPr>
    </w:p>
    <w:p w:rsidR="00F126CF" w:rsidRDefault="00F126CF" w:rsidP="00AF7391">
      <w:pPr>
        <w:pStyle w:val="PSI-Normal"/>
      </w:pPr>
    </w:p>
    <w:p w:rsidR="00710DAA" w:rsidRDefault="00710DAA" w:rsidP="00371CE6">
      <w:pPr>
        <w:pStyle w:val="PSI-Ttulo1"/>
      </w:pPr>
    </w:p>
    <w:p w:rsidR="00710DAA" w:rsidRDefault="00710DAA" w:rsidP="00371CE6">
      <w:pPr>
        <w:pStyle w:val="PSI-Ttulo1"/>
      </w:pPr>
    </w:p>
    <w:p w:rsidR="00710DAA" w:rsidRDefault="00710DAA" w:rsidP="00371CE6">
      <w:pPr>
        <w:pStyle w:val="PSI-Ttulo1"/>
      </w:pPr>
    </w:p>
    <w:p w:rsidR="00947362" w:rsidRDefault="00947362" w:rsidP="00371CE6">
      <w:pPr>
        <w:pStyle w:val="PSI-Ttulo1"/>
      </w:pPr>
    </w:p>
    <w:p w:rsidR="00947362" w:rsidRDefault="00947362" w:rsidP="00371CE6">
      <w:pPr>
        <w:pStyle w:val="PSI-Ttulo1"/>
      </w:pPr>
    </w:p>
    <w:p w:rsidR="00371CE6" w:rsidRDefault="00371CE6" w:rsidP="00371CE6">
      <w:pPr>
        <w:pStyle w:val="PSI-Ttulo1"/>
      </w:pPr>
      <w:bookmarkStart w:id="58" w:name="_Toc52471193"/>
      <w:r w:rsidRPr="001243E6">
        <w:t>Uso del Sistema [</w:t>
      </w:r>
      <w:r>
        <w:t>Administrador del Sistema</w:t>
      </w:r>
      <w:r w:rsidRPr="001243E6">
        <w:t>]</w:t>
      </w:r>
      <w:bookmarkEnd w:id="58"/>
    </w:p>
    <w:p w:rsidR="00AF4C0F" w:rsidRDefault="00AF4C0F" w:rsidP="00AF7391">
      <w:pPr>
        <w:pStyle w:val="PSI-Normal"/>
      </w:pPr>
      <w:r>
        <w:t xml:space="preserve">Una vez que ha ingresado al Sistema, se visualizará la pantalla principal del Administrador. </w:t>
      </w:r>
    </w:p>
    <w:p w:rsidR="00AF4C0F" w:rsidRDefault="00AF4C0F" w:rsidP="00AF7391">
      <w:pPr>
        <w:pStyle w:val="PSI-Normal"/>
      </w:pPr>
      <w:r>
        <w:rPr>
          <w:noProof/>
          <w:lang w:eastAsia="es-AR"/>
        </w:rPr>
        <w:drawing>
          <wp:inline distT="0" distB="0" distL="0" distR="0">
            <wp:extent cx="5400040" cy="1814448"/>
            <wp:effectExtent l="19050" t="0" r="0" b="0"/>
            <wp:docPr id="97" name="Imagen 1" descr="C:\xampp\htdocs\vaspa\Construcción\Screenshots CU\Administrador\CU Gestionar Usu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Administrador\CU Gestionar Usuario\1.png"/>
                    <pic:cNvPicPr>
                      <a:picLocks noChangeAspect="1" noChangeArrowheads="1"/>
                    </pic:cNvPicPr>
                  </pic:nvPicPr>
                  <pic:blipFill>
                    <a:blip r:embed="rId170" cstate="print"/>
                    <a:srcRect/>
                    <a:stretch>
                      <a:fillRect/>
                    </a:stretch>
                  </pic:blipFill>
                  <pic:spPr bwMode="auto">
                    <a:xfrm>
                      <a:off x="0" y="0"/>
                      <a:ext cx="5400040" cy="1814448"/>
                    </a:xfrm>
                    <a:prstGeom prst="rect">
                      <a:avLst/>
                    </a:prstGeom>
                    <a:noFill/>
                    <a:ln w="9525">
                      <a:noFill/>
                      <a:miter lim="800000"/>
                      <a:headEnd/>
                      <a:tailEnd/>
                    </a:ln>
                  </pic:spPr>
                </pic:pic>
              </a:graphicData>
            </a:graphic>
          </wp:inline>
        </w:drawing>
      </w:r>
    </w:p>
    <w:p w:rsidR="00AF4C0F" w:rsidRDefault="00AF4C0F" w:rsidP="00AF7391">
      <w:pPr>
        <w:pStyle w:val="PSI-Normal"/>
      </w:pPr>
    </w:p>
    <w:p w:rsidR="00AF4C0F" w:rsidRDefault="00AF4C0F" w:rsidP="00AF7391">
      <w:pPr>
        <w:pStyle w:val="PSI-Normal"/>
      </w:pPr>
      <w:r>
        <w:t>Esta pantalla se encuentra dividida en dos secciones importantes.</w:t>
      </w:r>
    </w:p>
    <w:p w:rsidR="00AF4C0F" w:rsidRDefault="00AF4C0F" w:rsidP="00AF7391">
      <w:pPr>
        <w:pStyle w:val="PSI-Normal"/>
      </w:pPr>
    </w:p>
    <w:p w:rsidR="00AF4C0F" w:rsidRDefault="00AF4C0F" w:rsidP="00AF7391">
      <w:pPr>
        <w:pStyle w:val="PSI-Normal"/>
      </w:pPr>
      <w:r>
        <w:t xml:space="preserve">La primer sección conocida como el </w:t>
      </w:r>
      <w:r>
        <w:rPr>
          <w:b/>
        </w:rPr>
        <w:t xml:space="preserve">Menú Principal </w:t>
      </w:r>
      <w:r>
        <w:t xml:space="preserve">se encuentra en la parte superior de la pantalla. </w:t>
      </w:r>
    </w:p>
    <w:p w:rsidR="00AF4C0F" w:rsidRDefault="00AF4C0F" w:rsidP="00AF7391">
      <w:pPr>
        <w:pStyle w:val="PSI-Normal"/>
      </w:pPr>
      <w:r>
        <w:rPr>
          <w:noProof/>
          <w:lang w:eastAsia="es-AR"/>
        </w:rPr>
        <w:drawing>
          <wp:inline distT="0" distB="0" distL="0" distR="0">
            <wp:extent cx="5400040" cy="335888"/>
            <wp:effectExtent l="19050" t="0" r="0" b="0"/>
            <wp:docPr id="96" name="Imagen 3" descr="C:\xampp\htdocs\vaspa\Construcción\Screenshots CU\Empleado SA\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navbar.png"/>
                    <pic:cNvPicPr>
                      <a:picLocks noChangeAspect="1" noChangeArrowheads="1"/>
                    </pic:cNvPicPr>
                  </pic:nvPicPr>
                  <pic:blipFill>
                    <a:blip r:embed="rId171" cstate="print"/>
                    <a:srcRect/>
                    <a:stretch>
                      <a:fillRect/>
                    </a:stretch>
                  </pic:blipFill>
                  <pic:spPr bwMode="auto">
                    <a:xfrm>
                      <a:off x="0" y="0"/>
                      <a:ext cx="5400040" cy="335888"/>
                    </a:xfrm>
                    <a:prstGeom prst="rect">
                      <a:avLst/>
                    </a:prstGeom>
                    <a:noFill/>
                    <a:ln w="9525">
                      <a:noFill/>
                      <a:miter lim="800000"/>
                      <a:headEnd/>
                      <a:tailEnd/>
                    </a:ln>
                  </pic:spPr>
                </pic:pic>
              </a:graphicData>
            </a:graphic>
          </wp:inline>
        </w:drawing>
      </w:r>
    </w:p>
    <w:p w:rsidR="00AF4C0F" w:rsidRDefault="00AF4C0F" w:rsidP="00AF7391">
      <w:pPr>
        <w:pStyle w:val="PSI-Normal"/>
      </w:pPr>
    </w:p>
    <w:p w:rsidR="00AF4C0F" w:rsidRDefault="00AF4C0F" w:rsidP="00AF7391">
      <w:pPr>
        <w:pStyle w:val="PSI-Normal"/>
      </w:pPr>
      <w:r>
        <w:t xml:space="preserve">Como primera opción tenemos </w:t>
      </w:r>
      <w:r>
        <w:rPr>
          <w:b/>
        </w:rPr>
        <w:t>Adm. Usuarios</w:t>
      </w:r>
      <w:r>
        <w:t>, en él podrá gestionar los usuarios del sistema, roles y permisos que tendrá cada uno, mediante el alta, baja y modificación de los mismos, como así también podrá ver información relevante.</w:t>
      </w:r>
    </w:p>
    <w:p w:rsidR="00AF4C0F" w:rsidRDefault="00AF4C0F" w:rsidP="00AF7391">
      <w:pPr>
        <w:pStyle w:val="PSI-Normal"/>
      </w:pPr>
      <w:r>
        <w:t xml:space="preserve">Luego como segunda y última opción tenemos </w:t>
      </w:r>
      <w:r>
        <w:rPr>
          <w:b/>
        </w:rPr>
        <w:t>Salir</w:t>
      </w:r>
      <w:r>
        <w:t>, la cual</w:t>
      </w:r>
      <w:r>
        <w:rPr>
          <w:b/>
        </w:rPr>
        <w:t xml:space="preserve"> </w:t>
      </w:r>
      <w:r>
        <w:t xml:space="preserve">le permitirá abandonar el sistema, cerrando previamente su sesión. </w:t>
      </w:r>
    </w:p>
    <w:p w:rsidR="00AF4C0F" w:rsidRPr="00AF4C0F" w:rsidRDefault="00AF4C0F" w:rsidP="00AF4C0F">
      <w:pPr>
        <w:pStyle w:val="PSI-Comentario"/>
      </w:pPr>
      <w:r>
        <w:t>NOTA: LAS DEMAS OPCIONES DEL NAVBAR DEBEN SER ELIMINADAS, SOLAMENTE DEBE ESTAR LA ADMIN. USUARIOS Y SALIR.</w:t>
      </w:r>
    </w:p>
    <w:p w:rsidR="007747E3" w:rsidRDefault="00524A12" w:rsidP="00AF7391">
      <w:pPr>
        <w:pStyle w:val="PSI-Normal"/>
      </w:pPr>
      <w:r>
        <w:lastRenderedPageBreak/>
        <w:t xml:space="preserve">La segunda sección conocida como </w:t>
      </w:r>
      <w:r w:rsidR="007747E3">
        <w:rPr>
          <w:b/>
        </w:rPr>
        <w:t>Sección Principal</w:t>
      </w:r>
      <w:r>
        <w:rPr>
          <w:b/>
        </w:rPr>
        <w:t xml:space="preserve"> </w:t>
      </w:r>
      <w:r>
        <w:t>se encuentra en la parte c</w:t>
      </w:r>
      <w:r w:rsidR="007747E3">
        <w:t xml:space="preserve">entral de la pantalla. Por defecto, se visualizará la pantalla Usuarios, la cual corresponde a uno de los módulos del Menú Principal. </w:t>
      </w:r>
    </w:p>
    <w:p w:rsidR="00524A12" w:rsidRDefault="00524A12" w:rsidP="00AF7391">
      <w:pPr>
        <w:pStyle w:val="PSI-Normal"/>
      </w:pPr>
      <w:r>
        <w:t>A continuación se explicará en detalle, en la s</w:t>
      </w:r>
      <w:r w:rsidR="007747E3">
        <w:t>ección Gestionar Usuario</w:t>
      </w:r>
      <w:r>
        <w:t>.</w:t>
      </w:r>
    </w:p>
    <w:p w:rsidR="00AF4C0F" w:rsidRDefault="00AF4C0F" w:rsidP="00AF7391">
      <w:pPr>
        <w:pStyle w:val="PSI-Normal"/>
      </w:pPr>
    </w:p>
    <w:p w:rsidR="007747E3" w:rsidRDefault="002C3CE5" w:rsidP="007747E3">
      <w:pPr>
        <w:pStyle w:val="PSI-Ttulo2"/>
      </w:pPr>
      <w:bookmarkStart w:id="59" w:name="_Toc52471194"/>
      <w:r>
        <w:t xml:space="preserve">Gestionar </w:t>
      </w:r>
      <w:r w:rsidR="007747E3">
        <w:t>Usuario</w:t>
      </w:r>
      <w:bookmarkEnd w:id="59"/>
    </w:p>
    <w:p w:rsidR="007747E3" w:rsidRDefault="007747E3" w:rsidP="00AF7391">
      <w:pPr>
        <w:pStyle w:val="PSI-Normal"/>
      </w:pPr>
      <w:r>
        <w:t>Para acceder a este módulo, nos dirigiremos al menú principal y una vez ubicados en el mismo debemos ir al menú Adm. Usuarios -&gt; Usuarios, como se ilustra en la siguiente imagen.</w:t>
      </w:r>
    </w:p>
    <w:p w:rsidR="007747E3" w:rsidRDefault="002C3CE5" w:rsidP="00AF7391">
      <w:pPr>
        <w:pStyle w:val="PSI-Normal"/>
      </w:pPr>
      <w:r>
        <w:rPr>
          <w:noProof/>
          <w:lang w:eastAsia="es-AR"/>
        </w:rPr>
        <w:drawing>
          <wp:inline distT="0" distB="0" distL="0" distR="0">
            <wp:extent cx="5400040" cy="848067"/>
            <wp:effectExtent l="19050" t="0" r="0" b="0"/>
            <wp:docPr id="114"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2" cstate="print"/>
                    <a:srcRect/>
                    <a:stretch>
                      <a:fillRect/>
                    </a:stretch>
                  </pic:blipFill>
                  <pic:spPr bwMode="auto">
                    <a:xfrm>
                      <a:off x="0" y="0"/>
                      <a:ext cx="5400040" cy="848067"/>
                    </a:xfrm>
                    <a:prstGeom prst="rect">
                      <a:avLst/>
                    </a:prstGeom>
                    <a:noFill/>
                    <a:ln w="9525">
                      <a:noFill/>
                      <a:miter lim="800000"/>
                      <a:headEnd/>
                      <a:tailEnd/>
                    </a:ln>
                  </pic:spPr>
                </pic:pic>
              </a:graphicData>
            </a:graphic>
          </wp:inline>
        </w:drawing>
      </w:r>
    </w:p>
    <w:p w:rsidR="007747E3" w:rsidRDefault="007747E3" w:rsidP="00AF7391">
      <w:pPr>
        <w:pStyle w:val="PSI-Normal"/>
      </w:pPr>
      <w:r>
        <w:t xml:space="preserve">A continuación se mostrará la pantalla usuarios, la cual contiene el botón </w:t>
      </w:r>
      <w:r w:rsidRPr="007F0FD5">
        <w:rPr>
          <w:b/>
        </w:rPr>
        <w:t>&lt;Nuevo Usuario&gt;</w:t>
      </w:r>
      <w:r>
        <w:t xml:space="preserve"> y un listado de cada usuario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7747E3" w:rsidRDefault="007C3AF0" w:rsidP="007747E3">
      <w:pPr>
        <w:pStyle w:val="PSI-Comentario"/>
      </w:pPr>
      <w:r>
        <w:rPr>
          <w:noProof/>
          <w:lang w:eastAsia="es-AR"/>
        </w:rPr>
        <w:drawing>
          <wp:inline distT="0" distB="0" distL="0" distR="0">
            <wp:extent cx="5400040" cy="1612938"/>
            <wp:effectExtent l="19050" t="0" r="0" b="0"/>
            <wp:docPr id="235" name="Imagen 38" descr="C:\xampp\htdocs\vaspa\Construcción\Screenshots CU\Administrador\CU Gestionar Usu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xampp\htdocs\vaspa\Construcción\Screenshots CU\Administrador\CU Gestionar Usuario\1.png"/>
                    <pic:cNvPicPr>
                      <a:picLocks noChangeAspect="1" noChangeArrowheads="1"/>
                    </pic:cNvPicPr>
                  </pic:nvPicPr>
                  <pic:blipFill>
                    <a:blip r:embed="rId173" cstate="print"/>
                    <a:srcRect/>
                    <a:stretch>
                      <a:fillRect/>
                    </a:stretch>
                  </pic:blipFill>
                  <pic:spPr bwMode="auto">
                    <a:xfrm>
                      <a:off x="0" y="0"/>
                      <a:ext cx="5400040" cy="1612938"/>
                    </a:xfrm>
                    <a:prstGeom prst="rect">
                      <a:avLst/>
                    </a:prstGeom>
                    <a:noFill/>
                    <a:ln w="9525">
                      <a:noFill/>
                      <a:miter lim="800000"/>
                      <a:headEnd/>
                      <a:tailEnd/>
                    </a:ln>
                  </pic:spPr>
                </pic:pic>
              </a:graphicData>
            </a:graphic>
          </wp:inline>
        </w:drawing>
      </w:r>
    </w:p>
    <w:p w:rsidR="007E43AB" w:rsidRDefault="007E43AB" w:rsidP="007747E3">
      <w:pPr>
        <w:pStyle w:val="PSI-Ttulo3"/>
      </w:pPr>
    </w:p>
    <w:p w:rsidR="007E43AB" w:rsidRDefault="007E43AB" w:rsidP="007747E3">
      <w:pPr>
        <w:pStyle w:val="PSI-Ttulo3"/>
      </w:pPr>
    </w:p>
    <w:p w:rsidR="007747E3" w:rsidRDefault="007747E3" w:rsidP="007747E3">
      <w:pPr>
        <w:pStyle w:val="PSI-Ttulo3"/>
      </w:pPr>
      <w:bookmarkStart w:id="60" w:name="_Toc52471195"/>
      <w:r>
        <w:t>Alta de Usuario</w:t>
      </w:r>
      <w:bookmarkEnd w:id="60"/>
    </w:p>
    <w:p w:rsidR="007747E3" w:rsidRDefault="007747E3" w:rsidP="00AF7391">
      <w:pPr>
        <w:pStyle w:val="PSI-Normal"/>
      </w:pPr>
      <w:r>
        <w:t xml:space="preserve">Para dar de alta un nuevo usuario del sistema, presione el botón </w:t>
      </w:r>
      <w:r w:rsidRPr="001D4104">
        <w:rPr>
          <w:b/>
        </w:rPr>
        <w:t>&lt;Nuevo Usuario&gt;</w:t>
      </w:r>
      <w:r>
        <w:rPr>
          <w:b/>
        </w:rPr>
        <w:t xml:space="preserve"> </w:t>
      </w:r>
      <w:r>
        <w:t>de la pantalla usuarios</w:t>
      </w:r>
      <w:r w:rsidRPr="001D4104">
        <w:t>.</w:t>
      </w:r>
      <w:r>
        <w:rPr>
          <w:b/>
        </w:rPr>
        <w:t xml:space="preserve"> </w:t>
      </w:r>
    </w:p>
    <w:p w:rsidR="007747E3" w:rsidRDefault="007747E3" w:rsidP="00AF7391">
      <w:pPr>
        <w:pStyle w:val="PSI-Normal"/>
      </w:pPr>
      <w:r>
        <w:t xml:space="preserve">En la siguiente imagen se muestra la apariencia de esta utilidad. </w:t>
      </w:r>
    </w:p>
    <w:p w:rsidR="007747E3" w:rsidRDefault="00D34145" w:rsidP="00AF7391">
      <w:pPr>
        <w:pStyle w:val="PSI-Normal"/>
      </w:pPr>
      <w:r>
        <w:rPr>
          <w:noProof/>
          <w:lang w:eastAsia="es-AR"/>
        </w:rPr>
        <w:lastRenderedPageBreak/>
        <w:drawing>
          <wp:inline distT="0" distB="0" distL="0" distR="0">
            <wp:extent cx="5400040" cy="2894002"/>
            <wp:effectExtent l="19050" t="0" r="0" b="0"/>
            <wp:docPr id="236" name="Imagen 39" descr="C:\xampp\htdocs\vaspa\Construcción\Screenshots CU\Administrador\CU Gestionar Usuario\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xampp\htdocs\vaspa\Construcción\Screenshots CU\Administrador\CU Gestionar Usuario\Alta\1.png"/>
                    <pic:cNvPicPr>
                      <a:picLocks noChangeAspect="1" noChangeArrowheads="1"/>
                    </pic:cNvPicPr>
                  </pic:nvPicPr>
                  <pic:blipFill>
                    <a:blip r:embed="rId174" cstate="print"/>
                    <a:srcRect/>
                    <a:stretch>
                      <a:fillRect/>
                    </a:stretch>
                  </pic:blipFill>
                  <pic:spPr bwMode="auto">
                    <a:xfrm>
                      <a:off x="0" y="0"/>
                      <a:ext cx="5400040" cy="2894002"/>
                    </a:xfrm>
                    <a:prstGeom prst="rect">
                      <a:avLst/>
                    </a:prstGeom>
                    <a:noFill/>
                    <a:ln w="9525">
                      <a:noFill/>
                      <a:miter lim="800000"/>
                      <a:headEnd/>
                      <a:tailEnd/>
                    </a:ln>
                  </pic:spPr>
                </pic:pic>
              </a:graphicData>
            </a:graphic>
          </wp:inline>
        </w:drawing>
      </w:r>
    </w:p>
    <w:p w:rsidR="007747E3" w:rsidRDefault="007747E3" w:rsidP="00AF7391">
      <w:pPr>
        <w:pStyle w:val="PSI-Normal"/>
      </w:pPr>
      <w:r>
        <w:t>En este punto el sistema se encuentra listo para agregar un nuevo usuario a nuestra base de datos, para ello debemos completar todos los datos de las casillas (Nombre, Em</w:t>
      </w:r>
      <w:r w:rsidR="008B23CA">
        <w:t>ail) y seleccionar el rol</w:t>
      </w:r>
      <w:r>
        <w:t xml:space="preserve"> del nuevo usuario. Una vez terminados estos pasos presionamos el botón </w:t>
      </w:r>
      <w:r w:rsidRPr="001D4104">
        <w:rPr>
          <w:b/>
        </w:rPr>
        <w:t>&lt;Confirmar&gt;</w:t>
      </w:r>
      <w:r>
        <w:t xml:space="preserve">. </w:t>
      </w:r>
    </w:p>
    <w:p w:rsidR="007747E3" w:rsidRPr="001D4104" w:rsidRDefault="007747E3" w:rsidP="00AF7391">
      <w:pPr>
        <w:pStyle w:val="PSI-Normal"/>
      </w:pPr>
      <w:r>
        <w:t xml:space="preserve">Si desea puede anular la operación presionando el botón </w:t>
      </w:r>
      <w:r w:rsidRPr="003D0720">
        <w:rPr>
          <w:b/>
        </w:rPr>
        <w:t>&lt;Cancelar&gt;</w:t>
      </w:r>
      <w:r>
        <w:t>.</w:t>
      </w:r>
      <w:r>
        <w:rPr>
          <w:b/>
        </w:rPr>
        <w:t xml:space="preserve"> </w:t>
      </w:r>
    </w:p>
    <w:p w:rsidR="007747E3" w:rsidRDefault="007747E3" w:rsidP="007747E3">
      <w:pPr>
        <w:pStyle w:val="PSI-Ttulo3"/>
      </w:pPr>
    </w:p>
    <w:p w:rsidR="00E151D7" w:rsidRDefault="00E151D7" w:rsidP="00E151D7">
      <w:pPr>
        <w:pStyle w:val="PSI-Normal"/>
      </w:pPr>
      <w:r w:rsidRPr="00E151D7">
        <w:rPr>
          <w:b/>
          <w:u w:val="single"/>
        </w:rPr>
        <w:t>Nota:</w:t>
      </w:r>
      <w:r>
        <w:t xml:space="preserve"> Si el rol seleccionado es Profesor Responsable se le redirigirá a la pantalla Alta de Profesor donde deberá completar los datos solicitados, como se explica en la sección "Alta de Profesor".</w:t>
      </w:r>
    </w:p>
    <w:p w:rsidR="00E151D7" w:rsidRDefault="00E151D7" w:rsidP="00E151D7">
      <w:pPr>
        <w:pStyle w:val="PSI-Normal"/>
      </w:pPr>
    </w:p>
    <w:p w:rsidR="00E151D7" w:rsidRPr="00E151D7" w:rsidRDefault="00E151D7" w:rsidP="00E151D7">
      <w:pPr>
        <w:pStyle w:val="PSI-Normal"/>
      </w:pPr>
      <w:r>
        <w:rPr>
          <w:noProof/>
          <w:lang w:eastAsia="es-AR"/>
        </w:rPr>
        <w:lastRenderedPageBreak/>
        <w:drawing>
          <wp:inline distT="0" distB="0" distL="0" distR="0">
            <wp:extent cx="5400040" cy="4225838"/>
            <wp:effectExtent l="19050" t="0" r="0" b="0"/>
            <wp:docPr id="27" name="Imagen 1" descr="C:\xampp\htdocs\vaspa\Construcción\Screenshots CU\Administrador\CU Gestionar Usuario\Al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Administrador\CU Gestionar Usuario\Alta\2.png"/>
                    <pic:cNvPicPr>
                      <a:picLocks noChangeAspect="1" noChangeArrowheads="1"/>
                    </pic:cNvPicPr>
                  </pic:nvPicPr>
                  <pic:blipFill>
                    <a:blip r:embed="rId175" cstate="print"/>
                    <a:srcRect/>
                    <a:stretch>
                      <a:fillRect/>
                    </a:stretch>
                  </pic:blipFill>
                  <pic:spPr bwMode="auto">
                    <a:xfrm>
                      <a:off x="0" y="0"/>
                      <a:ext cx="5400040" cy="4225838"/>
                    </a:xfrm>
                    <a:prstGeom prst="rect">
                      <a:avLst/>
                    </a:prstGeom>
                    <a:noFill/>
                    <a:ln w="9525">
                      <a:noFill/>
                      <a:miter lim="800000"/>
                      <a:headEnd/>
                      <a:tailEnd/>
                    </a:ln>
                  </pic:spPr>
                </pic:pic>
              </a:graphicData>
            </a:graphic>
          </wp:inline>
        </w:drawing>
      </w:r>
    </w:p>
    <w:p w:rsidR="006C47F8" w:rsidRDefault="006C47F8" w:rsidP="007747E3">
      <w:pPr>
        <w:pStyle w:val="PSI-Ttulo3"/>
      </w:pPr>
    </w:p>
    <w:p w:rsidR="006C47F8" w:rsidRDefault="006C47F8" w:rsidP="007747E3">
      <w:pPr>
        <w:pStyle w:val="PSI-Ttulo3"/>
      </w:pPr>
    </w:p>
    <w:p w:rsidR="007747E3" w:rsidRDefault="007747E3" w:rsidP="007747E3">
      <w:pPr>
        <w:pStyle w:val="PSI-Ttulo3"/>
      </w:pPr>
      <w:bookmarkStart w:id="61" w:name="_Toc52471196"/>
      <w:r>
        <w:t>Baja de Usuario</w:t>
      </w:r>
      <w:bookmarkEnd w:id="61"/>
    </w:p>
    <w:p w:rsidR="007747E3" w:rsidRDefault="007747E3"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7747E3" w:rsidP="00AF7391">
      <w:pPr>
        <w:pStyle w:val="PSI-Normal"/>
      </w:pPr>
      <w:r w:rsidRPr="00153FF4">
        <w:rPr>
          <w:noProof/>
          <w:lang w:eastAsia="es-AR"/>
        </w:rPr>
        <w:drawing>
          <wp:inline distT="0" distB="0" distL="0" distR="0">
            <wp:extent cx="5400040" cy="423419"/>
            <wp:effectExtent l="19050" t="0" r="0" b="0"/>
            <wp:docPr id="108" name="Imagen 6" descr="C:\xampp\htdocs\vaspa\Construcción\Screenshots CU\Empleado SA\Administración de los Usuarios\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Administración de los Usuarios\Baja\1.png"/>
                    <pic:cNvPicPr>
                      <a:picLocks noChangeAspect="1" noChangeArrowheads="1"/>
                    </pic:cNvPicPr>
                  </pic:nvPicPr>
                  <pic:blipFill>
                    <a:blip r:embed="rId176" cstate="print"/>
                    <a:srcRect/>
                    <a:stretch>
                      <a:fillRect/>
                    </a:stretch>
                  </pic:blipFill>
                  <pic:spPr bwMode="auto">
                    <a:xfrm>
                      <a:off x="0" y="0"/>
                      <a:ext cx="5400040" cy="423419"/>
                    </a:xfrm>
                    <a:prstGeom prst="rect">
                      <a:avLst/>
                    </a:prstGeom>
                    <a:noFill/>
                    <a:ln w="9525">
                      <a:noFill/>
                      <a:miter lim="800000"/>
                      <a:headEnd/>
                      <a:tailEnd/>
                    </a:ln>
                  </pic:spPr>
                </pic:pic>
              </a:graphicData>
            </a:graphic>
          </wp:inline>
        </w:drawing>
      </w:r>
    </w:p>
    <w:p w:rsidR="007747E3" w:rsidRDefault="007747E3"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usuario. </w:t>
      </w:r>
    </w:p>
    <w:p w:rsidR="007747E3" w:rsidRDefault="00302CE7" w:rsidP="00AF7391">
      <w:pPr>
        <w:pStyle w:val="PSI-Normal"/>
      </w:pPr>
      <w:r>
        <w:rPr>
          <w:noProof/>
          <w:lang w:eastAsia="es-AR"/>
        </w:rPr>
        <w:lastRenderedPageBreak/>
        <w:drawing>
          <wp:inline distT="0" distB="0" distL="0" distR="0">
            <wp:extent cx="5400040" cy="1548263"/>
            <wp:effectExtent l="19050" t="0" r="0" b="0"/>
            <wp:docPr id="237" name="Imagen 40" descr="C:\xampp\htdocs\vaspa\Construcción\Screenshots CU\Administrador\CU Gestionar Usuario\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xampp\htdocs\vaspa\Construcción\Screenshots CU\Administrador\CU Gestionar Usuario\Baja\2.png"/>
                    <pic:cNvPicPr>
                      <a:picLocks noChangeAspect="1" noChangeArrowheads="1"/>
                    </pic:cNvPicPr>
                  </pic:nvPicPr>
                  <pic:blipFill>
                    <a:blip r:embed="rId177" cstate="print"/>
                    <a:srcRect/>
                    <a:stretch>
                      <a:fillRect/>
                    </a:stretch>
                  </pic:blipFill>
                  <pic:spPr bwMode="auto">
                    <a:xfrm>
                      <a:off x="0" y="0"/>
                      <a:ext cx="5400040" cy="1548263"/>
                    </a:xfrm>
                    <a:prstGeom prst="rect">
                      <a:avLst/>
                    </a:prstGeom>
                    <a:noFill/>
                    <a:ln w="9525">
                      <a:noFill/>
                      <a:miter lim="800000"/>
                      <a:headEnd/>
                      <a:tailEnd/>
                    </a:ln>
                  </pic:spPr>
                </pic:pic>
              </a:graphicData>
            </a:graphic>
          </wp:inline>
        </w:drawing>
      </w:r>
    </w:p>
    <w:p w:rsidR="007747E3" w:rsidRDefault="007747E3"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7747E3" w:rsidRDefault="007747E3" w:rsidP="00AF7391">
      <w:pPr>
        <w:pStyle w:val="PSI-Normal"/>
      </w:pPr>
    </w:p>
    <w:p w:rsidR="006C47F8" w:rsidRDefault="006C47F8" w:rsidP="006C47F8">
      <w:pPr>
        <w:pStyle w:val="PSI-Normal"/>
      </w:pPr>
      <w:r w:rsidRPr="00E151D7">
        <w:rPr>
          <w:b/>
          <w:u w:val="single"/>
        </w:rPr>
        <w:t>Nota:</w:t>
      </w:r>
      <w:r>
        <w:t xml:space="preserve"> Si el usuario que desea eliminar es Profesor Responsable se eliminará además el profesor del sistema.</w:t>
      </w:r>
    </w:p>
    <w:p w:rsidR="006C47F8" w:rsidRDefault="006C47F8" w:rsidP="00AF7391">
      <w:pPr>
        <w:pStyle w:val="PSI-Normal"/>
      </w:pPr>
    </w:p>
    <w:p w:rsidR="007747E3" w:rsidRDefault="007747E3" w:rsidP="007747E3">
      <w:pPr>
        <w:pStyle w:val="PSI-Ttulo3"/>
      </w:pPr>
      <w:bookmarkStart w:id="62" w:name="_Toc52471197"/>
      <w:r>
        <w:t>Modificar  Usuario</w:t>
      </w:r>
      <w:bookmarkEnd w:id="62"/>
    </w:p>
    <w:p w:rsidR="007747E3" w:rsidRDefault="007747E3"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7747E3" w:rsidP="00AF7391">
      <w:pPr>
        <w:pStyle w:val="PSI-Normal"/>
      </w:pPr>
      <w:r>
        <w:rPr>
          <w:noProof/>
          <w:lang w:eastAsia="es-AR"/>
        </w:rPr>
        <w:drawing>
          <wp:inline distT="0" distB="0" distL="0" distR="0">
            <wp:extent cx="5400040" cy="429824"/>
            <wp:effectExtent l="19050" t="0" r="0" b="0"/>
            <wp:docPr id="110" name="Imagen 8" descr="C:\xampp\htdocs\vaspa\Construcción\Screenshots CU\Empleado SA\Administración de los Usuarios\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Administración de los Usuarios\Modificación\1.png"/>
                    <pic:cNvPicPr>
                      <a:picLocks noChangeAspect="1" noChangeArrowheads="1"/>
                    </pic:cNvPicPr>
                  </pic:nvPicPr>
                  <pic:blipFill>
                    <a:blip r:embed="rId178" cstate="print"/>
                    <a:srcRect/>
                    <a:stretch>
                      <a:fillRect/>
                    </a:stretch>
                  </pic:blipFill>
                  <pic:spPr bwMode="auto">
                    <a:xfrm>
                      <a:off x="0" y="0"/>
                      <a:ext cx="5400040" cy="429824"/>
                    </a:xfrm>
                    <a:prstGeom prst="rect">
                      <a:avLst/>
                    </a:prstGeom>
                    <a:noFill/>
                    <a:ln w="9525">
                      <a:noFill/>
                      <a:miter lim="800000"/>
                      <a:headEnd/>
                      <a:tailEnd/>
                    </a:ln>
                  </pic:spPr>
                </pic:pic>
              </a:graphicData>
            </a:graphic>
          </wp:inline>
        </w:drawing>
      </w:r>
    </w:p>
    <w:p w:rsidR="007747E3" w:rsidRDefault="007747E3" w:rsidP="00AF7391">
      <w:pPr>
        <w:pStyle w:val="PSI-Normal"/>
      </w:pPr>
      <w:r>
        <w:t>Al presionar dicho botón se mostrará una nueva pantalla con los datos precargados del usuario, donde usted podrá modificar cualquiera de ellos como se presenta a continuación.</w:t>
      </w:r>
    </w:p>
    <w:p w:rsidR="007747E3" w:rsidRDefault="00C2095D" w:rsidP="00AF7391">
      <w:pPr>
        <w:pStyle w:val="PSI-Normal"/>
      </w:pPr>
      <w:r>
        <w:rPr>
          <w:noProof/>
          <w:lang w:eastAsia="es-AR"/>
        </w:rPr>
        <w:drawing>
          <wp:inline distT="0" distB="0" distL="0" distR="0">
            <wp:extent cx="5400040" cy="2707107"/>
            <wp:effectExtent l="19050" t="0" r="0" b="0"/>
            <wp:docPr id="238" name="Imagen 41" descr="C:\xampp\htdocs\vaspa\Construcción\Screenshots CU\Administrador\CU Gestionar Usuario\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xampp\htdocs\vaspa\Construcción\Screenshots CU\Administrador\CU Gestionar Usuario\Modificación\2.png"/>
                    <pic:cNvPicPr>
                      <a:picLocks noChangeAspect="1" noChangeArrowheads="1"/>
                    </pic:cNvPicPr>
                  </pic:nvPicPr>
                  <pic:blipFill>
                    <a:blip r:embed="rId179" cstate="print"/>
                    <a:srcRect/>
                    <a:stretch>
                      <a:fillRect/>
                    </a:stretch>
                  </pic:blipFill>
                  <pic:spPr bwMode="auto">
                    <a:xfrm>
                      <a:off x="0" y="0"/>
                      <a:ext cx="5400040" cy="2707107"/>
                    </a:xfrm>
                    <a:prstGeom prst="rect">
                      <a:avLst/>
                    </a:prstGeom>
                    <a:noFill/>
                    <a:ln w="9525">
                      <a:noFill/>
                      <a:miter lim="800000"/>
                      <a:headEnd/>
                      <a:tailEnd/>
                    </a:ln>
                  </pic:spPr>
                </pic:pic>
              </a:graphicData>
            </a:graphic>
          </wp:inline>
        </w:drawing>
      </w:r>
    </w:p>
    <w:p w:rsidR="007747E3" w:rsidRDefault="007747E3" w:rsidP="00AF7391">
      <w:pPr>
        <w:pStyle w:val="PSI-Normal"/>
      </w:pPr>
      <w:r>
        <w:lastRenderedPageBreak/>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7747E3" w:rsidRDefault="007747E3" w:rsidP="007747E3">
      <w:pPr>
        <w:pStyle w:val="PSI-Comentario"/>
      </w:pPr>
    </w:p>
    <w:p w:rsidR="007129FB" w:rsidRDefault="007129FB" w:rsidP="007129FB">
      <w:pPr>
        <w:pStyle w:val="PSI-Normal"/>
      </w:pPr>
      <w:r w:rsidRPr="00E151D7">
        <w:rPr>
          <w:b/>
          <w:u w:val="single"/>
        </w:rPr>
        <w:t>Nota:</w:t>
      </w:r>
      <w:r>
        <w:t xml:space="preserve"> Si el usuario que desea modificar es Profesor Responsable se modificará además el correo institucional del profesor.</w:t>
      </w:r>
    </w:p>
    <w:p w:rsidR="007129FB" w:rsidRDefault="007129FB" w:rsidP="007747E3">
      <w:pPr>
        <w:pStyle w:val="PSI-Comentario"/>
      </w:pPr>
    </w:p>
    <w:p w:rsidR="007747E3" w:rsidRDefault="007747E3" w:rsidP="007747E3">
      <w:pPr>
        <w:pStyle w:val="PSI-Ttulo3"/>
      </w:pPr>
      <w:bookmarkStart w:id="63" w:name="_Toc52471198"/>
      <w:r>
        <w:t>Ver Detalle</w:t>
      </w:r>
      <w:bookmarkEnd w:id="63"/>
    </w:p>
    <w:p w:rsidR="007747E3" w:rsidRDefault="007747E3"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7747E3" w:rsidP="00AF7391">
      <w:pPr>
        <w:pStyle w:val="PSI-Normal"/>
      </w:pPr>
      <w:r>
        <w:rPr>
          <w:noProof/>
          <w:lang w:eastAsia="es-AR"/>
        </w:rPr>
        <w:drawing>
          <wp:inline distT="0" distB="0" distL="0" distR="0">
            <wp:extent cx="5400040" cy="370789"/>
            <wp:effectExtent l="19050" t="0" r="0" b="0"/>
            <wp:docPr id="112" name="Imagen 10" descr="C:\xampp\htdocs\vaspa\Construcción\Screenshots CU\Empleado SA\Administración de los Usuarios\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Administración de los Usuarios\Ver Detalle\1.png"/>
                    <pic:cNvPicPr>
                      <a:picLocks noChangeAspect="1" noChangeArrowheads="1"/>
                    </pic:cNvPicPr>
                  </pic:nvPicPr>
                  <pic:blipFill>
                    <a:blip r:embed="rId180" cstate="print"/>
                    <a:srcRect/>
                    <a:stretch>
                      <a:fillRect/>
                    </a:stretch>
                  </pic:blipFill>
                  <pic:spPr bwMode="auto">
                    <a:xfrm>
                      <a:off x="0" y="0"/>
                      <a:ext cx="5400040" cy="370789"/>
                    </a:xfrm>
                    <a:prstGeom prst="rect">
                      <a:avLst/>
                    </a:prstGeom>
                    <a:noFill/>
                    <a:ln w="9525">
                      <a:noFill/>
                      <a:miter lim="800000"/>
                      <a:headEnd/>
                      <a:tailEnd/>
                    </a:ln>
                  </pic:spPr>
                </pic:pic>
              </a:graphicData>
            </a:graphic>
          </wp:inline>
        </w:drawing>
      </w:r>
    </w:p>
    <w:p w:rsidR="007747E3" w:rsidRDefault="007747E3" w:rsidP="00AF7391">
      <w:pPr>
        <w:pStyle w:val="PSI-Normal"/>
      </w:pPr>
      <w:r>
        <w:t>Al presionar dicho botón se mostrará una nueva pantalla con información sobre el usuario en cuestión (Nombre, Email y Roles) como se presenta a continuación.</w:t>
      </w:r>
    </w:p>
    <w:p w:rsidR="007747E3" w:rsidRDefault="005716C6" w:rsidP="00AF7391">
      <w:pPr>
        <w:pStyle w:val="PSI-Normal"/>
      </w:pPr>
      <w:r>
        <w:rPr>
          <w:noProof/>
          <w:lang w:eastAsia="es-AR"/>
        </w:rPr>
        <w:drawing>
          <wp:inline distT="0" distB="0" distL="0" distR="0">
            <wp:extent cx="5400040" cy="2392662"/>
            <wp:effectExtent l="19050" t="0" r="0" b="0"/>
            <wp:docPr id="239" name="Imagen 42" descr="C:\xampp\htdocs\vaspa\Construcción\Screenshots CU\Administrador\CU Gestionar Usuario\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xampp\htdocs\vaspa\Construcción\Screenshots CU\Administrador\CU Gestionar Usuario\Ver Detalle\2.png"/>
                    <pic:cNvPicPr>
                      <a:picLocks noChangeAspect="1" noChangeArrowheads="1"/>
                    </pic:cNvPicPr>
                  </pic:nvPicPr>
                  <pic:blipFill>
                    <a:blip r:embed="rId181" cstate="print"/>
                    <a:srcRect/>
                    <a:stretch>
                      <a:fillRect/>
                    </a:stretch>
                  </pic:blipFill>
                  <pic:spPr bwMode="auto">
                    <a:xfrm>
                      <a:off x="0" y="0"/>
                      <a:ext cx="5400040" cy="2392662"/>
                    </a:xfrm>
                    <a:prstGeom prst="rect">
                      <a:avLst/>
                    </a:prstGeom>
                    <a:noFill/>
                    <a:ln w="9525">
                      <a:noFill/>
                      <a:miter lim="800000"/>
                      <a:headEnd/>
                      <a:tailEnd/>
                    </a:ln>
                  </pic:spPr>
                </pic:pic>
              </a:graphicData>
            </a:graphic>
          </wp:inline>
        </w:drawing>
      </w:r>
    </w:p>
    <w:p w:rsidR="007747E3" w:rsidRPr="003C3A14" w:rsidRDefault="007747E3" w:rsidP="00AF7391">
      <w:pPr>
        <w:pStyle w:val="PSI-Normal"/>
      </w:pPr>
      <w:r>
        <w:t xml:space="preserve">Hagamos click sobre el botón </w:t>
      </w:r>
      <w:r w:rsidRPr="003C3A14">
        <w:rPr>
          <w:b/>
        </w:rPr>
        <w:t>&lt;Salir&gt;</w:t>
      </w:r>
      <w:r>
        <w:rPr>
          <w:b/>
        </w:rPr>
        <w:t xml:space="preserve"> </w:t>
      </w:r>
      <w:r>
        <w:t>para regresar nuevamente a la pantalla usuarios.</w:t>
      </w:r>
    </w:p>
    <w:p w:rsidR="007747E3" w:rsidRDefault="007747E3" w:rsidP="00AF7391">
      <w:pPr>
        <w:pStyle w:val="PSI-Normal"/>
      </w:pPr>
    </w:p>
    <w:p w:rsidR="001243E6" w:rsidRDefault="001243E6" w:rsidP="00895821">
      <w:pPr>
        <w:pStyle w:val="PSI-Comentario"/>
      </w:pPr>
    </w:p>
    <w:p w:rsidR="00E642EA" w:rsidRDefault="00E642EA" w:rsidP="00895821">
      <w:pPr>
        <w:pStyle w:val="PSI-Comentario"/>
      </w:pPr>
    </w:p>
    <w:p w:rsidR="00E642EA" w:rsidRDefault="00E642EA" w:rsidP="00E642EA">
      <w:pPr>
        <w:pStyle w:val="PSI-Ttulo2"/>
      </w:pPr>
      <w:bookmarkStart w:id="64" w:name="_Toc52471199"/>
      <w:r>
        <w:t>Gestionar Rol</w:t>
      </w:r>
      <w:bookmarkEnd w:id="64"/>
    </w:p>
    <w:p w:rsidR="00E642EA" w:rsidRDefault="00E642EA" w:rsidP="00AF7391">
      <w:pPr>
        <w:pStyle w:val="PSI-Normal"/>
      </w:pPr>
      <w:r>
        <w:t>Para acceder a este módulo, nos dirigiremos al menú principal y una vez ubicados en el mismo debemos ir al menú Adm. Usuarios -&gt; Roles, como se ilustra en la siguiente imagen.</w:t>
      </w:r>
    </w:p>
    <w:p w:rsidR="00E642EA" w:rsidRDefault="00E642EA" w:rsidP="00AF7391">
      <w:pPr>
        <w:pStyle w:val="PSI-Normal"/>
      </w:pPr>
      <w:r>
        <w:rPr>
          <w:noProof/>
          <w:lang w:eastAsia="es-AR"/>
        </w:rPr>
        <w:lastRenderedPageBreak/>
        <w:drawing>
          <wp:inline distT="0" distB="0" distL="0" distR="0">
            <wp:extent cx="5400040" cy="848067"/>
            <wp:effectExtent l="19050" t="0" r="0" b="0"/>
            <wp:docPr id="122"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2" cstate="print"/>
                    <a:srcRect/>
                    <a:stretch>
                      <a:fillRect/>
                    </a:stretch>
                  </pic:blipFill>
                  <pic:spPr bwMode="auto">
                    <a:xfrm>
                      <a:off x="0" y="0"/>
                      <a:ext cx="5400040" cy="848067"/>
                    </a:xfrm>
                    <a:prstGeom prst="rect">
                      <a:avLst/>
                    </a:prstGeom>
                    <a:noFill/>
                    <a:ln w="9525">
                      <a:noFill/>
                      <a:miter lim="800000"/>
                      <a:headEnd/>
                      <a:tailEnd/>
                    </a:ln>
                  </pic:spPr>
                </pic:pic>
              </a:graphicData>
            </a:graphic>
          </wp:inline>
        </w:drawing>
      </w:r>
    </w:p>
    <w:p w:rsidR="00E642EA" w:rsidRDefault="00E642EA" w:rsidP="00AF7391">
      <w:pPr>
        <w:pStyle w:val="PSI-Normal"/>
      </w:pPr>
      <w:r>
        <w:t xml:space="preserve">A continuación se mostrará la pantalla roles, la cual contiene el botón </w:t>
      </w:r>
      <w:r w:rsidRPr="007F0FD5">
        <w:rPr>
          <w:b/>
        </w:rPr>
        <w:t xml:space="preserve">&lt;Nuevo </w:t>
      </w:r>
      <w:r>
        <w:rPr>
          <w:b/>
        </w:rPr>
        <w:t>Rol</w:t>
      </w:r>
      <w:r w:rsidRPr="007F0FD5">
        <w:rPr>
          <w:b/>
        </w:rPr>
        <w:t>&gt;</w:t>
      </w:r>
      <w:r>
        <w:t xml:space="preserve"> y un listado de cada rol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E642EA" w:rsidRDefault="00B33CD7" w:rsidP="00E642EA">
      <w:pPr>
        <w:pStyle w:val="PSI-Comentario"/>
      </w:pPr>
      <w:r>
        <w:rPr>
          <w:noProof/>
          <w:lang w:eastAsia="es-AR"/>
        </w:rPr>
        <w:drawing>
          <wp:inline distT="0" distB="0" distL="0" distR="0">
            <wp:extent cx="5400040" cy="1655090"/>
            <wp:effectExtent l="19050" t="0" r="0" b="0"/>
            <wp:docPr id="120" name="Imagen 10" descr="C:\xampp\htdocs\vaspa\Construcción\Screenshots CU\Administrador\CU Gestionar 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Administrador\CU Gestionar Rol\1.png"/>
                    <pic:cNvPicPr>
                      <a:picLocks noChangeAspect="1" noChangeArrowheads="1"/>
                    </pic:cNvPicPr>
                  </pic:nvPicPr>
                  <pic:blipFill>
                    <a:blip r:embed="rId182" cstate="print"/>
                    <a:srcRect/>
                    <a:stretch>
                      <a:fillRect/>
                    </a:stretch>
                  </pic:blipFill>
                  <pic:spPr bwMode="auto">
                    <a:xfrm>
                      <a:off x="0" y="0"/>
                      <a:ext cx="5400040" cy="1655090"/>
                    </a:xfrm>
                    <a:prstGeom prst="rect">
                      <a:avLst/>
                    </a:prstGeom>
                    <a:noFill/>
                    <a:ln w="9525">
                      <a:noFill/>
                      <a:miter lim="800000"/>
                      <a:headEnd/>
                      <a:tailEnd/>
                    </a:ln>
                  </pic:spPr>
                </pic:pic>
              </a:graphicData>
            </a:graphic>
          </wp:inline>
        </w:drawing>
      </w:r>
    </w:p>
    <w:p w:rsidR="004F0BCB" w:rsidRDefault="004F0BCB" w:rsidP="00E642EA">
      <w:pPr>
        <w:pStyle w:val="PSI-Ttulo3"/>
      </w:pPr>
    </w:p>
    <w:p w:rsidR="00E642EA" w:rsidRDefault="000B4EC1" w:rsidP="00E642EA">
      <w:pPr>
        <w:pStyle w:val="PSI-Ttulo3"/>
      </w:pPr>
      <w:bookmarkStart w:id="65" w:name="_Toc52471200"/>
      <w:r>
        <w:t>Alta de Rol</w:t>
      </w:r>
      <w:bookmarkEnd w:id="65"/>
    </w:p>
    <w:p w:rsidR="00E642EA" w:rsidRDefault="00E642EA" w:rsidP="00AF7391">
      <w:pPr>
        <w:pStyle w:val="PSI-Normal"/>
      </w:pPr>
      <w:r>
        <w:t xml:space="preserve">Para dar de alta un nuevo </w:t>
      </w:r>
      <w:r w:rsidR="000B4EC1">
        <w:t>rol</w:t>
      </w:r>
      <w:r>
        <w:t xml:space="preserve"> del sistema, presione el botón </w:t>
      </w:r>
      <w:r w:rsidRPr="001D4104">
        <w:rPr>
          <w:b/>
        </w:rPr>
        <w:t xml:space="preserve">&lt;Nuevo </w:t>
      </w:r>
      <w:r w:rsidR="000B4EC1">
        <w:rPr>
          <w:b/>
        </w:rPr>
        <w:t>Rol</w:t>
      </w:r>
      <w:r w:rsidRPr="001D4104">
        <w:rPr>
          <w:b/>
        </w:rPr>
        <w:t>&gt;</w:t>
      </w:r>
      <w:r>
        <w:rPr>
          <w:b/>
        </w:rPr>
        <w:t xml:space="preserve"> </w:t>
      </w:r>
      <w:r>
        <w:t xml:space="preserve">de la pantalla </w:t>
      </w:r>
      <w:r w:rsidR="000B4EC1">
        <w:t>roles</w:t>
      </w:r>
      <w:r w:rsidRPr="001D4104">
        <w:t>.</w:t>
      </w:r>
      <w:r>
        <w:rPr>
          <w:b/>
        </w:rPr>
        <w:t xml:space="preserve"> </w:t>
      </w:r>
    </w:p>
    <w:p w:rsidR="00E642EA" w:rsidRDefault="00E642EA" w:rsidP="00AF7391">
      <w:pPr>
        <w:pStyle w:val="PSI-Normal"/>
      </w:pPr>
      <w:r>
        <w:t xml:space="preserve">En la siguiente imagen se muestra la apariencia de esta utilidad. </w:t>
      </w:r>
    </w:p>
    <w:p w:rsidR="00E642EA" w:rsidRDefault="0017230F" w:rsidP="00AF7391">
      <w:pPr>
        <w:pStyle w:val="PSI-Normal"/>
      </w:pPr>
      <w:r>
        <w:rPr>
          <w:noProof/>
          <w:lang w:eastAsia="es-AR"/>
        </w:rPr>
        <w:lastRenderedPageBreak/>
        <w:drawing>
          <wp:inline distT="0" distB="0" distL="0" distR="0">
            <wp:extent cx="5400040" cy="4256502"/>
            <wp:effectExtent l="19050" t="0" r="0" b="0"/>
            <wp:docPr id="241" name="Imagen 44" descr="C:\xampp\htdocs\vaspa\Construcción\Screenshots CU\Administrador\CU Gestionar Rol\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xampp\htdocs\vaspa\Construcción\Screenshots CU\Administrador\CU Gestionar Rol\Alta\1.png"/>
                    <pic:cNvPicPr>
                      <a:picLocks noChangeAspect="1" noChangeArrowheads="1"/>
                    </pic:cNvPicPr>
                  </pic:nvPicPr>
                  <pic:blipFill>
                    <a:blip r:embed="rId183" cstate="print"/>
                    <a:srcRect/>
                    <a:stretch>
                      <a:fillRect/>
                    </a:stretch>
                  </pic:blipFill>
                  <pic:spPr bwMode="auto">
                    <a:xfrm>
                      <a:off x="0" y="0"/>
                      <a:ext cx="5400040" cy="4256502"/>
                    </a:xfrm>
                    <a:prstGeom prst="rect">
                      <a:avLst/>
                    </a:prstGeom>
                    <a:noFill/>
                    <a:ln w="9525">
                      <a:noFill/>
                      <a:miter lim="800000"/>
                      <a:headEnd/>
                      <a:tailEnd/>
                    </a:ln>
                  </pic:spPr>
                </pic:pic>
              </a:graphicData>
            </a:graphic>
          </wp:inline>
        </w:drawing>
      </w:r>
    </w:p>
    <w:p w:rsidR="00E642EA" w:rsidRDefault="00E642EA" w:rsidP="00AF7391">
      <w:pPr>
        <w:pStyle w:val="PSI-Normal"/>
      </w:pPr>
      <w:r>
        <w:t xml:space="preserve">En este punto el sistema se encuentra listo para agregar un nuevo </w:t>
      </w:r>
      <w:r w:rsidR="00436418">
        <w:t>rol</w:t>
      </w:r>
      <w:r>
        <w:t xml:space="preserve"> a nuestra base de datos, p</w:t>
      </w:r>
      <w:r w:rsidR="00BB493B">
        <w:t xml:space="preserve">ara ello debemos completar </w:t>
      </w:r>
      <w:r>
        <w:t>los d</w:t>
      </w:r>
      <w:r w:rsidR="00436418">
        <w:t>atos de la casilla Nombre</w:t>
      </w:r>
      <w:r>
        <w:t xml:space="preserve"> y seleccionar el</w:t>
      </w:r>
      <w:r w:rsidR="00436418">
        <w:t>/los</w:t>
      </w:r>
      <w:r>
        <w:t xml:space="preserve"> </w:t>
      </w:r>
      <w:r w:rsidR="00436418">
        <w:t>permiso/s</w:t>
      </w:r>
      <w:r>
        <w:t xml:space="preserve"> del nuevo </w:t>
      </w:r>
      <w:r w:rsidR="00BB493B">
        <w:t>rol</w:t>
      </w:r>
      <w:r>
        <w:t xml:space="preserve">. Una vez terminados estos pasos presionamos el botón </w:t>
      </w:r>
      <w:r w:rsidRPr="001D4104">
        <w:rPr>
          <w:b/>
        </w:rPr>
        <w:t>&lt;Confirmar&gt;</w:t>
      </w:r>
      <w:r>
        <w:t xml:space="preserve">. </w:t>
      </w:r>
    </w:p>
    <w:p w:rsidR="00E642EA" w:rsidRPr="001D4104" w:rsidRDefault="00E642EA" w:rsidP="00AF7391">
      <w:pPr>
        <w:pStyle w:val="PSI-Normal"/>
      </w:pPr>
      <w:r>
        <w:t xml:space="preserve">Si desea puede anular la operación presionando el botón </w:t>
      </w:r>
      <w:r w:rsidRPr="003D0720">
        <w:rPr>
          <w:b/>
        </w:rPr>
        <w:t>&lt;Cancelar&gt;</w:t>
      </w:r>
      <w:r>
        <w:t>.</w:t>
      </w:r>
      <w:r>
        <w:rPr>
          <w:b/>
        </w:rPr>
        <w:t xml:space="preserve"> </w:t>
      </w:r>
    </w:p>
    <w:p w:rsidR="00E642EA" w:rsidRDefault="00E642EA" w:rsidP="00E642EA">
      <w:pPr>
        <w:pStyle w:val="PSI-Ttulo3"/>
      </w:pPr>
    </w:p>
    <w:p w:rsidR="00E642EA" w:rsidRDefault="00BB493B" w:rsidP="00E642EA">
      <w:pPr>
        <w:pStyle w:val="PSI-Ttulo3"/>
      </w:pPr>
      <w:bookmarkStart w:id="66" w:name="_Toc52471201"/>
      <w:r>
        <w:t>Baja de Rol</w:t>
      </w:r>
      <w:bookmarkEnd w:id="66"/>
    </w:p>
    <w:p w:rsidR="00E642EA" w:rsidRDefault="00E642EA"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w:t>
      </w:r>
      <w:r w:rsidR="00BB493B">
        <w:t>rol</w:t>
      </w:r>
      <w:r>
        <w:rPr>
          <w:b/>
        </w:rPr>
        <w:t xml:space="preserve"> </w:t>
      </w:r>
      <w:r>
        <w:t xml:space="preserve">de la pantalla </w:t>
      </w:r>
      <w:r w:rsidR="00BB493B">
        <w:t>role</w:t>
      </w:r>
      <w:r>
        <w:t xml:space="preserve">s. </w:t>
      </w:r>
    </w:p>
    <w:p w:rsidR="00E642EA" w:rsidRDefault="00A83D6B" w:rsidP="00AF7391">
      <w:pPr>
        <w:pStyle w:val="PSI-Normal"/>
      </w:pPr>
      <w:r>
        <w:rPr>
          <w:noProof/>
          <w:lang w:eastAsia="es-AR"/>
        </w:rPr>
        <w:drawing>
          <wp:inline distT="0" distB="0" distL="0" distR="0">
            <wp:extent cx="5400040" cy="389131"/>
            <wp:effectExtent l="19050" t="0" r="0" b="0"/>
            <wp:docPr id="123" name="Imagen 11" descr="C:\xampp\htdocs\vaspa\Construcción\Screenshots CU\Administrador\CU Gestionar Rol\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Administrador\CU Gestionar Rol\Baja\1.png"/>
                    <pic:cNvPicPr>
                      <a:picLocks noChangeAspect="1" noChangeArrowheads="1"/>
                    </pic:cNvPicPr>
                  </pic:nvPicPr>
                  <pic:blipFill>
                    <a:blip r:embed="rId184" cstate="print"/>
                    <a:srcRect/>
                    <a:stretch>
                      <a:fillRect/>
                    </a:stretch>
                  </pic:blipFill>
                  <pic:spPr bwMode="auto">
                    <a:xfrm>
                      <a:off x="0" y="0"/>
                      <a:ext cx="5400040" cy="389131"/>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w:t>
      </w:r>
      <w:r w:rsidR="00BB493B">
        <w:t>rol</w:t>
      </w:r>
      <w:r>
        <w:t xml:space="preserve">. </w:t>
      </w:r>
    </w:p>
    <w:p w:rsidR="00E642EA" w:rsidRDefault="00A83D6B" w:rsidP="00AF7391">
      <w:pPr>
        <w:pStyle w:val="PSI-Normal"/>
      </w:pPr>
      <w:r>
        <w:rPr>
          <w:noProof/>
          <w:lang w:eastAsia="es-AR"/>
        </w:rPr>
        <w:lastRenderedPageBreak/>
        <w:drawing>
          <wp:inline distT="0" distB="0" distL="0" distR="0">
            <wp:extent cx="5400040" cy="1331717"/>
            <wp:effectExtent l="19050" t="0" r="0" b="0"/>
            <wp:docPr id="130" name="Imagen 12" descr="C:\xampp\htdocs\vaspa\Construcción\Screenshots CU\Administrador\CU Gestionar Rol\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Administrador\CU Gestionar Rol\Baja\2.png"/>
                    <pic:cNvPicPr>
                      <a:picLocks noChangeAspect="1" noChangeArrowheads="1"/>
                    </pic:cNvPicPr>
                  </pic:nvPicPr>
                  <pic:blipFill>
                    <a:blip r:embed="rId185" cstate="print"/>
                    <a:srcRect/>
                    <a:stretch>
                      <a:fillRect/>
                    </a:stretch>
                  </pic:blipFill>
                  <pic:spPr bwMode="auto">
                    <a:xfrm>
                      <a:off x="0" y="0"/>
                      <a:ext cx="5400040" cy="1331717"/>
                    </a:xfrm>
                    <a:prstGeom prst="rect">
                      <a:avLst/>
                    </a:prstGeom>
                    <a:noFill/>
                    <a:ln w="9525">
                      <a:noFill/>
                      <a:miter lim="800000"/>
                      <a:headEnd/>
                      <a:tailEnd/>
                    </a:ln>
                  </pic:spPr>
                </pic:pic>
              </a:graphicData>
            </a:graphic>
          </wp:inline>
        </w:drawing>
      </w:r>
    </w:p>
    <w:p w:rsidR="00E642EA" w:rsidRDefault="00E642EA"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E642EA" w:rsidRDefault="00E642EA" w:rsidP="00AF7391">
      <w:pPr>
        <w:pStyle w:val="PSI-Normal"/>
      </w:pPr>
    </w:p>
    <w:p w:rsidR="00E642EA" w:rsidRDefault="00E642EA" w:rsidP="00E642EA">
      <w:pPr>
        <w:pStyle w:val="PSI-Ttulo3"/>
      </w:pPr>
      <w:bookmarkStart w:id="67" w:name="_Toc52471202"/>
      <w:r>
        <w:t>Modificar</w:t>
      </w:r>
      <w:r w:rsidR="00BB493B">
        <w:t xml:space="preserve">  Rol</w:t>
      </w:r>
      <w:bookmarkEnd w:id="67"/>
    </w:p>
    <w:p w:rsidR="00E642EA" w:rsidRDefault="00E642EA"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663725">
        <w:t>rol</w:t>
      </w:r>
      <w:r>
        <w:rPr>
          <w:b/>
        </w:rPr>
        <w:t xml:space="preserve"> </w:t>
      </w:r>
      <w:r>
        <w:t xml:space="preserve">de la pantalla </w:t>
      </w:r>
      <w:r w:rsidR="00663725">
        <w:t>role</w:t>
      </w:r>
      <w:r>
        <w:t xml:space="preserve">s. </w:t>
      </w:r>
    </w:p>
    <w:p w:rsidR="00E642EA" w:rsidRDefault="00E4300D" w:rsidP="00AF7391">
      <w:pPr>
        <w:pStyle w:val="PSI-Normal"/>
      </w:pPr>
      <w:r>
        <w:rPr>
          <w:noProof/>
          <w:lang w:eastAsia="es-AR"/>
        </w:rPr>
        <w:drawing>
          <wp:inline distT="0" distB="0" distL="0" distR="0">
            <wp:extent cx="5400040" cy="428575"/>
            <wp:effectExtent l="19050" t="0" r="0" b="0"/>
            <wp:docPr id="134" name="Imagen 13" descr="C:\xampp\htdocs\vaspa\Construcción\Screenshots CU\Administrador\CU Gestionar Rol\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Administrador\CU Gestionar Rol\Modificación\1.png"/>
                    <pic:cNvPicPr>
                      <a:picLocks noChangeAspect="1" noChangeArrowheads="1"/>
                    </pic:cNvPicPr>
                  </pic:nvPicPr>
                  <pic:blipFill>
                    <a:blip r:embed="rId186" cstate="print"/>
                    <a:srcRect/>
                    <a:stretch>
                      <a:fillRect/>
                    </a:stretch>
                  </pic:blipFill>
                  <pic:spPr bwMode="auto">
                    <a:xfrm>
                      <a:off x="0" y="0"/>
                      <a:ext cx="5400040" cy="428575"/>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con los datos precargados del </w:t>
      </w:r>
      <w:r w:rsidR="00663725">
        <w:t>rol</w:t>
      </w:r>
      <w:r>
        <w:t>, donde usted podrá modificar cualquiera de ellos como se presenta a continuación.</w:t>
      </w:r>
    </w:p>
    <w:p w:rsidR="00E642EA" w:rsidRDefault="00E4300D" w:rsidP="00AF7391">
      <w:pPr>
        <w:pStyle w:val="PSI-Normal"/>
      </w:pPr>
      <w:r>
        <w:rPr>
          <w:noProof/>
          <w:lang w:eastAsia="es-AR"/>
        </w:rPr>
        <w:drawing>
          <wp:inline distT="0" distB="0" distL="0" distR="0">
            <wp:extent cx="5400040" cy="4230356"/>
            <wp:effectExtent l="19050" t="0" r="0" b="0"/>
            <wp:docPr id="135" name="Imagen 14" descr="C:\xampp\htdocs\vaspa\Construcción\Screenshots CU\Administrador\CU Gestionar Rol\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Administrador\CU Gestionar Rol\Modificación\2.png"/>
                    <pic:cNvPicPr>
                      <a:picLocks noChangeAspect="1" noChangeArrowheads="1"/>
                    </pic:cNvPicPr>
                  </pic:nvPicPr>
                  <pic:blipFill>
                    <a:blip r:embed="rId187" cstate="print"/>
                    <a:srcRect/>
                    <a:stretch>
                      <a:fillRect/>
                    </a:stretch>
                  </pic:blipFill>
                  <pic:spPr bwMode="auto">
                    <a:xfrm>
                      <a:off x="0" y="0"/>
                      <a:ext cx="5400040" cy="4230356"/>
                    </a:xfrm>
                    <a:prstGeom prst="rect">
                      <a:avLst/>
                    </a:prstGeom>
                    <a:noFill/>
                    <a:ln w="9525">
                      <a:noFill/>
                      <a:miter lim="800000"/>
                      <a:headEnd/>
                      <a:tailEnd/>
                    </a:ln>
                  </pic:spPr>
                </pic:pic>
              </a:graphicData>
            </a:graphic>
          </wp:inline>
        </w:drawing>
      </w:r>
    </w:p>
    <w:p w:rsidR="00E642EA" w:rsidRDefault="00E642EA" w:rsidP="00AF7391">
      <w:pPr>
        <w:pStyle w:val="PSI-Normal"/>
      </w:pPr>
      <w:r>
        <w:lastRenderedPageBreak/>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E642EA" w:rsidRDefault="00E642EA" w:rsidP="00E642EA">
      <w:pPr>
        <w:pStyle w:val="PSI-Comentario"/>
      </w:pPr>
    </w:p>
    <w:p w:rsidR="00E642EA" w:rsidRDefault="00E642EA" w:rsidP="00E642EA">
      <w:pPr>
        <w:pStyle w:val="PSI-Ttulo3"/>
      </w:pPr>
      <w:bookmarkStart w:id="68" w:name="_Toc52471203"/>
      <w:r>
        <w:t>Ver Detalle</w:t>
      </w:r>
      <w:bookmarkEnd w:id="68"/>
    </w:p>
    <w:p w:rsidR="00E642EA" w:rsidRDefault="00E642EA"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663725">
        <w:t>rol</w:t>
      </w:r>
      <w:r>
        <w:rPr>
          <w:b/>
        </w:rPr>
        <w:t xml:space="preserve"> </w:t>
      </w:r>
      <w:r>
        <w:t xml:space="preserve">de la pantalla </w:t>
      </w:r>
      <w:r w:rsidR="00663725">
        <w:t>roles</w:t>
      </w:r>
      <w:r>
        <w:t xml:space="preserve">. </w:t>
      </w:r>
    </w:p>
    <w:p w:rsidR="00E642EA" w:rsidRDefault="00A1412D" w:rsidP="00AF7391">
      <w:pPr>
        <w:pStyle w:val="PSI-Normal"/>
      </w:pPr>
      <w:r>
        <w:rPr>
          <w:noProof/>
          <w:lang w:eastAsia="es-AR"/>
        </w:rPr>
        <w:drawing>
          <wp:inline distT="0" distB="0" distL="0" distR="0">
            <wp:extent cx="5400040" cy="442275"/>
            <wp:effectExtent l="19050" t="0" r="0" b="0"/>
            <wp:docPr id="136" name="Imagen 15" descr="C:\xampp\htdocs\vaspa\Construcción\Screenshots CU\Administrador\CU Gestionar Rol\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Administrador\CU Gestionar Rol\Ver Detalle\1.png"/>
                    <pic:cNvPicPr>
                      <a:picLocks noChangeAspect="1" noChangeArrowheads="1"/>
                    </pic:cNvPicPr>
                  </pic:nvPicPr>
                  <pic:blipFill>
                    <a:blip r:embed="rId188" cstate="print"/>
                    <a:srcRect/>
                    <a:stretch>
                      <a:fillRect/>
                    </a:stretch>
                  </pic:blipFill>
                  <pic:spPr bwMode="auto">
                    <a:xfrm>
                      <a:off x="0" y="0"/>
                      <a:ext cx="5400040" cy="442275"/>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con información sobre el </w:t>
      </w:r>
      <w:r w:rsidR="00663725">
        <w:t>rol</w:t>
      </w:r>
      <w:r>
        <w:t xml:space="preserve"> en</w:t>
      </w:r>
      <w:r w:rsidR="00663725">
        <w:t xml:space="preserve"> cuestión (Nombre y Permisos</w:t>
      </w:r>
      <w:r>
        <w:t>) como se presenta a continuación.</w:t>
      </w:r>
    </w:p>
    <w:p w:rsidR="00E642EA" w:rsidRDefault="00A1412D" w:rsidP="00AF7391">
      <w:pPr>
        <w:pStyle w:val="PSI-Normal"/>
      </w:pPr>
      <w:r>
        <w:rPr>
          <w:noProof/>
          <w:lang w:eastAsia="es-AR"/>
        </w:rPr>
        <w:drawing>
          <wp:inline distT="0" distB="0" distL="0" distR="0">
            <wp:extent cx="5400040" cy="4210091"/>
            <wp:effectExtent l="19050" t="0" r="0" b="0"/>
            <wp:docPr id="138" name="Imagen 16" descr="C:\xampp\htdocs\vaspa\Construcción\Screenshots CU\Administrador\CU Gestionar Rol\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Administrador\CU Gestionar Rol\Ver Detalle\2.png"/>
                    <pic:cNvPicPr>
                      <a:picLocks noChangeAspect="1" noChangeArrowheads="1"/>
                    </pic:cNvPicPr>
                  </pic:nvPicPr>
                  <pic:blipFill>
                    <a:blip r:embed="rId189" cstate="print"/>
                    <a:srcRect/>
                    <a:stretch>
                      <a:fillRect/>
                    </a:stretch>
                  </pic:blipFill>
                  <pic:spPr bwMode="auto">
                    <a:xfrm>
                      <a:off x="0" y="0"/>
                      <a:ext cx="5400040" cy="4210091"/>
                    </a:xfrm>
                    <a:prstGeom prst="rect">
                      <a:avLst/>
                    </a:prstGeom>
                    <a:noFill/>
                    <a:ln w="9525">
                      <a:noFill/>
                      <a:miter lim="800000"/>
                      <a:headEnd/>
                      <a:tailEnd/>
                    </a:ln>
                  </pic:spPr>
                </pic:pic>
              </a:graphicData>
            </a:graphic>
          </wp:inline>
        </w:drawing>
      </w:r>
    </w:p>
    <w:p w:rsidR="00E642EA" w:rsidRPr="003C3A14" w:rsidRDefault="00E642EA" w:rsidP="00AF7391">
      <w:pPr>
        <w:pStyle w:val="PSI-Normal"/>
      </w:pPr>
      <w:r>
        <w:t xml:space="preserve">Hagamos click sobre el botón </w:t>
      </w:r>
      <w:r w:rsidRPr="003C3A14">
        <w:rPr>
          <w:b/>
        </w:rPr>
        <w:t>&lt;Salir&gt;</w:t>
      </w:r>
      <w:r>
        <w:rPr>
          <w:b/>
        </w:rPr>
        <w:t xml:space="preserve"> </w:t>
      </w:r>
      <w:r>
        <w:t xml:space="preserve">para regresar nuevamente a la pantalla </w:t>
      </w:r>
      <w:r w:rsidR="00394ECE">
        <w:t>role</w:t>
      </w:r>
      <w:r>
        <w:t>s.</w:t>
      </w:r>
    </w:p>
    <w:p w:rsidR="00E642EA" w:rsidRDefault="00E642EA" w:rsidP="00AF7391">
      <w:pPr>
        <w:pStyle w:val="PSI-Normal"/>
      </w:pPr>
    </w:p>
    <w:p w:rsidR="00E642EA" w:rsidRDefault="00E642EA" w:rsidP="00895821">
      <w:pPr>
        <w:pStyle w:val="PSI-Comentario"/>
      </w:pPr>
    </w:p>
    <w:p w:rsidR="00CE2AA7" w:rsidRDefault="00CE2AA7" w:rsidP="00CE2AA7">
      <w:pPr>
        <w:pStyle w:val="PSI-Ttulo2"/>
      </w:pPr>
      <w:bookmarkStart w:id="69" w:name="_Toc52471204"/>
      <w:r>
        <w:lastRenderedPageBreak/>
        <w:t>Gestionar Permiso</w:t>
      </w:r>
      <w:bookmarkEnd w:id="69"/>
    </w:p>
    <w:p w:rsidR="00CE2AA7" w:rsidRDefault="00CE2AA7" w:rsidP="00AF7391">
      <w:pPr>
        <w:pStyle w:val="PSI-Normal"/>
      </w:pPr>
      <w:r>
        <w:t>Para acceder a este módulo, nos dirigiremos al menú principal y una vez ubicados en el mismo debemos ir al menú Adm. Usuarios -&gt; Permisos, como se ilustra en la siguiente imagen.</w:t>
      </w:r>
    </w:p>
    <w:p w:rsidR="00CE2AA7" w:rsidRDefault="00CE2AA7" w:rsidP="00AF7391">
      <w:pPr>
        <w:pStyle w:val="PSI-Normal"/>
      </w:pPr>
      <w:r>
        <w:rPr>
          <w:noProof/>
          <w:lang w:eastAsia="es-AR"/>
        </w:rPr>
        <w:drawing>
          <wp:inline distT="0" distB="0" distL="0" distR="0">
            <wp:extent cx="5400040" cy="848067"/>
            <wp:effectExtent l="19050" t="0" r="0" b="0"/>
            <wp:docPr id="143"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2" cstate="print"/>
                    <a:srcRect/>
                    <a:stretch>
                      <a:fillRect/>
                    </a:stretch>
                  </pic:blipFill>
                  <pic:spPr bwMode="auto">
                    <a:xfrm>
                      <a:off x="0" y="0"/>
                      <a:ext cx="5400040" cy="848067"/>
                    </a:xfrm>
                    <a:prstGeom prst="rect">
                      <a:avLst/>
                    </a:prstGeom>
                    <a:noFill/>
                    <a:ln w="9525">
                      <a:noFill/>
                      <a:miter lim="800000"/>
                      <a:headEnd/>
                      <a:tailEnd/>
                    </a:ln>
                  </pic:spPr>
                </pic:pic>
              </a:graphicData>
            </a:graphic>
          </wp:inline>
        </w:drawing>
      </w:r>
    </w:p>
    <w:p w:rsidR="00CE2AA7" w:rsidRDefault="00CE2AA7" w:rsidP="00AF7391">
      <w:pPr>
        <w:pStyle w:val="PSI-Normal"/>
      </w:pPr>
      <w:r>
        <w:t xml:space="preserve">A continuación se mostrará la pantalla </w:t>
      </w:r>
      <w:r w:rsidR="00A339F3">
        <w:t>permis</w:t>
      </w:r>
      <w:r>
        <w:t xml:space="preserve">os, la cual contiene el botón </w:t>
      </w:r>
      <w:r w:rsidRPr="007F0FD5">
        <w:rPr>
          <w:b/>
        </w:rPr>
        <w:t xml:space="preserve">&lt;Nuevo </w:t>
      </w:r>
      <w:r w:rsidR="00A339F3">
        <w:rPr>
          <w:b/>
        </w:rPr>
        <w:t>Permiso</w:t>
      </w:r>
      <w:r w:rsidRPr="007F0FD5">
        <w:rPr>
          <w:b/>
        </w:rPr>
        <w:t>&gt;</w:t>
      </w:r>
      <w:r>
        <w:t xml:space="preserve"> y un listado de cada </w:t>
      </w:r>
      <w:r w:rsidR="00A339F3">
        <w:t>permiso</w:t>
      </w:r>
      <w:r>
        <w:t xml:space="preserve">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CE2AA7" w:rsidRDefault="00F80F15" w:rsidP="00CE2AA7">
      <w:pPr>
        <w:pStyle w:val="PSI-Comentario"/>
      </w:pPr>
      <w:r>
        <w:rPr>
          <w:noProof/>
          <w:lang w:eastAsia="es-AR"/>
        </w:rPr>
        <w:drawing>
          <wp:inline distT="0" distB="0" distL="0" distR="0">
            <wp:extent cx="5400040" cy="2735515"/>
            <wp:effectExtent l="19050" t="0" r="0" b="0"/>
            <wp:docPr id="244" name="Imagen 47" descr="C:\xampp\htdocs\vaspa\Construcción\Screenshots CU\Administrador\CU Gestionar Permi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xampp\htdocs\vaspa\Construcción\Screenshots CU\Administrador\CU Gestionar Permiso\1.png"/>
                    <pic:cNvPicPr>
                      <a:picLocks noChangeAspect="1" noChangeArrowheads="1"/>
                    </pic:cNvPicPr>
                  </pic:nvPicPr>
                  <pic:blipFill>
                    <a:blip r:embed="rId190" cstate="print"/>
                    <a:srcRect/>
                    <a:stretch>
                      <a:fillRect/>
                    </a:stretch>
                  </pic:blipFill>
                  <pic:spPr bwMode="auto">
                    <a:xfrm>
                      <a:off x="0" y="0"/>
                      <a:ext cx="5400040" cy="2735515"/>
                    </a:xfrm>
                    <a:prstGeom prst="rect">
                      <a:avLst/>
                    </a:prstGeom>
                    <a:noFill/>
                    <a:ln w="9525">
                      <a:noFill/>
                      <a:miter lim="800000"/>
                      <a:headEnd/>
                      <a:tailEnd/>
                    </a:ln>
                  </pic:spPr>
                </pic:pic>
              </a:graphicData>
            </a:graphic>
          </wp:inline>
        </w:drawing>
      </w:r>
    </w:p>
    <w:p w:rsidR="00242FF5" w:rsidRDefault="00242FF5" w:rsidP="00CE2AA7">
      <w:pPr>
        <w:pStyle w:val="PSI-Ttulo3"/>
      </w:pPr>
    </w:p>
    <w:p w:rsidR="00242FF5" w:rsidRDefault="00242FF5" w:rsidP="00CE2AA7">
      <w:pPr>
        <w:pStyle w:val="PSI-Ttulo3"/>
      </w:pPr>
    </w:p>
    <w:p w:rsidR="00CE2AA7" w:rsidRDefault="003975E3" w:rsidP="00CE2AA7">
      <w:pPr>
        <w:pStyle w:val="PSI-Ttulo3"/>
      </w:pPr>
      <w:bookmarkStart w:id="70" w:name="_Toc52471205"/>
      <w:r>
        <w:t>Alta de Permiso</w:t>
      </w:r>
      <w:bookmarkEnd w:id="70"/>
    </w:p>
    <w:p w:rsidR="00CE2AA7" w:rsidRDefault="00CE2AA7" w:rsidP="00AF7391">
      <w:pPr>
        <w:pStyle w:val="PSI-Normal"/>
      </w:pPr>
      <w:r>
        <w:t xml:space="preserve">Para dar de alta un nuevo </w:t>
      </w:r>
      <w:r w:rsidR="003975E3">
        <w:t>permiso</w:t>
      </w:r>
      <w:r>
        <w:t xml:space="preserve"> del sistema, presione el botón </w:t>
      </w:r>
      <w:r w:rsidRPr="001D4104">
        <w:rPr>
          <w:b/>
        </w:rPr>
        <w:t xml:space="preserve">&lt;Nuevo </w:t>
      </w:r>
      <w:r w:rsidR="003975E3">
        <w:rPr>
          <w:b/>
        </w:rPr>
        <w:t>Permiso</w:t>
      </w:r>
      <w:r w:rsidRPr="001D4104">
        <w:rPr>
          <w:b/>
        </w:rPr>
        <w:t>&gt;</w:t>
      </w:r>
      <w:r>
        <w:rPr>
          <w:b/>
        </w:rPr>
        <w:t xml:space="preserve"> </w:t>
      </w:r>
      <w:r>
        <w:t xml:space="preserve">de la pantalla </w:t>
      </w:r>
      <w:r w:rsidR="003975E3">
        <w:t>permis</w:t>
      </w:r>
      <w:r>
        <w:t>os</w:t>
      </w:r>
      <w:r w:rsidRPr="001D4104">
        <w:t>.</w:t>
      </w:r>
      <w:r>
        <w:rPr>
          <w:b/>
        </w:rPr>
        <w:t xml:space="preserve"> </w:t>
      </w:r>
    </w:p>
    <w:p w:rsidR="00CE2AA7" w:rsidRDefault="00CE2AA7" w:rsidP="00AF7391">
      <w:pPr>
        <w:pStyle w:val="PSI-Normal"/>
      </w:pPr>
      <w:r>
        <w:t xml:space="preserve">En la siguiente imagen se muestra la apariencia de esta utilidad. </w:t>
      </w:r>
    </w:p>
    <w:p w:rsidR="00CE2AA7" w:rsidRDefault="00A31DB8" w:rsidP="00AF7391">
      <w:pPr>
        <w:pStyle w:val="PSI-Normal"/>
      </w:pPr>
      <w:r>
        <w:rPr>
          <w:noProof/>
          <w:lang w:eastAsia="es-AR"/>
        </w:rPr>
        <w:lastRenderedPageBreak/>
        <w:drawing>
          <wp:inline distT="0" distB="0" distL="0" distR="0">
            <wp:extent cx="5400040" cy="1771741"/>
            <wp:effectExtent l="19050" t="0" r="0" b="0"/>
            <wp:docPr id="245" name="Imagen 48" descr="C:\xampp\htdocs\vaspa\Construcción\Screenshots CU\Administrador\CU Gestionar Permiso\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xampp\htdocs\vaspa\Construcción\Screenshots CU\Administrador\CU Gestionar Permiso\Alta\1.png"/>
                    <pic:cNvPicPr>
                      <a:picLocks noChangeAspect="1" noChangeArrowheads="1"/>
                    </pic:cNvPicPr>
                  </pic:nvPicPr>
                  <pic:blipFill>
                    <a:blip r:embed="rId191" cstate="print"/>
                    <a:srcRect/>
                    <a:stretch>
                      <a:fillRect/>
                    </a:stretch>
                  </pic:blipFill>
                  <pic:spPr bwMode="auto">
                    <a:xfrm>
                      <a:off x="0" y="0"/>
                      <a:ext cx="5400040" cy="1771741"/>
                    </a:xfrm>
                    <a:prstGeom prst="rect">
                      <a:avLst/>
                    </a:prstGeom>
                    <a:noFill/>
                    <a:ln w="9525">
                      <a:noFill/>
                      <a:miter lim="800000"/>
                      <a:headEnd/>
                      <a:tailEnd/>
                    </a:ln>
                  </pic:spPr>
                </pic:pic>
              </a:graphicData>
            </a:graphic>
          </wp:inline>
        </w:drawing>
      </w:r>
    </w:p>
    <w:p w:rsidR="00CE2AA7" w:rsidRDefault="00CE2AA7" w:rsidP="00AF7391">
      <w:pPr>
        <w:pStyle w:val="PSI-Normal"/>
      </w:pPr>
      <w:r>
        <w:t xml:space="preserve">En este punto el sistema se encuentra listo para agregar un nuevo </w:t>
      </w:r>
      <w:r w:rsidR="003975E3">
        <w:t>permiso</w:t>
      </w:r>
      <w:r>
        <w:t xml:space="preserve"> a nuestra base de datos, pa</w:t>
      </w:r>
      <w:r w:rsidR="003975E3">
        <w:t xml:space="preserve">ra ello debemos completar los datos de la casilla </w:t>
      </w:r>
      <w:r>
        <w:t>Nombre</w:t>
      </w:r>
      <w:r w:rsidR="003975E3">
        <w:t>. Una vez terminado este paso</w:t>
      </w:r>
      <w:r>
        <w:t xml:space="preserve"> presionamos el botón </w:t>
      </w:r>
      <w:r w:rsidRPr="001D4104">
        <w:rPr>
          <w:b/>
        </w:rPr>
        <w:t>&lt;Confirmar&gt;</w:t>
      </w:r>
      <w:r>
        <w:t xml:space="preserve">. </w:t>
      </w:r>
    </w:p>
    <w:p w:rsidR="00CE2AA7" w:rsidRDefault="00CE2AA7" w:rsidP="00AF7391">
      <w:pPr>
        <w:pStyle w:val="PSI-Normal"/>
        <w:rPr>
          <w:b/>
        </w:rPr>
      </w:pPr>
      <w:r>
        <w:t xml:space="preserve">Si desea puede anular la operación presionando el botón </w:t>
      </w:r>
      <w:r w:rsidRPr="003D0720">
        <w:rPr>
          <w:b/>
        </w:rPr>
        <w:t>&lt;Cancelar&gt;</w:t>
      </w:r>
      <w:r>
        <w:t>.</w:t>
      </w:r>
      <w:r>
        <w:rPr>
          <w:b/>
        </w:rPr>
        <w:t xml:space="preserve"> </w:t>
      </w:r>
    </w:p>
    <w:p w:rsidR="00A31DB8" w:rsidRPr="001D4104" w:rsidRDefault="00A31DB8" w:rsidP="00AF7391">
      <w:pPr>
        <w:pStyle w:val="PSI-Normal"/>
      </w:pPr>
    </w:p>
    <w:p w:rsidR="00CE2AA7" w:rsidRDefault="002B7111" w:rsidP="00CE2AA7">
      <w:pPr>
        <w:pStyle w:val="PSI-Ttulo3"/>
      </w:pPr>
      <w:bookmarkStart w:id="71" w:name="_Toc52471206"/>
      <w:r>
        <w:t>Baja de Permiso</w:t>
      </w:r>
      <w:bookmarkEnd w:id="71"/>
    </w:p>
    <w:p w:rsidR="00CE2AA7" w:rsidRDefault="00CE2AA7"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w:t>
      </w:r>
      <w:r w:rsidR="002B7111">
        <w:t>permiso</w:t>
      </w:r>
      <w:r>
        <w:rPr>
          <w:b/>
        </w:rPr>
        <w:t xml:space="preserve"> </w:t>
      </w:r>
      <w:r>
        <w:t xml:space="preserve">de la pantalla </w:t>
      </w:r>
      <w:r w:rsidR="002B7111">
        <w:t>permis</w:t>
      </w:r>
      <w:r>
        <w:t xml:space="preserve">os. </w:t>
      </w:r>
    </w:p>
    <w:p w:rsidR="00CE2AA7" w:rsidRDefault="002B7111" w:rsidP="00AF7391">
      <w:pPr>
        <w:pStyle w:val="PSI-Normal"/>
      </w:pPr>
      <w:r>
        <w:rPr>
          <w:noProof/>
          <w:lang w:eastAsia="es-AR"/>
        </w:rPr>
        <w:drawing>
          <wp:inline distT="0" distB="0" distL="0" distR="0">
            <wp:extent cx="5400040" cy="432828"/>
            <wp:effectExtent l="19050" t="0" r="0" b="0"/>
            <wp:docPr id="154" name="Imagen 18" descr="C:\xampp\htdocs\vaspa\Construcción\Screenshots CU\Administrador\CU Gestionar Permiso\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Administrador\CU Gestionar Permiso\Baja\1.png"/>
                    <pic:cNvPicPr>
                      <a:picLocks noChangeAspect="1" noChangeArrowheads="1"/>
                    </pic:cNvPicPr>
                  </pic:nvPicPr>
                  <pic:blipFill>
                    <a:blip r:embed="rId192" cstate="print"/>
                    <a:srcRect/>
                    <a:stretch>
                      <a:fillRect/>
                    </a:stretch>
                  </pic:blipFill>
                  <pic:spPr bwMode="auto">
                    <a:xfrm>
                      <a:off x="0" y="0"/>
                      <a:ext cx="5400040" cy="432828"/>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w:t>
      </w:r>
      <w:r w:rsidR="002B7111">
        <w:t>permiso</w:t>
      </w:r>
      <w:r>
        <w:t xml:space="preserve">. </w:t>
      </w:r>
    </w:p>
    <w:p w:rsidR="00CE2AA7" w:rsidRDefault="00A31DB8" w:rsidP="00AF7391">
      <w:pPr>
        <w:pStyle w:val="PSI-Normal"/>
      </w:pPr>
      <w:r>
        <w:rPr>
          <w:noProof/>
          <w:lang w:eastAsia="es-AR"/>
        </w:rPr>
        <w:drawing>
          <wp:inline distT="0" distB="0" distL="0" distR="0">
            <wp:extent cx="5400040" cy="1394775"/>
            <wp:effectExtent l="19050" t="0" r="0" b="0"/>
            <wp:docPr id="246" name="Imagen 49" descr="C:\xampp\htdocs\vaspa\Construcción\Screenshots CU\Administrador\CU Gestionar Permiso\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xampp\htdocs\vaspa\Construcción\Screenshots CU\Administrador\CU Gestionar Permiso\Baja\2.png"/>
                    <pic:cNvPicPr>
                      <a:picLocks noChangeAspect="1" noChangeArrowheads="1"/>
                    </pic:cNvPicPr>
                  </pic:nvPicPr>
                  <pic:blipFill>
                    <a:blip r:embed="rId193" cstate="print"/>
                    <a:srcRect/>
                    <a:stretch>
                      <a:fillRect/>
                    </a:stretch>
                  </pic:blipFill>
                  <pic:spPr bwMode="auto">
                    <a:xfrm>
                      <a:off x="0" y="0"/>
                      <a:ext cx="5400040" cy="1394775"/>
                    </a:xfrm>
                    <a:prstGeom prst="rect">
                      <a:avLst/>
                    </a:prstGeom>
                    <a:noFill/>
                    <a:ln w="9525">
                      <a:noFill/>
                      <a:miter lim="800000"/>
                      <a:headEnd/>
                      <a:tailEnd/>
                    </a:ln>
                  </pic:spPr>
                </pic:pic>
              </a:graphicData>
            </a:graphic>
          </wp:inline>
        </w:drawing>
      </w:r>
    </w:p>
    <w:p w:rsidR="00CE2AA7" w:rsidRDefault="00CE2AA7"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CE2AA7" w:rsidRDefault="00CE2AA7" w:rsidP="00AF7391">
      <w:pPr>
        <w:pStyle w:val="PSI-Normal"/>
      </w:pPr>
    </w:p>
    <w:p w:rsidR="00CE2AA7" w:rsidRDefault="00CE2AA7" w:rsidP="00CE2AA7">
      <w:pPr>
        <w:pStyle w:val="PSI-Ttulo3"/>
      </w:pPr>
      <w:bookmarkStart w:id="72" w:name="_Toc52471207"/>
      <w:r>
        <w:t>Modificar</w:t>
      </w:r>
      <w:r w:rsidR="002B7111">
        <w:t xml:space="preserve">  Permiso</w:t>
      </w:r>
      <w:bookmarkEnd w:id="72"/>
    </w:p>
    <w:p w:rsidR="00CE2AA7" w:rsidRDefault="00CE2AA7"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2B7111">
        <w:t>permiso</w:t>
      </w:r>
      <w:r>
        <w:rPr>
          <w:b/>
        </w:rPr>
        <w:t xml:space="preserve"> </w:t>
      </w:r>
      <w:r>
        <w:t xml:space="preserve">de la pantalla </w:t>
      </w:r>
      <w:r w:rsidR="002B7111">
        <w:t>permis</w:t>
      </w:r>
      <w:r>
        <w:t xml:space="preserve">os. </w:t>
      </w:r>
    </w:p>
    <w:p w:rsidR="00CE2AA7" w:rsidRDefault="002B7111" w:rsidP="00AF7391">
      <w:pPr>
        <w:pStyle w:val="PSI-Normal"/>
      </w:pPr>
      <w:r>
        <w:rPr>
          <w:noProof/>
          <w:lang w:eastAsia="es-AR"/>
        </w:rPr>
        <w:lastRenderedPageBreak/>
        <w:drawing>
          <wp:inline distT="0" distB="0" distL="0" distR="0">
            <wp:extent cx="5400040" cy="443550"/>
            <wp:effectExtent l="19050" t="0" r="0" b="0"/>
            <wp:docPr id="156" name="Imagen 20" descr="C:\xampp\htdocs\vaspa\Construcción\Screenshots CU\Administrador\CU Gestionar Permiso\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Administrador\CU Gestionar Permiso\Modificación\1.png"/>
                    <pic:cNvPicPr>
                      <a:picLocks noChangeAspect="1" noChangeArrowheads="1"/>
                    </pic:cNvPicPr>
                  </pic:nvPicPr>
                  <pic:blipFill>
                    <a:blip r:embed="rId194" cstate="print"/>
                    <a:srcRect/>
                    <a:stretch>
                      <a:fillRect/>
                    </a:stretch>
                  </pic:blipFill>
                  <pic:spPr bwMode="auto">
                    <a:xfrm>
                      <a:off x="0" y="0"/>
                      <a:ext cx="5400040" cy="443550"/>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con </w:t>
      </w:r>
      <w:r w:rsidR="002B7111">
        <w:t>e</w:t>
      </w:r>
      <w:r>
        <w:t>l</w:t>
      </w:r>
      <w:r w:rsidR="002B7111">
        <w:t xml:space="preserve"> dato precargado</w:t>
      </w:r>
      <w:r>
        <w:t xml:space="preserve"> del </w:t>
      </w:r>
      <w:r w:rsidR="002B7111">
        <w:t>permiso</w:t>
      </w:r>
      <w:r>
        <w:t>, donde usted podrá modificar</w:t>
      </w:r>
      <w:r w:rsidR="002B7111">
        <w:t xml:space="preserve">lo </w:t>
      </w:r>
      <w:r>
        <w:t>como se presenta a continuación.</w:t>
      </w:r>
    </w:p>
    <w:p w:rsidR="00CE2AA7" w:rsidRDefault="001813FD" w:rsidP="00AF7391">
      <w:pPr>
        <w:pStyle w:val="PSI-Normal"/>
      </w:pPr>
      <w:r>
        <w:rPr>
          <w:noProof/>
          <w:lang w:eastAsia="es-AR"/>
        </w:rPr>
        <w:drawing>
          <wp:inline distT="0" distB="0" distL="0" distR="0">
            <wp:extent cx="5400040" cy="1603505"/>
            <wp:effectExtent l="19050" t="0" r="0" b="0"/>
            <wp:docPr id="247" name="Imagen 50" descr="C:\xampp\htdocs\vaspa\Construcción\Screenshots CU\Administrador\CU Gestionar Permiso\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xampp\htdocs\vaspa\Construcción\Screenshots CU\Administrador\CU Gestionar Permiso\Modificación\2.png"/>
                    <pic:cNvPicPr>
                      <a:picLocks noChangeAspect="1" noChangeArrowheads="1"/>
                    </pic:cNvPicPr>
                  </pic:nvPicPr>
                  <pic:blipFill>
                    <a:blip r:embed="rId195" cstate="print"/>
                    <a:srcRect/>
                    <a:stretch>
                      <a:fillRect/>
                    </a:stretch>
                  </pic:blipFill>
                  <pic:spPr bwMode="auto">
                    <a:xfrm>
                      <a:off x="0" y="0"/>
                      <a:ext cx="5400040" cy="1603505"/>
                    </a:xfrm>
                    <a:prstGeom prst="rect">
                      <a:avLst/>
                    </a:prstGeom>
                    <a:noFill/>
                    <a:ln w="9525">
                      <a:noFill/>
                      <a:miter lim="800000"/>
                      <a:headEnd/>
                      <a:tailEnd/>
                    </a:ln>
                  </pic:spPr>
                </pic:pic>
              </a:graphicData>
            </a:graphic>
          </wp:inline>
        </w:drawing>
      </w:r>
    </w:p>
    <w:p w:rsidR="00CE2AA7" w:rsidRPr="00E37D6A" w:rsidRDefault="00CE2AA7" w:rsidP="00CE2AA7">
      <w:pPr>
        <w:pStyle w:val="PSI-Ttulo3"/>
        <w:rPr>
          <w:lang w:val="es-AR"/>
        </w:rPr>
      </w:pPr>
    </w:p>
    <w:p w:rsidR="00CE2AA7" w:rsidRDefault="00CE2AA7" w:rsidP="00AF7391">
      <w:pPr>
        <w:pStyle w:val="PSI-Normal"/>
      </w:pPr>
      <w:r>
        <w:t xml:space="preserve">Una vez que hayamos realizado </w:t>
      </w:r>
      <w:r w:rsidR="00DC7DE4">
        <w:t>el cambio deseado</w:t>
      </w:r>
      <w:r>
        <w:t xml:space="preserve">, presionemos el botón </w:t>
      </w:r>
      <w:r w:rsidRPr="00CC5A97">
        <w:rPr>
          <w:b/>
        </w:rPr>
        <w:t>&lt;Confirmar&gt;</w:t>
      </w:r>
      <w:r w:rsidR="00DC7DE4">
        <w:t xml:space="preserve"> para guardar el mismo</w:t>
      </w:r>
      <w:r>
        <w:t xml:space="preserve"> o el botón </w:t>
      </w:r>
      <w:r w:rsidRPr="00CC5A97">
        <w:rPr>
          <w:b/>
        </w:rPr>
        <w:t>&lt;Cancelar&gt;</w:t>
      </w:r>
      <w:r w:rsidR="00DC7DE4">
        <w:t xml:space="preserve"> para descartar el cambio</w:t>
      </w:r>
      <w:r>
        <w:t xml:space="preserve"> a realizar.</w:t>
      </w:r>
    </w:p>
    <w:p w:rsidR="00CE2AA7" w:rsidRDefault="00CE2AA7" w:rsidP="00CE2AA7">
      <w:pPr>
        <w:pStyle w:val="PSI-Comentario"/>
      </w:pPr>
    </w:p>
    <w:p w:rsidR="00CE2AA7" w:rsidRDefault="00CE2AA7" w:rsidP="00CE2AA7">
      <w:pPr>
        <w:pStyle w:val="PSI-Ttulo3"/>
      </w:pPr>
      <w:bookmarkStart w:id="73" w:name="_Toc52471208"/>
      <w:r>
        <w:t>Ver Detalle</w:t>
      </w:r>
      <w:bookmarkEnd w:id="73"/>
    </w:p>
    <w:p w:rsidR="00CE2AA7" w:rsidRDefault="00CE2AA7"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DC7DE4">
        <w:t>permiso</w:t>
      </w:r>
      <w:r>
        <w:rPr>
          <w:b/>
        </w:rPr>
        <w:t xml:space="preserve"> </w:t>
      </w:r>
      <w:r>
        <w:t xml:space="preserve">de la pantalla </w:t>
      </w:r>
      <w:r w:rsidR="00DC7DE4">
        <w:t>permis</w:t>
      </w:r>
      <w:r>
        <w:t xml:space="preserve">os. </w:t>
      </w:r>
    </w:p>
    <w:p w:rsidR="00CE2AA7" w:rsidRDefault="00DC7DE4" w:rsidP="00AF7391">
      <w:pPr>
        <w:pStyle w:val="PSI-Normal"/>
      </w:pPr>
      <w:r>
        <w:rPr>
          <w:noProof/>
          <w:lang w:eastAsia="es-AR"/>
        </w:rPr>
        <w:drawing>
          <wp:inline distT="0" distB="0" distL="0" distR="0">
            <wp:extent cx="5400040" cy="401831"/>
            <wp:effectExtent l="19050" t="0" r="0" b="0"/>
            <wp:docPr id="158" name="Imagen 22" descr="C:\xampp\htdocs\vaspa\Construcción\Screenshots CU\Administrador\CU Gestionar Permiso\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Administrador\CU Gestionar Permiso\Ver Detalle\1.png"/>
                    <pic:cNvPicPr>
                      <a:picLocks noChangeAspect="1" noChangeArrowheads="1"/>
                    </pic:cNvPicPr>
                  </pic:nvPicPr>
                  <pic:blipFill>
                    <a:blip r:embed="rId196" cstate="print"/>
                    <a:srcRect/>
                    <a:stretch>
                      <a:fillRect/>
                    </a:stretch>
                  </pic:blipFill>
                  <pic:spPr bwMode="auto">
                    <a:xfrm>
                      <a:off x="0" y="0"/>
                      <a:ext cx="5400040" cy="401831"/>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con información sobre el </w:t>
      </w:r>
      <w:r w:rsidR="00DC7DE4">
        <w:t>permiso</w:t>
      </w:r>
      <w:r>
        <w:t xml:space="preserve"> en</w:t>
      </w:r>
      <w:r w:rsidR="00DC7DE4">
        <w:t xml:space="preserve"> cuestión (Nombre</w:t>
      </w:r>
      <w:r>
        <w:t>) como se presenta a continuación.</w:t>
      </w:r>
    </w:p>
    <w:p w:rsidR="00CE2AA7" w:rsidRDefault="00501B09" w:rsidP="00AF7391">
      <w:pPr>
        <w:pStyle w:val="PSI-Normal"/>
      </w:pPr>
      <w:r>
        <w:rPr>
          <w:noProof/>
          <w:lang w:eastAsia="es-AR"/>
        </w:rPr>
        <w:drawing>
          <wp:inline distT="0" distB="0" distL="0" distR="0">
            <wp:extent cx="5400040" cy="1512577"/>
            <wp:effectExtent l="19050" t="0" r="0" b="0"/>
            <wp:docPr id="248" name="Imagen 51" descr="C:\xampp\htdocs\vaspa\Construcción\Screenshots CU\Administrador\CU Gestionar Permiso\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xampp\htdocs\vaspa\Construcción\Screenshots CU\Administrador\CU Gestionar Permiso\Ver Detalle\2.png"/>
                    <pic:cNvPicPr>
                      <a:picLocks noChangeAspect="1" noChangeArrowheads="1"/>
                    </pic:cNvPicPr>
                  </pic:nvPicPr>
                  <pic:blipFill>
                    <a:blip r:embed="rId197" cstate="print"/>
                    <a:srcRect/>
                    <a:stretch>
                      <a:fillRect/>
                    </a:stretch>
                  </pic:blipFill>
                  <pic:spPr bwMode="auto">
                    <a:xfrm>
                      <a:off x="0" y="0"/>
                      <a:ext cx="5400040" cy="1512577"/>
                    </a:xfrm>
                    <a:prstGeom prst="rect">
                      <a:avLst/>
                    </a:prstGeom>
                    <a:noFill/>
                    <a:ln w="9525">
                      <a:noFill/>
                      <a:miter lim="800000"/>
                      <a:headEnd/>
                      <a:tailEnd/>
                    </a:ln>
                  </pic:spPr>
                </pic:pic>
              </a:graphicData>
            </a:graphic>
          </wp:inline>
        </w:drawing>
      </w:r>
    </w:p>
    <w:p w:rsidR="00CE2AA7" w:rsidRPr="003C3A14" w:rsidRDefault="00CE2AA7" w:rsidP="00AF7391">
      <w:pPr>
        <w:pStyle w:val="PSI-Normal"/>
      </w:pPr>
      <w:r>
        <w:t xml:space="preserve">Hagamos click sobre el botón </w:t>
      </w:r>
      <w:r w:rsidRPr="003C3A14">
        <w:rPr>
          <w:b/>
        </w:rPr>
        <w:t>&lt;Salir&gt;</w:t>
      </w:r>
      <w:r>
        <w:rPr>
          <w:b/>
        </w:rPr>
        <w:t xml:space="preserve"> </w:t>
      </w:r>
      <w:r>
        <w:t xml:space="preserve">para regresar nuevamente a la pantalla </w:t>
      </w:r>
      <w:r w:rsidR="00DC7DE4">
        <w:t>permis</w:t>
      </w:r>
      <w:r>
        <w:t>os.</w:t>
      </w:r>
    </w:p>
    <w:p w:rsidR="00CE2AA7" w:rsidRDefault="00CE2AA7" w:rsidP="00AF7391">
      <w:pPr>
        <w:pStyle w:val="PSI-Normal"/>
      </w:pPr>
    </w:p>
    <w:p w:rsidR="00FE10A2" w:rsidRDefault="00FE10A2" w:rsidP="00FE10A2">
      <w:pPr>
        <w:pStyle w:val="PSI-Ttulo2"/>
      </w:pPr>
      <w:bookmarkStart w:id="74" w:name="_Toc52471209"/>
      <w:r>
        <w:lastRenderedPageBreak/>
        <w:t>Salir</w:t>
      </w:r>
      <w:bookmarkEnd w:id="74"/>
    </w:p>
    <w:p w:rsidR="00FE10A2" w:rsidRDefault="00FE10A2" w:rsidP="00AF7391">
      <w:pPr>
        <w:pStyle w:val="PSI-Normal"/>
      </w:pPr>
      <w:r>
        <w:t>Para salir del sistema Vaspa, nos dirigiremos al menú principal -&gt;Salir, como se ilustra en la siguiente imagen.</w:t>
      </w:r>
    </w:p>
    <w:p w:rsidR="00FE10A2" w:rsidRDefault="00FE10A2" w:rsidP="00AF7391">
      <w:pPr>
        <w:pStyle w:val="PSI-Normal"/>
      </w:pPr>
      <w:r>
        <w:rPr>
          <w:noProof/>
          <w:lang w:eastAsia="es-AR"/>
        </w:rPr>
        <w:drawing>
          <wp:inline distT="0" distB="0" distL="0" distR="0">
            <wp:extent cx="5400040" cy="319439"/>
            <wp:effectExtent l="19050" t="0" r="0" b="0"/>
            <wp:docPr id="173" name="Imagen 55" descr="C:\xampp\htdocs\vaspa\Construcción\Screenshots CU\Empleado SA\Panel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xampp\htdocs\vaspa\Construcción\Screenshots CU\Empleado SA\Panel 8.png"/>
                    <pic:cNvPicPr>
                      <a:picLocks noChangeAspect="1" noChangeArrowheads="1"/>
                    </pic:cNvPicPr>
                  </pic:nvPicPr>
                  <pic:blipFill>
                    <a:blip r:embed="rId198" cstate="print"/>
                    <a:srcRect/>
                    <a:stretch>
                      <a:fillRect/>
                    </a:stretch>
                  </pic:blipFill>
                  <pic:spPr bwMode="auto">
                    <a:xfrm>
                      <a:off x="0" y="0"/>
                      <a:ext cx="5400040" cy="319439"/>
                    </a:xfrm>
                    <a:prstGeom prst="rect">
                      <a:avLst/>
                    </a:prstGeom>
                    <a:noFill/>
                    <a:ln w="9525">
                      <a:noFill/>
                      <a:miter lim="800000"/>
                      <a:headEnd/>
                      <a:tailEnd/>
                    </a:ln>
                  </pic:spPr>
                </pic:pic>
              </a:graphicData>
            </a:graphic>
          </wp:inline>
        </w:drawing>
      </w:r>
    </w:p>
    <w:p w:rsidR="008E00CF" w:rsidRDefault="00FE10A2" w:rsidP="008E00CF">
      <w:pPr>
        <w:pStyle w:val="PSI-Normal"/>
      </w:pPr>
      <w:r>
        <w:t xml:space="preserve">Finalizando correctamente su sesión. </w:t>
      </w:r>
      <w:r w:rsidR="008E00CF">
        <w:t>A continuación nos aparecerá la siguiente pantalla de despedida, la cual contiene tres botones:</w:t>
      </w:r>
    </w:p>
    <w:p w:rsidR="008E00CF" w:rsidRDefault="008E00CF" w:rsidP="008E00CF">
      <w:pPr>
        <w:pStyle w:val="PSI-Normal"/>
      </w:pPr>
      <w:r>
        <w:t xml:space="preserve">-Botón </w:t>
      </w:r>
      <w:r w:rsidRPr="00C43414">
        <w:rPr>
          <w:b/>
        </w:rPr>
        <w:t>&lt;Volver a Ingresar&gt;</w:t>
      </w:r>
      <w:r>
        <w:t>: Nos permitirá regresar al sistema.</w:t>
      </w:r>
    </w:p>
    <w:p w:rsidR="008E00CF" w:rsidRDefault="008E00CF" w:rsidP="008E00CF">
      <w:pPr>
        <w:pStyle w:val="PSI-Normal"/>
      </w:pPr>
      <w:r>
        <w:t xml:space="preserve">-Botón </w:t>
      </w:r>
      <w:r w:rsidRPr="00C43414">
        <w:rPr>
          <w:b/>
        </w:rPr>
        <w:t>&lt;Ir a e-mail&gt;</w:t>
      </w:r>
      <w:r>
        <w:t>: Nos abrirá nuestro correo electrónico.</w:t>
      </w:r>
    </w:p>
    <w:p w:rsidR="008E00CF" w:rsidRDefault="008E00CF" w:rsidP="008E00CF">
      <w:pPr>
        <w:pStyle w:val="PSI-Normal"/>
      </w:pPr>
      <w:r>
        <w:t xml:space="preserve">-Botón </w:t>
      </w:r>
      <w:r w:rsidRPr="00C43414">
        <w:rPr>
          <w:b/>
        </w:rPr>
        <w:t>&lt;Ir a Portal UARG&gt;</w:t>
      </w:r>
      <w:r>
        <w:t>: Nos abrirá el portal de la UARG en una pestaña nueva.</w:t>
      </w:r>
    </w:p>
    <w:p w:rsidR="008E00CF" w:rsidRDefault="008E00CF" w:rsidP="008E00CF">
      <w:pPr>
        <w:pStyle w:val="PSI-Normal"/>
      </w:pPr>
    </w:p>
    <w:p w:rsidR="008E00CF" w:rsidRDefault="008E00CF" w:rsidP="008E00CF">
      <w:pPr>
        <w:pStyle w:val="PSI-Normal"/>
      </w:pPr>
      <w:r>
        <w:rPr>
          <w:noProof/>
          <w:lang w:eastAsia="es-AR"/>
        </w:rPr>
        <w:drawing>
          <wp:inline distT="0" distB="0" distL="0" distR="0">
            <wp:extent cx="5400040" cy="2007889"/>
            <wp:effectExtent l="19050" t="0" r="0" b="0"/>
            <wp:docPr id="232"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FE10A2" w:rsidRDefault="00FE10A2" w:rsidP="00AF7391">
      <w:pPr>
        <w:pStyle w:val="PSI-Normal"/>
      </w:pPr>
    </w:p>
    <w:p w:rsidR="00FE10A2" w:rsidRPr="0078178F" w:rsidRDefault="00FE10A2" w:rsidP="00AF7391">
      <w:pPr>
        <w:pStyle w:val="PSI-Normal"/>
      </w:pPr>
      <w:r w:rsidRPr="0078178F">
        <w:rPr>
          <w:b/>
          <w:u w:val="single"/>
        </w:rPr>
        <w:t xml:space="preserve">Nota: </w:t>
      </w:r>
      <w:r>
        <w:t>Al salir del sistema Vaspa, usted seguirá conectado a su correo electrónico institucional.</w:t>
      </w:r>
    </w:p>
    <w:p w:rsidR="00CC2647" w:rsidRDefault="00443594" w:rsidP="00E7283F">
      <w:pPr>
        <w:pStyle w:val="PSI-Comentario"/>
      </w:pPr>
      <w:r>
        <w:t xml:space="preserve"> </w:t>
      </w:r>
      <w:bookmarkStart w:id="75" w:name="_GoBack"/>
      <w:bookmarkEnd w:id="75"/>
    </w:p>
    <w:sectPr w:rsidR="00CC2647" w:rsidSect="0092483A">
      <w:headerReference w:type="default" r:id="rId199"/>
      <w:footerReference w:type="default" r:id="rId200"/>
      <w:pgSz w:w="11906" w:h="16838"/>
      <w:pgMar w:top="1535" w:right="1701" w:bottom="1417" w:left="1701" w:header="567" w:footer="572"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25DB4" w:rsidRDefault="00E25DB4" w:rsidP="00C94FBE">
      <w:pPr>
        <w:spacing w:before="0" w:line="240" w:lineRule="auto"/>
      </w:pPr>
      <w:r>
        <w:separator/>
      </w:r>
    </w:p>
    <w:p w:rsidR="00E25DB4" w:rsidRDefault="00E25DB4"/>
  </w:endnote>
  <w:endnote w:type="continuationSeparator" w:id="0">
    <w:p w:rsidR="00E25DB4" w:rsidRDefault="00E25DB4" w:rsidP="00C94FBE">
      <w:pPr>
        <w:spacing w:before="0" w:line="240" w:lineRule="auto"/>
      </w:pPr>
      <w:r>
        <w:continuationSeparator/>
      </w:r>
    </w:p>
    <w:p w:rsidR="00E25DB4" w:rsidRDefault="00E25DB4"/>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Arial Unicode MS"/>
    <w:charset w:val="02"/>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sig w:usb0="00000000" w:usb1="00000000" w:usb2="00000000" w:usb3="00000000" w:csb0="00000000" w:csb1="00000000"/>
  </w:font>
  <w:font w:name="DejaVu Sans">
    <w:panose1 w:val="020B0603030804020204"/>
    <w:charset w:val="00"/>
    <w:family w:val="swiss"/>
    <w:pitch w:val="variable"/>
    <w:sig w:usb0="E7002EFF" w:usb1="D200FDFF" w:usb2="0A24602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7911" w:rsidRDefault="003D7911" w:rsidP="000F4F97">
    <w:pPr>
      <w:tabs>
        <w:tab w:val="center" w:pos="4252"/>
      </w:tabs>
    </w:pPr>
    <w:sdt>
      <w:sdtPr>
        <w:alias w:val="Compañía"/>
        <w:id w:val="3709535"/>
        <w:dataBinding w:prefixMappings="xmlns:ns0='http://schemas.openxmlformats.org/officeDocument/2006/extended-properties' " w:xpath="/ns0:Properties[1]/ns0:Company[1]" w:storeItemID="{6668398D-A668-4E3E-A5EB-62B293D839F1}"/>
        <w:text/>
      </w:sdtPr>
      <w:sdtContent>
        <w:r>
          <w:rPr>
            <w:lang w:val="es-AR"/>
          </w:rPr>
          <w:t>VASPA Team</w:t>
        </w:r>
      </w:sdtContent>
    </w:sdt>
    <w:r w:rsidRPr="004C76FC">
      <w:rPr>
        <w:noProof/>
        <w:lang w:eastAsia="es-ES"/>
      </w:rPr>
      <w:pict>
        <v:group id="_x0000_s2075" style="position:absolute;left:0;text-align:left;margin-left:0;margin-top:0;width:611.15pt;height:64.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2076"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77" style="position:absolute;left:8;top:9;width:4031;height:1439;mso-width-percent:400;mso-height-percent:1000;mso-width-percent:400;mso-height-percent:1000;mso-width-relative:margin;mso-height-relative:bottom-margin-area" filled="f" stroked="f"/>
          <w10:wrap anchorx="page" anchory="page"/>
        </v:group>
      </w:pict>
    </w:r>
    <w:r w:rsidRPr="004C76FC">
      <w:rPr>
        <w:noProof/>
        <w:lang w:eastAsia="es-ES"/>
      </w:rPr>
      <w:pict>
        <v:rect id="_x0000_s2074" style="position:absolute;left:0;text-align:left;margin-left:0;margin-top:0;width:7.15pt;height:63.95pt;z-index:251675648;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sdt>
      <w:sdtPr>
        <w:id w:val="3709536"/>
        <w:docPartObj>
          <w:docPartGallery w:val="Page Numbers (Top of Page)"/>
          <w:docPartUnique/>
        </w:docPartObj>
      </w:sdtPr>
      <w:sdtContent>
        <w:r>
          <w:tab/>
        </w:r>
        <w:r>
          <w:tab/>
        </w:r>
        <w:r>
          <w:tab/>
        </w:r>
        <w:r>
          <w:tab/>
        </w:r>
        <w:r>
          <w:tab/>
        </w:r>
        <w:r w:rsidRPr="00DD5A70">
          <w:rPr>
            <w:rFonts w:asciiTheme="majorHAnsi" w:hAnsiTheme="majorHAnsi" w:cstheme="majorHAnsi"/>
          </w:rPr>
          <w:t xml:space="preserve">Página </w:t>
        </w:r>
        <w:r w:rsidRPr="00DD5A70">
          <w:rPr>
            <w:rFonts w:asciiTheme="majorHAnsi" w:hAnsiTheme="majorHAnsi" w:cstheme="majorHAnsi"/>
          </w:rPr>
          <w:fldChar w:fldCharType="begin"/>
        </w:r>
        <w:r w:rsidRPr="00DD5A70">
          <w:rPr>
            <w:rFonts w:asciiTheme="majorHAnsi" w:hAnsiTheme="majorHAnsi" w:cstheme="majorHAnsi"/>
          </w:rPr>
          <w:instrText xml:space="preserve"> PAGE </w:instrText>
        </w:r>
        <w:r w:rsidRPr="00DD5A70">
          <w:rPr>
            <w:rFonts w:asciiTheme="majorHAnsi" w:hAnsiTheme="majorHAnsi" w:cstheme="majorHAnsi"/>
          </w:rPr>
          <w:fldChar w:fldCharType="separate"/>
        </w:r>
        <w:r w:rsidR="004277A3">
          <w:rPr>
            <w:rFonts w:asciiTheme="majorHAnsi" w:hAnsiTheme="majorHAnsi" w:cstheme="majorHAnsi"/>
            <w:noProof/>
          </w:rPr>
          <w:t>3</w:t>
        </w:r>
        <w:r w:rsidRPr="00DD5A70">
          <w:rPr>
            <w:rFonts w:asciiTheme="majorHAnsi" w:hAnsiTheme="majorHAnsi" w:cstheme="majorHAnsi"/>
          </w:rPr>
          <w:fldChar w:fldCharType="end"/>
        </w:r>
        <w:r w:rsidRPr="00DD5A70">
          <w:rPr>
            <w:rFonts w:asciiTheme="majorHAnsi" w:hAnsiTheme="majorHAnsi" w:cstheme="majorHAnsi"/>
          </w:rPr>
          <w:t xml:space="preserve"> de </w:t>
        </w:r>
        <w:r w:rsidRPr="00DD5A70">
          <w:rPr>
            <w:rFonts w:asciiTheme="majorHAnsi" w:hAnsiTheme="majorHAnsi" w:cstheme="majorHAnsi"/>
          </w:rPr>
          <w:fldChar w:fldCharType="begin"/>
        </w:r>
        <w:r w:rsidRPr="00DD5A70">
          <w:rPr>
            <w:rFonts w:asciiTheme="majorHAnsi" w:hAnsiTheme="majorHAnsi" w:cstheme="majorHAnsi"/>
          </w:rPr>
          <w:instrText xml:space="preserve"> NUMPAGES  </w:instrText>
        </w:r>
        <w:r w:rsidRPr="00DD5A70">
          <w:rPr>
            <w:rFonts w:asciiTheme="majorHAnsi" w:hAnsiTheme="majorHAnsi" w:cstheme="majorHAnsi"/>
          </w:rPr>
          <w:fldChar w:fldCharType="separate"/>
        </w:r>
        <w:r w:rsidR="004277A3">
          <w:rPr>
            <w:rFonts w:asciiTheme="majorHAnsi" w:hAnsiTheme="majorHAnsi" w:cstheme="majorHAnsi"/>
            <w:noProof/>
          </w:rPr>
          <w:t>111</w:t>
        </w:r>
        <w:r w:rsidRPr="00DD5A70">
          <w:rPr>
            <w:rFonts w:asciiTheme="majorHAnsi" w:hAnsiTheme="majorHAnsi" w:cstheme="majorHAnsi"/>
          </w:rPr>
          <w:fldChar w:fldCharType="end"/>
        </w:r>
      </w:sdtContent>
    </w:sdt>
    <w:r w:rsidRPr="004C76FC">
      <w:rPr>
        <w:noProof/>
        <w:lang w:eastAsia="zh-TW"/>
      </w:rPr>
      <w:pict>
        <v:rect id="_x0000_s2059" style="position:absolute;left:0;text-align:left;margin-left:0;margin-top:0;width:7.15pt;height:63.95pt;z-index:251670528;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rsidR="003D7911" w:rsidRDefault="003D7911" w:rsidP="0092483A">
        <w:pPr>
          <w:tabs>
            <w:tab w:val="center" w:pos="4252"/>
          </w:tabs>
          <w:spacing w:before="0"/>
        </w:pPr>
        <w:r>
          <w:t>Fabricio González - Nicolás Sartini</w: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25DB4" w:rsidRDefault="00E25DB4" w:rsidP="00C94FBE">
      <w:pPr>
        <w:spacing w:before="0" w:line="240" w:lineRule="auto"/>
      </w:pPr>
      <w:r>
        <w:separator/>
      </w:r>
    </w:p>
    <w:p w:rsidR="00E25DB4" w:rsidRDefault="00E25DB4"/>
  </w:footnote>
  <w:footnote w:type="continuationSeparator" w:id="0">
    <w:p w:rsidR="00E25DB4" w:rsidRDefault="00E25DB4" w:rsidP="00C94FBE">
      <w:pPr>
        <w:spacing w:before="0" w:line="240" w:lineRule="auto"/>
      </w:pPr>
      <w:r>
        <w:continuationSeparator/>
      </w:r>
    </w:p>
    <w:p w:rsidR="00E25DB4" w:rsidRDefault="00E25DB4"/>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rsidR="003D7911" w:rsidRDefault="003D7911">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rsidR="003D7911" w:rsidRPr="000F4F97" w:rsidRDefault="003D7911"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rFonts w:asciiTheme="majorHAnsi" w:eastAsiaTheme="majorEastAsia" w:hAnsiTheme="majorHAnsi" w:cstheme="majorBidi"/>
        <w:noProof/>
        <w:szCs w:val="36"/>
        <w:lang w:val="es-AR" w:eastAsia="es-AR"/>
      </w:rPr>
      <w:drawing>
        <wp:anchor distT="0" distB="0" distL="114300" distR="114300" simplePos="0" relativeHeight="251684864" behindDoc="0" locked="0" layoutInCell="1" allowOverlap="1">
          <wp:simplePos x="0" y="0"/>
          <wp:positionH relativeFrom="margin">
            <wp:posOffset>5235575</wp:posOffset>
          </wp:positionH>
          <wp:positionV relativeFrom="margin">
            <wp:posOffset>-857885</wp:posOffset>
          </wp:positionV>
          <wp:extent cx="669290" cy="669290"/>
          <wp:effectExtent l="19050" t="0" r="0" b="0"/>
          <wp:wrapSquare wrapText="bothSides"/>
          <wp:docPr id="6" name="0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
                  <a:stretch>
                    <a:fillRect/>
                  </a:stretch>
                </pic:blipFill>
                <pic:spPr>
                  <a:xfrm>
                    <a:off x="0" y="0"/>
                    <a:ext cx="669290" cy="669290"/>
                  </a:xfrm>
                  <a:prstGeom prst="rect">
                    <a:avLst/>
                  </a:prstGeom>
                </pic:spPr>
              </pic:pic>
            </a:graphicData>
          </a:graphic>
        </wp:anchor>
      </w:drawing>
    </w:r>
    <w:r>
      <w:rPr>
        <w:rFonts w:asciiTheme="majorHAnsi" w:eastAsiaTheme="majorEastAsia" w:hAnsiTheme="majorHAnsi" w:cstheme="majorBidi"/>
        <w:noProof/>
        <w:szCs w:val="36"/>
        <w:lang w:val="es-AR" w:eastAsia="es-AR"/>
      </w:rPr>
      <w:drawing>
        <wp:anchor distT="0" distB="0" distL="114300" distR="114300" simplePos="0" relativeHeight="251682816" behindDoc="0" locked="0" layoutInCell="1" allowOverlap="1">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Pr="004C76FC">
      <w:rPr>
        <w:rFonts w:asciiTheme="majorHAnsi" w:eastAsiaTheme="majorEastAsia" w:hAnsiTheme="majorHAnsi" w:cstheme="majorBidi"/>
        <w:noProof/>
        <w:szCs w:val="36"/>
        <w:lang w:eastAsia="es-ES"/>
      </w:rPr>
      <w:pict>
        <v:rect id="_x0000_s2089" style="position:absolute;margin-left:38.9pt;margin-top:0;width:7.15pt;height:62.9pt;z-index:251680768;mso-height-percent:900;mso-position-horizontal-relative:left-margin-area;mso-position-vertical-relative:page;mso-height-percent:900;mso-height-relative:bottom-margin-area" fillcolor="#4bacc6 [3208]" strokecolor="#205867 [1608]">
          <w10:wrap anchorx="margin" anchory="page"/>
        </v:rect>
      </w:pict>
    </w:r>
    <w:r w:rsidRPr="004C76FC">
      <w:rPr>
        <w:rFonts w:asciiTheme="majorHAnsi" w:eastAsiaTheme="majorEastAsia" w:hAnsiTheme="majorHAnsi" w:cstheme="majorBidi"/>
        <w:noProof/>
        <w:szCs w:val="36"/>
        <w:lang w:eastAsia="es-ES"/>
      </w:rPr>
      <w:pict>
        <v:rect id="_x0000_s2082" style="position:absolute;margin-left:549.2pt;margin-top:0;width:7.15pt;height:62.95pt;z-index:251678720;mso-height-percent:900;mso-position-horizontal-relative:left-margin-area;mso-position-vertical-relative:page;mso-height-percent:900;mso-height-relative:bottom-margin-area" fillcolor="#4bacc6 [3208]" strokecolor="#205867 [1608]">
          <w10:wrap anchorx="margin" anchory="page"/>
        </v:rect>
      </w:pict>
    </w:r>
    <w:r w:rsidRPr="004C76FC">
      <w:rPr>
        <w:rFonts w:asciiTheme="majorHAnsi" w:eastAsiaTheme="majorEastAsia" w:hAnsiTheme="majorHAnsi" w:cstheme="majorBidi"/>
        <w:noProof/>
        <w:szCs w:val="36"/>
        <w:lang w:eastAsia="es-ES"/>
      </w:rPr>
      <w:pict>
        <v:group id="_x0000_s2083" style="position:absolute;margin-left:0;margin-top:0;width:594.45pt;height:64.2pt;z-index:251679744;mso-width-percent:1000;mso-position-horizontal:center;mso-position-horizontal-relative:page;mso-position-vertical:top;mso-position-vertical-relative:page;mso-width-percent:1000;mso-height-relative:top-margin-area" coordorigin="8,9" coordsize="15823,1439">
          <v:shapetype id="_x0000_t32" coordsize="21600,21600" o:spt="32" o:oned="t" path="m,l21600,21600e" filled="f">
            <v:path arrowok="t" fillok="f" o:connecttype="none"/>
            <o:lock v:ext="edit" shapetype="t"/>
          </v:shapetype>
          <v:shape id="_x0000_s2084"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85" style="position:absolute;left:8;top:9;width:4031;height:1439;mso-width-percent:400;mso-height-percent:1000;mso-width-percent:400;mso-height-percent:1000;mso-width-relative:margin;mso-height-relative:bottom-margin-area" filled="f" stroked="f"/>
          <w10:wrap anchorx="page" anchory="page"/>
        </v:group>
      </w:pic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cstheme="majorBidi"/>
            <w:szCs w:val="36"/>
            <w:lang w:val="es-AR"/>
          </w:rPr>
          <w:t>Sistema VASPA</w:t>
        </w:r>
      </w:sdtContent>
    </w:sdt>
    <w:r>
      <w:rPr>
        <w:rFonts w:asciiTheme="majorHAnsi" w:eastAsiaTheme="majorEastAsia" w:hAnsiTheme="majorHAnsi" w:cstheme="majorBidi"/>
        <w:szCs w:val="36"/>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6">
    <w:nsid w:val="16365D6E"/>
    <w:multiLevelType w:val="hybridMultilevel"/>
    <w:tmpl w:val="16F40F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8BA5019"/>
    <w:multiLevelType w:val="hybridMultilevel"/>
    <w:tmpl w:val="1DC68F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9">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4E584D60"/>
    <w:multiLevelType w:val="hybridMultilevel"/>
    <w:tmpl w:val="8C0885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2">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3">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abstractNumId w:val="8"/>
  </w:num>
  <w:num w:numId="2">
    <w:abstractNumId w:val="9"/>
  </w:num>
  <w:num w:numId="3">
    <w:abstractNumId w:val="9"/>
  </w:num>
  <w:num w:numId="4">
    <w:abstractNumId w:val="9"/>
  </w:num>
  <w:num w:numId="5">
    <w:abstractNumId w:val="2"/>
  </w:num>
  <w:num w:numId="6">
    <w:abstractNumId w:val="3"/>
  </w:num>
  <w:num w:numId="7">
    <w:abstractNumId w:val="4"/>
  </w:num>
  <w:num w:numId="8">
    <w:abstractNumId w:val="1"/>
  </w:num>
  <w:num w:numId="9">
    <w:abstractNumId w:val="12"/>
  </w:num>
  <w:num w:numId="10">
    <w:abstractNumId w:val="13"/>
  </w:num>
  <w:num w:numId="11">
    <w:abstractNumId w:val="5"/>
  </w:num>
  <w:num w:numId="12">
    <w:abstractNumId w:val="11"/>
  </w:num>
  <w:num w:numId="13">
    <w:abstractNumId w:val="0"/>
  </w:num>
  <w:num w:numId="14">
    <w:abstractNumId w:val="6"/>
  </w:num>
  <w:num w:numId="15">
    <w:abstractNumId w:val="10"/>
  </w:num>
  <w:num w:numId="16">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defaultTabStop w:val="708"/>
  <w:hyphenationZone w:val="425"/>
  <w:drawingGridHorizontalSpacing w:val="110"/>
  <w:displayHorizontalDrawingGridEvery w:val="2"/>
  <w:characterSpacingControl w:val="doNotCompress"/>
  <w:hdrShapeDefaults>
    <o:shapedefaults v:ext="edit" spidmax="57346">
      <o:colormru v:ext="edit" colors="#4bacc6"/>
    </o:shapedefaults>
    <o:shapelayout v:ext="edit">
      <o:idmap v:ext="edit" data="2"/>
      <o:rules v:ext="edit">
        <o:r id="V:Rule3" type="connector" idref="#_x0000_s2076"/>
        <o:r id="V:Rule4" type="connector" idref="#_x0000_s2084"/>
      </o:rules>
    </o:shapelayout>
  </w:hdrShapeDefaults>
  <w:footnotePr>
    <w:footnote w:id="-1"/>
    <w:footnote w:id="0"/>
  </w:footnotePr>
  <w:endnotePr>
    <w:endnote w:id="-1"/>
    <w:endnote w:id="0"/>
  </w:endnotePr>
  <w:compat/>
  <w:rsids>
    <w:rsidRoot w:val="00093E0D"/>
    <w:rsid w:val="00003F45"/>
    <w:rsid w:val="000056A2"/>
    <w:rsid w:val="00005E1A"/>
    <w:rsid w:val="0000622D"/>
    <w:rsid w:val="000111C8"/>
    <w:rsid w:val="00011468"/>
    <w:rsid w:val="00011BED"/>
    <w:rsid w:val="00011F81"/>
    <w:rsid w:val="00013B8F"/>
    <w:rsid w:val="00014206"/>
    <w:rsid w:val="00017318"/>
    <w:rsid w:val="00017EFE"/>
    <w:rsid w:val="00020B5C"/>
    <w:rsid w:val="00021E16"/>
    <w:rsid w:val="000223AB"/>
    <w:rsid w:val="000255D6"/>
    <w:rsid w:val="00030070"/>
    <w:rsid w:val="00035647"/>
    <w:rsid w:val="00037F14"/>
    <w:rsid w:val="0004124A"/>
    <w:rsid w:val="000421ED"/>
    <w:rsid w:val="00043082"/>
    <w:rsid w:val="00045F1A"/>
    <w:rsid w:val="000466DE"/>
    <w:rsid w:val="0004729E"/>
    <w:rsid w:val="00047C28"/>
    <w:rsid w:val="00050105"/>
    <w:rsid w:val="000514AE"/>
    <w:rsid w:val="00051E1D"/>
    <w:rsid w:val="000546CE"/>
    <w:rsid w:val="00054764"/>
    <w:rsid w:val="00056B66"/>
    <w:rsid w:val="00056D91"/>
    <w:rsid w:val="00060112"/>
    <w:rsid w:val="000601A4"/>
    <w:rsid w:val="0006228E"/>
    <w:rsid w:val="00063180"/>
    <w:rsid w:val="00064EC1"/>
    <w:rsid w:val="00066EA1"/>
    <w:rsid w:val="00067678"/>
    <w:rsid w:val="000704B4"/>
    <w:rsid w:val="00071A71"/>
    <w:rsid w:val="00071F92"/>
    <w:rsid w:val="00072049"/>
    <w:rsid w:val="0007318D"/>
    <w:rsid w:val="000745E3"/>
    <w:rsid w:val="0007489E"/>
    <w:rsid w:val="0007759F"/>
    <w:rsid w:val="00077FDF"/>
    <w:rsid w:val="00084741"/>
    <w:rsid w:val="000853A1"/>
    <w:rsid w:val="00085493"/>
    <w:rsid w:val="000873F9"/>
    <w:rsid w:val="00087F53"/>
    <w:rsid w:val="00090EDA"/>
    <w:rsid w:val="0009185D"/>
    <w:rsid w:val="00091F01"/>
    <w:rsid w:val="0009202A"/>
    <w:rsid w:val="00092850"/>
    <w:rsid w:val="00092BC0"/>
    <w:rsid w:val="00092C6D"/>
    <w:rsid w:val="00093E0D"/>
    <w:rsid w:val="000A01DD"/>
    <w:rsid w:val="000A0CFA"/>
    <w:rsid w:val="000A0FE7"/>
    <w:rsid w:val="000A2437"/>
    <w:rsid w:val="000A4FF3"/>
    <w:rsid w:val="000A5DB5"/>
    <w:rsid w:val="000A6852"/>
    <w:rsid w:val="000A71B1"/>
    <w:rsid w:val="000B110F"/>
    <w:rsid w:val="000B252E"/>
    <w:rsid w:val="000B3AF8"/>
    <w:rsid w:val="000B4EC1"/>
    <w:rsid w:val="000B7AA2"/>
    <w:rsid w:val="000C2A12"/>
    <w:rsid w:val="000C4C42"/>
    <w:rsid w:val="000C4E31"/>
    <w:rsid w:val="000C5596"/>
    <w:rsid w:val="000D06B5"/>
    <w:rsid w:val="000D21FB"/>
    <w:rsid w:val="000D4C6E"/>
    <w:rsid w:val="000D5151"/>
    <w:rsid w:val="000D7009"/>
    <w:rsid w:val="000D764D"/>
    <w:rsid w:val="000E0AAC"/>
    <w:rsid w:val="000E2008"/>
    <w:rsid w:val="000E435B"/>
    <w:rsid w:val="000E4B64"/>
    <w:rsid w:val="000E4CA1"/>
    <w:rsid w:val="000F0D08"/>
    <w:rsid w:val="000F1888"/>
    <w:rsid w:val="000F262B"/>
    <w:rsid w:val="000F4F97"/>
    <w:rsid w:val="000F522A"/>
    <w:rsid w:val="000F79DF"/>
    <w:rsid w:val="00102BDF"/>
    <w:rsid w:val="0010309F"/>
    <w:rsid w:val="0010416D"/>
    <w:rsid w:val="00106DE2"/>
    <w:rsid w:val="00111C80"/>
    <w:rsid w:val="001139A6"/>
    <w:rsid w:val="00113DF4"/>
    <w:rsid w:val="00115816"/>
    <w:rsid w:val="001163FF"/>
    <w:rsid w:val="00120134"/>
    <w:rsid w:val="0012205F"/>
    <w:rsid w:val="001243E6"/>
    <w:rsid w:val="00130268"/>
    <w:rsid w:val="00132A8D"/>
    <w:rsid w:val="001332CA"/>
    <w:rsid w:val="00134614"/>
    <w:rsid w:val="00135308"/>
    <w:rsid w:val="00136464"/>
    <w:rsid w:val="00137380"/>
    <w:rsid w:val="001410A7"/>
    <w:rsid w:val="00142CA7"/>
    <w:rsid w:val="00144AE4"/>
    <w:rsid w:val="0014626D"/>
    <w:rsid w:val="00150246"/>
    <w:rsid w:val="00150702"/>
    <w:rsid w:val="001532F3"/>
    <w:rsid w:val="00153FF4"/>
    <w:rsid w:val="00157A83"/>
    <w:rsid w:val="001647E7"/>
    <w:rsid w:val="00165A88"/>
    <w:rsid w:val="0016616C"/>
    <w:rsid w:val="00167635"/>
    <w:rsid w:val="00167DC3"/>
    <w:rsid w:val="00167E16"/>
    <w:rsid w:val="001713B4"/>
    <w:rsid w:val="0017230F"/>
    <w:rsid w:val="001726AB"/>
    <w:rsid w:val="00176D49"/>
    <w:rsid w:val="00181183"/>
    <w:rsid w:val="001813FD"/>
    <w:rsid w:val="00181589"/>
    <w:rsid w:val="00181E69"/>
    <w:rsid w:val="00182B36"/>
    <w:rsid w:val="00183953"/>
    <w:rsid w:val="00184861"/>
    <w:rsid w:val="00184DCB"/>
    <w:rsid w:val="00185A46"/>
    <w:rsid w:val="00185ED7"/>
    <w:rsid w:val="001861FC"/>
    <w:rsid w:val="0019005B"/>
    <w:rsid w:val="00191198"/>
    <w:rsid w:val="001950C8"/>
    <w:rsid w:val="001953ED"/>
    <w:rsid w:val="001A0562"/>
    <w:rsid w:val="001A124D"/>
    <w:rsid w:val="001A1EAB"/>
    <w:rsid w:val="001A2EE6"/>
    <w:rsid w:val="001A3D77"/>
    <w:rsid w:val="001A5E77"/>
    <w:rsid w:val="001A725C"/>
    <w:rsid w:val="001A72A4"/>
    <w:rsid w:val="001B3893"/>
    <w:rsid w:val="001B5050"/>
    <w:rsid w:val="001C34BD"/>
    <w:rsid w:val="001C6104"/>
    <w:rsid w:val="001C68BE"/>
    <w:rsid w:val="001C799E"/>
    <w:rsid w:val="001C7BA6"/>
    <w:rsid w:val="001D08A6"/>
    <w:rsid w:val="001D0ED0"/>
    <w:rsid w:val="001D2701"/>
    <w:rsid w:val="001D29E1"/>
    <w:rsid w:val="001D4104"/>
    <w:rsid w:val="001D5FC4"/>
    <w:rsid w:val="001D7139"/>
    <w:rsid w:val="001D76D1"/>
    <w:rsid w:val="001E032D"/>
    <w:rsid w:val="001E0C45"/>
    <w:rsid w:val="001E12C0"/>
    <w:rsid w:val="001E1C12"/>
    <w:rsid w:val="001E6E93"/>
    <w:rsid w:val="001F099D"/>
    <w:rsid w:val="001F2042"/>
    <w:rsid w:val="001F2F6F"/>
    <w:rsid w:val="001F3856"/>
    <w:rsid w:val="001F4030"/>
    <w:rsid w:val="001F5D67"/>
    <w:rsid w:val="001F5F92"/>
    <w:rsid w:val="001F6607"/>
    <w:rsid w:val="001F6728"/>
    <w:rsid w:val="001F6CE7"/>
    <w:rsid w:val="00202AF4"/>
    <w:rsid w:val="00204F6F"/>
    <w:rsid w:val="00205DA9"/>
    <w:rsid w:val="0020621B"/>
    <w:rsid w:val="0020644F"/>
    <w:rsid w:val="0020720B"/>
    <w:rsid w:val="00214B74"/>
    <w:rsid w:val="00217A70"/>
    <w:rsid w:val="00217CE4"/>
    <w:rsid w:val="0022017D"/>
    <w:rsid w:val="00220618"/>
    <w:rsid w:val="002210E5"/>
    <w:rsid w:val="00222188"/>
    <w:rsid w:val="00222424"/>
    <w:rsid w:val="0022269B"/>
    <w:rsid w:val="00224B75"/>
    <w:rsid w:val="0022602C"/>
    <w:rsid w:val="00226699"/>
    <w:rsid w:val="00226B24"/>
    <w:rsid w:val="0023199A"/>
    <w:rsid w:val="002325D9"/>
    <w:rsid w:val="0023359E"/>
    <w:rsid w:val="00235A8F"/>
    <w:rsid w:val="00235F7D"/>
    <w:rsid w:val="002365AA"/>
    <w:rsid w:val="00242FF5"/>
    <w:rsid w:val="002434E4"/>
    <w:rsid w:val="00250024"/>
    <w:rsid w:val="0025066F"/>
    <w:rsid w:val="00251EF8"/>
    <w:rsid w:val="00253D2B"/>
    <w:rsid w:val="00255A2C"/>
    <w:rsid w:val="00255E6D"/>
    <w:rsid w:val="00256540"/>
    <w:rsid w:val="00256892"/>
    <w:rsid w:val="00256C13"/>
    <w:rsid w:val="00257B05"/>
    <w:rsid w:val="002602E7"/>
    <w:rsid w:val="00261CBE"/>
    <w:rsid w:val="002627B6"/>
    <w:rsid w:val="00263EEA"/>
    <w:rsid w:val="00265F14"/>
    <w:rsid w:val="0026678C"/>
    <w:rsid w:val="00266C42"/>
    <w:rsid w:val="002714B2"/>
    <w:rsid w:val="00272A46"/>
    <w:rsid w:val="00274424"/>
    <w:rsid w:val="00274CB2"/>
    <w:rsid w:val="002800C6"/>
    <w:rsid w:val="00281BB1"/>
    <w:rsid w:val="00283E5A"/>
    <w:rsid w:val="00285FBD"/>
    <w:rsid w:val="0029304B"/>
    <w:rsid w:val="002930E1"/>
    <w:rsid w:val="0029367B"/>
    <w:rsid w:val="00293B07"/>
    <w:rsid w:val="002951DA"/>
    <w:rsid w:val="0029548F"/>
    <w:rsid w:val="00295CA9"/>
    <w:rsid w:val="00296073"/>
    <w:rsid w:val="002A1111"/>
    <w:rsid w:val="002A41AA"/>
    <w:rsid w:val="002A5A57"/>
    <w:rsid w:val="002B0BBA"/>
    <w:rsid w:val="002B506A"/>
    <w:rsid w:val="002B54CD"/>
    <w:rsid w:val="002B5782"/>
    <w:rsid w:val="002B5AF9"/>
    <w:rsid w:val="002B7111"/>
    <w:rsid w:val="002B72E3"/>
    <w:rsid w:val="002B7A18"/>
    <w:rsid w:val="002C094B"/>
    <w:rsid w:val="002C13B0"/>
    <w:rsid w:val="002C19E4"/>
    <w:rsid w:val="002C1BC1"/>
    <w:rsid w:val="002C3CE5"/>
    <w:rsid w:val="002C470D"/>
    <w:rsid w:val="002D032B"/>
    <w:rsid w:val="002D094E"/>
    <w:rsid w:val="002D0CCB"/>
    <w:rsid w:val="002D1B5A"/>
    <w:rsid w:val="002D2410"/>
    <w:rsid w:val="002D2E50"/>
    <w:rsid w:val="002D30CE"/>
    <w:rsid w:val="002E035D"/>
    <w:rsid w:val="002E0AB6"/>
    <w:rsid w:val="002E16AF"/>
    <w:rsid w:val="002E36B4"/>
    <w:rsid w:val="002E59D9"/>
    <w:rsid w:val="002E7281"/>
    <w:rsid w:val="002E7874"/>
    <w:rsid w:val="002F0D77"/>
    <w:rsid w:val="002F0EA5"/>
    <w:rsid w:val="002F1461"/>
    <w:rsid w:val="002F2BC5"/>
    <w:rsid w:val="002F3D9D"/>
    <w:rsid w:val="002F55CC"/>
    <w:rsid w:val="002F5757"/>
    <w:rsid w:val="002F5D06"/>
    <w:rsid w:val="002F770A"/>
    <w:rsid w:val="00300F4F"/>
    <w:rsid w:val="0030156E"/>
    <w:rsid w:val="00302CE7"/>
    <w:rsid w:val="0030402F"/>
    <w:rsid w:val="0030454D"/>
    <w:rsid w:val="00304558"/>
    <w:rsid w:val="00305A88"/>
    <w:rsid w:val="00306993"/>
    <w:rsid w:val="00307E40"/>
    <w:rsid w:val="00310599"/>
    <w:rsid w:val="00310E8F"/>
    <w:rsid w:val="00311911"/>
    <w:rsid w:val="003130E0"/>
    <w:rsid w:val="003130E3"/>
    <w:rsid w:val="00313D10"/>
    <w:rsid w:val="00314124"/>
    <w:rsid w:val="003149A1"/>
    <w:rsid w:val="003150C3"/>
    <w:rsid w:val="00315B21"/>
    <w:rsid w:val="003163C6"/>
    <w:rsid w:val="00316574"/>
    <w:rsid w:val="00317298"/>
    <w:rsid w:val="00324034"/>
    <w:rsid w:val="00326CE4"/>
    <w:rsid w:val="00327068"/>
    <w:rsid w:val="00331FC7"/>
    <w:rsid w:val="00332991"/>
    <w:rsid w:val="00334209"/>
    <w:rsid w:val="003348A9"/>
    <w:rsid w:val="0033655A"/>
    <w:rsid w:val="00336D0E"/>
    <w:rsid w:val="00340C1D"/>
    <w:rsid w:val="00340D9E"/>
    <w:rsid w:val="003418FE"/>
    <w:rsid w:val="00344258"/>
    <w:rsid w:val="00344E6E"/>
    <w:rsid w:val="00346864"/>
    <w:rsid w:val="003474AA"/>
    <w:rsid w:val="00350E39"/>
    <w:rsid w:val="00351476"/>
    <w:rsid w:val="0035183E"/>
    <w:rsid w:val="00351C49"/>
    <w:rsid w:val="00352A6E"/>
    <w:rsid w:val="003536AD"/>
    <w:rsid w:val="003538C0"/>
    <w:rsid w:val="003552F9"/>
    <w:rsid w:val="00355D9A"/>
    <w:rsid w:val="003560F2"/>
    <w:rsid w:val="00356A63"/>
    <w:rsid w:val="00362917"/>
    <w:rsid w:val="00363FD1"/>
    <w:rsid w:val="0036473F"/>
    <w:rsid w:val="003664D7"/>
    <w:rsid w:val="0037065A"/>
    <w:rsid w:val="00371CE6"/>
    <w:rsid w:val="00375778"/>
    <w:rsid w:val="0038021F"/>
    <w:rsid w:val="00381507"/>
    <w:rsid w:val="00382EAF"/>
    <w:rsid w:val="003841FD"/>
    <w:rsid w:val="00384226"/>
    <w:rsid w:val="003857BA"/>
    <w:rsid w:val="0038608F"/>
    <w:rsid w:val="0038673D"/>
    <w:rsid w:val="003912F9"/>
    <w:rsid w:val="00394EB8"/>
    <w:rsid w:val="00394ECE"/>
    <w:rsid w:val="003962E2"/>
    <w:rsid w:val="003973C8"/>
    <w:rsid w:val="00397566"/>
    <w:rsid w:val="003975E3"/>
    <w:rsid w:val="00397C14"/>
    <w:rsid w:val="003A0050"/>
    <w:rsid w:val="003A1902"/>
    <w:rsid w:val="003A282B"/>
    <w:rsid w:val="003A2C97"/>
    <w:rsid w:val="003A34BD"/>
    <w:rsid w:val="003A3F1A"/>
    <w:rsid w:val="003A632E"/>
    <w:rsid w:val="003A63DE"/>
    <w:rsid w:val="003A7AD8"/>
    <w:rsid w:val="003B09EC"/>
    <w:rsid w:val="003B0E1B"/>
    <w:rsid w:val="003B2272"/>
    <w:rsid w:val="003B7534"/>
    <w:rsid w:val="003B7F1F"/>
    <w:rsid w:val="003C1A4E"/>
    <w:rsid w:val="003C3A14"/>
    <w:rsid w:val="003C4559"/>
    <w:rsid w:val="003C526D"/>
    <w:rsid w:val="003C54B1"/>
    <w:rsid w:val="003C57DF"/>
    <w:rsid w:val="003C5BDC"/>
    <w:rsid w:val="003C5CC6"/>
    <w:rsid w:val="003D0720"/>
    <w:rsid w:val="003D162A"/>
    <w:rsid w:val="003D1693"/>
    <w:rsid w:val="003D1FF3"/>
    <w:rsid w:val="003D226B"/>
    <w:rsid w:val="003D2BA5"/>
    <w:rsid w:val="003D547B"/>
    <w:rsid w:val="003D66C7"/>
    <w:rsid w:val="003D7911"/>
    <w:rsid w:val="003E12FE"/>
    <w:rsid w:val="003E1345"/>
    <w:rsid w:val="003E36B9"/>
    <w:rsid w:val="003E4C9C"/>
    <w:rsid w:val="003F2B64"/>
    <w:rsid w:val="003F6C67"/>
    <w:rsid w:val="003F773F"/>
    <w:rsid w:val="0040066E"/>
    <w:rsid w:val="00401B84"/>
    <w:rsid w:val="0040270F"/>
    <w:rsid w:val="00406A9C"/>
    <w:rsid w:val="00406EA1"/>
    <w:rsid w:val="004103FE"/>
    <w:rsid w:val="00410595"/>
    <w:rsid w:val="00411682"/>
    <w:rsid w:val="0041189A"/>
    <w:rsid w:val="004122E3"/>
    <w:rsid w:val="00413383"/>
    <w:rsid w:val="00413B38"/>
    <w:rsid w:val="00414234"/>
    <w:rsid w:val="00415351"/>
    <w:rsid w:val="00415826"/>
    <w:rsid w:val="00416D44"/>
    <w:rsid w:val="00420476"/>
    <w:rsid w:val="00421870"/>
    <w:rsid w:val="00423147"/>
    <w:rsid w:val="004231FE"/>
    <w:rsid w:val="004246A2"/>
    <w:rsid w:val="00426225"/>
    <w:rsid w:val="004277A3"/>
    <w:rsid w:val="00430A03"/>
    <w:rsid w:val="00431931"/>
    <w:rsid w:val="004344D2"/>
    <w:rsid w:val="004346AE"/>
    <w:rsid w:val="00436418"/>
    <w:rsid w:val="004366FB"/>
    <w:rsid w:val="00436862"/>
    <w:rsid w:val="00443594"/>
    <w:rsid w:val="00446E7C"/>
    <w:rsid w:val="00450584"/>
    <w:rsid w:val="00451E91"/>
    <w:rsid w:val="00452567"/>
    <w:rsid w:val="004525FF"/>
    <w:rsid w:val="004529C3"/>
    <w:rsid w:val="004545D1"/>
    <w:rsid w:val="004551B6"/>
    <w:rsid w:val="00455E56"/>
    <w:rsid w:val="00456613"/>
    <w:rsid w:val="00463F7B"/>
    <w:rsid w:val="00464199"/>
    <w:rsid w:val="00470DC8"/>
    <w:rsid w:val="0047419B"/>
    <w:rsid w:val="00476CBC"/>
    <w:rsid w:val="004807AF"/>
    <w:rsid w:val="00480BA9"/>
    <w:rsid w:val="00481742"/>
    <w:rsid w:val="00483274"/>
    <w:rsid w:val="00483525"/>
    <w:rsid w:val="00484C92"/>
    <w:rsid w:val="0048581B"/>
    <w:rsid w:val="0048626E"/>
    <w:rsid w:val="0048781D"/>
    <w:rsid w:val="00487DE1"/>
    <w:rsid w:val="00487F57"/>
    <w:rsid w:val="00490FD7"/>
    <w:rsid w:val="00491BE9"/>
    <w:rsid w:val="00493421"/>
    <w:rsid w:val="00494312"/>
    <w:rsid w:val="00495090"/>
    <w:rsid w:val="004958C5"/>
    <w:rsid w:val="004964A0"/>
    <w:rsid w:val="00497E85"/>
    <w:rsid w:val="004A0D31"/>
    <w:rsid w:val="004A1DD9"/>
    <w:rsid w:val="004A474C"/>
    <w:rsid w:val="004A51A1"/>
    <w:rsid w:val="004A54C8"/>
    <w:rsid w:val="004A6033"/>
    <w:rsid w:val="004A6591"/>
    <w:rsid w:val="004B100A"/>
    <w:rsid w:val="004C3CA5"/>
    <w:rsid w:val="004C42B2"/>
    <w:rsid w:val="004C4FB8"/>
    <w:rsid w:val="004C5D7E"/>
    <w:rsid w:val="004C76FC"/>
    <w:rsid w:val="004D2C76"/>
    <w:rsid w:val="004D2D4C"/>
    <w:rsid w:val="004D435E"/>
    <w:rsid w:val="004D45CD"/>
    <w:rsid w:val="004D5185"/>
    <w:rsid w:val="004D538F"/>
    <w:rsid w:val="004D76A8"/>
    <w:rsid w:val="004D78EE"/>
    <w:rsid w:val="004E0526"/>
    <w:rsid w:val="004E0E1F"/>
    <w:rsid w:val="004E2BF5"/>
    <w:rsid w:val="004E3134"/>
    <w:rsid w:val="004E3CBB"/>
    <w:rsid w:val="004E443A"/>
    <w:rsid w:val="004E4935"/>
    <w:rsid w:val="004E6B60"/>
    <w:rsid w:val="004F0B8C"/>
    <w:rsid w:val="004F0BCB"/>
    <w:rsid w:val="004F1264"/>
    <w:rsid w:val="004F1290"/>
    <w:rsid w:val="004F3EFC"/>
    <w:rsid w:val="004F4D25"/>
    <w:rsid w:val="004F7A95"/>
    <w:rsid w:val="00501402"/>
    <w:rsid w:val="005017FA"/>
    <w:rsid w:val="00501B09"/>
    <w:rsid w:val="00503792"/>
    <w:rsid w:val="005046A5"/>
    <w:rsid w:val="00504A67"/>
    <w:rsid w:val="005100D5"/>
    <w:rsid w:val="00511C01"/>
    <w:rsid w:val="00511D9A"/>
    <w:rsid w:val="00512D36"/>
    <w:rsid w:val="00513090"/>
    <w:rsid w:val="00513B49"/>
    <w:rsid w:val="00515617"/>
    <w:rsid w:val="00515EEC"/>
    <w:rsid w:val="0052209C"/>
    <w:rsid w:val="005222BB"/>
    <w:rsid w:val="00524A12"/>
    <w:rsid w:val="00525863"/>
    <w:rsid w:val="00525D80"/>
    <w:rsid w:val="00530AA6"/>
    <w:rsid w:val="00537098"/>
    <w:rsid w:val="005423EE"/>
    <w:rsid w:val="00544341"/>
    <w:rsid w:val="005460EE"/>
    <w:rsid w:val="00552D9E"/>
    <w:rsid w:val="005531D6"/>
    <w:rsid w:val="00554798"/>
    <w:rsid w:val="005567AE"/>
    <w:rsid w:val="005579B5"/>
    <w:rsid w:val="00560E65"/>
    <w:rsid w:val="00561B1D"/>
    <w:rsid w:val="00561DB6"/>
    <w:rsid w:val="00562AA9"/>
    <w:rsid w:val="0056397C"/>
    <w:rsid w:val="00564033"/>
    <w:rsid w:val="00564686"/>
    <w:rsid w:val="0056558D"/>
    <w:rsid w:val="00570F4F"/>
    <w:rsid w:val="005716C6"/>
    <w:rsid w:val="0057224C"/>
    <w:rsid w:val="00572D54"/>
    <w:rsid w:val="00572F43"/>
    <w:rsid w:val="00574216"/>
    <w:rsid w:val="005757C7"/>
    <w:rsid w:val="00576F36"/>
    <w:rsid w:val="005809C7"/>
    <w:rsid w:val="005835E9"/>
    <w:rsid w:val="00584324"/>
    <w:rsid w:val="005853A9"/>
    <w:rsid w:val="00585478"/>
    <w:rsid w:val="005857BB"/>
    <w:rsid w:val="00587531"/>
    <w:rsid w:val="00592D01"/>
    <w:rsid w:val="00593655"/>
    <w:rsid w:val="00593BE4"/>
    <w:rsid w:val="00594741"/>
    <w:rsid w:val="00595019"/>
    <w:rsid w:val="00595079"/>
    <w:rsid w:val="0059596F"/>
    <w:rsid w:val="0059632A"/>
    <w:rsid w:val="00596AFB"/>
    <w:rsid w:val="00597876"/>
    <w:rsid w:val="00597A23"/>
    <w:rsid w:val="005A0664"/>
    <w:rsid w:val="005A14E4"/>
    <w:rsid w:val="005A19B8"/>
    <w:rsid w:val="005A2F8D"/>
    <w:rsid w:val="005A3759"/>
    <w:rsid w:val="005A52A2"/>
    <w:rsid w:val="005A6725"/>
    <w:rsid w:val="005A771F"/>
    <w:rsid w:val="005B20A2"/>
    <w:rsid w:val="005B4542"/>
    <w:rsid w:val="005B5AEE"/>
    <w:rsid w:val="005B5D10"/>
    <w:rsid w:val="005B6373"/>
    <w:rsid w:val="005B78D5"/>
    <w:rsid w:val="005C102D"/>
    <w:rsid w:val="005C1B68"/>
    <w:rsid w:val="005C3434"/>
    <w:rsid w:val="005C55AC"/>
    <w:rsid w:val="005C63A9"/>
    <w:rsid w:val="005C6BD0"/>
    <w:rsid w:val="005C6EBE"/>
    <w:rsid w:val="005D6024"/>
    <w:rsid w:val="005D76A3"/>
    <w:rsid w:val="005E4726"/>
    <w:rsid w:val="005E47FC"/>
    <w:rsid w:val="005E76A4"/>
    <w:rsid w:val="005F0027"/>
    <w:rsid w:val="005F08FF"/>
    <w:rsid w:val="005F133C"/>
    <w:rsid w:val="005F1F74"/>
    <w:rsid w:val="005F21E0"/>
    <w:rsid w:val="005F33EB"/>
    <w:rsid w:val="005F5429"/>
    <w:rsid w:val="005F60BA"/>
    <w:rsid w:val="006006B1"/>
    <w:rsid w:val="0060098D"/>
    <w:rsid w:val="00604B52"/>
    <w:rsid w:val="0060576F"/>
    <w:rsid w:val="0061127A"/>
    <w:rsid w:val="00612017"/>
    <w:rsid w:val="006124BF"/>
    <w:rsid w:val="00612FF4"/>
    <w:rsid w:val="00613589"/>
    <w:rsid w:val="0061423B"/>
    <w:rsid w:val="00616A6E"/>
    <w:rsid w:val="006177BF"/>
    <w:rsid w:val="00624316"/>
    <w:rsid w:val="006245A7"/>
    <w:rsid w:val="00624A8B"/>
    <w:rsid w:val="00626A7D"/>
    <w:rsid w:val="00627977"/>
    <w:rsid w:val="00630809"/>
    <w:rsid w:val="00632507"/>
    <w:rsid w:val="00633C2A"/>
    <w:rsid w:val="00634E77"/>
    <w:rsid w:val="00637341"/>
    <w:rsid w:val="00641726"/>
    <w:rsid w:val="0064212D"/>
    <w:rsid w:val="0065016C"/>
    <w:rsid w:val="006524AA"/>
    <w:rsid w:val="00653C38"/>
    <w:rsid w:val="006558C7"/>
    <w:rsid w:val="006601CD"/>
    <w:rsid w:val="00663116"/>
    <w:rsid w:val="00663725"/>
    <w:rsid w:val="00665603"/>
    <w:rsid w:val="00665BE3"/>
    <w:rsid w:val="006700BF"/>
    <w:rsid w:val="0067282E"/>
    <w:rsid w:val="00672E01"/>
    <w:rsid w:val="006733A1"/>
    <w:rsid w:val="006768F1"/>
    <w:rsid w:val="0067714D"/>
    <w:rsid w:val="00683D02"/>
    <w:rsid w:val="00687A1A"/>
    <w:rsid w:val="00690A5A"/>
    <w:rsid w:val="006919D5"/>
    <w:rsid w:val="00691AC2"/>
    <w:rsid w:val="00692CAD"/>
    <w:rsid w:val="00692E6F"/>
    <w:rsid w:val="00693B82"/>
    <w:rsid w:val="006977D0"/>
    <w:rsid w:val="006A1215"/>
    <w:rsid w:val="006A2495"/>
    <w:rsid w:val="006A3E6A"/>
    <w:rsid w:val="006A48BD"/>
    <w:rsid w:val="006A4DD1"/>
    <w:rsid w:val="006A6E05"/>
    <w:rsid w:val="006B03D1"/>
    <w:rsid w:val="006B15E2"/>
    <w:rsid w:val="006B3371"/>
    <w:rsid w:val="006B4734"/>
    <w:rsid w:val="006B7412"/>
    <w:rsid w:val="006C07E2"/>
    <w:rsid w:val="006C143E"/>
    <w:rsid w:val="006C2203"/>
    <w:rsid w:val="006C2F85"/>
    <w:rsid w:val="006C47F8"/>
    <w:rsid w:val="006C4A64"/>
    <w:rsid w:val="006C659E"/>
    <w:rsid w:val="006D0C39"/>
    <w:rsid w:val="006D0E55"/>
    <w:rsid w:val="006D3634"/>
    <w:rsid w:val="006D3774"/>
    <w:rsid w:val="006D4C72"/>
    <w:rsid w:val="006D728E"/>
    <w:rsid w:val="006E0B1D"/>
    <w:rsid w:val="006E1C9F"/>
    <w:rsid w:val="006E2E10"/>
    <w:rsid w:val="006E3853"/>
    <w:rsid w:val="006E3FEF"/>
    <w:rsid w:val="006E51EC"/>
    <w:rsid w:val="006E5B5A"/>
    <w:rsid w:val="006F2A3A"/>
    <w:rsid w:val="006F30A3"/>
    <w:rsid w:val="006F3234"/>
    <w:rsid w:val="006F47FB"/>
    <w:rsid w:val="006F4EAE"/>
    <w:rsid w:val="006F52B8"/>
    <w:rsid w:val="006F6258"/>
    <w:rsid w:val="006F6A53"/>
    <w:rsid w:val="006F72CF"/>
    <w:rsid w:val="006F77D8"/>
    <w:rsid w:val="00703475"/>
    <w:rsid w:val="00703728"/>
    <w:rsid w:val="0070494E"/>
    <w:rsid w:val="00705C02"/>
    <w:rsid w:val="0070678E"/>
    <w:rsid w:val="00707245"/>
    <w:rsid w:val="00707B6C"/>
    <w:rsid w:val="0071079E"/>
    <w:rsid w:val="00710BA6"/>
    <w:rsid w:val="00710DAA"/>
    <w:rsid w:val="00710FD8"/>
    <w:rsid w:val="00711DF8"/>
    <w:rsid w:val="007129FB"/>
    <w:rsid w:val="00713231"/>
    <w:rsid w:val="00713B09"/>
    <w:rsid w:val="00717805"/>
    <w:rsid w:val="00721DBA"/>
    <w:rsid w:val="007221EE"/>
    <w:rsid w:val="00723A7A"/>
    <w:rsid w:val="007244A3"/>
    <w:rsid w:val="0072613D"/>
    <w:rsid w:val="00732798"/>
    <w:rsid w:val="00733C72"/>
    <w:rsid w:val="00734F96"/>
    <w:rsid w:val="0073786A"/>
    <w:rsid w:val="00741030"/>
    <w:rsid w:val="00742CED"/>
    <w:rsid w:val="007447BE"/>
    <w:rsid w:val="00745B22"/>
    <w:rsid w:val="00745C04"/>
    <w:rsid w:val="00745C61"/>
    <w:rsid w:val="00746677"/>
    <w:rsid w:val="00746A68"/>
    <w:rsid w:val="00746B7B"/>
    <w:rsid w:val="00756989"/>
    <w:rsid w:val="00756C2F"/>
    <w:rsid w:val="0075773E"/>
    <w:rsid w:val="007658A0"/>
    <w:rsid w:val="00767BC2"/>
    <w:rsid w:val="0077174C"/>
    <w:rsid w:val="00772945"/>
    <w:rsid w:val="00772988"/>
    <w:rsid w:val="007733F7"/>
    <w:rsid w:val="007747E3"/>
    <w:rsid w:val="00774C71"/>
    <w:rsid w:val="0077508E"/>
    <w:rsid w:val="00776374"/>
    <w:rsid w:val="0078178F"/>
    <w:rsid w:val="00781ECE"/>
    <w:rsid w:val="0078463D"/>
    <w:rsid w:val="00784B46"/>
    <w:rsid w:val="00791AB1"/>
    <w:rsid w:val="00797079"/>
    <w:rsid w:val="007A028D"/>
    <w:rsid w:val="007A0D4F"/>
    <w:rsid w:val="007A2939"/>
    <w:rsid w:val="007A33C6"/>
    <w:rsid w:val="007A5F95"/>
    <w:rsid w:val="007B08A6"/>
    <w:rsid w:val="007B0A69"/>
    <w:rsid w:val="007B151B"/>
    <w:rsid w:val="007B2E53"/>
    <w:rsid w:val="007B4A20"/>
    <w:rsid w:val="007C133D"/>
    <w:rsid w:val="007C39B1"/>
    <w:rsid w:val="007C3AF0"/>
    <w:rsid w:val="007C742C"/>
    <w:rsid w:val="007D3153"/>
    <w:rsid w:val="007D3202"/>
    <w:rsid w:val="007D3406"/>
    <w:rsid w:val="007D73CF"/>
    <w:rsid w:val="007D7477"/>
    <w:rsid w:val="007D78A5"/>
    <w:rsid w:val="007E07D2"/>
    <w:rsid w:val="007E1B23"/>
    <w:rsid w:val="007E244A"/>
    <w:rsid w:val="007E43AB"/>
    <w:rsid w:val="007E65AD"/>
    <w:rsid w:val="007E66A5"/>
    <w:rsid w:val="007F0DE2"/>
    <w:rsid w:val="007F0FD5"/>
    <w:rsid w:val="007F0FDD"/>
    <w:rsid w:val="007F38C0"/>
    <w:rsid w:val="007F5C68"/>
    <w:rsid w:val="00801130"/>
    <w:rsid w:val="00801CA0"/>
    <w:rsid w:val="008023C4"/>
    <w:rsid w:val="00803470"/>
    <w:rsid w:val="00803F73"/>
    <w:rsid w:val="00805350"/>
    <w:rsid w:val="00805610"/>
    <w:rsid w:val="0081020D"/>
    <w:rsid w:val="00813DEA"/>
    <w:rsid w:val="00814788"/>
    <w:rsid w:val="00814B22"/>
    <w:rsid w:val="00814E2F"/>
    <w:rsid w:val="00815531"/>
    <w:rsid w:val="00816B5F"/>
    <w:rsid w:val="00817955"/>
    <w:rsid w:val="00820C74"/>
    <w:rsid w:val="00821142"/>
    <w:rsid w:val="00822C0B"/>
    <w:rsid w:val="00822C20"/>
    <w:rsid w:val="00823039"/>
    <w:rsid w:val="0082397C"/>
    <w:rsid w:val="00826B19"/>
    <w:rsid w:val="00830D61"/>
    <w:rsid w:val="00830D85"/>
    <w:rsid w:val="00831096"/>
    <w:rsid w:val="008347B6"/>
    <w:rsid w:val="0083552D"/>
    <w:rsid w:val="00835FDC"/>
    <w:rsid w:val="00836EF1"/>
    <w:rsid w:val="0084328A"/>
    <w:rsid w:val="008463B4"/>
    <w:rsid w:val="00847249"/>
    <w:rsid w:val="00847BA1"/>
    <w:rsid w:val="00850850"/>
    <w:rsid w:val="00851022"/>
    <w:rsid w:val="00851D42"/>
    <w:rsid w:val="008538BE"/>
    <w:rsid w:val="008539BD"/>
    <w:rsid w:val="00855A13"/>
    <w:rsid w:val="00861069"/>
    <w:rsid w:val="00861B8F"/>
    <w:rsid w:val="00862F48"/>
    <w:rsid w:val="008652EE"/>
    <w:rsid w:val="00865935"/>
    <w:rsid w:val="00866124"/>
    <w:rsid w:val="00866435"/>
    <w:rsid w:val="008666FD"/>
    <w:rsid w:val="0086687C"/>
    <w:rsid w:val="00866E65"/>
    <w:rsid w:val="00867DE9"/>
    <w:rsid w:val="00870183"/>
    <w:rsid w:val="00870574"/>
    <w:rsid w:val="008725CE"/>
    <w:rsid w:val="00873657"/>
    <w:rsid w:val="00874516"/>
    <w:rsid w:val="008756A6"/>
    <w:rsid w:val="0087779D"/>
    <w:rsid w:val="008836ED"/>
    <w:rsid w:val="00884121"/>
    <w:rsid w:val="00884313"/>
    <w:rsid w:val="00885BB2"/>
    <w:rsid w:val="008860FE"/>
    <w:rsid w:val="00886E3A"/>
    <w:rsid w:val="0089139A"/>
    <w:rsid w:val="00895570"/>
    <w:rsid w:val="00895821"/>
    <w:rsid w:val="00895A08"/>
    <w:rsid w:val="00895CE0"/>
    <w:rsid w:val="00895FC2"/>
    <w:rsid w:val="008970F4"/>
    <w:rsid w:val="008A0B4A"/>
    <w:rsid w:val="008A42A2"/>
    <w:rsid w:val="008A4439"/>
    <w:rsid w:val="008A6CF6"/>
    <w:rsid w:val="008A7E37"/>
    <w:rsid w:val="008B1983"/>
    <w:rsid w:val="008B23CA"/>
    <w:rsid w:val="008B3B0F"/>
    <w:rsid w:val="008B3C5D"/>
    <w:rsid w:val="008B47C1"/>
    <w:rsid w:val="008B6D2D"/>
    <w:rsid w:val="008B70B3"/>
    <w:rsid w:val="008B7BDE"/>
    <w:rsid w:val="008C19F8"/>
    <w:rsid w:val="008C36AB"/>
    <w:rsid w:val="008D112A"/>
    <w:rsid w:val="008D2599"/>
    <w:rsid w:val="008D5B77"/>
    <w:rsid w:val="008D703C"/>
    <w:rsid w:val="008E00CF"/>
    <w:rsid w:val="008E37BA"/>
    <w:rsid w:val="008E48FB"/>
    <w:rsid w:val="008E5542"/>
    <w:rsid w:val="008E6A22"/>
    <w:rsid w:val="008F00F7"/>
    <w:rsid w:val="008F2664"/>
    <w:rsid w:val="008F304D"/>
    <w:rsid w:val="008F6A25"/>
    <w:rsid w:val="008F7125"/>
    <w:rsid w:val="0090060C"/>
    <w:rsid w:val="009037D4"/>
    <w:rsid w:val="0090477C"/>
    <w:rsid w:val="00904CB6"/>
    <w:rsid w:val="0090525E"/>
    <w:rsid w:val="0091159B"/>
    <w:rsid w:val="00911934"/>
    <w:rsid w:val="0091400C"/>
    <w:rsid w:val="00915D3A"/>
    <w:rsid w:val="00917261"/>
    <w:rsid w:val="009179A5"/>
    <w:rsid w:val="00917F16"/>
    <w:rsid w:val="00921F8E"/>
    <w:rsid w:val="009229EE"/>
    <w:rsid w:val="00922DBA"/>
    <w:rsid w:val="00923387"/>
    <w:rsid w:val="00924648"/>
    <w:rsid w:val="0092483A"/>
    <w:rsid w:val="00924E75"/>
    <w:rsid w:val="009261E7"/>
    <w:rsid w:val="009309F8"/>
    <w:rsid w:val="00933958"/>
    <w:rsid w:val="009341BD"/>
    <w:rsid w:val="00935DCC"/>
    <w:rsid w:val="0093765A"/>
    <w:rsid w:val="0093798F"/>
    <w:rsid w:val="00937E2D"/>
    <w:rsid w:val="00937F4F"/>
    <w:rsid w:val="00942049"/>
    <w:rsid w:val="00943F8D"/>
    <w:rsid w:val="00944D6E"/>
    <w:rsid w:val="0094613A"/>
    <w:rsid w:val="009462C0"/>
    <w:rsid w:val="00947362"/>
    <w:rsid w:val="009541EA"/>
    <w:rsid w:val="00955308"/>
    <w:rsid w:val="00957E12"/>
    <w:rsid w:val="00962AF0"/>
    <w:rsid w:val="00963D8B"/>
    <w:rsid w:val="0096407C"/>
    <w:rsid w:val="00965E3F"/>
    <w:rsid w:val="0096683E"/>
    <w:rsid w:val="00970362"/>
    <w:rsid w:val="00970846"/>
    <w:rsid w:val="00972037"/>
    <w:rsid w:val="0097233C"/>
    <w:rsid w:val="0098045E"/>
    <w:rsid w:val="00983CDE"/>
    <w:rsid w:val="009842BC"/>
    <w:rsid w:val="009864BD"/>
    <w:rsid w:val="00990268"/>
    <w:rsid w:val="0099038E"/>
    <w:rsid w:val="00993838"/>
    <w:rsid w:val="00995299"/>
    <w:rsid w:val="009A1A1F"/>
    <w:rsid w:val="009A3173"/>
    <w:rsid w:val="009B2B90"/>
    <w:rsid w:val="009B35C9"/>
    <w:rsid w:val="009B52FF"/>
    <w:rsid w:val="009B56D7"/>
    <w:rsid w:val="009C09EE"/>
    <w:rsid w:val="009C41D6"/>
    <w:rsid w:val="009C63C4"/>
    <w:rsid w:val="009C7432"/>
    <w:rsid w:val="009C750B"/>
    <w:rsid w:val="009C7A69"/>
    <w:rsid w:val="009D07BA"/>
    <w:rsid w:val="009D2251"/>
    <w:rsid w:val="009D31B1"/>
    <w:rsid w:val="009D353F"/>
    <w:rsid w:val="009D4173"/>
    <w:rsid w:val="009D417B"/>
    <w:rsid w:val="009E0E57"/>
    <w:rsid w:val="009E25EF"/>
    <w:rsid w:val="009E4588"/>
    <w:rsid w:val="009E4DA8"/>
    <w:rsid w:val="009E58F5"/>
    <w:rsid w:val="009E5F00"/>
    <w:rsid w:val="009E79A1"/>
    <w:rsid w:val="009F03BC"/>
    <w:rsid w:val="009F126D"/>
    <w:rsid w:val="009F12F4"/>
    <w:rsid w:val="009F4449"/>
    <w:rsid w:val="009F4DA7"/>
    <w:rsid w:val="00A0099D"/>
    <w:rsid w:val="00A02404"/>
    <w:rsid w:val="00A0436A"/>
    <w:rsid w:val="00A05240"/>
    <w:rsid w:val="00A05A1E"/>
    <w:rsid w:val="00A0731F"/>
    <w:rsid w:val="00A07FC2"/>
    <w:rsid w:val="00A1086C"/>
    <w:rsid w:val="00A12B5B"/>
    <w:rsid w:val="00A12EAF"/>
    <w:rsid w:val="00A13DBA"/>
    <w:rsid w:val="00A13DE8"/>
    <w:rsid w:val="00A1412D"/>
    <w:rsid w:val="00A1643A"/>
    <w:rsid w:val="00A17232"/>
    <w:rsid w:val="00A17D1B"/>
    <w:rsid w:val="00A20CC6"/>
    <w:rsid w:val="00A20E5E"/>
    <w:rsid w:val="00A22FDF"/>
    <w:rsid w:val="00A23CFD"/>
    <w:rsid w:val="00A2496D"/>
    <w:rsid w:val="00A2537F"/>
    <w:rsid w:val="00A25A1D"/>
    <w:rsid w:val="00A2757B"/>
    <w:rsid w:val="00A304B6"/>
    <w:rsid w:val="00A30CD7"/>
    <w:rsid w:val="00A31DB8"/>
    <w:rsid w:val="00A33299"/>
    <w:rsid w:val="00A339F3"/>
    <w:rsid w:val="00A37471"/>
    <w:rsid w:val="00A409E9"/>
    <w:rsid w:val="00A41344"/>
    <w:rsid w:val="00A414FC"/>
    <w:rsid w:val="00A42061"/>
    <w:rsid w:val="00A422EB"/>
    <w:rsid w:val="00A4239D"/>
    <w:rsid w:val="00A42B28"/>
    <w:rsid w:val="00A4355A"/>
    <w:rsid w:val="00A44F74"/>
    <w:rsid w:val="00A45630"/>
    <w:rsid w:val="00A47E77"/>
    <w:rsid w:val="00A50489"/>
    <w:rsid w:val="00A50ABB"/>
    <w:rsid w:val="00A51045"/>
    <w:rsid w:val="00A51A13"/>
    <w:rsid w:val="00A54EDB"/>
    <w:rsid w:val="00A57E18"/>
    <w:rsid w:val="00A61269"/>
    <w:rsid w:val="00A62CB7"/>
    <w:rsid w:val="00A63569"/>
    <w:rsid w:val="00A63FEF"/>
    <w:rsid w:val="00A66E78"/>
    <w:rsid w:val="00A670E3"/>
    <w:rsid w:val="00A67EDE"/>
    <w:rsid w:val="00A733A3"/>
    <w:rsid w:val="00A744B4"/>
    <w:rsid w:val="00A806C0"/>
    <w:rsid w:val="00A83D6B"/>
    <w:rsid w:val="00A84DCC"/>
    <w:rsid w:val="00A85103"/>
    <w:rsid w:val="00A85DB2"/>
    <w:rsid w:val="00A86EBA"/>
    <w:rsid w:val="00A9033E"/>
    <w:rsid w:val="00A90358"/>
    <w:rsid w:val="00A90D41"/>
    <w:rsid w:val="00A92A3D"/>
    <w:rsid w:val="00A92B9D"/>
    <w:rsid w:val="00A93244"/>
    <w:rsid w:val="00A96358"/>
    <w:rsid w:val="00AA10D7"/>
    <w:rsid w:val="00AA1AFB"/>
    <w:rsid w:val="00AA37D4"/>
    <w:rsid w:val="00AA3CF7"/>
    <w:rsid w:val="00AA3DB3"/>
    <w:rsid w:val="00AA55DA"/>
    <w:rsid w:val="00AA737B"/>
    <w:rsid w:val="00AA78EA"/>
    <w:rsid w:val="00AA790C"/>
    <w:rsid w:val="00AB2130"/>
    <w:rsid w:val="00AB4310"/>
    <w:rsid w:val="00AB6838"/>
    <w:rsid w:val="00AB6B91"/>
    <w:rsid w:val="00AC1FC4"/>
    <w:rsid w:val="00AC225E"/>
    <w:rsid w:val="00AC2D43"/>
    <w:rsid w:val="00AC32FE"/>
    <w:rsid w:val="00AC42BE"/>
    <w:rsid w:val="00AC461C"/>
    <w:rsid w:val="00AC76CE"/>
    <w:rsid w:val="00AD093C"/>
    <w:rsid w:val="00AD2232"/>
    <w:rsid w:val="00AD35BA"/>
    <w:rsid w:val="00AD4701"/>
    <w:rsid w:val="00AD5450"/>
    <w:rsid w:val="00AD68CE"/>
    <w:rsid w:val="00AD6E3C"/>
    <w:rsid w:val="00AD750A"/>
    <w:rsid w:val="00AE0C53"/>
    <w:rsid w:val="00AE1960"/>
    <w:rsid w:val="00AE1C03"/>
    <w:rsid w:val="00AE378E"/>
    <w:rsid w:val="00AE41C6"/>
    <w:rsid w:val="00AE5B12"/>
    <w:rsid w:val="00AE7648"/>
    <w:rsid w:val="00AF10B5"/>
    <w:rsid w:val="00AF4C0F"/>
    <w:rsid w:val="00AF5DF5"/>
    <w:rsid w:val="00AF627F"/>
    <w:rsid w:val="00AF6A79"/>
    <w:rsid w:val="00AF6C07"/>
    <w:rsid w:val="00AF7391"/>
    <w:rsid w:val="00AF73E4"/>
    <w:rsid w:val="00AF78EA"/>
    <w:rsid w:val="00B01480"/>
    <w:rsid w:val="00B01BDA"/>
    <w:rsid w:val="00B02CB9"/>
    <w:rsid w:val="00B0695A"/>
    <w:rsid w:val="00B06DAA"/>
    <w:rsid w:val="00B071F2"/>
    <w:rsid w:val="00B138FE"/>
    <w:rsid w:val="00B144C2"/>
    <w:rsid w:val="00B14F1B"/>
    <w:rsid w:val="00B1766D"/>
    <w:rsid w:val="00B20663"/>
    <w:rsid w:val="00B21F60"/>
    <w:rsid w:val="00B22591"/>
    <w:rsid w:val="00B228BE"/>
    <w:rsid w:val="00B2298F"/>
    <w:rsid w:val="00B2340F"/>
    <w:rsid w:val="00B23585"/>
    <w:rsid w:val="00B244A6"/>
    <w:rsid w:val="00B24DEA"/>
    <w:rsid w:val="00B251C8"/>
    <w:rsid w:val="00B2601F"/>
    <w:rsid w:val="00B260F5"/>
    <w:rsid w:val="00B26E89"/>
    <w:rsid w:val="00B27B83"/>
    <w:rsid w:val="00B30D6B"/>
    <w:rsid w:val="00B32896"/>
    <w:rsid w:val="00B33CD7"/>
    <w:rsid w:val="00B36630"/>
    <w:rsid w:val="00B36B62"/>
    <w:rsid w:val="00B4074A"/>
    <w:rsid w:val="00B40FEC"/>
    <w:rsid w:val="00B413E0"/>
    <w:rsid w:val="00B423EA"/>
    <w:rsid w:val="00B433AB"/>
    <w:rsid w:val="00B446F1"/>
    <w:rsid w:val="00B453C7"/>
    <w:rsid w:val="00B50518"/>
    <w:rsid w:val="00B5056E"/>
    <w:rsid w:val="00B57F74"/>
    <w:rsid w:val="00B6266D"/>
    <w:rsid w:val="00B64180"/>
    <w:rsid w:val="00B70B0F"/>
    <w:rsid w:val="00B71601"/>
    <w:rsid w:val="00B751F3"/>
    <w:rsid w:val="00B7658E"/>
    <w:rsid w:val="00B7781F"/>
    <w:rsid w:val="00B77F48"/>
    <w:rsid w:val="00B8047B"/>
    <w:rsid w:val="00B85DBB"/>
    <w:rsid w:val="00B871A2"/>
    <w:rsid w:val="00B9055E"/>
    <w:rsid w:val="00B91886"/>
    <w:rsid w:val="00B91A5E"/>
    <w:rsid w:val="00B91F5F"/>
    <w:rsid w:val="00B926BC"/>
    <w:rsid w:val="00B92D03"/>
    <w:rsid w:val="00B92D9A"/>
    <w:rsid w:val="00B935D5"/>
    <w:rsid w:val="00B94B8E"/>
    <w:rsid w:val="00B95B2C"/>
    <w:rsid w:val="00B95ED5"/>
    <w:rsid w:val="00BA1A48"/>
    <w:rsid w:val="00BA21AA"/>
    <w:rsid w:val="00BA699A"/>
    <w:rsid w:val="00BA73D7"/>
    <w:rsid w:val="00BB01D8"/>
    <w:rsid w:val="00BB1B69"/>
    <w:rsid w:val="00BB23C2"/>
    <w:rsid w:val="00BB2FF2"/>
    <w:rsid w:val="00BB493B"/>
    <w:rsid w:val="00BB4A41"/>
    <w:rsid w:val="00BB6679"/>
    <w:rsid w:val="00BB6AAE"/>
    <w:rsid w:val="00BB6D1B"/>
    <w:rsid w:val="00BB7855"/>
    <w:rsid w:val="00BC0BA8"/>
    <w:rsid w:val="00BC162B"/>
    <w:rsid w:val="00BC2EB1"/>
    <w:rsid w:val="00BC2ED4"/>
    <w:rsid w:val="00BC3CCE"/>
    <w:rsid w:val="00BC438E"/>
    <w:rsid w:val="00BC5404"/>
    <w:rsid w:val="00BC66E7"/>
    <w:rsid w:val="00BC68ED"/>
    <w:rsid w:val="00BD006C"/>
    <w:rsid w:val="00BD0D90"/>
    <w:rsid w:val="00BD161A"/>
    <w:rsid w:val="00BD1BF1"/>
    <w:rsid w:val="00BD1EB5"/>
    <w:rsid w:val="00BD75DF"/>
    <w:rsid w:val="00BE222D"/>
    <w:rsid w:val="00BE32A5"/>
    <w:rsid w:val="00BE3530"/>
    <w:rsid w:val="00BE359C"/>
    <w:rsid w:val="00BE514E"/>
    <w:rsid w:val="00BE7ABF"/>
    <w:rsid w:val="00BF06D2"/>
    <w:rsid w:val="00BF3BD2"/>
    <w:rsid w:val="00BF489F"/>
    <w:rsid w:val="00BF48D6"/>
    <w:rsid w:val="00BF6805"/>
    <w:rsid w:val="00BF7007"/>
    <w:rsid w:val="00C005D3"/>
    <w:rsid w:val="00C020AA"/>
    <w:rsid w:val="00C03732"/>
    <w:rsid w:val="00C05700"/>
    <w:rsid w:val="00C12F68"/>
    <w:rsid w:val="00C1389C"/>
    <w:rsid w:val="00C1440D"/>
    <w:rsid w:val="00C1462A"/>
    <w:rsid w:val="00C17CE0"/>
    <w:rsid w:val="00C2095D"/>
    <w:rsid w:val="00C219F0"/>
    <w:rsid w:val="00C23F8C"/>
    <w:rsid w:val="00C241FB"/>
    <w:rsid w:val="00C2479B"/>
    <w:rsid w:val="00C24B3B"/>
    <w:rsid w:val="00C24CDC"/>
    <w:rsid w:val="00C25716"/>
    <w:rsid w:val="00C263F5"/>
    <w:rsid w:val="00C2672B"/>
    <w:rsid w:val="00C26C78"/>
    <w:rsid w:val="00C31232"/>
    <w:rsid w:val="00C32857"/>
    <w:rsid w:val="00C34556"/>
    <w:rsid w:val="00C34725"/>
    <w:rsid w:val="00C34CA0"/>
    <w:rsid w:val="00C35060"/>
    <w:rsid w:val="00C36A8E"/>
    <w:rsid w:val="00C42873"/>
    <w:rsid w:val="00C42C59"/>
    <w:rsid w:val="00C432B8"/>
    <w:rsid w:val="00C43414"/>
    <w:rsid w:val="00C43CBA"/>
    <w:rsid w:val="00C43EC0"/>
    <w:rsid w:val="00C46234"/>
    <w:rsid w:val="00C46E41"/>
    <w:rsid w:val="00C479CC"/>
    <w:rsid w:val="00C5135E"/>
    <w:rsid w:val="00C51754"/>
    <w:rsid w:val="00C53927"/>
    <w:rsid w:val="00C539D1"/>
    <w:rsid w:val="00C60DAE"/>
    <w:rsid w:val="00C61304"/>
    <w:rsid w:val="00C63FE4"/>
    <w:rsid w:val="00C6518A"/>
    <w:rsid w:val="00C67221"/>
    <w:rsid w:val="00C6733A"/>
    <w:rsid w:val="00C67EBC"/>
    <w:rsid w:val="00C704B3"/>
    <w:rsid w:val="00C70702"/>
    <w:rsid w:val="00C70A75"/>
    <w:rsid w:val="00C711A1"/>
    <w:rsid w:val="00C7400F"/>
    <w:rsid w:val="00C75C4E"/>
    <w:rsid w:val="00C7670E"/>
    <w:rsid w:val="00C76769"/>
    <w:rsid w:val="00C76E48"/>
    <w:rsid w:val="00C80CC6"/>
    <w:rsid w:val="00C80D2F"/>
    <w:rsid w:val="00C82500"/>
    <w:rsid w:val="00C8444F"/>
    <w:rsid w:val="00C852DB"/>
    <w:rsid w:val="00C872BB"/>
    <w:rsid w:val="00C91509"/>
    <w:rsid w:val="00C94E03"/>
    <w:rsid w:val="00C94FBE"/>
    <w:rsid w:val="00C97237"/>
    <w:rsid w:val="00C97238"/>
    <w:rsid w:val="00CA1A35"/>
    <w:rsid w:val="00CA2647"/>
    <w:rsid w:val="00CA6924"/>
    <w:rsid w:val="00CB1264"/>
    <w:rsid w:val="00CB2CC9"/>
    <w:rsid w:val="00CB30AC"/>
    <w:rsid w:val="00CB4600"/>
    <w:rsid w:val="00CB4633"/>
    <w:rsid w:val="00CB5B63"/>
    <w:rsid w:val="00CC2647"/>
    <w:rsid w:val="00CC5A97"/>
    <w:rsid w:val="00CD323E"/>
    <w:rsid w:val="00CD333E"/>
    <w:rsid w:val="00CD382E"/>
    <w:rsid w:val="00CD3F4F"/>
    <w:rsid w:val="00CD5368"/>
    <w:rsid w:val="00CD79E7"/>
    <w:rsid w:val="00CE0252"/>
    <w:rsid w:val="00CE06B3"/>
    <w:rsid w:val="00CE0C6E"/>
    <w:rsid w:val="00CE145D"/>
    <w:rsid w:val="00CE2AA7"/>
    <w:rsid w:val="00CE3C7C"/>
    <w:rsid w:val="00CE494A"/>
    <w:rsid w:val="00CE5D69"/>
    <w:rsid w:val="00CE7C8F"/>
    <w:rsid w:val="00CE7F5B"/>
    <w:rsid w:val="00CF12AF"/>
    <w:rsid w:val="00CF2BB9"/>
    <w:rsid w:val="00CF3969"/>
    <w:rsid w:val="00CF632D"/>
    <w:rsid w:val="00CF7780"/>
    <w:rsid w:val="00D00D12"/>
    <w:rsid w:val="00D01B23"/>
    <w:rsid w:val="00D0507E"/>
    <w:rsid w:val="00D06E99"/>
    <w:rsid w:val="00D07420"/>
    <w:rsid w:val="00D07DC7"/>
    <w:rsid w:val="00D1096C"/>
    <w:rsid w:val="00D14585"/>
    <w:rsid w:val="00D14EFB"/>
    <w:rsid w:val="00D15FB2"/>
    <w:rsid w:val="00D16B77"/>
    <w:rsid w:val="00D16ECF"/>
    <w:rsid w:val="00D20A86"/>
    <w:rsid w:val="00D2105A"/>
    <w:rsid w:val="00D224B0"/>
    <w:rsid w:val="00D255E1"/>
    <w:rsid w:val="00D26FB2"/>
    <w:rsid w:val="00D31157"/>
    <w:rsid w:val="00D31303"/>
    <w:rsid w:val="00D34145"/>
    <w:rsid w:val="00D36558"/>
    <w:rsid w:val="00D37217"/>
    <w:rsid w:val="00D37D61"/>
    <w:rsid w:val="00D40650"/>
    <w:rsid w:val="00D426E9"/>
    <w:rsid w:val="00D43AA1"/>
    <w:rsid w:val="00D511A2"/>
    <w:rsid w:val="00D56E1B"/>
    <w:rsid w:val="00D570A2"/>
    <w:rsid w:val="00D57819"/>
    <w:rsid w:val="00D637C3"/>
    <w:rsid w:val="00D63D7C"/>
    <w:rsid w:val="00D649B2"/>
    <w:rsid w:val="00D651A5"/>
    <w:rsid w:val="00D6696F"/>
    <w:rsid w:val="00D6790F"/>
    <w:rsid w:val="00D71C1F"/>
    <w:rsid w:val="00D727CC"/>
    <w:rsid w:val="00D72D19"/>
    <w:rsid w:val="00D74401"/>
    <w:rsid w:val="00D74AF9"/>
    <w:rsid w:val="00D7660A"/>
    <w:rsid w:val="00D76631"/>
    <w:rsid w:val="00D77689"/>
    <w:rsid w:val="00D77B3D"/>
    <w:rsid w:val="00D80E83"/>
    <w:rsid w:val="00D8374E"/>
    <w:rsid w:val="00D85388"/>
    <w:rsid w:val="00D86FDB"/>
    <w:rsid w:val="00D90C2A"/>
    <w:rsid w:val="00D925A8"/>
    <w:rsid w:val="00D94A8F"/>
    <w:rsid w:val="00D95438"/>
    <w:rsid w:val="00DA06DC"/>
    <w:rsid w:val="00DA284A"/>
    <w:rsid w:val="00DA2F68"/>
    <w:rsid w:val="00DA36F3"/>
    <w:rsid w:val="00DA571C"/>
    <w:rsid w:val="00DA6273"/>
    <w:rsid w:val="00DB7D19"/>
    <w:rsid w:val="00DC27E6"/>
    <w:rsid w:val="00DC3668"/>
    <w:rsid w:val="00DC3E29"/>
    <w:rsid w:val="00DC5EB0"/>
    <w:rsid w:val="00DC74C7"/>
    <w:rsid w:val="00DC7DE4"/>
    <w:rsid w:val="00DD0159"/>
    <w:rsid w:val="00DD0B78"/>
    <w:rsid w:val="00DD1FC4"/>
    <w:rsid w:val="00DD2C99"/>
    <w:rsid w:val="00DD537A"/>
    <w:rsid w:val="00DD5A70"/>
    <w:rsid w:val="00DD5C72"/>
    <w:rsid w:val="00DD5F82"/>
    <w:rsid w:val="00DD60CC"/>
    <w:rsid w:val="00DD7CE5"/>
    <w:rsid w:val="00DE0B10"/>
    <w:rsid w:val="00DE0B63"/>
    <w:rsid w:val="00DE3846"/>
    <w:rsid w:val="00DE46A0"/>
    <w:rsid w:val="00DE5FC7"/>
    <w:rsid w:val="00DE6735"/>
    <w:rsid w:val="00DE6975"/>
    <w:rsid w:val="00DE6D18"/>
    <w:rsid w:val="00DE73CD"/>
    <w:rsid w:val="00DF1E1E"/>
    <w:rsid w:val="00DF230A"/>
    <w:rsid w:val="00DF33E9"/>
    <w:rsid w:val="00DF7B9D"/>
    <w:rsid w:val="00E00D4D"/>
    <w:rsid w:val="00E00DC0"/>
    <w:rsid w:val="00E01F6A"/>
    <w:rsid w:val="00E01FEC"/>
    <w:rsid w:val="00E024E0"/>
    <w:rsid w:val="00E02C4F"/>
    <w:rsid w:val="00E037C9"/>
    <w:rsid w:val="00E06DD7"/>
    <w:rsid w:val="00E101A2"/>
    <w:rsid w:val="00E1155D"/>
    <w:rsid w:val="00E11CA5"/>
    <w:rsid w:val="00E1416B"/>
    <w:rsid w:val="00E14D19"/>
    <w:rsid w:val="00E151D7"/>
    <w:rsid w:val="00E16789"/>
    <w:rsid w:val="00E17628"/>
    <w:rsid w:val="00E1763C"/>
    <w:rsid w:val="00E17C5C"/>
    <w:rsid w:val="00E2090E"/>
    <w:rsid w:val="00E2263D"/>
    <w:rsid w:val="00E231B1"/>
    <w:rsid w:val="00E25DB4"/>
    <w:rsid w:val="00E27AF9"/>
    <w:rsid w:val="00E27C71"/>
    <w:rsid w:val="00E314C8"/>
    <w:rsid w:val="00E32385"/>
    <w:rsid w:val="00E33363"/>
    <w:rsid w:val="00E34178"/>
    <w:rsid w:val="00E36A01"/>
    <w:rsid w:val="00E37D6A"/>
    <w:rsid w:val="00E40C38"/>
    <w:rsid w:val="00E410CD"/>
    <w:rsid w:val="00E41820"/>
    <w:rsid w:val="00E41E7A"/>
    <w:rsid w:val="00E4300D"/>
    <w:rsid w:val="00E438FE"/>
    <w:rsid w:val="00E44614"/>
    <w:rsid w:val="00E45BA9"/>
    <w:rsid w:val="00E45E5C"/>
    <w:rsid w:val="00E462C7"/>
    <w:rsid w:val="00E47FE6"/>
    <w:rsid w:val="00E51189"/>
    <w:rsid w:val="00E517A8"/>
    <w:rsid w:val="00E5392A"/>
    <w:rsid w:val="00E54365"/>
    <w:rsid w:val="00E60FFC"/>
    <w:rsid w:val="00E6265E"/>
    <w:rsid w:val="00E62869"/>
    <w:rsid w:val="00E62D62"/>
    <w:rsid w:val="00E642EA"/>
    <w:rsid w:val="00E64844"/>
    <w:rsid w:val="00E6500D"/>
    <w:rsid w:val="00E67DB5"/>
    <w:rsid w:val="00E7283F"/>
    <w:rsid w:val="00E72FCE"/>
    <w:rsid w:val="00E730D0"/>
    <w:rsid w:val="00E73E4A"/>
    <w:rsid w:val="00E75C30"/>
    <w:rsid w:val="00E7708C"/>
    <w:rsid w:val="00E7722F"/>
    <w:rsid w:val="00E803F2"/>
    <w:rsid w:val="00E8096E"/>
    <w:rsid w:val="00E80F68"/>
    <w:rsid w:val="00E843B7"/>
    <w:rsid w:val="00E84E25"/>
    <w:rsid w:val="00E91BAF"/>
    <w:rsid w:val="00E93312"/>
    <w:rsid w:val="00E94279"/>
    <w:rsid w:val="00E94CA0"/>
    <w:rsid w:val="00E96DF4"/>
    <w:rsid w:val="00E977E5"/>
    <w:rsid w:val="00E97F09"/>
    <w:rsid w:val="00EA231E"/>
    <w:rsid w:val="00EA33E3"/>
    <w:rsid w:val="00EA56D2"/>
    <w:rsid w:val="00EA59CA"/>
    <w:rsid w:val="00EA6844"/>
    <w:rsid w:val="00EA7D8C"/>
    <w:rsid w:val="00EB29A7"/>
    <w:rsid w:val="00EB2F27"/>
    <w:rsid w:val="00EB598C"/>
    <w:rsid w:val="00EB62A6"/>
    <w:rsid w:val="00EC0774"/>
    <w:rsid w:val="00EC1235"/>
    <w:rsid w:val="00EC2482"/>
    <w:rsid w:val="00EC55A8"/>
    <w:rsid w:val="00ED130B"/>
    <w:rsid w:val="00ED26C1"/>
    <w:rsid w:val="00ED4E56"/>
    <w:rsid w:val="00ED5421"/>
    <w:rsid w:val="00ED55C0"/>
    <w:rsid w:val="00ED76AE"/>
    <w:rsid w:val="00EE0084"/>
    <w:rsid w:val="00EE0E73"/>
    <w:rsid w:val="00EE3123"/>
    <w:rsid w:val="00EE3BF3"/>
    <w:rsid w:val="00EE6150"/>
    <w:rsid w:val="00EF22F9"/>
    <w:rsid w:val="00EF4DC9"/>
    <w:rsid w:val="00EF6206"/>
    <w:rsid w:val="00F0376C"/>
    <w:rsid w:val="00F045A2"/>
    <w:rsid w:val="00F047F9"/>
    <w:rsid w:val="00F05DA2"/>
    <w:rsid w:val="00F061F9"/>
    <w:rsid w:val="00F103B3"/>
    <w:rsid w:val="00F10B1D"/>
    <w:rsid w:val="00F11AC9"/>
    <w:rsid w:val="00F126CF"/>
    <w:rsid w:val="00F12FBE"/>
    <w:rsid w:val="00F1417F"/>
    <w:rsid w:val="00F1524E"/>
    <w:rsid w:val="00F155E9"/>
    <w:rsid w:val="00F159CC"/>
    <w:rsid w:val="00F163B8"/>
    <w:rsid w:val="00F163F8"/>
    <w:rsid w:val="00F1687A"/>
    <w:rsid w:val="00F209B5"/>
    <w:rsid w:val="00F22856"/>
    <w:rsid w:val="00F24902"/>
    <w:rsid w:val="00F27E47"/>
    <w:rsid w:val="00F306AE"/>
    <w:rsid w:val="00F31D29"/>
    <w:rsid w:val="00F325C7"/>
    <w:rsid w:val="00F32CD0"/>
    <w:rsid w:val="00F33808"/>
    <w:rsid w:val="00F36808"/>
    <w:rsid w:val="00F368E5"/>
    <w:rsid w:val="00F36CB9"/>
    <w:rsid w:val="00F37F47"/>
    <w:rsid w:val="00F411E2"/>
    <w:rsid w:val="00F42021"/>
    <w:rsid w:val="00F43066"/>
    <w:rsid w:val="00F438B1"/>
    <w:rsid w:val="00F4544E"/>
    <w:rsid w:val="00F45AAC"/>
    <w:rsid w:val="00F5055E"/>
    <w:rsid w:val="00F532CF"/>
    <w:rsid w:val="00F53C18"/>
    <w:rsid w:val="00F54DA6"/>
    <w:rsid w:val="00F6256C"/>
    <w:rsid w:val="00F63114"/>
    <w:rsid w:val="00F63F2C"/>
    <w:rsid w:val="00F6748E"/>
    <w:rsid w:val="00F67750"/>
    <w:rsid w:val="00F73CF5"/>
    <w:rsid w:val="00F75824"/>
    <w:rsid w:val="00F75E33"/>
    <w:rsid w:val="00F771E5"/>
    <w:rsid w:val="00F80781"/>
    <w:rsid w:val="00F80F15"/>
    <w:rsid w:val="00F813E9"/>
    <w:rsid w:val="00F815F5"/>
    <w:rsid w:val="00F83111"/>
    <w:rsid w:val="00F84E04"/>
    <w:rsid w:val="00F857C5"/>
    <w:rsid w:val="00F87D55"/>
    <w:rsid w:val="00F926BE"/>
    <w:rsid w:val="00F9473E"/>
    <w:rsid w:val="00F94FE8"/>
    <w:rsid w:val="00FA0B88"/>
    <w:rsid w:val="00FA2E81"/>
    <w:rsid w:val="00FA2EB4"/>
    <w:rsid w:val="00FA3D66"/>
    <w:rsid w:val="00FA7F45"/>
    <w:rsid w:val="00FB187D"/>
    <w:rsid w:val="00FB3137"/>
    <w:rsid w:val="00FB3432"/>
    <w:rsid w:val="00FB434A"/>
    <w:rsid w:val="00FB4D55"/>
    <w:rsid w:val="00FB5DBE"/>
    <w:rsid w:val="00FC050E"/>
    <w:rsid w:val="00FC4195"/>
    <w:rsid w:val="00FC4C46"/>
    <w:rsid w:val="00FC4C74"/>
    <w:rsid w:val="00FC7830"/>
    <w:rsid w:val="00FD04AC"/>
    <w:rsid w:val="00FD0941"/>
    <w:rsid w:val="00FD1E5C"/>
    <w:rsid w:val="00FD52A8"/>
    <w:rsid w:val="00FD679B"/>
    <w:rsid w:val="00FE03D1"/>
    <w:rsid w:val="00FE09E6"/>
    <w:rsid w:val="00FE10A2"/>
    <w:rsid w:val="00FE1182"/>
    <w:rsid w:val="00FE1211"/>
    <w:rsid w:val="00FE293F"/>
    <w:rsid w:val="00FE370C"/>
    <w:rsid w:val="00FE7028"/>
    <w:rsid w:val="00FE7962"/>
    <w:rsid w:val="00FF0972"/>
    <w:rsid w:val="00FF30C9"/>
    <w:rsid w:val="00FF68A5"/>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57346">
      <o:colormru v:ext="edit" colors="#4bacc6"/>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36A"/>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463F7B"/>
    <w:pPr>
      <w:tabs>
        <w:tab w:val="left" w:pos="0"/>
      </w:tabs>
      <w:ind w:left="0" w:hanging="6"/>
      <w:jc w:val="both"/>
    </w:pPr>
    <w:rPr>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uiPriority w:val="9"/>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E7283F"/>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semiHidden/>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semiHidden/>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de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413B38"/>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AF7391"/>
    <w:pPr>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Prrafodelista">
    <w:name w:val="List Paragraph"/>
    <w:basedOn w:val="Normal"/>
    <w:uiPriority w:val="34"/>
    <w:qFormat/>
    <w:rsid w:val="001243E6"/>
    <w:pPr>
      <w:ind w:left="720"/>
      <w:contextualSpacing/>
    </w:pPr>
  </w:style>
  <w:style w:type="paragraph" w:styleId="NormalWeb">
    <w:name w:val="Normal (Web)"/>
    <w:basedOn w:val="Normal"/>
    <w:uiPriority w:val="99"/>
    <w:semiHidden/>
    <w:unhideWhenUsed/>
    <w:rsid w:val="0029548F"/>
    <w:pPr>
      <w:spacing w:before="100" w:beforeAutospacing="1" w:after="100" w:afterAutospacing="1" w:line="240" w:lineRule="auto"/>
      <w:ind w:left="0" w:firstLine="0"/>
    </w:pPr>
    <w:rPr>
      <w:rFonts w:ascii="Times New Roman" w:eastAsia="Times New Roman" w:hAnsi="Times New Roman" w:cs="Times New Roman"/>
      <w:sz w:val="24"/>
      <w:szCs w:val="24"/>
      <w:lang w:val="es-AR" w:eastAsia="es-AR"/>
    </w:rPr>
  </w:style>
  <w:style w:type="table" w:styleId="Listaclara-nfasis1">
    <w:name w:val="Light List Accent 1"/>
    <w:basedOn w:val="Tablanormal"/>
    <w:uiPriority w:val="61"/>
    <w:rsid w:val="00BB6679"/>
    <w:pPr>
      <w:spacing w:before="0" w:line="240" w:lineRule="auto"/>
      <w:ind w:left="0" w:firstLine="0"/>
    </w:pPr>
    <w:rPr>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r="http://schemas.openxmlformats.org/officeDocument/2006/relationships" xmlns:w="http://schemas.openxmlformats.org/wordprocessingml/2006/main">
  <w:divs>
    <w:div w:id="239558379">
      <w:bodyDiv w:val="1"/>
      <w:marLeft w:val="0"/>
      <w:marRight w:val="0"/>
      <w:marTop w:val="0"/>
      <w:marBottom w:val="0"/>
      <w:divBdr>
        <w:top w:val="none" w:sz="0" w:space="0" w:color="auto"/>
        <w:left w:val="none" w:sz="0" w:space="0" w:color="auto"/>
        <w:bottom w:val="none" w:sz="0" w:space="0" w:color="auto"/>
        <w:right w:val="none" w:sz="0" w:space="0" w:color="auto"/>
      </w:divBdr>
    </w:div>
    <w:div w:id="1089616708">
      <w:bodyDiv w:val="1"/>
      <w:marLeft w:val="0"/>
      <w:marRight w:val="0"/>
      <w:marTop w:val="0"/>
      <w:marBottom w:val="0"/>
      <w:divBdr>
        <w:top w:val="none" w:sz="0" w:space="0" w:color="auto"/>
        <w:left w:val="none" w:sz="0" w:space="0" w:color="auto"/>
        <w:bottom w:val="none" w:sz="0" w:space="0" w:color="auto"/>
        <w:right w:val="none" w:sz="0" w:space="0" w:color="auto"/>
      </w:divBdr>
    </w:div>
    <w:div w:id="1437872485">
      <w:bodyDiv w:val="1"/>
      <w:marLeft w:val="0"/>
      <w:marRight w:val="0"/>
      <w:marTop w:val="0"/>
      <w:marBottom w:val="0"/>
      <w:divBdr>
        <w:top w:val="none" w:sz="0" w:space="0" w:color="auto"/>
        <w:left w:val="none" w:sz="0" w:space="0" w:color="auto"/>
        <w:bottom w:val="none" w:sz="0" w:space="0" w:color="auto"/>
        <w:right w:val="none" w:sz="0" w:space="0" w:color="auto"/>
      </w:divBdr>
    </w:div>
    <w:div w:id="1537891665">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96" Type="http://schemas.openxmlformats.org/officeDocument/2006/relationships/image" Target="media/image188.png"/><Relationship Id="rId200"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1"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esktop\Plantillas%20PSI\Documentador\Entregable\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DB4F50-9B41-4302-B949-31B7ECFC0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Usuario.dotx</Template>
  <TotalTime>2969</TotalTime>
  <Pages>111</Pages>
  <Words>11176</Words>
  <Characters>61474</Characters>
  <Application>Microsoft Office Word</Application>
  <DocSecurity>0</DocSecurity>
  <Lines>512</Lines>
  <Paragraphs>145</Paragraphs>
  <ScaleCrop>false</ScaleCrop>
  <HeadingPairs>
    <vt:vector size="2" baseType="variant">
      <vt:variant>
        <vt:lpstr>Título</vt:lpstr>
      </vt:variant>
      <vt:variant>
        <vt:i4>1</vt:i4>
      </vt:variant>
    </vt:vector>
  </HeadingPairs>
  <TitlesOfParts>
    <vt:vector size="1" baseType="lpstr">
      <vt:lpstr>Manual de Usuario</vt:lpstr>
    </vt:vector>
  </TitlesOfParts>
  <Company>VASPA Team</Company>
  <LinksUpToDate>false</LinksUpToDate>
  <CharactersWithSpaces>72505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Sistema VASPA</dc:subject>
  <dc:creator>Fabricio González - Nicolás Sartini</dc:creator>
  <cp:lastModifiedBy>Usuario</cp:lastModifiedBy>
  <cp:revision>2904</cp:revision>
  <dcterms:created xsi:type="dcterms:W3CDTF">2018-08-31T02:33:00Z</dcterms:created>
  <dcterms:modified xsi:type="dcterms:W3CDTF">2020-10-01T21:58:00Z</dcterms:modified>
</cp:coreProperties>
</file>