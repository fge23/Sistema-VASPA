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19C283E7" w14:textId="77777777" w:rsidR="006919D5" w:rsidRDefault="006919D5">
          <w:pPr>
            <w:pStyle w:val="Sinespaciado"/>
            <w:rPr>
              <w:rFonts w:asciiTheme="majorHAnsi" w:eastAsiaTheme="majorEastAsia" w:hAnsiTheme="majorHAnsi" w:cstheme="majorBidi"/>
              <w:sz w:val="72"/>
              <w:szCs w:val="72"/>
            </w:rPr>
          </w:pPr>
        </w:p>
        <w:p w14:paraId="564B05FD" w14:textId="77777777" w:rsidR="006919D5" w:rsidRDefault="006919D5">
          <w:pPr>
            <w:pStyle w:val="Sinespaciado"/>
            <w:rPr>
              <w:rFonts w:asciiTheme="majorHAnsi" w:eastAsiaTheme="majorEastAsia" w:hAnsiTheme="majorHAnsi" w:cstheme="majorBidi"/>
              <w:sz w:val="72"/>
              <w:szCs w:val="72"/>
            </w:rPr>
          </w:pPr>
        </w:p>
        <w:p w14:paraId="1731A948" w14:textId="77777777" w:rsidR="00D06E99" w:rsidRDefault="00EA4DBD">
          <w:pPr>
            <w:pStyle w:val="Sinespaciado"/>
            <w:rPr>
              <w:rFonts w:asciiTheme="majorHAnsi" w:eastAsiaTheme="majorEastAsia" w:hAnsiTheme="majorHAnsi" w:cstheme="majorBidi"/>
              <w:sz w:val="72"/>
              <w:szCs w:val="72"/>
            </w:rPr>
          </w:pPr>
          <w:r>
            <w:rPr>
              <w:rFonts w:eastAsiaTheme="majorEastAsia" w:cstheme="majorBidi"/>
              <w:noProof/>
            </w:rPr>
            <w:pict w14:anchorId="3AAFE105">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w14:anchorId="08586259">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w14:anchorId="41C1A887">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w14:anchorId="3D6B25B9">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EndPr/>
          <w:sdtContent>
            <w:p w14:paraId="6737F7F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14:paraId="69316DAA" w14:textId="77777777"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14:paraId="2848FAE9" w14:textId="77777777" w:rsidR="00D06E99" w:rsidRDefault="00D06E99">
          <w:pPr>
            <w:pStyle w:val="Sinespaciado"/>
          </w:pPr>
        </w:p>
        <w:p w14:paraId="12CE828E" w14:textId="77777777" w:rsidR="006919D5" w:rsidRDefault="006919D5">
          <w:pPr>
            <w:pStyle w:val="Sinespaciado"/>
          </w:pPr>
        </w:p>
        <w:p w14:paraId="1773471F" w14:textId="77777777" w:rsidR="006919D5" w:rsidRDefault="006919D5">
          <w:pPr>
            <w:pStyle w:val="Sinespaciado"/>
          </w:pPr>
        </w:p>
        <w:p w14:paraId="3C7C3951" w14:textId="77777777"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EndPr/>
          <w:sdtContent>
            <w:p w14:paraId="04AFB617" w14:textId="77777777" w:rsidR="00D06E99" w:rsidRDefault="00970362">
              <w:pPr>
                <w:pStyle w:val="Sinespaciado"/>
              </w:pPr>
              <w:r w:rsidRPr="00713231">
                <w:rPr>
                  <w:rFonts w:asciiTheme="majorHAnsi" w:hAnsiTheme="majorHAnsi"/>
                  <w:lang w:val="es-AR"/>
                </w:rPr>
                <w:t xml:space="preserve">VASPA </w:t>
              </w:r>
              <w:proofErr w:type="spellStart"/>
              <w:r w:rsidRPr="00713231">
                <w:rPr>
                  <w:rFonts w:asciiTheme="majorHAnsi" w:hAnsiTheme="majorHAnsi"/>
                  <w:lang w:val="es-AR"/>
                </w:rPr>
                <w:t>Team</w:t>
              </w:r>
              <w:proofErr w:type="spellEnd"/>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EndPr/>
          <w:sdtContent>
            <w:p w14:paraId="63E945C7" w14:textId="77777777"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 xml:space="preserve">Nicolás </w:t>
              </w:r>
              <w:proofErr w:type="spellStart"/>
              <w:r w:rsidR="00970362" w:rsidRPr="00713231">
                <w:rPr>
                  <w:rFonts w:asciiTheme="majorHAnsi" w:hAnsiTheme="majorHAnsi"/>
                  <w:lang w:val="es-AR"/>
                </w:rPr>
                <w:t>Sartini</w:t>
              </w:r>
              <w:proofErr w:type="spellEnd"/>
            </w:p>
          </w:sdtContent>
        </w:sdt>
        <w:p w14:paraId="0726D0B1" w14:textId="77777777" w:rsidR="00D06E99" w:rsidRDefault="00D06E99"/>
        <w:p w14:paraId="7720D144" w14:textId="77777777" w:rsidR="00BC5404" w:rsidRDefault="006124BF" w:rsidP="00895821">
          <w:pPr>
            <w:pStyle w:val="PSI-Comentario"/>
          </w:pPr>
          <w:r>
            <w:rPr>
              <w:noProof/>
              <w:lang w:eastAsia="es-AR"/>
            </w:rPr>
            <w:drawing>
              <wp:anchor distT="0" distB="0" distL="114300" distR="114300" simplePos="0" relativeHeight="251667456" behindDoc="0" locked="0" layoutInCell="1" allowOverlap="1" wp14:anchorId="52930C83" wp14:editId="6E53E36A">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14:anchorId="234853F1" wp14:editId="28C916E6">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41091C08" w14:textId="77777777" w:rsidR="00BC5404" w:rsidRDefault="00EA4DBD" w:rsidP="00895821">
          <w:pPr>
            <w:pStyle w:val="PSI-Comentario"/>
          </w:pPr>
          <w:r>
            <w:rPr>
              <w:noProof/>
            </w:rPr>
            <w:lastRenderedPageBreak/>
            <w:pict w14:anchorId="458040EF">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14:paraId="2200CDDE" w14:textId="77777777" w:rsidR="003D7911" w:rsidRDefault="003D7911" w:rsidP="00895821">
                      <w:pPr>
                        <w:pStyle w:val="PSI-Comentario"/>
                      </w:pPr>
                      <w:r>
                        <w:t>Este manual pretende ser una guía que busca brindar soporte a los usuarios del Sistema VASPA.</w:t>
                      </w:r>
                    </w:p>
                    <w:p w14:paraId="13E693BE" w14:textId="77777777" w:rsidR="003D7911" w:rsidRDefault="003D7911"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w:t>
                      </w:r>
                      <w:proofErr w:type="gramStart"/>
                      <w:r>
                        <w:t>perder  algunos</w:t>
                      </w:r>
                      <w:proofErr w:type="gramEnd"/>
                      <w:r>
                        <w:t xml:space="preserve"> necesarios conceptos técnicos.</w:t>
                      </w:r>
                    </w:p>
                  </w:txbxContent>
                </v:textbox>
                <w10:wrap type="square" anchorx="margin" anchory="margin"/>
              </v:shape>
            </w:pict>
          </w:r>
        </w:p>
        <w:p w14:paraId="15854257" w14:textId="77777777" w:rsidR="00BB2FF2" w:rsidRPr="005313D3" w:rsidRDefault="00EA4DBD" w:rsidP="000C5596">
          <w:pPr>
            <w:pStyle w:val="PSI-Comentario"/>
          </w:pPr>
          <w:r>
            <w:rPr>
              <w:noProof/>
              <w:lang w:eastAsia="es-ES"/>
            </w:rPr>
            <w:pict w14:anchorId="6447E052">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14:paraId="344EB882" w14:textId="77777777" w:rsidR="00397566" w:rsidRPr="008B3B0F" w:rsidRDefault="00397566" w:rsidP="00895821">
          <w:pPr>
            <w:pStyle w:val="PSI-Comentario"/>
          </w:pPr>
        </w:p>
        <w:p w14:paraId="4B090FD8" w14:textId="77777777" w:rsidR="00D06E99" w:rsidRDefault="00EA4DBD"/>
      </w:sdtContent>
    </w:sdt>
    <w:p w14:paraId="35B1A949" w14:textId="77777777" w:rsidR="00A13DBA" w:rsidRDefault="00BC5404" w:rsidP="00A13DBA">
      <w:pPr>
        <w:ind w:left="0" w:firstLine="0"/>
      </w:pPr>
      <w:r>
        <w:rPr>
          <w:noProof/>
          <w:lang w:val="es-AR" w:eastAsia="es-AR"/>
        </w:rPr>
        <w:drawing>
          <wp:anchor distT="0" distB="0" distL="114300" distR="114300" simplePos="0" relativeHeight="251682816" behindDoc="0" locked="0" layoutInCell="1" allowOverlap="1" wp14:anchorId="34759F47" wp14:editId="1F6C397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BB82ADC"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EndPr/>
      <w:sdtContent>
        <w:p w14:paraId="635135DA" w14:textId="77777777" w:rsidR="000F79DF" w:rsidRDefault="000F79DF" w:rsidP="000F79DF">
          <w:pPr>
            <w:pStyle w:val="TtuloTDC"/>
            <w:tabs>
              <w:tab w:val="left" w:pos="5954"/>
            </w:tabs>
          </w:pPr>
          <w:r>
            <w:t>Tabla de contenido</w:t>
          </w:r>
        </w:p>
        <w:p w14:paraId="3D8BD6D2" w14:textId="77777777" w:rsidR="0068473C" w:rsidRDefault="009919CD">
          <w:pPr>
            <w:pStyle w:val="TDC1"/>
            <w:rPr>
              <w:rFonts w:eastAsiaTheme="minorEastAsia"/>
              <w:b w:val="0"/>
              <w:bCs w:val="0"/>
              <w:noProof/>
              <w:sz w:val="22"/>
              <w:szCs w:val="22"/>
              <w:lang w:val="es-AR" w:eastAsia="es-AR"/>
            </w:rPr>
          </w:pPr>
          <w:r>
            <w:fldChar w:fldCharType="begin"/>
          </w:r>
          <w:r w:rsidR="000F79DF">
            <w:instrText xml:space="preserve"> TOC \o "1-3" \h \z \u </w:instrText>
          </w:r>
          <w:r>
            <w:fldChar w:fldCharType="separate"/>
          </w:r>
          <w:hyperlink w:anchor="_Toc53075652" w:history="1">
            <w:r w:rsidR="0068473C" w:rsidRPr="00B61006">
              <w:rPr>
                <w:rStyle w:val="Hipervnculo"/>
                <w:noProof/>
              </w:rPr>
              <w:t>Introducción</w:t>
            </w:r>
            <w:r w:rsidR="0068473C">
              <w:rPr>
                <w:noProof/>
                <w:webHidden/>
              </w:rPr>
              <w:tab/>
            </w:r>
            <w:r w:rsidR="0068473C">
              <w:rPr>
                <w:noProof/>
                <w:webHidden/>
              </w:rPr>
              <w:fldChar w:fldCharType="begin"/>
            </w:r>
            <w:r w:rsidR="0068473C">
              <w:rPr>
                <w:noProof/>
                <w:webHidden/>
              </w:rPr>
              <w:instrText xml:space="preserve"> PAGEREF _Toc53075652 \h </w:instrText>
            </w:r>
            <w:r w:rsidR="0068473C">
              <w:rPr>
                <w:noProof/>
                <w:webHidden/>
              </w:rPr>
            </w:r>
            <w:r w:rsidR="0068473C">
              <w:rPr>
                <w:noProof/>
                <w:webHidden/>
              </w:rPr>
              <w:fldChar w:fldCharType="separate"/>
            </w:r>
            <w:r w:rsidR="0068473C">
              <w:rPr>
                <w:noProof/>
                <w:webHidden/>
              </w:rPr>
              <w:t>5</w:t>
            </w:r>
            <w:r w:rsidR="0068473C">
              <w:rPr>
                <w:noProof/>
                <w:webHidden/>
              </w:rPr>
              <w:fldChar w:fldCharType="end"/>
            </w:r>
          </w:hyperlink>
        </w:p>
        <w:p w14:paraId="38BCFBF9" w14:textId="77777777" w:rsidR="0068473C" w:rsidRDefault="00EA4DBD">
          <w:pPr>
            <w:pStyle w:val="TDC2"/>
            <w:rPr>
              <w:rFonts w:eastAsiaTheme="minorEastAsia"/>
              <w:i w:val="0"/>
              <w:iCs w:val="0"/>
              <w:noProof/>
              <w:sz w:val="22"/>
              <w:szCs w:val="22"/>
              <w:lang w:val="es-AR" w:eastAsia="es-AR"/>
            </w:rPr>
          </w:pPr>
          <w:hyperlink w:anchor="_Toc53075653" w:history="1">
            <w:r w:rsidR="0068473C" w:rsidRPr="00B61006">
              <w:rPr>
                <w:rStyle w:val="Hipervnculo"/>
                <w:noProof/>
              </w:rPr>
              <w:t>Conceptos clave</w:t>
            </w:r>
            <w:r w:rsidR="0068473C">
              <w:rPr>
                <w:noProof/>
                <w:webHidden/>
              </w:rPr>
              <w:tab/>
            </w:r>
            <w:r w:rsidR="0068473C">
              <w:rPr>
                <w:noProof/>
                <w:webHidden/>
              </w:rPr>
              <w:fldChar w:fldCharType="begin"/>
            </w:r>
            <w:r w:rsidR="0068473C">
              <w:rPr>
                <w:noProof/>
                <w:webHidden/>
              </w:rPr>
              <w:instrText xml:space="preserve"> PAGEREF _Toc53075653 \h </w:instrText>
            </w:r>
            <w:r w:rsidR="0068473C">
              <w:rPr>
                <w:noProof/>
                <w:webHidden/>
              </w:rPr>
            </w:r>
            <w:r w:rsidR="0068473C">
              <w:rPr>
                <w:noProof/>
                <w:webHidden/>
              </w:rPr>
              <w:fldChar w:fldCharType="separate"/>
            </w:r>
            <w:r w:rsidR="0068473C">
              <w:rPr>
                <w:noProof/>
                <w:webHidden/>
              </w:rPr>
              <w:t>5</w:t>
            </w:r>
            <w:r w:rsidR="0068473C">
              <w:rPr>
                <w:noProof/>
                <w:webHidden/>
              </w:rPr>
              <w:fldChar w:fldCharType="end"/>
            </w:r>
          </w:hyperlink>
        </w:p>
        <w:p w14:paraId="451B5673" w14:textId="77777777" w:rsidR="0068473C" w:rsidRDefault="00EA4DBD">
          <w:pPr>
            <w:pStyle w:val="TDC2"/>
            <w:rPr>
              <w:rFonts w:eastAsiaTheme="minorEastAsia"/>
              <w:i w:val="0"/>
              <w:iCs w:val="0"/>
              <w:noProof/>
              <w:sz w:val="22"/>
              <w:szCs w:val="22"/>
              <w:lang w:val="es-AR" w:eastAsia="es-AR"/>
            </w:rPr>
          </w:pPr>
          <w:hyperlink w:anchor="_Toc53075654" w:history="1">
            <w:r w:rsidR="0068473C" w:rsidRPr="00B61006">
              <w:rPr>
                <w:rStyle w:val="Hipervnculo"/>
                <w:noProof/>
              </w:rPr>
              <w:t>Descripción</w:t>
            </w:r>
            <w:r w:rsidR="0068473C">
              <w:rPr>
                <w:noProof/>
                <w:webHidden/>
              </w:rPr>
              <w:tab/>
            </w:r>
            <w:r w:rsidR="0068473C">
              <w:rPr>
                <w:noProof/>
                <w:webHidden/>
              </w:rPr>
              <w:fldChar w:fldCharType="begin"/>
            </w:r>
            <w:r w:rsidR="0068473C">
              <w:rPr>
                <w:noProof/>
                <w:webHidden/>
              </w:rPr>
              <w:instrText xml:space="preserve"> PAGEREF _Toc53075654 \h </w:instrText>
            </w:r>
            <w:r w:rsidR="0068473C">
              <w:rPr>
                <w:noProof/>
                <w:webHidden/>
              </w:rPr>
            </w:r>
            <w:r w:rsidR="0068473C">
              <w:rPr>
                <w:noProof/>
                <w:webHidden/>
              </w:rPr>
              <w:fldChar w:fldCharType="separate"/>
            </w:r>
            <w:r w:rsidR="0068473C">
              <w:rPr>
                <w:noProof/>
                <w:webHidden/>
              </w:rPr>
              <w:t>5</w:t>
            </w:r>
            <w:r w:rsidR="0068473C">
              <w:rPr>
                <w:noProof/>
                <w:webHidden/>
              </w:rPr>
              <w:fldChar w:fldCharType="end"/>
            </w:r>
          </w:hyperlink>
        </w:p>
        <w:p w14:paraId="44D04F32" w14:textId="77777777" w:rsidR="0068473C" w:rsidRDefault="00EA4DBD">
          <w:pPr>
            <w:pStyle w:val="TDC1"/>
            <w:rPr>
              <w:rFonts w:eastAsiaTheme="minorEastAsia"/>
              <w:b w:val="0"/>
              <w:bCs w:val="0"/>
              <w:noProof/>
              <w:sz w:val="22"/>
              <w:szCs w:val="22"/>
              <w:lang w:val="es-AR" w:eastAsia="es-AR"/>
            </w:rPr>
          </w:pPr>
          <w:hyperlink w:anchor="_Toc53075655" w:history="1">
            <w:r w:rsidR="0068473C" w:rsidRPr="00B61006">
              <w:rPr>
                <w:rStyle w:val="Hipervnculo"/>
                <w:noProof/>
              </w:rPr>
              <w:t>Contenido</w:t>
            </w:r>
            <w:r w:rsidR="0068473C">
              <w:rPr>
                <w:noProof/>
                <w:webHidden/>
              </w:rPr>
              <w:tab/>
            </w:r>
            <w:r w:rsidR="0068473C">
              <w:rPr>
                <w:noProof/>
                <w:webHidden/>
              </w:rPr>
              <w:fldChar w:fldCharType="begin"/>
            </w:r>
            <w:r w:rsidR="0068473C">
              <w:rPr>
                <w:noProof/>
                <w:webHidden/>
              </w:rPr>
              <w:instrText xml:space="preserve"> PAGEREF _Toc53075655 \h </w:instrText>
            </w:r>
            <w:r w:rsidR="0068473C">
              <w:rPr>
                <w:noProof/>
                <w:webHidden/>
              </w:rPr>
            </w:r>
            <w:r w:rsidR="0068473C">
              <w:rPr>
                <w:noProof/>
                <w:webHidden/>
              </w:rPr>
              <w:fldChar w:fldCharType="separate"/>
            </w:r>
            <w:r w:rsidR="0068473C">
              <w:rPr>
                <w:noProof/>
                <w:webHidden/>
              </w:rPr>
              <w:t>5</w:t>
            </w:r>
            <w:r w:rsidR="0068473C">
              <w:rPr>
                <w:noProof/>
                <w:webHidden/>
              </w:rPr>
              <w:fldChar w:fldCharType="end"/>
            </w:r>
          </w:hyperlink>
        </w:p>
        <w:p w14:paraId="067B0DB4" w14:textId="77777777" w:rsidR="0068473C" w:rsidRDefault="00EA4DBD">
          <w:pPr>
            <w:pStyle w:val="TDC1"/>
            <w:rPr>
              <w:rFonts w:eastAsiaTheme="minorEastAsia"/>
              <w:b w:val="0"/>
              <w:bCs w:val="0"/>
              <w:noProof/>
              <w:sz w:val="22"/>
              <w:szCs w:val="22"/>
              <w:lang w:val="es-AR" w:eastAsia="es-AR"/>
            </w:rPr>
          </w:pPr>
          <w:hyperlink w:anchor="_Toc53075656" w:history="1">
            <w:r w:rsidR="0068473C" w:rsidRPr="00B61006">
              <w:rPr>
                <w:rStyle w:val="Hipervnculo"/>
                <w:noProof/>
              </w:rPr>
              <w:t>Introducción al Sistema</w:t>
            </w:r>
            <w:r w:rsidR="0068473C">
              <w:rPr>
                <w:noProof/>
                <w:webHidden/>
              </w:rPr>
              <w:tab/>
            </w:r>
            <w:r w:rsidR="0068473C">
              <w:rPr>
                <w:noProof/>
                <w:webHidden/>
              </w:rPr>
              <w:fldChar w:fldCharType="begin"/>
            </w:r>
            <w:r w:rsidR="0068473C">
              <w:rPr>
                <w:noProof/>
                <w:webHidden/>
              </w:rPr>
              <w:instrText xml:space="preserve"> PAGEREF _Toc53075656 \h </w:instrText>
            </w:r>
            <w:r w:rsidR="0068473C">
              <w:rPr>
                <w:noProof/>
                <w:webHidden/>
              </w:rPr>
            </w:r>
            <w:r w:rsidR="0068473C">
              <w:rPr>
                <w:noProof/>
                <w:webHidden/>
              </w:rPr>
              <w:fldChar w:fldCharType="separate"/>
            </w:r>
            <w:r w:rsidR="0068473C">
              <w:rPr>
                <w:noProof/>
                <w:webHidden/>
              </w:rPr>
              <w:t>6</w:t>
            </w:r>
            <w:r w:rsidR="0068473C">
              <w:rPr>
                <w:noProof/>
                <w:webHidden/>
              </w:rPr>
              <w:fldChar w:fldCharType="end"/>
            </w:r>
          </w:hyperlink>
        </w:p>
        <w:p w14:paraId="39C97261" w14:textId="77777777" w:rsidR="0068473C" w:rsidRDefault="00EA4DBD">
          <w:pPr>
            <w:pStyle w:val="TDC2"/>
            <w:rPr>
              <w:rFonts w:eastAsiaTheme="minorEastAsia"/>
              <w:i w:val="0"/>
              <w:iCs w:val="0"/>
              <w:noProof/>
              <w:sz w:val="22"/>
              <w:szCs w:val="22"/>
              <w:lang w:val="es-AR" w:eastAsia="es-AR"/>
            </w:rPr>
          </w:pPr>
          <w:hyperlink w:anchor="_Toc53075657" w:history="1">
            <w:r w:rsidR="0068473C" w:rsidRPr="00B61006">
              <w:rPr>
                <w:rStyle w:val="Hipervnculo"/>
                <w:noProof/>
              </w:rPr>
              <w:t>Roles y Permisos</w:t>
            </w:r>
            <w:r w:rsidR="0068473C">
              <w:rPr>
                <w:noProof/>
                <w:webHidden/>
              </w:rPr>
              <w:tab/>
            </w:r>
            <w:r w:rsidR="0068473C">
              <w:rPr>
                <w:noProof/>
                <w:webHidden/>
              </w:rPr>
              <w:fldChar w:fldCharType="begin"/>
            </w:r>
            <w:r w:rsidR="0068473C">
              <w:rPr>
                <w:noProof/>
                <w:webHidden/>
              </w:rPr>
              <w:instrText xml:space="preserve"> PAGEREF _Toc53075657 \h </w:instrText>
            </w:r>
            <w:r w:rsidR="0068473C">
              <w:rPr>
                <w:noProof/>
                <w:webHidden/>
              </w:rPr>
            </w:r>
            <w:r w:rsidR="0068473C">
              <w:rPr>
                <w:noProof/>
                <w:webHidden/>
              </w:rPr>
              <w:fldChar w:fldCharType="separate"/>
            </w:r>
            <w:r w:rsidR="0068473C">
              <w:rPr>
                <w:noProof/>
                <w:webHidden/>
              </w:rPr>
              <w:t>6</w:t>
            </w:r>
            <w:r w:rsidR="0068473C">
              <w:rPr>
                <w:noProof/>
                <w:webHidden/>
              </w:rPr>
              <w:fldChar w:fldCharType="end"/>
            </w:r>
          </w:hyperlink>
        </w:p>
        <w:p w14:paraId="0035D1BA" w14:textId="77777777" w:rsidR="0068473C" w:rsidRDefault="00EA4DBD">
          <w:pPr>
            <w:pStyle w:val="TDC2"/>
            <w:rPr>
              <w:rFonts w:eastAsiaTheme="minorEastAsia"/>
              <w:i w:val="0"/>
              <w:iCs w:val="0"/>
              <w:noProof/>
              <w:sz w:val="22"/>
              <w:szCs w:val="22"/>
              <w:lang w:val="es-AR" w:eastAsia="es-AR"/>
            </w:rPr>
          </w:pPr>
          <w:hyperlink w:anchor="_Toc53075658" w:history="1">
            <w:r w:rsidR="0068473C" w:rsidRPr="00B61006">
              <w:rPr>
                <w:rStyle w:val="Hipervnculo"/>
                <w:noProof/>
              </w:rPr>
              <w:t>Ingreso al Sistema</w:t>
            </w:r>
            <w:r w:rsidR="0068473C">
              <w:rPr>
                <w:noProof/>
                <w:webHidden/>
              </w:rPr>
              <w:tab/>
            </w:r>
            <w:r w:rsidR="0068473C">
              <w:rPr>
                <w:noProof/>
                <w:webHidden/>
              </w:rPr>
              <w:fldChar w:fldCharType="begin"/>
            </w:r>
            <w:r w:rsidR="0068473C">
              <w:rPr>
                <w:noProof/>
                <w:webHidden/>
              </w:rPr>
              <w:instrText xml:space="preserve"> PAGEREF _Toc53075658 \h </w:instrText>
            </w:r>
            <w:r w:rsidR="0068473C">
              <w:rPr>
                <w:noProof/>
                <w:webHidden/>
              </w:rPr>
            </w:r>
            <w:r w:rsidR="0068473C">
              <w:rPr>
                <w:noProof/>
                <w:webHidden/>
              </w:rPr>
              <w:fldChar w:fldCharType="separate"/>
            </w:r>
            <w:r w:rsidR="0068473C">
              <w:rPr>
                <w:noProof/>
                <w:webHidden/>
              </w:rPr>
              <w:t>7</w:t>
            </w:r>
            <w:r w:rsidR="0068473C">
              <w:rPr>
                <w:noProof/>
                <w:webHidden/>
              </w:rPr>
              <w:fldChar w:fldCharType="end"/>
            </w:r>
          </w:hyperlink>
        </w:p>
        <w:p w14:paraId="2BBB81EC" w14:textId="77777777" w:rsidR="0068473C" w:rsidRDefault="00EA4DBD">
          <w:pPr>
            <w:pStyle w:val="TDC1"/>
            <w:rPr>
              <w:rFonts w:eastAsiaTheme="minorEastAsia"/>
              <w:b w:val="0"/>
              <w:bCs w:val="0"/>
              <w:noProof/>
              <w:sz w:val="22"/>
              <w:szCs w:val="22"/>
              <w:lang w:val="es-AR" w:eastAsia="es-AR"/>
            </w:rPr>
          </w:pPr>
          <w:hyperlink w:anchor="_Toc53075659" w:history="1">
            <w:r w:rsidR="0068473C" w:rsidRPr="00B61006">
              <w:rPr>
                <w:rStyle w:val="Hipervnculo"/>
                <w:noProof/>
              </w:rPr>
              <w:t>Uso del Sistema [Invitado]</w:t>
            </w:r>
            <w:r w:rsidR="0068473C">
              <w:rPr>
                <w:noProof/>
                <w:webHidden/>
              </w:rPr>
              <w:tab/>
            </w:r>
            <w:r w:rsidR="0068473C">
              <w:rPr>
                <w:noProof/>
                <w:webHidden/>
              </w:rPr>
              <w:fldChar w:fldCharType="begin"/>
            </w:r>
            <w:r w:rsidR="0068473C">
              <w:rPr>
                <w:noProof/>
                <w:webHidden/>
              </w:rPr>
              <w:instrText xml:space="preserve"> PAGEREF _Toc53075659 \h </w:instrText>
            </w:r>
            <w:r w:rsidR="0068473C">
              <w:rPr>
                <w:noProof/>
                <w:webHidden/>
              </w:rPr>
            </w:r>
            <w:r w:rsidR="0068473C">
              <w:rPr>
                <w:noProof/>
                <w:webHidden/>
              </w:rPr>
              <w:fldChar w:fldCharType="separate"/>
            </w:r>
            <w:r w:rsidR="0068473C">
              <w:rPr>
                <w:noProof/>
                <w:webHidden/>
              </w:rPr>
              <w:t>10</w:t>
            </w:r>
            <w:r w:rsidR="0068473C">
              <w:rPr>
                <w:noProof/>
                <w:webHidden/>
              </w:rPr>
              <w:fldChar w:fldCharType="end"/>
            </w:r>
          </w:hyperlink>
        </w:p>
        <w:p w14:paraId="5373FACC" w14:textId="77777777" w:rsidR="0068473C" w:rsidRDefault="00EA4DBD">
          <w:pPr>
            <w:pStyle w:val="TDC2"/>
            <w:rPr>
              <w:rFonts w:eastAsiaTheme="minorEastAsia"/>
              <w:i w:val="0"/>
              <w:iCs w:val="0"/>
              <w:noProof/>
              <w:sz w:val="22"/>
              <w:szCs w:val="22"/>
              <w:lang w:val="es-AR" w:eastAsia="es-AR"/>
            </w:rPr>
          </w:pPr>
          <w:hyperlink w:anchor="_Toc53075660" w:history="1">
            <w:r w:rsidR="0068473C" w:rsidRPr="00B61006">
              <w:rPr>
                <w:rStyle w:val="Hipervnculo"/>
                <w:noProof/>
              </w:rPr>
              <w:t>Visualizar Programas de Asignaturas</w:t>
            </w:r>
            <w:r w:rsidR="0068473C">
              <w:rPr>
                <w:noProof/>
                <w:webHidden/>
              </w:rPr>
              <w:tab/>
            </w:r>
            <w:r w:rsidR="0068473C">
              <w:rPr>
                <w:noProof/>
                <w:webHidden/>
              </w:rPr>
              <w:fldChar w:fldCharType="begin"/>
            </w:r>
            <w:r w:rsidR="0068473C">
              <w:rPr>
                <w:noProof/>
                <w:webHidden/>
              </w:rPr>
              <w:instrText xml:space="preserve"> PAGEREF _Toc53075660 \h </w:instrText>
            </w:r>
            <w:r w:rsidR="0068473C">
              <w:rPr>
                <w:noProof/>
                <w:webHidden/>
              </w:rPr>
            </w:r>
            <w:r w:rsidR="0068473C">
              <w:rPr>
                <w:noProof/>
                <w:webHidden/>
              </w:rPr>
              <w:fldChar w:fldCharType="separate"/>
            </w:r>
            <w:r w:rsidR="0068473C">
              <w:rPr>
                <w:noProof/>
                <w:webHidden/>
              </w:rPr>
              <w:t>10</w:t>
            </w:r>
            <w:r w:rsidR="0068473C">
              <w:rPr>
                <w:noProof/>
                <w:webHidden/>
              </w:rPr>
              <w:fldChar w:fldCharType="end"/>
            </w:r>
          </w:hyperlink>
        </w:p>
        <w:p w14:paraId="236957F3" w14:textId="77777777" w:rsidR="0068473C" w:rsidRDefault="00EA4DBD">
          <w:pPr>
            <w:pStyle w:val="TDC2"/>
            <w:rPr>
              <w:rFonts w:eastAsiaTheme="minorEastAsia"/>
              <w:i w:val="0"/>
              <w:iCs w:val="0"/>
              <w:noProof/>
              <w:sz w:val="22"/>
              <w:szCs w:val="22"/>
              <w:lang w:val="es-AR" w:eastAsia="es-AR"/>
            </w:rPr>
          </w:pPr>
          <w:hyperlink w:anchor="_Toc53075661" w:history="1">
            <w:r w:rsidR="0068473C" w:rsidRPr="00B61006">
              <w:rPr>
                <w:rStyle w:val="Hipervnculo"/>
                <w:noProof/>
              </w:rPr>
              <w:t>Visualizar Planes de Estudio</w:t>
            </w:r>
            <w:r w:rsidR="0068473C">
              <w:rPr>
                <w:noProof/>
                <w:webHidden/>
              </w:rPr>
              <w:tab/>
            </w:r>
            <w:r w:rsidR="0068473C">
              <w:rPr>
                <w:noProof/>
                <w:webHidden/>
              </w:rPr>
              <w:fldChar w:fldCharType="begin"/>
            </w:r>
            <w:r w:rsidR="0068473C">
              <w:rPr>
                <w:noProof/>
                <w:webHidden/>
              </w:rPr>
              <w:instrText xml:space="preserve"> PAGEREF _Toc53075661 \h </w:instrText>
            </w:r>
            <w:r w:rsidR="0068473C">
              <w:rPr>
                <w:noProof/>
                <w:webHidden/>
              </w:rPr>
            </w:r>
            <w:r w:rsidR="0068473C">
              <w:rPr>
                <w:noProof/>
                <w:webHidden/>
              </w:rPr>
              <w:fldChar w:fldCharType="separate"/>
            </w:r>
            <w:r w:rsidR="0068473C">
              <w:rPr>
                <w:noProof/>
                <w:webHidden/>
              </w:rPr>
              <w:t>14</w:t>
            </w:r>
            <w:r w:rsidR="0068473C">
              <w:rPr>
                <w:noProof/>
                <w:webHidden/>
              </w:rPr>
              <w:fldChar w:fldCharType="end"/>
            </w:r>
          </w:hyperlink>
        </w:p>
        <w:p w14:paraId="1B5FD813" w14:textId="77777777" w:rsidR="0068473C" w:rsidRDefault="00EA4DBD">
          <w:pPr>
            <w:pStyle w:val="TDC1"/>
            <w:rPr>
              <w:rFonts w:eastAsiaTheme="minorEastAsia"/>
              <w:b w:val="0"/>
              <w:bCs w:val="0"/>
              <w:noProof/>
              <w:sz w:val="22"/>
              <w:szCs w:val="22"/>
              <w:lang w:val="es-AR" w:eastAsia="es-AR"/>
            </w:rPr>
          </w:pPr>
          <w:hyperlink w:anchor="_Toc53075662" w:history="1">
            <w:r w:rsidR="0068473C" w:rsidRPr="00B61006">
              <w:rPr>
                <w:rStyle w:val="Hipervnculo"/>
                <w:noProof/>
              </w:rPr>
              <w:t>Uso del Sistema [Secretaría Académica]</w:t>
            </w:r>
            <w:r w:rsidR="0068473C">
              <w:rPr>
                <w:noProof/>
                <w:webHidden/>
              </w:rPr>
              <w:tab/>
            </w:r>
            <w:r w:rsidR="0068473C">
              <w:rPr>
                <w:noProof/>
                <w:webHidden/>
              </w:rPr>
              <w:fldChar w:fldCharType="begin"/>
            </w:r>
            <w:r w:rsidR="0068473C">
              <w:rPr>
                <w:noProof/>
                <w:webHidden/>
              </w:rPr>
              <w:instrText xml:space="preserve"> PAGEREF _Toc53075662 \h </w:instrText>
            </w:r>
            <w:r w:rsidR="0068473C">
              <w:rPr>
                <w:noProof/>
                <w:webHidden/>
              </w:rPr>
            </w:r>
            <w:r w:rsidR="0068473C">
              <w:rPr>
                <w:noProof/>
                <w:webHidden/>
              </w:rPr>
              <w:fldChar w:fldCharType="separate"/>
            </w:r>
            <w:r w:rsidR="0068473C">
              <w:rPr>
                <w:noProof/>
                <w:webHidden/>
              </w:rPr>
              <w:t>17</w:t>
            </w:r>
            <w:r w:rsidR="0068473C">
              <w:rPr>
                <w:noProof/>
                <w:webHidden/>
              </w:rPr>
              <w:fldChar w:fldCharType="end"/>
            </w:r>
          </w:hyperlink>
        </w:p>
        <w:p w14:paraId="46F11FBA" w14:textId="77777777" w:rsidR="0068473C" w:rsidRDefault="00EA4DBD">
          <w:pPr>
            <w:pStyle w:val="TDC2"/>
            <w:rPr>
              <w:rFonts w:eastAsiaTheme="minorEastAsia"/>
              <w:i w:val="0"/>
              <w:iCs w:val="0"/>
              <w:noProof/>
              <w:sz w:val="22"/>
              <w:szCs w:val="22"/>
              <w:lang w:val="es-AR" w:eastAsia="es-AR"/>
            </w:rPr>
          </w:pPr>
          <w:hyperlink w:anchor="_Toc53075663" w:history="1">
            <w:r w:rsidR="0068473C" w:rsidRPr="00B61006">
              <w:rPr>
                <w:rStyle w:val="Hipervnculo"/>
                <w:noProof/>
              </w:rPr>
              <w:t>Ver Vigencia de Programas</w:t>
            </w:r>
            <w:r w:rsidR="0068473C">
              <w:rPr>
                <w:noProof/>
                <w:webHidden/>
              </w:rPr>
              <w:tab/>
            </w:r>
            <w:r w:rsidR="0068473C">
              <w:rPr>
                <w:noProof/>
                <w:webHidden/>
              </w:rPr>
              <w:fldChar w:fldCharType="begin"/>
            </w:r>
            <w:r w:rsidR="0068473C">
              <w:rPr>
                <w:noProof/>
                <w:webHidden/>
              </w:rPr>
              <w:instrText xml:space="preserve"> PAGEREF _Toc53075663 \h </w:instrText>
            </w:r>
            <w:r w:rsidR="0068473C">
              <w:rPr>
                <w:noProof/>
                <w:webHidden/>
              </w:rPr>
            </w:r>
            <w:r w:rsidR="0068473C">
              <w:rPr>
                <w:noProof/>
                <w:webHidden/>
              </w:rPr>
              <w:fldChar w:fldCharType="separate"/>
            </w:r>
            <w:r w:rsidR="0068473C">
              <w:rPr>
                <w:noProof/>
                <w:webHidden/>
              </w:rPr>
              <w:t>19</w:t>
            </w:r>
            <w:r w:rsidR="0068473C">
              <w:rPr>
                <w:noProof/>
                <w:webHidden/>
              </w:rPr>
              <w:fldChar w:fldCharType="end"/>
            </w:r>
          </w:hyperlink>
        </w:p>
        <w:p w14:paraId="2B5AFFB5" w14:textId="77777777" w:rsidR="0068473C" w:rsidRDefault="00EA4DBD">
          <w:pPr>
            <w:pStyle w:val="TDC2"/>
            <w:rPr>
              <w:rFonts w:eastAsiaTheme="minorEastAsia"/>
              <w:i w:val="0"/>
              <w:iCs w:val="0"/>
              <w:noProof/>
              <w:sz w:val="22"/>
              <w:szCs w:val="22"/>
              <w:lang w:val="es-AR" w:eastAsia="es-AR"/>
            </w:rPr>
          </w:pPr>
          <w:hyperlink w:anchor="_Toc53075664" w:history="1">
            <w:r w:rsidR="0068473C" w:rsidRPr="00B61006">
              <w:rPr>
                <w:rStyle w:val="Hipervnculo"/>
                <w:noProof/>
              </w:rPr>
              <w:t>Seguir Programa</w:t>
            </w:r>
            <w:r w:rsidR="0068473C">
              <w:rPr>
                <w:noProof/>
                <w:webHidden/>
              </w:rPr>
              <w:tab/>
            </w:r>
            <w:r w:rsidR="0068473C">
              <w:rPr>
                <w:noProof/>
                <w:webHidden/>
              </w:rPr>
              <w:fldChar w:fldCharType="begin"/>
            </w:r>
            <w:r w:rsidR="0068473C">
              <w:rPr>
                <w:noProof/>
                <w:webHidden/>
              </w:rPr>
              <w:instrText xml:space="preserve"> PAGEREF _Toc53075664 \h </w:instrText>
            </w:r>
            <w:r w:rsidR="0068473C">
              <w:rPr>
                <w:noProof/>
                <w:webHidden/>
              </w:rPr>
            </w:r>
            <w:r w:rsidR="0068473C">
              <w:rPr>
                <w:noProof/>
                <w:webHidden/>
              </w:rPr>
              <w:fldChar w:fldCharType="separate"/>
            </w:r>
            <w:r w:rsidR="0068473C">
              <w:rPr>
                <w:noProof/>
                <w:webHidden/>
              </w:rPr>
              <w:t>21</w:t>
            </w:r>
            <w:r w:rsidR="0068473C">
              <w:rPr>
                <w:noProof/>
                <w:webHidden/>
              </w:rPr>
              <w:fldChar w:fldCharType="end"/>
            </w:r>
          </w:hyperlink>
        </w:p>
        <w:p w14:paraId="5D109420" w14:textId="77777777" w:rsidR="0068473C" w:rsidRDefault="00EA4DBD">
          <w:pPr>
            <w:pStyle w:val="TDC2"/>
            <w:rPr>
              <w:rFonts w:eastAsiaTheme="minorEastAsia"/>
              <w:i w:val="0"/>
              <w:iCs w:val="0"/>
              <w:noProof/>
              <w:sz w:val="22"/>
              <w:szCs w:val="22"/>
              <w:lang w:val="es-AR" w:eastAsia="es-AR"/>
            </w:rPr>
          </w:pPr>
          <w:hyperlink w:anchor="_Toc53075665" w:history="1">
            <w:r w:rsidR="0068473C" w:rsidRPr="00B61006">
              <w:rPr>
                <w:rStyle w:val="Hipervnculo"/>
                <w:noProof/>
              </w:rPr>
              <w:t>Revisar Programa</w:t>
            </w:r>
            <w:r w:rsidR="0068473C">
              <w:rPr>
                <w:noProof/>
                <w:webHidden/>
              </w:rPr>
              <w:tab/>
            </w:r>
            <w:r w:rsidR="0068473C">
              <w:rPr>
                <w:noProof/>
                <w:webHidden/>
              </w:rPr>
              <w:fldChar w:fldCharType="begin"/>
            </w:r>
            <w:r w:rsidR="0068473C">
              <w:rPr>
                <w:noProof/>
                <w:webHidden/>
              </w:rPr>
              <w:instrText xml:space="preserve"> PAGEREF _Toc53075665 \h </w:instrText>
            </w:r>
            <w:r w:rsidR="0068473C">
              <w:rPr>
                <w:noProof/>
                <w:webHidden/>
              </w:rPr>
            </w:r>
            <w:r w:rsidR="0068473C">
              <w:rPr>
                <w:noProof/>
                <w:webHidden/>
              </w:rPr>
              <w:fldChar w:fldCharType="separate"/>
            </w:r>
            <w:r w:rsidR="0068473C">
              <w:rPr>
                <w:noProof/>
                <w:webHidden/>
              </w:rPr>
              <w:t>24</w:t>
            </w:r>
            <w:r w:rsidR="0068473C">
              <w:rPr>
                <w:noProof/>
                <w:webHidden/>
              </w:rPr>
              <w:fldChar w:fldCharType="end"/>
            </w:r>
          </w:hyperlink>
        </w:p>
        <w:p w14:paraId="600F7381" w14:textId="77777777" w:rsidR="0068473C" w:rsidRDefault="00EA4DBD">
          <w:pPr>
            <w:pStyle w:val="TDC2"/>
            <w:rPr>
              <w:rFonts w:eastAsiaTheme="minorEastAsia"/>
              <w:i w:val="0"/>
              <w:iCs w:val="0"/>
              <w:noProof/>
              <w:sz w:val="22"/>
              <w:szCs w:val="22"/>
              <w:lang w:val="es-AR" w:eastAsia="es-AR"/>
            </w:rPr>
          </w:pPr>
          <w:hyperlink w:anchor="_Toc53075666" w:history="1">
            <w:r w:rsidR="0068473C" w:rsidRPr="00B61006">
              <w:rPr>
                <w:rStyle w:val="Hipervnculo"/>
                <w:noProof/>
              </w:rPr>
              <w:t>Informe Gerencial de Programas</w:t>
            </w:r>
            <w:r w:rsidR="0068473C">
              <w:rPr>
                <w:noProof/>
                <w:webHidden/>
              </w:rPr>
              <w:tab/>
            </w:r>
            <w:r w:rsidR="0068473C">
              <w:rPr>
                <w:noProof/>
                <w:webHidden/>
              </w:rPr>
              <w:fldChar w:fldCharType="begin"/>
            </w:r>
            <w:r w:rsidR="0068473C">
              <w:rPr>
                <w:noProof/>
                <w:webHidden/>
              </w:rPr>
              <w:instrText xml:space="preserve"> PAGEREF _Toc53075666 \h </w:instrText>
            </w:r>
            <w:r w:rsidR="0068473C">
              <w:rPr>
                <w:noProof/>
                <w:webHidden/>
              </w:rPr>
            </w:r>
            <w:r w:rsidR="0068473C">
              <w:rPr>
                <w:noProof/>
                <w:webHidden/>
              </w:rPr>
              <w:fldChar w:fldCharType="separate"/>
            </w:r>
            <w:r w:rsidR="0068473C">
              <w:rPr>
                <w:noProof/>
                <w:webHidden/>
              </w:rPr>
              <w:t>28</w:t>
            </w:r>
            <w:r w:rsidR="0068473C">
              <w:rPr>
                <w:noProof/>
                <w:webHidden/>
              </w:rPr>
              <w:fldChar w:fldCharType="end"/>
            </w:r>
          </w:hyperlink>
        </w:p>
        <w:p w14:paraId="4BCEFA92" w14:textId="77777777" w:rsidR="0068473C" w:rsidRDefault="00EA4DBD">
          <w:pPr>
            <w:pStyle w:val="TDC2"/>
            <w:rPr>
              <w:rFonts w:eastAsiaTheme="minorEastAsia"/>
              <w:i w:val="0"/>
              <w:iCs w:val="0"/>
              <w:noProof/>
              <w:sz w:val="22"/>
              <w:szCs w:val="22"/>
              <w:lang w:val="es-AR" w:eastAsia="es-AR"/>
            </w:rPr>
          </w:pPr>
          <w:hyperlink w:anchor="_Toc53075667" w:history="1">
            <w:r w:rsidR="0068473C" w:rsidRPr="00B61006">
              <w:rPr>
                <w:rStyle w:val="Hipervnculo"/>
                <w:noProof/>
              </w:rPr>
              <w:t>Subir Programa</w:t>
            </w:r>
            <w:r w:rsidR="0068473C">
              <w:rPr>
                <w:noProof/>
                <w:webHidden/>
              </w:rPr>
              <w:tab/>
            </w:r>
            <w:r w:rsidR="0068473C">
              <w:rPr>
                <w:noProof/>
                <w:webHidden/>
              </w:rPr>
              <w:fldChar w:fldCharType="begin"/>
            </w:r>
            <w:r w:rsidR="0068473C">
              <w:rPr>
                <w:noProof/>
                <w:webHidden/>
              </w:rPr>
              <w:instrText xml:space="preserve"> PAGEREF _Toc53075667 \h </w:instrText>
            </w:r>
            <w:r w:rsidR="0068473C">
              <w:rPr>
                <w:noProof/>
                <w:webHidden/>
              </w:rPr>
            </w:r>
            <w:r w:rsidR="0068473C">
              <w:rPr>
                <w:noProof/>
                <w:webHidden/>
              </w:rPr>
              <w:fldChar w:fldCharType="separate"/>
            </w:r>
            <w:r w:rsidR="0068473C">
              <w:rPr>
                <w:noProof/>
                <w:webHidden/>
              </w:rPr>
              <w:t>33</w:t>
            </w:r>
            <w:r w:rsidR="0068473C">
              <w:rPr>
                <w:noProof/>
                <w:webHidden/>
              </w:rPr>
              <w:fldChar w:fldCharType="end"/>
            </w:r>
          </w:hyperlink>
        </w:p>
        <w:p w14:paraId="5E6FA3A8" w14:textId="77777777" w:rsidR="0068473C" w:rsidRDefault="00EA4DBD">
          <w:pPr>
            <w:pStyle w:val="TDC2"/>
            <w:rPr>
              <w:rFonts w:eastAsiaTheme="minorEastAsia"/>
              <w:i w:val="0"/>
              <w:iCs w:val="0"/>
              <w:noProof/>
              <w:sz w:val="22"/>
              <w:szCs w:val="22"/>
              <w:lang w:val="es-AR" w:eastAsia="es-AR"/>
            </w:rPr>
          </w:pPr>
          <w:hyperlink w:anchor="_Toc53075668" w:history="1">
            <w:r w:rsidR="0068473C" w:rsidRPr="00B61006">
              <w:rPr>
                <w:rStyle w:val="Hipervnculo"/>
                <w:noProof/>
              </w:rPr>
              <w:t>Carga Masiva de Programas</w:t>
            </w:r>
            <w:r w:rsidR="0068473C">
              <w:rPr>
                <w:noProof/>
                <w:webHidden/>
              </w:rPr>
              <w:tab/>
            </w:r>
            <w:r w:rsidR="0068473C">
              <w:rPr>
                <w:noProof/>
                <w:webHidden/>
              </w:rPr>
              <w:fldChar w:fldCharType="begin"/>
            </w:r>
            <w:r w:rsidR="0068473C">
              <w:rPr>
                <w:noProof/>
                <w:webHidden/>
              </w:rPr>
              <w:instrText xml:space="preserve"> PAGEREF _Toc53075668 \h </w:instrText>
            </w:r>
            <w:r w:rsidR="0068473C">
              <w:rPr>
                <w:noProof/>
                <w:webHidden/>
              </w:rPr>
            </w:r>
            <w:r w:rsidR="0068473C">
              <w:rPr>
                <w:noProof/>
                <w:webHidden/>
              </w:rPr>
              <w:fldChar w:fldCharType="separate"/>
            </w:r>
            <w:r w:rsidR="0068473C">
              <w:rPr>
                <w:noProof/>
                <w:webHidden/>
              </w:rPr>
              <w:t>35</w:t>
            </w:r>
            <w:r w:rsidR="0068473C">
              <w:rPr>
                <w:noProof/>
                <w:webHidden/>
              </w:rPr>
              <w:fldChar w:fldCharType="end"/>
            </w:r>
          </w:hyperlink>
        </w:p>
        <w:p w14:paraId="7BE63E17" w14:textId="77777777" w:rsidR="0068473C" w:rsidRDefault="00EA4DBD">
          <w:pPr>
            <w:pStyle w:val="TDC2"/>
            <w:rPr>
              <w:rFonts w:eastAsiaTheme="minorEastAsia"/>
              <w:i w:val="0"/>
              <w:iCs w:val="0"/>
              <w:noProof/>
              <w:sz w:val="22"/>
              <w:szCs w:val="22"/>
              <w:lang w:val="es-AR" w:eastAsia="es-AR"/>
            </w:rPr>
          </w:pPr>
          <w:hyperlink w:anchor="_Toc53075669" w:history="1">
            <w:r w:rsidR="0068473C" w:rsidRPr="00B61006">
              <w:rPr>
                <w:rStyle w:val="Hipervnculo"/>
                <w:noProof/>
              </w:rPr>
              <w:t>Subir Plan</w:t>
            </w:r>
            <w:r w:rsidR="0068473C">
              <w:rPr>
                <w:noProof/>
                <w:webHidden/>
              </w:rPr>
              <w:tab/>
            </w:r>
            <w:r w:rsidR="0068473C">
              <w:rPr>
                <w:noProof/>
                <w:webHidden/>
              </w:rPr>
              <w:fldChar w:fldCharType="begin"/>
            </w:r>
            <w:r w:rsidR="0068473C">
              <w:rPr>
                <w:noProof/>
                <w:webHidden/>
              </w:rPr>
              <w:instrText xml:space="preserve"> PAGEREF _Toc53075669 \h </w:instrText>
            </w:r>
            <w:r w:rsidR="0068473C">
              <w:rPr>
                <w:noProof/>
                <w:webHidden/>
              </w:rPr>
            </w:r>
            <w:r w:rsidR="0068473C">
              <w:rPr>
                <w:noProof/>
                <w:webHidden/>
              </w:rPr>
              <w:fldChar w:fldCharType="separate"/>
            </w:r>
            <w:r w:rsidR="0068473C">
              <w:rPr>
                <w:noProof/>
                <w:webHidden/>
              </w:rPr>
              <w:t>36</w:t>
            </w:r>
            <w:r w:rsidR="0068473C">
              <w:rPr>
                <w:noProof/>
                <w:webHidden/>
              </w:rPr>
              <w:fldChar w:fldCharType="end"/>
            </w:r>
          </w:hyperlink>
        </w:p>
        <w:p w14:paraId="4AE9054C" w14:textId="77777777" w:rsidR="0068473C" w:rsidRDefault="00EA4DBD">
          <w:pPr>
            <w:pStyle w:val="TDC2"/>
            <w:rPr>
              <w:rFonts w:eastAsiaTheme="minorEastAsia"/>
              <w:i w:val="0"/>
              <w:iCs w:val="0"/>
              <w:noProof/>
              <w:sz w:val="22"/>
              <w:szCs w:val="22"/>
              <w:lang w:val="es-AR" w:eastAsia="es-AR"/>
            </w:rPr>
          </w:pPr>
          <w:hyperlink w:anchor="_Toc53075670" w:history="1">
            <w:r w:rsidR="0068473C" w:rsidRPr="00B61006">
              <w:rPr>
                <w:rStyle w:val="Hipervnculo"/>
                <w:noProof/>
              </w:rPr>
              <w:t>Gestionar Carrera</w:t>
            </w:r>
            <w:r w:rsidR="0068473C">
              <w:rPr>
                <w:noProof/>
                <w:webHidden/>
              </w:rPr>
              <w:tab/>
            </w:r>
            <w:r w:rsidR="0068473C">
              <w:rPr>
                <w:noProof/>
                <w:webHidden/>
              </w:rPr>
              <w:fldChar w:fldCharType="begin"/>
            </w:r>
            <w:r w:rsidR="0068473C">
              <w:rPr>
                <w:noProof/>
                <w:webHidden/>
              </w:rPr>
              <w:instrText xml:space="preserve"> PAGEREF _Toc53075670 \h </w:instrText>
            </w:r>
            <w:r w:rsidR="0068473C">
              <w:rPr>
                <w:noProof/>
                <w:webHidden/>
              </w:rPr>
            </w:r>
            <w:r w:rsidR="0068473C">
              <w:rPr>
                <w:noProof/>
                <w:webHidden/>
              </w:rPr>
              <w:fldChar w:fldCharType="separate"/>
            </w:r>
            <w:r w:rsidR="0068473C">
              <w:rPr>
                <w:noProof/>
                <w:webHidden/>
              </w:rPr>
              <w:t>38</w:t>
            </w:r>
            <w:r w:rsidR="0068473C">
              <w:rPr>
                <w:noProof/>
                <w:webHidden/>
              </w:rPr>
              <w:fldChar w:fldCharType="end"/>
            </w:r>
          </w:hyperlink>
        </w:p>
        <w:p w14:paraId="687D01B5" w14:textId="77777777" w:rsidR="0068473C" w:rsidRDefault="00EA4DBD">
          <w:pPr>
            <w:pStyle w:val="TDC3"/>
            <w:rPr>
              <w:rFonts w:eastAsiaTheme="minorEastAsia"/>
              <w:noProof/>
              <w:sz w:val="22"/>
              <w:szCs w:val="22"/>
              <w:lang w:val="es-AR" w:eastAsia="es-AR"/>
            </w:rPr>
          </w:pPr>
          <w:hyperlink w:anchor="_Toc53075671" w:history="1">
            <w:r w:rsidR="0068473C" w:rsidRPr="00B61006">
              <w:rPr>
                <w:rStyle w:val="Hipervnculo"/>
                <w:noProof/>
              </w:rPr>
              <w:t>Alta de Carrera</w:t>
            </w:r>
            <w:r w:rsidR="0068473C">
              <w:rPr>
                <w:noProof/>
                <w:webHidden/>
              </w:rPr>
              <w:tab/>
            </w:r>
            <w:r w:rsidR="0068473C">
              <w:rPr>
                <w:noProof/>
                <w:webHidden/>
              </w:rPr>
              <w:fldChar w:fldCharType="begin"/>
            </w:r>
            <w:r w:rsidR="0068473C">
              <w:rPr>
                <w:noProof/>
                <w:webHidden/>
              </w:rPr>
              <w:instrText xml:space="preserve"> PAGEREF _Toc53075671 \h </w:instrText>
            </w:r>
            <w:r w:rsidR="0068473C">
              <w:rPr>
                <w:noProof/>
                <w:webHidden/>
              </w:rPr>
            </w:r>
            <w:r w:rsidR="0068473C">
              <w:rPr>
                <w:noProof/>
                <w:webHidden/>
              </w:rPr>
              <w:fldChar w:fldCharType="separate"/>
            </w:r>
            <w:r w:rsidR="0068473C">
              <w:rPr>
                <w:noProof/>
                <w:webHidden/>
              </w:rPr>
              <w:t>38</w:t>
            </w:r>
            <w:r w:rsidR="0068473C">
              <w:rPr>
                <w:noProof/>
                <w:webHidden/>
              </w:rPr>
              <w:fldChar w:fldCharType="end"/>
            </w:r>
          </w:hyperlink>
        </w:p>
        <w:p w14:paraId="1EB77970" w14:textId="77777777" w:rsidR="0068473C" w:rsidRDefault="00EA4DBD">
          <w:pPr>
            <w:pStyle w:val="TDC3"/>
            <w:rPr>
              <w:rFonts w:eastAsiaTheme="minorEastAsia"/>
              <w:noProof/>
              <w:sz w:val="22"/>
              <w:szCs w:val="22"/>
              <w:lang w:val="es-AR" w:eastAsia="es-AR"/>
            </w:rPr>
          </w:pPr>
          <w:hyperlink w:anchor="_Toc53075672" w:history="1">
            <w:r w:rsidR="0068473C" w:rsidRPr="00B61006">
              <w:rPr>
                <w:rStyle w:val="Hipervnculo"/>
                <w:noProof/>
              </w:rPr>
              <w:t>Baja de Carrera</w:t>
            </w:r>
            <w:r w:rsidR="0068473C">
              <w:rPr>
                <w:noProof/>
                <w:webHidden/>
              </w:rPr>
              <w:tab/>
            </w:r>
            <w:r w:rsidR="0068473C">
              <w:rPr>
                <w:noProof/>
                <w:webHidden/>
              </w:rPr>
              <w:fldChar w:fldCharType="begin"/>
            </w:r>
            <w:r w:rsidR="0068473C">
              <w:rPr>
                <w:noProof/>
                <w:webHidden/>
              </w:rPr>
              <w:instrText xml:space="preserve"> PAGEREF _Toc53075672 \h </w:instrText>
            </w:r>
            <w:r w:rsidR="0068473C">
              <w:rPr>
                <w:noProof/>
                <w:webHidden/>
              </w:rPr>
            </w:r>
            <w:r w:rsidR="0068473C">
              <w:rPr>
                <w:noProof/>
                <w:webHidden/>
              </w:rPr>
              <w:fldChar w:fldCharType="separate"/>
            </w:r>
            <w:r w:rsidR="0068473C">
              <w:rPr>
                <w:noProof/>
                <w:webHidden/>
              </w:rPr>
              <w:t>39</w:t>
            </w:r>
            <w:r w:rsidR="0068473C">
              <w:rPr>
                <w:noProof/>
                <w:webHidden/>
              </w:rPr>
              <w:fldChar w:fldCharType="end"/>
            </w:r>
          </w:hyperlink>
        </w:p>
        <w:p w14:paraId="7FBA7AC0" w14:textId="77777777" w:rsidR="0068473C" w:rsidRDefault="00EA4DBD">
          <w:pPr>
            <w:pStyle w:val="TDC3"/>
            <w:rPr>
              <w:rFonts w:eastAsiaTheme="minorEastAsia"/>
              <w:noProof/>
              <w:sz w:val="22"/>
              <w:szCs w:val="22"/>
              <w:lang w:val="es-AR" w:eastAsia="es-AR"/>
            </w:rPr>
          </w:pPr>
          <w:hyperlink w:anchor="_Toc53075673" w:history="1">
            <w:r w:rsidR="0068473C" w:rsidRPr="00B61006">
              <w:rPr>
                <w:rStyle w:val="Hipervnculo"/>
                <w:noProof/>
              </w:rPr>
              <w:t>Modificar  Carrera</w:t>
            </w:r>
            <w:r w:rsidR="0068473C">
              <w:rPr>
                <w:noProof/>
                <w:webHidden/>
              </w:rPr>
              <w:tab/>
            </w:r>
            <w:r w:rsidR="0068473C">
              <w:rPr>
                <w:noProof/>
                <w:webHidden/>
              </w:rPr>
              <w:fldChar w:fldCharType="begin"/>
            </w:r>
            <w:r w:rsidR="0068473C">
              <w:rPr>
                <w:noProof/>
                <w:webHidden/>
              </w:rPr>
              <w:instrText xml:space="preserve"> PAGEREF _Toc53075673 \h </w:instrText>
            </w:r>
            <w:r w:rsidR="0068473C">
              <w:rPr>
                <w:noProof/>
                <w:webHidden/>
              </w:rPr>
            </w:r>
            <w:r w:rsidR="0068473C">
              <w:rPr>
                <w:noProof/>
                <w:webHidden/>
              </w:rPr>
              <w:fldChar w:fldCharType="separate"/>
            </w:r>
            <w:r w:rsidR="0068473C">
              <w:rPr>
                <w:noProof/>
                <w:webHidden/>
              </w:rPr>
              <w:t>40</w:t>
            </w:r>
            <w:r w:rsidR="0068473C">
              <w:rPr>
                <w:noProof/>
                <w:webHidden/>
              </w:rPr>
              <w:fldChar w:fldCharType="end"/>
            </w:r>
          </w:hyperlink>
        </w:p>
        <w:p w14:paraId="30041961" w14:textId="77777777" w:rsidR="0068473C" w:rsidRDefault="00EA4DBD">
          <w:pPr>
            <w:pStyle w:val="TDC3"/>
            <w:rPr>
              <w:rFonts w:eastAsiaTheme="minorEastAsia"/>
              <w:noProof/>
              <w:sz w:val="22"/>
              <w:szCs w:val="22"/>
              <w:lang w:val="es-AR" w:eastAsia="es-AR"/>
            </w:rPr>
          </w:pPr>
          <w:hyperlink w:anchor="_Toc53075674" w:history="1">
            <w:r w:rsidR="0068473C" w:rsidRPr="00B61006">
              <w:rPr>
                <w:rStyle w:val="Hipervnculo"/>
                <w:noProof/>
              </w:rPr>
              <w:t>Ver Revisiones del Plan</w:t>
            </w:r>
            <w:r w:rsidR="0068473C">
              <w:rPr>
                <w:noProof/>
                <w:webHidden/>
              </w:rPr>
              <w:tab/>
            </w:r>
            <w:r w:rsidR="0068473C">
              <w:rPr>
                <w:noProof/>
                <w:webHidden/>
              </w:rPr>
              <w:fldChar w:fldCharType="begin"/>
            </w:r>
            <w:r w:rsidR="0068473C">
              <w:rPr>
                <w:noProof/>
                <w:webHidden/>
              </w:rPr>
              <w:instrText xml:space="preserve"> PAGEREF _Toc53075674 \h </w:instrText>
            </w:r>
            <w:r w:rsidR="0068473C">
              <w:rPr>
                <w:noProof/>
                <w:webHidden/>
              </w:rPr>
            </w:r>
            <w:r w:rsidR="0068473C">
              <w:rPr>
                <w:noProof/>
                <w:webHidden/>
              </w:rPr>
              <w:fldChar w:fldCharType="separate"/>
            </w:r>
            <w:r w:rsidR="0068473C">
              <w:rPr>
                <w:noProof/>
                <w:webHidden/>
              </w:rPr>
              <w:t>40</w:t>
            </w:r>
            <w:r w:rsidR="0068473C">
              <w:rPr>
                <w:noProof/>
                <w:webHidden/>
              </w:rPr>
              <w:fldChar w:fldCharType="end"/>
            </w:r>
          </w:hyperlink>
        </w:p>
        <w:p w14:paraId="284E5B02" w14:textId="77777777" w:rsidR="0068473C" w:rsidRDefault="00EA4DBD">
          <w:pPr>
            <w:pStyle w:val="TDC2"/>
            <w:rPr>
              <w:rFonts w:eastAsiaTheme="minorEastAsia"/>
              <w:i w:val="0"/>
              <w:iCs w:val="0"/>
              <w:noProof/>
              <w:sz w:val="22"/>
              <w:szCs w:val="22"/>
              <w:lang w:val="es-AR" w:eastAsia="es-AR"/>
            </w:rPr>
          </w:pPr>
          <w:hyperlink w:anchor="_Toc53075675" w:history="1">
            <w:r w:rsidR="0068473C" w:rsidRPr="00B61006">
              <w:rPr>
                <w:rStyle w:val="Hipervnculo"/>
                <w:noProof/>
              </w:rPr>
              <w:t>Gestionar Plan</w:t>
            </w:r>
            <w:r w:rsidR="0068473C">
              <w:rPr>
                <w:noProof/>
                <w:webHidden/>
              </w:rPr>
              <w:tab/>
            </w:r>
            <w:r w:rsidR="0068473C">
              <w:rPr>
                <w:noProof/>
                <w:webHidden/>
              </w:rPr>
              <w:fldChar w:fldCharType="begin"/>
            </w:r>
            <w:r w:rsidR="0068473C">
              <w:rPr>
                <w:noProof/>
                <w:webHidden/>
              </w:rPr>
              <w:instrText xml:space="preserve"> PAGEREF _Toc53075675 \h </w:instrText>
            </w:r>
            <w:r w:rsidR="0068473C">
              <w:rPr>
                <w:noProof/>
                <w:webHidden/>
              </w:rPr>
            </w:r>
            <w:r w:rsidR="0068473C">
              <w:rPr>
                <w:noProof/>
                <w:webHidden/>
              </w:rPr>
              <w:fldChar w:fldCharType="separate"/>
            </w:r>
            <w:r w:rsidR="0068473C">
              <w:rPr>
                <w:noProof/>
                <w:webHidden/>
              </w:rPr>
              <w:t>43</w:t>
            </w:r>
            <w:r w:rsidR="0068473C">
              <w:rPr>
                <w:noProof/>
                <w:webHidden/>
              </w:rPr>
              <w:fldChar w:fldCharType="end"/>
            </w:r>
          </w:hyperlink>
        </w:p>
        <w:p w14:paraId="61061B1D" w14:textId="77777777" w:rsidR="0068473C" w:rsidRDefault="00EA4DBD">
          <w:pPr>
            <w:pStyle w:val="TDC3"/>
            <w:rPr>
              <w:rFonts w:eastAsiaTheme="minorEastAsia"/>
              <w:noProof/>
              <w:sz w:val="22"/>
              <w:szCs w:val="22"/>
              <w:lang w:val="es-AR" w:eastAsia="es-AR"/>
            </w:rPr>
          </w:pPr>
          <w:hyperlink w:anchor="_Toc53075676" w:history="1">
            <w:r w:rsidR="0068473C" w:rsidRPr="00B61006">
              <w:rPr>
                <w:rStyle w:val="Hipervnculo"/>
                <w:noProof/>
              </w:rPr>
              <w:t>Alta de Revisión de Plan</w:t>
            </w:r>
            <w:r w:rsidR="0068473C">
              <w:rPr>
                <w:noProof/>
                <w:webHidden/>
              </w:rPr>
              <w:tab/>
            </w:r>
            <w:r w:rsidR="0068473C">
              <w:rPr>
                <w:noProof/>
                <w:webHidden/>
              </w:rPr>
              <w:fldChar w:fldCharType="begin"/>
            </w:r>
            <w:r w:rsidR="0068473C">
              <w:rPr>
                <w:noProof/>
                <w:webHidden/>
              </w:rPr>
              <w:instrText xml:space="preserve"> PAGEREF _Toc53075676 \h </w:instrText>
            </w:r>
            <w:r w:rsidR="0068473C">
              <w:rPr>
                <w:noProof/>
                <w:webHidden/>
              </w:rPr>
            </w:r>
            <w:r w:rsidR="0068473C">
              <w:rPr>
                <w:noProof/>
                <w:webHidden/>
              </w:rPr>
              <w:fldChar w:fldCharType="separate"/>
            </w:r>
            <w:r w:rsidR="0068473C">
              <w:rPr>
                <w:noProof/>
                <w:webHidden/>
              </w:rPr>
              <w:t>44</w:t>
            </w:r>
            <w:r w:rsidR="0068473C">
              <w:rPr>
                <w:noProof/>
                <w:webHidden/>
              </w:rPr>
              <w:fldChar w:fldCharType="end"/>
            </w:r>
          </w:hyperlink>
        </w:p>
        <w:p w14:paraId="424B1B00" w14:textId="77777777" w:rsidR="0068473C" w:rsidRDefault="00EA4DBD">
          <w:pPr>
            <w:pStyle w:val="TDC3"/>
            <w:rPr>
              <w:rFonts w:eastAsiaTheme="minorEastAsia"/>
              <w:noProof/>
              <w:sz w:val="22"/>
              <w:szCs w:val="22"/>
              <w:lang w:val="es-AR" w:eastAsia="es-AR"/>
            </w:rPr>
          </w:pPr>
          <w:hyperlink w:anchor="_Toc53075677" w:history="1">
            <w:r w:rsidR="0068473C" w:rsidRPr="00B61006">
              <w:rPr>
                <w:rStyle w:val="Hipervnculo"/>
                <w:noProof/>
              </w:rPr>
              <w:t>Baja de Revisión de Plan</w:t>
            </w:r>
            <w:r w:rsidR="0068473C">
              <w:rPr>
                <w:noProof/>
                <w:webHidden/>
              </w:rPr>
              <w:tab/>
            </w:r>
            <w:r w:rsidR="0068473C">
              <w:rPr>
                <w:noProof/>
                <w:webHidden/>
              </w:rPr>
              <w:fldChar w:fldCharType="begin"/>
            </w:r>
            <w:r w:rsidR="0068473C">
              <w:rPr>
                <w:noProof/>
                <w:webHidden/>
              </w:rPr>
              <w:instrText xml:space="preserve"> PAGEREF _Toc53075677 \h </w:instrText>
            </w:r>
            <w:r w:rsidR="0068473C">
              <w:rPr>
                <w:noProof/>
                <w:webHidden/>
              </w:rPr>
            </w:r>
            <w:r w:rsidR="0068473C">
              <w:rPr>
                <w:noProof/>
                <w:webHidden/>
              </w:rPr>
              <w:fldChar w:fldCharType="separate"/>
            </w:r>
            <w:r w:rsidR="0068473C">
              <w:rPr>
                <w:noProof/>
                <w:webHidden/>
              </w:rPr>
              <w:t>45</w:t>
            </w:r>
            <w:r w:rsidR="0068473C">
              <w:rPr>
                <w:noProof/>
                <w:webHidden/>
              </w:rPr>
              <w:fldChar w:fldCharType="end"/>
            </w:r>
          </w:hyperlink>
        </w:p>
        <w:p w14:paraId="5657A551" w14:textId="77777777" w:rsidR="0068473C" w:rsidRDefault="00EA4DBD">
          <w:pPr>
            <w:pStyle w:val="TDC3"/>
            <w:rPr>
              <w:rFonts w:eastAsiaTheme="minorEastAsia"/>
              <w:noProof/>
              <w:sz w:val="22"/>
              <w:szCs w:val="22"/>
              <w:lang w:val="es-AR" w:eastAsia="es-AR"/>
            </w:rPr>
          </w:pPr>
          <w:hyperlink w:anchor="_Toc53075678" w:history="1">
            <w:r w:rsidR="0068473C" w:rsidRPr="00B61006">
              <w:rPr>
                <w:rStyle w:val="Hipervnculo"/>
                <w:noProof/>
              </w:rPr>
              <w:t>Modificar  Revisión de Plan</w:t>
            </w:r>
            <w:r w:rsidR="0068473C">
              <w:rPr>
                <w:noProof/>
                <w:webHidden/>
              </w:rPr>
              <w:tab/>
            </w:r>
            <w:r w:rsidR="0068473C">
              <w:rPr>
                <w:noProof/>
                <w:webHidden/>
              </w:rPr>
              <w:fldChar w:fldCharType="begin"/>
            </w:r>
            <w:r w:rsidR="0068473C">
              <w:rPr>
                <w:noProof/>
                <w:webHidden/>
              </w:rPr>
              <w:instrText xml:space="preserve"> PAGEREF _Toc53075678 \h </w:instrText>
            </w:r>
            <w:r w:rsidR="0068473C">
              <w:rPr>
                <w:noProof/>
                <w:webHidden/>
              </w:rPr>
            </w:r>
            <w:r w:rsidR="0068473C">
              <w:rPr>
                <w:noProof/>
                <w:webHidden/>
              </w:rPr>
              <w:fldChar w:fldCharType="separate"/>
            </w:r>
            <w:r w:rsidR="0068473C">
              <w:rPr>
                <w:noProof/>
                <w:webHidden/>
              </w:rPr>
              <w:t>45</w:t>
            </w:r>
            <w:r w:rsidR="0068473C">
              <w:rPr>
                <w:noProof/>
                <w:webHidden/>
              </w:rPr>
              <w:fldChar w:fldCharType="end"/>
            </w:r>
          </w:hyperlink>
        </w:p>
        <w:p w14:paraId="7B6DF7DA" w14:textId="77777777" w:rsidR="0068473C" w:rsidRDefault="00EA4DBD">
          <w:pPr>
            <w:pStyle w:val="TDC3"/>
            <w:rPr>
              <w:rFonts w:eastAsiaTheme="minorEastAsia"/>
              <w:noProof/>
              <w:sz w:val="22"/>
              <w:szCs w:val="22"/>
              <w:lang w:val="es-AR" w:eastAsia="es-AR"/>
            </w:rPr>
          </w:pPr>
          <w:hyperlink w:anchor="_Toc53075679" w:history="1">
            <w:r w:rsidR="0068473C" w:rsidRPr="00B61006">
              <w:rPr>
                <w:rStyle w:val="Hipervnculo"/>
                <w:noProof/>
              </w:rPr>
              <w:t>Ver Asignaturas</w:t>
            </w:r>
            <w:r w:rsidR="0068473C">
              <w:rPr>
                <w:noProof/>
                <w:webHidden/>
              </w:rPr>
              <w:tab/>
            </w:r>
            <w:r w:rsidR="0068473C">
              <w:rPr>
                <w:noProof/>
                <w:webHidden/>
              </w:rPr>
              <w:fldChar w:fldCharType="begin"/>
            </w:r>
            <w:r w:rsidR="0068473C">
              <w:rPr>
                <w:noProof/>
                <w:webHidden/>
              </w:rPr>
              <w:instrText xml:space="preserve"> PAGEREF _Toc53075679 \h </w:instrText>
            </w:r>
            <w:r w:rsidR="0068473C">
              <w:rPr>
                <w:noProof/>
                <w:webHidden/>
              </w:rPr>
            </w:r>
            <w:r w:rsidR="0068473C">
              <w:rPr>
                <w:noProof/>
                <w:webHidden/>
              </w:rPr>
              <w:fldChar w:fldCharType="separate"/>
            </w:r>
            <w:r w:rsidR="0068473C">
              <w:rPr>
                <w:noProof/>
                <w:webHidden/>
              </w:rPr>
              <w:t>46</w:t>
            </w:r>
            <w:r w:rsidR="0068473C">
              <w:rPr>
                <w:noProof/>
                <w:webHidden/>
              </w:rPr>
              <w:fldChar w:fldCharType="end"/>
            </w:r>
          </w:hyperlink>
        </w:p>
        <w:p w14:paraId="44CA67D2" w14:textId="77777777" w:rsidR="0068473C" w:rsidRDefault="00EA4DBD">
          <w:pPr>
            <w:pStyle w:val="TDC2"/>
            <w:rPr>
              <w:rFonts w:eastAsiaTheme="minorEastAsia"/>
              <w:i w:val="0"/>
              <w:iCs w:val="0"/>
              <w:noProof/>
              <w:sz w:val="22"/>
              <w:szCs w:val="22"/>
              <w:lang w:val="es-AR" w:eastAsia="es-AR"/>
            </w:rPr>
          </w:pPr>
          <w:hyperlink w:anchor="_Toc53075680" w:history="1">
            <w:r w:rsidR="0068473C" w:rsidRPr="00B61006">
              <w:rPr>
                <w:rStyle w:val="Hipervnculo"/>
                <w:noProof/>
              </w:rPr>
              <w:t>Gestionar Profesor</w:t>
            </w:r>
            <w:r w:rsidR="0068473C">
              <w:rPr>
                <w:noProof/>
                <w:webHidden/>
              </w:rPr>
              <w:tab/>
            </w:r>
            <w:r w:rsidR="0068473C">
              <w:rPr>
                <w:noProof/>
                <w:webHidden/>
              </w:rPr>
              <w:fldChar w:fldCharType="begin"/>
            </w:r>
            <w:r w:rsidR="0068473C">
              <w:rPr>
                <w:noProof/>
                <w:webHidden/>
              </w:rPr>
              <w:instrText xml:space="preserve"> PAGEREF _Toc53075680 \h </w:instrText>
            </w:r>
            <w:r w:rsidR="0068473C">
              <w:rPr>
                <w:noProof/>
                <w:webHidden/>
              </w:rPr>
            </w:r>
            <w:r w:rsidR="0068473C">
              <w:rPr>
                <w:noProof/>
                <w:webHidden/>
              </w:rPr>
              <w:fldChar w:fldCharType="separate"/>
            </w:r>
            <w:r w:rsidR="0068473C">
              <w:rPr>
                <w:noProof/>
                <w:webHidden/>
              </w:rPr>
              <w:t>52</w:t>
            </w:r>
            <w:r w:rsidR="0068473C">
              <w:rPr>
                <w:noProof/>
                <w:webHidden/>
              </w:rPr>
              <w:fldChar w:fldCharType="end"/>
            </w:r>
          </w:hyperlink>
        </w:p>
        <w:p w14:paraId="23FDC66C" w14:textId="77777777" w:rsidR="0068473C" w:rsidRDefault="00EA4DBD">
          <w:pPr>
            <w:pStyle w:val="TDC3"/>
            <w:rPr>
              <w:rFonts w:eastAsiaTheme="minorEastAsia"/>
              <w:noProof/>
              <w:sz w:val="22"/>
              <w:szCs w:val="22"/>
              <w:lang w:val="es-AR" w:eastAsia="es-AR"/>
            </w:rPr>
          </w:pPr>
          <w:hyperlink w:anchor="_Toc53075681" w:history="1">
            <w:r w:rsidR="0068473C" w:rsidRPr="00B61006">
              <w:rPr>
                <w:rStyle w:val="Hipervnculo"/>
                <w:noProof/>
              </w:rPr>
              <w:t>Alta de Profesor</w:t>
            </w:r>
            <w:r w:rsidR="0068473C">
              <w:rPr>
                <w:noProof/>
                <w:webHidden/>
              </w:rPr>
              <w:tab/>
            </w:r>
            <w:r w:rsidR="0068473C">
              <w:rPr>
                <w:noProof/>
                <w:webHidden/>
              </w:rPr>
              <w:fldChar w:fldCharType="begin"/>
            </w:r>
            <w:r w:rsidR="0068473C">
              <w:rPr>
                <w:noProof/>
                <w:webHidden/>
              </w:rPr>
              <w:instrText xml:space="preserve"> PAGEREF _Toc53075681 \h </w:instrText>
            </w:r>
            <w:r w:rsidR="0068473C">
              <w:rPr>
                <w:noProof/>
                <w:webHidden/>
              </w:rPr>
            </w:r>
            <w:r w:rsidR="0068473C">
              <w:rPr>
                <w:noProof/>
                <w:webHidden/>
              </w:rPr>
              <w:fldChar w:fldCharType="separate"/>
            </w:r>
            <w:r w:rsidR="0068473C">
              <w:rPr>
                <w:noProof/>
                <w:webHidden/>
              </w:rPr>
              <w:t>52</w:t>
            </w:r>
            <w:r w:rsidR="0068473C">
              <w:rPr>
                <w:noProof/>
                <w:webHidden/>
              </w:rPr>
              <w:fldChar w:fldCharType="end"/>
            </w:r>
          </w:hyperlink>
        </w:p>
        <w:p w14:paraId="59B1DC9F" w14:textId="77777777" w:rsidR="0068473C" w:rsidRDefault="00EA4DBD">
          <w:pPr>
            <w:pStyle w:val="TDC3"/>
            <w:rPr>
              <w:rFonts w:eastAsiaTheme="minorEastAsia"/>
              <w:noProof/>
              <w:sz w:val="22"/>
              <w:szCs w:val="22"/>
              <w:lang w:val="es-AR" w:eastAsia="es-AR"/>
            </w:rPr>
          </w:pPr>
          <w:hyperlink w:anchor="_Toc53075682" w:history="1">
            <w:r w:rsidR="0068473C" w:rsidRPr="00B61006">
              <w:rPr>
                <w:rStyle w:val="Hipervnculo"/>
                <w:noProof/>
              </w:rPr>
              <w:t>Baja de Profesor</w:t>
            </w:r>
            <w:r w:rsidR="0068473C">
              <w:rPr>
                <w:noProof/>
                <w:webHidden/>
              </w:rPr>
              <w:tab/>
            </w:r>
            <w:r w:rsidR="0068473C">
              <w:rPr>
                <w:noProof/>
                <w:webHidden/>
              </w:rPr>
              <w:fldChar w:fldCharType="begin"/>
            </w:r>
            <w:r w:rsidR="0068473C">
              <w:rPr>
                <w:noProof/>
                <w:webHidden/>
              </w:rPr>
              <w:instrText xml:space="preserve"> PAGEREF _Toc53075682 \h </w:instrText>
            </w:r>
            <w:r w:rsidR="0068473C">
              <w:rPr>
                <w:noProof/>
                <w:webHidden/>
              </w:rPr>
            </w:r>
            <w:r w:rsidR="0068473C">
              <w:rPr>
                <w:noProof/>
                <w:webHidden/>
              </w:rPr>
              <w:fldChar w:fldCharType="separate"/>
            </w:r>
            <w:r w:rsidR="0068473C">
              <w:rPr>
                <w:noProof/>
                <w:webHidden/>
              </w:rPr>
              <w:t>53</w:t>
            </w:r>
            <w:r w:rsidR="0068473C">
              <w:rPr>
                <w:noProof/>
                <w:webHidden/>
              </w:rPr>
              <w:fldChar w:fldCharType="end"/>
            </w:r>
          </w:hyperlink>
        </w:p>
        <w:p w14:paraId="1769B33B" w14:textId="77777777" w:rsidR="0068473C" w:rsidRDefault="00EA4DBD">
          <w:pPr>
            <w:pStyle w:val="TDC3"/>
            <w:rPr>
              <w:rFonts w:eastAsiaTheme="minorEastAsia"/>
              <w:noProof/>
              <w:sz w:val="22"/>
              <w:szCs w:val="22"/>
              <w:lang w:val="es-AR" w:eastAsia="es-AR"/>
            </w:rPr>
          </w:pPr>
          <w:hyperlink w:anchor="_Toc53075683" w:history="1">
            <w:r w:rsidR="0068473C" w:rsidRPr="00B61006">
              <w:rPr>
                <w:rStyle w:val="Hipervnculo"/>
                <w:noProof/>
              </w:rPr>
              <w:t>Modificar  Profesor</w:t>
            </w:r>
            <w:r w:rsidR="0068473C">
              <w:rPr>
                <w:noProof/>
                <w:webHidden/>
              </w:rPr>
              <w:tab/>
            </w:r>
            <w:r w:rsidR="0068473C">
              <w:rPr>
                <w:noProof/>
                <w:webHidden/>
              </w:rPr>
              <w:fldChar w:fldCharType="begin"/>
            </w:r>
            <w:r w:rsidR="0068473C">
              <w:rPr>
                <w:noProof/>
                <w:webHidden/>
              </w:rPr>
              <w:instrText xml:space="preserve"> PAGEREF _Toc53075683 \h </w:instrText>
            </w:r>
            <w:r w:rsidR="0068473C">
              <w:rPr>
                <w:noProof/>
                <w:webHidden/>
              </w:rPr>
            </w:r>
            <w:r w:rsidR="0068473C">
              <w:rPr>
                <w:noProof/>
                <w:webHidden/>
              </w:rPr>
              <w:fldChar w:fldCharType="separate"/>
            </w:r>
            <w:r w:rsidR="0068473C">
              <w:rPr>
                <w:noProof/>
                <w:webHidden/>
              </w:rPr>
              <w:t>54</w:t>
            </w:r>
            <w:r w:rsidR="0068473C">
              <w:rPr>
                <w:noProof/>
                <w:webHidden/>
              </w:rPr>
              <w:fldChar w:fldCharType="end"/>
            </w:r>
          </w:hyperlink>
        </w:p>
        <w:p w14:paraId="4D0D8E63" w14:textId="77777777" w:rsidR="0068473C" w:rsidRDefault="00EA4DBD">
          <w:pPr>
            <w:pStyle w:val="TDC3"/>
            <w:rPr>
              <w:rFonts w:eastAsiaTheme="minorEastAsia"/>
              <w:noProof/>
              <w:sz w:val="22"/>
              <w:szCs w:val="22"/>
              <w:lang w:val="es-AR" w:eastAsia="es-AR"/>
            </w:rPr>
          </w:pPr>
          <w:hyperlink w:anchor="_Toc53075684" w:history="1">
            <w:r w:rsidR="0068473C" w:rsidRPr="00B61006">
              <w:rPr>
                <w:rStyle w:val="Hipervnculo"/>
                <w:noProof/>
              </w:rPr>
              <w:t>Ver Asignaturas de Profesor</w:t>
            </w:r>
            <w:r w:rsidR="0068473C">
              <w:rPr>
                <w:noProof/>
                <w:webHidden/>
              </w:rPr>
              <w:tab/>
            </w:r>
            <w:r w:rsidR="0068473C">
              <w:rPr>
                <w:noProof/>
                <w:webHidden/>
              </w:rPr>
              <w:fldChar w:fldCharType="begin"/>
            </w:r>
            <w:r w:rsidR="0068473C">
              <w:rPr>
                <w:noProof/>
                <w:webHidden/>
              </w:rPr>
              <w:instrText xml:space="preserve"> PAGEREF _Toc53075684 \h </w:instrText>
            </w:r>
            <w:r w:rsidR="0068473C">
              <w:rPr>
                <w:noProof/>
                <w:webHidden/>
              </w:rPr>
            </w:r>
            <w:r w:rsidR="0068473C">
              <w:rPr>
                <w:noProof/>
                <w:webHidden/>
              </w:rPr>
              <w:fldChar w:fldCharType="separate"/>
            </w:r>
            <w:r w:rsidR="0068473C">
              <w:rPr>
                <w:noProof/>
                <w:webHidden/>
              </w:rPr>
              <w:t>55</w:t>
            </w:r>
            <w:r w:rsidR="0068473C">
              <w:rPr>
                <w:noProof/>
                <w:webHidden/>
              </w:rPr>
              <w:fldChar w:fldCharType="end"/>
            </w:r>
          </w:hyperlink>
        </w:p>
        <w:p w14:paraId="1C1C4F66" w14:textId="77777777" w:rsidR="0068473C" w:rsidRDefault="00EA4DBD">
          <w:pPr>
            <w:pStyle w:val="TDC2"/>
            <w:rPr>
              <w:rFonts w:eastAsiaTheme="minorEastAsia"/>
              <w:i w:val="0"/>
              <w:iCs w:val="0"/>
              <w:noProof/>
              <w:sz w:val="22"/>
              <w:szCs w:val="22"/>
              <w:lang w:val="es-AR" w:eastAsia="es-AR"/>
            </w:rPr>
          </w:pPr>
          <w:hyperlink w:anchor="_Toc53075685" w:history="1">
            <w:r w:rsidR="0068473C" w:rsidRPr="00B61006">
              <w:rPr>
                <w:rStyle w:val="Hipervnculo"/>
                <w:noProof/>
              </w:rPr>
              <w:t>Gestionar Asignatura</w:t>
            </w:r>
            <w:r w:rsidR="0068473C">
              <w:rPr>
                <w:noProof/>
                <w:webHidden/>
              </w:rPr>
              <w:tab/>
            </w:r>
            <w:r w:rsidR="0068473C">
              <w:rPr>
                <w:noProof/>
                <w:webHidden/>
              </w:rPr>
              <w:fldChar w:fldCharType="begin"/>
            </w:r>
            <w:r w:rsidR="0068473C">
              <w:rPr>
                <w:noProof/>
                <w:webHidden/>
              </w:rPr>
              <w:instrText xml:space="preserve"> PAGEREF _Toc53075685 \h </w:instrText>
            </w:r>
            <w:r w:rsidR="0068473C">
              <w:rPr>
                <w:noProof/>
                <w:webHidden/>
              </w:rPr>
            </w:r>
            <w:r w:rsidR="0068473C">
              <w:rPr>
                <w:noProof/>
                <w:webHidden/>
              </w:rPr>
              <w:fldChar w:fldCharType="separate"/>
            </w:r>
            <w:r w:rsidR="0068473C">
              <w:rPr>
                <w:noProof/>
                <w:webHidden/>
              </w:rPr>
              <w:t>56</w:t>
            </w:r>
            <w:r w:rsidR="0068473C">
              <w:rPr>
                <w:noProof/>
                <w:webHidden/>
              </w:rPr>
              <w:fldChar w:fldCharType="end"/>
            </w:r>
          </w:hyperlink>
        </w:p>
        <w:p w14:paraId="051EB0F5" w14:textId="77777777" w:rsidR="0068473C" w:rsidRDefault="00EA4DBD">
          <w:pPr>
            <w:pStyle w:val="TDC3"/>
            <w:rPr>
              <w:rFonts w:eastAsiaTheme="minorEastAsia"/>
              <w:noProof/>
              <w:sz w:val="22"/>
              <w:szCs w:val="22"/>
              <w:lang w:val="es-AR" w:eastAsia="es-AR"/>
            </w:rPr>
          </w:pPr>
          <w:hyperlink w:anchor="_Toc53075686" w:history="1">
            <w:r w:rsidR="0068473C" w:rsidRPr="00B61006">
              <w:rPr>
                <w:rStyle w:val="Hipervnculo"/>
                <w:noProof/>
              </w:rPr>
              <w:t>Alta de Asignatura</w:t>
            </w:r>
            <w:r w:rsidR="0068473C">
              <w:rPr>
                <w:noProof/>
                <w:webHidden/>
              </w:rPr>
              <w:tab/>
            </w:r>
            <w:r w:rsidR="0068473C">
              <w:rPr>
                <w:noProof/>
                <w:webHidden/>
              </w:rPr>
              <w:fldChar w:fldCharType="begin"/>
            </w:r>
            <w:r w:rsidR="0068473C">
              <w:rPr>
                <w:noProof/>
                <w:webHidden/>
              </w:rPr>
              <w:instrText xml:space="preserve"> PAGEREF _Toc53075686 \h </w:instrText>
            </w:r>
            <w:r w:rsidR="0068473C">
              <w:rPr>
                <w:noProof/>
                <w:webHidden/>
              </w:rPr>
            </w:r>
            <w:r w:rsidR="0068473C">
              <w:rPr>
                <w:noProof/>
                <w:webHidden/>
              </w:rPr>
              <w:fldChar w:fldCharType="separate"/>
            </w:r>
            <w:r w:rsidR="0068473C">
              <w:rPr>
                <w:noProof/>
                <w:webHidden/>
              </w:rPr>
              <w:t>56</w:t>
            </w:r>
            <w:r w:rsidR="0068473C">
              <w:rPr>
                <w:noProof/>
                <w:webHidden/>
              </w:rPr>
              <w:fldChar w:fldCharType="end"/>
            </w:r>
          </w:hyperlink>
        </w:p>
        <w:p w14:paraId="057763A0" w14:textId="77777777" w:rsidR="0068473C" w:rsidRDefault="00EA4DBD">
          <w:pPr>
            <w:pStyle w:val="TDC3"/>
            <w:rPr>
              <w:rFonts w:eastAsiaTheme="minorEastAsia"/>
              <w:noProof/>
              <w:sz w:val="22"/>
              <w:szCs w:val="22"/>
              <w:lang w:val="es-AR" w:eastAsia="es-AR"/>
            </w:rPr>
          </w:pPr>
          <w:hyperlink w:anchor="_Toc53075687" w:history="1">
            <w:r w:rsidR="0068473C" w:rsidRPr="00B61006">
              <w:rPr>
                <w:rStyle w:val="Hipervnculo"/>
                <w:noProof/>
              </w:rPr>
              <w:t>Baja de Asignatura</w:t>
            </w:r>
            <w:r w:rsidR="0068473C">
              <w:rPr>
                <w:noProof/>
                <w:webHidden/>
              </w:rPr>
              <w:tab/>
            </w:r>
            <w:r w:rsidR="0068473C">
              <w:rPr>
                <w:noProof/>
                <w:webHidden/>
              </w:rPr>
              <w:fldChar w:fldCharType="begin"/>
            </w:r>
            <w:r w:rsidR="0068473C">
              <w:rPr>
                <w:noProof/>
                <w:webHidden/>
              </w:rPr>
              <w:instrText xml:space="preserve"> PAGEREF _Toc53075687 \h </w:instrText>
            </w:r>
            <w:r w:rsidR="0068473C">
              <w:rPr>
                <w:noProof/>
                <w:webHidden/>
              </w:rPr>
            </w:r>
            <w:r w:rsidR="0068473C">
              <w:rPr>
                <w:noProof/>
                <w:webHidden/>
              </w:rPr>
              <w:fldChar w:fldCharType="separate"/>
            </w:r>
            <w:r w:rsidR="0068473C">
              <w:rPr>
                <w:noProof/>
                <w:webHidden/>
              </w:rPr>
              <w:t>57</w:t>
            </w:r>
            <w:r w:rsidR="0068473C">
              <w:rPr>
                <w:noProof/>
                <w:webHidden/>
              </w:rPr>
              <w:fldChar w:fldCharType="end"/>
            </w:r>
          </w:hyperlink>
        </w:p>
        <w:p w14:paraId="5035A294" w14:textId="77777777" w:rsidR="0068473C" w:rsidRDefault="00EA4DBD">
          <w:pPr>
            <w:pStyle w:val="TDC3"/>
            <w:rPr>
              <w:rFonts w:eastAsiaTheme="minorEastAsia"/>
              <w:noProof/>
              <w:sz w:val="22"/>
              <w:szCs w:val="22"/>
              <w:lang w:val="es-AR" w:eastAsia="es-AR"/>
            </w:rPr>
          </w:pPr>
          <w:hyperlink w:anchor="_Toc53075688" w:history="1">
            <w:r w:rsidR="0068473C" w:rsidRPr="00B61006">
              <w:rPr>
                <w:rStyle w:val="Hipervnculo"/>
                <w:noProof/>
              </w:rPr>
              <w:t>Modificar  Asignatura</w:t>
            </w:r>
            <w:r w:rsidR="0068473C">
              <w:rPr>
                <w:noProof/>
                <w:webHidden/>
              </w:rPr>
              <w:tab/>
            </w:r>
            <w:r w:rsidR="0068473C">
              <w:rPr>
                <w:noProof/>
                <w:webHidden/>
              </w:rPr>
              <w:fldChar w:fldCharType="begin"/>
            </w:r>
            <w:r w:rsidR="0068473C">
              <w:rPr>
                <w:noProof/>
                <w:webHidden/>
              </w:rPr>
              <w:instrText xml:space="preserve"> PAGEREF _Toc53075688 \h </w:instrText>
            </w:r>
            <w:r w:rsidR="0068473C">
              <w:rPr>
                <w:noProof/>
                <w:webHidden/>
              </w:rPr>
            </w:r>
            <w:r w:rsidR="0068473C">
              <w:rPr>
                <w:noProof/>
                <w:webHidden/>
              </w:rPr>
              <w:fldChar w:fldCharType="separate"/>
            </w:r>
            <w:r w:rsidR="0068473C">
              <w:rPr>
                <w:noProof/>
                <w:webHidden/>
              </w:rPr>
              <w:t>58</w:t>
            </w:r>
            <w:r w:rsidR="0068473C">
              <w:rPr>
                <w:noProof/>
                <w:webHidden/>
              </w:rPr>
              <w:fldChar w:fldCharType="end"/>
            </w:r>
          </w:hyperlink>
        </w:p>
        <w:p w14:paraId="34AADD1C" w14:textId="77777777" w:rsidR="0068473C" w:rsidRDefault="00EA4DBD">
          <w:pPr>
            <w:pStyle w:val="TDC3"/>
            <w:rPr>
              <w:rFonts w:eastAsiaTheme="minorEastAsia"/>
              <w:noProof/>
              <w:sz w:val="22"/>
              <w:szCs w:val="22"/>
              <w:lang w:val="es-AR" w:eastAsia="es-AR"/>
            </w:rPr>
          </w:pPr>
          <w:hyperlink w:anchor="_Toc53075689" w:history="1">
            <w:r w:rsidR="0068473C" w:rsidRPr="00B61006">
              <w:rPr>
                <w:rStyle w:val="Hipervnculo"/>
                <w:noProof/>
              </w:rPr>
              <w:t>Ver Equipo de Cátedra</w:t>
            </w:r>
            <w:r w:rsidR="0068473C">
              <w:rPr>
                <w:noProof/>
                <w:webHidden/>
              </w:rPr>
              <w:tab/>
            </w:r>
            <w:r w:rsidR="0068473C">
              <w:rPr>
                <w:noProof/>
                <w:webHidden/>
              </w:rPr>
              <w:fldChar w:fldCharType="begin"/>
            </w:r>
            <w:r w:rsidR="0068473C">
              <w:rPr>
                <w:noProof/>
                <w:webHidden/>
              </w:rPr>
              <w:instrText xml:space="preserve"> PAGEREF _Toc53075689 \h </w:instrText>
            </w:r>
            <w:r w:rsidR="0068473C">
              <w:rPr>
                <w:noProof/>
                <w:webHidden/>
              </w:rPr>
            </w:r>
            <w:r w:rsidR="0068473C">
              <w:rPr>
                <w:noProof/>
                <w:webHidden/>
              </w:rPr>
              <w:fldChar w:fldCharType="separate"/>
            </w:r>
            <w:r w:rsidR="0068473C">
              <w:rPr>
                <w:noProof/>
                <w:webHidden/>
              </w:rPr>
              <w:t>59</w:t>
            </w:r>
            <w:r w:rsidR="0068473C">
              <w:rPr>
                <w:noProof/>
                <w:webHidden/>
              </w:rPr>
              <w:fldChar w:fldCharType="end"/>
            </w:r>
          </w:hyperlink>
        </w:p>
        <w:p w14:paraId="19F150BE" w14:textId="77777777" w:rsidR="0068473C" w:rsidRDefault="00EA4DBD">
          <w:pPr>
            <w:pStyle w:val="TDC2"/>
            <w:rPr>
              <w:rFonts w:eastAsiaTheme="minorEastAsia"/>
              <w:i w:val="0"/>
              <w:iCs w:val="0"/>
              <w:noProof/>
              <w:sz w:val="22"/>
              <w:szCs w:val="22"/>
              <w:lang w:val="es-AR" w:eastAsia="es-AR"/>
            </w:rPr>
          </w:pPr>
          <w:hyperlink w:anchor="_Toc53075690" w:history="1">
            <w:r w:rsidR="0068473C" w:rsidRPr="00B61006">
              <w:rPr>
                <w:rStyle w:val="Hipervnculo"/>
                <w:noProof/>
              </w:rPr>
              <w:t>Salir</w:t>
            </w:r>
            <w:r w:rsidR="0068473C">
              <w:rPr>
                <w:noProof/>
                <w:webHidden/>
              </w:rPr>
              <w:tab/>
            </w:r>
            <w:r w:rsidR="0068473C">
              <w:rPr>
                <w:noProof/>
                <w:webHidden/>
              </w:rPr>
              <w:fldChar w:fldCharType="begin"/>
            </w:r>
            <w:r w:rsidR="0068473C">
              <w:rPr>
                <w:noProof/>
                <w:webHidden/>
              </w:rPr>
              <w:instrText xml:space="preserve"> PAGEREF _Toc53075690 \h </w:instrText>
            </w:r>
            <w:r w:rsidR="0068473C">
              <w:rPr>
                <w:noProof/>
                <w:webHidden/>
              </w:rPr>
            </w:r>
            <w:r w:rsidR="0068473C">
              <w:rPr>
                <w:noProof/>
                <w:webHidden/>
              </w:rPr>
              <w:fldChar w:fldCharType="separate"/>
            </w:r>
            <w:r w:rsidR="0068473C">
              <w:rPr>
                <w:noProof/>
                <w:webHidden/>
              </w:rPr>
              <w:t>60</w:t>
            </w:r>
            <w:r w:rsidR="0068473C">
              <w:rPr>
                <w:noProof/>
                <w:webHidden/>
              </w:rPr>
              <w:fldChar w:fldCharType="end"/>
            </w:r>
          </w:hyperlink>
        </w:p>
        <w:p w14:paraId="59B34D22" w14:textId="77777777" w:rsidR="0068473C" w:rsidRDefault="00EA4DBD">
          <w:pPr>
            <w:pStyle w:val="TDC1"/>
            <w:rPr>
              <w:rFonts w:eastAsiaTheme="minorEastAsia"/>
              <w:b w:val="0"/>
              <w:bCs w:val="0"/>
              <w:noProof/>
              <w:sz w:val="22"/>
              <w:szCs w:val="22"/>
              <w:lang w:val="es-AR" w:eastAsia="es-AR"/>
            </w:rPr>
          </w:pPr>
          <w:hyperlink w:anchor="_Toc53075691" w:history="1">
            <w:r w:rsidR="0068473C" w:rsidRPr="00B61006">
              <w:rPr>
                <w:rStyle w:val="Hipervnculo"/>
                <w:noProof/>
              </w:rPr>
              <w:t>Uso del Sistema [Docente responsable]</w:t>
            </w:r>
            <w:r w:rsidR="0068473C">
              <w:rPr>
                <w:noProof/>
                <w:webHidden/>
              </w:rPr>
              <w:tab/>
            </w:r>
            <w:r w:rsidR="0068473C">
              <w:rPr>
                <w:noProof/>
                <w:webHidden/>
              </w:rPr>
              <w:fldChar w:fldCharType="begin"/>
            </w:r>
            <w:r w:rsidR="0068473C">
              <w:rPr>
                <w:noProof/>
                <w:webHidden/>
              </w:rPr>
              <w:instrText xml:space="preserve"> PAGEREF _Toc53075691 \h </w:instrText>
            </w:r>
            <w:r w:rsidR="0068473C">
              <w:rPr>
                <w:noProof/>
                <w:webHidden/>
              </w:rPr>
            </w:r>
            <w:r w:rsidR="0068473C">
              <w:rPr>
                <w:noProof/>
                <w:webHidden/>
              </w:rPr>
              <w:fldChar w:fldCharType="separate"/>
            </w:r>
            <w:r w:rsidR="0068473C">
              <w:rPr>
                <w:noProof/>
                <w:webHidden/>
              </w:rPr>
              <w:t>61</w:t>
            </w:r>
            <w:r w:rsidR="0068473C">
              <w:rPr>
                <w:noProof/>
                <w:webHidden/>
              </w:rPr>
              <w:fldChar w:fldCharType="end"/>
            </w:r>
          </w:hyperlink>
        </w:p>
        <w:p w14:paraId="4EA2EF76" w14:textId="77777777" w:rsidR="0068473C" w:rsidRDefault="00EA4DBD">
          <w:pPr>
            <w:pStyle w:val="TDC2"/>
            <w:rPr>
              <w:rFonts w:eastAsiaTheme="minorEastAsia"/>
              <w:i w:val="0"/>
              <w:iCs w:val="0"/>
              <w:noProof/>
              <w:sz w:val="22"/>
              <w:szCs w:val="22"/>
              <w:lang w:val="es-AR" w:eastAsia="es-AR"/>
            </w:rPr>
          </w:pPr>
          <w:hyperlink w:anchor="_Toc53075692" w:history="1">
            <w:r w:rsidR="0068473C" w:rsidRPr="00B61006">
              <w:rPr>
                <w:rStyle w:val="Hipervnculo"/>
                <w:noProof/>
              </w:rPr>
              <w:t>Gestionar Programa</w:t>
            </w:r>
            <w:r w:rsidR="0068473C">
              <w:rPr>
                <w:noProof/>
                <w:webHidden/>
              </w:rPr>
              <w:tab/>
            </w:r>
            <w:r w:rsidR="0068473C">
              <w:rPr>
                <w:noProof/>
                <w:webHidden/>
              </w:rPr>
              <w:fldChar w:fldCharType="begin"/>
            </w:r>
            <w:r w:rsidR="0068473C">
              <w:rPr>
                <w:noProof/>
                <w:webHidden/>
              </w:rPr>
              <w:instrText xml:space="preserve"> PAGEREF _Toc53075692 \h </w:instrText>
            </w:r>
            <w:r w:rsidR="0068473C">
              <w:rPr>
                <w:noProof/>
                <w:webHidden/>
              </w:rPr>
            </w:r>
            <w:r w:rsidR="0068473C">
              <w:rPr>
                <w:noProof/>
                <w:webHidden/>
              </w:rPr>
              <w:fldChar w:fldCharType="separate"/>
            </w:r>
            <w:r w:rsidR="0068473C">
              <w:rPr>
                <w:noProof/>
                <w:webHidden/>
              </w:rPr>
              <w:t>62</w:t>
            </w:r>
            <w:r w:rsidR="0068473C">
              <w:rPr>
                <w:noProof/>
                <w:webHidden/>
              </w:rPr>
              <w:fldChar w:fldCharType="end"/>
            </w:r>
          </w:hyperlink>
        </w:p>
        <w:p w14:paraId="5BC9611A" w14:textId="77777777" w:rsidR="0068473C" w:rsidRDefault="00EA4DBD">
          <w:pPr>
            <w:pStyle w:val="TDC3"/>
            <w:rPr>
              <w:rFonts w:eastAsiaTheme="minorEastAsia"/>
              <w:noProof/>
              <w:sz w:val="22"/>
              <w:szCs w:val="22"/>
              <w:lang w:val="es-AR" w:eastAsia="es-AR"/>
            </w:rPr>
          </w:pPr>
          <w:hyperlink w:anchor="_Toc53075693" w:history="1">
            <w:r w:rsidR="0068473C" w:rsidRPr="00B61006">
              <w:rPr>
                <w:rStyle w:val="Hipervnculo"/>
                <w:noProof/>
              </w:rPr>
              <w:t>Crear Programa</w:t>
            </w:r>
            <w:r w:rsidR="0068473C">
              <w:rPr>
                <w:noProof/>
                <w:webHidden/>
              </w:rPr>
              <w:tab/>
            </w:r>
            <w:r w:rsidR="0068473C">
              <w:rPr>
                <w:noProof/>
                <w:webHidden/>
              </w:rPr>
              <w:fldChar w:fldCharType="begin"/>
            </w:r>
            <w:r w:rsidR="0068473C">
              <w:rPr>
                <w:noProof/>
                <w:webHidden/>
              </w:rPr>
              <w:instrText xml:space="preserve"> PAGEREF _Toc53075693 \h </w:instrText>
            </w:r>
            <w:r w:rsidR="0068473C">
              <w:rPr>
                <w:noProof/>
                <w:webHidden/>
              </w:rPr>
            </w:r>
            <w:r w:rsidR="0068473C">
              <w:rPr>
                <w:noProof/>
                <w:webHidden/>
              </w:rPr>
              <w:fldChar w:fldCharType="separate"/>
            </w:r>
            <w:r w:rsidR="0068473C">
              <w:rPr>
                <w:noProof/>
                <w:webHidden/>
              </w:rPr>
              <w:t>64</w:t>
            </w:r>
            <w:r w:rsidR="0068473C">
              <w:rPr>
                <w:noProof/>
                <w:webHidden/>
              </w:rPr>
              <w:fldChar w:fldCharType="end"/>
            </w:r>
          </w:hyperlink>
        </w:p>
        <w:p w14:paraId="579EF71D" w14:textId="77777777" w:rsidR="0068473C" w:rsidRDefault="00EA4DBD">
          <w:pPr>
            <w:pStyle w:val="TDC3"/>
            <w:rPr>
              <w:rFonts w:eastAsiaTheme="minorEastAsia"/>
              <w:noProof/>
              <w:sz w:val="22"/>
              <w:szCs w:val="22"/>
              <w:lang w:val="es-AR" w:eastAsia="es-AR"/>
            </w:rPr>
          </w:pPr>
          <w:hyperlink w:anchor="_Toc53075694" w:history="1">
            <w:r w:rsidR="0068473C" w:rsidRPr="00B61006">
              <w:rPr>
                <w:rStyle w:val="Hipervnculo"/>
                <w:noProof/>
              </w:rPr>
              <w:t>Modificar Programa</w:t>
            </w:r>
            <w:r w:rsidR="0068473C">
              <w:rPr>
                <w:noProof/>
                <w:webHidden/>
              </w:rPr>
              <w:tab/>
            </w:r>
            <w:r w:rsidR="0068473C">
              <w:rPr>
                <w:noProof/>
                <w:webHidden/>
              </w:rPr>
              <w:fldChar w:fldCharType="begin"/>
            </w:r>
            <w:r w:rsidR="0068473C">
              <w:rPr>
                <w:noProof/>
                <w:webHidden/>
              </w:rPr>
              <w:instrText xml:space="preserve"> PAGEREF _Toc53075694 \h </w:instrText>
            </w:r>
            <w:r w:rsidR="0068473C">
              <w:rPr>
                <w:noProof/>
                <w:webHidden/>
              </w:rPr>
            </w:r>
            <w:r w:rsidR="0068473C">
              <w:rPr>
                <w:noProof/>
                <w:webHidden/>
              </w:rPr>
              <w:fldChar w:fldCharType="separate"/>
            </w:r>
            <w:r w:rsidR="0068473C">
              <w:rPr>
                <w:noProof/>
                <w:webHidden/>
              </w:rPr>
              <w:t>68</w:t>
            </w:r>
            <w:r w:rsidR="0068473C">
              <w:rPr>
                <w:noProof/>
                <w:webHidden/>
              </w:rPr>
              <w:fldChar w:fldCharType="end"/>
            </w:r>
          </w:hyperlink>
        </w:p>
        <w:p w14:paraId="087AF71E" w14:textId="77777777" w:rsidR="0068473C" w:rsidRDefault="00EA4DBD">
          <w:pPr>
            <w:pStyle w:val="TDC3"/>
            <w:rPr>
              <w:rFonts w:eastAsiaTheme="minorEastAsia"/>
              <w:noProof/>
              <w:sz w:val="22"/>
              <w:szCs w:val="22"/>
              <w:lang w:val="es-AR" w:eastAsia="es-AR"/>
            </w:rPr>
          </w:pPr>
          <w:hyperlink w:anchor="_Toc53075695" w:history="1">
            <w:r w:rsidR="0068473C" w:rsidRPr="00B61006">
              <w:rPr>
                <w:rStyle w:val="Hipervnculo"/>
                <w:noProof/>
              </w:rPr>
              <w:t>Gestionar Bibliografía Programa</w:t>
            </w:r>
            <w:r w:rsidR="0068473C">
              <w:rPr>
                <w:noProof/>
                <w:webHidden/>
              </w:rPr>
              <w:tab/>
            </w:r>
            <w:r w:rsidR="0068473C">
              <w:rPr>
                <w:noProof/>
                <w:webHidden/>
              </w:rPr>
              <w:fldChar w:fldCharType="begin"/>
            </w:r>
            <w:r w:rsidR="0068473C">
              <w:rPr>
                <w:noProof/>
                <w:webHidden/>
              </w:rPr>
              <w:instrText xml:space="preserve"> PAGEREF _Toc53075695 \h </w:instrText>
            </w:r>
            <w:r w:rsidR="0068473C">
              <w:rPr>
                <w:noProof/>
                <w:webHidden/>
              </w:rPr>
            </w:r>
            <w:r w:rsidR="0068473C">
              <w:rPr>
                <w:noProof/>
                <w:webHidden/>
              </w:rPr>
              <w:fldChar w:fldCharType="separate"/>
            </w:r>
            <w:r w:rsidR="0068473C">
              <w:rPr>
                <w:noProof/>
                <w:webHidden/>
              </w:rPr>
              <w:t>74</w:t>
            </w:r>
            <w:r w:rsidR="0068473C">
              <w:rPr>
                <w:noProof/>
                <w:webHidden/>
              </w:rPr>
              <w:fldChar w:fldCharType="end"/>
            </w:r>
          </w:hyperlink>
        </w:p>
        <w:p w14:paraId="7066FCBB" w14:textId="77777777" w:rsidR="0068473C" w:rsidRDefault="00EA4DBD">
          <w:pPr>
            <w:pStyle w:val="TDC3"/>
            <w:rPr>
              <w:rFonts w:eastAsiaTheme="minorEastAsia"/>
              <w:noProof/>
              <w:sz w:val="22"/>
              <w:szCs w:val="22"/>
              <w:lang w:val="es-AR" w:eastAsia="es-AR"/>
            </w:rPr>
          </w:pPr>
          <w:hyperlink w:anchor="_Toc53075696" w:history="1">
            <w:r w:rsidR="0068473C" w:rsidRPr="00B61006">
              <w:rPr>
                <w:rStyle w:val="Hipervnculo"/>
                <w:noProof/>
              </w:rPr>
              <w:t>Enviar Programa a Revisión</w:t>
            </w:r>
            <w:r w:rsidR="0068473C">
              <w:rPr>
                <w:noProof/>
                <w:webHidden/>
              </w:rPr>
              <w:tab/>
            </w:r>
            <w:r w:rsidR="0068473C">
              <w:rPr>
                <w:noProof/>
                <w:webHidden/>
              </w:rPr>
              <w:fldChar w:fldCharType="begin"/>
            </w:r>
            <w:r w:rsidR="0068473C">
              <w:rPr>
                <w:noProof/>
                <w:webHidden/>
              </w:rPr>
              <w:instrText xml:space="preserve"> PAGEREF _Toc53075696 \h </w:instrText>
            </w:r>
            <w:r w:rsidR="0068473C">
              <w:rPr>
                <w:noProof/>
                <w:webHidden/>
              </w:rPr>
            </w:r>
            <w:r w:rsidR="0068473C">
              <w:rPr>
                <w:noProof/>
                <w:webHidden/>
              </w:rPr>
              <w:fldChar w:fldCharType="separate"/>
            </w:r>
            <w:r w:rsidR="0068473C">
              <w:rPr>
                <w:noProof/>
                <w:webHidden/>
              </w:rPr>
              <w:t>74</w:t>
            </w:r>
            <w:r w:rsidR="0068473C">
              <w:rPr>
                <w:noProof/>
                <w:webHidden/>
              </w:rPr>
              <w:fldChar w:fldCharType="end"/>
            </w:r>
          </w:hyperlink>
        </w:p>
        <w:p w14:paraId="39FA9309" w14:textId="77777777" w:rsidR="0068473C" w:rsidRDefault="00EA4DBD">
          <w:pPr>
            <w:pStyle w:val="TDC3"/>
            <w:rPr>
              <w:rFonts w:eastAsiaTheme="minorEastAsia"/>
              <w:noProof/>
              <w:sz w:val="22"/>
              <w:szCs w:val="22"/>
              <w:lang w:val="es-AR" w:eastAsia="es-AR"/>
            </w:rPr>
          </w:pPr>
          <w:hyperlink w:anchor="_Toc53075697" w:history="1">
            <w:r w:rsidR="0068473C" w:rsidRPr="00B61006">
              <w:rPr>
                <w:rStyle w:val="Hipervnculo"/>
                <w:noProof/>
              </w:rPr>
              <w:t>Generar Programa PDF</w:t>
            </w:r>
            <w:r w:rsidR="0068473C">
              <w:rPr>
                <w:noProof/>
                <w:webHidden/>
              </w:rPr>
              <w:tab/>
            </w:r>
            <w:r w:rsidR="0068473C">
              <w:rPr>
                <w:noProof/>
                <w:webHidden/>
              </w:rPr>
              <w:fldChar w:fldCharType="begin"/>
            </w:r>
            <w:r w:rsidR="0068473C">
              <w:rPr>
                <w:noProof/>
                <w:webHidden/>
              </w:rPr>
              <w:instrText xml:space="preserve"> PAGEREF _Toc53075697 \h </w:instrText>
            </w:r>
            <w:r w:rsidR="0068473C">
              <w:rPr>
                <w:noProof/>
                <w:webHidden/>
              </w:rPr>
            </w:r>
            <w:r w:rsidR="0068473C">
              <w:rPr>
                <w:noProof/>
                <w:webHidden/>
              </w:rPr>
              <w:fldChar w:fldCharType="separate"/>
            </w:r>
            <w:r w:rsidR="0068473C">
              <w:rPr>
                <w:noProof/>
                <w:webHidden/>
              </w:rPr>
              <w:t>74</w:t>
            </w:r>
            <w:r w:rsidR="0068473C">
              <w:rPr>
                <w:noProof/>
                <w:webHidden/>
              </w:rPr>
              <w:fldChar w:fldCharType="end"/>
            </w:r>
          </w:hyperlink>
        </w:p>
        <w:p w14:paraId="5CE798E9" w14:textId="77777777" w:rsidR="0068473C" w:rsidRDefault="00EA4DBD">
          <w:pPr>
            <w:pStyle w:val="TDC2"/>
            <w:rPr>
              <w:rFonts w:eastAsiaTheme="minorEastAsia"/>
              <w:i w:val="0"/>
              <w:iCs w:val="0"/>
              <w:noProof/>
              <w:sz w:val="22"/>
              <w:szCs w:val="22"/>
              <w:lang w:val="es-AR" w:eastAsia="es-AR"/>
            </w:rPr>
          </w:pPr>
          <w:hyperlink w:anchor="_Toc53075698" w:history="1">
            <w:r w:rsidR="0068473C" w:rsidRPr="00B61006">
              <w:rPr>
                <w:rStyle w:val="Hipervnculo"/>
                <w:noProof/>
              </w:rPr>
              <w:t>Gestionar Bibliografía</w:t>
            </w:r>
            <w:r w:rsidR="0068473C">
              <w:rPr>
                <w:noProof/>
                <w:webHidden/>
              </w:rPr>
              <w:tab/>
            </w:r>
            <w:r w:rsidR="0068473C">
              <w:rPr>
                <w:noProof/>
                <w:webHidden/>
              </w:rPr>
              <w:fldChar w:fldCharType="begin"/>
            </w:r>
            <w:r w:rsidR="0068473C">
              <w:rPr>
                <w:noProof/>
                <w:webHidden/>
              </w:rPr>
              <w:instrText xml:space="preserve"> PAGEREF _Toc53075698 \h </w:instrText>
            </w:r>
            <w:r w:rsidR="0068473C">
              <w:rPr>
                <w:noProof/>
                <w:webHidden/>
              </w:rPr>
            </w:r>
            <w:r w:rsidR="0068473C">
              <w:rPr>
                <w:noProof/>
                <w:webHidden/>
              </w:rPr>
              <w:fldChar w:fldCharType="separate"/>
            </w:r>
            <w:r w:rsidR="0068473C">
              <w:rPr>
                <w:noProof/>
                <w:webHidden/>
              </w:rPr>
              <w:t>75</w:t>
            </w:r>
            <w:r w:rsidR="0068473C">
              <w:rPr>
                <w:noProof/>
                <w:webHidden/>
              </w:rPr>
              <w:fldChar w:fldCharType="end"/>
            </w:r>
          </w:hyperlink>
        </w:p>
        <w:p w14:paraId="3BE1F7EA" w14:textId="77777777" w:rsidR="0068473C" w:rsidRDefault="00EA4DBD">
          <w:pPr>
            <w:pStyle w:val="TDC3"/>
            <w:rPr>
              <w:rFonts w:eastAsiaTheme="minorEastAsia"/>
              <w:noProof/>
              <w:sz w:val="22"/>
              <w:szCs w:val="22"/>
              <w:lang w:val="es-AR" w:eastAsia="es-AR"/>
            </w:rPr>
          </w:pPr>
          <w:hyperlink w:anchor="_Toc53075699" w:history="1">
            <w:r w:rsidR="0068473C" w:rsidRPr="00B61006">
              <w:rPr>
                <w:rStyle w:val="Hipervnculo"/>
                <w:noProof/>
              </w:rPr>
              <w:t>Libros - Bibliografía Obligatoria y Complementaria</w:t>
            </w:r>
            <w:r w:rsidR="0068473C">
              <w:rPr>
                <w:noProof/>
                <w:webHidden/>
              </w:rPr>
              <w:tab/>
            </w:r>
            <w:r w:rsidR="0068473C">
              <w:rPr>
                <w:noProof/>
                <w:webHidden/>
              </w:rPr>
              <w:fldChar w:fldCharType="begin"/>
            </w:r>
            <w:r w:rsidR="0068473C">
              <w:rPr>
                <w:noProof/>
                <w:webHidden/>
              </w:rPr>
              <w:instrText xml:space="preserve"> PAGEREF _Toc53075699 \h </w:instrText>
            </w:r>
            <w:r w:rsidR="0068473C">
              <w:rPr>
                <w:noProof/>
                <w:webHidden/>
              </w:rPr>
            </w:r>
            <w:r w:rsidR="0068473C">
              <w:rPr>
                <w:noProof/>
                <w:webHidden/>
              </w:rPr>
              <w:fldChar w:fldCharType="separate"/>
            </w:r>
            <w:r w:rsidR="0068473C">
              <w:rPr>
                <w:noProof/>
                <w:webHidden/>
              </w:rPr>
              <w:t>76</w:t>
            </w:r>
            <w:r w:rsidR="0068473C">
              <w:rPr>
                <w:noProof/>
                <w:webHidden/>
              </w:rPr>
              <w:fldChar w:fldCharType="end"/>
            </w:r>
          </w:hyperlink>
        </w:p>
        <w:p w14:paraId="66F09A9B" w14:textId="77777777" w:rsidR="0068473C" w:rsidRDefault="00EA4DBD">
          <w:pPr>
            <w:pStyle w:val="TDC3"/>
            <w:rPr>
              <w:rFonts w:eastAsiaTheme="minorEastAsia"/>
              <w:noProof/>
              <w:sz w:val="22"/>
              <w:szCs w:val="22"/>
              <w:lang w:val="es-AR" w:eastAsia="es-AR"/>
            </w:rPr>
          </w:pPr>
          <w:hyperlink w:anchor="_Toc53075700" w:history="1">
            <w:r w:rsidR="0068473C" w:rsidRPr="00B61006">
              <w:rPr>
                <w:rStyle w:val="Hipervnculo"/>
                <w:noProof/>
              </w:rPr>
              <w:t>Artículos de Revistas</w:t>
            </w:r>
            <w:r w:rsidR="0068473C">
              <w:rPr>
                <w:noProof/>
                <w:webHidden/>
              </w:rPr>
              <w:tab/>
            </w:r>
            <w:r w:rsidR="0068473C">
              <w:rPr>
                <w:noProof/>
                <w:webHidden/>
              </w:rPr>
              <w:fldChar w:fldCharType="begin"/>
            </w:r>
            <w:r w:rsidR="0068473C">
              <w:rPr>
                <w:noProof/>
                <w:webHidden/>
              </w:rPr>
              <w:instrText xml:space="preserve"> PAGEREF _Toc53075700 \h </w:instrText>
            </w:r>
            <w:r w:rsidR="0068473C">
              <w:rPr>
                <w:noProof/>
                <w:webHidden/>
              </w:rPr>
            </w:r>
            <w:r w:rsidR="0068473C">
              <w:rPr>
                <w:noProof/>
                <w:webHidden/>
              </w:rPr>
              <w:fldChar w:fldCharType="separate"/>
            </w:r>
            <w:r w:rsidR="0068473C">
              <w:rPr>
                <w:noProof/>
                <w:webHidden/>
              </w:rPr>
              <w:t>79</w:t>
            </w:r>
            <w:r w:rsidR="0068473C">
              <w:rPr>
                <w:noProof/>
                <w:webHidden/>
              </w:rPr>
              <w:fldChar w:fldCharType="end"/>
            </w:r>
          </w:hyperlink>
        </w:p>
        <w:p w14:paraId="37681AE7" w14:textId="77777777" w:rsidR="0068473C" w:rsidRDefault="00EA4DBD">
          <w:pPr>
            <w:pStyle w:val="TDC3"/>
            <w:rPr>
              <w:rFonts w:eastAsiaTheme="minorEastAsia"/>
              <w:noProof/>
              <w:sz w:val="22"/>
              <w:szCs w:val="22"/>
              <w:lang w:val="es-AR" w:eastAsia="es-AR"/>
            </w:rPr>
          </w:pPr>
          <w:hyperlink w:anchor="_Toc53075701" w:history="1">
            <w:r w:rsidR="0068473C" w:rsidRPr="00B61006">
              <w:rPr>
                <w:rStyle w:val="Hipervnculo"/>
                <w:noProof/>
              </w:rPr>
              <w:t>Recursos de Internet</w:t>
            </w:r>
            <w:r w:rsidR="0068473C">
              <w:rPr>
                <w:noProof/>
                <w:webHidden/>
              </w:rPr>
              <w:tab/>
            </w:r>
            <w:r w:rsidR="0068473C">
              <w:rPr>
                <w:noProof/>
                <w:webHidden/>
              </w:rPr>
              <w:fldChar w:fldCharType="begin"/>
            </w:r>
            <w:r w:rsidR="0068473C">
              <w:rPr>
                <w:noProof/>
                <w:webHidden/>
              </w:rPr>
              <w:instrText xml:space="preserve"> PAGEREF _Toc53075701 \h </w:instrText>
            </w:r>
            <w:r w:rsidR="0068473C">
              <w:rPr>
                <w:noProof/>
                <w:webHidden/>
              </w:rPr>
            </w:r>
            <w:r w:rsidR="0068473C">
              <w:rPr>
                <w:noProof/>
                <w:webHidden/>
              </w:rPr>
              <w:fldChar w:fldCharType="separate"/>
            </w:r>
            <w:r w:rsidR="0068473C">
              <w:rPr>
                <w:noProof/>
                <w:webHidden/>
              </w:rPr>
              <w:t>82</w:t>
            </w:r>
            <w:r w:rsidR="0068473C">
              <w:rPr>
                <w:noProof/>
                <w:webHidden/>
              </w:rPr>
              <w:fldChar w:fldCharType="end"/>
            </w:r>
          </w:hyperlink>
        </w:p>
        <w:p w14:paraId="2FDCEDA8" w14:textId="77777777" w:rsidR="0068473C" w:rsidRDefault="00EA4DBD">
          <w:pPr>
            <w:pStyle w:val="TDC3"/>
            <w:rPr>
              <w:rFonts w:eastAsiaTheme="minorEastAsia"/>
              <w:noProof/>
              <w:sz w:val="22"/>
              <w:szCs w:val="22"/>
              <w:lang w:val="es-AR" w:eastAsia="es-AR"/>
            </w:rPr>
          </w:pPr>
          <w:hyperlink w:anchor="_Toc53075702" w:history="1">
            <w:r w:rsidR="0068473C" w:rsidRPr="00B61006">
              <w:rPr>
                <w:rStyle w:val="Hipervnculo"/>
                <w:noProof/>
              </w:rPr>
              <w:t>Otros Materiales</w:t>
            </w:r>
            <w:r w:rsidR="0068473C">
              <w:rPr>
                <w:noProof/>
                <w:webHidden/>
              </w:rPr>
              <w:tab/>
            </w:r>
            <w:r w:rsidR="0068473C">
              <w:rPr>
                <w:noProof/>
                <w:webHidden/>
              </w:rPr>
              <w:fldChar w:fldCharType="begin"/>
            </w:r>
            <w:r w:rsidR="0068473C">
              <w:rPr>
                <w:noProof/>
                <w:webHidden/>
              </w:rPr>
              <w:instrText xml:space="preserve"> PAGEREF _Toc53075702 \h </w:instrText>
            </w:r>
            <w:r w:rsidR="0068473C">
              <w:rPr>
                <w:noProof/>
                <w:webHidden/>
              </w:rPr>
            </w:r>
            <w:r w:rsidR="0068473C">
              <w:rPr>
                <w:noProof/>
                <w:webHidden/>
              </w:rPr>
              <w:fldChar w:fldCharType="separate"/>
            </w:r>
            <w:r w:rsidR="0068473C">
              <w:rPr>
                <w:noProof/>
                <w:webHidden/>
              </w:rPr>
              <w:t>85</w:t>
            </w:r>
            <w:r w:rsidR="0068473C">
              <w:rPr>
                <w:noProof/>
                <w:webHidden/>
              </w:rPr>
              <w:fldChar w:fldCharType="end"/>
            </w:r>
          </w:hyperlink>
        </w:p>
        <w:p w14:paraId="4996026C" w14:textId="77777777" w:rsidR="0068473C" w:rsidRDefault="00EA4DBD">
          <w:pPr>
            <w:pStyle w:val="TDC2"/>
            <w:rPr>
              <w:rFonts w:eastAsiaTheme="minorEastAsia"/>
              <w:i w:val="0"/>
              <w:iCs w:val="0"/>
              <w:noProof/>
              <w:sz w:val="22"/>
              <w:szCs w:val="22"/>
              <w:lang w:val="es-AR" w:eastAsia="es-AR"/>
            </w:rPr>
          </w:pPr>
          <w:hyperlink w:anchor="_Toc53075703" w:history="1">
            <w:r w:rsidR="0068473C" w:rsidRPr="00B61006">
              <w:rPr>
                <w:rStyle w:val="Hipervnculo"/>
                <w:noProof/>
              </w:rPr>
              <w:t>Salir</w:t>
            </w:r>
            <w:r w:rsidR="0068473C">
              <w:rPr>
                <w:noProof/>
                <w:webHidden/>
              </w:rPr>
              <w:tab/>
            </w:r>
            <w:r w:rsidR="0068473C">
              <w:rPr>
                <w:noProof/>
                <w:webHidden/>
              </w:rPr>
              <w:fldChar w:fldCharType="begin"/>
            </w:r>
            <w:r w:rsidR="0068473C">
              <w:rPr>
                <w:noProof/>
                <w:webHidden/>
              </w:rPr>
              <w:instrText xml:space="preserve"> PAGEREF _Toc53075703 \h </w:instrText>
            </w:r>
            <w:r w:rsidR="0068473C">
              <w:rPr>
                <w:noProof/>
                <w:webHidden/>
              </w:rPr>
            </w:r>
            <w:r w:rsidR="0068473C">
              <w:rPr>
                <w:noProof/>
                <w:webHidden/>
              </w:rPr>
              <w:fldChar w:fldCharType="separate"/>
            </w:r>
            <w:r w:rsidR="0068473C">
              <w:rPr>
                <w:noProof/>
                <w:webHidden/>
              </w:rPr>
              <w:t>88</w:t>
            </w:r>
            <w:r w:rsidR="0068473C">
              <w:rPr>
                <w:noProof/>
                <w:webHidden/>
              </w:rPr>
              <w:fldChar w:fldCharType="end"/>
            </w:r>
          </w:hyperlink>
        </w:p>
        <w:p w14:paraId="1AE7D283" w14:textId="77777777" w:rsidR="0068473C" w:rsidRDefault="00EA4DBD">
          <w:pPr>
            <w:pStyle w:val="TDC1"/>
            <w:rPr>
              <w:rFonts w:eastAsiaTheme="minorEastAsia"/>
              <w:b w:val="0"/>
              <w:bCs w:val="0"/>
              <w:noProof/>
              <w:sz w:val="22"/>
              <w:szCs w:val="22"/>
              <w:lang w:val="es-AR" w:eastAsia="es-AR"/>
            </w:rPr>
          </w:pPr>
          <w:hyperlink w:anchor="_Toc53075704" w:history="1">
            <w:r w:rsidR="0068473C" w:rsidRPr="00B61006">
              <w:rPr>
                <w:rStyle w:val="Hipervnculo"/>
                <w:noProof/>
              </w:rPr>
              <w:t>Uso del Sistema [Director de Departamento]</w:t>
            </w:r>
            <w:r w:rsidR="0068473C">
              <w:rPr>
                <w:noProof/>
                <w:webHidden/>
              </w:rPr>
              <w:tab/>
            </w:r>
            <w:r w:rsidR="0068473C">
              <w:rPr>
                <w:noProof/>
                <w:webHidden/>
              </w:rPr>
              <w:fldChar w:fldCharType="begin"/>
            </w:r>
            <w:r w:rsidR="0068473C">
              <w:rPr>
                <w:noProof/>
                <w:webHidden/>
              </w:rPr>
              <w:instrText xml:space="preserve"> PAGEREF _Toc53075704 \h </w:instrText>
            </w:r>
            <w:r w:rsidR="0068473C">
              <w:rPr>
                <w:noProof/>
                <w:webHidden/>
              </w:rPr>
            </w:r>
            <w:r w:rsidR="0068473C">
              <w:rPr>
                <w:noProof/>
                <w:webHidden/>
              </w:rPr>
              <w:fldChar w:fldCharType="separate"/>
            </w:r>
            <w:r w:rsidR="0068473C">
              <w:rPr>
                <w:noProof/>
                <w:webHidden/>
              </w:rPr>
              <w:t>88</w:t>
            </w:r>
            <w:r w:rsidR="0068473C">
              <w:rPr>
                <w:noProof/>
                <w:webHidden/>
              </w:rPr>
              <w:fldChar w:fldCharType="end"/>
            </w:r>
          </w:hyperlink>
        </w:p>
        <w:p w14:paraId="4A83A6EF" w14:textId="77777777" w:rsidR="0068473C" w:rsidRDefault="00EA4DBD">
          <w:pPr>
            <w:pStyle w:val="TDC2"/>
            <w:rPr>
              <w:rFonts w:eastAsiaTheme="minorEastAsia"/>
              <w:i w:val="0"/>
              <w:iCs w:val="0"/>
              <w:noProof/>
              <w:sz w:val="22"/>
              <w:szCs w:val="22"/>
              <w:lang w:val="es-AR" w:eastAsia="es-AR"/>
            </w:rPr>
          </w:pPr>
          <w:hyperlink w:anchor="_Toc53075705" w:history="1">
            <w:r w:rsidR="0068473C" w:rsidRPr="00B61006">
              <w:rPr>
                <w:rStyle w:val="Hipervnculo"/>
                <w:noProof/>
              </w:rPr>
              <w:t>Revisar Programa</w:t>
            </w:r>
            <w:r w:rsidR="0068473C">
              <w:rPr>
                <w:noProof/>
                <w:webHidden/>
              </w:rPr>
              <w:tab/>
            </w:r>
            <w:r w:rsidR="0068473C">
              <w:rPr>
                <w:noProof/>
                <w:webHidden/>
              </w:rPr>
              <w:fldChar w:fldCharType="begin"/>
            </w:r>
            <w:r w:rsidR="0068473C">
              <w:rPr>
                <w:noProof/>
                <w:webHidden/>
              </w:rPr>
              <w:instrText xml:space="preserve"> PAGEREF _Toc53075705 \h </w:instrText>
            </w:r>
            <w:r w:rsidR="0068473C">
              <w:rPr>
                <w:noProof/>
                <w:webHidden/>
              </w:rPr>
            </w:r>
            <w:r w:rsidR="0068473C">
              <w:rPr>
                <w:noProof/>
                <w:webHidden/>
              </w:rPr>
              <w:fldChar w:fldCharType="separate"/>
            </w:r>
            <w:r w:rsidR="0068473C">
              <w:rPr>
                <w:noProof/>
                <w:webHidden/>
              </w:rPr>
              <w:t>89</w:t>
            </w:r>
            <w:r w:rsidR="0068473C">
              <w:rPr>
                <w:noProof/>
                <w:webHidden/>
              </w:rPr>
              <w:fldChar w:fldCharType="end"/>
            </w:r>
          </w:hyperlink>
        </w:p>
        <w:p w14:paraId="37A7F345" w14:textId="77777777" w:rsidR="0068473C" w:rsidRDefault="00EA4DBD">
          <w:pPr>
            <w:pStyle w:val="TDC2"/>
            <w:rPr>
              <w:rFonts w:eastAsiaTheme="minorEastAsia"/>
              <w:i w:val="0"/>
              <w:iCs w:val="0"/>
              <w:noProof/>
              <w:sz w:val="22"/>
              <w:szCs w:val="22"/>
              <w:lang w:val="es-AR" w:eastAsia="es-AR"/>
            </w:rPr>
          </w:pPr>
          <w:hyperlink w:anchor="_Toc53075706" w:history="1">
            <w:r w:rsidR="0068473C" w:rsidRPr="00B61006">
              <w:rPr>
                <w:rStyle w:val="Hipervnculo"/>
                <w:noProof/>
              </w:rPr>
              <w:t>Salir</w:t>
            </w:r>
            <w:r w:rsidR="0068473C">
              <w:rPr>
                <w:noProof/>
                <w:webHidden/>
              </w:rPr>
              <w:tab/>
            </w:r>
            <w:r w:rsidR="0068473C">
              <w:rPr>
                <w:noProof/>
                <w:webHidden/>
              </w:rPr>
              <w:fldChar w:fldCharType="begin"/>
            </w:r>
            <w:r w:rsidR="0068473C">
              <w:rPr>
                <w:noProof/>
                <w:webHidden/>
              </w:rPr>
              <w:instrText xml:space="preserve"> PAGEREF _Toc53075706 \h </w:instrText>
            </w:r>
            <w:r w:rsidR="0068473C">
              <w:rPr>
                <w:noProof/>
                <w:webHidden/>
              </w:rPr>
            </w:r>
            <w:r w:rsidR="0068473C">
              <w:rPr>
                <w:noProof/>
                <w:webHidden/>
              </w:rPr>
              <w:fldChar w:fldCharType="separate"/>
            </w:r>
            <w:r w:rsidR="0068473C">
              <w:rPr>
                <w:noProof/>
                <w:webHidden/>
              </w:rPr>
              <w:t>93</w:t>
            </w:r>
            <w:r w:rsidR="0068473C">
              <w:rPr>
                <w:noProof/>
                <w:webHidden/>
              </w:rPr>
              <w:fldChar w:fldCharType="end"/>
            </w:r>
          </w:hyperlink>
        </w:p>
        <w:p w14:paraId="412C6CBE" w14:textId="77777777" w:rsidR="0068473C" w:rsidRDefault="00EA4DBD">
          <w:pPr>
            <w:pStyle w:val="TDC1"/>
            <w:rPr>
              <w:rFonts w:eastAsiaTheme="minorEastAsia"/>
              <w:b w:val="0"/>
              <w:bCs w:val="0"/>
              <w:noProof/>
              <w:sz w:val="22"/>
              <w:szCs w:val="22"/>
              <w:lang w:val="es-AR" w:eastAsia="es-AR"/>
            </w:rPr>
          </w:pPr>
          <w:hyperlink w:anchor="_Toc53075707" w:history="1">
            <w:r w:rsidR="0068473C" w:rsidRPr="00B61006">
              <w:rPr>
                <w:rStyle w:val="Hipervnculo"/>
                <w:noProof/>
              </w:rPr>
              <w:t>Uso del Sistema [Administrador del Sistema]</w:t>
            </w:r>
            <w:r w:rsidR="0068473C">
              <w:rPr>
                <w:noProof/>
                <w:webHidden/>
              </w:rPr>
              <w:tab/>
            </w:r>
            <w:r w:rsidR="0068473C">
              <w:rPr>
                <w:noProof/>
                <w:webHidden/>
              </w:rPr>
              <w:fldChar w:fldCharType="begin"/>
            </w:r>
            <w:r w:rsidR="0068473C">
              <w:rPr>
                <w:noProof/>
                <w:webHidden/>
              </w:rPr>
              <w:instrText xml:space="preserve"> PAGEREF _Toc53075707 \h </w:instrText>
            </w:r>
            <w:r w:rsidR="0068473C">
              <w:rPr>
                <w:noProof/>
                <w:webHidden/>
              </w:rPr>
            </w:r>
            <w:r w:rsidR="0068473C">
              <w:rPr>
                <w:noProof/>
                <w:webHidden/>
              </w:rPr>
              <w:fldChar w:fldCharType="separate"/>
            </w:r>
            <w:r w:rsidR="0068473C">
              <w:rPr>
                <w:noProof/>
                <w:webHidden/>
              </w:rPr>
              <w:t>94</w:t>
            </w:r>
            <w:r w:rsidR="0068473C">
              <w:rPr>
                <w:noProof/>
                <w:webHidden/>
              </w:rPr>
              <w:fldChar w:fldCharType="end"/>
            </w:r>
          </w:hyperlink>
        </w:p>
        <w:p w14:paraId="60548439" w14:textId="77777777" w:rsidR="0068473C" w:rsidRDefault="00EA4DBD">
          <w:pPr>
            <w:pStyle w:val="TDC2"/>
            <w:rPr>
              <w:rFonts w:eastAsiaTheme="minorEastAsia"/>
              <w:i w:val="0"/>
              <w:iCs w:val="0"/>
              <w:noProof/>
              <w:sz w:val="22"/>
              <w:szCs w:val="22"/>
              <w:lang w:val="es-AR" w:eastAsia="es-AR"/>
            </w:rPr>
          </w:pPr>
          <w:hyperlink w:anchor="_Toc53075708" w:history="1">
            <w:r w:rsidR="0068473C" w:rsidRPr="00B61006">
              <w:rPr>
                <w:rStyle w:val="Hipervnculo"/>
                <w:noProof/>
              </w:rPr>
              <w:t>Gestionar Usuario</w:t>
            </w:r>
            <w:r w:rsidR="0068473C">
              <w:rPr>
                <w:noProof/>
                <w:webHidden/>
              </w:rPr>
              <w:tab/>
            </w:r>
            <w:r w:rsidR="0068473C">
              <w:rPr>
                <w:noProof/>
                <w:webHidden/>
              </w:rPr>
              <w:fldChar w:fldCharType="begin"/>
            </w:r>
            <w:r w:rsidR="0068473C">
              <w:rPr>
                <w:noProof/>
                <w:webHidden/>
              </w:rPr>
              <w:instrText xml:space="preserve"> PAGEREF _Toc53075708 \h </w:instrText>
            </w:r>
            <w:r w:rsidR="0068473C">
              <w:rPr>
                <w:noProof/>
                <w:webHidden/>
              </w:rPr>
            </w:r>
            <w:r w:rsidR="0068473C">
              <w:rPr>
                <w:noProof/>
                <w:webHidden/>
              </w:rPr>
              <w:fldChar w:fldCharType="separate"/>
            </w:r>
            <w:r w:rsidR="0068473C">
              <w:rPr>
                <w:noProof/>
                <w:webHidden/>
              </w:rPr>
              <w:t>95</w:t>
            </w:r>
            <w:r w:rsidR="0068473C">
              <w:rPr>
                <w:noProof/>
                <w:webHidden/>
              </w:rPr>
              <w:fldChar w:fldCharType="end"/>
            </w:r>
          </w:hyperlink>
        </w:p>
        <w:p w14:paraId="25615853" w14:textId="77777777" w:rsidR="0068473C" w:rsidRDefault="00EA4DBD">
          <w:pPr>
            <w:pStyle w:val="TDC3"/>
            <w:rPr>
              <w:rFonts w:eastAsiaTheme="minorEastAsia"/>
              <w:noProof/>
              <w:sz w:val="22"/>
              <w:szCs w:val="22"/>
              <w:lang w:val="es-AR" w:eastAsia="es-AR"/>
            </w:rPr>
          </w:pPr>
          <w:hyperlink w:anchor="_Toc53075709" w:history="1">
            <w:r w:rsidR="0068473C" w:rsidRPr="00B61006">
              <w:rPr>
                <w:rStyle w:val="Hipervnculo"/>
                <w:noProof/>
              </w:rPr>
              <w:t>Alta de Usuario</w:t>
            </w:r>
            <w:r w:rsidR="0068473C">
              <w:rPr>
                <w:noProof/>
                <w:webHidden/>
              </w:rPr>
              <w:tab/>
            </w:r>
            <w:r w:rsidR="0068473C">
              <w:rPr>
                <w:noProof/>
                <w:webHidden/>
              </w:rPr>
              <w:fldChar w:fldCharType="begin"/>
            </w:r>
            <w:r w:rsidR="0068473C">
              <w:rPr>
                <w:noProof/>
                <w:webHidden/>
              </w:rPr>
              <w:instrText xml:space="preserve"> PAGEREF _Toc53075709 \h </w:instrText>
            </w:r>
            <w:r w:rsidR="0068473C">
              <w:rPr>
                <w:noProof/>
                <w:webHidden/>
              </w:rPr>
            </w:r>
            <w:r w:rsidR="0068473C">
              <w:rPr>
                <w:noProof/>
                <w:webHidden/>
              </w:rPr>
              <w:fldChar w:fldCharType="separate"/>
            </w:r>
            <w:r w:rsidR="0068473C">
              <w:rPr>
                <w:noProof/>
                <w:webHidden/>
              </w:rPr>
              <w:t>95</w:t>
            </w:r>
            <w:r w:rsidR="0068473C">
              <w:rPr>
                <w:noProof/>
                <w:webHidden/>
              </w:rPr>
              <w:fldChar w:fldCharType="end"/>
            </w:r>
          </w:hyperlink>
        </w:p>
        <w:p w14:paraId="228624EC" w14:textId="77777777" w:rsidR="0068473C" w:rsidRDefault="00EA4DBD">
          <w:pPr>
            <w:pStyle w:val="TDC3"/>
            <w:rPr>
              <w:rFonts w:eastAsiaTheme="minorEastAsia"/>
              <w:noProof/>
              <w:sz w:val="22"/>
              <w:szCs w:val="22"/>
              <w:lang w:val="es-AR" w:eastAsia="es-AR"/>
            </w:rPr>
          </w:pPr>
          <w:hyperlink w:anchor="_Toc53075710" w:history="1">
            <w:r w:rsidR="0068473C" w:rsidRPr="00B61006">
              <w:rPr>
                <w:rStyle w:val="Hipervnculo"/>
                <w:noProof/>
              </w:rPr>
              <w:t>Baja de Usuario</w:t>
            </w:r>
            <w:r w:rsidR="0068473C">
              <w:rPr>
                <w:noProof/>
                <w:webHidden/>
              </w:rPr>
              <w:tab/>
            </w:r>
            <w:r w:rsidR="0068473C">
              <w:rPr>
                <w:noProof/>
                <w:webHidden/>
              </w:rPr>
              <w:fldChar w:fldCharType="begin"/>
            </w:r>
            <w:r w:rsidR="0068473C">
              <w:rPr>
                <w:noProof/>
                <w:webHidden/>
              </w:rPr>
              <w:instrText xml:space="preserve"> PAGEREF _Toc53075710 \h </w:instrText>
            </w:r>
            <w:r w:rsidR="0068473C">
              <w:rPr>
                <w:noProof/>
                <w:webHidden/>
              </w:rPr>
            </w:r>
            <w:r w:rsidR="0068473C">
              <w:rPr>
                <w:noProof/>
                <w:webHidden/>
              </w:rPr>
              <w:fldChar w:fldCharType="separate"/>
            </w:r>
            <w:r w:rsidR="0068473C">
              <w:rPr>
                <w:noProof/>
                <w:webHidden/>
              </w:rPr>
              <w:t>97</w:t>
            </w:r>
            <w:r w:rsidR="0068473C">
              <w:rPr>
                <w:noProof/>
                <w:webHidden/>
              </w:rPr>
              <w:fldChar w:fldCharType="end"/>
            </w:r>
          </w:hyperlink>
        </w:p>
        <w:p w14:paraId="0F433121" w14:textId="77777777" w:rsidR="0068473C" w:rsidRDefault="00EA4DBD">
          <w:pPr>
            <w:pStyle w:val="TDC3"/>
            <w:rPr>
              <w:rFonts w:eastAsiaTheme="minorEastAsia"/>
              <w:noProof/>
              <w:sz w:val="22"/>
              <w:szCs w:val="22"/>
              <w:lang w:val="es-AR" w:eastAsia="es-AR"/>
            </w:rPr>
          </w:pPr>
          <w:hyperlink w:anchor="_Toc53075711" w:history="1">
            <w:r w:rsidR="0068473C" w:rsidRPr="00B61006">
              <w:rPr>
                <w:rStyle w:val="Hipervnculo"/>
                <w:noProof/>
              </w:rPr>
              <w:t>Modificar  Usuario</w:t>
            </w:r>
            <w:r w:rsidR="0068473C">
              <w:rPr>
                <w:noProof/>
                <w:webHidden/>
              </w:rPr>
              <w:tab/>
            </w:r>
            <w:r w:rsidR="0068473C">
              <w:rPr>
                <w:noProof/>
                <w:webHidden/>
              </w:rPr>
              <w:fldChar w:fldCharType="begin"/>
            </w:r>
            <w:r w:rsidR="0068473C">
              <w:rPr>
                <w:noProof/>
                <w:webHidden/>
              </w:rPr>
              <w:instrText xml:space="preserve"> PAGEREF _Toc53075711 \h </w:instrText>
            </w:r>
            <w:r w:rsidR="0068473C">
              <w:rPr>
                <w:noProof/>
                <w:webHidden/>
              </w:rPr>
            </w:r>
            <w:r w:rsidR="0068473C">
              <w:rPr>
                <w:noProof/>
                <w:webHidden/>
              </w:rPr>
              <w:fldChar w:fldCharType="separate"/>
            </w:r>
            <w:r w:rsidR="0068473C">
              <w:rPr>
                <w:noProof/>
                <w:webHidden/>
              </w:rPr>
              <w:t>98</w:t>
            </w:r>
            <w:r w:rsidR="0068473C">
              <w:rPr>
                <w:noProof/>
                <w:webHidden/>
              </w:rPr>
              <w:fldChar w:fldCharType="end"/>
            </w:r>
          </w:hyperlink>
        </w:p>
        <w:p w14:paraId="1FC065BA" w14:textId="77777777" w:rsidR="0068473C" w:rsidRDefault="00EA4DBD">
          <w:pPr>
            <w:pStyle w:val="TDC3"/>
            <w:rPr>
              <w:rFonts w:eastAsiaTheme="minorEastAsia"/>
              <w:noProof/>
              <w:sz w:val="22"/>
              <w:szCs w:val="22"/>
              <w:lang w:val="es-AR" w:eastAsia="es-AR"/>
            </w:rPr>
          </w:pPr>
          <w:hyperlink w:anchor="_Toc53075712" w:history="1">
            <w:r w:rsidR="0068473C" w:rsidRPr="00B61006">
              <w:rPr>
                <w:rStyle w:val="Hipervnculo"/>
                <w:noProof/>
              </w:rPr>
              <w:t>Ver Detalle</w:t>
            </w:r>
            <w:r w:rsidR="0068473C">
              <w:rPr>
                <w:noProof/>
                <w:webHidden/>
              </w:rPr>
              <w:tab/>
            </w:r>
            <w:r w:rsidR="0068473C">
              <w:rPr>
                <w:noProof/>
                <w:webHidden/>
              </w:rPr>
              <w:fldChar w:fldCharType="begin"/>
            </w:r>
            <w:r w:rsidR="0068473C">
              <w:rPr>
                <w:noProof/>
                <w:webHidden/>
              </w:rPr>
              <w:instrText xml:space="preserve"> PAGEREF _Toc53075712 \h </w:instrText>
            </w:r>
            <w:r w:rsidR="0068473C">
              <w:rPr>
                <w:noProof/>
                <w:webHidden/>
              </w:rPr>
            </w:r>
            <w:r w:rsidR="0068473C">
              <w:rPr>
                <w:noProof/>
                <w:webHidden/>
              </w:rPr>
              <w:fldChar w:fldCharType="separate"/>
            </w:r>
            <w:r w:rsidR="0068473C">
              <w:rPr>
                <w:noProof/>
                <w:webHidden/>
              </w:rPr>
              <w:t>99</w:t>
            </w:r>
            <w:r w:rsidR="0068473C">
              <w:rPr>
                <w:noProof/>
                <w:webHidden/>
              </w:rPr>
              <w:fldChar w:fldCharType="end"/>
            </w:r>
          </w:hyperlink>
        </w:p>
        <w:p w14:paraId="330B66E4" w14:textId="77777777" w:rsidR="0068473C" w:rsidRDefault="00EA4DBD">
          <w:pPr>
            <w:pStyle w:val="TDC2"/>
            <w:rPr>
              <w:rFonts w:eastAsiaTheme="minorEastAsia"/>
              <w:i w:val="0"/>
              <w:iCs w:val="0"/>
              <w:noProof/>
              <w:sz w:val="22"/>
              <w:szCs w:val="22"/>
              <w:lang w:val="es-AR" w:eastAsia="es-AR"/>
            </w:rPr>
          </w:pPr>
          <w:hyperlink w:anchor="_Toc53075713" w:history="1">
            <w:r w:rsidR="0068473C" w:rsidRPr="00B61006">
              <w:rPr>
                <w:rStyle w:val="Hipervnculo"/>
                <w:noProof/>
              </w:rPr>
              <w:t>Gestionar Rol</w:t>
            </w:r>
            <w:r w:rsidR="0068473C">
              <w:rPr>
                <w:noProof/>
                <w:webHidden/>
              </w:rPr>
              <w:tab/>
            </w:r>
            <w:r w:rsidR="0068473C">
              <w:rPr>
                <w:noProof/>
                <w:webHidden/>
              </w:rPr>
              <w:fldChar w:fldCharType="begin"/>
            </w:r>
            <w:r w:rsidR="0068473C">
              <w:rPr>
                <w:noProof/>
                <w:webHidden/>
              </w:rPr>
              <w:instrText xml:space="preserve"> PAGEREF _Toc53075713 \h </w:instrText>
            </w:r>
            <w:r w:rsidR="0068473C">
              <w:rPr>
                <w:noProof/>
                <w:webHidden/>
              </w:rPr>
            </w:r>
            <w:r w:rsidR="0068473C">
              <w:rPr>
                <w:noProof/>
                <w:webHidden/>
              </w:rPr>
              <w:fldChar w:fldCharType="separate"/>
            </w:r>
            <w:r w:rsidR="0068473C">
              <w:rPr>
                <w:noProof/>
                <w:webHidden/>
              </w:rPr>
              <w:t>99</w:t>
            </w:r>
            <w:r w:rsidR="0068473C">
              <w:rPr>
                <w:noProof/>
                <w:webHidden/>
              </w:rPr>
              <w:fldChar w:fldCharType="end"/>
            </w:r>
          </w:hyperlink>
        </w:p>
        <w:p w14:paraId="5776F5E5" w14:textId="77777777" w:rsidR="0068473C" w:rsidRDefault="00EA4DBD">
          <w:pPr>
            <w:pStyle w:val="TDC3"/>
            <w:rPr>
              <w:rFonts w:eastAsiaTheme="minorEastAsia"/>
              <w:noProof/>
              <w:sz w:val="22"/>
              <w:szCs w:val="22"/>
              <w:lang w:val="es-AR" w:eastAsia="es-AR"/>
            </w:rPr>
          </w:pPr>
          <w:hyperlink w:anchor="_Toc53075714" w:history="1">
            <w:r w:rsidR="0068473C" w:rsidRPr="00B61006">
              <w:rPr>
                <w:rStyle w:val="Hipervnculo"/>
                <w:noProof/>
              </w:rPr>
              <w:t>Alta de Rol</w:t>
            </w:r>
            <w:r w:rsidR="0068473C">
              <w:rPr>
                <w:noProof/>
                <w:webHidden/>
              </w:rPr>
              <w:tab/>
            </w:r>
            <w:r w:rsidR="0068473C">
              <w:rPr>
                <w:noProof/>
                <w:webHidden/>
              </w:rPr>
              <w:fldChar w:fldCharType="begin"/>
            </w:r>
            <w:r w:rsidR="0068473C">
              <w:rPr>
                <w:noProof/>
                <w:webHidden/>
              </w:rPr>
              <w:instrText xml:space="preserve"> PAGEREF _Toc53075714 \h </w:instrText>
            </w:r>
            <w:r w:rsidR="0068473C">
              <w:rPr>
                <w:noProof/>
                <w:webHidden/>
              </w:rPr>
            </w:r>
            <w:r w:rsidR="0068473C">
              <w:rPr>
                <w:noProof/>
                <w:webHidden/>
              </w:rPr>
              <w:fldChar w:fldCharType="separate"/>
            </w:r>
            <w:r w:rsidR="0068473C">
              <w:rPr>
                <w:noProof/>
                <w:webHidden/>
              </w:rPr>
              <w:t>100</w:t>
            </w:r>
            <w:r w:rsidR="0068473C">
              <w:rPr>
                <w:noProof/>
                <w:webHidden/>
              </w:rPr>
              <w:fldChar w:fldCharType="end"/>
            </w:r>
          </w:hyperlink>
        </w:p>
        <w:p w14:paraId="09C42D75" w14:textId="77777777" w:rsidR="0068473C" w:rsidRDefault="00EA4DBD">
          <w:pPr>
            <w:pStyle w:val="TDC3"/>
            <w:rPr>
              <w:rFonts w:eastAsiaTheme="minorEastAsia"/>
              <w:noProof/>
              <w:sz w:val="22"/>
              <w:szCs w:val="22"/>
              <w:lang w:val="es-AR" w:eastAsia="es-AR"/>
            </w:rPr>
          </w:pPr>
          <w:hyperlink w:anchor="_Toc53075715" w:history="1">
            <w:r w:rsidR="0068473C" w:rsidRPr="00B61006">
              <w:rPr>
                <w:rStyle w:val="Hipervnculo"/>
                <w:noProof/>
              </w:rPr>
              <w:t>Baja de Rol</w:t>
            </w:r>
            <w:r w:rsidR="0068473C">
              <w:rPr>
                <w:noProof/>
                <w:webHidden/>
              </w:rPr>
              <w:tab/>
            </w:r>
            <w:r w:rsidR="0068473C">
              <w:rPr>
                <w:noProof/>
                <w:webHidden/>
              </w:rPr>
              <w:fldChar w:fldCharType="begin"/>
            </w:r>
            <w:r w:rsidR="0068473C">
              <w:rPr>
                <w:noProof/>
                <w:webHidden/>
              </w:rPr>
              <w:instrText xml:space="preserve"> PAGEREF _Toc53075715 \h </w:instrText>
            </w:r>
            <w:r w:rsidR="0068473C">
              <w:rPr>
                <w:noProof/>
                <w:webHidden/>
              </w:rPr>
            </w:r>
            <w:r w:rsidR="0068473C">
              <w:rPr>
                <w:noProof/>
                <w:webHidden/>
              </w:rPr>
              <w:fldChar w:fldCharType="separate"/>
            </w:r>
            <w:r w:rsidR="0068473C">
              <w:rPr>
                <w:noProof/>
                <w:webHidden/>
              </w:rPr>
              <w:t>101</w:t>
            </w:r>
            <w:r w:rsidR="0068473C">
              <w:rPr>
                <w:noProof/>
                <w:webHidden/>
              </w:rPr>
              <w:fldChar w:fldCharType="end"/>
            </w:r>
          </w:hyperlink>
        </w:p>
        <w:p w14:paraId="46109E1F" w14:textId="77777777" w:rsidR="0068473C" w:rsidRDefault="00EA4DBD">
          <w:pPr>
            <w:pStyle w:val="TDC3"/>
            <w:rPr>
              <w:rFonts w:eastAsiaTheme="minorEastAsia"/>
              <w:noProof/>
              <w:sz w:val="22"/>
              <w:szCs w:val="22"/>
              <w:lang w:val="es-AR" w:eastAsia="es-AR"/>
            </w:rPr>
          </w:pPr>
          <w:hyperlink w:anchor="_Toc53075716" w:history="1">
            <w:r w:rsidR="0068473C" w:rsidRPr="00B61006">
              <w:rPr>
                <w:rStyle w:val="Hipervnculo"/>
                <w:noProof/>
              </w:rPr>
              <w:t>Modificar  Rol</w:t>
            </w:r>
            <w:r w:rsidR="0068473C">
              <w:rPr>
                <w:noProof/>
                <w:webHidden/>
              </w:rPr>
              <w:tab/>
            </w:r>
            <w:r w:rsidR="0068473C">
              <w:rPr>
                <w:noProof/>
                <w:webHidden/>
              </w:rPr>
              <w:fldChar w:fldCharType="begin"/>
            </w:r>
            <w:r w:rsidR="0068473C">
              <w:rPr>
                <w:noProof/>
                <w:webHidden/>
              </w:rPr>
              <w:instrText xml:space="preserve"> PAGEREF _Toc53075716 \h </w:instrText>
            </w:r>
            <w:r w:rsidR="0068473C">
              <w:rPr>
                <w:noProof/>
                <w:webHidden/>
              </w:rPr>
            </w:r>
            <w:r w:rsidR="0068473C">
              <w:rPr>
                <w:noProof/>
                <w:webHidden/>
              </w:rPr>
              <w:fldChar w:fldCharType="separate"/>
            </w:r>
            <w:r w:rsidR="0068473C">
              <w:rPr>
                <w:noProof/>
                <w:webHidden/>
              </w:rPr>
              <w:t>101</w:t>
            </w:r>
            <w:r w:rsidR="0068473C">
              <w:rPr>
                <w:noProof/>
                <w:webHidden/>
              </w:rPr>
              <w:fldChar w:fldCharType="end"/>
            </w:r>
          </w:hyperlink>
        </w:p>
        <w:p w14:paraId="068EE315" w14:textId="77777777" w:rsidR="0068473C" w:rsidRDefault="00EA4DBD">
          <w:pPr>
            <w:pStyle w:val="TDC3"/>
            <w:rPr>
              <w:rFonts w:eastAsiaTheme="minorEastAsia"/>
              <w:noProof/>
              <w:sz w:val="22"/>
              <w:szCs w:val="22"/>
              <w:lang w:val="es-AR" w:eastAsia="es-AR"/>
            </w:rPr>
          </w:pPr>
          <w:hyperlink w:anchor="_Toc53075717" w:history="1">
            <w:r w:rsidR="0068473C" w:rsidRPr="00B61006">
              <w:rPr>
                <w:rStyle w:val="Hipervnculo"/>
                <w:noProof/>
              </w:rPr>
              <w:t>Ver Detalle</w:t>
            </w:r>
            <w:r w:rsidR="0068473C">
              <w:rPr>
                <w:noProof/>
                <w:webHidden/>
              </w:rPr>
              <w:tab/>
            </w:r>
            <w:r w:rsidR="0068473C">
              <w:rPr>
                <w:noProof/>
                <w:webHidden/>
              </w:rPr>
              <w:fldChar w:fldCharType="begin"/>
            </w:r>
            <w:r w:rsidR="0068473C">
              <w:rPr>
                <w:noProof/>
                <w:webHidden/>
              </w:rPr>
              <w:instrText xml:space="preserve"> PAGEREF _Toc53075717 \h </w:instrText>
            </w:r>
            <w:r w:rsidR="0068473C">
              <w:rPr>
                <w:noProof/>
                <w:webHidden/>
              </w:rPr>
            </w:r>
            <w:r w:rsidR="0068473C">
              <w:rPr>
                <w:noProof/>
                <w:webHidden/>
              </w:rPr>
              <w:fldChar w:fldCharType="separate"/>
            </w:r>
            <w:r w:rsidR="0068473C">
              <w:rPr>
                <w:noProof/>
                <w:webHidden/>
              </w:rPr>
              <w:t>102</w:t>
            </w:r>
            <w:r w:rsidR="0068473C">
              <w:rPr>
                <w:noProof/>
                <w:webHidden/>
              </w:rPr>
              <w:fldChar w:fldCharType="end"/>
            </w:r>
          </w:hyperlink>
        </w:p>
        <w:p w14:paraId="32AA4B9C" w14:textId="77777777" w:rsidR="0068473C" w:rsidRDefault="00EA4DBD">
          <w:pPr>
            <w:pStyle w:val="TDC2"/>
            <w:rPr>
              <w:rFonts w:eastAsiaTheme="minorEastAsia"/>
              <w:i w:val="0"/>
              <w:iCs w:val="0"/>
              <w:noProof/>
              <w:sz w:val="22"/>
              <w:szCs w:val="22"/>
              <w:lang w:val="es-AR" w:eastAsia="es-AR"/>
            </w:rPr>
          </w:pPr>
          <w:hyperlink w:anchor="_Toc53075718" w:history="1">
            <w:r w:rsidR="0068473C" w:rsidRPr="00B61006">
              <w:rPr>
                <w:rStyle w:val="Hipervnculo"/>
                <w:noProof/>
              </w:rPr>
              <w:t>Gestionar Permiso</w:t>
            </w:r>
            <w:r w:rsidR="0068473C">
              <w:rPr>
                <w:noProof/>
                <w:webHidden/>
              </w:rPr>
              <w:tab/>
            </w:r>
            <w:r w:rsidR="0068473C">
              <w:rPr>
                <w:noProof/>
                <w:webHidden/>
              </w:rPr>
              <w:fldChar w:fldCharType="begin"/>
            </w:r>
            <w:r w:rsidR="0068473C">
              <w:rPr>
                <w:noProof/>
                <w:webHidden/>
              </w:rPr>
              <w:instrText xml:space="preserve"> PAGEREF _Toc53075718 \h </w:instrText>
            </w:r>
            <w:r w:rsidR="0068473C">
              <w:rPr>
                <w:noProof/>
                <w:webHidden/>
              </w:rPr>
            </w:r>
            <w:r w:rsidR="0068473C">
              <w:rPr>
                <w:noProof/>
                <w:webHidden/>
              </w:rPr>
              <w:fldChar w:fldCharType="separate"/>
            </w:r>
            <w:r w:rsidR="0068473C">
              <w:rPr>
                <w:noProof/>
                <w:webHidden/>
              </w:rPr>
              <w:t>103</w:t>
            </w:r>
            <w:r w:rsidR="0068473C">
              <w:rPr>
                <w:noProof/>
                <w:webHidden/>
              </w:rPr>
              <w:fldChar w:fldCharType="end"/>
            </w:r>
          </w:hyperlink>
        </w:p>
        <w:p w14:paraId="4A23753D" w14:textId="77777777" w:rsidR="0068473C" w:rsidRDefault="00EA4DBD">
          <w:pPr>
            <w:pStyle w:val="TDC3"/>
            <w:rPr>
              <w:rFonts w:eastAsiaTheme="minorEastAsia"/>
              <w:noProof/>
              <w:sz w:val="22"/>
              <w:szCs w:val="22"/>
              <w:lang w:val="es-AR" w:eastAsia="es-AR"/>
            </w:rPr>
          </w:pPr>
          <w:hyperlink w:anchor="_Toc53075719" w:history="1">
            <w:r w:rsidR="0068473C" w:rsidRPr="00B61006">
              <w:rPr>
                <w:rStyle w:val="Hipervnculo"/>
                <w:noProof/>
              </w:rPr>
              <w:t>Alta de Permiso</w:t>
            </w:r>
            <w:r w:rsidR="0068473C">
              <w:rPr>
                <w:noProof/>
                <w:webHidden/>
              </w:rPr>
              <w:tab/>
            </w:r>
            <w:r w:rsidR="0068473C">
              <w:rPr>
                <w:noProof/>
                <w:webHidden/>
              </w:rPr>
              <w:fldChar w:fldCharType="begin"/>
            </w:r>
            <w:r w:rsidR="0068473C">
              <w:rPr>
                <w:noProof/>
                <w:webHidden/>
              </w:rPr>
              <w:instrText xml:space="preserve"> PAGEREF _Toc53075719 \h </w:instrText>
            </w:r>
            <w:r w:rsidR="0068473C">
              <w:rPr>
                <w:noProof/>
                <w:webHidden/>
              </w:rPr>
            </w:r>
            <w:r w:rsidR="0068473C">
              <w:rPr>
                <w:noProof/>
                <w:webHidden/>
              </w:rPr>
              <w:fldChar w:fldCharType="separate"/>
            </w:r>
            <w:r w:rsidR="0068473C">
              <w:rPr>
                <w:noProof/>
                <w:webHidden/>
              </w:rPr>
              <w:t>104</w:t>
            </w:r>
            <w:r w:rsidR="0068473C">
              <w:rPr>
                <w:noProof/>
                <w:webHidden/>
              </w:rPr>
              <w:fldChar w:fldCharType="end"/>
            </w:r>
          </w:hyperlink>
        </w:p>
        <w:p w14:paraId="4D558FA2" w14:textId="77777777" w:rsidR="0068473C" w:rsidRDefault="00EA4DBD">
          <w:pPr>
            <w:pStyle w:val="TDC3"/>
            <w:rPr>
              <w:rFonts w:eastAsiaTheme="minorEastAsia"/>
              <w:noProof/>
              <w:sz w:val="22"/>
              <w:szCs w:val="22"/>
              <w:lang w:val="es-AR" w:eastAsia="es-AR"/>
            </w:rPr>
          </w:pPr>
          <w:hyperlink w:anchor="_Toc53075720" w:history="1">
            <w:r w:rsidR="0068473C" w:rsidRPr="00B61006">
              <w:rPr>
                <w:rStyle w:val="Hipervnculo"/>
                <w:noProof/>
              </w:rPr>
              <w:t>Baja de Permiso</w:t>
            </w:r>
            <w:r w:rsidR="0068473C">
              <w:rPr>
                <w:noProof/>
                <w:webHidden/>
              </w:rPr>
              <w:tab/>
            </w:r>
            <w:r w:rsidR="0068473C">
              <w:rPr>
                <w:noProof/>
                <w:webHidden/>
              </w:rPr>
              <w:fldChar w:fldCharType="begin"/>
            </w:r>
            <w:r w:rsidR="0068473C">
              <w:rPr>
                <w:noProof/>
                <w:webHidden/>
              </w:rPr>
              <w:instrText xml:space="preserve"> PAGEREF _Toc53075720 \h </w:instrText>
            </w:r>
            <w:r w:rsidR="0068473C">
              <w:rPr>
                <w:noProof/>
                <w:webHidden/>
              </w:rPr>
            </w:r>
            <w:r w:rsidR="0068473C">
              <w:rPr>
                <w:noProof/>
                <w:webHidden/>
              </w:rPr>
              <w:fldChar w:fldCharType="separate"/>
            </w:r>
            <w:r w:rsidR="0068473C">
              <w:rPr>
                <w:noProof/>
                <w:webHidden/>
              </w:rPr>
              <w:t>104</w:t>
            </w:r>
            <w:r w:rsidR="0068473C">
              <w:rPr>
                <w:noProof/>
                <w:webHidden/>
              </w:rPr>
              <w:fldChar w:fldCharType="end"/>
            </w:r>
          </w:hyperlink>
        </w:p>
        <w:p w14:paraId="667417F6" w14:textId="77777777" w:rsidR="0068473C" w:rsidRDefault="00EA4DBD">
          <w:pPr>
            <w:pStyle w:val="TDC3"/>
            <w:rPr>
              <w:rFonts w:eastAsiaTheme="minorEastAsia"/>
              <w:noProof/>
              <w:sz w:val="22"/>
              <w:szCs w:val="22"/>
              <w:lang w:val="es-AR" w:eastAsia="es-AR"/>
            </w:rPr>
          </w:pPr>
          <w:hyperlink w:anchor="_Toc53075721" w:history="1">
            <w:r w:rsidR="0068473C" w:rsidRPr="00B61006">
              <w:rPr>
                <w:rStyle w:val="Hipervnculo"/>
                <w:noProof/>
              </w:rPr>
              <w:t>Modificar  Permiso</w:t>
            </w:r>
            <w:r w:rsidR="0068473C">
              <w:rPr>
                <w:noProof/>
                <w:webHidden/>
              </w:rPr>
              <w:tab/>
            </w:r>
            <w:r w:rsidR="0068473C">
              <w:rPr>
                <w:noProof/>
                <w:webHidden/>
              </w:rPr>
              <w:fldChar w:fldCharType="begin"/>
            </w:r>
            <w:r w:rsidR="0068473C">
              <w:rPr>
                <w:noProof/>
                <w:webHidden/>
              </w:rPr>
              <w:instrText xml:space="preserve"> PAGEREF _Toc53075721 \h </w:instrText>
            </w:r>
            <w:r w:rsidR="0068473C">
              <w:rPr>
                <w:noProof/>
                <w:webHidden/>
              </w:rPr>
            </w:r>
            <w:r w:rsidR="0068473C">
              <w:rPr>
                <w:noProof/>
                <w:webHidden/>
              </w:rPr>
              <w:fldChar w:fldCharType="separate"/>
            </w:r>
            <w:r w:rsidR="0068473C">
              <w:rPr>
                <w:noProof/>
                <w:webHidden/>
              </w:rPr>
              <w:t>105</w:t>
            </w:r>
            <w:r w:rsidR="0068473C">
              <w:rPr>
                <w:noProof/>
                <w:webHidden/>
              </w:rPr>
              <w:fldChar w:fldCharType="end"/>
            </w:r>
          </w:hyperlink>
        </w:p>
        <w:p w14:paraId="0EC8179B" w14:textId="77777777" w:rsidR="0068473C" w:rsidRDefault="00EA4DBD">
          <w:pPr>
            <w:pStyle w:val="TDC3"/>
            <w:rPr>
              <w:rFonts w:eastAsiaTheme="minorEastAsia"/>
              <w:noProof/>
              <w:sz w:val="22"/>
              <w:szCs w:val="22"/>
              <w:lang w:val="es-AR" w:eastAsia="es-AR"/>
            </w:rPr>
          </w:pPr>
          <w:hyperlink w:anchor="_Toc53075722" w:history="1">
            <w:r w:rsidR="0068473C" w:rsidRPr="00B61006">
              <w:rPr>
                <w:rStyle w:val="Hipervnculo"/>
                <w:noProof/>
              </w:rPr>
              <w:t>Ver Detalle</w:t>
            </w:r>
            <w:r w:rsidR="0068473C">
              <w:rPr>
                <w:noProof/>
                <w:webHidden/>
              </w:rPr>
              <w:tab/>
            </w:r>
            <w:r w:rsidR="0068473C">
              <w:rPr>
                <w:noProof/>
                <w:webHidden/>
              </w:rPr>
              <w:fldChar w:fldCharType="begin"/>
            </w:r>
            <w:r w:rsidR="0068473C">
              <w:rPr>
                <w:noProof/>
                <w:webHidden/>
              </w:rPr>
              <w:instrText xml:space="preserve"> PAGEREF _Toc53075722 \h </w:instrText>
            </w:r>
            <w:r w:rsidR="0068473C">
              <w:rPr>
                <w:noProof/>
                <w:webHidden/>
              </w:rPr>
            </w:r>
            <w:r w:rsidR="0068473C">
              <w:rPr>
                <w:noProof/>
                <w:webHidden/>
              </w:rPr>
              <w:fldChar w:fldCharType="separate"/>
            </w:r>
            <w:r w:rsidR="0068473C">
              <w:rPr>
                <w:noProof/>
                <w:webHidden/>
              </w:rPr>
              <w:t>106</w:t>
            </w:r>
            <w:r w:rsidR="0068473C">
              <w:rPr>
                <w:noProof/>
                <w:webHidden/>
              </w:rPr>
              <w:fldChar w:fldCharType="end"/>
            </w:r>
          </w:hyperlink>
        </w:p>
        <w:p w14:paraId="2D3E439E" w14:textId="77777777" w:rsidR="0068473C" w:rsidRDefault="00EA4DBD">
          <w:pPr>
            <w:pStyle w:val="TDC2"/>
            <w:rPr>
              <w:rFonts w:eastAsiaTheme="minorEastAsia"/>
              <w:i w:val="0"/>
              <w:iCs w:val="0"/>
              <w:noProof/>
              <w:sz w:val="22"/>
              <w:szCs w:val="22"/>
              <w:lang w:val="es-AR" w:eastAsia="es-AR"/>
            </w:rPr>
          </w:pPr>
          <w:hyperlink w:anchor="_Toc53075723" w:history="1">
            <w:r w:rsidR="0068473C" w:rsidRPr="00B61006">
              <w:rPr>
                <w:rStyle w:val="Hipervnculo"/>
                <w:noProof/>
              </w:rPr>
              <w:t>Salir</w:t>
            </w:r>
            <w:r w:rsidR="0068473C">
              <w:rPr>
                <w:noProof/>
                <w:webHidden/>
              </w:rPr>
              <w:tab/>
            </w:r>
            <w:r w:rsidR="0068473C">
              <w:rPr>
                <w:noProof/>
                <w:webHidden/>
              </w:rPr>
              <w:fldChar w:fldCharType="begin"/>
            </w:r>
            <w:r w:rsidR="0068473C">
              <w:rPr>
                <w:noProof/>
                <w:webHidden/>
              </w:rPr>
              <w:instrText xml:space="preserve"> PAGEREF _Toc53075723 \h </w:instrText>
            </w:r>
            <w:r w:rsidR="0068473C">
              <w:rPr>
                <w:noProof/>
                <w:webHidden/>
              </w:rPr>
            </w:r>
            <w:r w:rsidR="0068473C">
              <w:rPr>
                <w:noProof/>
                <w:webHidden/>
              </w:rPr>
              <w:fldChar w:fldCharType="separate"/>
            </w:r>
            <w:r w:rsidR="0068473C">
              <w:rPr>
                <w:noProof/>
                <w:webHidden/>
              </w:rPr>
              <w:t>106</w:t>
            </w:r>
            <w:r w:rsidR="0068473C">
              <w:rPr>
                <w:noProof/>
                <w:webHidden/>
              </w:rPr>
              <w:fldChar w:fldCharType="end"/>
            </w:r>
          </w:hyperlink>
        </w:p>
        <w:p w14:paraId="48B4C19D" w14:textId="77777777" w:rsidR="00861B8F" w:rsidRDefault="009919CD"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EndPr/>
      <w:sdtContent>
        <w:p w14:paraId="59748D3C" w14:textId="77777777" w:rsidR="00A13DBA" w:rsidRDefault="00C539D1" w:rsidP="009A3173">
          <w:pPr>
            <w:pStyle w:val="PSI-Ttulo"/>
          </w:pPr>
          <w:r>
            <w:rPr>
              <w:lang w:val="es-AR"/>
            </w:rPr>
            <w:t>Manual de Usuario</w:t>
          </w:r>
        </w:p>
      </w:sdtContent>
    </w:sdt>
    <w:p w14:paraId="675B1188" w14:textId="77777777" w:rsidR="00F532CF" w:rsidRDefault="00C539D1" w:rsidP="00F532CF">
      <w:pPr>
        <w:pStyle w:val="PSI-Ttulo1"/>
      </w:pPr>
      <w:bookmarkStart w:id="0" w:name="_Toc53075652"/>
      <w:r>
        <w:t>Introducción</w:t>
      </w:r>
      <w:bookmarkEnd w:id="0"/>
    </w:p>
    <w:p w14:paraId="2BBC8D56" w14:textId="77777777"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14:paraId="7B86EA8A" w14:textId="77777777" w:rsidR="00C539D1" w:rsidRDefault="00C539D1" w:rsidP="00F532CF">
      <w:pPr>
        <w:pStyle w:val="PSI-Ttulo1"/>
      </w:pPr>
      <w:bookmarkStart w:id="1" w:name="_Toc228206477"/>
      <w:bookmarkStart w:id="2" w:name="_Toc234686582"/>
    </w:p>
    <w:p w14:paraId="01E0A939" w14:textId="77777777" w:rsidR="00C539D1" w:rsidRDefault="00CC2647" w:rsidP="00C539D1">
      <w:pPr>
        <w:pStyle w:val="PSI-Ttulo2"/>
      </w:pPr>
      <w:bookmarkStart w:id="3" w:name="_Toc53075653"/>
      <w:bookmarkEnd w:id="1"/>
      <w:bookmarkEnd w:id="2"/>
      <w:r>
        <w:t>Conceptos clave</w:t>
      </w:r>
      <w:bookmarkEnd w:id="3"/>
    </w:p>
    <w:p w14:paraId="22C89134" w14:textId="44CF2EFE"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14:paraId="037732CA" w14:textId="77777777" w:rsidR="007A7FD8" w:rsidRPr="00443594" w:rsidRDefault="007A7FD8" w:rsidP="007A7FD8">
      <w:pPr>
        <w:pStyle w:val="Prrafodelista"/>
        <w:ind w:firstLine="0"/>
      </w:pPr>
    </w:p>
    <w:p w14:paraId="0EE43106" w14:textId="77777777"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14:paraId="63396B26" w14:textId="77777777" w:rsidR="007A7FD8" w:rsidRDefault="007A7FD8" w:rsidP="007A7FD8">
      <w:pPr>
        <w:pStyle w:val="Prrafodelista"/>
        <w:ind w:firstLine="0"/>
      </w:pPr>
    </w:p>
    <w:p w14:paraId="2CD084F2" w14:textId="77777777"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14:paraId="56890038" w14:textId="77777777" w:rsidR="007A7FD8" w:rsidRDefault="007A7FD8" w:rsidP="007A7FD8">
      <w:pPr>
        <w:pStyle w:val="Prrafodelista"/>
        <w:ind w:firstLine="0"/>
      </w:pPr>
    </w:p>
    <w:p w14:paraId="60DA490C" w14:textId="77777777"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14:paraId="31312FFF" w14:textId="77777777" w:rsidR="00C539D1" w:rsidRPr="002E175C" w:rsidRDefault="00C539D1" w:rsidP="00CC2647">
      <w:r w:rsidRPr="002E175C">
        <w:t xml:space="preserve"> </w:t>
      </w:r>
    </w:p>
    <w:p w14:paraId="470B0CEC" w14:textId="77777777" w:rsidR="00C539D1" w:rsidRDefault="00C539D1" w:rsidP="00C539D1">
      <w:pPr>
        <w:pStyle w:val="PSI-Ttulo2"/>
      </w:pPr>
      <w:bookmarkStart w:id="4" w:name="_Toc53075654"/>
      <w:r w:rsidRPr="00C539D1">
        <w:t>Descripción</w:t>
      </w:r>
      <w:bookmarkEnd w:id="4"/>
    </w:p>
    <w:p w14:paraId="0DFB97EC" w14:textId="77777777" w:rsidR="001243E6" w:rsidRDefault="001243E6" w:rsidP="001243E6">
      <w:r>
        <w:t xml:space="preserve">El objetivo de este documento es brindar soporte a los usuarios del sistema, tanto a los </w:t>
      </w:r>
      <w:r w:rsidR="00443594">
        <w:t xml:space="preserve">docentes y </w:t>
      </w:r>
      <w:proofErr w:type="spellStart"/>
      <w:r w:rsidR="00443594">
        <w:t>nodocentes</w:t>
      </w:r>
      <w:proofErr w:type="spellEnd"/>
      <w:r w:rsidR="00443594">
        <w:t xml:space="preserve"> que </w:t>
      </w:r>
      <w:r>
        <w:t>trabajan en la universidad y realizarán diversas tareas en el sistema, como a los usuarios generales que sólo accederán al módulo de visualización de programas de asignaturas y planes de carreras.</w:t>
      </w:r>
    </w:p>
    <w:p w14:paraId="07FFF894" w14:textId="77777777" w:rsidR="00F532CF" w:rsidRPr="002E175C" w:rsidRDefault="00F532CF" w:rsidP="00895821">
      <w:pPr>
        <w:pStyle w:val="PSI-Comentario"/>
      </w:pPr>
    </w:p>
    <w:p w14:paraId="01EFEFF4" w14:textId="77777777" w:rsidR="00F532CF" w:rsidRDefault="00C94E03" w:rsidP="00F532CF">
      <w:pPr>
        <w:pStyle w:val="PSI-Ttulo1"/>
      </w:pPr>
      <w:bookmarkStart w:id="5" w:name="_Toc53075655"/>
      <w:r>
        <w:t>Contenido</w:t>
      </w:r>
      <w:bookmarkEnd w:id="5"/>
    </w:p>
    <w:p w14:paraId="6CD5213B" w14:textId="77777777" w:rsidR="00F532CF" w:rsidRDefault="001243E6" w:rsidP="00F532CF">
      <w:pPr>
        <w:jc w:val="both"/>
      </w:pPr>
      <w:r>
        <w:t>El documento estará compuesto por las siguientes secciones:</w:t>
      </w:r>
    </w:p>
    <w:p w14:paraId="4768BA1D" w14:textId="77777777" w:rsidR="001243E6" w:rsidRDefault="001243E6" w:rsidP="001243E6">
      <w:pPr>
        <w:pStyle w:val="Prrafodelista"/>
        <w:numPr>
          <w:ilvl w:val="0"/>
          <w:numId w:val="14"/>
        </w:numPr>
        <w:jc w:val="both"/>
      </w:pPr>
      <w:r>
        <w:t>Introducción al sistema</w:t>
      </w:r>
    </w:p>
    <w:p w14:paraId="17B8C7AC" w14:textId="77777777" w:rsidR="001243E6" w:rsidRDefault="001243E6" w:rsidP="001243E6">
      <w:pPr>
        <w:pStyle w:val="Prrafodelista"/>
        <w:numPr>
          <w:ilvl w:val="0"/>
          <w:numId w:val="14"/>
        </w:numPr>
        <w:jc w:val="both"/>
      </w:pPr>
      <w:r>
        <w:t>Roles y permisos</w:t>
      </w:r>
    </w:p>
    <w:p w14:paraId="26D0E2DC" w14:textId="77777777" w:rsidR="001243E6" w:rsidRDefault="001243E6" w:rsidP="001243E6">
      <w:pPr>
        <w:pStyle w:val="Prrafodelista"/>
        <w:numPr>
          <w:ilvl w:val="0"/>
          <w:numId w:val="14"/>
        </w:numPr>
        <w:jc w:val="both"/>
      </w:pPr>
      <w:r>
        <w:t>Ingreso al Sistema</w:t>
      </w:r>
    </w:p>
    <w:p w14:paraId="369BCF70" w14:textId="77777777" w:rsidR="001243E6" w:rsidRDefault="001243E6" w:rsidP="00DD537A">
      <w:pPr>
        <w:pStyle w:val="Prrafodelista"/>
        <w:numPr>
          <w:ilvl w:val="0"/>
          <w:numId w:val="14"/>
        </w:numPr>
        <w:jc w:val="both"/>
      </w:pPr>
      <w:r>
        <w:t>Uso del Sistema (para cada rol)</w:t>
      </w:r>
    </w:p>
    <w:p w14:paraId="1271DA66" w14:textId="77777777" w:rsidR="00F532CF" w:rsidRDefault="00C94E03" w:rsidP="00F532CF">
      <w:pPr>
        <w:pStyle w:val="PSI-Ttulo1"/>
      </w:pPr>
      <w:bookmarkStart w:id="6" w:name="_Toc53075656"/>
      <w:r>
        <w:lastRenderedPageBreak/>
        <w:t>Introducción al Sistema</w:t>
      </w:r>
      <w:bookmarkEnd w:id="6"/>
    </w:p>
    <w:p w14:paraId="34D4454F" w14:textId="77777777" w:rsidR="00F532CF" w:rsidRDefault="00F532CF" w:rsidP="00895821">
      <w:pPr>
        <w:pStyle w:val="PSI-Comentario"/>
      </w:pPr>
      <w:r w:rsidRPr="002E175C">
        <w:t>[</w:t>
      </w:r>
      <w:r w:rsidR="00C94E03">
        <w:t>Realizar una breve descripción del funcionamiento del Sistema</w:t>
      </w:r>
      <w:r w:rsidRPr="002E175C">
        <w:t>]</w:t>
      </w:r>
    </w:p>
    <w:p w14:paraId="4E73C1C3" w14:textId="77777777" w:rsidR="001243E6" w:rsidRPr="002E175C" w:rsidRDefault="001243E6" w:rsidP="00895821">
      <w:pPr>
        <w:pStyle w:val="PSI-Comentario"/>
      </w:pPr>
      <w:r>
        <w:t>//</w:t>
      </w:r>
      <w:proofErr w:type="spellStart"/>
      <w:r>
        <w:t>Aca</w:t>
      </w:r>
      <w:proofErr w:type="spellEnd"/>
      <w:r>
        <w:t xml:space="preserve"> se puede agregar el diagrama que explica </w:t>
      </w:r>
      <w:proofErr w:type="spellStart"/>
      <w:r>
        <w:t>como</w:t>
      </w:r>
      <w:proofErr w:type="spellEnd"/>
      <w:r>
        <w:t xml:space="preserve"> funciona el sistema</w:t>
      </w:r>
    </w:p>
    <w:p w14:paraId="49DD3C6B" w14:textId="77777777" w:rsidR="001243E6" w:rsidRDefault="001243E6" w:rsidP="001243E6">
      <w:pPr>
        <w:pStyle w:val="PSI-Ttulo2"/>
      </w:pPr>
      <w:bookmarkStart w:id="7" w:name="_Toc53075657"/>
      <w:r>
        <w:t>Roles y Permisos</w:t>
      </w:r>
      <w:bookmarkEnd w:id="7"/>
    </w:p>
    <w:p w14:paraId="4763A1E6" w14:textId="77777777"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correspondientes permisos, es decir que operaciones podrá realizar un usuario en el sistema según su perfil.</w:t>
      </w:r>
    </w:p>
    <w:p w14:paraId="5446C3E7" w14:textId="77777777" w:rsidR="00BB6679" w:rsidRDefault="00BB6679" w:rsidP="00BB6679">
      <w:pPr>
        <w:pStyle w:val="PSI-Normal"/>
        <w:ind w:left="0" w:firstLine="0"/>
      </w:pPr>
    </w:p>
    <w:tbl>
      <w:tblPr>
        <w:tblStyle w:val="Listaclara-nfasis1"/>
        <w:tblW w:w="0" w:type="auto"/>
        <w:tblLook w:val="04A0" w:firstRow="1" w:lastRow="0" w:firstColumn="1" w:lastColumn="0" w:noHBand="0" w:noVBand="1"/>
      </w:tblPr>
      <w:tblGrid>
        <w:gridCol w:w="2606"/>
        <w:gridCol w:w="6114"/>
      </w:tblGrid>
      <w:tr w:rsidR="00BB6679" w14:paraId="58514F2F" w14:textId="77777777" w:rsidTr="00CE2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39D65C78" w14:textId="77777777" w:rsidR="00BB6679" w:rsidRDefault="00BB6679" w:rsidP="00CE256A">
            <w:r>
              <w:t>Perfil</w:t>
            </w:r>
          </w:p>
        </w:tc>
        <w:tc>
          <w:tcPr>
            <w:tcW w:w="6318" w:type="dxa"/>
          </w:tcPr>
          <w:p w14:paraId="6FA6427B" w14:textId="77777777" w:rsidR="00BB6679" w:rsidRDefault="00BB6679" w:rsidP="00CE256A">
            <w:pPr>
              <w:cnfStyle w:val="100000000000" w:firstRow="1" w:lastRow="0" w:firstColumn="0" w:lastColumn="0" w:oddVBand="0" w:evenVBand="0" w:oddHBand="0" w:evenHBand="0" w:firstRowFirstColumn="0" w:firstRowLastColumn="0" w:lastRowFirstColumn="0" w:lastRowLastColumn="0"/>
            </w:pPr>
            <w:r>
              <w:t>Permisos</w:t>
            </w:r>
          </w:p>
        </w:tc>
      </w:tr>
      <w:tr w:rsidR="00BB6679" w14:paraId="6A204182" w14:textId="77777777" w:rsidTr="00CE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257AA7F" w14:textId="77777777" w:rsidR="00BB6679" w:rsidRDefault="00BB6679" w:rsidP="00CE256A">
            <w:r>
              <w:t>Administrador</w:t>
            </w:r>
          </w:p>
        </w:tc>
        <w:tc>
          <w:tcPr>
            <w:tcW w:w="6318" w:type="dxa"/>
          </w:tcPr>
          <w:p w14:paraId="38349D9C" w14:textId="77777777" w:rsidR="00416D44" w:rsidRP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Salir</w:t>
            </w:r>
          </w:p>
          <w:p w14:paraId="558F2A7C" w14:textId="77777777" w:rsid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Usuarios</w:t>
            </w:r>
          </w:p>
          <w:p w14:paraId="705DB574" w14:textId="77777777" w:rsid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Roles</w:t>
            </w:r>
          </w:p>
          <w:p w14:paraId="56071E3F" w14:textId="77777777" w:rsidR="00BB6679" w:rsidRP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Permisos</w:t>
            </w:r>
          </w:p>
        </w:tc>
      </w:tr>
      <w:tr w:rsidR="00BB6679" w14:paraId="66A8AD60" w14:textId="77777777" w:rsidTr="00CE256A">
        <w:tc>
          <w:tcPr>
            <w:cnfStyle w:val="001000000000" w:firstRow="0" w:lastRow="0" w:firstColumn="1" w:lastColumn="0" w:oddVBand="0" w:evenVBand="0" w:oddHBand="0" w:evenHBand="0" w:firstRowFirstColumn="0" w:firstRowLastColumn="0" w:lastRowFirstColumn="0" w:lastRowLastColumn="0"/>
            <w:tcW w:w="2660" w:type="dxa"/>
          </w:tcPr>
          <w:p w14:paraId="727E0445" w14:textId="77777777" w:rsidR="00BB6679" w:rsidRDefault="00BB6679" w:rsidP="00CE256A">
            <w:r>
              <w:t>Secretaría académica</w:t>
            </w:r>
          </w:p>
        </w:tc>
        <w:tc>
          <w:tcPr>
            <w:tcW w:w="6318" w:type="dxa"/>
          </w:tcPr>
          <w:p w14:paraId="6776C86B"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Salir</w:t>
            </w:r>
          </w:p>
          <w:p w14:paraId="52F3ACBA"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Carreras</w:t>
            </w:r>
          </w:p>
          <w:p w14:paraId="69363F13"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Planes</w:t>
            </w:r>
          </w:p>
          <w:p w14:paraId="611E9E22"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Asignaturas</w:t>
            </w:r>
          </w:p>
          <w:p w14:paraId="6EA55D35"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Profesores</w:t>
            </w:r>
          </w:p>
          <w:p w14:paraId="58F5B8CE"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Generar Programa PDF</w:t>
            </w:r>
          </w:p>
          <w:p w14:paraId="65BFAF18"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Subir Programa Firmado</w:t>
            </w:r>
          </w:p>
          <w:p w14:paraId="05AD1A04"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Subir Plan</w:t>
            </w:r>
          </w:p>
          <w:p w14:paraId="5CCBCD50"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Carga Masiva de Programas</w:t>
            </w:r>
          </w:p>
          <w:p w14:paraId="1190694E"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Seguir Programa</w:t>
            </w:r>
          </w:p>
          <w:p w14:paraId="6C2496BF"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Enviar Notificaciones</w:t>
            </w:r>
          </w:p>
          <w:p w14:paraId="52B80D2E"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Revisar Programa</w:t>
            </w:r>
          </w:p>
          <w:p w14:paraId="79DE77D9"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Generar Informe Gerencial</w:t>
            </w:r>
          </w:p>
        </w:tc>
      </w:tr>
      <w:tr w:rsidR="00BB6679" w14:paraId="1F3858E3" w14:textId="77777777" w:rsidTr="00CE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70102B4A" w14:textId="77777777" w:rsidR="00BB6679" w:rsidRDefault="00BB6679" w:rsidP="00CE256A">
            <w:r>
              <w:t>Profesor</w:t>
            </w:r>
          </w:p>
        </w:tc>
        <w:tc>
          <w:tcPr>
            <w:tcW w:w="6318" w:type="dxa"/>
          </w:tcPr>
          <w:p w14:paraId="3759B9E8"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Salir</w:t>
            </w:r>
          </w:p>
          <w:p w14:paraId="083DD539"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Programa</w:t>
            </w:r>
          </w:p>
          <w:p w14:paraId="47299A50"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Bibliografía</w:t>
            </w:r>
          </w:p>
          <w:p w14:paraId="2211C828"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Generar Programa PDF</w:t>
            </w:r>
          </w:p>
        </w:tc>
      </w:tr>
      <w:tr w:rsidR="00BB6679" w14:paraId="575FF9CB" w14:textId="77777777" w:rsidTr="00CE256A">
        <w:tc>
          <w:tcPr>
            <w:cnfStyle w:val="001000000000" w:firstRow="0" w:lastRow="0" w:firstColumn="1" w:lastColumn="0" w:oddVBand="0" w:evenVBand="0" w:oddHBand="0" w:evenHBand="0" w:firstRowFirstColumn="0" w:firstRowLastColumn="0" w:lastRowFirstColumn="0" w:lastRowLastColumn="0"/>
            <w:tcW w:w="2660" w:type="dxa"/>
          </w:tcPr>
          <w:p w14:paraId="4FB6B256" w14:textId="77777777" w:rsidR="00BB6679" w:rsidRDefault="00BB6679" w:rsidP="00CE256A">
            <w:r>
              <w:t>Departamento</w:t>
            </w:r>
          </w:p>
        </w:tc>
        <w:tc>
          <w:tcPr>
            <w:tcW w:w="6318" w:type="dxa"/>
          </w:tcPr>
          <w:p w14:paraId="2EE47E16"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Salir</w:t>
            </w:r>
          </w:p>
          <w:p w14:paraId="0EC5DA9A"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Revisar programa</w:t>
            </w:r>
          </w:p>
        </w:tc>
      </w:tr>
      <w:tr w:rsidR="00BB6679" w14:paraId="19C87C86" w14:textId="77777777" w:rsidTr="00CE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17FED543" w14:textId="77777777" w:rsidR="00BB6679" w:rsidRDefault="00BB6679" w:rsidP="00CE256A">
            <w:r>
              <w:t>Invitado</w:t>
            </w:r>
          </w:p>
        </w:tc>
        <w:tc>
          <w:tcPr>
            <w:tcW w:w="6318" w:type="dxa"/>
          </w:tcPr>
          <w:p w14:paraId="26483020"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Visualizar Programa</w:t>
            </w:r>
          </w:p>
          <w:p w14:paraId="3A6B0BB9"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Visualizar Plan</w:t>
            </w:r>
          </w:p>
          <w:p w14:paraId="37AD98B7"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Ingresar</w:t>
            </w:r>
          </w:p>
        </w:tc>
      </w:tr>
    </w:tbl>
    <w:p w14:paraId="3B5DE491" w14:textId="77777777" w:rsidR="00BB6679" w:rsidRDefault="00BB6679" w:rsidP="00BB6679">
      <w:pPr>
        <w:pStyle w:val="PSI-Normal"/>
        <w:ind w:left="0" w:firstLine="0"/>
      </w:pPr>
    </w:p>
    <w:p w14:paraId="1C1657E2" w14:textId="77777777" w:rsidR="00BB6679" w:rsidRDefault="00BB6679" w:rsidP="00C94E03">
      <w:pPr>
        <w:pStyle w:val="PSI-Ttulo2"/>
      </w:pPr>
    </w:p>
    <w:p w14:paraId="5C023CC9" w14:textId="77777777" w:rsidR="00C94E03" w:rsidRDefault="00C94E03" w:rsidP="00C94E03">
      <w:pPr>
        <w:pStyle w:val="PSI-Ttulo2"/>
      </w:pPr>
      <w:bookmarkStart w:id="8" w:name="_Toc53075658"/>
      <w:r w:rsidRPr="002A33D7">
        <w:t>Ingreso al Sistema</w:t>
      </w:r>
      <w:bookmarkEnd w:id="8"/>
    </w:p>
    <w:p w14:paraId="5CE2D92A" w14:textId="77777777"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14:paraId="05B1FA8D" w14:textId="77777777" w:rsidR="00D570A2" w:rsidRDefault="00005E1A" w:rsidP="00AF7391">
      <w:pPr>
        <w:pStyle w:val="PSI-Normal"/>
      </w:pPr>
      <w:r>
        <w:lastRenderedPageBreak/>
        <w:t>Luego de que se ha</w:t>
      </w:r>
      <w:r w:rsidR="00BC438E">
        <w:t xml:space="preserve"> ejecutado el sistema</w:t>
      </w:r>
      <w:r w:rsidR="0025066F">
        <w:t xml:space="preserve">, estaremos frente a la pantalla principal. </w:t>
      </w:r>
    </w:p>
    <w:p w14:paraId="17E5A1FB" w14:textId="77777777" w:rsidR="0025066F" w:rsidRDefault="00263EEA" w:rsidP="00AF7391">
      <w:pPr>
        <w:pStyle w:val="PSI-Normal"/>
      </w:pPr>
      <w:r>
        <w:rPr>
          <w:noProof/>
          <w:lang w:eastAsia="es-AR"/>
        </w:rPr>
        <w:drawing>
          <wp:inline distT="0" distB="0" distL="0" distR="0" wp14:anchorId="15E464F1" wp14:editId="7601309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14:paraId="5F83DAD8" w14:textId="77777777"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14:paraId="606F874E" w14:textId="77777777" w:rsidR="00491BE9" w:rsidRDefault="00263EEA" w:rsidP="00AF7391">
      <w:pPr>
        <w:pStyle w:val="PSI-Normal"/>
      </w:pPr>
      <w:r>
        <w:rPr>
          <w:noProof/>
          <w:lang w:eastAsia="es-AR"/>
        </w:rPr>
        <w:drawing>
          <wp:inline distT="0" distB="0" distL="0" distR="0" wp14:anchorId="26B0FB4D" wp14:editId="6EA57D88">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14:paraId="31A69853" w14:textId="77777777" w:rsidR="00E27AF9" w:rsidRDefault="00E27AF9" w:rsidP="00AF7391">
      <w:pPr>
        <w:pStyle w:val="PSI-Normal"/>
      </w:pPr>
      <w:r>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14:paraId="5F2E6B96" w14:textId="77777777" w:rsidR="00A63569" w:rsidRDefault="00491BE9" w:rsidP="00AF7391">
      <w:pPr>
        <w:pStyle w:val="PSI-Normal"/>
      </w:pPr>
      <w:r>
        <w:t>Al presionar el botón especificado se le abrirá</w:t>
      </w:r>
      <w:r w:rsidR="00A63569">
        <w:t xml:space="preserve"> una nueva ventana donde introducirá su correo electrónico institucional.</w:t>
      </w:r>
    </w:p>
    <w:p w14:paraId="12E2459E" w14:textId="77777777" w:rsidR="00A63569" w:rsidRDefault="00A63569" w:rsidP="00AF7391">
      <w:pPr>
        <w:pStyle w:val="PSI-Normal"/>
      </w:pPr>
      <w:r>
        <w:rPr>
          <w:noProof/>
          <w:lang w:eastAsia="es-AR"/>
        </w:rPr>
        <w:lastRenderedPageBreak/>
        <w:drawing>
          <wp:inline distT="0" distB="0" distL="0" distR="0" wp14:anchorId="5DCDABF6" wp14:editId="364AE964">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14:paraId="0D957600" w14:textId="77777777" w:rsidR="00B2298F" w:rsidRDefault="00B2298F" w:rsidP="00AF7391">
      <w:pPr>
        <w:pStyle w:val="PSI-Normal"/>
      </w:pPr>
    </w:p>
    <w:p w14:paraId="39DC88EF" w14:textId="77777777"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14:paraId="5C7E15BC" w14:textId="77777777" w:rsidR="00A63569" w:rsidRDefault="00A63569" w:rsidP="00AF7391">
      <w:pPr>
        <w:pStyle w:val="PSI-Normal"/>
      </w:pPr>
      <w:r>
        <w:rPr>
          <w:noProof/>
          <w:lang w:eastAsia="es-AR"/>
        </w:rPr>
        <w:lastRenderedPageBreak/>
        <w:drawing>
          <wp:inline distT="0" distB="0" distL="0" distR="0" wp14:anchorId="72E85FD1" wp14:editId="57B0C17F">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14:paraId="6C14B020" w14:textId="77777777" w:rsidR="00491BE9" w:rsidRDefault="00A63569" w:rsidP="00AF7391">
      <w:pPr>
        <w:pStyle w:val="PSI-Normal"/>
      </w:pPr>
      <w:r>
        <w:t xml:space="preserve">Una vez introducida su contraseña, presione el </w:t>
      </w:r>
      <w:proofErr w:type="gramStart"/>
      <w:r>
        <w:t xml:space="preserve">botón </w:t>
      </w:r>
      <w:r w:rsidR="00491BE9">
        <w:t xml:space="preserve"> </w:t>
      </w:r>
      <w:r w:rsidRPr="00A63569">
        <w:rPr>
          <w:b/>
        </w:rPr>
        <w:t>&lt;</w:t>
      </w:r>
      <w:proofErr w:type="gramEnd"/>
      <w:r w:rsidRPr="00A63569">
        <w:rPr>
          <w:b/>
        </w:rPr>
        <w:t>Siguiente&gt;</w:t>
      </w:r>
      <w:r>
        <w:rPr>
          <w:b/>
        </w:rPr>
        <w:t xml:space="preserve"> </w:t>
      </w:r>
      <w:r>
        <w:t xml:space="preserve">y accederá al sistema, según su rol. </w:t>
      </w:r>
    </w:p>
    <w:p w14:paraId="70B5ABDD" w14:textId="77777777" w:rsidR="00C34725" w:rsidRPr="00A63569" w:rsidRDefault="00C34725" w:rsidP="00AF7391">
      <w:pPr>
        <w:pStyle w:val="PSI-Normal"/>
      </w:pPr>
    </w:p>
    <w:p w14:paraId="048F4163" w14:textId="77777777" w:rsidR="00F532CF" w:rsidRPr="002E175C" w:rsidRDefault="00C34725" w:rsidP="00AF7391">
      <w:pPr>
        <w:pStyle w:val="PSI-Normal"/>
      </w:pPr>
      <w:r w:rsidRPr="00C34725">
        <w:rPr>
          <w:b/>
          <w:u w:val="single"/>
        </w:rPr>
        <w:t>Nota:</w:t>
      </w:r>
      <w:r>
        <w:t xml:space="preserve"> Para acceder al sistema </w:t>
      </w:r>
      <w:proofErr w:type="spellStart"/>
      <w:r>
        <w:t>Vaspa</w:t>
      </w:r>
      <w:proofErr w:type="spellEnd"/>
      <w:r>
        <w:t>, usted debe contar con un correo electrónico instituciona</w:t>
      </w:r>
      <w:r w:rsidR="006F4EAE">
        <w:t xml:space="preserve">l. </w:t>
      </w:r>
      <w:r>
        <w:t xml:space="preserve">  </w:t>
      </w:r>
    </w:p>
    <w:p w14:paraId="06CC2F70" w14:textId="77777777" w:rsidR="00CB30AC" w:rsidRDefault="00CB30AC" w:rsidP="00CB30AC">
      <w:pPr>
        <w:pStyle w:val="PSI-Comentario"/>
      </w:pPr>
      <w:bookmarkStart w:id="9" w:name="_Hlk37527541"/>
    </w:p>
    <w:p w14:paraId="62447F34" w14:textId="77777777" w:rsidR="00CB30AC" w:rsidRDefault="00CB30AC" w:rsidP="00CB30AC">
      <w:pPr>
        <w:pStyle w:val="PSI-Comentario"/>
      </w:pPr>
    </w:p>
    <w:p w14:paraId="78D0CB79" w14:textId="77777777" w:rsidR="00CB30AC" w:rsidRDefault="00CB30AC" w:rsidP="00CB30AC">
      <w:pPr>
        <w:pStyle w:val="PSI-Comentario"/>
      </w:pPr>
    </w:p>
    <w:p w14:paraId="7D1ADC23" w14:textId="77777777" w:rsidR="00CB30AC" w:rsidRDefault="00CB30AC" w:rsidP="00CB30AC">
      <w:pPr>
        <w:pStyle w:val="PSI-Comentario"/>
      </w:pPr>
    </w:p>
    <w:p w14:paraId="0A7C1C3C" w14:textId="77777777" w:rsidR="00895821" w:rsidRDefault="00895821" w:rsidP="00895821">
      <w:pPr>
        <w:pStyle w:val="PSI-Ttulo1"/>
      </w:pPr>
      <w:bookmarkStart w:id="10" w:name="_Toc53075659"/>
      <w:r>
        <w:lastRenderedPageBreak/>
        <w:t>Uso del Sistema</w:t>
      </w:r>
      <w:r w:rsidR="001243E6">
        <w:t xml:space="preserve"> [Invitado]</w:t>
      </w:r>
      <w:bookmarkEnd w:id="10"/>
    </w:p>
    <w:p w14:paraId="5653E477" w14:textId="77777777" w:rsidR="00AF6611" w:rsidRDefault="00AF6611" w:rsidP="00895821">
      <w:pPr>
        <w:pStyle w:val="PSI-Ttulo1"/>
      </w:pPr>
    </w:p>
    <w:p w14:paraId="6B708BAF" w14:textId="77777777" w:rsidR="002B7A18" w:rsidRDefault="002B7A18" w:rsidP="00AF7391">
      <w:pPr>
        <w:pStyle w:val="PSI-Normal"/>
      </w:pPr>
      <w:r>
        <w:t xml:space="preserve">Una vez abierto su navegador de preferencia escriba la siguiente dirección www.uarg.unpa.edu.ar en el buscador. </w:t>
      </w:r>
    </w:p>
    <w:p w14:paraId="57ABAC56" w14:textId="77777777" w:rsidR="002B7A18" w:rsidRDefault="002B7A18" w:rsidP="00AF7391">
      <w:pPr>
        <w:pStyle w:val="PSI-Normal"/>
      </w:pPr>
      <w:r>
        <w:t xml:space="preserve">Luego de que se ha ejecutado el sistema, estaremos frente a la pantalla principal. </w:t>
      </w:r>
    </w:p>
    <w:p w14:paraId="6FFF5181" w14:textId="77777777" w:rsidR="00CB30AC" w:rsidRDefault="00781ECE" w:rsidP="00895821">
      <w:pPr>
        <w:pStyle w:val="PSI-Ttulo1"/>
      </w:pPr>
      <w:r>
        <w:rPr>
          <w:noProof/>
          <w:lang w:eastAsia="es-AR"/>
        </w:rPr>
        <w:drawing>
          <wp:inline distT="0" distB="0" distL="0" distR="0" wp14:anchorId="32FC069F" wp14:editId="0996C14E">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14:paraId="30E6C224" w14:textId="77777777" w:rsidR="00C80D2F" w:rsidRDefault="00C80D2F" w:rsidP="00895821">
      <w:pPr>
        <w:pStyle w:val="PSI-Ttulo1"/>
      </w:pPr>
    </w:p>
    <w:p w14:paraId="1FB2B7B8" w14:textId="77777777" w:rsidR="005E47FC" w:rsidRDefault="005E47FC" w:rsidP="00C80D2F">
      <w:pPr>
        <w:pStyle w:val="PSI-Ttulo2"/>
      </w:pPr>
    </w:p>
    <w:p w14:paraId="263EE31D" w14:textId="77777777" w:rsidR="00AF6611" w:rsidRDefault="00AF6611" w:rsidP="00C80D2F">
      <w:pPr>
        <w:pStyle w:val="PSI-Ttulo2"/>
      </w:pPr>
    </w:p>
    <w:p w14:paraId="559B9E22" w14:textId="77777777" w:rsidR="005E47FC" w:rsidRDefault="005E47FC" w:rsidP="00C80D2F">
      <w:pPr>
        <w:pStyle w:val="PSI-Ttulo2"/>
      </w:pPr>
    </w:p>
    <w:p w14:paraId="4E0E6CF2" w14:textId="77777777" w:rsidR="00C80D2F" w:rsidRDefault="00C80D2F" w:rsidP="00C80D2F">
      <w:pPr>
        <w:pStyle w:val="PSI-Ttulo2"/>
      </w:pPr>
      <w:bookmarkStart w:id="11" w:name="_Toc53075660"/>
      <w:r>
        <w:t>Visualizar Programas de Asignaturas</w:t>
      </w:r>
      <w:bookmarkEnd w:id="11"/>
    </w:p>
    <w:p w14:paraId="1A765DA7" w14:textId="6D902DE9"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14:paraId="49F38C0F" w14:textId="77777777" w:rsidR="00DE46A0" w:rsidRDefault="003F2B64" w:rsidP="00C80D2F">
      <w:pPr>
        <w:pStyle w:val="PSI-Ttulo2"/>
      </w:pPr>
      <w:r>
        <w:rPr>
          <w:noProof/>
          <w:lang w:eastAsia="es-AR"/>
        </w:rPr>
        <w:lastRenderedPageBreak/>
        <w:drawing>
          <wp:inline distT="0" distB="0" distL="0" distR="0" wp14:anchorId="77828202" wp14:editId="64C27B2A">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14:paraId="1F5104BA" w14:textId="180789AF"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14:paraId="022F0EEB" w14:textId="77777777" w:rsidR="001D76D1" w:rsidRDefault="001D76D1" w:rsidP="00AF7391">
      <w:pPr>
        <w:pStyle w:val="PSI-Normal"/>
      </w:pPr>
    </w:p>
    <w:p w14:paraId="625BFB73" w14:textId="77777777" w:rsidR="001D76D1" w:rsidRDefault="001D76D1" w:rsidP="00AF7391">
      <w:pPr>
        <w:pStyle w:val="PSI-Normal"/>
      </w:pPr>
      <w:r>
        <w:rPr>
          <w:noProof/>
          <w:lang w:eastAsia="es-AR"/>
        </w:rPr>
        <w:drawing>
          <wp:inline distT="0" distB="0" distL="0" distR="0" wp14:anchorId="13FBDE97" wp14:editId="409702A6">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14:paraId="7DCA5FD0" w14:textId="77777777" w:rsidR="00DE46A0" w:rsidRDefault="001D76D1" w:rsidP="00C80D2F">
      <w:pPr>
        <w:pStyle w:val="PSI-Ttulo2"/>
      </w:pPr>
      <w:r>
        <w:rPr>
          <w:noProof/>
          <w:lang w:eastAsia="es-AR"/>
        </w:rPr>
        <w:lastRenderedPageBreak/>
        <w:drawing>
          <wp:inline distT="0" distB="0" distL="0" distR="0" wp14:anchorId="7C4D7231" wp14:editId="4222C47A">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14:paraId="57CABB20" w14:textId="77777777" w:rsidR="001D76D1" w:rsidRDefault="001D76D1" w:rsidP="00AF7391">
      <w:pPr>
        <w:pStyle w:val="PSI-Normal"/>
      </w:pPr>
      <w:r>
        <w:t xml:space="preserve">Una vez seleccionado el año y la carrera, se le mostrará el botón </w:t>
      </w:r>
      <w:r w:rsidRPr="001D76D1">
        <w:rPr>
          <w:b/>
        </w:rPr>
        <w:t>&lt;Ver Programas de Asignaturas&gt;</w:t>
      </w:r>
      <w:r>
        <w:t>.</w:t>
      </w:r>
    </w:p>
    <w:p w14:paraId="1779B18A" w14:textId="77777777" w:rsidR="001D76D1" w:rsidRDefault="001D76D1" w:rsidP="00AF7391">
      <w:pPr>
        <w:pStyle w:val="PSI-Normal"/>
      </w:pPr>
      <w:r>
        <w:rPr>
          <w:noProof/>
          <w:lang w:eastAsia="es-AR"/>
        </w:rPr>
        <w:drawing>
          <wp:inline distT="0" distB="0" distL="0" distR="0" wp14:anchorId="4AD84DC4" wp14:editId="672C430C">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14:paraId="329CB8BA" w14:textId="77777777" w:rsidR="00821D87" w:rsidRDefault="00821D87" w:rsidP="00AF7391">
      <w:pPr>
        <w:pStyle w:val="PSI-Normal"/>
      </w:pPr>
    </w:p>
    <w:p w14:paraId="416776E3" w14:textId="77777777"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14:paraId="3948A899" w14:textId="77777777" w:rsidR="001D76D1" w:rsidRPr="001D76D1" w:rsidRDefault="001D76D1" w:rsidP="00AF7391">
      <w:pPr>
        <w:pStyle w:val="PSI-Normal"/>
      </w:pPr>
      <w:r>
        <w:rPr>
          <w:noProof/>
          <w:lang w:eastAsia="es-AR"/>
        </w:rPr>
        <w:drawing>
          <wp:inline distT="0" distB="0" distL="0" distR="0" wp14:anchorId="28152450" wp14:editId="4E1EDBB1">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14:paraId="3378D006" w14:textId="77777777" w:rsidR="001D76D1" w:rsidRDefault="001D76D1" w:rsidP="00AF7391">
      <w:pPr>
        <w:pStyle w:val="PSI-Normal"/>
      </w:pPr>
      <w:r>
        <w:t>Nota: Solo podrá visualizar aquellos programas que se encuentren disponibles, en caso de no estarlo, el botón se encontrará deshabilitado.</w:t>
      </w:r>
    </w:p>
    <w:p w14:paraId="3CD132DF" w14:textId="77777777" w:rsidR="001D76D1" w:rsidRDefault="001D76D1" w:rsidP="00AF7391">
      <w:pPr>
        <w:pStyle w:val="PSI-Normal"/>
      </w:pPr>
      <w:r>
        <w:t xml:space="preserve">A </w:t>
      </w:r>
      <w:proofErr w:type="gramStart"/>
      <w:r>
        <w:t>continuación</w:t>
      </w:r>
      <w:proofErr w:type="gramEnd"/>
      <w:r>
        <w:t xml:space="preserve"> presione el botón </w:t>
      </w:r>
      <w:r w:rsidRPr="0067282E">
        <w:t>&lt;Visualizar P</w:t>
      </w:r>
      <w:r>
        <w:t>rograma de Asignatura</w:t>
      </w:r>
      <w:r w:rsidRPr="0067282E">
        <w:t>&gt;</w:t>
      </w:r>
    </w:p>
    <w:p w14:paraId="409973CC" w14:textId="77777777" w:rsidR="001D76D1" w:rsidRDefault="001D76D1" w:rsidP="00AF7391">
      <w:pPr>
        <w:pStyle w:val="PSI-Normal"/>
      </w:pPr>
      <w:r>
        <w:rPr>
          <w:noProof/>
          <w:lang w:eastAsia="es-AR"/>
        </w:rPr>
        <w:drawing>
          <wp:inline distT="0" distB="0" distL="0" distR="0" wp14:anchorId="10DEEBD9" wp14:editId="530A8F71">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14:paraId="59FC2A55" w14:textId="77777777" w:rsidR="001D76D1" w:rsidRDefault="001D76D1" w:rsidP="00AF7391">
      <w:pPr>
        <w:pStyle w:val="PSI-Normal"/>
      </w:pPr>
      <w:r>
        <w:rPr>
          <w:b/>
        </w:rPr>
        <w:t xml:space="preserve"> </w:t>
      </w:r>
      <w:r>
        <w:t>En una nueva pestaña del navegador visualizará el programa de la asignatura seleccionada.</w:t>
      </w:r>
    </w:p>
    <w:p w14:paraId="39F0D4D3" w14:textId="77777777" w:rsidR="00D6696F" w:rsidRDefault="00D6696F" w:rsidP="00AF7391">
      <w:pPr>
        <w:pStyle w:val="PSI-Normal"/>
      </w:pPr>
      <w:r>
        <w:rPr>
          <w:noProof/>
          <w:lang w:eastAsia="es-AR"/>
        </w:rPr>
        <w:lastRenderedPageBreak/>
        <w:drawing>
          <wp:inline distT="0" distB="0" distL="0" distR="0" wp14:anchorId="572DB0F3" wp14:editId="0EEA3E63">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14:paraId="6721633D" w14:textId="77777777" w:rsidR="001D76D1" w:rsidRDefault="001D76D1" w:rsidP="00AF7391">
      <w:pPr>
        <w:pStyle w:val="PSI-Normal"/>
      </w:pPr>
    </w:p>
    <w:p w14:paraId="06E90B08" w14:textId="77777777" w:rsidR="001D76D1" w:rsidRDefault="001D76D1" w:rsidP="00C80D2F">
      <w:pPr>
        <w:pStyle w:val="PSI-Ttulo2"/>
      </w:pPr>
    </w:p>
    <w:p w14:paraId="3558ECA7" w14:textId="77777777" w:rsidR="00DE46A0" w:rsidRDefault="00DE46A0" w:rsidP="00C80D2F">
      <w:pPr>
        <w:pStyle w:val="PSI-Ttulo2"/>
      </w:pPr>
    </w:p>
    <w:p w14:paraId="2F7B85BB" w14:textId="77777777" w:rsidR="00C80D2F" w:rsidRDefault="00C80D2F" w:rsidP="00C80D2F">
      <w:pPr>
        <w:pStyle w:val="PSI-Ttulo2"/>
      </w:pPr>
      <w:bookmarkStart w:id="12" w:name="_Toc53075661"/>
      <w:r>
        <w:t>Visualizar Planes de Estudio</w:t>
      </w:r>
      <w:bookmarkEnd w:id="12"/>
    </w:p>
    <w:p w14:paraId="30C62037" w14:textId="77777777"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w:t>
      </w:r>
      <w:proofErr w:type="gramStart"/>
      <w:r w:rsidRPr="00362917">
        <w:rPr>
          <w:b/>
        </w:rPr>
        <w:t>&gt;</w:t>
      </w:r>
      <w:r w:rsidRPr="00362917">
        <w:t xml:space="preserve"> .</w:t>
      </w:r>
      <w:proofErr w:type="gramEnd"/>
    </w:p>
    <w:p w14:paraId="3BCEAA2F" w14:textId="77777777" w:rsidR="00362917" w:rsidRDefault="00362917" w:rsidP="00AF7391">
      <w:pPr>
        <w:pStyle w:val="PSI-Normal"/>
      </w:pPr>
      <w:r>
        <w:rPr>
          <w:noProof/>
          <w:lang w:eastAsia="es-AR"/>
        </w:rPr>
        <w:drawing>
          <wp:inline distT="0" distB="0" distL="0" distR="0" wp14:anchorId="4B6802DA" wp14:editId="70424972">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14:paraId="02639C81" w14:textId="19681F0D"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14:paraId="4277A2A8" w14:textId="77777777" w:rsidR="00362917" w:rsidRDefault="00362917" w:rsidP="00AF7391">
      <w:pPr>
        <w:pStyle w:val="PSI-Normal"/>
      </w:pPr>
      <w:r>
        <w:rPr>
          <w:noProof/>
          <w:lang w:eastAsia="es-AR"/>
        </w:rPr>
        <w:lastRenderedPageBreak/>
        <w:drawing>
          <wp:inline distT="0" distB="0" distL="0" distR="0" wp14:anchorId="3A089BF7" wp14:editId="77542ED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14:paraId="02A7DDCE" w14:textId="77777777" w:rsidR="0067282E" w:rsidRDefault="0067282E" w:rsidP="00AF7391">
      <w:pPr>
        <w:pStyle w:val="PSI-Normal"/>
      </w:pPr>
      <w:r>
        <w:t>Una vez seleccionada la carrera, se le mostrará el/los planes de estudio</w:t>
      </w:r>
      <w:r w:rsidR="00512D36">
        <w:t xml:space="preserve"> que contiene</w:t>
      </w:r>
      <w:r>
        <w:t>.</w:t>
      </w:r>
    </w:p>
    <w:p w14:paraId="7CF4D8FC" w14:textId="77777777" w:rsidR="0067282E" w:rsidRDefault="0067282E" w:rsidP="00AF7391">
      <w:pPr>
        <w:pStyle w:val="PSI-Normal"/>
      </w:pPr>
      <w:r>
        <w:rPr>
          <w:noProof/>
          <w:lang w:eastAsia="es-AR"/>
        </w:rPr>
        <w:drawing>
          <wp:inline distT="0" distB="0" distL="0" distR="0" wp14:anchorId="7394EAD4" wp14:editId="3301BE3A">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14:paraId="583541BF" w14:textId="77777777" w:rsidR="0067282E" w:rsidRDefault="0067282E" w:rsidP="00AF7391">
      <w:pPr>
        <w:pStyle w:val="PSI-Normal"/>
      </w:pPr>
      <w:r>
        <w:lastRenderedPageBreak/>
        <w:t>Nota: Solo podrá visualizar aquellos planes que se encuentren disponibles, en caso de no estarlo, el botón se encontrará deshabilitado.</w:t>
      </w:r>
    </w:p>
    <w:p w14:paraId="0E281315" w14:textId="1C4EA797"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14:paraId="3270C62D" w14:textId="77777777" w:rsidR="0067282E" w:rsidRDefault="0067282E" w:rsidP="00AF7391">
      <w:pPr>
        <w:pStyle w:val="PSI-Normal"/>
      </w:pPr>
      <w:r>
        <w:rPr>
          <w:noProof/>
          <w:lang w:eastAsia="es-AR"/>
        </w:rPr>
        <w:drawing>
          <wp:inline distT="0" distB="0" distL="0" distR="0" wp14:anchorId="64EB909C" wp14:editId="3C178CD6">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14:paraId="2B6F7302" w14:textId="77777777" w:rsidR="0067282E" w:rsidRDefault="0067282E" w:rsidP="00AF7391">
      <w:pPr>
        <w:pStyle w:val="PSI-Normal"/>
      </w:pPr>
      <w:r>
        <w:t>En una nueva pestaña del navegador visualizará el plan de estudios seleccionado.</w:t>
      </w:r>
    </w:p>
    <w:p w14:paraId="6D9BD237" w14:textId="77777777" w:rsidR="0067282E" w:rsidRDefault="0067282E" w:rsidP="00AF7391">
      <w:pPr>
        <w:pStyle w:val="PSI-Normal"/>
      </w:pPr>
      <w:r>
        <w:rPr>
          <w:noProof/>
          <w:lang w:eastAsia="es-AR"/>
        </w:rPr>
        <w:drawing>
          <wp:inline distT="0" distB="0" distL="0" distR="0" wp14:anchorId="6E82B140" wp14:editId="26D6D757">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14:paraId="0DDC748E" w14:textId="77777777" w:rsidR="0067282E" w:rsidRPr="0067282E" w:rsidRDefault="0067282E" w:rsidP="00AF7391">
      <w:pPr>
        <w:pStyle w:val="PSI-Normal"/>
      </w:pPr>
    </w:p>
    <w:p w14:paraId="5D7026B4" w14:textId="77777777" w:rsidR="0067282E" w:rsidRPr="00362917" w:rsidRDefault="0067282E" w:rsidP="00AF7391">
      <w:pPr>
        <w:pStyle w:val="PSI-Normal"/>
      </w:pPr>
    </w:p>
    <w:p w14:paraId="3289AD4B" w14:textId="77777777" w:rsidR="001243E6" w:rsidRDefault="001243E6" w:rsidP="001243E6">
      <w:pPr>
        <w:pStyle w:val="PSI-Ttulo1"/>
      </w:pPr>
      <w:bookmarkStart w:id="13" w:name="_Toc53075662"/>
      <w:bookmarkEnd w:id="9"/>
      <w:r>
        <w:lastRenderedPageBreak/>
        <w:t>Uso del Sistema [Secretaría Académica]</w:t>
      </w:r>
      <w:bookmarkEnd w:id="13"/>
    </w:p>
    <w:p w14:paraId="66C9F148" w14:textId="77777777" w:rsidR="00CB30AC" w:rsidRDefault="00CB30AC" w:rsidP="001243E6">
      <w:pPr>
        <w:pStyle w:val="PSI-Ttulo1"/>
      </w:pPr>
    </w:p>
    <w:p w14:paraId="6C3A4B98" w14:textId="77777777" w:rsidR="004366FB" w:rsidRDefault="004366FB" w:rsidP="00AF7391">
      <w:pPr>
        <w:pStyle w:val="PSI-Normal"/>
      </w:pPr>
      <w:r>
        <w:t xml:space="preserve">Una vez que ha ingresado al Sistema, se visualizará la pantalla principal del rol Secretario Académico. </w:t>
      </w:r>
    </w:p>
    <w:p w14:paraId="1372EA67" w14:textId="77777777" w:rsidR="004366FB" w:rsidRDefault="00340D9E" w:rsidP="00AF7391">
      <w:pPr>
        <w:pStyle w:val="PSI-Normal"/>
      </w:pPr>
      <w:r>
        <w:rPr>
          <w:noProof/>
          <w:lang w:eastAsia="es-AR"/>
        </w:rPr>
        <w:drawing>
          <wp:inline distT="0" distB="0" distL="0" distR="0" wp14:anchorId="1B0FFE72" wp14:editId="4FA12D16">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14:paraId="3A971F5A" w14:textId="77777777" w:rsidR="004366FB" w:rsidRDefault="004366FB" w:rsidP="00AF7391">
      <w:pPr>
        <w:pStyle w:val="PSI-Normal"/>
      </w:pPr>
    </w:p>
    <w:p w14:paraId="529A806F" w14:textId="77777777" w:rsidR="004366FB" w:rsidRDefault="004366FB" w:rsidP="00AF7391">
      <w:pPr>
        <w:pStyle w:val="PSI-Normal"/>
      </w:pPr>
      <w:r>
        <w:t>Esta pantalla se encuentra dividida en dos secciones importantes.</w:t>
      </w:r>
    </w:p>
    <w:p w14:paraId="0C3DF9C5" w14:textId="77777777" w:rsidR="004366FB" w:rsidRDefault="004366FB" w:rsidP="00AF7391">
      <w:pPr>
        <w:pStyle w:val="PSI-Normal"/>
      </w:pPr>
    </w:p>
    <w:p w14:paraId="40A3AD12" w14:textId="77777777" w:rsidR="004366FB" w:rsidRDefault="004366FB" w:rsidP="00AF7391">
      <w:pPr>
        <w:pStyle w:val="PSI-Normal"/>
      </w:pPr>
      <w:r>
        <w:t xml:space="preserve">La </w:t>
      </w:r>
      <w:proofErr w:type="gramStart"/>
      <w:r>
        <w:t>primer sección conocida</w:t>
      </w:r>
      <w:proofErr w:type="gramEnd"/>
      <w:r>
        <w:t xml:space="preserve"> como el </w:t>
      </w:r>
      <w:r>
        <w:rPr>
          <w:b/>
        </w:rPr>
        <w:t xml:space="preserve">Menú Principal </w:t>
      </w:r>
      <w:r>
        <w:t xml:space="preserve">se encuentra en la parte superior de la pantalla. </w:t>
      </w:r>
    </w:p>
    <w:p w14:paraId="62334F59" w14:textId="77777777" w:rsidR="004366FB" w:rsidRDefault="003348A9" w:rsidP="00AF7391">
      <w:pPr>
        <w:pStyle w:val="PSI-Normal"/>
      </w:pPr>
      <w:r>
        <w:rPr>
          <w:noProof/>
          <w:lang w:eastAsia="es-AR"/>
        </w:rPr>
        <w:drawing>
          <wp:inline distT="0" distB="0" distL="0" distR="0" wp14:anchorId="754B7E61" wp14:editId="6C3C43D3">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14:paraId="6577F1EE" w14:textId="77777777" w:rsidR="004366FB" w:rsidRDefault="004366FB" w:rsidP="00AF7391">
      <w:pPr>
        <w:pStyle w:val="PSI-Normal"/>
      </w:pPr>
    </w:p>
    <w:p w14:paraId="4589272E" w14:textId="77777777"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w:t>
      </w:r>
      <w:proofErr w:type="spellStart"/>
      <w:r w:rsidR="00503792">
        <w:t>especifico</w:t>
      </w:r>
      <w:proofErr w:type="spellEnd"/>
      <w:r w:rsidR="003A632E">
        <w:t xml:space="preserve"> de los mismos</w:t>
      </w:r>
      <w:r w:rsidR="00256C13" w:rsidRPr="00911934">
        <w:rPr>
          <w:b/>
        </w:rPr>
        <w:t>.</w:t>
      </w:r>
    </w:p>
    <w:p w14:paraId="39B0E2E2" w14:textId="77777777"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14:paraId="51FCC367" w14:textId="77777777"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14:paraId="68E1354F" w14:textId="77777777"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14:paraId="22C7114F" w14:textId="77777777"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14:paraId="49EFD5F8" w14:textId="77777777"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14:paraId="10F075DF" w14:textId="77777777"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14:paraId="73E69944" w14:textId="77777777"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14:paraId="7092BAD0" w14:textId="77777777" w:rsidR="009E79A1" w:rsidRDefault="009E79A1" w:rsidP="00AF7391">
      <w:pPr>
        <w:pStyle w:val="PSI-Normal"/>
      </w:pPr>
    </w:p>
    <w:p w14:paraId="4815BA2B" w14:textId="77777777"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14:paraId="0493E029" w14:textId="77777777" w:rsidR="00226B24" w:rsidRDefault="00585478" w:rsidP="00AF7391">
      <w:pPr>
        <w:pStyle w:val="PSI-Normal"/>
      </w:pPr>
      <w:r>
        <w:rPr>
          <w:noProof/>
          <w:lang w:eastAsia="es-AR"/>
        </w:rPr>
        <w:drawing>
          <wp:inline distT="0" distB="0" distL="0" distR="0" wp14:anchorId="5F02E7C4" wp14:editId="0D823C9F">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14:paraId="380B44E2" w14:textId="77777777"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14:paraId="235E7097" w14:textId="77777777" w:rsidR="0057224C" w:rsidRDefault="00BC2EB1" w:rsidP="00AF7391">
      <w:pPr>
        <w:pStyle w:val="PSI-Normal"/>
      </w:pPr>
      <w:r>
        <w:t xml:space="preserve">A </w:t>
      </w:r>
      <w:proofErr w:type="gramStart"/>
      <w:r>
        <w:t>continuación</w:t>
      </w:r>
      <w:proofErr w:type="gramEnd"/>
      <w:r>
        <w:t xml:space="preserve"> se explicará en detalle, en la sección Ver Vigencia de Programas.</w:t>
      </w:r>
    </w:p>
    <w:p w14:paraId="79120634" w14:textId="77777777" w:rsidR="00BC2EB1" w:rsidRDefault="00BC2EB1" w:rsidP="00AF7391">
      <w:pPr>
        <w:pStyle w:val="PSI-Normal"/>
      </w:pPr>
    </w:p>
    <w:p w14:paraId="4384DF51" w14:textId="77777777" w:rsidR="00BC2EB1" w:rsidRDefault="00BC2EB1" w:rsidP="00AF7391">
      <w:pPr>
        <w:pStyle w:val="PSI-Normal"/>
      </w:pPr>
    </w:p>
    <w:p w14:paraId="5B780BF4" w14:textId="77777777" w:rsidR="00717805" w:rsidRDefault="00717805" w:rsidP="00717805">
      <w:pPr>
        <w:pStyle w:val="PSI-Ttulo2"/>
      </w:pPr>
      <w:bookmarkStart w:id="14" w:name="_Toc53075663"/>
      <w:r>
        <w:lastRenderedPageBreak/>
        <w:t>Ver Vigencia de Programas</w:t>
      </w:r>
      <w:bookmarkEnd w:id="14"/>
    </w:p>
    <w:p w14:paraId="276F6E34" w14:textId="77777777"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14:paraId="78E37D34" w14:textId="77777777" w:rsidR="002C13B0" w:rsidRDefault="006245A7" w:rsidP="00431931">
      <w:pPr>
        <w:pStyle w:val="PSI-Normal"/>
      </w:pPr>
      <w:r w:rsidRPr="006245A7">
        <w:rPr>
          <w:noProof/>
          <w:lang w:eastAsia="es-AR"/>
        </w:rPr>
        <w:drawing>
          <wp:inline distT="0" distB="0" distL="0" distR="0" wp14:anchorId="585C613F" wp14:editId="6B0BA4A5">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14:paraId="4A473C8F" w14:textId="77777777"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&lt;Excel&gt;</w:t>
      </w:r>
      <w:r w:rsidR="00955308">
        <w:t xml:space="preserve"> y </w:t>
      </w:r>
      <w:r w:rsidR="00955308" w:rsidRPr="00955308">
        <w:rPr>
          <w:b/>
        </w:rPr>
        <w:t>&lt;PDF&gt;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14:paraId="29EB1FC7" w14:textId="77777777" w:rsidR="00921F8E" w:rsidRDefault="00921F8E" w:rsidP="00AF7391">
      <w:pPr>
        <w:pStyle w:val="PSI-Normal"/>
      </w:pPr>
    </w:p>
    <w:p w14:paraId="3C2EE95D" w14:textId="77777777" w:rsidR="00921F8E" w:rsidRDefault="00E2090E" w:rsidP="00AF7391">
      <w:pPr>
        <w:pStyle w:val="PSI-Normal"/>
      </w:pPr>
      <w:r>
        <w:rPr>
          <w:noProof/>
          <w:lang w:eastAsia="es-AR"/>
        </w:rPr>
        <w:drawing>
          <wp:inline distT="0" distB="0" distL="0" distR="0" wp14:anchorId="38B84A53" wp14:editId="110819B6">
            <wp:extent cx="5400040" cy="2749111"/>
            <wp:effectExtent l="19050" t="0" r="0" b="0"/>
            <wp:docPr id="224" name="Imagen 3"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749111"/>
                    </a:xfrm>
                    <a:prstGeom prst="rect">
                      <a:avLst/>
                    </a:prstGeom>
                    <a:noFill/>
                    <a:ln w="9525">
                      <a:noFill/>
                      <a:miter lim="800000"/>
                      <a:headEnd/>
                      <a:tailEnd/>
                    </a:ln>
                  </pic:spPr>
                </pic:pic>
              </a:graphicData>
            </a:graphic>
          </wp:inline>
        </w:drawing>
      </w:r>
    </w:p>
    <w:p w14:paraId="6EBB66FB" w14:textId="77777777" w:rsidR="002C13B0" w:rsidRDefault="002C13B0" w:rsidP="00AF7391">
      <w:pPr>
        <w:pStyle w:val="PSI-Normal"/>
      </w:pPr>
      <w:r>
        <w:t xml:space="preserve"> </w:t>
      </w:r>
    </w:p>
    <w:p w14:paraId="266A8EFD" w14:textId="77777777"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14:paraId="60FC57A6" w14:textId="77777777"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presentar el programa en cuestión. Así mismo junto al estado, podremos observar la </w:t>
      </w:r>
      <w:r w:rsidR="00604B52">
        <w:lastRenderedPageBreak/>
        <w:t>cantidad de veces que se ha notificado al profesor el envío del mismo.</w:t>
      </w:r>
      <w:r w:rsidR="001C7BA6">
        <w:t xml:space="preserve"> Como veremos a continuación.</w:t>
      </w:r>
    </w:p>
    <w:p w14:paraId="4BBB700B" w14:textId="77777777" w:rsidR="001C7BA6" w:rsidRDefault="001C7BA6" w:rsidP="00AF7391">
      <w:pPr>
        <w:pStyle w:val="PSI-Normal"/>
      </w:pPr>
      <w:r>
        <w:rPr>
          <w:noProof/>
          <w:lang w:eastAsia="es-AR"/>
        </w:rPr>
        <w:drawing>
          <wp:inline distT="0" distB="0" distL="0" distR="0" wp14:anchorId="7ECF207F" wp14:editId="6B1EAFFB">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14:paraId="70C62FAF" w14:textId="77777777" w:rsidR="009462C0" w:rsidRDefault="009462C0" w:rsidP="00AF7391">
      <w:pPr>
        <w:pStyle w:val="PSI-Normal"/>
      </w:pPr>
    </w:p>
    <w:p w14:paraId="7E2036AB" w14:textId="77777777"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w:t>
      </w:r>
      <w:proofErr w:type="spellStart"/>
      <w:r w:rsidR="00ED55C0">
        <w:t>pdf</w:t>
      </w:r>
      <w:proofErr w:type="spellEnd"/>
      <w:r w:rsidR="00ED55C0">
        <w:t>, listo para ser impreso y comenzar con el proceso de firmas.</w:t>
      </w:r>
      <w:r w:rsidR="00C704B3">
        <w:t xml:space="preserve"> Como veremos a continuación.</w:t>
      </w:r>
    </w:p>
    <w:p w14:paraId="34DE461E" w14:textId="77777777" w:rsidR="00CB1264" w:rsidRDefault="00CB1264" w:rsidP="00AF7391">
      <w:pPr>
        <w:pStyle w:val="PSI-Normal"/>
      </w:pPr>
      <w:r>
        <w:t xml:space="preserve">Hacemos clic en el botón </w:t>
      </w:r>
      <w:r w:rsidRPr="00CB1264">
        <w:rPr>
          <w:b/>
        </w:rPr>
        <w:t>&lt;Generar PDF&gt;</w:t>
      </w:r>
      <w:r>
        <w:t xml:space="preserve"> del programa seleccionado.</w:t>
      </w:r>
    </w:p>
    <w:p w14:paraId="4E34BA73" w14:textId="77777777" w:rsidR="00C704B3" w:rsidRDefault="00C704B3" w:rsidP="00AF7391">
      <w:pPr>
        <w:pStyle w:val="PSI-Normal"/>
      </w:pPr>
      <w:r>
        <w:rPr>
          <w:noProof/>
          <w:lang w:eastAsia="es-AR"/>
        </w:rPr>
        <w:drawing>
          <wp:inline distT="0" distB="0" distL="0" distR="0" wp14:anchorId="1352162A" wp14:editId="4F2904FA">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14:paraId="57E1A78A" w14:textId="77777777" w:rsidR="00CB1264" w:rsidRDefault="00CB1264" w:rsidP="00AF7391">
      <w:pPr>
        <w:pStyle w:val="PSI-Normal"/>
      </w:pPr>
      <w:r>
        <w:t xml:space="preserve">A </w:t>
      </w:r>
      <w:proofErr w:type="gramStart"/>
      <w:r>
        <w:t>continuación</w:t>
      </w:r>
      <w:proofErr w:type="gramEnd"/>
      <w:r>
        <w:t xml:space="preserve"> se abrirá una nueva pestaña con el programa en formato .</w:t>
      </w:r>
      <w:proofErr w:type="spellStart"/>
      <w:r>
        <w:t>pdf</w:t>
      </w:r>
      <w:proofErr w:type="spellEnd"/>
      <w:r w:rsidR="00FA2E81">
        <w:t xml:space="preserve"> listo para ser impreso.</w:t>
      </w:r>
    </w:p>
    <w:p w14:paraId="06E54A34" w14:textId="77777777" w:rsidR="00CB1264" w:rsidRDefault="00CB1264" w:rsidP="00AF7391">
      <w:pPr>
        <w:pStyle w:val="PSI-Normal"/>
      </w:pPr>
      <w:r>
        <w:rPr>
          <w:noProof/>
          <w:lang w:eastAsia="es-AR"/>
        </w:rPr>
        <w:drawing>
          <wp:inline distT="0" distB="0" distL="0" distR="0" wp14:anchorId="73B0BBBD" wp14:editId="5E1F4874">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14:paraId="255C640A" w14:textId="77777777" w:rsidR="00CB1264" w:rsidRDefault="00CB1264" w:rsidP="00AF7391">
      <w:pPr>
        <w:pStyle w:val="PSI-Normal"/>
      </w:pPr>
    </w:p>
    <w:p w14:paraId="6476A17B" w14:textId="77777777" w:rsidR="0087779D" w:rsidRDefault="0087779D" w:rsidP="00AF7391">
      <w:pPr>
        <w:pStyle w:val="PSI-Normal"/>
      </w:pPr>
      <w:r w:rsidRPr="00013B8F">
        <w:rPr>
          <w:b/>
          <w:u w:val="single"/>
        </w:rPr>
        <w:t>Nota:</w:t>
      </w:r>
      <w:r>
        <w:t xml:space="preserve"> Ante cualquier otro estado en el que se encuentre un programa, no se podrá realizar ninguna acción.</w:t>
      </w:r>
    </w:p>
    <w:p w14:paraId="361DE152" w14:textId="77777777" w:rsidR="00DA06DC" w:rsidRDefault="00DA06DC" w:rsidP="00AF7391">
      <w:pPr>
        <w:pStyle w:val="PSI-Normal"/>
      </w:pPr>
    </w:p>
    <w:p w14:paraId="3359E75F" w14:textId="77777777" w:rsidR="00AF10B5" w:rsidRDefault="00AF10B5" w:rsidP="00D20A86">
      <w:pPr>
        <w:pStyle w:val="PSI-Normal"/>
      </w:pPr>
    </w:p>
    <w:p w14:paraId="1B0E0686" w14:textId="77777777" w:rsidR="00AF10B5" w:rsidRDefault="00AF10B5" w:rsidP="00D20A86">
      <w:pPr>
        <w:pStyle w:val="PSI-Normal"/>
      </w:pPr>
    </w:p>
    <w:p w14:paraId="041D0273" w14:textId="77777777" w:rsidR="00AF10B5" w:rsidRDefault="00AF10B5" w:rsidP="00D20A86">
      <w:pPr>
        <w:pStyle w:val="PSI-Normal"/>
      </w:pPr>
    </w:p>
    <w:p w14:paraId="67F398FE" w14:textId="77777777" w:rsidR="00D20A86" w:rsidRDefault="00AF10B5" w:rsidP="00D20A86">
      <w:pPr>
        <w:pStyle w:val="PSI-Normal"/>
      </w:pPr>
      <w:r>
        <w:t>Además, s</w:t>
      </w:r>
      <w:r w:rsidR="00D20A86">
        <w:t xml:space="preserve">i presionamos el botón </w:t>
      </w:r>
      <w:r w:rsidR="00D20A86" w:rsidRPr="00C005D3">
        <w:rPr>
          <w:b/>
        </w:rPr>
        <w:t>&lt;Excel&gt;</w:t>
      </w:r>
      <w:r w:rsidR="00D20A86">
        <w:t xml:space="preserve"> se exportará la información en una hoja de cálculo, como se muestra a continuación.</w:t>
      </w:r>
    </w:p>
    <w:p w14:paraId="0741305A" w14:textId="77777777" w:rsidR="00F155E9" w:rsidRDefault="00AF10B5" w:rsidP="00D20A86">
      <w:pPr>
        <w:pStyle w:val="PSI-Normal"/>
      </w:pPr>
      <w:r>
        <w:rPr>
          <w:noProof/>
          <w:lang w:eastAsia="es-AR"/>
        </w:rPr>
        <w:lastRenderedPageBreak/>
        <w:drawing>
          <wp:inline distT="0" distB="0" distL="0" distR="0" wp14:anchorId="712B81A6" wp14:editId="2D19B2A5">
            <wp:extent cx="5400040" cy="1206147"/>
            <wp:effectExtent l="19050" t="0" r="0" b="0"/>
            <wp:docPr id="106" name="Imagen 13"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Ver Vigencia de Programas\6.png"/>
                    <pic:cNvPicPr>
                      <a:picLocks noChangeAspect="1" noChangeArrowheads="1"/>
                    </pic:cNvPicPr>
                  </pic:nvPicPr>
                  <pic:blipFill>
                    <a:blip r:embed="rId34" cstate="print"/>
                    <a:srcRect/>
                    <a:stretch>
                      <a:fillRect/>
                    </a:stretch>
                  </pic:blipFill>
                  <pic:spPr bwMode="auto">
                    <a:xfrm>
                      <a:off x="0" y="0"/>
                      <a:ext cx="5400040" cy="1206147"/>
                    </a:xfrm>
                    <a:prstGeom prst="rect">
                      <a:avLst/>
                    </a:prstGeom>
                    <a:noFill/>
                    <a:ln w="9525">
                      <a:noFill/>
                      <a:miter lim="800000"/>
                      <a:headEnd/>
                      <a:tailEnd/>
                    </a:ln>
                  </pic:spPr>
                </pic:pic>
              </a:graphicData>
            </a:graphic>
          </wp:inline>
        </w:drawing>
      </w:r>
    </w:p>
    <w:p w14:paraId="6AE8ABA2" w14:textId="77777777" w:rsidR="00AF10B5" w:rsidRDefault="00AF10B5" w:rsidP="00D20A86">
      <w:pPr>
        <w:pStyle w:val="PSI-Normal"/>
      </w:pPr>
    </w:p>
    <w:p w14:paraId="7B0D55DE" w14:textId="77777777" w:rsidR="00AF10B5" w:rsidRDefault="00AF10B5" w:rsidP="00D20A86">
      <w:pPr>
        <w:pStyle w:val="PSI-Normal"/>
      </w:pPr>
    </w:p>
    <w:p w14:paraId="49A414C4" w14:textId="77777777" w:rsidR="00D20A86" w:rsidRDefault="00D20A86" w:rsidP="00D20A86">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14:paraId="36BD8B6E" w14:textId="77777777" w:rsidR="00D20A86" w:rsidRPr="00ED55C0" w:rsidRDefault="00AF10B5" w:rsidP="00AF7391">
      <w:pPr>
        <w:pStyle w:val="PSI-Normal"/>
      </w:pPr>
      <w:r>
        <w:rPr>
          <w:noProof/>
          <w:lang w:eastAsia="es-AR"/>
        </w:rPr>
        <w:drawing>
          <wp:inline distT="0" distB="0" distL="0" distR="0" wp14:anchorId="4DE728CD" wp14:editId="3815178A">
            <wp:extent cx="5400040" cy="4203484"/>
            <wp:effectExtent l="19050" t="0" r="0" b="0"/>
            <wp:docPr id="115" name="Imagen 14"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Ver Vigencia de Programas\7.png"/>
                    <pic:cNvPicPr>
                      <a:picLocks noChangeAspect="1" noChangeArrowheads="1"/>
                    </pic:cNvPicPr>
                  </pic:nvPicPr>
                  <pic:blipFill>
                    <a:blip r:embed="rId35" cstate="print"/>
                    <a:srcRect/>
                    <a:stretch>
                      <a:fillRect/>
                    </a:stretch>
                  </pic:blipFill>
                  <pic:spPr bwMode="auto">
                    <a:xfrm>
                      <a:off x="0" y="0"/>
                      <a:ext cx="5400040" cy="4203484"/>
                    </a:xfrm>
                    <a:prstGeom prst="rect">
                      <a:avLst/>
                    </a:prstGeom>
                    <a:noFill/>
                    <a:ln w="9525">
                      <a:noFill/>
                      <a:miter lim="800000"/>
                      <a:headEnd/>
                      <a:tailEnd/>
                    </a:ln>
                  </pic:spPr>
                </pic:pic>
              </a:graphicData>
            </a:graphic>
          </wp:inline>
        </w:drawing>
      </w:r>
    </w:p>
    <w:p w14:paraId="209AC7D7" w14:textId="77777777" w:rsidR="00717805" w:rsidRDefault="00717805" w:rsidP="0057224C">
      <w:pPr>
        <w:pStyle w:val="PSI-Comentario"/>
      </w:pPr>
    </w:p>
    <w:p w14:paraId="6CF14484" w14:textId="77777777" w:rsidR="005809C7" w:rsidRDefault="005809C7" w:rsidP="0057224C">
      <w:pPr>
        <w:pStyle w:val="PSI-Comentario"/>
      </w:pPr>
    </w:p>
    <w:p w14:paraId="7EDE6BBE" w14:textId="77777777" w:rsidR="00D94A8F" w:rsidRDefault="00D94A8F" w:rsidP="00D94A8F">
      <w:pPr>
        <w:pStyle w:val="PSI-Ttulo2"/>
      </w:pPr>
      <w:bookmarkStart w:id="15" w:name="_Toc53075664"/>
      <w:r>
        <w:t>Seguir Programa</w:t>
      </w:r>
      <w:bookmarkEnd w:id="15"/>
    </w:p>
    <w:p w14:paraId="35D85887" w14:textId="77777777"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14:paraId="47C8FA4D" w14:textId="77777777" w:rsidR="00970846" w:rsidRDefault="00A20E5E" w:rsidP="00AF7391">
      <w:pPr>
        <w:pStyle w:val="PSI-Normal"/>
      </w:pPr>
      <w:r>
        <w:rPr>
          <w:noProof/>
          <w:lang w:eastAsia="es-AR"/>
        </w:rPr>
        <w:lastRenderedPageBreak/>
        <w:drawing>
          <wp:inline distT="0" distB="0" distL="0" distR="0" wp14:anchorId="1C34E586" wp14:editId="3455F7BC">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14:paraId="04372BDA" w14:textId="77777777" w:rsidR="00F80781" w:rsidRDefault="00F80781" w:rsidP="00AF7391">
      <w:pPr>
        <w:pStyle w:val="PSI-Normal"/>
      </w:pPr>
      <w:r>
        <w:t xml:space="preserve">A </w:t>
      </w:r>
      <w:proofErr w:type="gramStart"/>
      <w:r>
        <w:t>continuación</w:t>
      </w:r>
      <w:proofErr w:type="gramEnd"/>
      <w:r>
        <w:t xml:space="preserve">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14:paraId="5399EF6F" w14:textId="77777777" w:rsidR="00F80781" w:rsidRDefault="00FA2EB4" w:rsidP="00AF7391">
      <w:pPr>
        <w:pStyle w:val="PSI-Normal"/>
      </w:pPr>
      <w:r>
        <w:rPr>
          <w:noProof/>
          <w:lang w:eastAsia="es-AR"/>
        </w:rPr>
        <w:drawing>
          <wp:inline distT="0" distB="0" distL="0" distR="0" wp14:anchorId="610DA7A9" wp14:editId="63E5D95B">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7"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14:paraId="538359BA" w14:textId="77777777" w:rsidR="00D94A8F" w:rsidRDefault="00D94A8F" w:rsidP="00D94A8F">
      <w:pPr>
        <w:pStyle w:val="PSI-Ttulo2"/>
      </w:pPr>
    </w:p>
    <w:p w14:paraId="71161DB1" w14:textId="77777777"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14:paraId="787E096E" w14:textId="77777777" w:rsidR="0004124A" w:rsidRDefault="0004124A" w:rsidP="00AF7391">
      <w:pPr>
        <w:pStyle w:val="PSI-Normal"/>
      </w:pPr>
      <w:r>
        <w:t xml:space="preserve">Caso contrario presionaremos el botón </w:t>
      </w:r>
      <w:r w:rsidRPr="0004124A">
        <w:rPr>
          <w:b/>
        </w:rPr>
        <w:t>&lt;Cancelar&gt;</w:t>
      </w:r>
      <w:r>
        <w:t xml:space="preserve"> para volver al Panel Principal.</w:t>
      </w:r>
    </w:p>
    <w:p w14:paraId="163CC42A" w14:textId="77777777" w:rsidR="008B3C5D" w:rsidRDefault="008B3C5D" w:rsidP="00AF7391">
      <w:pPr>
        <w:pStyle w:val="PSI-Normal"/>
      </w:pPr>
    </w:p>
    <w:p w14:paraId="343E34D5" w14:textId="77777777"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14:paraId="517DA459" w14:textId="77777777" w:rsidR="0004124A" w:rsidRDefault="00823039" w:rsidP="00AF7391">
      <w:pPr>
        <w:pStyle w:val="PSI-Normal"/>
      </w:pPr>
      <w:r>
        <w:rPr>
          <w:noProof/>
          <w:lang w:eastAsia="es-AR"/>
        </w:rPr>
        <w:drawing>
          <wp:inline distT="0" distB="0" distL="0" distR="0" wp14:anchorId="03D06588" wp14:editId="6CD3D457">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8"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14:paraId="5C16C36C" w14:textId="77777777" w:rsidR="0004124A" w:rsidRDefault="0004124A" w:rsidP="00AF7391">
      <w:pPr>
        <w:pStyle w:val="PSI-Normal"/>
      </w:pPr>
    </w:p>
    <w:p w14:paraId="7053DEF2" w14:textId="77777777" w:rsidR="0004124A" w:rsidRDefault="000E4B64" w:rsidP="00AF7391">
      <w:pPr>
        <w:pStyle w:val="PSI-Normal"/>
      </w:pPr>
      <w:r>
        <w:t xml:space="preserve">A </w:t>
      </w:r>
      <w:proofErr w:type="gramStart"/>
      <w:r>
        <w:t>continuación</w:t>
      </w:r>
      <w:proofErr w:type="gramEnd"/>
      <w:r>
        <w:t xml:space="preserve"> se mostrará la pantalla Ubicación actual de programas,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14:paraId="5C9CEC83" w14:textId="77777777" w:rsidR="0033655A" w:rsidRPr="0033655A" w:rsidRDefault="0033655A" w:rsidP="00AF7391">
      <w:pPr>
        <w:pStyle w:val="PSI-Normal"/>
      </w:pPr>
      <w:proofErr w:type="gramStart"/>
      <w:r>
        <w:t>Además</w:t>
      </w:r>
      <w:proofErr w:type="gramEnd"/>
      <w:r>
        <w:t xml:space="preserve"> se muestra el botón </w:t>
      </w:r>
      <w:r w:rsidRPr="0033655A">
        <w:rPr>
          <w:b/>
        </w:rPr>
        <w:t>&lt;Volver Atrás&gt;</w:t>
      </w:r>
      <w:r>
        <w:t>, el cual nos permitirá regresar a la pantalla anterior Seguimiento de Programas.</w:t>
      </w:r>
    </w:p>
    <w:p w14:paraId="0B2A4E83" w14:textId="77777777" w:rsidR="0004124A" w:rsidRDefault="00823039" w:rsidP="00AF7391">
      <w:pPr>
        <w:pStyle w:val="PSI-Normal"/>
      </w:pPr>
      <w:r>
        <w:rPr>
          <w:noProof/>
          <w:lang w:eastAsia="es-AR"/>
        </w:rPr>
        <w:drawing>
          <wp:inline distT="0" distB="0" distL="0" distR="0" wp14:anchorId="158607D1" wp14:editId="51E69A4B">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39"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14:paraId="7112A0CC" w14:textId="77777777" w:rsidR="008A0B4A" w:rsidRDefault="0004124A" w:rsidP="00AF7391">
      <w:pPr>
        <w:pStyle w:val="PSI-Normal"/>
      </w:pPr>
      <w:r>
        <w:t xml:space="preserve"> </w:t>
      </w:r>
      <w:r w:rsidR="001E6E93">
        <w:t xml:space="preserve">A </w:t>
      </w:r>
      <w:proofErr w:type="gramStart"/>
      <w:r w:rsidR="001E6E93">
        <w:t>continuación</w:t>
      </w:r>
      <w:proofErr w:type="gramEnd"/>
      <w:r w:rsidR="001E6E93">
        <w:t xml:space="preserve">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14:paraId="72AFAE90" w14:textId="77777777" w:rsidR="001E6E93" w:rsidRDefault="0038021F" w:rsidP="00AF7391">
      <w:pPr>
        <w:pStyle w:val="PSI-Normal"/>
      </w:pPr>
      <w:r>
        <w:rPr>
          <w:noProof/>
          <w:lang w:eastAsia="es-AR"/>
        </w:rPr>
        <w:drawing>
          <wp:inline distT="0" distB="0" distL="0" distR="0" wp14:anchorId="16BA0006" wp14:editId="789F924F">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0"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14:paraId="58C8BF46" w14:textId="77777777"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14:paraId="285ECF1A" w14:textId="77777777" w:rsidR="001D7139" w:rsidRDefault="001D7139" w:rsidP="00AF7391">
      <w:pPr>
        <w:pStyle w:val="PSI-Normal"/>
      </w:pPr>
    </w:p>
    <w:p w14:paraId="583BD6C9" w14:textId="77777777" w:rsidR="001D7139" w:rsidRDefault="00136464" w:rsidP="00AF7391">
      <w:pPr>
        <w:pStyle w:val="PSI-Normal"/>
      </w:pPr>
      <w:r>
        <w:rPr>
          <w:noProof/>
          <w:lang w:eastAsia="es-AR"/>
        </w:rPr>
        <w:lastRenderedPageBreak/>
        <w:drawing>
          <wp:inline distT="0" distB="0" distL="0" distR="0" wp14:anchorId="1CBCE061" wp14:editId="14F8B07F">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1"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14:paraId="0AABBBA8" w14:textId="77777777"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14:paraId="794ADF50" w14:textId="77777777"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14:paraId="4866049C" w14:textId="77777777" w:rsidR="001E6E93" w:rsidRPr="001E6E93" w:rsidRDefault="00691AC2" w:rsidP="00AF7391">
      <w:pPr>
        <w:pStyle w:val="PSI-Normal"/>
      </w:pPr>
      <w:r>
        <w:rPr>
          <w:noProof/>
          <w:lang w:eastAsia="es-AR"/>
        </w:rPr>
        <w:drawing>
          <wp:inline distT="0" distB="0" distL="0" distR="0" wp14:anchorId="2397C803" wp14:editId="10E0E6B2">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2"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14:paraId="0CCBBAF4" w14:textId="77777777" w:rsidR="00847BA1" w:rsidRDefault="00847BA1" w:rsidP="00847BA1">
      <w:pPr>
        <w:pStyle w:val="PSI-Ttulo2"/>
      </w:pPr>
      <w:bookmarkStart w:id="16" w:name="_Toc53075665"/>
      <w:r>
        <w:t>Revisar Programa</w:t>
      </w:r>
      <w:bookmarkEnd w:id="16"/>
    </w:p>
    <w:p w14:paraId="7ECFD3CA" w14:textId="77777777"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14:paraId="05FCF295" w14:textId="77777777" w:rsidR="00E314C8" w:rsidRDefault="003552F9" w:rsidP="00AF7391">
      <w:pPr>
        <w:pStyle w:val="PSI-Normal"/>
      </w:pPr>
      <w:r>
        <w:rPr>
          <w:noProof/>
          <w:lang w:eastAsia="es-AR"/>
        </w:rPr>
        <w:drawing>
          <wp:inline distT="0" distB="0" distL="0" distR="0" wp14:anchorId="1EFEF8B5" wp14:editId="3697FA84">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14:paraId="53F2FDE4" w14:textId="77777777"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w:t>
      </w:r>
      <w:proofErr w:type="gramStart"/>
      <w:r w:rsidR="00C43EC0">
        <w:t xml:space="preserve">al </w:t>
      </w:r>
      <w:r>
        <w:t xml:space="preserve"> </w:t>
      </w:r>
      <w:r w:rsidR="00C43EC0">
        <w:t>botón</w:t>
      </w:r>
      <w:proofErr w:type="gramEnd"/>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14:paraId="2C0303C6" w14:textId="77777777" w:rsidR="00E75C30" w:rsidRDefault="00E75C30" w:rsidP="00251EF8">
      <w:pPr>
        <w:pStyle w:val="PSI-Comentario"/>
      </w:pPr>
      <w:r>
        <w:rPr>
          <w:noProof/>
          <w:lang w:eastAsia="es-AR"/>
        </w:rPr>
        <w:lastRenderedPageBreak/>
        <w:drawing>
          <wp:inline distT="0" distB="0" distL="0" distR="0" wp14:anchorId="7F726DB8" wp14:editId="63E82EE4">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14:paraId="0AB484A5" w14:textId="77777777" w:rsidR="00251EF8" w:rsidRDefault="00251EF8" w:rsidP="00251EF8">
      <w:pPr>
        <w:pStyle w:val="PSI-Comentario"/>
      </w:pPr>
    </w:p>
    <w:p w14:paraId="4A516CE2" w14:textId="77777777" w:rsidR="00562AA9" w:rsidRDefault="00562AA9" w:rsidP="00AF7391">
      <w:pPr>
        <w:pStyle w:val="PSI-Normal"/>
      </w:pPr>
      <w:r>
        <w:t xml:space="preserve">A </w:t>
      </w:r>
      <w:proofErr w:type="gramStart"/>
      <w:r>
        <w:t>continuación</w:t>
      </w:r>
      <w:proofErr w:type="gramEnd"/>
      <w:r>
        <w:t xml:space="preserve"> presionaremos el botón </w:t>
      </w:r>
      <w:r w:rsidRPr="0009185D">
        <w:rPr>
          <w:b/>
        </w:rPr>
        <w:t>&lt;Revisar Programa&gt;</w:t>
      </w:r>
      <w:r>
        <w:rPr>
          <w:b/>
        </w:rPr>
        <w:t xml:space="preserve"> </w:t>
      </w:r>
      <w:r>
        <w:t>para revisar cada una de las secciones que componen el programa, en formato .</w:t>
      </w:r>
      <w:proofErr w:type="spellStart"/>
      <w:r>
        <w:t>pdf</w:t>
      </w:r>
      <w:proofErr w:type="spellEnd"/>
    </w:p>
    <w:p w14:paraId="30CAE3C2" w14:textId="77777777" w:rsidR="0009185D" w:rsidRDefault="0009185D" w:rsidP="00AF7391">
      <w:pPr>
        <w:pStyle w:val="PSI-Normal"/>
      </w:pPr>
      <w:r w:rsidRPr="0009185D">
        <w:rPr>
          <w:noProof/>
          <w:lang w:eastAsia="es-AR"/>
        </w:rPr>
        <w:drawing>
          <wp:inline distT="0" distB="0" distL="0" distR="0" wp14:anchorId="5D5BD531" wp14:editId="270E9603">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14:paraId="72905227" w14:textId="77777777" w:rsidR="00AA78EA" w:rsidRDefault="00562AA9" w:rsidP="00AF7391">
      <w:pPr>
        <w:pStyle w:val="PSI-Normal"/>
      </w:pPr>
      <w:r>
        <w:t>C</w:t>
      </w:r>
      <w:r w:rsidR="0009185D">
        <w:t>omo se muestra en la siguiente imagen.</w:t>
      </w:r>
    </w:p>
    <w:p w14:paraId="25ACA9B7" w14:textId="77777777" w:rsidR="0009185D" w:rsidRDefault="0009185D" w:rsidP="00AF7391">
      <w:pPr>
        <w:pStyle w:val="PSI-Normal"/>
      </w:pPr>
      <w:r>
        <w:rPr>
          <w:noProof/>
          <w:lang w:eastAsia="es-AR"/>
        </w:rPr>
        <w:drawing>
          <wp:inline distT="0" distB="0" distL="0" distR="0" wp14:anchorId="759DC96D" wp14:editId="414560B8">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14:paraId="6BF79B95" w14:textId="77777777" w:rsidR="0009185D" w:rsidRDefault="0009185D" w:rsidP="0009185D">
      <w:pPr>
        <w:rPr>
          <w:lang w:val="es-AR"/>
        </w:rPr>
      </w:pPr>
    </w:p>
    <w:p w14:paraId="1518959F" w14:textId="77777777"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14:paraId="6B30BD37" w14:textId="77777777"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14:paraId="47D7D99F" w14:textId="77777777" w:rsidR="000E435B" w:rsidRDefault="000E435B" w:rsidP="00AF7391">
      <w:pPr>
        <w:pStyle w:val="PSI-Normal"/>
      </w:pPr>
      <w:r>
        <w:rPr>
          <w:noProof/>
          <w:lang w:eastAsia="es-AR"/>
        </w:rPr>
        <w:drawing>
          <wp:inline distT="0" distB="0" distL="0" distR="0" wp14:anchorId="1D9C5214" wp14:editId="11059DF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14:paraId="3EC47F4E" w14:textId="77777777" w:rsidR="003D226B" w:rsidRDefault="003D226B" w:rsidP="00AF7391">
      <w:pPr>
        <w:pStyle w:val="PSI-Normal"/>
      </w:pPr>
    </w:p>
    <w:p w14:paraId="1354A54F" w14:textId="77777777"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14:paraId="3156969A" w14:textId="77777777" w:rsidR="00595019" w:rsidRDefault="00595019" w:rsidP="00AF7391">
      <w:pPr>
        <w:pStyle w:val="PSI-Normal"/>
      </w:pPr>
      <w:r>
        <w:rPr>
          <w:noProof/>
          <w:lang w:eastAsia="es-AR"/>
        </w:rPr>
        <w:drawing>
          <wp:inline distT="0" distB="0" distL="0" distR="0" wp14:anchorId="1F88BD68" wp14:editId="5BD7019E">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14:paraId="61DC4FAF" w14:textId="77777777" w:rsidR="00AA78EA" w:rsidRDefault="00AA78EA" w:rsidP="00AF7391">
      <w:pPr>
        <w:pStyle w:val="PSI-Normal"/>
      </w:pPr>
    </w:p>
    <w:p w14:paraId="5BE9E030" w14:textId="77777777" w:rsidR="00AA78EA" w:rsidRPr="0033655A" w:rsidRDefault="00AA78EA" w:rsidP="00AF7391">
      <w:pPr>
        <w:pStyle w:val="PSI-Normal"/>
      </w:pPr>
      <w:proofErr w:type="gramStart"/>
      <w:r>
        <w:t>Además</w:t>
      </w:r>
      <w:proofErr w:type="gramEnd"/>
      <w:r>
        <w:t xml:space="preserve"> se muestra el botón </w:t>
      </w:r>
      <w:r w:rsidRPr="0033655A">
        <w:rPr>
          <w:b/>
        </w:rPr>
        <w:t xml:space="preserve">&lt;Volver </w:t>
      </w:r>
      <w:r>
        <w:rPr>
          <w:b/>
        </w:rPr>
        <w:t>a Programas</w:t>
      </w:r>
      <w:r w:rsidRPr="0033655A">
        <w:rPr>
          <w:b/>
        </w:rPr>
        <w:t>&gt;</w:t>
      </w:r>
      <w:r>
        <w:t>, el cual nos permitirá regresar a la pantalla anterior Revisar Programa.</w:t>
      </w:r>
    </w:p>
    <w:p w14:paraId="364A75B1" w14:textId="77777777" w:rsidR="000E435B" w:rsidRDefault="000E435B" w:rsidP="00AF7391">
      <w:pPr>
        <w:pStyle w:val="PSI-Normal"/>
      </w:pPr>
    </w:p>
    <w:p w14:paraId="6191E27D" w14:textId="77777777"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14:paraId="34AAB16C" w14:textId="77777777" w:rsidR="0026678C" w:rsidRDefault="0026678C" w:rsidP="00AF7391">
      <w:pPr>
        <w:pStyle w:val="PSI-Normal"/>
      </w:pPr>
    </w:p>
    <w:p w14:paraId="1365582D" w14:textId="77777777" w:rsidR="0026678C" w:rsidRDefault="00E75C30" w:rsidP="00AF7391">
      <w:pPr>
        <w:pStyle w:val="PSI-Normal"/>
      </w:pPr>
      <w:r>
        <w:rPr>
          <w:noProof/>
          <w:lang w:eastAsia="es-AR"/>
        </w:rPr>
        <w:drawing>
          <wp:inline distT="0" distB="0" distL="0" distR="0" wp14:anchorId="6265E523" wp14:editId="7A144847">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14:paraId="31F464F4" w14:textId="77777777" w:rsidR="0064212D" w:rsidRDefault="0064212D" w:rsidP="00AF7391">
      <w:pPr>
        <w:pStyle w:val="PSI-Normal"/>
      </w:pPr>
      <w:r>
        <w:rPr>
          <w:noProof/>
          <w:lang w:eastAsia="es-AR"/>
        </w:rPr>
        <w:drawing>
          <wp:inline distT="0" distB="0" distL="0" distR="0" wp14:anchorId="7725C074" wp14:editId="7E551B4C">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14:paraId="07D1BDBC" w14:textId="77777777" w:rsidR="0064212D" w:rsidRDefault="0064212D" w:rsidP="00AF7391">
      <w:pPr>
        <w:pStyle w:val="PSI-Normal"/>
      </w:pPr>
    </w:p>
    <w:p w14:paraId="146887A7" w14:textId="77777777" w:rsidR="0064212D" w:rsidRPr="0009185D" w:rsidRDefault="0064212D" w:rsidP="00AF7391">
      <w:pPr>
        <w:pStyle w:val="PSI-Normal"/>
      </w:pPr>
      <w:r>
        <w:rPr>
          <w:noProof/>
          <w:lang w:eastAsia="es-AR"/>
        </w:rPr>
        <w:lastRenderedPageBreak/>
        <w:drawing>
          <wp:inline distT="0" distB="0" distL="0" distR="0" wp14:anchorId="220527E0" wp14:editId="3AD77A31">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14:paraId="0928C78C" w14:textId="77777777" w:rsidR="003A63DE" w:rsidRDefault="003A63DE" w:rsidP="008A4439">
      <w:pPr>
        <w:pStyle w:val="PSI-Ttulo2"/>
      </w:pPr>
    </w:p>
    <w:p w14:paraId="7C7BE9F9" w14:textId="77777777" w:rsidR="008A4439" w:rsidRDefault="008A4439" w:rsidP="008A4439">
      <w:pPr>
        <w:pStyle w:val="PSI-Ttulo2"/>
      </w:pPr>
      <w:bookmarkStart w:id="17" w:name="_Toc53075666"/>
      <w:r>
        <w:t>Informe Gerencial de Programas</w:t>
      </w:r>
      <w:bookmarkEnd w:id="17"/>
    </w:p>
    <w:p w14:paraId="38CBE46D" w14:textId="77777777"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14:paraId="010703E4" w14:textId="77777777" w:rsidR="00463F7B" w:rsidRDefault="00463F7B" w:rsidP="00463F7B">
      <w:pPr>
        <w:pStyle w:val="PSI-Normal"/>
      </w:pPr>
      <w:r>
        <w:rPr>
          <w:noProof/>
          <w:lang w:eastAsia="es-AR"/>
        </w:rPr>
        <w:drawing>
          <wp:inline distT="0" distB="0" distL="0" distR="0" wp14:anchorId="77777E04" wp14:editId="3E2A65F3">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14:paraId="052CF096" w14:textId="77777777" w:rsidR="008A4439" w:rsidRDefault="008A4439" w:rsidP="00463F7B">
      <w:pPr>
        <w:pStyle w:val="PSI-Normal"/>
      </w:pPr>
    </w:p>
    <w:p w14:paraId="28166B29" w14:textId="77777777" w:rsidR="00D16ECF" w:rsidRDefault="00D16ECF" w:rsidP="00D16ECF">
      <w:pPr>
        <w:pStyle w:val="PSI-Normal"/>
      </w:pPr>
      <w:r>
        <w:t xml:space="preserve">A </w:t>
      </w:r>
      <w:proofErr w:type="gramStart"/>
      <w:r>
        <w:t>continuación</w:t>
      </w:r>
      <w:proofErr w:type="gramEnd"/>
      <w:r>
        <w:t xml:space="preserve">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14:paraId="7F19B97F" w14:textId="77777777" w:rsidR="0010309F" w:rsidRDefault="00B30D6B" w:rsidP="00D16ECF">
      <w:pPr>
        <w:pStyle w:val="PSI-Normal"/>
      </w:pPr>
      <w:r>
        <w:rPr>
          <w:noProof/>
          <w:lang w:eastAsia="es-AR"/>
        </w:rPr>
        <w:drawing>
          <wp:inline distT="0" distB="0" distL="0" distR="0" wp14:anchorId="7B95F6E9" wp14:editId="432E4E77">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14:paraId="18EE477F" w14:textId="77777777" w:rsidR="00B30D6B" w:rsidRDefault="00B30D6B" w:rsidP="00D16ECF">
      <w:pPr>
        <w:pStyle w:val="PSI-Normal"/>
      </w:pPr>
    </w:p>
    <w:p w14:paraId="083982DF" w14:textId="77777777" w:rsidR="00C005D3" w:rsidRDefault="0010309F" w:rsidP="0010309F">
      <w:pPr>
        <w:pStyle w:val="PSI-Ttulo4"/>
      </w:pPr>
      <w:r>
        <w:lastRenderedPageBreak/>
        <w:t>Informe gerencial por Carrera</w:t>
      </w:r>
    </w:p>
    <w:p w14:paraId="215E4D2D" w14:textId="77777777" w:rsidR="00C005D3" w:rsidRDefault="00C005D3" w:rsidP="00C005D3">
      <w:pPr>
        <w:pStyle w:val="PSI-Normal"/>
      </w:pPr>
      <w:r>
        <w:t xml:space="preserve">Si seleccionó la solapa "Por Carrera", a </w:t>
      </w:r>
      <w:proofErr w:type="gramStart"/>
      <w:r>
        <w:t>continuación</w:t>
      </w:r>
      <w:proofErr w:type="gramEnd"/>
      <w:r>
        <w:t xml:space="preserve"> seleccione una carrera y un año que usted desee. </w:t>
      </w:r>
    </w:p>
    <w:p w14:paraId="39C3789C" w14:textId="77777777" w:rsidR="00C005D3" w:rsidRPr="00C005D3" w:rsidRDefault="00C005D3" w:rsidP="0010309F">
      <w:pPr>
        <w:pStyle w:val="PSI-Ttulo4"/>
        <w:rPr>
          <w:lang w:val="es-AR"/>
        </w:rPr>
      </w:pPr>
    </w:p>
    <w:p w14:paraId="1AF6DA88" w14:textId="77777777" w:rsidR="00C005D3" w:rsidRDefault="00C005D3" w:rsidP="0010309F">
      <w:pPr>
        <w:pStyle w:val="PSI-Ttulo4"/>
      </w:pPr>
      <w:r>
        <w:rPr>
          <w:noProof/>
          <w:lang w:val="es-AR" w:eastAsia="es-AR"/>
        </w:rPr>
        <w:drawing>
          <wp:inline distT="0" distB="0" distL="0" distR="0" wp14:anchorId="628514F4" wp14:editId="2681B9CC">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14:paraId="0B2A4F6D" w14:textId="77777777" w:rsidR="00C005D3" w:rsidRDefault="00C005D3" w:rsidP="00C005D3">
      <w:pPr>
        <w:pStyle w:val="PSI-Normal"/>
      </w:pPr>
    </w:p>
    <w:p w14:paraId="7135CF07" w14:textId="77777777" w:rsidR="006524AA" w:rsidRPr="00C005D3" w:rsidRDefault="00C005D3" w:rsidP="006524AA">
      <w:pPr>
        <w:pStyle w:val="PSI-Normal"/>
      </w:pPr>
      <w:r>
        <w:t xml:space="preserve">A </w:t>
      </w:r>
      <w:proofErr w:type="gramStart"/>
      <w:r>
        <w:t>continuación</w:t>
      </w:r>
      <w:proofErr w:type="gramEnd"/>
      <w:r>
        <w:t xml:space="preserve"> se le presentarán las asignaturas y la disponibilidad del programa .</w:t>
      </w:r>
      <w:proofErr w:type="spellStart"/>
      <w:r>
        <w:t>pdf</w:t>
      </w:r>
      <w:proofErr w:type="spellEnd"/>
      <w:r>
        <w:t xml:space="preserve"> para la comunidad universitaria, junto a dos botones </w:t>
      </w:r>
      <w:r w:rsidRPr="00B30D6B">
        <w:rPr>
          <w:b/>
        </w:rPr>
        <w:t>&lt;Excel&gt;</w:t>
      </w:r>
      <w:r>
        <w:t xml:space="preserve"> y</w:t>
      </w:r>
      <w:r w:rsidRPr="00B30D6B">
        <w:rPr>
          <w:b/>
        </w:rPr>
        <w:t xml:space="preserve"> &lt;PDF&gt;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14:paraId="385435DB" w14:textId="77777777" w:rsidR="008A4439" w:rsidRDefault="002D032B" w:rsidP="00AF7391">
      <w:pPr>
        <w:pStyle w:val="PSI-Normal"/>
      </w:pPr>
      <w:r>
        <w:rPr>
          <w:noProof/>
          <w:lang w:eastAsia="es-AR"/>
        </w:rPr>
        <w:drawing>
          <wp:inline distT="0" distB="0" distL="0" distR="0" wp14:anchorId="59C182D3" wp14:editId="6FC4CFF0">
            <wp:extent cx="5400040" cy="3949283"/>
            <wp:effectExtent l="19050" t="0" r="0" b="0"/>
            <wp:docPr id="44" name="Imagen 9"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2.png"/>
                    <pic:cNvPicPr>
                      <a:picLocks noChangeAspect="1" noChangeArrowheads="1"/>
                    </pic:cNvPicPr>
                  </pic:nvPicPr>
                  <pic:blipFill>
                    <a:blip r:embed="rId52" cstate="print"/>
                    <a:srcRect/>
                    <a:stretch>
                      <a:fillRect/>
                    </a:stretch>
                  </pic:blipFill>
                  <pic:spPr bwMode="auto">
                    <a:xfrm>
                      <a:off x="0" y="0"/>
                      <a:ext cx="5400040" cy="3949283"/>
                    </a:xfrm>
                    <a:prstGeom prst="rect">
                      <a:avLst/>
                    </a:prstGeom>
                    <a:noFill/>
                    <a:ln w="9525">
                      <a:noFill/>
                      <a:miter lim="800000"/>
                      <a:headEnd/>
                      <a:tailEnd/>
                    </a:ln>
                  </pic:spPr>
                </pic:pic>
              </a:graphicData>
            </a:graphic>
          </wp:inline>
        </w:drawing>
      </w:r>
    </w:p>
    <w:p w14:paraId="11A2E535" w14:textId="77777777" w:rsidR="00C005D3" w:rsidRDefault="00C005D3" w:rsidP="00C005D3">
      <w:pPr>
        <w:pStyle w:val="PSI-Normal"/>
      </w:pPr>
      <w:r w:rsidRPr="002627B6">
        <w:rPr>
          <w:b/>
          <w:u w:val="single"/>
        </w:rPr>
        <w:t>Nota:</w:t>
      </w:r>
      <w:r>
        <w:t xml:space="preserve"> El color rojo indica que el programa en formato .</w:t>
      </w:r>
      <w:proofErr w:type="spellStart"/>
      <w:r>
        <w:t>pdf</w:t>
      </w:r>
      <w:proofErr w:type="spellEnd"/>
      <w:r>
        <w:t xml:space="preserve"> no se encuentra disponible.</w:t>
      </w:r>
    </w:p>
    <w:p w14:paraId="313FE325" w14:textId="77777777" w:rsidR="00C005D3" w:rsidRDefault="00C005D3" w:rsidP="00C005D3">
      <w:pPr>
        <w:pStyle w:val="PSI-Normal"/>
      </w:pPr>
      <w:r>
        <w:lastRenderedPageBreak/>
        <w:t>El color verde indica que el programa en formato .</w:t>
      </w:r>
      <w:proofErr w:type="spellStart"/>
      <w:r>
        <w:t>pdf</w:t>
      </w:r>
      <w:proofErr w:type="spellEnd"/>
      <w:r>
        <w:t xml:space="preserve"> se encuentra disponible. </w:t>
      </w:r>
    </w:p>
    <w:p w14:paraId="7AF9C174" w14:textId="77777777" w:rsidR="00C005D3" w:rsidRDefault="00C005D3" w:rsidP="00AF7391">
      <w:pPr>
        <w:pStyle w:val="PSI-Normal"/>
      </w:pPr>
    </w:p>
    <w:p w14:paraId="5A7F7620" w14:textId="77777777" w:rsidR="00D16ECF" w:rsidRDefault="00C005D3" w:rsidP="00AF7391">
      <w:pPr>
        <w:pStyle w:val="PSI-Normal"/>
      </w:pPr>
      <w:r>
        <w:t xml:space="preserve">Si presionamos el botón </w:t>
      </w:r>
      <w:r w:rsidRPr="00C005D3">
        <w:rPr>
          <w:b/>
        </w:rPr>
        <w:t>&lt;Excel&gt;</w:t>
      </w:r>
      <w:r>
        <w:t xml:space="preserve"> se exportará la información en una hoja de cálculo, como se muestra a continuación.</w:t>
      </w:r>
    </w:p>
    <w:p w14:paraId="66E3948C" w14:textId="77777777" w:rsidR="00C005D3" w:rsidRDefault="00C005D3" w:rsidP="00AF7391">
      <w:pPr>
        <w:pStyle w:val="PSI-Normal"/>
      </w:pPr>
      <w:r>
        <w:rPr>
          <w:noProof/>
          <w:lang w:eastAsia="es-AR"/>
        </w:rPr>
        <w:drawing>
          <wp:inline distT="0" distB="0" distL="0" distR="0" wp14:anchorId="6C6A0A9E" wp14:editId="3B2646E9">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3"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14:paraId="43C6A06B" w14:textId="77777777" w:rsidR="00C005D3" w:rsidRDefault="00C005D3" w:rsidP="00AF7391">
      <w:pPr>
        <w:pStyle w:val="PSI-Normal"/>
      </w:pPr>
    </w:p>
    <w:p w14:paraId="3604EF61" w14:textId="77777777"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14:paraId="76603327" w14:textId="77777777" w:rsidR="00C005D3" w:rsidRDefault="00C005D3" w:rsidP="00AF7391">
      <w:pPr>
        <w:pStyle w:val="PSI-Normal"/>
      </w:pPr>
      <w:r>
        <w:rPr>
          <w:noProof/>
          <w:lang w:eastAsia="es-AR"/>
        </w:rPr>
        <w:drawing>
          <wp:inline distT="0" distB="0" distL="0" distR="0" wp14:anchorId="467B27B2" wp14:editId="7DAEA357">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14:paraId="639753FB" w14:textId="77777777" w:rsidR="00C005D3" w:rsidRDefault="00C005D3" w:rsidP="00AF7391">
      <w:pPr>
        <w:pStyle w:val="PSI-Normal"/>
      </w:pPr>
    </w:p>
    <w:p w14:paraId="3F7DA4EB" w14:textId="77777777"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14:paraId="522C91F4" w14:textId="77777777" w:rsidR="00632507" w:rsidRDefault="00632507" w:rsidP="00513090">
      <w:pPr>
        <w:pStyle w:val="PSI-Normal"/>
      </w:pPr>
    </w:p>
    <w:p w14:paraId="12E81B87" w14:textId="77777777" w:rsidR="00632507" w:rsidRDefault="00632507" w:rsidP="00513090">
      <w:pPr>
        <w:pStyle w:val="PSI-Normal"/>
      </w:pPr>
      <w:r>
        <w:rPr>
          <w:noProof/>
          <w:lang w:eastAsia="es-AR"/>
        </w:rPr>
        <w:lastRenderedPageBreak/>
        <w:drawing>
          <wp:inline distT="0" distB="0" distL="0" distR="0" wp14:anchorId="2FBD2BFB" wp14:editId="074CFAE7">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5"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14:paraId="6D74D45F" w14:textId="77777777" w:rsidR="00CE5D69" w:rsidRDefault="00CE5D69" w:rsidP="006524AA">
      <w:pPr>
        <w:pStyle w:val="PSI-Ttulo4"/>
      </w:pPr>
    </w:p>
    <w:p w14:paraId="3604218B" w14:textId="77777777" w:rsidR="00CE5D69" w:rsidRDefault="00CE5D69" w:rsidP="006524AA">
      <w:pPr>
        <w:pStyle w:val="PSI-Ttulo4"/>
      </w:pPr>
    </w:p>
    <w:p w14:paraId="5787B407" w14:textId="77777777" w:rsidR="006524AA" w:rsidRDefault="006524AA" w:rsidP="006524AA">
      <w:pPr>
        <w:pStyle w:val="PSI-Ttulo4"/>
      </w:pPr>
      <w:r>
        <w:t>Informe gerencial por Profesor Responsable</w:t>
      </w:r>
    </w:p>
    <w:p w14:paraId="0C1244EA" w14:textId="77777777" w:rsidR="006524AA" w:rsidRDefault="006524AA" w:rsidP="006524AA">
      <w:pPr>
        <w:pStyle w:val="PSI-Normal"/>
      </w:pPr>
      <w:r>
        <w:t xml:space="preserve">Si seleccionó la solapa "Por Profesor Responsable", a </w:t>
      </w:r>
      <w:proofErr w:type="gramStart"/>
      <w:r>
        <w:t>continuación</w:t>
      </w:r>
      <w:proofErr w:type="gramEnd"/>
      <w:r>
        <w:t xml:space="preserve"> seleccione un profesor responsable y un año que usted desee. </w:t>
      </w:r>
    </w:p>
    <w:p w14:paraId="33EA8CB7" w14:textId="77777777" w:rsidR="006524AA" w:rsidRDefault="006524AA" w:rsidP="00AF7391">
      <w:pPr>
        <w:pStyle w:val="PSI-Normal"/>
      </w:pPr>
      <w:r>
        <w:rPr>
          <w:noProof/>
          <w:lang w:eastAsia="es-AR"/>
        </w:rPr>
        <w:drawing>
          <wp:inline distT="0" distB="0" distL="0" distR="0" wp14:anchorId="2F4224AB" wp14:editId="1785892B">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14:paraId="48251BCD" w14:textId="77777777" w:rsidR="00495090" w:rsidRPr="00C005D3" w:rsidRDefault="00495090" w:rsidP="00495090">
      <w:pPr>
        <w:pStyle w:val="PSI-Normal"/>
      </w:pPr>
      <w:r>
        <w:t xml:space="preserve">A </w:t>
      </w:r>
      <w:proofErr w:type="gramStart"/>
      <w:r>
        <w:t>continuación</w:t>
      </w:r>
      <w:proofErr w:type="gramEnd"/>
      <w:r>
        <w:t xml:space="preserve"> se le presentarán las asignaturas y la disponibilidad del programa .</w:t>
      </w:r>
      <w:proofErr w:type="spellStart"/>
      <w:r>
        <w:t>pdf</w:t>
      </w:r>
      <w:proofErr w:type="spellEnd"/>
      <w:r>
        <w:t xml:space="preserve">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14:paraId="52A860B6" w14:textId="77777777" w:rsidR="00495090" w:rsidRPr="00C005D3" w:rsidRDefault="00495090" w:rsidP="006524AA">
      <w:pPr>
        <w:pStyle w:val="PSI-Normal"/>
      </w:pPr>
    </w:p>
    <w:p w14:paraId="20930CC5" w14:textId="77777777" w:rsidR="00C005D3" w:rsidRDefault="00495090" w:rsidP="00AF7391">
      <w:pPr>
        <w:pStyle w:val="PSI-Normal"/>
      </w:pPr>
      <w:r>
        <w:rPr>
          <w:noProof/>
          <w:lang w:eastAsia="es-AR"/>
        </w:rPr>
        <w:lastRenderedPageBreak/>
        <w:drawing>
          <wp:inline distT="0" distB="0" distL="0" distR="0" wp14:anchorId="78EBF050" wp14:editId="0E6F2806">
            <wp:extent cx="5400040" cy="2577858"/>
            <wp:effectExtent l="19050" t="0" r="0" b="0"/>
            <wp:docPr id="69" name="Imagen 11"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5.png"/>
                    <pic:cNvPicPr>
                      <a:picLocks noChangeAspect="1" noChangeArrowheads="1"/>
                    </pic:cNvPicPr>
                  </pic:nvPicPr>
                  <pic:blipFill>
                    <a:blip r:embed="rId57" cstate="print"/>
                    <a:srcRect/>
                    <a:stretch>
                      <a:fillRect/>
                    </a:stretch>
                  </pic:blipFill>
                  <pic:spPr bwMode="auto">
                    <a:xfrm>
                      <a:off x="0" y="0"/>
                      <a:ext cx="5400040" cy="2577858"/>
                    </a:xfrm>
                    <a:prstGeom prst="rect">
                      <a:avLst/>
                    </a:prstGeom>
                    <a:noFill/>
                    <a:ln w="9525">
                      <a:noFill/>
                      <a:miter lim="800000"/>
                      <a:headEnd/>
                      <a:tailEnd/>
                    </a:ln>
                  </pic:spPr>
                </pic:pic>
              </a:graphicData>
            </a:graphic>
          </wp:inline>
        </w:drawing>
      </w:r>
    </w:p>
    <w:p w14:paraId="445DB590" w14:textId="77777777" w:rsidR="009C750B" w:rsidRDefault="009C750B" w:rsidP="009C750B">
      <w:pPr>
        <w:pStyle w:val="PSI-Normal"/>
      </w:pPr>
      <w:r w:rsidRPr="002627B6">
        <w:rPr>
          <w:b/>
          <w:u w:val="single"/>
        </w:rPr>
        <w:t>Nota:</w:t>
      </w:r>
      <w:r>
        <w:t xml:space="preserve"> El color rojo indica que el programa en formato .</w:t>
      </w:r>
      <w:proofErr w:type="spellStart"/>
      <w:r>
        <w:t>pdf</w:t>
      </w:r>
      <w:proofErr w:type="spellEnd"/>
      <w:r>
        <w:t xml:space="preserve"> no se encuentra disponible.</w:t>
      </w:r>
    </w:p>
    <w:p w14:paraId="5A0B208A" w14:textId="77777777" w:rsidR="009C750B" w:rsidRDefault="009C750B" w:rsidP="009C750B">
      <w:pPr>
        <w:pStyle w:val="PSI-Normal"/>
      </w:pPr>
      <w:r>
        <w:t>El color verde indica que el programa en formato .</w:t>
      </w:r>
      <w:proofErr w:type="spellStart"/>
      <w:r>
        <w:t>pdf</w:t>
      </w:r>
      <w:proofErr w:type="spellEnd"/>
      <w:r>
        <w:t xml:space="preserve"> se encuentra disponible. </w:t>
      </w:r>
    </w:p>
    <w:p w14:paraId="77EC360E" w14:textId="77777777" w:rsidR="009C750B" w:rsidRDefault="009C750B" w:rsidP="009C750B">
      <w:pPr>
        <w:pStyle w:val="PSI-Normal"/>
      </w:pPr>
    </w:p>
    <w:p w14:paraId="3BE2B4D1" w14:textId="77777777"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14:paraId="033F87FA" w14:textId="77777777" w:rsidR="009C750B" w:rsidRDefault="009C750B" w:rsidP="009C750B">
      <w:pPr>
        <w:pStyle w:val="PSI-Normal"/>
      </w:pPr>
      <w:r>
        <w:rPr>
          <w:noProof/>
          <w:lang w:eastAsia="es-AR"/>
        </w:rPr>
        <w:drawing>
          <wp:inline distT="0" distB="0" distL="0" distR="0" wp14:anchorId="595F2480" wp14:editId="320836CA">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8"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14:paraId="37503153" w14:textId="77777777" w:rsidR="009C750B" w:rsidRDefault="009C750B" w:rsidP="009C750B">
      <w:pPr>
        <w:pStyle w:val="PSI-Normal"/>
      </w:pPr>
    </w:p>
    <w:p w14:paraId="1A811D24" w14:textId="77777777"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14:paraId="6647AC57" w14:textId="77777777" w:rsidR="009C750B" w:rsidRDefault="009C750B" w:rsidP="00AF7391">
      <w:pPr>
        <w:pStyle w:val="PSI-Normal"/>
      </w:pPr>
      <w:r>
        <w:rPr>
          <w:noProof/>
          <w:lang w:eastAsia="es-AR"/>
        </w:rPr>
        <w:drawing>
          <wp:inline distT="0" distB="0" distL="0" distR="0" wp14:anchorId="002AB9A1" wp14:editId="02200B97">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14:paraId="66AB83A2" w14:textId="77777777" w:rsidR="00495090" w:rsidRDefault="00495090" w:rsidP="00495090">
      <w:pPr>
        <w:pStyle w:val="PSI-Normal"/>
      </w:pPr>
    </w:p>
    <w:p w14:paraId="5CE5CB9F" w14:textId="77777777" w:rsidR="00495090" w:rsidRDefault="00495090" w:rsidP="00495090">
      <w:pPr>
        <w:pStyle w:val="PSI-Normal"/>
      </w:pPr>
    </w:p>
    <w:p w14:paraId="76C17092" w14:textId="77777777"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14:paraId="76087AC3" w14:textId="77777777" w:rsidR="009C750B" w:rsidRDefault="00495090" w:rsidP="00AF7391">
      <w:pPr>
        <w:pStyle w:val="PSI-Normal"/>
      </w:pPr>
      <w:r>
        <w:rPr>
          <w:noProof/>
          <w:lang w:eastAsia="es-AR"/>
        </w:rPr>
        <w:lastRenderedPageBreak/>
        <w:drawing>
          <wp:inline distT="0" distB="0" distL="0" distR="0" wp14:anchorId="226958E1" wp14:editId="3E837A5B">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0"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14:paraId="3E5A7012" w14:textId="77777777" w:rsidR="00495090" w:rsidRDefault="00495090" w:rsidP="001A1EAB">
      <w:pPr>
        <w:pStyle w:val="PSI-Ttulo2"/>
      </w:pPr>
    </w:p>
    <w:p w14:paraId="2E8A254D" w14:textId="77777777" w:rsidR="00495090" w:rsidRDefault="00495090" w:rsidP="001A1EAB">
      <w:pPr>
        <w:pStyle w:val="PSI-Ttulo2"/>
      </w:pPr>
    </w:p>
    <w:p w14:paraId="04C5CEBF" w14:textId="77777777" w:rsidR="00495090" w:rsidRDefault="00495090" w:rsidP="001A1EAB">
      <w:pPr>
        <w:pStyle w:val="PSI-Ttulo2"/>
      </w:pPr>
    </w:p>
    <w:p w14:paraId="33992BB6" w14:textId="77777777" w:rsidR="001A1EAB" w:rsidRDefault="001A1EAB" w:rsidP="001A1EAB">
      <w:pPr>
        <w:pStyle w:val="PSI-Ttulo2"/>
      </w:pPr>
      <w:bookmarkStart w:id="18" w:name="_Toc53075667"/>
      <w:r w:rsidRPr="00CE145D">
        <w:t>Subir Programa</w:t>
      </w:r>
      <w:bookmarkEnd w:id="18"/>
    </w:p>
    <w:p w14:paraId="162EB30C" w14:textId="77777777"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14:paraId="1897833E" w14:textId="77777777" w:rsidR="001F4030" w:rsidRDefault="00134614" w:rsidP="001A1EAB">
      <w:pPr>
        <w:pStyle w:val="PSI-Ttulo2"/>
      </w:pPr>
      <w:r>
        <w:rPr>
          <w:noProof/>
          <w:lang w:eastAsia="es-AR"/>
        </w:rPr>
        <w:drawing>
          <wp:inline distT="0" distB="0" distL="0" distR="0" wp14:anchorId="54F9CBB6" wp14:editId="0E08F4C4">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14:paraId="079297A0" w14:textId="77777777" w:rsidR="00134614" w:rsidRDefault="00134614" w:rsidP="00AF7391">
      <w:pPr>
        <w:pStyle w:val="PSI-Normal"/>
        <w:rPr>
          <w:rFonts w:asciiTheme="majorHAnsi" w:eastAsiaTheme="majorEastAsia" w:hAnsiTheme="majorHAnsi" w:cstheme="majorBidi"/>
          <w:b/>
          <w:bCs/>
          <w:color w:val="4F81BD" w:themeColor="accent1"/>
          <w:sz w:val="26"/>
          <w:szCs w:val="26"/>
        </w:rPr>
      </w:pPr>
    </w:p>
    <w:p w14:paraId="1DCF8E26" w14:textId="77777777" w:rsidR="001F4030" w:rsidRDefault="001F4030" w:rsidP="00AF7391">
      <w:pPr>
        <w:pStyle w:val="PSI-Normal"/>
      </w:pPr>
      <w:r>
        <w:t xml:space="preserve">A continuación se mostrará la pantalla Subir Programa, la cual contiene tres listas desplegables </w:t>
      </w:r>
      <w:r w:rsidRPr="00F80781">
        <w:rPr>
          <w:b/>
        </w:rPr>
        <w:t>&lt;Año</w:t>
      </w:r>
      <w:proofErr w:type="gramStart"/>
      <w:r w:rsidRPr="00F80781">
        <w:rPr>
          <w:b/>
        </w:rPr>
        <w:t>&gt;</w:t>
      </w:r>
      <w:r>
        <w:t xml:space="preserve"> ,</w:t>
      </w:r>
      <w:proofErr w:type="gramEnd"/>
      <w:r>
        <w:t xml:space="preserve">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14:paraId="3E8D040C" w14:textId="77777777" w:rsidR="00FD04AC" w:rsidRDefault="002210E5" w:rsidP="00AF7391">
      <w:pPr>
        <w:pStyle w:val="PSI-Normal"/>
      </w:pPr>
      <w:r>
        <w:rPr>
          <w:noProof/>
          <w:lang w:eastAsia="es-AR"/>
        </w:rPr>
        <w:lastRenderedPageBreak/>
        <w:drawing>
          <wp:inline distT="0" distB="0" distL="0" distR="0" wp14:anchorId="08A2A90C" wp14:editId="633BDA6B">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2"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14:paraId="42E11BB2" w14:textId="77777777" w:rsidR="00A07FC2" w:rsidRDefault="00A07FC2" w:rsidP="00AF7391">
      <w:pPr>
        <w:pStyle w:val="PSI-Normal"/>
      </w:pPr>
    </w:p>
    <w:p w14:paraId="50F0659D" w14:textId="77777777"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w:t>
      </w:r>
      <w:proofErr w:type="gramStart"/>
      <w:r>
        <w:t xml:space="preserve">corresponde </w:t>
      </w:r>
      <w:r w:rsidR="0023199A">
        <w:t xml:space="preserve"> el</w:t>
      </w:r>
      <w:proofErr w:type="gramEnd"/>
      <w:r w:rsidR="0023199A">
        <w:t xml:space="preserve"> </w:t>
      </w:r>
      <w:r>
        <w:t>programa, como así también completar los datos de la casilla descripción (la cual es opcional) y seleccionar el programa (archivo .PDF) a subir</w:t>
      </w:r>
      <w:r w:rsidR="009179A5">
        <w:t xml:space="preserve"> desde el explorador de archivos</w:t>
      </w:r>
      <w:r>
        <w:t xml:space="preserve">. </w:t>
      </w:r>
    </w:p>
    <w:p w14:paraId="31770BBB" w14:textId="77777777"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14:paraId="3F09DAA7" w14:textId="77777777" w:rsidR="00A07FC2" w:rsidRDefault="00A07FC2" w:rsidP="00AF7391">
      <w:pPr>
        <w:pStyle w:val="PSI-Normal"/>
      </w:pPr>
    </w:p>
    <w:p w14:paraId="78160AB6" w14:textId="77777777"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14:paraId="00A5E45A" w14:textId="77777777" w:rsidR="005F08FF" w:rsidRDefault="007A5F95" w:rsidP="00AF7391">
      <w:pPr>
        <w:pStyle w:val="PSI-Normal"/>
      </w:pPr>
      <w:r>
        <w:rPr>
          <w:noProof/>
          <w:lang w:eastAsia="es-AR"/>
        </w:rPr>
        <w:drawing>
          <wp:inline distT="0" distB="0" distL="0" distR="0" wp14:anchorId="0A372965" wp14:editId="013BB819">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3"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14:paraId="77360A76" w14:textId="77777777" w:rsidR="00FD04AC" w:rsidRDefault="00FD04AC" w:rsidP="00AF7391">
      <w:pPr>
        <w:pStyle w:val="PSI-Normal"/>
      </w:pPr>
    </w:p>
    <w:p w14:paraId="6F3C52CB" w14:textId="77777777"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14:paraId="784119C6" w14:textId="77777777" w:rsidR="001A1EAB" w:rsidRDefault="001A1EAB" w:rsidP="001A1EAB">
      <w:pPr>
        <w:pStyle w:val="PSI-Ttulo2"/>
      </w:pPr>
      <w:bookmarkStart w:id="19" w:name="_Toc53075668"/>
      <w:r>
        <w:lastRenderedPageBreak/>
        <w:t>Carga Masiva de Programas</w:t>
      </w:r>
      <w:bookmarkEnd w:id="19"/>
    </w:p>
    <w:p w14:paraId="7486ADA6" w14:textId="77777777"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14:paraId="6DC0A8B8" w14:textId="77777777" w:rsidR="00A304B6" w:rsidRDefault="00895FC2" w:rsidP="001A1EAB">
      <w:pPr>
        <w:pStyle w:val="PSI-Ttulo2"/>
      </w:pPr>
      <w:r>
        <w:rPr>
          <w:noProof/>
          <w:lang w:eastAsia="es-AR"/>
        </w:rPr>
        <w:drawing>
          <wp:inline distT="0" distB="0" distL="0" distR="0" wp14:anchorId="6B125798" wp14:editId="39B74B1F">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14:paraId="13159EF2" w14:textId="77777777" w:rsidR="00A304B6" w:rsidRDefault="00A304B6" w:rsidP="00AF7391">
      <w:pPr>
        <w:pStyle w:val="PSI-Normal"/>
      </w:pPr>
      <w:r>
        <w:t xml:space="preserve">A </w:t>
      </w:r>
      <w:proofErr w:type="gramStart"/>
      <w:r>
        <w:t>continuación</w:t>
      </w:r>
      <w:proofErr w:type="gramEnd"/>
      <w:r>
        <w:t xml:space="preserve">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14:paraId="3F7F6662" w14:textId="77777777" w:rsidR="008D2599" w:rsidRDefault="00F87D55" w:rsidP="00AF7391">
      <w:pPr>
        <w:pStyle w:val="PSI-Normal"/>
      </w:pPr>
      <w:r>
        <w:rPr>
          <w:noProof/>
          <w:lang w:eastAsia="es-AR"/>
        </w:rPr>
        <w:drawing>
          <wp:inline distT="0" distB="0" distL="0" distR="0" wp14:anchorId="47C9AEAA" wp14:editId="1F3E97C3">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4"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14:paraId="1587877C" w14:textId="77777777"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14:paraId="0B655746" w14:textId="77777777"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14:paraId="49D1C6E3" w14:textId="77777777"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14:paraId="0FC7BD9F" w14:textId="77777777" w:rsidR="009179A5" w:rsidRDefault="009179A5" w:rsidP="00AF7391">
      <w:pPr>
        <w:pStyle w:val="PSI-Normal"/>
      </w:pPr>
      <w:r>
        <w:rPr>
          <w:noProof/>
          <w:lang w:eastAsia="es-AR"/>
        </w:rPr>
        <w:lastRenderedPageBreak/>
        <w:drawing>
          <wp:inline distT="0" distB="0" distL="0" distR="0" wp14:anchorId="3F50CBD0" wp14:editId="19A7B857">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5"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14:paraId="7CC2375A" w14:textId="77777777" w:rsidR="002800C6" w:rsidRDefault="009179A5" w:rsidP="00AF7391">
      <w:pPr>
        <w:pStyle w:val="PSI-Normal"/>
      </w:pPr>
      <w:r w:rsidRPr="00FC050E">
        <w:rPr>
          <w:b/>
          <w:u w:val="single"/>
        </w:rPr>
        <w:t>Nota:</w:t>
      </w:r>
      <w:r>
        <w:t xml:space="preserve"> Sólo podrán subirse hasta un máximo de diez (10) archivos con extensión .</w:t>
      </w:r>
      <w:proofErr w:type="gramStart"/>
      <w:r>
        <w:t>PDF ,</w:t>
      </w:r>
      <w:proofErr w:type="gramEnd"/>
      <w:r>
        <w:t xml:space="preserve"> donde el peso total de todos los programas seleccionados no supere los 8 Mb y el tamaño individual de cada uno no supere los 2 Mb.</w:t>
      </w:r>
    </w:p>
    <w:p w14:paraId="41D2798C" w14:textId="77777777" w:rsidR="00A92A3D" w:rsidRDefault="00A92A3D" w:rsidP="00AF7391">
      <w:pPr>
        <w:pStyle w:val="PSI-Normal"/>
      </w:pPr>
    </w:p>
    <w:p w14:paraId="428DC175" w14:textId="77777777" w:rsidR="002800C6" w:rsidRDefault="002800C6" w:rsidP="00AF7391">
      <w:pPr>
        <w:pStyle w:val="PSI-Normal"/>
      </w:pPr>
      <w:proofErr w:type="gramStart"/>
      <w:r>
        <w:t>Además</w:t>
      </w:r>
      <w:proofErr w:type="gramEnd"/>
      <w:r>
        <w:t xml:space="preserve"> cada archivo a subir debe respetar el siguiente formato en el nombre de los mismos: añoVigencia-códigoCarrera-códigoAsignatura.pdf </w:t>
      </w:r>
    </w:p>
    <w:p w14:paraId="534377ED" w14:textId="77777777" w:rsidR="009179A5" w:rsidRDefault="002800C6" w:rsidP="00AF7391">
      <w:pPr>
        <w:pStyle w:val="PSI-Normal"/>
      </w:pPr>
      <w:r>
        <w:t xml:space="preserve">Ejemplo: 2020-072-1668.pdf </w:t>
      </w:r>
      <w:r w:rsidR="009179A5">
        <w:t xml:space="preserve"> </w:t>
      </w:r>
    </w:p>
    <w:p w14:paraId="5E5C9171" w14:textId="77777777" w:rsidR="009179A5" w:rsidRPr="001D4104" w:rsidRDefault="009179A5" w:rsidP="00AF7391">
      <w:pPr>
        <w:pStyle w:val="PSI-Normal"/>
      </w:pPr>
    </w:p>
    <w:p w14:paraId="20448DCB" w14:textId="77777777" w:rsidR="00A304B6" w:rsidRDefault="00A304B6" w:rsidP="001A1EAB">
      <w:pPr>
        <w:pStyle w:val="PSI-Ttulo2"/>
      </w:pPr>
    </w:p>
    <w:p w14:paraId="01007440" w14:textId="77777777" w:rsidR="001A1EAB" w:rsidRDefault="001A1EAB" w:rsidP="001A1EAB">
      <w:pPr>
        <w:pStyle w:val="PSI-Ttulo2"/>
      </w:pPr>
      <w:bookmarkStart w:id="20" w:name="_Toc53075669"/>
      <w:r>
        <w:t>Subir Plan</w:t>
      </w:r>
      <w:bookmarkEnd w:id="20"/>
    </w:p>
    <w:p w14:paraId="09786404" w14:textId="77777777"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14:paraId="6AA199BC" w14:textId="77777777" w:rsidR="007D78A5" w:rsidRDefault="00732798" w:rsidP="001A1EAB">
      <w:pPr>
        <w:pStyle w:val="PSI-Ttulo2"/>
      </w:pPr>
      <w:r>
        <w:rPr>
          <w:noProof/>
          <w:lang w:eastAsia="es-AR"/>
        </w:rPr>
        <w:drawing>
          <wp:inline distT="0" distB="0" distL="0" distR="0" wp14:anchorId="5257A9E9" wp14:editId="081E345A">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14:paraId="5493B40C" w14:textId="77777777"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proofErr w:type="gramStart"/>
      <w:r w:rsidRPr="001F4030">
        <w:rPr>
          <w:b/>
        </w:rPr>
        <w:t>&gt;</w:t>
      </w:r>
      <w:r>
        <w:t xml:space="preserve"> ,</w:t>
      </w:r>
      <w:proofErr w:type="gramEnd"/>
      <w:r>
        <w:t xml:space="preserve">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14:paraId="416F2459" w14:textId="77777777" w:rsidR="007D78A5" w:rsidRDefault="00A92A3D" w:rsidP="001A1EAB">
      <w:pPr>
        <w:pStyle w:val="PSI-Ttulo2"/>
      </w:pPr>
      <w:r>
        <w:rPr>
          <w:noProof/>
          <w:lang w:eastAsia="es-AR"/>
        </w:rPr>
        <w:lastRenderedPageBreak/>
        <w:drawing>
          <wp:inline distT="0" distB="0" distL="0" distR="0" wp14:anchorId="09CB18F8" wp14:editId="4F89A561">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6"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14:paraId="5FD24B10" w14:textId="77777777"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14:paraId="219691C3" w14:textId="77777777"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14:paraId="28629D5D" w14:textId="77777777"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14:paraId="6A3BC31D" w14:textId="77777777" w:rsidR="00587531" w:rsidRDefault="002325D9" w:rsidP="00AF7391">
      <w:pPr>
        <w:pStyle w:val="PSI-Normal"/>
      </w:pPr>
      <w:r>
        <w:rPr>
          <w:noProof/>
          <w:lang w:eastAsia="es-AR"/>
        </w:rPr>
        <w:drawing>
          <wp:inline distT="0" distB="0" distL="0" distR="0" wp14:anchorId="6E9A586C" wp14:editId="323F0D7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7"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14:paraId="11B91092" w14:textId="77777777" w:rsidR="00EC2482" w:rsidRDefault="00EC2482" w:rsidP="00AF7391">
      <w:pPr>
        <w:pStyle w:val="PSI-Normal"/>
      </w:pPr>
      <w:r w:rsidRPr="00FC050E">
        <w:rPr>
          <w:b/>
          <w:u w:val="single"/>
        </w:rPr>
        <w:t>Nota:</w:t>
      </w:r>
      <w:r>
        <w:t xml:space="preserve"> Sólo podrán subirse archivos con extensión .PDF y cuyo tamaño no supere los 2 Mb. </w:t>
      </w:r>
    </w:p>
    <w:p w14:paraId="03BD6D23" w14:textId="77777777" w:rsidR="00587531" w:rsidRDefault="00587531" w:rsidP="00AF7391">
      <w:pPr>
        <w:pStyle w:val="PSI-Normal"/>
      </w:pPr>
    </w:p>
    <w:p w14:paraId="15107EC1" w14:textId="77777777" w:rsidR="00767BC2" w:rsidRDefault="00AD4701" w:rsidP="00767BC2">
      <w:pPr>
        <w:pStyle w:val="PSI-Ttulo2"/>
      </w:pPr>
      <w:bookmarkStart w:id="21" w:name="_Toc53075670"/>
      <w:r>
        <w:lastRenderedPageBreak/>
        <w:t xml:space="preserve">Gestionar </w:t>
      </w:r>
      <w:r w:rsidR="00767BC2">
        <w:t>Carrera</w:t>
      </w:r>
      <w:bookmarkEnd w:id="21"/>
    </w:p>
    <w:p w14:paraId="34DB7DF1" w14:textId="77777777" w:rsidR="00627977" w:rsidRDefault="00627977" w:rsidP="00AF7391">
      <w:pPr>
        <w:pStyle w:val="PSI-Normal"/>
      </w:pPr>
      <w:r>
        <w:t>Para acceder a este módulo, nos dirigiremos al menú principal -&gt;Carreras, como se ilustra en la siguiente imagen.</w:t>
      </w:r>
    </w:p>
    <w:p w14:paraId="637B597F" w14:textId="77777777" w:rsidR="00627977" w:rsidRDefault="00BE359C" w:rsidP="00AF7391">
      <w:pPr>
        <w:pStyle w:val="PSI-Normal"/>
      </w:pPr>
      <w:r>
        <w:rPr>
          <w:noProof/>
          <w:lang w:eastAsia="es-AR"/>
        </w:rPr>
        <w:drawing>
          <wp:inline distT="0" distB="0" distL="0" distR="0" wp14:anchorId="37F3523C" wp14:editId="0CA6ABC1">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8"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14:paraId="0E2539E7" w14:textId="77777777" w:rsidR="00627977" w:rsidRDefault="00627977" w:rsidP="00AF7391">
      <w:pPr>
        <w:pStyle w:val="PSI-Normal"/>
      </w:pPr>
      <w:r>
        <w:t xml:space="preserve">A </w:t>
      </w:r>
      <w:proofErr w:type="gramStart"/>
      <w:r>
        <w:t>continuación</w:t>
      </w:r>
      <w:proofErr w:type="gramEnd"/>
      <w:r>
        <w:t xml:space="preserve">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14:paraId="452B0173" w14:textId="77777777" w:rsidR="00627977" w:rsidRDefault="003A282B" w:rsidP="00627977">
      <w:pPr>
        <w:pStyle w:val="PSI-Comentario"/>
      </w:pPr>
      <w:r>
        <w:rPr>
          <w:noProof/>
          <w:lang w:eastAsia="es-AR"/>
        </w:rPr>
        <w:drawing>
          <wp:inline distT="0" distB="0" distL="0" distR="0" wp14:anchorId="7117CA6D" wp14:editId="38BDA418">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69"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14:paraId="1DE36AE7" w14:textId="77777777" w:rsidR="00693B82" w:rsidRDefault="00693B82" w:rsidP="00627977">
      <w:pPr>
        <w:pStyle w:val="PSI-Ttulo3"/>
      </w:pPr>
    </w:p>
    <w:p w14:paraId="3888D664" w14:textId="77777777" w:rsidR="00693B82" w:rsidRDefault="00693B82" w:rsidP="00627977">
      <w:pPr>
        <w:pStyle w:val="PSI-Ttulo3"/>
      </w:pPr>
    </w:p>
    <w:p w14:paraId="74959630" w14:textId="77777777" w:rsidR="00627977" w:rsidRDefault="00072049" w:rsidP="00627977">
      <w:pPr>
        <w:pStyle w:val="PSI-Ttulo3"/>
      </w:pPr>
      <w:bookmarkStart w:id="22" w:name="_Toc53075671"/>
      <w:r>
        <w:t>Alta de Carrera</w:t>
      </w:r>
      <w:bookmarkEnd w:id="22"/>
    </w:p>
    <w:p w14:paraId="29AFA3CE" w14:textId="77777777"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14:paraId="522BCCC2" w14:textId="77777777" w:rsidR="00627977" w:rsidRDefault="00627977" w:rsidP="00AF7391">
      <w:pPr>
        <w:pStyle w:val="PSI-Normal"/>
      </w:pPr>
      <w:r>
        <w:t xml:space="preserve">En la siguiente imagen se muestra la apariencia de esta utilidad. </w:t>
      </w:r>
    </w:p>
    <w:p w14:paraId="755B0DC8" w14:textId="77777777" w:rsidR="00627977" w:rsidRDefault="00B871A2" w:rsidP="00AF7391">
      <w:pPr>
        <w:pStyle w:val="PSI-Normal"/>
      </w:pPr>
      <w:r>
        <w:rPr>
          <w:noProof/>
          <w:lang w:eastAsia="es-AR"/>
        </w:rPr>
        <w:lastRenderedPageBreak/>
        <w:drawing>
          <wp:inline distT="0" distB="0" distL="0" distR="0" wp14:anchorId="5E4D0728" wp14:editId="4C186C96">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0"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14:paraId="412CB3A8" w14:textId="77777777"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14:paraId="6AF51390" w14:textId="77777777"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14:paraId="56FC6BDB" w14:textId="77777777" w:rsidR="00627977" w:rsidRDefault="00226699" w:rsidP="00627977">
      <w:pPr>
        <w:pStyle w:val="PSI-Ttulo3"/>
      </w:pPr>
      <w:bookmarkStart w:id="23" w:name="_Toc53075672"/>
      <w:r>
        <w:t>Baja de Carrera</w:t>
      </w:r>
      <w:bookmarkEnd w:id="23"/>
    </w:p>
    <w:p w14:paraId="2CC283CE" w14:textId="77777777"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14:paraId="3D47481C" w14:textId="77777777" w:rsidR="00627977" w:rsidRDefault="00226699" w:rsidP="00AF7391">
      <w:pPr>
        <w:pStyle w:val="PSI-Normal"/>
      </w:pPr>
      <w:r>
        <w:rPr>
          <w:noProof/>
          <w:lang w:eastAsia="es-AR"/>
        </w:rPr>
        <w:drawing>
          <wp:inline distT="0" distB="0" distL="0" distR="0" wp14:anchorId="600A9546" wp14:editId="110D9605">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1"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14:paraId="72A61E94" w14:textId="77777777"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14:paraId="69F00DBF" w14:textId="77777777" w:rsidR="00627977" w:rsidRDefault="00F047F9" w:rsidP="00AF7391">
      <w:pPr>
        <w:pStyle w:val="PSI-Normal"/>
      </w:pPr>
      <w:r>
        <w:rPr>
          <w:noProof/>
          <w:lang w:eastAsia="es-AR"/>
        </w:rPr>
        <w:drawing>
          <wp:inline distT="0" distB="0" distL="0" distR="0" wp14:anchorId="5140ED65" wp14:editId="42E022A5">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2"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14:paraId="394C4D80" w14:textId="77777777"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14:paraId="3F45FDAB" w14:textId="77777777"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14:paraId="7B215E9C" w14:textId="77777777" w:rsidR="005531D6" w:rsidRDefault="005531D6" w:rsidP="00AF7391">
      <w:pPr>
        <w:pStyle w:val="PSI-Normal"/>
      </w:pPr>
    </w:p>
    <w:p w14:paraId="4A37908A" w14:textId="77777777" w:rsidR="00627977" w:rsidRDefault="00627977" w:rsidP="00627977">
      <w:pPr>
        <w:pStyle w:val="PSI-Ttulo3"/>
      </w:pPr>
      <w:bookmarkStart w:id="24" w:name="_Toc53075673"/>
      <w:proofErr w:type="gramStart"/>
      <w:r>
        <w:lastRenderedPageBreak/>
        <w:t>Modificar</w:t>
      </w:r>
      <w:r w:rsidR="006F72CF">
        <w:t xml:space="preserve">  Carrera</w:t>
      </w:r>
      <w:bookmarkEnd w:id="24"/>
      <w:proofErr w:type="gramEnd"/>
    </w:p>
    <w:p w14:paraId="50B0E05D" w14:textId="77777777"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14:paraId="2C9C2EA5" w14:textId="77777777" w:rsidR="00627977" w:rsidRDefault="006F72CF" w:rsidP="00AF7391">
      <w:pPr>
        <w:pStyle w:val="PSI-Normal"/>
      </w:pPr>
      <w:r>
        <w:rPr>
          <w:noProof/>
          <w:lang w:eastAsia="es-AR"/>
        </w:rPr>
        <w:drawing>
          <wp:inline distT="0" distB="0" distL="0" distR="0" wp14:anchorId="2B9DDD73" wp14:editId="62453F85">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3"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14:paraId="7EB64821" w14:textId="77777777"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14:paraId="31FA122D" w14:textId="77777777" w:rsidR="00627977" w:rsidRDefault="009C63C4" w:rsidP="00AF7391">
      <w:pPr>
        <w:pStyle w:val="PSI-Normal"/>
      </w:pPr>
      <w:r>
        <w:rPr>
          <w:noProof/>
          <w:lang w:eastAsia="es-AR"/>
        </w:rPr>
        <w:drawing>
          <wp:inline distT="0" distB="0" distL="0" distR="0" wp14:anchorId="15A2BABE" wp14:editId="1EE2D44E">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4"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14:paraId="6198094F" w14:textId="77777777" w:rsidR="00627977" w:rsidRPr="00E37D6A" w:rsidRDefault="00627977" w:rsidP="00627977">
      <w:pPr>
        <w:pStyle w:val="PSI-Ttulo3"/>
        <w:rPr>
          <w:lang w:val="es-AR"/>
        </w:rPr>
      </w:pPr>
    </w:p>
    <w:p w14:paraId="20AA080C" w14:textId="77777777"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360380DD" w14:textId="77777777" w:rsidR="00627977" w:rsidRDefault="00627977" w:rsidP="00627977">
      <w:pPr>
        <w:pStyle w:val="PSI-Comentario"/>
      </w:pPr>
    </w:p>
    <w:p w14:paraId="3F736338" w14:textId="77777777" w:rsidR="00693B82" w:rsidRDefault="00693B82" w:rsidP="00627977">
      <w:pPr>
        <w:pStyle w:val="PSI-Comentario"/>
      </w:pPr>
    </w:p>
    <w:p w14:paraId="48B23961" w14:textId="77777777" w:rsidR="00627977" w:rsidRDefault="00AC461C" w:rsidP="00627977">
      <w:pPr>
        <w:pStyle w:val="PSI-Ttulo3"/>
      </w:pPr>
      <w:bookmarkStart w:id="25" w:name="_Toc53075674"/>
      <w:r>
        <w:t xml:space="preserve">Ver </w:t>
      </w:r>
      <w:r w:rsidR="00A90358">
        <w:t xml:space="preserve">Revisiones del </w:t>
      </w:r>
      <w:r>
        <w:t>Plan</w:t>
      </w:r>
      <w:bookmarkEnd w:id="25"/>
    </w:p>
    <w:p w14:paraId="78501680" w14:textId="77777777"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14:paraId="337C2BA8" w14:textId="77777777" w:rsidR="00627977" w:rsidRDefault="00E33363" w:rsidP="00AF7391">
      <w:pPr>
        <w:pStyle w:val="PSI-Normal"/>
      </w:pPr>
      <w:r>
        <w:rPr>
          <w:noProof/>
          <w:lang w:eastAsia="es-AR"/>
        </w:rPr>
        <w:drawing>
          <wp:inline distT="0" distB="0" distL="0" distR="0" wp14:anchorId="7EF78089" wp14:editId="780AFD8E">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5"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14:paraId="3DA388F3" w14:textId="77777777"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14:paraId="45C99F9A" w14:textId="77777777" w:rsidR="00627977" w:rsidRDefault="00E33363" w:rsidP="00AF7391">
      <w:pPr>
        <w:pStyle w:val="PSI-Normal"/>
      </w:pPr>
      <w:r>
        <w:rPr>
          <w:noProof/>
          <w:lang w:eastAsia="es-AR"/>
        </w:rPr>
        <w:lastRenderedPageBreak/>
        <w:drawing>
          <wp:inline distT="0" distB="0" distL="0" distR="0" wp14:anchorId="58AE1F1B" wp14:editId="2AEC25A7">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6"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14:paraId="62FCC22A" w14:textId="77777777"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14:paraId="15B1C2B1" w14:textId="77777777" w:rsidR="001D2701" w:rsidRDefault="001D2701" w:rsidP="00AF7391">
      <w:pPr>
        <w:pStyle w:val="PSI-Normal"/>
      </w:pPr>
    </w:p>
    <w:p w14:paraId="5F86B653" w14:textId="77777777"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14:paraId="4E0D6691" w14:textId="77777777" w:rsidR="001D2701" w:rsidRDefault="00E33363" w:rsidP="00AF7391">
      <w:pPr>
        <w:pStyle w:val="PSI-Normal"/>
      </w:pPr>
      <w:r>
        <w:rPr>
          <w:noProof/>
          <w:lang w:eastAsia="es-AR"/>
        </w:rPr>
        <w:drawing>
          <wp:inline distT="0" distB="0" distL="0" distR="0" wp14:anchorId="406D3F26" wp14:editId="3A1C7995">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7"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14:paraId="7324AF66" w14:textId="77777777"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14:paraId="6169DD61" w14:textId="77777777" w:rsidR="00F27E47" w:rsidRDefault="001D2701" w:rsidP="00AF7391">
      <w:pPr>
        <w:pStyle w:val="PSI-Normal"/>
      </w:pPr>
      <w:r>
        <w:t xml:space="preserve">Este al ser </w:t>
      </w:r>
      <w:proofErr w:type="spellStart"/>
      <w:r>
        <w:t>clickeado</w:t>
      </w:r>
      <w:proofErr w:type="spellEnd"/>
      <w:r>
        <w:t>,</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14:paraId="355EBFDC" w14:textId="77777777" w:rsidR="00A23CFD" w:rsidRDefault="00A26D6A" w:rsidP="00AF7391">
      <w:pPr>
        <w:pStyle w:val="PSI-Normal"/>
      </w:pPr>
      <w:r>
        <w:rPr>
          <w:noProof/>
          <w:lang w:eastAsia="es-AR"/>
        </w:rPr>
        <w:lastRenderedPageBreak/>
        <w:drawing>
          <wp:inline distT="0" distB="0" distL="0" distR="0" wp14:anchorId="71712EBB" wp14:editId="1E1AA177">
            <wp:extent cx="5267325" cy="5057775"/>
            <wp:effectExtent l="19050" t="0" r="9525" b="0"/>
            <wp:docPr id="79" name="Imagen 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Carrera\Ver Revisiones del Plan\4.png"/>
                    <pic:cNvPicPr>
                      <a:picLocks noChangeAspect="1" noChangeArrowheads="1"/>
                    </pic:cNvPicPr>
                  </pic:nvPicPr>
                  <pic:blipFill>
                    <a:blip r:embed="rId78" cstate="print"/>
                    <a:srcRect/>
                    <a:stretch>
                      <a:fillRect/>
                    </a:stretch>
                  </pic:blipFill>
                  <pic:spPr bwMode="auto">
                    <a:xfrm>
                      <a:off x="0" y="0"/>
                      <a:ext cx="5267325" cy="5057775"/>
                    </a:xfrm>
                    <a:prstGeom prst="rect">
                      <a:avLst/>
                    </a:prstGeom>
                    <a:noFill/>
                    <a:ln w="9525">
                      <a:noFill/>
                      <a:miter lim="800000"/>
                      <a:headEnd/>
                      <a:tailEnd/>
                    </a:ln>
                  </pic:spPr>
                </pic:pic>
              </a:graphicData>
            </a:graphic>
          </wp:inline>
        </w:drawing>
      </w:r>
    </w:p>
    <w:p w14:paraId="0EF32ACC" w14:textId="77777777"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14:paraId="21BD9FB7" w14:textId="77777777" w:rsidR="004122E3" w:rsidRPr="00A23CFD" w:rsidRDefault="004122E3" w:rsidP="00AF7391">
      <w:pPr>
        <w:pStyle w:val="PSI-Normal"/>
      </w:pPr>
    </w:p>
    <w:p w14:paraId="02A4ED86" w14:textId="77777777"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14:paraId="0C38F072" w14:textId="77777777" w:rsidR="00627977" w:rsidRDefault="00627977" w:rsidP="00767BC2">
      <w:pPr>
        <w:pStyle w:val="PSI-Ttulo2"/>
      </w:pPr>
    </w:p>
    <w:p w14:paraId="7F6CF2D2" w14:textId="77777777" w:rsidR="00693B82" w:rsidRDefault="00693B82" w:rsidP="00767BC2">
      <w:pPr>
        <w:pStyle w:val="PSI-Ttulo2"/>
      </w:pPr>
    </w:p>
    <w:p w14:paraId="11AC55F9" w14:textId="77777777" w:rsidR="00943F8D" w:rsidRDefault="00943F8D" w:rsidP="00767BC2">
      <w:pPr>
        <w:pStyle w:val="PSI-Ttulo2"/>
      </w:pPr>
    </w:p>
    <w:p w14:paraId="1B6AE72F" w14:textId="77777777" w:rsidR="00943F8D" w:rsidRDefault="00943F8D" w:rsidP="00767BC2">
      <w:pPr>
        <w:pStyle w:val="PSI-Ttulo2"/>
      </w:pPr>
    </w:p>
    <w:p w14:paraId="6F33B29D" w14:textId="77777777" w:rsidR="0058595B" w:rsidRDefault="0058595B" w:rsidP="00767BC2">
      <w:pPr>
        <w:pStyle w:val="PSI-Ttulo2"/>
      </w:pPr>
    </w:p>
    <w:p w14:paraId="2D58283F" w14:textId="77777777" w:rsidR="00767BC2" w:rsidRDefault="00AD4701" w:rsidP="00767BC2">
      <w:pPr>
        <w:pStyle w:val="PSI-Ttulo2"/>
      </w:pPr>
      <w:bookmarkStart w:id="26" w:name="_Toc53075675"/>
      <w:r w:rsidRPr="00FA0B88">
        <w:t xml:space="preserve">Gestionar </w:t>
      </w:r>
      <w:r w:rsidR="00767BC2" w:rsidRPr="00FA0B88">
        <w:t>Plan</w:t>
      </w:r>
      <w:bookmarkEnd w:id="26"/>
    </w:p>
    <w:p w14:paraId="2A0CD26D" w14:textId="77777777" w:rsidR="00624316" w:rsidRDefault="00624316" w:rsidP="00AF7391">
      <w:pPr>
        <w:pStyle w:val="PSI-Normal"/>
      </w:pPr>
      <w:r>
        <w:t>Para acceder a este módulo, nos dirigiremos al menú principal -&gt;</w:t>
      </w:r>
      <w:r w:rsidR="00A9033E">
        <w:t>Planes</w:t>
      </w:r>
      <w:r>
        <w:t>, como se ilustra en la siguiente imagen.</w:t>
      </w:r>
    </w:p>
    <w:p w14:paraId="48F17BC2" w14:textId="77777777" w:rsidR="003D547B" w:rsidRDefault="00C43CBA" w:rsidP="00AF7391">
      <w:pPr>
        <w:pStyle w:val="PSI-Normal"/>
      </w:pPr>
      <w:r>
        <w:rPr>
          <w:noProof/>
          <w:lang w:eastAsia="es-AR"/>
        </w:rPr>
        <w:drawing>
          <wp:inline distT="0" distB="0" distL="0" distR="0" wp14:anchorId="7EB10A80" wp14:editId="68ECBA26">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79"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14:paraId="7325AB59" w14:textId="77777777" w:rsidR="003D547B" w:rsidRDefault="003D547B" w:rsidP="003D547B">
      <w:pPr>
        <w:pStyle w:val="PSI-Normal"/>
      </w:pPr>
      <w:r>
        <w:t xml:space="preserve">A continuación se mostrará la pantalla planes, la cual contiene el listado de las carreras ofrecidas en la unidad académica junto a un botón </w:t>
      </w:r>
      <w:proofErr w:type="gramStart"/>
      <w:r>
        <w:t xml:space="preserve">denominado  </w:t>
      </w:r>
      <w:r>
        <w:rPr>
          <w:b/>
        </w:rPr>
        <w:t>&lt;</w:t>
      </w:r>
      <w:proofErr w:type="gramEnd"/>
      <w:r>
        <w:rPr>
          <w:b/>
        </w:rPr>
        <w:t>Ver Revisiones del Plan</w:t>
      </w:r>
      <w:r w:rsidRPr="007F0FD5">
        <w:rPr>
          <w:b/>
        </w:rPr>
        <w:t>&gt;</w:t>
      </w:r>
      <w:r>
        <w:t>.</w:t>
      </w:r>
    </w:p>
    <w:p w14:paraId="072B686D" w14:textId="77777777" w:rsidR="00B26E89" w:rsidRDefault="00B26E89" w:rsidP="00AF7391">
      <w:pPr>
        <w:pStyle w:val="PSI-Normal"/>
      </w:pPr>
    </w:p>
    <w:p w14:paraId="2751D113" w14:textId="77777777" w:rsidR="00B26E89" w:rsidRDefault="00B26E89" w:rsidP="00AF7391">
      <w:pPr>
        <w:pStyle w:val="PSI-Normal"/>
      </w:pPr>
      <w:r>
        <w:rPr>
          <w:noProof/>
          <w:lang w:eastAsia="es-AR"/>
        </w:rPr>
        <w:drawing>
          <wp:inline distT="0" distB="0" distL="0" distR="0" wp14:anchorId="5CAE2223" wp14:editId="1F608CDB">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0"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14:paraId="08CE9794" w14:textId="77777777" w:rsidR="00745C04" w:rsidRDefault="00745C04" w:rsidP="00745C04">
      <w:pPr>
        <w:pStyle w:val="PSI-Normal"/>
      </w:pPr>
    </w:p>
    <w:p w14:paraId="7899BBCA" w14:textId="77777777"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14:paraId="3CC628F9" w14:textId="77777777" w:rsidR="00745C04" w:rsidRDefault="00745C04" w:rsidP="00AF7391">
      <w:pPr>
        <w:pStyle w:val="PSI-Normal"/>
      </w:pPr>
      <w:r>
        <w:rPr>
          <w:noProof/>
          <w:lang w:eastAsia="es-AR"/>
        </w:rPr>
        <w:drawing>
          <wp:inline distT="0" distB="0" distL="0" distR="0" wp14:anchorId="560875DD" wp14:editId="1D9E83FE">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1"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14:paraId="191EA436" w14:textId="77777777" w:rsidR="00624316" w:rsidRDefault="00624316" w:rsidP="00AF7391">
      <w:pPr>
        <w:pStyle w:val="PSI-Normal"/>
      </w:pPr>
      <w:r>
        <w:lastRenderedPageBreak/>
        <w:t xml:space="preserve">A </w:t>
      </w:r>
      <w:proofErr w:type="gramStart"/>
      <w:r>
        <w:t>continuación</w:t>
      </w:r>
      <w:proofErr w:type="gramEnd"/>
      <w:r>
        <w:t xml:space="preserve">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14:paraId="478E7798" w14:textId="77777777" w:rsidR="00624316" w:rsidRDefault="002F0EA5" w:rsidP="00624316">
      <w:pPr>
        <w:pStyle w:val="PSI-Comentario"/>
      </w:pPr>
      <w:r>
        <w:rPr>
          <w:noProof/>
          <w:lang w:eastAsia="es-AR"/>
        </w:rPr>
        <w:drawing>
          <wp:inline distT="0" distB="0" distL="0" distR="0" wp14:anchorId="653A5F8B" wp14:editId="0B704126">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2"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14:paraId="3F8EE31A" w14:textId="77777777"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14:paraId="67AB30F6" w14:textId="77777777" w:rsidR="0083552D" w:rsidRDefault="0083552D" w:rsidP="00624316">
      <w:pPr>
        <w:pStyle w:val="PSI-Ttulo3"/>
      </w:pPr>
    </w:p>
    <w:p w14:paraId="2D824960" w14:textId="77777777" w:rsidR="00707B6C" w:rsidRDefault="00707B6C" w:rsidP="00624316">
      <w:pPr>
        <w:pStyle w:val="PSI-Ttulo3"/>
      </w:pPr>
    </w:p>
    <w:p w14:paraId="7A45B2F3" w14:textId="77777777" w:rsidR="00624316" w:rsidRDefault="00624316" w:rsidP="00624316">
      <w:pPr>
        <w:pStyle w:val="PSI-Ttulo3"/>
      </w:pPr>
      <w:bookmarkStart w:id="27" w:name="_Toc53075676"/>
      <w:r>
        <w:t xml:space="preserve">Alta de </w:t>
      </w:r>
      <w:r w:rsidR="00B446F1">
        <w:t xml:space="preserve">Revisión de </w:t>
      </w:r>
      <w:r w:rsidR="0083552D">
        <w:t>Plan</w:t>
      </w:r>
      <w:bookmarkEnd w:id="27"/>
    </w:p>
    <w:p w14:paraId="5EEF14A1" w14:textId="77777777"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14:paraId="14F7442D" w14:textId="77777777" w:rsidR="00624316" w:rsidRDefault="00624316" w:rsidP="00AF7391">
      <w:pPr>
        <w:pStyle w:val="PSI-Normal"/>
      </w:pPr>
      <w:r>
        <w:t xml:space="preserve">En la siguiente imagen se muestra la apariencia de esta utilidad. </w:t>
      </w:r>
    </w:p>
    <w:p w14:paraId="6CFF2419" w14:textId="77777777" w:rsidR="00624316" w:rsidRDefault="00641726" w:rsidP="00AF7391">
      <w:pPr>
        <w:pStyle w:val="PSI-Normal"/>
      </w:pPr>
      <w:r>
        <w:rPr>
          <w:noProof/>
          <w:lang w:eastAsia="es-AR"/>
        </w:rPr>
        <w:drawing>
          <wp:inline distT="0" distB="0" distL="0" distR="0" wp14:anchorId="6C8006A0" wp14:editId="068B0E55">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3"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14:paraId="1318C44D" w14:textId="77777777"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14:paraId="382F8322" w14:textId="77777777" w:rsidR="00624316" w:rsidRDefault="00624316" w:rsidP="00AF7391">
      <w:pPr>
        <w:pStyle w:val="PSI-Normal"/>
        <w:rPr>
          <w:b/>
        </w:rPr>
      </w:pPr>
      <w:r>
        <w:lastRenderedPageBreak/>
        <w:t xml:space="preserve">Si desea puede anular la operación presionando el botón </w:t>
      </w:r>
      <w:r w:rsidRPr="003D0720">
        <w:rPr>
          <w:b/>
        </w:rPr>
        <w:t>&lt;Cancelar&gt;</w:t>
      </w:r>
      <w:r>
        <w:t>.</w:t>
      </w:r>
      <w:r>
        <w:rPr>
          <w:b/>
        </w:rPr>
        <w:t xml:space="preserve"> </w:t>
      </w:r>
    </w:p>
    <w:p w14:paraId="11C67BEE" w14:textId="77777777" w:rsidR="00641726" w:rsidRDefault="00641726" w:rsidP="00AF7391">
      <w:pPr>
        <w:pStyle w:val="PSI-Normal"/>
      </w:pPr>
    </w:p>
    <w:p w14:paraId="068D255E" w14:textId="77777777" w:rsidR="00707B6C" w:rsidRPr="001D4104" w:rsidRDefault="00707B6C" w:rsidP="00AF7391">
      <w:pPr>
        <w:pStyle w:val="PSI-Normal"/>
      </w:pPr>
    </w:p>
    <w:p w14:paraId="6FDF3AB2" w14:textId="77777777" w:rsidR="00624316" w:rsidRDefault="00624316" w:rsidP="00624316">
      <w:pPr>
        <w:pStyle w:val="PSI-Ttulo3"/>
      </w:pPr>
      <w:bookmarkStart w:id="28" w:name="_Toc53075677"/>
      <w:r>
        <w:t xml:space="preserve">Baja de </w:t>
      </w:r>
      <w:r w:rsidR="00423147">
        <w:t xml:space="preserve">Revisión de </w:t>
      </w:r>
      <w:r w:rsidR="004344D2">
        <w:t>Plan</w:t>
      </w:r>
      <w:bookmarkEnd w:id="28"/>
    </w:p>
    <w:p w14:paraId="61DBBDAA" w14:textId="77777777"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14:paraId="46081E77" w14:textId="77777777" w:rsidR="00624316" w:rsidRDefault="004D435E" w:rsidP="00AF7391">
      <w:pPr>
        <w:pStyle w:val="PSI-Normal"/>
      </w:pPr>
      <w:r>
        <w:rPr>
          <w:noProof/>
          <w:lang w:eastAsia="es-AR"/>
        </w:rPr>
        <w:drawing>
          <wp:inline distT="0" distB="0" distL="0" distR="0" wp14:anchorId="1FB17D11" wp14:editId="7717B2C4">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4"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14:paraId="408590CD" w14:textId="77777777"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14:paraId="5F10CC95" w14:textId="77777777" w:rsidR="00624316" w:rsidRDefault="004D435E" w:rsidP="00AF7391">
      <w:pPr>
        <w:pStyle w:val="PSI-Normal"/>
      </w:pPr>
      <w:r>
        <w:rPr>
          <w:noProof/>
          <w:lang w:eastAsia="es-AR"/>
        </w:rPr>
        <w:drawing>
          <wp:inline distT="0" distB="0" distL="0" distR="0" wp14:anchorId="6331EEE1" wp14:editId="0DA61A5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5"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14:paraId="22854E3E" w14:textId="77777777"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14:paraId="6F175964" w14:textId="77777777"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14:paraId="6DCD4C5C" w14:textId="77777777" w:rsidR="00707B6C" w:rsidRDefault="00707B6C" w:rsidP="00AF7391">
      <w:pPr>
        <w:pStyle w:val="PSI-Normal"/>
      </w:pPr>
    </w:p>
    <w:p w14:paraId="77F74926" w14:textId="77777777" w:rsidR="00707B6C" w:rsidRPr="00C1440D" w:rsidRDefault="00707B6C" w:rsidP="00AF7391">
      <w:pPr>
        <w:pStyle w:val="PSI-Normal"/>
      </w:pPr>
    </w:p>
    <w:p w14:paraId="64BE2E04" w14:textId="77777777" w:rsidR="00624316" w:rsidRDefault="00624316" w:rsidP="00624316">
      <w:pPr>
        <w:pStyle w:val="PSI-Ttulo3"/>
      </w:pPr>
      <w:bookmarkStart w:id="29" w:name="_Toc53075678"/>
      <w:proofErr w:type="gramStart"/>
      <w:r>
        <w:t xml:space="preserve">Modificar  </w:t>
      </w:r>
      <w:r w:rsidR="008666FD">
        <w:t>Revisión</w:t>
      </w:r>
      <w:proofErr w:type="gramEnd"/>
      <w:r w:rsidR="008666FD">
        <w:t xml:space="preserve"> de </w:t>
      </w:r>
      <w:r w:rsidR="00056D91">
        <w:t>Plan</w:t>
      </w:r>
      <w:bookmarkEnd w:id="29"/>
    </w:p>
    <w:p w14:paraId="6EF828FD" w14:textId="77777777"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14:paraId="4149746F" w14:textId="77777777" w:rsidR="00624316" w:rsidRDefault="008666FD" w:rsidP="00AF7391">
      <w:pPr>
        <w:pStyle w:val="PSI-Normal"/>
      </w:pPr>
      <w:r>
        <w:rPr>
          <w:noProof/>
          <w:lang w:eastAsia="es-AR"/>
        </w:rPr>
        <w:drawing>
          <wp:inline distT="0" distB="0" distL="0" distR="0" wp14:anchorId="384C2A1B" wp14:editId="5CF82CBE">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6"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14:paraId="3A04B059" w14:textId="77777777"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14:paraId="60EE20FE" w14:textId="77777777" w:rsidR="00624316" w:rsidRDefault="000A6852" w:rsidP="00AF7391">
      <w:pPr>
        <w:pStyle w:val="PSI-Normal"/>
      </w:pPr>
      <w:r>
        <w:rPr>
          <w:noProof/>
          <w:lang w:eastAsia="es-AR"/>
        </w:rPr>
        <w:lastRenderedPageBreak/>
        <w:drawing>
          <wp:inline distT="0" distB="0" distL="0" distR="0" wp14:anchorId="37D9542F" wp14:editId="277F5CC7">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7"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14:paraId="2A74A83C" w14:textId="77777777" w:rsidR="00624316" w:rsidRPr="00E37D6A" w:rsidRDefault="00624316" w:rsidP="00624316">
      <w:pPr>
        <w:pStyle w:val="PSI-Ttulo3"/>
        <w:rPr>
          <w:lang w:val="es-AR"/>
        </w:rPr>
      </w:pPr>
    </w:p>
    <w:p w14:paraId="5866D838" w14:textId="77777777"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7C81AEB0" w14:textId="77777777" w:rsidR="00624316" w:rsidRDefault="00624316" w:rsidP="00624316">
      <w:pPr>
        <w:pStyle w:val="PSI-Comentario"/>
      </w:pPr>
    </w:p>
    <w:p w14:paraId="161787AE" w14:textId="77777777" w:rsidR="00707B6C" w:rsidRDefault="00707B6C" w:rsidP="00624316">
      <w:pPr>
        <w:pStyle w:val="PSI-Comentario"/>
      </w:pPr>
    </w:p>
    <w:p w14:paraId="1FBCEDDD" w14:textId="77777777" w:rsidR="00624316" w:rsidRDefault="00624316" w:rsidP="00624316">
      <w:pPr>
        <w:pStyle w:val="PSI-Ttulo3"/>
      </w:pPr>
      <w:bookmarkStart w:id="30" w:name="_Toc53075679"/>
      <w:r>
        <w:t xml:space="preserve">Ver </w:t>
      </w:r>
      <w:r w:rsidR="000B3AF8">
        <w:t>Asignaturas</w:t>
      </w:r>
      <w:bookmarkEnd w:id="30"/>
    </w:p>
    <w:p w14:paraId="2DFDEDFC" w14:textId="77777777"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14:paraId="019FA6F4" w14:textId="77777777" w:rsidR="00624316" w:rsidRDefault="009E5F00" w:rsidP="00AF7391">
      <w:pPr>
        <w:pStyle w:val="PSI-Normal"/>
      </w:pPr>
      <w:r>
        <w:rPr>
          <w:noProof/>
          <w:lang w:eastAsia="es-AR"/>
        </w:rPr>
        <w:drawing>
          <wp:inline distT="0" distB="0" distL="0" distR="0" wp14:anchorId="5C16FFA1" wp14:editId="7959AC4F">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8"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14:paraId="64D4A047" w14:textId="77777777" w:rsidR="00707B6C" w:rsidRDefault="00707B6C" w:rsidP="00AF7391">
      <w:pPr>
        <w:pStyle w:val="PSI-Normal"/>
      </w:pPr>
    </w:p>
    <w:p w14:paraId="4C15A221" w14:textId="77777777" w:rsidR="00707B6C" w:rsidRDefault="00707B6C" w:rsidP="00AF7391">
      <w:pPr>
        <w:pStyle w:val="PSI-Normal"/>
      </w:pPr>
    </w:p>
    <w:p w14:paraId="74F9A53A" w14:textId="77777777" w:rsidR="003A3F1A" w:rsidRDefault="003A3F1A" w:rsidP="003A3F1A">
      <w:pPr>
        <w:pStyle w:val="PSI-Ttulo4"/>
      </w:pPr>
      <w:r>
        <w:t>No posee asignaturas asociadas</w:t>
      </w:r>
    </w:p>
    <w:p w14:paraId="284488B9" w14:textId="77777777"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t xml:space="preserve"> </w:t>
      </w:r>
      <w:proofErr w:type="gramStart"/>
      <w:r>
        <w:t xml:space="preserve">y  </w:t>
      </w:r>
      <w:r w:rsidRPr="0007759F">
        <w:rPr>
          <w:b/>
        </w:rPr>
        <w:t>&lt;</w:t>
      </w:r>
      <w:proofErr w:type="gramEnd"/>
      <w:r w:rsidR="003D7911">
        <w:rPr>
          <w:b/>
        </w:rPr>
        <w:t>Guardar y Procesar</w:t>
      </w:r>
      <w:r w:rsidRPr="0007759F">
        <w:rPr>
          <w:b/>
        </w:rPr>
        <w:t>&gt;</w:t>
      </w:r>
      <w:r>
        <w:t xml:space="preserve"> donde usted podrá agregar asignaturas a la revisión en cuestión.</w:t>
      </w:r>
    </w:p>
    <w:p w14:paraId="683DF559" w14:textId="77777777" w:rsidR="00B413E0" w:rsidRDefault="00C5704E" w:rsidP="00A44F74">
      <w:pPr>
        <w:pStyle w:val="PSI-Normal"/>
      </w:pPr>
      <w:r>
        <w:rPr>
          <w:noProof/>
          <w:lang w:eastAsia="es-AR"/>
        </w:rPr>
        <w:lastRenderedPageBreak/>
        <w:drawing>
          <wp:inline distT="0" distB="0" distL="0" distR="0" wp14:anchorId="00345754" wp14:editId="7306D21B">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89"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14:paraId="2BFA56DD" w14:textId="77777777"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w:t>
      </w:r>
      <w:proofErr w:type="gramStart"/>
      <w:r>
        <w:t>deseemos  vincular</w:t>
      </w:r>
      <w:proofErr w:type="gramEnd"/>
      <w:r>
        <w:t xml:space="preserve"> a la revisión, junto al botón </w:t>
      </w:r>
      <w:r w:rsidRPr="0007759F">
        <w:rPr>
          <w:b/>
        </w:rPr>
        <w:t>&lt;Eliminar&gt;</w:t>
      </w:r>
      <w:r>
        <w:t xml:space="preserve"> para desvincularla</w:t>
      </w:r>
      <w:r w:rsidR="00F63F2C">
        <w:t>s</w:t>
      </w:r>
      <w:r>
        <w:t>.</w:t>
      </w:r>
    </w:p>
    <w:p w14:paraId="3DE3159B" w14:textId="77777777" w:rsidR="00B413E0" w:rsidRDefault="00F75F28" w:rsidP="00A44F74">
      <w:pPr>
        <w:pStyle w:val="PSI-Normal"/>
      </w:pPr>
      <w:r>
        <w:rPr>
          <w:noProof/>
          <w:lang w:eastAsia="es-AR"/>
        </w:rPr>
        <w:drawing>
          <wp:inline distT="0" distB="0" distL="0" distR="0" wp14:anchorId="67B75689" wp14:editId="7F7FB03D">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0"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14:paraId="4BC0B36D" w14:textId="77777777"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14:paraId="3AB02774" w14:textId="77777777" w:rsidR="00FF68A5" w:rsidRDefault="00FF68A5" w:rsidP="00A44F74">
      <w:pPr>
        <w:pStyle w:val="PSI-Normal"/>
        <w:rPr>
          <w:b/>
          <w:u w:val="single"/>
        </w:rPr>
      </w:pPr>
    </w:p>
    <w:p w14:paraId="12E6523A" w14:textId="77777777"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14:paraId="28ED40AE" w14:textId="77777777" w:rsidR="003A3F1A" w:rsidRDefault="003A3F1A" w:rsidP="003A3F1A">
      <w:pPr>
        <w:pStyle w:val="PSI-Ttulo4"/>
      </w:pPr>
      <w:r>
        <w:lastRenderedPageBreak/>
        <w:t>Posee asignaturas asociadas</w:t>
      </w:r>
    </w:p>
    <w:p w14:paraId="30D7233C" w14:textId="77777777"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14:paraId="486F8E56" w14:textId="77777777" w:rsidR="00336D0E" w:rsidRDefault="00336D0E" w:rsidP="003A3F1A">
      <w:pPr>
        <w:pStyle w:val="PSI-Normal"/>
      </w:pPr>
    </w:p>
    <w:p w14:paraId="7AB45567" w14:textId="77777777" w:rsidR="003A3F1A" w:rsidRDefault="00F61C0B" w:rsidP="004B100A">
      <w:pPr>
        <w:pStyle w:val="PSI-Comentario"/>
      </w:pPr>
      <w:r>
        <w:rPr>
          <w:noProof/>
          <w:lang w:eastAsia="es-AR"/>
        </w:rPr>
        <w:drawing>
          <wp:inline distT="0" distB="0" distL="0" distR="0" wp14:anchorId="609918A2" wp14:editId="6C52DE15">
            <wp:extent cx="5248275" cy="5114925"/>
            <wp:effectExtent l="19050" t="0" r="9525" b="0"/>
            <wp:docPr id="125" name="Imagen 5"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Plan\Ver Asignaturas\4.png"/>
                    <pic:cNvPicPr>
                      <a:picLocks noChangeAspect="1" noChangeArrowheads="1"/>
                    </pic:cNvPicPr>
                  </pic:nvPicPr>
                  <pic:blipFill>
                    <a:blip r:embed="rId91" cstate="print"/>
                    <a:srcRect/>
                    <a:stretch>
                      <a:fillRect/>
                    </a:stretch>
                  </pic:blipFill>
                  <pic:spPr bwMode="auto">
                    <a:xfrm>
                      <a:off x="0" y="0"/>
                      <a:ext cx="5248275" cy="5114925"/>
                    </a:xfrm>
                    <a:prstGeom prst="rect">
                      <a:avLst/>
                    </a:prstGeom>
                    <a:noFill/>
                    <a:ln w="9525">
                      <a:noFill/>
                      <a:miter lim="800000"/>
                      <a:headEnd/>
                      <a:tailEnd/>
                    </a:ln>
                  </pic:spPr>
                </pic:pic>
              </a:graphicData>
            </a:graphic>
          </wp:inline>
        </w:drawing>
      </w:r>
    </w:p>
    <w:p w14:paraId="733D3A4A" w14:textId="77777777" w:rsidR="00021E16" w:rsidRDefault="00021E16" w:rsidP="00AF7391">
      <w:pPr>
        <w:pStyle w:val="PSI-Normal"/>
      </w:pPr>
    </w:p>
    <w:p w14:paraId="0EF21C0D" w14:textId="77777777"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14:paraId="792AD93D" w14:textId="77777777" w:rsidR="00182B36" w:rsidRDefault="00182B36" w:rsidP="00AF7391">
      <w:pPr>
        <w:pStyle w:val="PSI-Normal"/>
      </w:pPr>
      <w:r>
        <w:rPr>
          <w:noProof/>
          <w:lang w:eastAsia="es-AR"/>
        </w:rPr>
        <w:drawing>
          <wp:inline distT="0" distB="0" distL="0" distR="0" wp14:anchorId="421EC6A9" wp14:editId="31B8252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14:paraId="7BDCF40A" w14:textId="77777777" w:rsidR="00707B6C" w:rsidRDefault="00707B6C" w:rsidP="00AF7391">
      <w:pPr>
        <w:pStyle w:val="PSI-Normal"/>
      </w:pPr>
    </w:p>
    <w:p w14:paraId="668B1FA3" w14:textId="77777777" w:rsidR="00707B6C" w:rsidRDefault="00707B6C" w:rsidP="00AF7391">
      <w:pPr>
        <w:pStyle w:val="PSI-Normal"/>
      </w:pPr>
    </w:p>
    <w:p w14:paraId="0249A1BC" w14:textId="77777777" w:rsidR="008B47C1" w:rsidRDefault="008B47C1" w:rsidP="008B47C1">
      <w:pPr>
        <w:pStyle w:val="PSI-Ttulo4"/>
      </w:pPr>
      <w:r>
        <w:lastRenderedPageBreak/>
        <w:t>No posee asignaturas correlativas asociadas</w:t>
      </w:r>
    </w:p>
    <w:p w14:paraId="5DCE63E4" w14:textId="77777777" w:rsidR="008B47C1" w:rsidRDefault="008B47C1" w:rsidP="008B47C1">
      <w:pPr>
        <w:pStyle w:val="PSI-Normal"/>
      </w:pPr>
      <w:r>
        <w:t xml:space="preserve">Si la asignatura no tiene correlativas asociadas, al presionar el botón </w:t>
      </w:r>
      <w:r w:rsidRPr="003A3F1A">
        <w:rPr>
          <w:b/>
        </w:rPr>
        <w:t>&lt;Ver Asignaturas Correlativas</w:t>
      </w:r>
      <w:proofErr w:type="gramStart"/>
      <w:r w:rsidRPr="003A3F1A">
        <w:rPr>
          <w:b/>
        </w:rPr>
        <w:t>&gt;</w:t>
      </w:r>
      <w:r>
        <w:t xml:space="preserve">  se</w:t>
      </w:r>
      <w:proofErr w:type="gramEnd"/>
      <w:r>
        <w:t xml:space="preserv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14:paraId="51DAFD51" w14:textId="77777777" w:rsidR="00624316" w:rsidRDefault="003F3CFD" w:rsidP="00767BC2">
      <w:pPr>
        <w:pStyle w:val="PSI-Ttulo2"/>
      </w:pPr>
      <w:r>
        <w:rPr>
          <w:noProof/>
          <w:lang w:eastAsia="es-AR"/>
        </w:rPr>
        <w:drawing>
          <wp:inline distT="0" distB="0" distL="0" distR="0" wp14:anchorId="00750D67" wp14:editId="258FD48D">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14:paraId="5934F4F3" w14:textId="77777777"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14:paraId="5FA5F707" w14:textId="77777777" w:rsidR="00A62CB7" w:rsidRDefault="006779A3" w:rsidP="008B47C1">
      <w:pPr>
        <w:pStyle w:val="PSI-Normal"/>
      </w:pPr>
      <w:r>
        <w:rPr>
          <w:noProof/>
          <w:lang w:eastAsia="es-AR"/>
        </w:rPr>
        <w:lastRenderedPageBreak/>
        <w:drawing>
          <wp:inline distT="0" distB="0" distL="0" distR="0" wp14:anchorId="19D9FE8A" wp14:editId="5B06C6E4">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14:paraId="7D029ED5" w14:textId="77777777" w:rsidR="00A62CB7" w:rsidRDefault="00A62CB7" w:rsidP="008B47C1">
      <w:pPr>
        <w:pStyle w:val="PSI-Normal"/>
      </w:pPr>
    </w:p>
    <w:p w14:paraId="689442AB" w14:textId="77777777"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14:paraId="1ACE8C8A" w14:textId="77777777" w:rsidR="00142CA7" w:rsidRDefault="00142CA7" w:rsidP="00142CA7">
      <w:pPr>
        <w:pStyle w:val="PSI-Normal"/>
        <w:rPr>
          <w:b/>
          <w:u w:val="single"/>
        </w:rPr>
      </w:pPr>
    </w:p>
    <w:p w14:paraId="00F24BA0" w14:textId="77777777"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14:paraId="6A4BE328" w14:textId="77777777" w:rsidR="00E97F09" w:rsidRDefault="00E97F09" w:rsidP="00142CA7">
      <w:pPr>
        <w:pStyle w:val="PSI-Normal"/>
      </w:pPr>
    </w:p>
    <w:p w14:paraId="7C5671E9" w14:textId="77777777" w:rsidR="00102BDF" w:rsidRDefault="00102BDF" w:rsidP="00142CA7">
      <w:pPr>
        <w:pStyle w:val="PSI-Normal"/>
      </w:pPr>
    </w:p>
    <w:p w14:paraId="1B5CF108" w14:textId="77777777" w:rsidR="00102BDF" w:rsidRDefault="00102BDF" w:rsidP="00142CA7">
      <w:pPr>
        <w:pStyle w:val="PSI-Normal"/>
      </w:pPr>
    </w:p>
    <w:p w14:paraId="57977D45" w14:textId="77777777" w:rsidR="00102BDF" w:rsidRDefault="00102BDF" w:rsidP="00142CA7">
      <w:pPr>
        <w:pStyle w:val="PSI-Normal"/>
      </w:pPr>
    </w:p>
    <w:p w14:paraId="69ADB733" w14:textId="77777777" w:rsidR="00F103B3" w:rsidRDefault="00F103B3" w:rsidP="00F103B3">
      <w:pPr>
        <w:pStyle w:val="PSI-Ttulo4"/>
      </w:pPr>
      <w:r>
        <w:lastRenderedPageBreak/>
        <w:t>Posee asignaturas correlativas asociadas</w:t>
      </w:r>
    </w:p>
    <w:p w14:paraId="485A1863" w14:textId="77777777" w:rsidR="00E97F09" w:rsidRDefault="00BD1EB5" w:rsidP="00142CA7">
      <w:pPr>
        <w:pStyle w:val="PSI-Normal"/>
      </w:pPr>
      <w:r>
        <w:t xml:space="preserve">Si la asignatura tiene correlativas asociadas, al presionar el botón </w:t>
      </w:r>
      <w:r w:rsidRPr="003A3F1A">
        <w:rPr>
          <w:b/>
        </w:rPr>
        <w:t>&lt;Ver Asignaturas Correlativas</w:t>
      </w:r>
      <w:proofErr w:type="gramStart"/>
      <w:r w:rsidRPr="003A3F1A">
        <w:rPr>
          <w:b/>
        </w:rPr>
        <w:t>&gt;</w:t>
      </w:r>
      <w:r>
        <w:t xml:space="preserve">  se</w:t>
      </w:r>
      <w:proofErr w:type="gramEnd"/>
      <w:r>
        <w:t xml:space="preserve"> mostrará una nueva pantalla con el listado de las asignaturas correlativas como puede ver a continuación.</w:t>
      </w:r>
    </w:p>
    <w:p w14:paraId="43666748" w14:textId="77777777" w:rsidR="00102BDF" w:rsidRDefault="00102BDF" w:rsidP="00142CA7">
      <w:pPr>
        <w:pStyle w:val="PSI-Normal"/>
      </w:pPr>
    </w:p>
    <w:p w14:paraId="4A94FC6A" w14:textId="77777777" w:rsidR="00BD1EB5" w:rsidRDefault="00533514" w:rsidP="00142CA7">
      <w:pPr>
        <w:pStyle w:val="PSI-Normal"/>
      </w:pPr>
      <w:r>
        <w:rPr>
          <w:noProof/>
          <w:lang w:eastAsia="es-AR"/>
        </w:rPr>
        <w:drawing>
          <wp:inline distT="0" distB="0" distL="0" distR="0" wp14:anchorId="2E08F75A" wp14:editId="290603AD">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14:paraId="50A43E61" w14:textId="77777777" w:rsidR="009F03BC" w:rsidRDefault="009F03BC" w:rsidP="00BD1EB5">
      <w:pPr>
        <w:pStyle w:val="PSI-Normal"/>
      </w:pPr>
    </w:p>
    <w:p w14:paraId="47FA0134" w14:textId="77777777"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14:paraId="5D0D0C4B" w14:textId="77777777" w:rsidR="00BD1EB5" w:rsidRDefault="00BD1EB5" w:rsidP="00142CA7">
      <w:pPr>
        <w:pStyle w:val="PSI-Normal"/>
      </w:pPr>
    </w:p>
    <w:p w14:paraId="589D825F" w14:textId="77777777" w:rsidR="005222BB" w:rsidRDefault="005222BB" w:rsidP="00142CA7">
      <w:pPr>
        <w:pStyle w:val="PSI-Normal"/>
      </w:pPr>
    </w:p>
    <w:p w14:paraId="2D9F4A48" w14:textId="77777777" w:rsidR="005222BB" w:rsidRDefault="005222BB" w:rsidP="00142CA7">
      <w:pPr>
        <w:pStyle w:val="PSI-Normal"/>
      </w:pPr>
    </w:p>
    <w:p w14:paraId="52F188D7" w14:textId="77777777" w:rsidR="000D7009" w:rsidRDefault="000D7009" w:rsidP="00142CA7">
      <w:pPr>
        <w:pStyle w:val="PSI-Normal"/>
      </w:pPr>
    </w:p>
    <w:p w14:paraId="171B9466" w14:textId="77777777" w:rsidR="009F03BC" w:rsidRDefault="009F03BC" w:rsidP="00142CA7">
      <w:pPr>
        <w:pStyle w:val="PSI-Normal"/>
      </w:pPr>
    </w:p>
    <w:p w14:paraId="1818BCF0" w14:textId="77777777" w:rsidR="000B252E" w:rsidRDefault="00AD4701" w:rsidP="00767BC2">
      <w:pPr>
        <w:pStyle w:val="PSI-Ttulo2"/>
      </w:pPr>
      <w:bookmarkStart w:id="31" w:name="_Toc53075680"/>
      <w:r w:rsidRPr="00633C2A">
        <w:lastRenderedPageBreak/>
        <w:t xml:space="preserve">Gestionar </w:t>
      </w:r>
      <w:r w:rsidR="00767BC2" w:rsidRPr="00633C2A">
        <w:t>Profesor</w:t>
      </w:r>
      <w:bookmarkEnd w:id="31"/>
    </w:p>
    <w:p w14:paraId="0814F94A" w14:textId="77777777" w:rsidR="006C4A64" w:rsidRDefault="006C4A64" w:rsidP="00AF7391">
      <w:pPr>
        <w:pStyle w:val="PSI-Normal"/>
      </w:pPr>
      <w:r>
        <w:t>Para acceder a este módulo, nos dirigiremos al menú principal -&gt;</w:t>
      </w:r>
      <w:r w:rsidR="006977D0">
        <w:t>Profesores</w:t>
      </w:r>
      <w:r>
        <w:t>, como se ilustra en la siguiente imagen.</w:t>
      </w:r>
    </w:p>
    <w:p w14:paraId="27AC44E8" w14:textId="77777777" w:rsidR="006C4A64" w:rsidRDefault="00394EB8" w:rsidP="00AF7391">
      <w:pPr>
        <w:pStyle w:val="PSI-Normal"/>
      </w:pPr>
      <w:r>
        <w:rPr>
          <w:noProof/>
          <w:lang w:eastAsia="es-AR"/>
        </w:rPr>
        <w:drawing>
          <wp:inline distT="0" distB="0" distL="0" distR="0" wp14:anchorId="66C7BE5D" wp14:editId="17DEF0AC">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14:paraId="16DC3487" w14:textId="77777777" w:rsidR="0090477C" w:rsidRDefault="006C4A64" w:rsidP="00AF7391">
      <w:pPr>
        <w:pStyle w:val="PSI-Normal"/>
      </w:pPr>
      <w:r>
        <w:t xml:space="preserve">A </w:t>
      </w:r>
      <w:proofErr w:type="gramStart"/>
      <w:r>
        <w:t>continuación</w:t>
      </w:r>
      <w:proofErr w:type="gramEnd"/>
      <w:r>
        <w:t xml:space="preserve">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14:paraId="18D7D405" w14:textId="77777777" w:rsidR="000853A1" w:rsidRDefault="000853A1" w:rsidP="00AF7391">
      <w:pPr>
        <w:pStyle w:val="PSI-Normal"/>
      </w:pPr>
    </w:p>
    <w:p w14:paraId="2AED8767" w14:textId="77777777" w:rsidR="006C4A64" w:rsidRDefault="000853A1" w:rsidP="006C4A64">
      <w:pPr>
        <w:pStyle w:val="PSI-Comentario"/>
      </w:pPr>
      <w:r>
        <w:rPr>
          <w:noProof/>
          <w:lang w:eastAsia="es-AR"/>
        </w:rPr>
        <w:drawing>
          <wp:inline distT="0" distB="0" distL="0" distR="0" wp14:anchorId="5EC3A5C3" wp14:editId="12BB1B49">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14:paraId="75704E1C" w14:textId="77777777" w:rsidR="00707B6C" w:rsidRDefault="00707B6C" w:rsidP="006C4A64">
      <w:pPr>
        <w:pStyle w:val="PSI-Ttulo3"/>
      </w:pPr>
    </w:p>
    <w:p w14:paraId="70718440" w14:textId="77777777" w:rsidR="00707B6C" w:rsidRDefault="00707B6C" w:rsidP="006C4A64">
      <w:pPr>
        <w:pStyle w:val="PSI-Ttulo3"/>
      </w:pPr>
    </w:p>
    <w:p w14:paraId="4DEB83A9" w14:textId="77777777" w:rsidR="006C4A64" w:rsidRDefault="006C4A64" w:rsidP="006C4A64">
      <w:pPr>
        <w:pStyle w:val="PSI-Ttulo3"/>
      </w:pPr>
      <w:bookmarkStart w:id="32" w:name="_Toc53075681"/>
      <w:r>
        <w:t xml:space="preserve">Alta de </w:t>
      </w:r>
      <w:r w:rsidR="0090477C">
        <w:t>Profesor</w:t>
      </w:r>
      <w:bookmarkEnd w:id="32"/>
    </w:p>
    <w:p w14:paraId="5F26C056" w14:textId="77777777"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14:paraId="6CAD8A31" w14:textId="77777777" w:rsidR="006C4A64" w:rsidRDefault="006C4A64" w:rsidP="00AF7391">
      <w:pPr>
        <w:pStyle w:val="PSI-Normal"/>
      </w:pPr>
      <w:r>
        <w:t xml:space="preserve">En la siguiente imagen se muestra la apariencia de esta utilidad. </w:t>
      </w:r>
    </w:p>
    <w:p w14:paraId="589B69AB" w14:textId="77777777" w:rsidR="006C4A64" w:rsidRDefault="002B72E3" w:rsidP="00AF7391">
      <w:pPr>
        <w:pStyle w:val="PSI-Normal"/>
      </w:pPr>
      <w:r>
        <w:rPr>
          <w:noProof/>
          <w:lang w:eastAsia="es-AR"/>
        </w:rPr>
        <w:lastRenderedPageBreak/>
        <w:drawing>
          <wp:inline distT="0" distB="0" distL="0" distR="0" wp14:anchorId="2F127326" wp14:editId="71D8320C">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14:paraId="5D31A64D" w14:textId="77777777"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14:paraId="54C5C85D" w14:textId="77777777"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14:paraId="42A4834F" w14:textId="77777777"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14:paraId="3C4E3A47" w14:textId="77777777" w:rsidR="00707B6C" w:rsidRDefault="00707B6C" w:rsidP="006C4A64">
      <w:pPr>
        <w:pStyle w:val="PSI-Ttulo3"/>
      </w:pPr>
    </w:p>
    <w:p w14:paraId="201E81B3" w14:textId="77777777" w:rsidR="00707B6C" w:rsidRDefault="00707B6C" w:rsidP="006C4A64">
      <w:pPr>
        <w:pStyle w:val="PSI-Ttulo3"/>
      </w:pPr>
    </w:p>
    <w:p w14:paraId="4D626394" w14:textId="77777777" w:rsidR="006C4A64" w:rsidRDefault="006C4A64" w:rsidP="006C4A64">
      <w:pPr>
        <w:pStyle w:val="PSI-Ttulo3"/>
      </w:pPr>
      <w:bookmarkStart w:id="33" w:name="_Toc53075682"/>
      <w:r>
        <w:t xml:space="preserve">Baja de </w:t>
      </w:r>
      <w:r w:rsidR="006F6258">
        <w:t>Profesor</w:t>
      </w:r>
      <w:bookmarkEnd w:id="33"/>
    </w:p>
    <w:p w14:paraId="5292FD68" w14:textId="77777777"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14:paraId="6C10540C" w14:textId="77777777" w:rsidR="006C4A64" w:rsidRDefault="008C5F61" w:rsidP="00AF7391">
      <w:pPr>
        <w:pStyle w:val="PSI-Normal"/>
      </w:pPr>
      <w:r>
        <w:rPr>
          <w:noProof/>
          <w:lang w:eastAsia="es-AR"/>
        </w:rPr>
        <w:drawing>
          <wp:inline distT="0" distB="0" distL="0" distR="0" wp14:anchorId="0E04EDE0" wp14:editId="6E26530F">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14:paraId="49754552" w14:textId="77777777"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14:paraId="32F14976" w14:textId="77777777" w:rsidR="006C4A64" w:rsidRDefault="006B03D1" w:rsidP="00AF7391">
      <w:pPr>
        <w:pStyle w:val="PSI-Normal"/>
      </w:pPr>
      <w:r>
        <w:rPr>
          <w:noProof/>
          <w:lang w:eastAsia="es-AR"/>
        </w:rPr>
        <w:lastRenderedPageBreak/>
        <w:drawing>
          <wp:inline distT="0" distB="0" distL="0" distR="0" wp14:anchorId="4F4D587D" wp14:editId="65489EEE">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14:paraId="6D9BF234" w14:textId="77777777"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14:paraId="12A7B9E4" w14:textId="77777777" w:rsidR="00E80F68" w:rsidRDefault="00E80F68" w:rsidP="00AF7391">
      <w:pPr>
        <w:pStyle w:val="PSI-Normal"/>
      </w:pPr>
    </w:p>
    <w:p w14:paraId="47932330" w14:textId="77777777"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14:paraId="72B9CD97" w14:textId="77777777"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14:paraId="5D10FBEF" w14:textId="77777777" w:rsidR="006C4A64" w:rsidRPr="00C1440D" w:rsidRDefault="006C4A64" w:rsidP="00AF7391">
      <w:pPr>
        <w:pStyle w:val="PSI-Normal"/>
      </w:pPr>
    </w:p>
    <w:p w14:paraId="6F9DF72F" w14:textId="77777777" w:rsidR="006C4A64" w:rsidRDefault="006C4A64" w:rsidP="006C4A64">
      <w:pPr>
        <w:pStyle w:val="PSI-Ttulo3"/>
      </w:pPr>
      <w:bookmarkStart w:id="34" w:name="_Toc53075683"/>
      <w:proofErr w:type="gramStart"/>
      <w:r>
        <w:t xml:space="preserve">Modificar  </w:t>
      </w:r>
      <w:r w:rsidR="005A19B8">
        <w:t>Profesor</w:t>
      </w:r>
      <w:bookmarkEnd w:id="34"/>
      <w:proofErr w:type="gramEnd"/>
    </w:p>
    <w:p w14:paraId="1A20AD7A" w14:textId="77777777"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14:paraId="72ABEE45" w14:textId="77777777" w:rsidR="006C4A64" w:rsidRDefault="00380FD6" w:rsidP="00AF7391">
      <w:pPr>
        <w:pStyle w:val="PSI-Normal"/>
      </w:pPr>
      <w:r>
        <w:rPr>
          <w:noProof/>
          <w:lang w:eastAsia="es-AR"/>
        </w:rPr>
        <w:drawing>
          <wp:inline distT="0" distB="0" distL="0" distR="0" wp14:anchorId="2E060367" wp14:editId="37BD5252">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14:paraId="48E0BBCF" w14:textId="77777777"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14:paraId="7091E005" w14:textId="77777777" w:rsidR="006C4A64" w:rsidRDefault="0014626D" w:rsidP="00AF7391">
      <w:pPr>
        <w:pStyle w:val="PSI-Normal"/>
      </w:pPr>
      <w:r>
        <w:rPr>
          <w:noProof/>
          <w:lang w:eastAsia="es-AR"/>
        </w:rPr>
        <w:lastRenderedPageBreak/>
        <w:drawing>
          <wp:inline distT="0" distB="0" distL="0" distR="0" wp14:anchorId="750BEDB3" wp14:editId="65AAEB07">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14:paraId="274C0845" w14:textId="77777777" w:rsidR="006C4A64" w:rsidRPr="00E37D6A" w:rsidRDefault="006C4A64" w:rsidP="006C4A64">
      <w:pPr>
        <w:pStyle w:val="PSI-Ttulo3"/>
        <w:rPr>
          <w:lang w:val="es-AR"/>
        </w:rPr>
      </w:pPr>
    </w:p>
    <w:p w14:paraId="2AE5FAA3" w14:textId="77777777"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53CD0233" w14:textId="77777777"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14:paraId="7ADA4733" w14:textId="77777777" w:rsidR="006C4A64" w:rsidRDefault="006C4A64" w:rsidP="006C4A64">
      <w:pPr>
        <w:pStyle w:val="PSI-Comentario"/>
      </w:pPr>
    </w:p>
    <w:p w14:paraId="22EA6637" w14:textId="77777777" w:rsidR="00707B6C" w:rsidRDefault="00707B6C" w:rsidP="006C4A64">
      <w:pPr>
        <w:pStyle w:val="PSI-Comentario"/>
      </w:pPr>
    </w:p>
    <w:p w14:paraId="15601B08" w14:textId="77777777" w:rsidR="006C4A64" w:rsidRDefault="006C4A64" w:rsidP="006C4A64">
      <w:pPr>
        <w:pStyle w:val="PSI-Ttulo3"/>
      </w:pPr>
      <w:bookmarkStart w:id="35" w:name="_Toc53075684"/>
      <w:r>
        <w:t xml:space="preserve">Ver </w:t>
      </w:r>
      <w:r w:rsidR="00746677">
        <w:t>Asignaturas de Profesor</w:t>
      </w:r>
      <w:bookmarkEnd w:id="35"/>
    </w:p>
    <w:p w14:paraId="22F9CD96" w14:textId="77777777"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14:paraId="6450B880" w14:textId="77777777" w:rsidR="006C4A64" w:rsidRDefault="00746677" w:rsidP="00AF7391">
      <w:pPr>
        <w:pStyle w:val="PSI-Normal"/>
      </w:pPr>
      <w:r>
        <w:rPr>
          <w:noProof/>
          <w:lang w:eastAsia="es-AR"/>
        </w:rPr>
        <w:drawing>
          <wp:inline distT="0" distB="0" distL="0" distR="0" wp14:anchorId="6907673F" wp14:editId="5C10D7D1">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14:paraId="07C2EB82" w14:textId="77777777"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14:paraId="5BD18802" w14:textId="77777777" w:rsidR="006C4A64" w:rsidRDefault="00E73E4A" w:rsidP="00AF7391">
      <w:pPr>
        <w:pStyle w:val="PSI-Normal"/>
      </w:pPr>
      <w:r>
        <w:rPr>
          <w:noProof/>
          <w:lang w:eastAsia="es-AR"/>
        </w:rPr>
        <w:drawing>
          <wp:inline distT="0" distB="0" distL="0" distR="0" wp14:anchorId="0D345767" wp14:editId="2C09C22B">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14:paraId="105B8DE5" w14:textId="77777777" w:rsidR="006C4A64" w:rsidRPr="003C3A14" w:rsidRDefault="006C4A64" w:rsidP="00AF7391">
      <w:pPr>
        <w:pStyle w:val="PSI-Normal"/>
      </w:pPr>
      <w:r>
        <w:lastRenderedPageBreak/>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14:paraId="235F4383" w14:textId="77777777" w:rsidR="006C4A64" w:rsidRDefault="006C4A64" w:rsidP="00AF7391">
      <w:pPr>
        <w:pStyle w:val="PSI-Normal"/>
      </w:pPr>
    </w:p>
    <w:p w14:paraId="18ADD0B5" w14:textId="77777777" w:rsidR="006C4A64" w:rsidRDefault="006C4A64" w:rsidP="00767BC2">
      <w:pPr>
        <w:pStyle w:val="PSI-Ttulo2"/>
      </w:pPr>
    </w:p>
    <w:p w14:paraId="5F2C7A9B" w14:textId="77777777" w:rsidR="007733F7" w:rsidRDefault="007733F7" w:rsidP="00767BC2">
      <w:pPr>
        <w:pStyle w:val="PSI-Ttulo2"/>
      </w:pPr>
    </w:p>
    <w:p w14:paraId="486877C1" w14:textId="77777777" w:rsidR="00767BC2" w:rsidRDefault="00AD4701" w:rsidP="00767BC2">
      <w:pPr>
        <w:pStyle w:val="PSI-Ttulo2"/>
      </w:pPr>
      <w:bookmarkStart w:id="36" w:name="_Toc53075685"/>
      <w:r>
        <w:t xml:space="preserve">Gestionar </w:t>
      </w:r>
      <w:r w:rsidR="00767BC2">
        <w:t>Asignatura</w:t>
      </w:r>
      <w:bookmarkEnd w:id="36"/>
    </w:p>
    <w:p w14:paraId="6AC71315" w14:textId="77777777" w:rsidR="00334209" w:rsidRDefault="00334209" w:rsidP="00AF7391">
      <w:pPr>
        <w:pStyle w:val="PSI-Normal"/>
      </w:pPr>
      <w:r>
        <w:t>Para acceder a este módulo, nos dirigiremos al menú principal -&gt;</w:t>
      </w:r>
      <w:r w:rsidR="00B91A5E">
        <w:t>Asignaturas</w:t>
      </w:r>
      <w:r>
        <w:t>, como se ilustra en la siguiente imagen.</w:t>
      </w:r>
    </w:p>
    <w:p w14:paraId="72340303" w14:textId="77777777" w:rsidR="00334209" w:rsidRDefault="001D29E1" w:rsidP="00AF7391">
      <w:pPr>
        <w:pStyle w:val="PSI-Normal"/>
      </w:pPr>
      <w:r>
        <w:rPr>
          <w:noProof/>
          <w:lang w:eastAsia="es-AR"/>
        </w:rPr>
        <w:drawing>
          <wp:inline distT="0" distB="0" distL="0" distR="0" wp14:anchorId="0D6AA47F" wp14:editId="4F354A71">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14:paraId="506489FE" w14:textId="77777777"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w:t>
      </w:r>
      <w:proofErr w:type="gramStart"/>
      <w:r>
        <w:t xml:space="preserve">denominados </w:t>
      </w:r>
      <w:r w:rsidR="0070678E">
        <w:t xml:space="preserve"> </w:t>
      </w:r>
      <w:r w:rsidR="0070678E" w:rsidRPr="0070678E">
        <w:rPr>
          <w:b/>
        </w:rPr>
        <w:t>&lt;</w:t>
      </w:r>
      <w:proofErr w:type="gramEnd"/>
      <w:r w:rsidR="0070678E" w:rsidRPr="0070678E">
        <w:rPr>
          <w:b/>
        </w:rPr>
        <w:t>Ver Equipo de Cátedra&gt;</w:t>
      </w:r>
      <w:r w:rsidR="0070678E">
        <w:t xml:space="preserve">, </w:t>
      </w:r>
      <w:r w:rsidRPr="007F0FD5">
        <w:rPr>
          <w:b/>
        </w:rPr>
        <w:t>&lt;Modificar&gt;</w:t>
      </w:r>
      <w:r>
        <w:t xml:space="preserve"> y </w:t>
      </w:r>
      <w:r w:rsidRPr="007F0FD5">
        <w:rPr>
          <w:b/>
        </w:rPr>
        <w:t>&lt;Eliminar&gt;</w:t>
      </w:r>
      <w:r w:rsidRPr="00995299">
        <w:t>.</w:t>
      </w:r>
    </w:p>
    <w:p w14:paraId="3C0EB183" w14:textId="77777777" w:rsidR="00334209" w:rsidRDefault="00B50518" w:rsidP="00334209">
      <w:pPr>
        <w:pStyle w:val="PSI-Comentario"/>
      </w:pPr>
      <w:r>
        <w:rPr>
          <w:noProof/>
          <w:lang w:eastAsia="es-AR"/>
        </w:rPr>
        <w:drawing>
          <wp:inline distT="0" distB="0" distL="0" distR="0" wp14:anchorId="4A75B4A1" wp14:editId="209F6DB1">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14:paraId="1ABCB912" w14:textId="77777777" w:rsidR="007733F7" w:rsidRDefault="007733F7" w:rsidP="00334209">
      <w:pPr>
        <w:pStyle w:val="PSI-Ttulo3"/>
      </w:pPr>
    </w:p>
    <w:p w14:paraId="5514B025" w14:textId="77777777" w:rsidR="007733F7" w:rsidRDefault="007733F7" w:rsidP="00334209">
      <w:pPr>
        <w:pStyle w:val="PSI-Ttulo3"/>
      </w:pPr>
    </w:p>
    <w:p w14:paraId="15B655A8" w14:textId="77777777" w:rsidR="00334209" w:rsidRDefault="00334209" w:rsidP="00334209">
      <w:pPr>
        <w:pStyle w:val="PSI-Ttulo3"/>
      </w:pPr>
      <w:bookmarkStart w:id="37" w:name="_Toc53075686"/>
      <w:r>
        <w:t xml:space="preserve">Alta de </w:t>
      </w:r>
      <w:r w:rsidR="00FD52A8">
        <w:t>Asignatura</w:t>
      </w:r>
      <w:bookmarkEnd w:id="37"/>
    </w:p>
    <w:p w14:paraId="0F00DC2F" w14:textId="77777777"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14:paraId="2F0BBBDC" w14:textId="77777777" w:rsidR="00334209" w:rsidRDefault="00334209" w:rsidP="00AF7391">
      <w:pPr>
        <w:pStyle w:val="PSI-Normal"/>
      </w:pPr>
      <w:r>
        <w:lastRenderedPageBreak/>
        <w:t xml:space="preserve">En la siguiente imagen se muestra la apariencia de esta utilidad. </w:t>
      </w:r>
    </w:p>
    <w:p w14:paraId="7032B705" w14:textId="77777777" w:rsidR="00334209" w:rsidRDefault="00FD52A8" w:rsidP="00AF7391">
      <w:pPr>
        <w:pStyle w:val="PSI-Normal"/>
      </w:pPr>
      <w:r>
        <w:rPr>
          <w:noProof/>
          <w:lang w:eastAsia="es-AR"/>
        </w:rPr>
        <w:drawing>
          <wp:inline distT="0" distB="0" distL="0" distR="0" wp14:anchorId="1F3FD3AE" wp14:editId="6EA86C69">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14:paraId="64A41B52" w14:textId="77777777"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14:paraId="06B91732" w14:textId="77777777"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14:paraId="05BB9D0E" w14:textId="77777777" w:rsidR="00334209" w:rsidRDefault="00334209" w:rsidP="00334209">
      <w:pPr>
        <w:pStyle w:val="PSI-Ttulo3"/>
      </w:pPr>
    </w:p>
    <w:p w14:paraId="0984C4EE" w14:textId="77777777" w:rsidR="007733F7" w:rsidRDefault="007733F7" w:rsidP="00334209">
      <w:pPr>
        <w:pStyle w:val="PSI-Ttulo3"/>
      </w:pPr>
    </w:p>
    <w:p w14:paraId="4583A3B2" w14:textId="77777777" w:rsidR="00334209" w:rsidRDefault="00334209" w:rsidP="00334209">
      <w:pPr>
        <w:pStyle w:val="PSI-Ttulo3"/>
      </w:pPr>
      <w:bookmarkStart w:id="38" w:name="_Toc53075687"/>
      <w:r>
        <w:t xml:space="preserve">Baja de </w:t>
      </w:r>
      <w:r w:rsidR="0086687C">
        <w:t>Asignatura</w:t>
      </w:r>
      <w:bookmarkEnd w:id="38"/>
    </w:p>
    <w:p w14:paraId="662BB735" w14:textId="77777777"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14:paraId="36205A66" w14:textId="77777777" w:rsidR="00334209" w:rsidRDefault="00E40C38" w:rsidP="00AF7391">
      <w:pPr>
        <w:pStyle w:val="PSI-Normal"/>
      </w:pPr>
      <w:r>
        <w:rPr>
          <w:noProof/>
          <w:lang w:eastAsia="es-AR"/>
        </w:rPr>
        <w:drawing>
          <wp:inline distT="0" distB="0" distL="0" distR="0" wp14:anchorId="4E53ECCF" wp14:editId="04B0940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14:paraId="1238D559" w14:textId="77777777"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14:paraId="295D6617" w14:textId="77777777" w:rsidR="00334209" w:rsidRDefault="00E60FFC" w:rsidP="00AF7391">
      <w:pPr>
        <w:pStyle w:val="PSI-Normal"/>
      </w:pPr>
      <w:r>
        <w:rPr>
          <w:noProof/>
          <w:lang w:eastAsia="es-AR"/>
        </w:rPr>
        <w:lastRenderedPageBreak/>
        <w:drawing>
          <wp:inline distT="0" distB="0" distL="0" distR="0" wp14:anchorId="052A6C77" wp14:editId="478FC801">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14:paraId="7F224104" w14:textId="77777777"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14:paraId="60252D4A" w14:textId="77777777" w:rsidR="00F43066" w:rsidRDefault="00F43066" w:rsidP="00AF7391">
      <w:pPr>
        <w:pStyle w:val="PSI-Normal"/>
      </w:pPr>
    </w:p>
    <w:p w14:paraId="0D474D06" w14:textId="77777777"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14:paraId="03628A31" w14:textId="77777777" w:rsidR="00334209" w:rsidRDefault="00334209" w:rsidP="00AF7391">
      <w:pPr>
        <w:pStyle w:val="PSI-Normal"/>
      </w:pPr>
    </w:p>
    <w:p w14:paraId="765C3750" w14:textId="77777777" w:rsidR="007733F7" w:rsidRDefault="007733F7" w:rsidP="00AF7391">
      <w:pPr>
        <w:pStyle w:val="PSI-Normal"/>
      </w:pPr>
    </w:p>
    <w:p w14:paraId="4AC2FD23" w14:textId="77777777" w:rsidR="007733F7" w:rsidRPr="00C1440D" w:rsidRDefault="007733F7" w:rsidP="00AF7391">
      <w:pPr>
        <w:pStyle w:val="PSI-Normal"/>
      </w:pPr>
    </w:p>
    <w:p w14:paraId="3575F1F8" w14:textId="77777777" w:rsidR="00334209" w:rsidRDefault="00334209" w:rsidP="00334209">
      <w:pPr>
        <w:pStyle w:val="PSI-Ttulo3"/>
      </w:pPr>
      <w:bookmarkStart w:id="39" w:name="_Toc53075688"/>
      <w:proofErr w:type="gramStart"/>
      <w:r>
        <w:t xml:space="preserve">Modificar  </w:t>
      </w:r>
      <w:r w:rsidR="006733A1">
        <w:t>Asignatura</w:t>
      </w:r>
      <w:bookmarkEnd w:id="39"/>
      <w:proofErr w:type="gramEnd"/>
    </w:p>
    <w:p w14:paraId="08D09129" w14:textId="77777777"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14:paraId="445D921C" w14:textId="77777777" w:rsidR="00334209" w:rsidRDefault="00352A6E" w:rsidP="00AF7391">
      <w:pPr>
        <w:pStyle w:val="PSI-Normal"/>
      </w:pPr>
      <w:r>
        <w:rPr>
          <w:noProof/>
          <w:lang w:eastAsia="es-AR"/>
        </w:rPr>
        <w:drawing>
          <wp:inline distT="0" distB="0" distL="0" distR="0" wp14:anchorId="71F89FBC" wp14:editId="6A14D32D">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14:paraId="54BB0932" w14:textId="77777777"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14:paraId="265CB8E1" w14:textId="77777777" w:rsidR="00334209" w:rsidRDefault="00132A8D" w:rsidP="00AF7391">
      <w:pPr>
        <w:pStyle w:val="PSI-Normal"/>
      </w:pPr>
      <w:r>
        <w:rPr>
          <w:noProof/>
          <w:lang w:eastAsia="es-AR"/>
        </w:rPr>
        <w:lastRenderedPageBreak/>
        <w:drawing>
          <wp:inline distT="0" distB="0" distL="0" distR="0" wp14:anchorId="3BF64422" wp14:editId="71A09D92">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14:paraId="4E2D50ED" w14:textId="77777777" w:rsidR="00334209" w:rsidRPr="00E37D6A" w:rsidRDefault="00334209" w:rsidP="00334209">
      <w:pPr>
        <w:pStyle w:val="PSI-Ttulo3"/>
        <w:rPr>
          <w:lang w:val="es-AR"/>
        </w:rPr>
      </w:pPr>
    </w:p>
    <w:p w14:paraId="3B866EFC" w14:textId="77777777"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2F5CA00D" w14:textId="77777777" w:rsidR="00334209" w:rsidRDefault="00334209" w:rsidP="00334209">
      <w:pPr>
        <w:pStyle w:val="PSI-Comentario"/>
      </w:pPr>
    </w:p>
    <w:p w14:paraId="0F74D8C9" w14:textId="77777777" w:rsidR="007733F7" w:rsidRDefault="007733F7" w:rsidP="00DC74C7">
      <w:pPr>
        <w:pStyle w:val="PSI-Ttulo3"/>
      </w:pPr>
    </w:p>
    <w:p w14:paraId="10AD4421" w14:textId="77777777" w:rsidR="007733F7" w:rsidRDefault="007733F7" w:rsidP="00DC74C7">
      <w:pPr>
        <w:pStyle w:val="PSI-Ttulo3"/>
      </w:pPr>
    </w:p>
    <w:p w14:paraId="621B66CD" w14:textId="77777777" w:rsidR="00DC74C7" w:rsidRDefault="00DC74C7" w:rsidP="00DC74C7">
      <w:pPr>
        <w:pStyle w:val="PSI-Ttulo3"/>
      </w:pPr>
      <w:bookmarkStart w:id="40" w:name="_Toc53075689"/>
      <w:r>
        <w:t>Ver Equipo de Cátedra</w:t>
      </w:r>
      <w:bookmarkEnd w:id="40"/>
    </w:p>
    <w:p w14:paraId="5043A4E2" w14:textId="77777777"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14:paraId="4E1946D8" w14:textId="77777777" w:rsidR="00DC74C7" w:rsidRPr="00DC74C7" w:rsidRDefault="00255E6D" w:rsidP="00DC74C7">
      <w:pPr>
        <w:pStyle w:val="PSI-Ttulo3"/>
        <w:rPr>
          <w:lang w:val="es-AR"/>
        </w:rPr>
      </w:pPr>
      <w:r>
        <w:rPr>
          <w:noProof/>
          <w:lang w:val="es-AR" w:eastAsia="es-AR"/>
        </w:rPr>
        <w:drawing>
          <wp:inline distT="0" distB="0" distL="0" distR="0" wp14:anchorId="39C9E659" wp14:editId="1196A50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14:paraId="3ABFB704" w14:textId="77777777"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14:paraId="67DCF987" w14:textId="77777777" w:rsidR="00D63D7C" w:rsidRDefault="00255E6D" w:rsidP="00AF7391">
      <w:pPr>
        <w:pStyle w:val="PSI-Normal"/>
      </w:pPr>
      <w:r>
        <w:rPr>
          <w:noProof/>
          <w:lang w:eastAsia="es-AR"/>
        </w:rPr>
        <w:lastRenderedPageBreak/>
        <w:drawing>
          <wp:inline distT="0" distB="0" distL="0" distR="0" wp14:anchorId="5B449B1C" wp14:editId="71FF5E28">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14:paraId="235DB185" w14:textId="77777777" w:rsidR="00D63D7C" w:rsidRDefault="00D63D7C" w:rsidP="00AF7391">
      <w:pPr>
        <w:pStyle w:val="PSI-Normal"/>
      </w:pPr>
    </w:p>
    <w:p w14:paraId="5C70105C" w14:textId="77777777"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14:paraId="5230797B" w14:textId="77777777"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14:paraId="28B13848" w14:textId="77777777"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14:paraId="31C8D868" w14:textId="77777777"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14:paraId="0122D4BE" w14:textId="77777777" w:rsidR="00AA55DA" w:rsidRDefault="00255E6D" w:rsidP="00AF7391">
      <w:pPr>
        <w:pStyle w:val="PSI-Normal"/>
      </w:pPr>
      <w:r>
        <w:rPr>
          <w:noProof/>
          <w:lang w:eastAsia="es-AR"/>
        </w:rPr>
        <w:drawing>
          <wp:inline distT="0" distB="0" distL="0" distR="0" wp14:anchorId="6CCC0E54" wp14:editId="6B4E98A3">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14:paraId="30483106" w14:textId="77777777" w:rsidR="00255E6D" w:rsidRDefault="00255E6D" w:rsidP="00767BC2">
      <w:pPr>
        <w:pStyle w:val="PSI-Ttulo2"/>
        <w:rPr>
          <w:sz w:val="22"/>
          <w:szCs w:val="22"/>
        </w:rPr>
      </w:pPr>
    </w:p>
    <w:p w14:paraId="5C8D8F44" w14:textId="77777777" w:rsidR="00235A8F" w:rsidRDefault="00235A8F" w:rsidP="00767BC2">
      <w:pPr>
        <w:pStyle w:val="PSI-Ttulo2"/>
        <w:rPr>
          <w:sz w:val="22"/>
          <w:szCs w:val="22"/>
        </w:rPr>
      </w:pPr>
    </w:p>
    <w:p w14:paraId="3DBE121C" w14:textId="77777777" w:rsidR="00767BC2" w:rsidRDefault="00767BC2" w:rsidP="00767BC2">
      <w:pPr>
        <w:pStyle w:val="PSI-Ttulo2"/>
      </w:pPr>
      <w:bookmarkStart w:id="41" w:name="_Toc53075690"/>
      <w:r>
        <w:t>Salir</w:t>
      </w:r>
      <w:bookmarkEnd w:id="41"/>
    </w:p>
    <w:p w14:paraId="3FC99BA1" w14:textId="77777777" w:rsidR="001E12C0" w:rsidRDefault="001E12C0" w:rsidP="00AF7391">
      <w:pPr>
        <w:pStyle w:val="PSI-Normal"/>
      </w:pPr>
      <w:r>
        <w:t xml:space="preserve">Para salir del sistema </w:t>
      </w:r>
      <w:proofErr w:type="spellStart"/>
      <w:r>
        <w:t>Vaspa</w:t>
      </w:r>
      <w:proofErr w:type="spellEnd"/>
      <w:r>
        <w:t>, nos dirigiremos al menú principal -&gt;Salir, como se ilustra en la siguiente imagen.</w:t>
      </w:r>
    </w:p>
    <w:p w14:paraId="34645910" w14:textId="77777777" w:rsidR="001E12C0" w:rsidRDefault="00C03732" w:rsidP="00AF7391">
      <w:pPr>
        <w:pStyle w:val="PSI-Normal"/>
      </w:pPr>
      <w:r>
        <w:rPr>
          <w:noProof/>
          <w:lang w:eastAsia="es-AR"/>
        </w:rPr>
        <w:lastRenderedPageBreak/>
        <w:drawing>
          <wp:inline distT="0" distB="0" distL="0" distR="0" wp14:anchorId="41428340" wp14:editId="2FB20697">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14:paraId="08B99208" w14:textId="77777777" w:rsidR="00767BC2" w:rsidRDefault="00256892" w:rsidP="00AF7391">
      <w:pPr>
        <w:pStyle w:val="PSI-Normal"/>
      </w:pPr>
      <w:r>
        <w:t xml:space="preserve">Finalizando correctamente su sesión. </w:t>
      </w:r>
      <w:r w:rsidR="00C43414">
        <w:t xml:space="preserve">A </w:t>
      </w:r>
      <w:proofErr w:type="gramStart"/>
      <w:r w:rsidR="00C43414">
        <w:t>continuación</w:t>
      </w:r>
      <w:proofErr w:type="gramEnd"/>
      <w:r w:rsidR="00C43414">
        <w:t xml:space="preserve"> nos aparecerá la siguiente pantalla de despedida, la cual contiene tres botones:</w:t>
      </w:r>
    </w:p>
    <w:p w14:paraId="522400DE" w14:textId="77777777" w:rsidR="00C43414" w:rsidRDefault="00C43414" w:rsidP="00AF7391">
      <w:pPr>
        <w:pStyle w:val="PSI-Normal"/>
      </w:pPr>
      <w:r>
        <w:t xml:space="preserve">-Botón </w:t>
      </w:r>
      <w:r w:rsidRPr="00C43414">
        <w:rPr>
          <w:b/>
        </w:rPr>
        <w:t>&lt;Volver a Ingresar&gt;</w:t>
      </w:r>
      <w:r>
        <w:t xml:space="preserve">: </w:t>
      </w:r>
      <w:r w:rsidR="00993838">
        <w:t>Nos permitirá regresar al sistema.</w:t>
      </w:r>
    </w:p>
    <w:p w14:paraId="4A4214D2" w14:textId="77777777"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14:paraId="6425A3C3" w14:textId="77777777"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14:paraId="13086A20" w14:textId="77777777" w:rsidR="003C526D" w:rsidRDefault="003C526D" w:rsidP="00C43414">
      <w:pPr>
        <w:pStyle w:val="PSI-Normal"/>
      </w:pPr>
    </w:p>
    <w:p w14:paraId="44DC11E2" w14:textId="77777777" w:rsidR="003C526D" w:rsidRDefault="003C526D" w:rsidP="00C43414">
      <w:pPr>
        <w:pStyle w:val="PSI-Normal"/>
      </w:pPr>
      <w:r>
        <w:rPr>
          <w:noProof/>
          <w:lang w:eastAsia="es-AR"/>
        </w:rPr>
        <w:drawing>
          <wp:inline distT="0" distB="0" distL="0" distR="0" wp14:anchorId="5BB3AE9D" wp14:editId="173E9C1F">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49A6F726" w14:textId="77777777" w:rsidR="00C43414" w:rsidRDefault="00C43414" w:rsidP="00AF7391">
      <w:pPr>
        <w:pStyle w:val="PSI-Normal"/>
      </w:pPr>
    </w:p>
    <w:p w14:paraId="256443CC" w14:textId="77777777" w:rsidR="0078178F" w:rsidRDefault="0078178F"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w:t>
      </w:r>
      <w:r w:rsidR="001F5D67">
        <w:t xml:space="preserve"> institucional</w:t>
      </w:r>
      <w:r>
        <w:t>.</w:t>
      </w:r>
    </w:p>
    <w:p w14:paraId="1289BE88" w14:textId="77777777" w:rsidR="007244A3" w:rsidRDefault="007244A3" w:rsidP="00AF7391">
      <w:pPr>
        <w:pStyle w:val="PSI-Normal"/>
      </w:pPr>
    </w:p>
    <w:p w14:paraId="495F1D94" w14:textId="77777777" w:rsidR="00AB2130" w:rsidRDefault="00AB2130" w:rsidP="001243E6">
      <w:pPr>
        <w:pStyle w:val="PSI-Ttulo1"/>
      </w:pPr>
    </w:p>
    <w:p w14:paraId="60FE9D1E" w14:textId="77777777" w:rsidR="00AB2130" w:rsidRDefault="00AB2130" w:rsidP="001243E6">
      <w:pPr>
        <w:pStyle w:val="PSI-Ttulo1"/>
      </w:pPr>
    </w:p>
    <w:p w14:paraId="22DE6663" w14:textId="77777777" w:rsidR="00AB2130" w:rsidRDefault="00AB2130" w:rsidP="001243E6">
      <w:pPr>
        <w:pStyle w:val="PSI-Ttulo1"/>
      </w:pPr>
    </w:p>
    <w:p w14:paraId="490A9950" w14:textId="77777777" w:rsidR="00554798" w:rsidRDefault="00554798" w:rsidP="001243E6">
      <w:pPr>
        <w:pStyle w:val="PSI-Ttulo1"/>
      </w:pPr>
    </w:p>
    <w:p w14:paraId="36A8787E" w14:textId="77777777" w:rsidR="006768F1" w:rsidRDefault="006768F1" w:rsidP="001243E6">
      <w:pPr>
        <w:pStyle w:val="PSI-Ttulo1"/>
      </w:pPr>
    </w:p>
    <w:p w14:paraId="782338DC" w14:textId="77777777" w:rsidR="001243E6" w:rsidRDefault="001243E6" w:rsidP="001243E6">
      <w:pPr>
        <w:pStyle w:val="PSI-Ttulo1"/>
      </w:pPr>
      <w:bookmarkStart w:id="42" w:name="_Toc53075691"/>
      <w:r>
        <w:t>Uso del Sistema [Docente responsable]</w:t>
      </w:r>
      <w:bookmarkEnd w:id="42"/>
    </w:p>
    <w:p w14:paraId="7A494DE0" w14:textId="77777777" w:rsidR="00F209B5" w:rsidRDefault="00F209B5" w:rsidP="00AF7391">
      <w:pPr>
        <w:pStyle w:val="PSI-Normal"/>
      </w:pPr>
    </w:p>
    <w:p w14:paraId="693D7140" w14:textId="77777777" w:rsidR="00011468" w:rsidRDefault="00011468" w:rsidP="00AF7391">
      <w:pPr>
        <w:pStyle w:val="PSI-Normal"/>
      </w:pPr>
      <w:r>
        <w:t xml:space="preserve">Una vez que ha ingresado al Sistema, se visualizará la pantalla principal del Docente. </w:t>
      </w:r>
    </w:p>
    <w:p w14:paraId="752E8D39" w14:textId="77777777" w:rsidR="002D094E" w:rsidRDefault="00613589" w:rsidP="00AF7391">
      <w:pPr>
        <w:pStyle w:val="PSI-Normal"/>
      </w:pPr>
      <w:r>
        <w:rPr>
          <w:noProof/>
          <w:lang w:eastAsia="es-AR"/>
        </w:rPr>
        <w:lastRenderedPageBreak/>
        <w:drawing>
          <wp:inline distT="0" distB="0" distL="0" distR="0" wp14:anchorId="57F817FE" wp14:editId="63BD5718">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14:paraId="15ECAFE8" w14:textId="77777777" w:rsidR="002D094E" w:rsidRDefault="002D094E" w:rsidP="00AF7391">
      <w:pPr>
        <w:pStyle w:val="PSI-Normal"/>
      </w:pPr>
      <w:r>
        <w:t>Esta pantalla se encuentra dividida en dos secciones importantes.</w:t>
      </w:r>
    </w:p>
    <w:p w14:paraId="342515D9" w14:textId="77777777" w:rsidR="002D094E" w:rsidRDefault="002D094E" w:rsidP="00AF7391">
      <w:pPr>
        <w:pStyle w:val="PSI-Normal"/>
      </w:pPr>
    </w:p>
    <w:p w14:paraId="0DC3F303" w14:textId="77777777" w:rsidR="002D094E" w:rsidRDefault="002D094E" w:rsidP="00AF7391">
      <w:pPr>
        <w:pStyle w:val="PSI-Normal"/>
      </w:pPr>
      <w:r>
        <w:t xml:space="preserve">La </w:t>
      </w:r>
      <w:proofErr w:type="gramStart"/>
      <w:r>
        <w:t>primer sección conocida</w:t>
      </w:r>
      <w:proofErr w:type="gramEnd"/>
      <w:r>
        <w:t xml:space="preserve"> como el </w:t>
      </w:r>
      <w:r>
        <w:rPr>
          <w:b/>
        </w:rPr>
        <w:t xml:space="preserve">Menú Principal </w:t>
      </w:r>
      <w:r>
        <w:t xml:space="preserve">se encuentra en la parte superior de la pantalla. </w:t>
      </w:r>
    </w:p>
    <w:p w14:paraId="314E7103" w14:textId="77777777" w:rsidR="002D094E" w:rsidRDefault="002D094E" w:rsidP="00AF7391">
      <w:pPr>
        <w:pStyle w:val="PSI-Normal"/>
      </w:pPr>
      <w:r>
        <w:rPr>
          <w:noProof/>
          <w:lang w:eastAsia="es-AR"/>
        </w:rPr>
        <w:drawing>
          <wp:inline distT="0" distB="0" distL="0" distR="0" wp14:anchorId="71C31C2B" wp14:editId="651C7F67">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14:paraId="29525F66" w14:textId="77777777"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14:paraId="5822A7B1" w14:textId="77777777" w:rsidR="002D094E" w:rsidRDefault="002D094E" w:rsidP="00AF7391">
      <w:pPr>
        <w:pStyle w:val="PSI-Normal"/>
      </w:pPr>
    </w:p>
    <w:p w14:paraId="448810C2" w14:textId="77777777"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14:paraId="32F7CC0D" w14:textId="77777777" w:rsidR="002E59D9" w:rsidRDefault="002E59D9" w:rsidP="00AF7391">
      <w:pPr>
        <w:pStyle w:val="PSI-Normal"/>
      </w:pPr>
    </w:p>
    <w:p w14:paraId="675BE5F0" w14:textId="77777777" w:rsidR="002E59D9" w:rsidRDefault="002E59D9" w:rsidP="00AF7391">
      <w:pPr>
        <w:pStyle w:val="PSI-Normal"/>
      </w:pPr>
    </w:p>
    <w:p w14:paraId="4B911283" w14:textId="77777777" w:rsidR="00077FDF" w:rsidRDefault="00077FDF" w:rsidP="00077FDF">
      <w:pPr>
        <w:pStyle w:val="PSI-Ttulo2"/>
      </w:pPr>
      <w:bookmarkStart w:id="43" w:name="_Toc53075692"/>
      <w:r>
        <w:t>Gestionar Programa</w:t>
      </w:r>
      <w:bookmarkEnd w:id="43"/>
    </w:p>
    <w:p w14:paraId="177FFBC4" w14:textId="77777777"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14:paraId="23EA4F51" w14:textId="77777777" w:rsidR="00EE3BF3" w:rsidRDefault="007C133D" w:rsidP="00AF7391">
      <w:pPr>
        <w:pStyle w:val="PSI-Normal"/>
      </w:pPr>
      <w:r>
        <w:rPr>
          <w:noProof/>
          <w:lang w:eastAsia="es-AR"/>
        </w:rPr>
        <w:lastRenderedPageBreak/>
        <w:drawing>
          <wp:inline distT="0" distB="0" distL="0" distR="0" wp14:anchorId="11506DE9" wp14:editId="55952ECD">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14:paraId="6EF1AA58" w14:textId="77777777" w:rsidR="00FE1182" w:rsidRDefault="00FE1182" w:rsidP="00AF7391">
      <w:pPr>
        <w:pStyle w:val="PSI-Normal"/>
      </w:pPr>
    </w:p>
    <w:p w14:paraId="4820DC97" w14:textId="77777777"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14:paraId="2FBB78FA" w14:textId="77777777" w:rsidR="0029548F" w:rsidRDefault="0029548F" w:rsidP="00AF7391">
      <w:pPr>
        <w:pStyle w:val="PSI-Normal"/>
      </w:pPr>
    </w:p>
    <w:p w14:paraId="461CECC8" w14:textId="77777777"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5EB485F4" w14:textId="77777777" w:rsidR="00493421" w:rsidRDefault="00576F36" w:rsidP="00AF7391">
      <w:pPr>
        <w:pStyle w:val="PSI-Normal"/>
      </w:pPr>
      <w:r>
        <w:rPr>
          <w:noProof/>
          <w:lang w:eastAsia="es-AR"/>
        </w:rPr>
        <w:drawing>
          <wp:anchor distT="0" distB="0" distL="114300" distR="114300" simplePos="0" relativeHeight="251687936" behindDoc="1" locked="0" layoutInCell="1" allowOverlap="1" wp14:anchorId="5731604A" wp14:editId="1C47CD5A">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14:paraId="4E83BE8D" w14:textId="77777777" w:rsidR="00576F36" w:rsidRDefault="00576F36" w:rsidP="00AF7391">
      <w:pPr>
        <w:pStyle w:val="PSI-Normal"/>
      </w:pPr>
    </w:p>
    <w:p w14:paraId="2F320A0E" w14:textId="77777777"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14:paraId="2DB884F7" w14:textId="77777777" w:rsidR="0029548F" w:rsidRDefault="00576F36" w:rsidP="00AF7391">
      <w:pPr>
        <w:pStyle w:val="PSI-Normal"/>
      </w:pPr>
      <w:r>
        <w:rPr>
          <w:noProof/>
          <w:lang w:eastAsia="es-AR"/>
        </w:rPr>
        <w:drawing>
          <wp:anchor distT="0" distB="0" distL="114300" distR="114300" simplePos="0" relativeHeight="251691008" behindDoc="1" locked="0" layoutInCell="1" allowOverlap="1" wp14:anchorId="099DC0B4" wp14:editId="03F6660D">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14:anchorId="1EB5BE17" wp14:editId="3D4A492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14:paraId="1AD1D552" w14:textId="77777777" w:rsidR="00576F36" w:rsidRDefault="00576F36" w:rsidP="00AF7391">
      <w:pPr>
        <w:pStyle w:val="PSI-Normal"/>
      </w:pPr>
    </w:p>
    <w:p w14:paraId="7EF1593E" w14:textId="77777777"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proofErr w:type="spellStart"/>
      <w:r w:rsidR="00493421" w:rsidRPr="00A50489">
        <w:rPr>
          <w:rFonts w:cs="Arial"/>
          <w:color w:val="000000"/>
        </w:rPr>
        <w:t>aun</w:t>
      </w:r>
      <w:proofErr w:type="spellEnd"/>
      <w:r w:rsidR="00493421" w:rsidRPr="00A50489">
        <w:rPr>
          <w:rFonts w:cs="Arial"/>
          <w:color w:val="000000"/>
        </w:rPr>
        <w:t xml:space="preserve">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14:paraId="0BF9910B" w14:textId="77777777" w:rsidR="00576F36" w:rsidRDefault="00176D49" w:rsidP="00AF7391">
      <w:pPr>
        <w:pStyle w:val="PSI-Normal"/>
      </w:pPr>
      <w:r>
        <w:rPr>
          <w:noProof/>
          <w:lang w:eastAsia="es-AR"/>
        </w:rPr>
        <w:drawing>
          <wp:anchor distT="0" distB="0" distL="114300" distR="114300" simplePos="0" relativeHeight="251694080" behindDoc="1" locked="0" layoutInCell="1" allowOverlap="1" wp14:anchorId="65E4497B" wp14:editId="01E3F35E">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14:anchorId="20FBFE0B" wp14:editId="7E4DBBDE">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14:anchorId="072D3C9F" wp14:editId="6D7B54BC">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14:paraId="003E0DAB" w14:textId="77777777" w:rsidR="00176D49" w:rsidRDefault="00176D49" w:rsidP="00AF7391">
      <w:pPr>
        <w:pStyle w:val="PSI-Normal"/>
      </w:pPr>
    </w:p>
    <w:p w14:paraId="679F1536" w14:textId="77777777"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14:paraId="5CFDAC62" w14:textId="77777777" w:rsidR="007A028D" w:rsidRDefault="007A028D" w:rsidP="00AF7391">
      <w:pPr>
        <w:pStyle w:val="PSI-Normal"/>
      </w:pPr>
    </w:p>
    <w:p w14:paraId="0ACB05D2" w14:textId="77777777"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14:paraId="29AAF114" w14:textId="77777777" w:rsidR="00963D8B" w:rsidRDefault="009261E7" w:rsidP="00AF7391">
      <w:pPr>
        <w:pStyle w:val="PSI-Normal"/>
      </w:pPr>
      <w:r>
        <w:rPr>
          <w:noProof/>
          <w:lang w:eastAsia="es-AR"/>
        </w:rPr>
        <w:drawing>
          <wp:anchor distT="0" distB="0" distL="114300" distR="114300" simplePos="0" relativeHeight="251700224" behindDoc="1" locked="0" layoutInCell="1" allowOverlap="1" wp14:anchorId="2F6E9A3F" wp14:editId="412036BB">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14:anchorId="0BE08797" wp14:editId="3FBE75A9">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14:paraId="1DEF510D" w14:textId="77777777" w:rsidR="00855A13" w:rsidRDefault="00855A13" w:rsidP="00AF7391">
      <w:pPr>
        <w:pStyle w:val="PSI-Normal"/>
        <w:rPr>
          <w:b/>
        </w:rPr>
      </w:pPr>
    </w:p>
    <w:p w14:paraId="01052FD3" w14:textId="77777777"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14:paraId="3F086BCC" w14:textId="77777777" w:rsidR="007A028D" w:rsidRDefault="007A028D" w:rsidP="00AF7391">
      <w:pPr>
        <w:pStyle w:val="PSI-Normal"/>
      </w:pPr>
      <w:r>
        <w:rPr>
          <w:noProof/>
          <w:lang w:eastAsia="es-AR"/>
        </w:rPr>
        <w:lastRenderedPageBreak/>
        <w:drawing>
          <wp:anchor distT="0" distB="0" distL="114300" distR="114300" simplePos="0" relativeHeight="251697152" behindDoc="1" locked="0" layoutInCell="1" allowOverlap="1" wp14:anchorId="08B4AB04" wp14:editId="16116B08">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14:paraId="411C4927" w14:textId="77777777" w:rsidR="007A028D" w:rsidRDefault="007A028D" w:rsidP="00AF7391">
      <w:pPr>
        <w:pStyle w:val="PSI-Normal"/>
      </w:pPr>
    </w:p>
    <w:p w14:paraId="752F2C84" w14:textId="77777777" w:rsidR="007A028D" w:rsidRDefault="007A028D" w:rsidP="00AF7391">
      <w:pPr>
        <w:pStyle w:val="PSI-Normal"/>
      </w:pPr>
    </w:p>
    <w:p w14:paraId="2DCBAB81" w14:textId="77777777" w:rsidR="007733F7" w:rsidRDefault="007733F7" w:rsidP="00AF7391">
      <w:pPr>
        <w:pStyle w:val="PSI-Normal"/>
      </w:pPr>
    </w:p>
    <w:p w14:paraId="797F4EE6" w14:textId="77777777" w:rsidR="0060576F" w:rsidRDefault="004E3134" w:rsidP="0060576F">
      <w:pPr>
        <w:pStyle w:val="PSI-Ttulo3"/>
      </w:pPr>
      <w:bookmarkStart w:id="44" w:name="_Toc53075693"/>
      <w:r>
        <w:t>Crear Programa</w:t>
      </w:r>
      <w:bookmarkEnd w:id="44"/>
    </w:p>
    <w:p w14:paraId="2402C1FF" w14:textId="77777777"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14:paraId="18D9119B" w14:textId="77777777" w:rsidR="00AF7391" w:rsidRDefault="001A5E77" w:rsidP="00AF7391">
      <w:pPr>
        <w:pStyle w:val="PSI-Normal"/>
      </w:pPr>
      <w:r>
        <w:rPr>
          <w:noProof/>
          <w:lang w:eastAsia="es-AR"/>
        </w:rPr>
        <w:drawing>
          <wp:inline distT="0" distB="0" distL="0" distR="0" wp14:anchorId="3543DCB0" wp14:editId="07760A0F">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14:paraId="5A85231A" w14:textId="77777777"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14:paraId="40A07456" w14:textId="77777777" w:rsidR="0060576F" w:rsidRDefault="00AF7391" w:rsidP="00AF7391">
      <w:pPr>
        <w:pStyle w:val="PSI-Normal"/>
      </w:pPr>
      <w:r>
        <w:rPr>
          <w:noProof/>
          <w:lang w:eastAsia="es-AR"/>
        </w:rPr>
        <w:drawing>
          <wp:inline distT="0" distB="0" distL="0" distR="0" wp14:anchorId="566C84D0" wp14:editId="1C301594">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14:paraId="669BE38D" w14:textId="77777777"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14:paraId="05759009" w14:textId="77777777"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14:paraId="0A236DC2" w14:textId="77777777" w:rsidR="000111C8" w:rsidRDefault="000111C8" w:rsidP="00AF7391">
      <w:pPr>
        <w:pStyle w:val="PSI-Normal"/>
      </w:pPr>
    </w:p>
    <w:p w14:paraId="0C365FB4" w14:textId="77777777" w:rsidR="000111C8" w:rsidRDefault="000111C8" w:rsidP="00AF7391">
      <w:pPr>
        <w:pStyle w:val="PSI-Normal"/>
      </w:pPr>
    </w:p>
    <w:p w14:paraId="1D024706" w14:textId="77777777" w:rsidR="000111C8" w:rsidRDefault="000111C8" w:rsidP="00AF7391">
      <w:pPr>
        <w:pStyle w:val="PSI-Normal"/>
      </w:pPr>
    </w:p>
    <w:p w14:paraId="7B6B615B" w14:textId="77777777" w:rsidR="00AF7391" w:rsidRPr="00AF7391" w:rsidRDefault="00AF7391" w:rsidP="00AF7391">
      <w:pPr>
        <w:pStyle w:val="PSI-Normal"/>
      </w:pPr>
      <w:r>
        <w:rPr>
          <w:noProof/>
          <w:lang w:eastAsia="es-AR"/>
        </w:rPr>
        <w:drawing>
          <wp:inline distT="0" distB="0" distL="0" distR="0" wp14:anchorId="7BB88576" wp14:editId="70E4F0A2">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14:paraId="6182D864" w14:textId="77777777"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14:paraId="73B469BD" w14:textId="77777777" w:rsidR="00AF7391" w:rsidRPr="00AF7391" w:rsidRDefault="00AF7391" w:rsidP="00AF7391">
      <w:pPr>
        <w:pStyle w:val="PSI-Normal"/>
      </w:pPr>
      <w:r>
        <w:rPr>
          <w:noProof/>
          <w:lang w:eastAsia="es-AR"/>
        </w:rPr>
        <w:lastRenderedPageBreak/>
        <w:drawing>
          <wp:inline distT="0" distB="0" distL="0" distR="0" wp14:anchorId="19F05EEE" wp14:editId="35768F7A">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14:paraId="6B4969B3" w14:textId="77777777"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14:paraId="7A68E38C" w14:textId="77777777" w:rsidR="00AF7391" w:rsidRDefault="00AF7391" w:rsidP="00AF7391">
      <w:pPr>
        <w:pStyle w:val="PSI-Normal"/>
      </w:pPr>
    </w:p>
    <w:p w14:paraId="24EE64E0" w14:textId="77777777" w:rsidR="00AF7391" w:rsidRDefault="00AF7391" w:rsidP="00AF7391">
      <w:pPr>
        <w:pStyle w:val="PSI-Normal"/>
      </w:pPr>
      <w:r>
        <w:rPr>
          <w:noProof/>
          <w:lang w:eastAsia="es-AR"/>
        </w:rPr>
        <w:lastRenderedPageBreak/>
        <w:drawing>
          <wp:inline distT="0" distB="0" distL="0" distR="0" wp14:anchorId="206B0BF2" wp14:editId="45B60779">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14:paraId="68A0B852" w14:textId="77777777"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14:paraId="78CBFE8C" w14:textId="77777777" w:rsidR="00AF7391" w:rsidRDefault="00AF7391" w:rsidP="00AF7391">
      <w:pPr>
        <w:pStyle w:val="PSI-Normal"/>
      </w:pPr>
    </w:p>
    <w:p w14:paraId="44F13C1E" w14:textId="77777777" w:rsidR="00AF7391" w:rsidRDefault="00184861" w:rsidP="00AF7391">
      <w:pPr>
        <w:pStyle w:val="PSI-Normal"/>
      </w:pPr>
      <w:r>
        <w:rPr>
          <w:noProof/>
          <w:lang w:eastAsia="es-AR"/>
        </w:rPr>
        <w:drawing>
          <wp:inline distT="0" distB="0" distL="0" distR="0" wp14:anchorId="73498E83" wp14:editId="67ED2475">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14:paraId="759C1D18" w14:textId="77777777"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14:paraId="01150587" w14:textId="77777777" w:rsidR="002C19E4" w:rsidRDefault="002C19E4" w:rsidP="00184861">
      <w:pPr>
        <w:pStyle w:val="PSI-Normal"/>
      </w:pPr>
    </w:p>
    <w:p w14:paraId="1E81BD6C" w14:textId="77777777"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14:paraId="724CA69C" w14:textId="77777777" w:rsidR="002C19E4" w:rsidRDefault="00A37471" w:rsidP="00184861">
      <w:pPr>
        <w:pStyle w:val="PSI-Normal"/>
      </w:pPr>
      <w:r>
        <w:rPr>
          <w:noProof/>
          <w:lang w:eastAsia="es-AR"/>
        </w:rPr>
        <w:drawing>
          <wp:inline distT="0" distB="0" distL="0" distR="0" wp14:anchorId="0F9C99DD" wp14:editId="05C76258">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14:paraId="01A093DE" w14:textId="77777777" w:rsidR="00AF7391" w:rsidRDefault="002C19E4" w:rsidP="00AF7391">
      <w:pPr>
        <w:pStyle w:val="PSI-Normal"/>
      </w:pPr>
      <w:proofErr w:type="gramStart"/>
      <w:r>
        <w:t>Además</w:t>
      </w:r>
      <w:proofErr w:type="gramEnd"/>
      <w:r>
        <w:t xml:space="preserve">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14:paraId="085557C9" w14:textId="77777777" w:rsidR="00184861" w:rsidRDefault="00184861" w:rsidP="00AF7391">
      <w:pPr>
        <w:pStyle w:val="PSI-Normal"/>
      </w:pPr>
    </w:p>
    <w:p w14:paraId="4D156CF9" w14:textId="77777777" w:rsidR="0060576F" w:rsidRDefault="0060576F" w:rsidP="0060576F">
      <w:pPr>
        <w:pStyle w:val="PSI-Ttulo3"/>
      </w:pPr>
    </w:p>
    <w:p w14:paraId="4A025F37" w14:textId="77777777" w:rsidR="003664D7" w:rsidRDefault="003664D7" w:rsidP="0060576F">
      <w:pPr>
        <w:pStyle w:val="PSI-Ttulo3"/>
      </w:pPr>
    </w:p>
    <w:p w14:paraId="580B9F8A" w14:textId="77777777" w:rsidR="00962AF0" w:rsidRDefault="00962AF0" w:rsidP="00962AF0">
      <w:pPr>
        <w:pStyle w:val="PSI-Ttulo3"/>
      </w:pPr>
      <w:bookmarkStart w:id="45" w:name="_Toc53075694"/>
      <w:r>
        <w:t>Modificar Programa</w:t>
      </w:r>
      <w:bookmarkEnd w:id="45"/>
    </w:p>
    <w:p w14:paraId="50F453D0" w14:textId="77777777"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14:paraId="484034DE" w14:textId="77777777" w:rsidR="00962AF0" w:rsidRDefault="0037065A" w:rsidP="00962AF0">
      <w:pPr>
        <w:pStyle w:val="PSI-Normal"/>
      </w:pPr>
      <w:r>
        <w:rPr>
          <w:noProof/>
          <w:lang w:eastAsia="es-AR"/>
        </w:rPr>
        <w:drawing>
          <wp:inline distT="0" distB="0" distL="0" distR="0" wp14:anchorId="4D148024" wp14:editId="2684CB6F">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14:paraId="62390E79" w14:textId="77777777" w:rsidR="00E16789" w:rsidRDefault="00E16789" w:rsidP="00E16789">
      <w:pPr>
        <w:pStyle w:val="PSI-Normal"/>
      </w:pPr>
      <w:r>
        <w:t>En las siguientes imágenes se muestra la apariencia de esta utilidad.</w:t>
      </w:r>
    </w:p>
    <w:p w14:paraId="41ED3264" w14:textId="77777777" w:rsidR="00E16789" w:rsidRDefault="00AB4310" w:rsidP="00E16789">
      <w:pPr>
        <w:pStyle w:val="PSI-Normal"/>
      </w:pPr>
      <w:r>
        <w:rPr>
          <w:noProof/>
          <w:lang w:eastAsia="es-AR"/>
        </w:rPr>
        <w:lastRenderedPageBreak/>
        <w:drawing>
          <wp:inline distT="0" distB="0" distL="0" distR="0" wp14:anchorId="4F7D1972" wp14:editId="0D460621">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14:paraId="43B2F886" w14:textId="77777777"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14:paraId="43F5107C" w14:textId="77777777" w:rsidR="00AB4310" w:rsidRDefault="00AB4310" w:rsidP="00E16789">
      <w:pPr>
        <w:pStyle w:val="PSI-Normal"/>
      </w:pPr>
    </w:p>
    <w:p w14:paraId="2B863CCA" w14:textId="77777777" w:rsidR="00E16789" w:rsidRPr="00AF7391" w:rsidRDefault="00A96358" w:rsidP="00E16789">
      <w:pPr>
        <w:pStyle w:val="PSI-Normal"/>
      </w:pPr>
      <w:r>
        <w:rPr>
          <w:noProof/>
          <w:lang w:eastAsia="es-AR"/>
        </w:rPr>
        <w:lastRenderedPageBreak/>
        <w:drawing>
          <wp:inline distT="0" distB="0" distL="0" distR="0" wp14:anchorId="5265E00D" wp14:editId="2951382D">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14:paraId="57D6DFC2" w14:textId="77777777"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14:paraId="6952EF2A" w14:textId="77777777" w:rsidR="00E16789" w:rsidRDefault="00E16789" w:rsidP="00E16789">
      <w:pPr>
        <w:pStyle w:val="PSI-Normal"/>
      </w:pPr>
    </w:p>
    <w:p w14:paraId="2DAE085C" w14:textId="77777777" w:rsidR="00E16789" w:rsidRPr="00AF7391" w:rsidRDefault="008B7BDE" w:rsidP="00E16789">
      <w:pPr>
        <w:pStyle w:val="PSI-Normal"/>
      </w:pPr>
      <w:r>
        <w:rPr>
          <w:noProof/>
          <w:lang w:eastAsia="es-AR"/>
        </w:rPr>
        <w:lastRenderedPageBreak/>
        <w:drawing>
          <wp:inline distT="0" distB="0" distL="0" distR="0" wp14:anchorId="2BE4EDF1" wp14:editId="0888F6FE">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14:paraId="08836CB2" w14:textId="77777777"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proofErr w:type="spellStart"/>
      <w:r w:rsidR="006B7412">
        <w:t>modifc</w:t>
      </w:r>
      <w:r>
        <w:t>ando</w:t>
      </w:r>
      <w:proofErr w:type="spellEnd"/>
      <w:r>
        <w:t xml:space="preserve"> las demás secciones del programa o </w:t>
      </w:r>
      <w:r w:rsidRPr="00AF7391">
        <w:rPr>
          <w:b/>
        </w:rPr>
        <w:t>&lt;</w:t>
      </w:r>
      <w:r>
        <w:rPr>
          <w:b/>
        </w:rPr>
        <w:t>Anterior</w:t>
      </w:r>
      <w:r w:rsidRPr="00AF7391">
        <w:rPr>
          <w:b/>
        </w:rPr>
        <w:t>&gt;</w:t>
      </w:r>
      <w:r>
        <w:rPr>
          <w:b/>
        </w:rPr>
        <w:t xml:space="preserve"> </w:t>
      </w:r>
      <w:r>
        <w:t>para volver a la sección anterior (Paso 2).</w:t>
      </w:r>
    </w:p>
    <w:p w14:paraId="34ED8FC7" w14:textId="77777777" w:rsidR="00E16789" w:rsidRDefault="00E16789" w:rsidP="00E16789">
      <w:pPr>
        <w:pStyle w:val="PSI-Normal"/>
      </w:pPr>
    </w:p>
    <w:p w14:paraId="18B19817" w14:textId="77777777" w:rsidR="00E16789" w:rsidRDefault="006B7412" w:rsidP="00E16789">
      <w:pPr>
        <w:pStyle w:val="PSI-Normal"/>
      </w:pPr>
      <w:r>
        <w:rPr>
          <w:noProof/>
          <w:lang w:eastAsia="es-AR"/>
        </w:rPr>
        <w:lastRenderedPageBreak/>
        <w:drawing>
          <wp:inline distT="0" distB="0" distL="0" distR="0" wp14:anchorId="097829D8" wp14:editId="61EA0674">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14:paraId="7024792D" w14:textId="77777777"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14:paraId="4249B6D9" w14:textId="77777777" w:rsidR="00E16789" w:rsidRDefault="00E16789" w:rsidP="00E16789">
      <w:pPr>
        <w:pStyle w:val="PSI-Normal"/>
      </w:pPr>
    </w:p>
    <w:p w14:paraId="20F87448" w14:textId="77777777" w:rsidR="00E16789" w:rsidRDefault="006B7412" w:rsidP="00E16789">
      <w:pPr>
        <w:pStyle w:val="PSI-Normal"/>
      </w:pPr>
      <w:r>
        <w:rPr>
          <w:noProof/>
          <w:lang w:eastAsia="es-AR"/>
        </w:rPr>
        <w:lastRenderedPageBreak/>
        <w:drawing>
          <wp:inline distT="0" distB="0" distL="0" distR="0" wp14:anchorId="6A0678D0" wp14:editId="1555BA4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14:paraId="7691B2A3" w14:textId="77777777"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14:paraId="4E7F182A" w14:textId="77777777" w:rsidR="00E16789" w:rsidRDefault="00E16789" w:rsidP="00E16789">
      <w:pPr>
        <w:pStyle w:val="PSI-Normal"/>
      </w:pPr>
    </w:p>
    <w:p w14:paraId="7CCEF452" w14:textId="77777777"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14:paraId="2A7FF1AA" w14:textId="77777777" w:rsidR="00E16789" w:rsidRDefault="00AE378E" w:rsidP="00E16789">
      <w:pPr>
        <w:pStyle w:val="PSI-Normal"/>
      </w:pPr>
      <w:r>
        <w:rPr>
          <w:noProof/>
          <w:lang w:eastAsia="es-AR"/>
        </w:rPr>
        <w:drawing>
          <wp:inline distT="0" distB="0" distL="0" distR="0" wp14:anchorId="14D6F84D" wp14:editId="16006DA7">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14:paraId="0966D49D" w14:textId="77777777" w:rsidR="00E16789" w:rsidRDefault="00E16789" w:rsidP="00E16789">
      <w:pPr>
        <w:pStyle w:val="PSI-Normal"/>
      </w:pPr>
      <w:proofErr w:type="gramStart"/>
      <w:r>
        <w:t>Además</w:t>
      </w:r>
      <w:proofErr w:type="gramEnd"/>
      <w:r>
        <w:t xml:space="preserve">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14:paraId="48F733F2" w14:textId="77777777" w:rsidR="0060576F" w:rsidRDefault="0060576F" w:rsidP="00AF7391">
      <w:pPr>
        <w:pStyle w:val="PSI-Normal"/>
      </w:pPr>
    </w:p>
    <w:p w14:paraId="4E90AB7F" w14:textId="77777777" w:rsidR="0060576F" w:rsidRPr="00FE1182" w:rsidRDefault="0060576F" w:rsidP="00AF7391">
      <w:pPr>
        <w:pStyle w:val="PSI-Normal"/>
      </w:pPr>
    </w:p>
    <w:p w14:paraId="1F100626" w14:textId="77777777" w:rsidR="006D728E" w:rsidRDefault="00FB187D" w:rsidP="006D728E">
      <w:pPr>
        <w:pStyle w:val="PSI-Ttulo3"/>
      </w:pPr>
      <w:bookmarkStart w:id="46" w:name="_Toc53075695"/>
      <w:r>
        <w:lastRenderedPageBreak/>
        <w:t>Gestionar Bibliografía</w:t>
      </w:r>
      <w:r w:rsidR="00707245">
        <w:t xml:space="preserve"> Programa</w:t>
      </w:r>
      <w:bookmarkEnd w:id="46"/>
    </w:p>
    <w:p w14:paraId="44C89F92" w14:textId="77777777"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14:paraId="5F9E6D9E" w14:textId="77777777" w:rsidR="006D728E" w:rsidRDefault="00272A46" w:rsidP="006D728E">
      <w:pPr>
        <w:pStyle w:val="PSI-Normal"/>
      </w:pPr>
      <w:r>
        <w:rPr>
          <w:noProof/>
          <w:lang w:eastAsia="es-AR"/>
        </w:rPr>
        <w:drawing>
          <wp:inline distT="0" distB="0" distL="0" distR="0" wp14:anchorId="297B64AE" wp14:editId="7DD225D9">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14:paraId="5BE02E79" w14:textId="77777777" w:rsidR="006D728E" w:rsidRDefault="00690A5A" w:rsidP="004F1290">
      <w:pPr>
        <w:pStyle w:val="PSI-Normal"/>
      </w:pPr>
      <w:r>
        <w:t xml:space="preserve">A </w:t>
      </w:r>
      <w:proofErr w:type="gramStart"/>
      <w:r>
        <w:t>continuación</w:t>
      </w:r>
      <w:proofErr w:type="gramEnd"/>
      <w:r>
        <w:t xml:space="preserve"> se mostrará la pantalla principal Gestionar Bibliografía, donde podremos realizar la gestión correspondiente de la misma. Este punto se explicará en detalle en la sección Gestionar Bibliografía.</w:t>
      </w:r>
    </w:p>
    <w:p w14:paraId="4263BD43" w14:textId="77777777" w:rsidR="006D728E" w:rsidRDefault="006D728E" w:rsidP="002B5782">
      <w:pPr>
        <w:pStyle w:val="PSI-Ttulo3"/>
        <w:rPr>
          <w:lang w:val="es-AR"/>
        </w:rPr>
      </w:pPr>
    </w:p>
    <w:p w14:paraId="07607D00" w14:textId="77777777" w:rsidR="003664D7" w:rsidRPr="006D728E" w:rsidRDefault="003664D7" w:rsidP="002B5782">
      <w:pPr>
        <w:pStyle w:val="PSI-Ttulo3"/>
        <w:rPr>
          <w:lang w:val="es-AR"/>
        </w:rPr>
      </w:pPr>
    </w:p>
    <w:p w14:paraId="1BA80B52" w14:textId="77777777" w:rsidR="002B5782" w:rsidRDefault="003474AA" w:rsidP="002B5782">
      <w:pPr>
        <w:pStyle w:val="PSI-Ttulo3"/>
      </w:pPr>
      <w:bookmarkStart w:id="47" w:name="_Toc53075696"/>
      <w:r>
        <w:t xml:space="preserve">Enviar </w:t>
      </w:r>
      <w:r w:rsidR="002B5782">
        <w:t>Programa</w:t>
      </w:r>
      <w:r>
        <w:t xml:space="preserve"> a Revisión</w:t>
      </w:r>
      <w:bookmarkEnd w:id="47"/>
    </w:p>
    <w:p w14:paraId="18C7039C" w14:textId="77777777"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14:paraId="25E241B4" w14:textId="77777777" w:rsidR="002B5782" w:rsidRDefault="00745B22" w:rsidP="002B5782">
      <w:pPr>
        <w:pStyle w:val="PSI-Normal"/>
      </w:pPr>
      <w:r>
        <w:rPr>
          <w:noProof/>
          <w:lang w:eastAsia="es-AR"/>
        </w:rPr>
        <w:drawing>
          <wp:inline distT="0" distB="0" distL="0" distR="0" wp14:anchorId="0202F058" wp14:editId="45CB12D8">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14:paraId="73FF5B8C" w14:textId="77777777" w:rsidR="00AE1C03" w:rsidRDefault="00AE1C03" w:rsidP="00AE1C03">
      <w:pPr>
        <w:pStyle w:val="PSI-Normal"/>
      </w:pPr>
      <w:r>
        <w:t xml:space="preserve">A </w:t>
      </w:r>
      <w:proofErr w:type="gramStart"/>
      <w:r>
        <w:t>continuación</w:t>
      </w:r>
      <w:proofErr w:type="gramEnd"/>
      <w:r>
        <w:t xml:space="preserve">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14:paraId="2667FCCD" w14:textId="77777777" w:rsidR="00EE3BF3" w:rsidRDefault="004E0526" w:rsidP="00EE3BF3">
      <w:pPr>
        <w:pStyle w:val="PSI-Comentario"/>
      </w:pPr>
      <w:r>
        <w:t xml:space="preserve">NOTA: </w:t>
      </w:r>
      <w:r w:rsidR="002D30CE">
        <w:t>Se podría</w:t>
      </w:r>
      <w:r w:rsidR="003474AA">
        <w:t xml:space="preserve">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w:t>
      </w:r>
    </w:p>
    <w:p w14:paraId="7E5A1085" w14:textId="77777777" w:rsidR="00481742" w:rsidRDefault="00481742" w:rsidP="00EE3BF3">
      <w:pPr>
        <w:pStyle w:val="PSI-Comentario"/>
      </w:pPr>
    </w:p>
    <w:p w14:paraId="6038CC87" w14:textId="77777777" w:rsidR="00481742" w:rsidRDefault="00481742" w:rsidP="00EE3BF3">
      <w:pPr>
        <w:pStyle w:val="PSI-Comentario"/>
      </w:pPr>
    </w:p>
    <w:p w14:paraId="7E0B4DF3" w14:textId="77777777" w:rsidR="003664D7" w:rsidRDefault="003664D7" w:rsidP="00EE3BF3">
      <w:pPr>
        <w:pStyle w:val="PSI-Comentario"/>
      </w:pPr>
    </w:p>
    <w:p w14:paraId="12BA6D99" w14:textId="77777777" w:rsidR="00481742" w:rsidRDefault="00481742" w:rsidP="00481742">
      <w:pPr>
        <w:pStyle w:val="PSI-Ttulo3"/>
      </w:pPr>
      <w:bookmarkStart w:id="48" w:name="_Toc53075697"/>
      <w:r>
        <w:t>Generar Programa PDF</w:t>
      </w:r>
      <w:bookmarkEnd w:id="48"/>
      <w:r>
        <w:t xml:space="preserve"> </w:t>
      </w:r>
    </w:p>
    <w:p w14:paraId="150B460D" w14:textId="77777777" w:rsidR="00481742" w:rsidRDefault="00481742" w:rsidP="00481742">
      <w:pPr>
        <w:pStyle w:val="PSI-Normal"/>
        <w:rPr>
          <w:b/>
        </w:rPr>
      </w:pPr>
      <w:r>
        <w:t>Para generar un programa en formato .</w:t>
      </w:r>
      <w:proofErr w:type="spellStart"/>
      <w:r w:rsidR="00584324">
        <w:t>pdf</w:t>
      </w:r>
      <w:proofErr w:type="spellEnd"/>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14:paraId="6C8B0E6D" w14:textId="77777777" w:rsidR="00481742" w:rsidRDefault="001A3D77" w:rsidP="00481742">
      <w:pPr>
        <w:pStyle w:val="PSI-Normal"/>
      </w:pPr>
      <w:r>
        <w:rPr>
          <w:noProof/>
          <w:lang w:eastAsia="es-AR"/>
        </w:rPr>
        <w:drawing>
          <wp:inline distT="0" distB="0" distL="0" distR="0" wp14:anchorId="1A9ECF20" wp14:editId="597CC342">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14:paraId="2DB56429" w14:textId="77777777"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w:t>
      </w:r>
      <w:proofErr w:type="spellStart"/>
      <w:r w:rsidR="00481742">
        <w:t>pdf</w:t>
      </w:r>
      <w:proofErr w:type="spellEnd"/>
      <w:r w:rsidR="00481742">
        <w:t>, listo para ser impreso y comenzar con el proceso de firmas. Como veremos a continuación.</w:t>
      </w:r>
    </w:p>
    <w:p w14:paraId="22D0366A" w14:textId="77777777" w:rsidR="00481742" w:rsidRDefault="003E36B9" w:rsidP="00481742">
      <w:pPr>
        <w:pStyle w:val="PSI-Normal"/>
      </w:pPr>
      <w:r>
        <w:rPr>
          <w:noProof/>
          <w:lang w:eastAsia="es-AR"/>
        </w:rPr>
        <w:lastRenderedPageBreak/>
        <w:drawing>
          <wp:inline distT="0" distB="0" distL="0" distR="0" wp14:anchorId="225BA381" wp14:editId="309C4E4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14:paraId="28C438DB" w14:textId="77777777" w:rsidR="008A6CF6" w:rsidRDefault="008A6CF6" w:rsidP="008A6CF6">
      <w:pPr>
        <w:pStyle w:val="PSI-Ttulo2"/>
      </w:pPr>
    </w:p>
    <w:p w14:paraId="0AC5F3D1" w14:textId="77777777" w:rsidR="0007318D" w:rsidRDefault="0007318D" w:rsidP="008A6CF6">
      <w:pPr>
        <w:pStyle w:val="PSI-Ttulo2"/>
      </w:pPr>
    </w:p>
    <w:p w14:paraId="67274CA0" w14:textId="77777777" w:rsidR="00805610" w:rsidRDefault="00805610" w:rsidP="008A6CF6">
      <w:pPr>
        <w:pStyle w:val="PSI-Ttulo2"/>
      </w:pPr>
    </w:p>
    <w:p w14:paraId="69B37CB3" w14:textId="77777777" w:rsidR="008D5B77" w:rsidRDefault="008D5B77" w:rsidP="008A6CF6">
      <w:pPr>
        <w:pStyle w:val="PSI-Ttulo2"/>
      </w:pPr>
    </w:p>
    <w:p w14:paraId="25C3D26B" w14:textId="77777777" w:rsidR="00805610" w:rsidRDefault="00805610" w:rsidP="00805610">
      <w:pPr>
        <w:pStyle w:val="PSI-Ttulo2"/>
      </w:pPr>
      <w:bookmarkStart w:id="49" w:name="_Toc53075698"/>
      <w:r w:rsidRPr="00A86EBA">
        <w:t>Gestionar Bibliografía</w:t>
      </w:r>
      <w:bookmarkEnd w:id="49"/>
    </w:p>
    <w:p w14:paraId="646C2238" w14:textId="77777777"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14:paraId="2369A5E6" w14:textId="77777777"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14:paraId="270E1D15" w14:textId="77777777" w:rsidR="00596AFB" w:rsidRDefault="001D0ED0" w:rsidP="00327068">
      <w:pPr>
        <w:pStyle w:val="PSI-Normal"/>
      </w:pPr>
      <w:proofErr w:type="gramStart"/>
      <w:r>
        <w:t>Además</w:t>
      </w:r>
      <w:proofErr w:type="gramEnd"/>
      <w:r>
        <w:t xml:space="preserve"> cuenta con </w:t>
      </w:r>
      <w:r w:rsidR="00596AFB">
        <w:t>los siguientes</w:t>
      </w:r>
      <w:r>
        <w:t xml:space="preserve"> bot</w:t>
      </w:r>
      <w:r w:rsidR="00596AFB">
        <w:t>o</w:t>
      </w:r>
      <w:r>
        <w:t>n</w:t>
      </w:r>
      <w:r w:rsidR="00596AFB">
        <w:t xml:space="preserve">es: </w:t>
      </w:r>
    </w:p>
    <w:p w14:paraId="637E6EC4" w14:textId="77777777"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14:paraId="046C41A1" w14:textId="77777777"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14:paraId="481E6A98" w14:textId="77777777"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14:paraId="51EC3065" w14:textId="77777777" w:rsidR="00327068" w:rsidRDefault="0067714D" w:rsidP="00327068">
      <w:pPr>
        <w:pStyle w:val="PSI-Normal"/>
      </w:pPr>
      <w:r>
        <w:rPr>
          <w:noProof/>
          <w:lang w:eastAsia="es-AR"/>
        </w:rPr>
        <w:lastRenderedPageBreak/>
        <w:drawing>
          <wp:inline distT="0" distB="0" distL="0" distR="0" wp14:anchorId="7772C48A" wp14:editId="08EAD36E">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14:paraId="6D097119" w14:textId="77777777" w:rsidR="00327068" w:rsidRDefault="00327068" w:rsidP="00327068">
      <w:pPr>
        <w:pStyle w:val="PSI-Normal"/>
      </w:pPr>
    </w:p>
    <w:p w14:paraId="1E44C731" w14:textId="77777777"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14:paraId="4F9A670F" w14:textId="77777777" w:rsidR="00020B5C" w:rsidRDefault="00836EF1" w:rsidP="00327068">
      <w:pPr>
        <w:pStyle w:val="PSI-Normal"/>
      </w:pPr>
      <w:r>
        <w:t xml:space="preserve"> </w:t>
      </w:r>
    </w:p>
    <w:p w14:paraId="7170967E" w14:textId="77777777" w:rsidR="00020B5C" w:rsidRDefault="00020B5C" w:rsidP="00020B5C">
      <w:pPr>
        <w:pStyle w:val="PSI-Ttulo3"/>
      </w:pPr>
      <w:bookmarkStart w:id="50" w:name="_Toc53075699"/>
      <w:r>
        <w:t>Libros - Bibliografía Obligatoria y Complementaria</w:t>
      </w:r>
      <w:bookmarkEnd w:id="50"/>
    </w:p>
    <w:p w14:paraId="074A5D22" w14:textId="77777777"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14:paraId="4AE3907B" w14:textId="77777777" w:rsidR="006E5B5A" w:rsidRDefault="00E96DF4" w:rsidP="00327068">
      <w:pPr>
        <w:pStyle w:val="PSI-Normal"/>
      </w:pPr>
      <w:r>
        <w:rPr>
          <w:noProof/>
          <w:lang w:eastAsia="es-AR"/>
        </w:rPr>
        <w:drawing>
          <wp:inline distT="0" distB="0" distL="0" distR="0" wp14:anchorId="33BDC8A7" wp14:editId="12C77029">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14:paraId="172AA231" w14:textId="77777777" w:rsidR="006E5B5A" w:rsidRDefault="006E5B5A" w:rsidP="00327068">
      <w:pPr>
        <w:pStyle w:val="PSI-Normal"/>
      </w:pPr>
    </w:p>
    <w:p w14:paraId="599CEDAB" w14:textId="77777777" w:rsidR="00327068" w:rsidRDefault="00327068" w:rsidP="00327068">
      <w:pPr>
        <w:pStyle w:val="PSI-Normal"/>
      </w:pPr>
    </w:p>
    <w:p w14:paraId="745697FA" w14:textId="77777777" w:rsidR="00A86EBA" w:rsidRDefault="00A86EBA" w:rsidP="00413B38">
      <w:pPr>
        <w:pStyle w:val="PSI-Ttulo4"/>
      </w:pPr>
      <w:r>
        <w:lastRenderedPageBreak/>
        <w:t xml:space="preserve">Alta de </w:t>
      </w:r>
      <w:r w:rsidR="00202AF4">
        <w:t>Libro</w:t>
      </w:r>
    </w:p>
    <w:p w14:paraId="39115060" w14:textId="77777777"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14:paraId="684544C5" w14:textId="77777777" w:rsidR="00A86EBA" w:rsidRDefault="00A86EBA" w:rsidP="00A86EBA">
      <w:pPr>
        <w:pStyle w:val="PSI-Normal"/>
      </w:pPr>
      <w:r>
        <w:t xml:space="preserve">En la siguiente imagen se muestra la apariencia de esta utilidad. </w:t>
      </w:r>
    </w:p>
    <w:p w14:paraId="446C27DC" w14:textId="77777777" w:rsidR="00A86EBA" w:rsidRDefault="00202AF4" w:rsidP="00A86EBA">
      <w:pPr>
        <w:pStyle w:val="PSI-Normal"/>
      </w:pPr>
      <w:r>
        <w:rPr>
          <w:noProof/>
          <w:lang w:eastAsia="es-AR"/>
        </w:rPr>
        <w:drawing>
          <wp:inline distT="0" distB="0" distL="0" distR="0" wp14:anchorId="08267EEF" wp14:editId="47E0467A">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14:paraId="04420B27" w14:textId="77777777"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14:paraId="74B27DAE" w14:textId="77777777"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14:paraId="7E8C63FC" w14:textId="77777777" w:rsidR="00A86EBA" w:rsidRDefault="00A86EBA" w:rsidP="00A86EBA">
      <w:pPr>
        <w:pStyle w:val="PSI-Ttulo3"/>
      </w:pPr>
    </w:p>
    <w:p w14:paraId="6AE4AA6A" w14:textId="77777777" w:rsidR="00A86EBA" w:rsidRDefault="00A86EBA" w:rsidP="00413B38">
      <w:pPr>
        <w:pStyle w:val="PSI-Ttulo4"/>
      </w:pPr>
      <w:r>
        <w:t xml:space="preserve">Baja de </w:t>
      </w:r>
      <w:r w:rsidR="00035647">
        <w:t>Libro</w:t>
      </w:r>
    </w:p>
    <w:p w14:paraId="616A85B0" w14:textId="77777777"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14:paraId="4E97A168" w14:textId="77777777" w:rsidR="00A86EBA" w:rsidRDefault="00035647" w:rsidP="00A86EBA">
      <w:pPr>
        <w:pStyle w:val="PSI-Normal"/>
      </w:pPr>
      <w:r>
        <w:rPr>
          <w:noProof/>
          <w:lang w:eastAsia="es-AR"/>
        </w:rPr>
        <w:drawing>
          <wp:inline distT="0" distB="0" distL="0" distR="0" wp14:anchorId="01FCA43F" wp14:editId="5435A3E8">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14:paraId="2A17DEE9" w14:textId="77777777"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14:paraId="70CF5919" w14:textId="77777777" w:rsidR="00A86EBA" w:rsidRDefault="00035647" w:rsidP="00A86EBA">
      <w:pPr>
        <w:pStyle w:val="PSI-Normal"/>
      </w:pPr>
      <w:r>
        <w:rPr>
          <w:noProof/>
          <w:lang w:eastAsia="es-AR"/>
        </w:rPr>
        <w:lastRenderedPageBreak/>
        <w:drawing>
          <wp:inline distT="0" distB="0" distL="0" distR="0" wp14:anchorId="28DDDCC4" wp14:editId="626B21BE">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14:paraId="5D9A06B9" w14:textId="77777777"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14:paraId="7900BDBF" w14:textId="77777777" w:rsidR="00A86EBA" w:rsidRPr="00C1440D" w:rsidRDefault="00A86EBA" w:rsidP="00A86EBA">
      <w:pPr>
        <w:pStyle w:val="PSI-Normal"/>
      </w:pPr>
    </w:p>
    <w:p w14:paraId="2C7C40B9" w14:textId="77777777" w:rsidR="00A86EBA" w:rsidRDefault="00A86EBA" w:rsidP="00413B38">
      <w:pPr>
        <w:pStyle w:val="PSI-Ttulo4"/>
      </w:pPr>
      <w:proofErr w:type="gramStart"/>
      <w:r>
        <w:t xml:space="preserve">Modificar  </w:t>
      </w:r>
      <w:r w:rsidR="00035647">
        <w:t>Libro</w:t>
      </w:r>
      <w:proofErr w:type="gramEnd"/>
    </w:p>
    <w:p w14:paraId="35CBC842" w14:textId="77777777"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14:paraId="65CE57A7" w14:textId="77777777" w:rsidR="00A86EBA" w:rsidRDefault="00035647" w:rsidP="00A86EBA">
      <w:pPr>
        <w:pStyle w:val="PSI-Normal"/>
      </w:pPr>
      <w:r>
        <w:rPr>
          <w:noProof/>
          <w:lang w:eastAsia="es-AR"/>
        </w:rPr>
        <w:drawing>
          <wp:inline distT="0" distB="0" distL="0" distR="0" wp14:anchorId="42FA6E5C" wp14:editId="1C688E53">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14:paraId="38058D0B" w14:textId="77777777"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14:paraId="48009DA3" w14:textId="77777777" w:rsidR="00035647" w:rsidRDefault="00035647" w:rsidP="00A86EBA">
      <w:pPr>
        <w:pStyle w:val="PSI-Normal"/>
      </w:pPr>
    </w:p>
    <w:p w14:paraId="5AAC4A5C" w14:textId="77777777" w:rsidR="00A86EBA" w:rsidRDefault="00035647" w:rsidP="00A86EBA">
      <w:pPr>
        <w:pStyle w:val="PSI-Normal"/>
      </w:pPr>
      <w:r>
        <w:rPr>
          <w:noProof/>
          <w:lang w:eastAsia="es-AR"/>
        </w:rPr>
        <w:drawing>
          <wp:inline distT="0" distB="0" distL="0" distR="0" wp14:anchorId="7228C3E4" wp14:editId="20EFF572">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14:paraId="1EAD8497" w14:textId="77777777"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14:paraId="01C44E2E" w14:textId="77777777" w:rsidR="00327068" w:rsidRDefault="00327068" w:rsidP="00327068">
      <w:pPr>
        <w:pStyle w:val="PSI-Normal"/>
      </w:pPr>
    </w:p>
    <w:p w14:paraId="62F7EC76" w14:textId="77777777" w:rsidR="00A86EBA" w:rsidRDefault="00A86EBA" w:rsidP="00327068">
      <w:pPr>
        <w:pStyle w:val="PSI-Normal"/>
      </w:pPr>
    </w:p>
    <w:p w14:paraId="5C375C16" w14:textId="77777777" w:rsidR="00E02C4F" w:rsidRDefault="00E02C4F" w:rsidP="00E02C4F">
      <w:pPr>
        <w:pStyle w:val="PSI-Ttulo3"/>
      </w:pPr>
      <w:bookmarkStart w:id="51" w:name="_Toc53075700"/>
      <w:r>
        <w:t>Artículos de Revistas</w:t>
      </w:r>
      <w:bookmarkEnd w:id="51"/>
    </w:p>
    <w:p w14:paraId="52D49414" w14:textId="77777777" w:rsidR="00E02C4F" w:rsidRDefault="00E02C4F" w:rsidP="00E02C4F">
      <w:pPr>
        <w:pStyle w:val="PSI-Normal"/>
      </w:pPr>
      <w:r w:rsidRPr="00020B5C">
        <w:t>H</w:t>
      </w:r>
      <w:r>
        <w:t>aremos clic en el tipo: Artículos de Revistas, donde se nos presentará la pantalla Artículos, como se muestra a continuación.</w:t>
      </w:r>
    </w:p>
    <w:p w14:paraId="4041A62C" w14:textId="77777777" w:rsidR="00E02C4F" w:rsidRDefault="00E02C4F" w:rsidP="00E02C4F">
      <w:pPr>
        <w:pStyle w:val="PSI-Normal"/>
      </w:pPr>
      <w:r>
        <w:rPr>
          <w:noProof/>
          <w:lang w:eastAsia="es-AR"/>
        </w:rPr>
        <w:drawing>
          <wp:inline distT="0" distB="0" distL="0" distR="0" wp14:anchorId="30A7D462" wp14:editId="318B6F65">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14:paraId="3190B6D5" w14:textId="77777777" w:rsidR="00E02C4F" w:rsidRDefault="00E02C4F" w:rsidP="00E02C4F">
      <w:pPr>
        <w:pStyle w:val="PSI-Normal"/>
      </w:pPr>
    </w:p>
    <w:p w14:paraId="17C2E2D9" w14:textId="77777777" w:rsidR="00E02C4F" w:rsidRDefault="00E02C4F" w:rsidP="00E02C4F">
      <w:pPr>
        <w:pStyle w:val="PSI-Normal"/>
      </w:pPr>
    </w:p>
    <w:p w14:paraId="2A854DAA" w14:textId="77777777" w:rsidR="003664D7" w:rsidRDefault="003664D7" w:rsidP="00E02C4F">
      <w:pPr>
        <w:pStyle w:val="PSI-Normal"/>
      </w:pPr>
    </w:p>
    <w:p w14:paraId="57013A63" w14:textId="77777777" w:rsidR="00E02C4F" w:rsidRDefault="00E02C4F" w:rsidP="00413B38">
      <w:pPr>
        <w:pStyle w:val="PSI-Ttulo4"/>
      </w:pPr>
      <w:r>
        <w:t>Alta de Artículo</w:t>
      </w:r>
    </w:p>
    <w:p w14:paraId="6529DAAE" w14:textId="77777777"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14:paraId="11B72293" w14:textId="77777777" w:rsidR="00E02C4F" w:rsidRDefault="00E02C4F" w:rsidP="00E02C4F">
      <w:pPr>
        <w:pStyle w:val="PSI-Normal"/>
      </w:pPr>
      <w:r>
        <w:t xml:space="preserve">En la siguiente imagen se muestra la apariencia de esta utilidad. </w:t>
      </w:r>
    </w:p>
    <w:p w14:paraId="39B62151" w14:textId="77777777" w:rsidR="00E02C4F" w:rsidRDefault="00E02C4F" w:rsidP="00E02C4F">
      <w:pPr>
        <w:pStyle w:val="PSI-Normal"/>
      </w:pPr>
      <w:r>
        <w:rPr>
          <w:noProof/>
          <w:lang w:eastAsia="es-AR"/>
        </w:rPr>
        <w:lastRenderedPageBreak/>
        <w:drawing>
          <wp:inline distT="0" distB="0" distL="0" distR="0" wp14:anchorId="4D3D4D95" wp14:editId="43D62971">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14:paraId="1B28F7F2" w14:textId="77777777"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14:paraId="0DBCB863" w14:textId="77777777"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14:paraId="1BFA6DA8" w14:textId="77777777" w:rsidR="00E02C4F" w:rsidRDefault="00E02C4F" w:rsidP="00E02C4F">
      <w:pPr>
        <w:pStyle w:val="PSI-Ttulo3"/>
      </w:pPr>
    </w:p>
    <w:p w14:paraId="714D88A4" w14:textId="77777777" w:rsidR="003664D7" w:rsidRDefault="003664D7" w:rsidP="00E02C4F">
      <w:pPr>
        <w:pStyle w:val="PSI-Ttulo3"/>
      </w:pPr>
    </w:p>
    <w:p w14:paraId="467FE7C6" w14:textId="77777777" w:rsidR="00E02C4F" w:rsidRDefault="00E02C4F" w:rsidP="00413B38">
      <w:pPr>
        <w:pStyle w:val="PSI-Ttulo4"/>
      </w:pPr>
      <w:r>
        <w:t>Baja de Artículo</w:t>
      </w:r>
    </w:p>
    <w:p w14:paraId="33EB7BDC" w14:textId="77777777"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14:paraId="6BFB7418" w14:textId="77777777" w:rsidR="00E02C4F" w:rsidRDefault="00E02C4F" w:rsidP="00E02C4F">
      <w:pPr>
        <w:pStyle w:val="PSI-Normal"/>
      </w:pPr>
      <w:r>
        <w:rPr>
          <w:noProof/>
          <w:lang w:eastAsia="es-AR"/>
        </w:rPr>
        <w:drawing>
          <wp:inline distT="0" distB="0" distL="0" distR="0" wp14:anchorId="0A00A580" wp14:editId="55D9E3FC">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14:paraId="28A1C05F" w14:textId="77777777"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14:paraId="605DB588" w14:textId="77777777" w:rsidR="00E02C4F" w:rsidRDefault="00E02C4F" w:rsidP="00E02C4F">
      <w:pPr>
        <w:pStyle w:val="PSI-Normal"/>
      </w:pPr>
      <w:r>
        <w:rPr>
          <w:noProof/>
          <w:lang w:eastAsia="es-AR"/>
        </w:rPr>
        <w:lastRenderedPageBreak/>
        <w:drawing>
          <wp:inline distT="0" distB="0" distL="0" distR="0" wp14:anchorId="230C1523" wp14:editId="2193AA58">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14:paraId="060A0504" w14:textId="77777777"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14:paraId="496F1F6D" w14:textId="77777777" w:rsidR="00E02C4F" w:rsidRDefault="00E02C4F" w:rsidP="00E02C4F">
      <w:pPr>
        <w:pStyle w:val="PSI-Normal"/>
      </w:pPr>
    </w:p>
    <w:p w14:paraId="4715828C" w14:textId="77777777" w:rsidR="003664D7" w:rsidRPr="00C1440D" w:rsidRDefault="003664D7" w:rsidP="00E02C4F">
      <w:pPr>
        <w:pStyle w:val="PSI-Normal"/>
      </w:pPr>
    </w:p>
    <w:p w14:paraId="1F3E088E" w14:textId="77777777" w:rsidR="00E02C4F" w:rsidRDefault="00E02C4F" w:rsidP="00413B38">
      <w:pPr>
        <w:pStyle w:val="PSI-Ttulo4"/>
      </w:pPr>
      <w:proofErr w:type="gramStart"/>
      <w:r>
        <w:t>Modificar  Artículo</w:t>
      </w:r>
      <w:proofErr w:type="gramEnd"/>
    </w:p>
    <w:p w14:paraId="29DB054E" w14:textId="77777777"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14:paraId="52675362" w14:textId="77777777" w:rsidR="00E02C4F" w:rsidRDefault="00E02C4F" w:rsidP="00E02C4F">
      <w:pPr>
        <w:pStyle w:val="PSI-Normal"/>
      </w:pPr>
      <w:r>
        <w:rPr>
          <w:noProof/>
          <w:lang w:eastAsia="es-AR"/>
        </w:rPr>
        <w:drawing>
          <wp:inline distT="0" distB="0" distL="0" distR="0" wp14:anchorId="38FAC883" wp14:editId="07EB1B91">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14:paraId="60F6AC78" w14:textId="77777777" w:rsidR="00E02C4F" w:rsidRDefault="00E02C4F" w:rsidP="00E02C4F">
      <w:pPr>
        <w:pStyle w:val="PSI-Normal"/>
      </w:pPr>
      <w:r>
        <w:t>Al presionar dicho botón se mostrará un modal con los datos precargados del artículo, donde usted podrá modificar cualquiera de ellos como se presenta a continuación.</w:t>
      </w:r>
    </w:p>
    <w:p w14:paraId="72435793" w14:textId="77777777" w:rsidR="00E02C4F" w:rsidRDefault="00E02C4F" w:rsidP="00E02C4F">
      <w:pPr>
        <w:pStyle w:val="PSI-Normal"/>
      </w:pPr>
    </w:p>
    <w:p w14:paraId="1C839665" w14:textId="77777777" w:rsidR="00E02C4F" w:rsidRDefault="00E02C4F" w:rsidP="00E02C4F">
      <w:pPr>
        <w:pStyle w:val="PSI-Normal"/>
      </w:pPr>
      <w:r>
        <w:rPr>
          <w:noProof/>
          <w:lang w:eastAsia="es-AR"/>
        </w:rPr>
        <w:drawing>
          <wp:inline distT="0" distB="0" distL="0" distR="0" wp14:anchorId="618D3236" wp14:editId="00CC25BA">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14:paraId="7F2D5B0F" w14:textId="77777777"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14:paraId="0A0B3B66" w14:textId="77777777" w:rsidR="00E02C4F" w:rsidRDefault="00E02C4F" w:rsidP="00327068">
      <w:pPr>
        <w:pStyle w:val="PSI-Normal"/>
      </w:pPr>
    </w:p>
    <w:p w14:paraId="6BF26FB9" w14:textId="77777777" w:rsidR="00E02C4F" w:rsidRDefault="00E02C4F" w:rsidP="00327068">
      <w:pPr>
        <w:pStyle w:val="PSI-Normal"/>
      </w:pPr>
    </w:p>
    <w:p w14:paraId="4EB50AD6" w14:textId="77777777" w:rsidR="00E02C4F" w:rsidRDefault="00E02C4F" w:rsidP="00327068">
      <w:pPr>
        <w:pStyle w:val="PSI-Normal"/>
      </w:pPr>
    </w:p>
    <w:p w14:paraId="126D8CAF" w14:textId="77777777" w:rsidR="00814B22" w:rsidRDefault="00814B22" w:rsidP="00814B22">
      <w:pPr>
        <w:pStyle w:val="PSI-Ttulo3"/>
      </w:pPr>
      <w:bookmarkStart w:id="52" w:name="_Toc53075701"/>
      <w:r>
        <w:t>Recursos de Internet</w:t>
      </w:r>
      <w:bookmarkEnd w:id="52"/>
    </w:p>
    <w:p w14:paraId="0FBAE05B" w14:textId="77777777" w:rsidR="00814B22" w:rsidRDefault="00814B22" w:rsidP="00814B22">
      <w:pPr>
        <w:pStyle w:val="PSI-Normal"/>
      </w:pPr>
      <w:r w:rsidRPr="00020B5C">
        <w:t>H</w:t>
      </w:r>
      <w:r>
        <w:t>aremos clic en el tipo: Recursos de Internet, donde se nos presentará la pantalla Recursos, como se muestra a continuación.</w:t>
      </w:r>
    </w:p>
    <w:p w14:paraId="0F3DC12D" w14:textId="77777777" w:rsidR="00814B22" w:rsidRDefault="00814B22" w:rsidP="00814B22">
      <w:pPr>
        <w:pStyle w:val="PSI-Normal"/>
      </w:pPr>
      <w:r>
        <w:rPr>
          <w:noProof/>
          <w:lang w:eastAsia="es-AR"/>
        </w:rPr>
        <w:drawing>
          <wp:inline distT="0" distB="0" distL="0" distR="0" wp14:anchorId="32CFF776" wp14:editId="6F5527C2">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14:paraId="4F28A514" w14:textId="77777777" w:rsidR="00814B22" w:rsidRDefault="00814B22" w:rsidP="00814B22">
      <w:pPr>
        <w:pStyle w:val="PSI-Normal"/>
      </w:pPr>
    </w:p>
    <w:p w14:paraId="6551BFEA" w14:textId="77777777" w:rsidR="003664D7" w:rsidRDefault="003664D7" w:rsidP="00814B22">
      <w:pPr>
        <w:pStyle w:val="PSI-Normal"/>
      </w:pPr>
    </w:p>
    <w:p w14:paraId="0C3C5112" w14:textId="77777777" w:rsidR="00814B22" w:rsidRDefault="00814B22" w:rsidP="00814B22">
      <w:pPr>
        <w:pStyle w:val="PSI-Normal"/>
      </w:pPr>
    </w:p>
    <w:p w14:paraId="00FEE9F2" w14:textId="77777777" w:rsidR="00814B22" w:rsidRDefault="00814B22" w:rsidP="00413B38">
      <w:pPr>
        <w:pStyle w:val="PSI-Ttulo4"/>
      </w:pPr>
      <w:r>
        <w:t xml:space="preserve">Alta de </w:t>
      </w:r>
      <w:r w:rsidR="0097233C">
        <w:t>Recurso</w:t>
      </w:r>
    </w:p>
    <w:p w14:paraId="4E61AA8D" w14:textId="77777777"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14:paraId="13D8C190" w14:textId="77777777" w:rsidR="00814B22" w:rsidRDefault="00814B22" w:rsidP="00814B22">
      <w:pPr>
        <w:pStyle w:val="PSI-Normal"/>
      </w:pPr>
      <w:r>
        <w:t xml:space="preserve">En la siguiente imagen se muestra la apariencia de esta utilidad. </w:t>
      </w:r>
    </w:p>
    <w:p w14:paraId="7D86642F" w14:textId="77777777" w:rsidR="00814B22" w:rsidRDefault="0097233C" w:rsidP="00814B22">
      <w:pPr>
        <w:pStyle w:val="PSI-Normal"/>
      </w:pPr>
      <w:r>
        <w:rPr>
          <w:noProof/>
          <w:lang w:eastAsia="es-AR"/>
        </w:rPr>
        <w:lastRenderedPageBreak/>
        <w:drawing>
          <wp:inline distT="0" distB="0" distL="0" distR="0" wp14:anchorId="30E3242B" wp14:editId="14EF4A09">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14:paraId="27BE6C17" w14:textId="77777777"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14:paraId="4F458280" w14:textId="77777777"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14:paraId="38AC41AA" w14:textId="77777777" w:rsidR="00814B22" w:rsidRDefault="00814B22" w:rsidP="00814B22">
      <w:pPr>
        <w:pStyle w:val="PSI-Ttulo3"/>
      </w:pPr>
    </w:p>
    <w:p w14:paraId="435FF671" w14:textId="77777777" w:rsidR="003664D7" w:rsidRDefault="003664D7" w:rsidP="00814B22">
      <w:pPr>
        <w:pStyle w:val="PSI-Ttulo3"/>
      </w:pPr>
    </w:p>
    <w:p w14:paraId="537E252A" w14:textId="77777777" w:rsidR="00814B22" w:rsidRDefault="00814B22" w:rsidP="00413B38">
      <w:pPr>
        <w:pStyle w:val="PSI-Ttulo4"/>
      </w:pPr>
      <w:r>
        <w:t xml:space="preserve">Baja de </w:t>
      </w:r>
      <w:r w:rsidR="00572D54">
        <w:t>Recurso</w:t>
      </w:r>
    </w:p>
    <w:p w14:paraId="2964AD7A" w14:textId="77777777"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14:paraId="165FE668" w14:textId="77777777" w:rsidR="00814B22" w:rsidRDefault="00572D54" w:rsidP="00814B22">
      <w:pPr>
        <w:pStyle w:val="PSI-Normal"/>
      </w:pPr>
      <w:r>
        <w:rPr>
          <w:noProof/>
          <w:lang w:eastAsia="es-AR"/>
        </w:rPr>
        <w:drawing>
          <wp:inline distT="0" distB="0" distL="0" distR="0" wp14:anchorId="3AF7E887" wp14:editId="53A051CB">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14:paraId="7816E963" w14:textId="77777777"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14:paraId="2204715B" w14:textId="77777777" w:rsidR="00814B22" w:rsidRDefault="00572D54" w:rsidP="00814B22">
      <w:pPr>
        <w:pStyle w:val="PSI-Normal"/>
      </w:pPr>
      <w:r>
        <w:rPr>
          <w:noProof/>
          <w:lang w:eastAsia="es-AR"/>
        </w:rPr>
        <w:lastRenderedPageBreak/>
        <w:drawing>
          <wp:inline distT="0" distB="0" distL="0" distR="0" wp14:anchorId="486EAEEA" wp14:editId="59391C8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14:paraId="1F7D633D" w14:textId="77777777"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14:paraId="2854D0F6" w14:textId="77777777" w:rsidR="003664D7" w:rsidRPr="00C1440D" w:rsidRDefault="003664D7" w:rsidP="00814B22">
      <w:pPr>
        <w:pStyle w:val="PSI-Normal"/>
      </w:pPr>
    </w:p>
    <w:p w14:paraId="58E130E0" w14:textId="77777777" w:rsidR="00814B22" w:rsidRDefault="00814B22" w:rsidP="00413B38">
      <w:pPr>
        <w:pStyle w:val="PSI-Ttulo4"/>
      </w:pPr>
      <w:proofErr w:type="gramStart"/>
      <w:r>
        <w:t xml:space="preserve">Modificar  </w:t>
      </w:r>
      <w:r w:rsidR="007D3202">
        <w:t>Recurso</w:t>
      </w:r>
      <w:proofErr w:type="gramEnd"/>
    </w:p>
    <w:p w14:paraId="521CF477" w14:textId="77777777"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14:paraId="3BDB5312" w14:textId="77777777" w:rsidR="00814B22" w:rsidRDefault="007D3202" w:rsidP="00814B22">
      <w:pPr>
        <w:pStyle w:val="PSI-Normal"/>
      </w:pPr>
      <w:r>
        <w:rPr>
          <w:noProof/>
          <w:lang w:eastAsia="es-AR"/>
        </w:rPr>
        <w:drawing>
          <wp:inline distT="0" distB="0" distL="0" distR="0" wp14:anchorId="7F073E00" wp14:editId="53E28E98">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14:paraId="680EAB35" w14:textId="77777777"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14:paraId="15CB1002" w14:textId="77777777" w:rsidR="00814B22" w:rsidRDefault="00814B22" w:rsidP="00814B22">
      <w:pPr>
        <w:pStyle w:val="PSI-Normal"/>
      </w:pPr>
    </w:p>
    <w:p w14:paraId="2A31EAF4" w14:textId="77777777" w:rsidR="00814B22" w:rsidRDefault="007D3202" w:rsidP="00814B22">
      <w:pPr>
        <w:pStyle w:val="PSI-Normal"/>
      </w:pPr>
      <w:r>
        <w:rPr>
          <w:noProof/>
          <w:lang w:eastAsia="es-AR"/>
        </w:rPr>
        <w:drawing>
          <wp:inline distT="0" distB="0" distL="0" distR="0" wp14:anchorId="35853C27" wp14:editId="53618353">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14:paraId="580F5E64" w14:textId="77777777"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14:paraId="60A514AB" w14:textId="77777777" w:rsidR="00814B22" w:rsidRDefault="00814B22" w:rsidP="00327068">
      <w:pPr>
        <w:pStyle w:val="PSI-Normal"/>
      </w:pPr>
    </w:p>
    <w:p w14:paraId="3816C501" w14:textId="77777777" w:rsidR="00E02C4F" w:rsidRDefault="00E02C4F" w:rsidP="00327068">
      <w:pPr>
        <w:pStyle w:val="PSI-Normal"/>
      </w:pPr>
    </w:p>
    <w:p w14:paraId="5C908BE2" w14:textId="77777777" w:rsidR="00047C28" w:rsidRDefault="00047C28" w:rsidP="00327068">
      <w:pPr>
        <w:pStyle w:val="PSI-Normal"/>
      </w:pPr>
    </w:p>
    <w:p w14:paraId="305332BF" w14:textId="77777777" w:rsidR="00047C28" w:rsidRDefault="00047C28" w:rsidP="00047C28">
      <w:pPr>
        <w:pStyle w:val="PSI-Ttulo3"/>
      </w:pPr>
      <w:bookmarkStart w:id="53" w:name="_Toc53075702"/>
      <w:r>
        <w:t>Otros Materiales</w:t>
      </w:r>
      <w:bookmarkEnd w:id="53"/>
    </w:p>
    <w:p w14:paraId="02CE9478" w14:textId="77777777" w:rsidR="00047C28" w:rsidRDefault="00047C28" w:rsidP="00047C28">
      <w:pPr>
        <w:pStyle w:val="PSI-Normal"/>
      </w:pPr>
      <w:r w:rsidRPr="00020B5C">
        <w:t>H</w:t>
      </w:r>
      <w:r>
        <w:t>aremos clic en el tipo: Otros, donde se nos presentará la pantalla Otros Materiales, como se muestra a continuación.</w:t>
      </w:r>
    </w:p>
    <w:p w14:paraId="4A227338" w14:textId="77777777" w:rsidR="00047C28" w:rsidRDefault="00307E40" w:rsidP="00047C28">
      <w:pPr>
        <w:pStyle w:val="PSI-Normal"/>
      </w:pPr>
      <w:r>
        <w:rPr>
          <w:noProof/>
          <w:lang w:eastAsia="es-AR"/>
        </w:rPr>
        <w:drawing>
          <wp:inline distT="0" distB="0" distL="0" distR="0" wp14:anchorId="5EF7FB37" wp14:editId="6A6D54AE">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14:paraId="26AB0AF5" w14:textId="77777777" w:rsidR="00047C28" w:rsidRDefault="00047C28" w:rsidP="00047C28">
      <w:pPr>
        <w:pStyle w:val="PSI-Normal"/>
      </w:pPr>
    </w:p>
    <w:p w14:paraId="0AD01ACB" w14:textId="77777777" w:rsidR="00047C28" w:rsidRDefault="00047C28" w:rsidP="00047C28">
      <w:pPr>
        <w:pStyle w:val="PSI-Normal"/>
      </w:pPr>
    </w:p>
    <w:p w14:paraId="6CA0A3A7" w14:textId="77777777" w:rsidR="003664D7" w:rsidRDefault="003664D7" w:rsidP="00047C28">
      <w:pPr>
        <w:pStyle w:val="PSI-Normal"/>
      </w:pPr>
    </w:p>
    <w:p w14:paraId="69B32990" w14:textId="77777777" w:rsidR="00047C28" w:rsidRPr="00413B38" w:rsidRDefault="00047C28" w:rsidP="00413B38">
      <w:pPr>
        <w:pStyle w:val="PSI-Ttulo4"/>
      </w:pPr>
      <w:r>
        <w:t xml:space="preserve">Alta de </w:t>
      </w:r>
      <w:r w:rsidR="00307E40">
        <w:t>Material</w:t>
      </w:r>
    </w:p>
    <w:p w14:paraId="194E68BC" w14:textId="77777777"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14:paraId="7014AB97" w14:textId="77777777" w:rsidR="00047C28" w:rsidRDefault="00047C28" w:rsidP="00047C28">
      <w:pPr>
        <w:pStyle w:val="PSI-Normal"/>
      </w:pPr>
      <w:r>
        <w:t xml:space="preserve">En la siguiente imagen se muestra la apariencia de esta utilidad. </w:t>
      </w:r>
    </w:p>
    <w:p w14:paraId="6407C201" w14:textId="77777777" w:rsidR="00047C28" w:rsidRDefault="00CA2647" w:rsidP="00047C28">
      <w:pPr>
        <w:pStyle w:val="PSI-Normal"/>
      </w:pPr>
      <w:r>
        <w:rPr>
          <w:noProof/>
          <w:lang w:eastAsia="es-AR"/>
        </w:rPr>
        <w:lastRenderedPageBreak/>
        <w:drawing>
          <wp:inline distT="0" distB="0" distL="0" distR="0" wp14:anchorId="7F568008" wp14:editId="347AB788">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14:paraId="18AA8DD6" w14:textId="77777777"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14:paraId="62100CAD" w14:textId="77777777"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14:paraId="1CC3430F" w14:textId="77777777" w:rsidR="00047C28" w:rsidRDefault="00047C28" w:rsidP="00047C28">
      <w:pPr>
        <w:pStyle w:val="PSI-Ttulo3"/>
      </w:pPr>
    </w:p>
    <w:p w14:paraId="09F053BF" w14:textId="77777777" w:rsidR="003664D7" w:rsidRDefault="003664D7" w:rsidP="00047C28">
      <w:pPr>
        <w:pStyle w:val="PSI-Ttulo3"/>
      </w:pPr>
    </w:p>
    <w:p w14:paraId="63C969D3" w14:textId="77777777" w:rsidR="00047C28" w:rsidRDefault="00047C28" w:rsidP="00413B38">
      <w:pPr>
        <w:pStyle w:val="PSI-Ttulo4"/>
      </w:pPr>
      <w:r>
        <w:t xml:space="preserve">Baja de </w:t>
      </w:r>
      <w:r w:rsidR="00CA2647">
        <w:t>Material</w:t>
      </w:r>
    </w:p>
    <w:p w14:paraId="40EDC0A2" w14:textId="77777777"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14:paraId="7C03DFCA" w14:textId="77777777" w:rsidR="00047C28" w:rsidRDefault="00CA2647" w:rsidP="00047C28">
      <w:pPr>
        <w:pStyle w:val="PSI-Normal"/>
      </w:pPr>
      <w:r>
        <w:rPr>
          <w:noProof/>
          <w:lang w:eastAsia="es-AR"/>
        </w:rPr>
        <w:drawing>
          <wp:inline distT="0" distB="0" distL="0" distR="0" wp14:anchorId="62DFA35D" wp14:editId="388B0126">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14:paraId="3BAD3986" w14:textId="77777777"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14:paraId="7F84AE4E" w14:textId="77777777" w:rsidR="00047C28" w:rsidRDefault="00CA2647" w:rsidP="00047C28">
      <w:pPr>
        <w:pStyle w:val="PSI-Normal"/>
      </w:pPr>
      <w:r>
        <w:rPr>
          <w:noProof/>
          <w:lang w:eastAsia="es-AR"/>
        </w:rPr>
        <w:lastRenderedPageBreak/>
        <w:drawing>
          <wp:inline distT="0" distB="0" distL="0" distR="0" wp14:anchorId="47B7EAE4" wp14:editId="75BB0FBB">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14:paraId="201FE45E" w14:textId="77777777"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14:paraId="0288B1B6" w14:textId="77777777" w:rsidR="003664D7" w:rsidRPr="00C1440D" w:rsidRDefault="003664D7" w:rsidP="00047C28">
      <w:pPr>
        <w:pStyle w:val="PSI-Normal"/>
      </w:pPr>
    </w:p>
    <w:p w14:paraId="51163223" w14:textId="77777777" w:rsidR="00047C28" w:rsidRDefault="00047C28" w:rsidP="00413B38">
      <w:pPr>
        <w:pStyle w:val="PSI-Ttulo4"/>
      </w:pPr>
      <w:proofErr w:type="gramStart"/>
      <w:r>
        <w:t xml:space="preserve">Modificar  </w:t>
      </w:r>
      <w:r w:rsidR="00CA2647">
        <w:t>Material</w:t>
      </w:r>
      <w:proofErr w:type="gramEnd"/>
    </w:p>
    <w:p w14:paraId="5B8E4A33" w14:textId="77777777"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14:paraId="7CC15D11" w14:textId="77777777" w:rsidR="00047C28" w:rsidRDefault="00CA2647" w:rsidP="00047C28">
      <w:pPr>
        <w:pStyle w:val="PSI-Normal"/>
      </w:pPr>
      <w:r>
        <w:rPr>
          <w:noProof/>
          <w:lang w:eastAsia="es-AR"/>
        </w:rPr>
        <w:drawing>
          <wp:inline distT="0" distB="0" distL="0" distR="0" wp14:anchorId="24577026" wp14:editId="497614FB">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14:paraId="211C4D83" w14:textId="77777777"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14:paraId="55D669A3" w14:textId="77777777" w:rsidR="00047C28" w:rsidRDefault="00047C28" w:rsidP="00047C28">
      <w:pPr>
        <w:pStyle w:val="PSI-Normal"/>
      </w:pPr>
    </w:p>
    <w:p w14:paraId="1D9F8442" w14:textId="77777777" w:rsidR="00047C28" w:rsidRDefault="00CA2647" w:rsidP="00047C28">
      <w:pPr>
        <w:pStyle w:val="PSI-Normal"/>
      </w:pPr>
      <w:r>
        <w:rPr>
          <w:noProof/>
          <w:lang w:eastAsia="es-AR"/>
        </w:rPr>
        <w:drawing>
          <wp:inline distT="0" distB="0" distL="0" distR="0" wp14:anchorId="520FBD58" wp14:editId="40DFC2D8">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14:paraId="0BA19CFD" w14:textId="77777777"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14:paraId="5210548D" w14:textId="77777777" w:rsidR="00047C28" w:rsidRDefault="00047C28" w:rsidP="00047C28">
      <w:pPr>
        <w:pStyle w:val="PSI-Normal"/>
      </w:pPr>
    </w:p>
    <w:p w14:paraId="5788795E" w14:textId="77777777" w:rsidR="00047C28" w:rsidRDefault="00047C28" w:rsidP="00327068">
      <w:pPr>
        <w:pStyle w:val="PSI-Normal"/>
      </w:pPr>
    </w:p>
    <w:p w14:paraId="29A4E451" w14:textId="77777777" w:rsidR="00047C28" w:rsidRDefault="00047C28" w:rsidP="00327068">
      <w:pPr>
        <w:pStyle w:val="PSI-Normal"/>
      </w:pPr>
    </w:p>
    <w:p w14:paraId="35D7B0BF" w14:textId="77777777" w:rsidR="0078463D" w:rsidRDefault="0078463D" w:rsidP="00327068">
      <w:pPr>
        <w:pStyle w:val="PSI-Normal"/>
      </w:pPr>
    </w:p>
    <w:p w14:paraId="2EA46781" w14:textId="77777777" w:rsidR="008A6CF6" w:rsidRDefault="008A6CF6" w:rsidP="008A6CF6">
      <w:pPr>
        <w:pStyle w:val="PSI-Ttulo2"/>
      </w:pPr>
      <w:bookmarkStart w:id="54" w:name="_Toc53075703"/>
      <w:r>
        <w:t>Salir</w:t>
      </w:r>
      <w:bookmarkEnd w:id="54"/>
    </w:p>
    <w:p w14:paraId="74238AB7" w14:textId="77777777" w:rsidR="008A6CF6" w:rsidRDefault="008A6CF6" w:rsidP="008A6CF6">
      <w:pPr>
        <w:pStyle w:val="PSI-Normal"/>
      </w:pPr>
      <w:r>
        <w:t xml:space="preserve">Para salir del sistema </w:t>
      </w:r>
      <w:proofErr w:type="spellStart"/>
      <w:r>
        <w:t>Vaspa</w:t>
      </w:r>
      <w:proofErr w:type="spellEnd"/>
      <w:r>
        <w:t>, nos dirigiremos al menú principal -&gt;Salir, como se ilustra en la siguiente imagen.</w:t>
      </w:r>
    </w:p>
    <w:p w14:paraId="128D79EE" w14:textId="77777777" w:rsidR="008A6CF6" w:rsidRDefault="008A6CF6" w:rsidP="008A6CF6">
      <w:pPr>
        <w:pStyle w:val="PSI-Normal"/>
      </w:pPr>
      <w:r>
        <w:rPr>
          <w:noProof/>
          <w:lang w:eastAsia="es-AR"/>
        </w:rPr>
        <w:drawing>
          <wp:inline distT="0" distB="0" distL="0" distR="0" wp14:anchorId="6342A532" wp14:editId="0EC84902">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14:paraId="588B6538" w14:textId="77777777" w:rsidR="00E410CD" w:rsidRDefault="008A6CF6" w:rsidP="00E410CD">
      <w:pPr>
        <w:pStyle w:val="PSI-Normal"/>
      </w:pPr>
      <w:r>
        <w:t xml:space="preserve">Finalizando correctamente su sesión. </w:t>
      </w:r>
      <w:r w:rsidR="00E410CD">
        <w:t xml:space="preserve">A </w:t>
      </w:r>
      <w:proofErr w:type="gramStart"/>
      <w:r w:rsidR="00E410CD">
        <w:t>continuación</w:t>
      </w:r>
      <w:proofErr w:type="gramEnd"/>
      <w:r w:rsidR="00E410CD">
        <w:t xml:space="preserve"> nos aparecerá la siguiente pantalla de despedida, la cual contiene tres botones:</w:t>
      </w:r>
    </w:p>
    <w:p w14:paraId="76B6F34D" w14:textId="77777777" w:rsidR="00E410CD" w:rsidRDefault="00E410CD" w:rsidP="00E410CD">
      <w:pPr>
        <w:pStyle w:val="PSI-Normal"/>
      </w:pPr>
      <w:r>
        <w:t xml:space="preserve">-Botón </w:t>
      </w:r>
      <w:r w:rsidRPr="00C43414">
        <w:rPr>
          <w:b/>
        </w:rPr>
        <w:t>&lt;Volver a Ingresar&gt;</w:t>
      </w:r>
      <w:r>
        <w:t>: Nos permitirá regresar al sistema.</w:t>
      </w:r>
    </w:p>
    <w:p w14:paraId="63A0C8A2" w14:textId="77777777" w:rsidR="00E410CD" w:rsidRDefault="00E410CD" w:rsidP="00E410CD">
      <w:pPr>
        <w:pStyle w:val="PSI-Normal"/>
      </w:pPr>
      <w:r>
        <w:t xml:space="preserve">-Botón </w:t>
      </w:r>
      <w:r w:rsidRPr="00C43414">
        <w:rPr>
          <w:b/>
        </w:rPr>
        <w:t>&lt;Ir a e-mail&gt;</w:t>
      </w:r>
      <w:r>
        <w:t>: Nos abrirá nuestro correo electrónico.</w:t>
      </w:r>
    </w:p>
    <w:p w14:paraId="2A3DCBD7" w14:textId="77777777" w:rsidR="00E410CD" w:rsidRDefault="00E410CD" w:rsidP="00E410CD">
      <w:pPr>
        <w:pStyle w:val="PSI-Normal"/>
      </w:pPr>
      <w:r>
        <w:t xml:space="preserve">-Botón </w:t>
      </w:r>
      <w:r w:rsidRPr="00C43414">
        <w:rPr>
          <w:b/>
        </w:rPr>
        <w:t>&lt;Ir a Portal UARG&gt;</w:t>
      </w:r>
      <w:r>
        <w:t>: Nos abrirá el portal de la UARG en una pestaña nueva.</w:t>
      </w:r>
    </w:p>
    <w:p w14:paraId="1FC1BA8B" w14:textId="77777777" w:rsidR="005C6BD0" w:rsidRDefault="005C6BD0" w:rsidP="00E410CD">
      <w:pPr>
        <w:pStyle w:val="PSI-Normal"/>
      </w:pPr>
    </w:p>
    <w:p w14:paraId="661E2C41" w14:textId="77777777" w:rsidR="00E410CD" w:rsidRDefault="00E410CD" w:rsidP="00E410CD">
      <w:pPr>
        <w:pStyle w:val="PSI-Normal"/>
      </w:pPr>
      <w:r>
        <w:rPr>
          <w:noProof/>
          <w:lang w:eastAsia="es-AR"/>
        </w:rPr>
        <w:drawing>
          <wp:inline distT="0" distB="0" distL="0" distR="0" wp14:anchorId="34A57D09" wp14:editId="4BBA9BA9">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2E949793" w14:textId="77777777" w:rsidR="008A6CF6" w:rsidRDefault="008A6CF6" w:rsidP="008A6CF6">
      <w:pPr>
        <w:pStyle w:val="PSI-Normal"/>
      </w:pPr>
    </w:p>
    <w:p w14:paraId="1587B3B4" w14:textId="77777777" w:rsidR="008A6CF6" w:rsidRPr="0078178F" w:rsidRDefault="008A6CF6" w:rsidP="008A6CF6">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14:paraId="1205B6F1" w14:textId="77777777" w:rsidR="008A6CF6" w:rsidRDefault="008A6CF6" w:rsidP="008A6CF6">
      <w:pPr>
        <w:pStyle w:val="PSI-Normal"/>
      </w:pPr>
    </w:p>
    <w:p w14:paraId="0047F806" w14:textId="77777777" w:rsidR="001F099D" w:rsidRDefault="001F099D" w:rsidP="001F099D">
      <w:pPr>
        <w:pStyle w:val="PSI-Ttulo1"/>
      </w:pPr>
      <w:bookmarkStart w:id="55" w:name="_Toc53075704"/>
      <w:r w:rsidRPr="001243E6">
        <w:t>Uso del Sistema [</w:t>
      </w:r>
      <w:r>
        <w:t>Director de Departamento</w:t>
      </w:r>
      <w:r w:rsidRPr="001243E6">
        <w:t>]</w:t>
      </w:r>
      <w:bookmarkEnd w:id="55"/>
    </w:p>
    <w:p w14:paraId="6402A1B2" w14:textId="77777777" w:rsidR="00D426E9" w:rsidRDefault="001F099D" w:rsidP="001F099D">
      <w:pPr>
        <w:pStyle w:val="PSI-Normal"/>
      </w:pPr>
      <w:r w:rsidRPr="00EA56D2">
        <w:t xml:space="preserve">Una vez que ha ingresado al Sistema, se visualizará la pantalla principal del </w:t>
      </w:r>
      <w:proofErr w:type="gramStart"/>
      <w:r w:rsidRPr="00EA56D2">
        <w:t>Director</w:t>
      </w:r>
      <w:proofErr w:type="gramEnd"/>
      <w:r w:rsidRPr="00EA56D2">
        <w:t>.</w:t>
      </w:r>
      <w:r>
        <w:t xml:space="preserve"> </w:t>
      </w:r>
    </w:p>
    <w:p w14:paraId="54020740" w14:textId="77777777" w:rsidR="00BB1B69" w:rsidRDefault="00EA56D2" w:rsidP="00AF7391">
      <w:pPr>
        <w:pStyle w:val="PSI-Normal"/>
      </w:pPr>
      <w:r>
        <w:rPr>
          <w:noProof/>
          <w:lang w:eastAsia="es-AR"/>
        </w:rPr>
        <w:lastRenderedPageBreak/>
        <w:drawing>
          <wp:inline distT="0" distB="0" distL="0" distR="0" wp14:anchorId="50F2709E" wp14:editId="7FD74F83">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14:paraId="6CDD0574" w14:textId="77777777" w:rsidR="00BB1B69" w:rsidRDefault="00BB1B69" w:rsidP="00AF7391">
      <w:pPr>
        <w:pStyle w:val="PSI-Normal"/>
      </w:pPr>
    </w:p>
    <w:p w14:paraId="76271FDC" w14:textId="77777777" w:rsidR="00BB1B69" w:rsidRDefault="00BB1B69" w:rsidP="00AF7391">
      <w:pPr>
        <w:pStyle w:val="PSI-Normal"/>
      </w:pPr>
      <w:r>
        <w:t>Esta pantalla se encuentra dividida en dos secciones importantes.</w:t>
      </w:r>
    </w:p>
    <w:p w14:paraId="55FE2A57" w14:textId="77777777" w:rsidR="00BB1B69" w:rsidRDefault="00BB1B69" w:rsidP="00AF7391">
      <w:pPr>
        <w:pStyle w:val="PSI-Normal"/>
      </w:pPr>
    </w:p>
    <w:p w14:paraId="12AB2958" w14:textId="77777777" w:rsidR="00BB1B69" w:rsidRDefault="00BB1B69" w:rsidP="00AF7391">
      <w:pPr>
        <w:pStyle w:val="PSI-Normal"/>
      </w:pPr>
      <w:r>
        <w:t xml:space="preserve">La </w:t>
      </w:r>
      <w:proofErr w:type="gramStart"/>
      <w:r>
        <w:t>primer sección conocida</w:t>
      </w:r>
      <w:proofErr w:type="gramEnd"/>
      <w:r>
        <w:t xml:space="preserve"> como el </w:t>
      </w:r>
      <w:r>
        <w:rPr>
          <w:b/>
        </w:rPr>
        <w:t xml:space="preserve">Menú Principal </w:t>
      </w:r>
      <w:r>
        <w:t xml:space="preserve">se encuentra en la parte superior de la pantalla. </w:t>
      </w:r>
    </w:p>
    <w:p w14:paraId="4B5DD15C" w14:textId="77777777" w:rsidR="00BB1B69" w:rsidRDefault="00BB1B69" w:rsidP="00AF7391">
      <w:pPr>
        <w:pStyle w:val="PSI-Normal"/>
      </w:pPr>
      <w:r>
        <w:rPr>
          <w:noProof/>
          <w:lang w:eastAsia="es-AR"/>
        </w:rPr>
        <w:drawing>
          <wp:inline distT="0" distB="0" distL="0" distR="0" wp14:anchorId="021246EF" wp14:editId="1237F97F">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14:paraId="69359FB2" w14:textId="77777777"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14:paraId="493C515F" w14:textId="77777777" w:rsidR="00BB1B69" w:rsidRDefault="00BB1B69" w:rsidP="00AF7391">
      <w:pPr>
        <w:pStyle w:val="PSI-Normal"/>
      </w:pPr>
    </w:p>
    <w:p w14:paraId="2A0A7DF5" w14:textId="77777777"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14:paraId="6F8EEEAD" w14:textId="77777777" w:rsidR="00EA56D2" w:rsidRDefault="00EA56D2" w:rsidP="00AF7391">
      <w:pPr>
        <w:pStyle w:val="PSI-Normal"/>
      </w:pPr>
    </w:p>
    <w:p w14:paraId="59675869" w14:textId="77777777" w:rsidR="00EA56D2" w:rsidRDefault="00EA56D2" w:rsidP="00745C61">
      <w:pPr>
        <w:pStyle w:val="PSI-Ttulo2"/>
      </w:pPr>
      <w:bookmarkStart w:id="56" w:name="_Toc53075705"/>
      <w:r>
        <w:t>Revisar Programa</w:t>
      </w:r>
      <w:bookmarkEnd w:id="56"/>
    </w:p>
    <w:p w14:paraId="6CB78DD5" w14:textId="77777777"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los profesores, que todavía no han sido revisados, junto </w:t>
      </w:r>
      <w:proofErr w:type="gramStart"/>
      <w:r>
        <w:t>al  botón</w:t>
      </w:r>
      <w:proofErr w:type="gramEnd"/>
      <w:r>
        <w:t xml:space="preserve"> </w:t>
      </w:r>
      <w:r w:rsidRPr="007F0FD5">
        <w:rPr>
          <w:b/>
        </w:rPr>
        <w:t>&lt;</w:t>
      </w:r>
      <w:r>
        <w:rPr>
          <w:b/>
        </w:rPr>
        <w:t>Revisar Programa</w:t>
      </w:r>
      <w:r w:rsidRPr="007F0FD5">
        <w:rPr>
          <w:b/>
        </w:rPr>
        <w:t>&gt;</w:t>
      </w:r>
      <w:r>
        <w:t>, el cual permitirá revisar el contenido del mismo.</w:t>
      </w:r>
    </w:p>
    <w:p w14:paraId="58C90E7A" w14:textId="77777777" w:rsidR="00EA56D2" w:rsidRDefault="00EA56D2" w:rsidP="00EA56D2">
      <w:pPr>
        <w:pStyle w:val="PSI-Comentario"/>
      </w:pPr>
      <w:r>
        <w:rPr>
          <w:noProof/>
          <w:lang w:eastAsia="es-AR"/>
        </w:rPr>
        <w:lastRenderedPageBreak/>
        <w:drawing>
          <wp:inline distT="0" distB="0" distL="0" distR="0" wp14:anchorId="086B393C" wp14:editId="147F70D7">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14:paraId="343D3FF4" w14:textId="77777777" w:rsidR="00EA56D2" w:rsidRDefault="00EA56D2" w:rsidP="00EA56D2">
      <w:pPr>
        <w:pStyle w:val="PSI-Comentario"/>
      </w:pPr>
    </w:p>
    <w:p w14:paraId="2CCB411E" w14:textId="77777777" w:rsidR="00EA56D2" w:rsidRDefault="00EA56D2" w:rsidP="00EA56D2">
      <w:pPr>
        <w:pStyle w:val="PSI-Normal"/>
      </w:pPr>
      <w:r>
        <w:t xml:space="preserve">A </w:t>
      </w:r>
      <w:proofErr w:type="gramStart"/>
      <w:r>
        <w:t>continuación</w:t>
      </w:r>
      <w:proofErr w:type="gramEnd"/>
      <w:r>
        <w:t xml:space="preserve"> presionaremos el botón </w:t>
      </w:r>
      <w:r w:rsidRPr="0009185D">
        <w:rPr>
          <w:b/>
        </w:rPr>
        <w:t>&lt;Revisar Programa&gt;</w:t>
      </w:r>
      <w:r>
        <w:rPr>
          <w:b/>
        </w:rPr>
        <w:t xml:space="preserve"> </w:t>
      </w:r>
      <w:r>
        <w:t>para revisar cada una de las secciones que componen el programa, en formato .</w:t>
      </w:r>
      <w:proofErr w:type="spellStart"/>
      <w:r>
        <w:t>pdf</w:t>
      </w:r>
      <w:proofErr w:type="spellEnd"/>
    </w:p>
    <w:p w14:paraId="0C8DEEB3" w14:textId="77777777" w:rsidR="00EA56D2" w:rsidRDefault="00EA56D2" w:rsidP="00EA56D2">
      <w:pPr>
        <w:pStyle w:val="PSI-Normal"/>
      </w:pPr>
      <w:r w:rsidRPr="0009185D">
        <w:rPr>
          <w:noProof/>
          <w:lang w:eastAsia="es-AR"/>
        </w:rPr>
        <w:drawing>
          <wp:inline distT="0" distB="0" distL="0" distR="0" wp14:anchorId="7818AADD" wp14:editId="655FDA6B">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14:paraId="3C0AF17D" w14:textId="77777777" w:rsidR="00EA56D2" w:rsidRDefault="00EA56D2" w:rsidP="00EA56D2">
      <w:pPr>
        <w:pStyle w:val="PSI-Normal"/>
      </w:pPr>
      <w:r>
        <w:t>Como se muestra en la siguiente imagen.</w:t>
      </w:r>
    </w:p>
    <w:p w14:paraId="0ADF258D" w14:textId="77777777" w:rsidR="00EA56D2" w:rsidRDefault="00EA56D2" w:rsidP="00EA56D2">
      <w:pPr>
        <w:pStyle w:val="PSI-Normal"/>
      </w:pPr>
      <w:r>
        <w:rPr>
          <w:noProof/>
          <w:lang w:eastAsia="es-AR"/>
        </w:rPr>
        <w:drawing>
          <wp:inline distT="0" distB="0" distL="0" distR="0" wp14:anchorId="294B17B5" wp14:editId="40D9569E">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14:paraId="2DB03D3C" w14:textId="77777777" w:rsidR="00EA56D2" w:rsidRDefault="00EA56D2" w:rsidP="00EA56D2">
      <w:pPr>
        <w:rPr>
          <w:lang w:val="es-AR"/>
        </w:rPr>
      </w:pPr>
    </w:p>
    <w:p w14:paraId="5D29E450" w14:textId="77777777" w:rsidR="00EA56D2" w:rsidRDefault="00EA56D2" w:rsidP="00EA56D2">
      <w:pPr>
        <w:pStyle w:val="PSI-Normal"/>
      </w:pPr>
      <w:r>
        <w:lastRenderedPageBreak/>
        <w:t xml:space="preserve">Una vez que hemos revisado las secciones correspondientes, podremos notificarle al profesor que su programa se encuentra aprobado o desaprobado. </w:t>
      </w:r>
    </w:p>
    <w:p w14:paraId="2B28AFC6" w14:textId="77777777"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14:paraId="52EC092F" w14:textId="77777777" w:rsidR="00EA56D2" w:rsidRDefault="00EA56D2" w:rsidP="00EA56D2">
      <w:pPr>
        <w:pStyle w:val="PSI-Normal"/>
      </w:pPr>
      <w:r>
        <w:rPr>
          <w:noProof/>
          <w:lang w:eastAsia="es-AR"/>
        </w:rPr>
        <w:drawing>
          <wp:inline distT="0" distB="0" distL="0" distR="0" wp14:anchorId="6CDCB965" wp14:editId="6AC15B43">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14:paraId="44292A23" w14:textId="77777777" w:rsidR="00EA56D2" w:rsidRDefault="00EA56D2" w:rsidP="00EA56D2">
      <w:pPr>
        <w:pStyle w:val="PSI-Normal"/>
      </w:pPr>
    </w:p>
    <w:p w14:paraId="7A42674A" w14:textId="77777777" w:rsidR="00EA56D2" w:rsidRDefault="00EA56D2" w:rsidP="00EA56D2">
      <w:pPr>
        <w:pStyle w:val="PSI-Normal"/>
      </w:pPr>
      <w:r>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14:paraId="60817545" w14:textId="77777777" w:rsidR="00EA56D2" w:rsidRDefault="00EA56D2" w:rsidP="00EA56D2">
      <w:pPr>
        <w:pStyle w:val="PSI-Normal"/>
      </w:pPr>
      <w:r>
        <w:rPr>
          <w:noProof/>
          <w:lang w:eastAsia="es-AR"/>
        </w:rPr>
        <w:drawing>
          <wp:inline distT="0" distB="0" distL="0" distR="0" wp14:anchorId="16D7180C" wp14:editId="54C23DC1">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14:paraId="617CCDC7" w14:textId="77777777" w:rsidR="00EA56D2" w:rsidRDefault="00EA56D2" w:rsidP="00EA56D2">
      <w:pPr>
        <w:pStyle w:val="PSI-Normal"/>
      </w:pPr>
    </w:p>
    <w:p w14:paraId="0BEF32D9" w14:textId="77777777" w:rsidR="00EA56D2" w:rsidRPr="0033655A" w:rsidRDefault="00EA56D2" w:rsidP="00EA56D2">
      <w:pPr>
        <w:pStyle w:val="PSI-Normal"/>
      </w:pPr>
      <w:proofErr w:type="gramStart"/>
      <w:r>
        <w:t>Además</w:t>
      </w:r>
      <w:proofErr w:type="gramEnd"/>
      <w:r>
        <w:t xml:space="preserve"> se muestra el botón </w:t>
      </w:r>
      <w:r w:rsidRPr="0033655A">
        <w:rPr>
          <w:b/>
        </w:rPr>
        <w:t xml:space="preserve">&lt;Volver </w:t>
      </w:r>
      <w:r>
        <w:rPr>
          <w:b/>
        </w:rPr>
        <w:t>a Programas</w:t>
      </w:r>
      <w:r w:rsidRPr="0033655A">
        <w:rPr>
          <w:b/>
        </w:rPr>
        <w:t>&gt;</w:t>
      </w:r>
      <w:r>
        <w:t>, el cual nos permitirá regresar a la pantalla anterior Revisar Programa.</w:t>
      </w:r>
    </w:p>
    <w:p w14:paraId="727E635B" w14:textId="77777777" w:rsidR="00EA56D2" w:rsidRDefault="00EA56D2" w:rsidP="00EA56D2">
      <w:pPr>
        <w:pStyle w:val="PSI-Normal"/>
      </w:pPr>
    </w:p>
    <w:p w14:paraId="75B6808F" w14:textId="77777777"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14:paraId="756EDA5E" w14:textId="77777777" w:rsidR="00EA56D2" w:rsidRDefault="00EA56D2" w:rsidP="00EA56D2">
      <w:pPr>
        <w:pStyle w:val="PSI-Normal"/>
      </w:pPr>
    </w:p>
    <w:p w14:paraId="38BC420F" w14:textId="77777777" w:rsidR="00EA56D2" w:rsidRDefault="00EA56D2" w:rsidP="00EA56D2">
      <w:pPr>
        <w:pStyle w:val="PSI-Normal"/>
      </w:pPr>
      <w:r>
        <w:rPr>
          <w:noProof/>
          <w:lang w:eastAsia="es-AR"/>
        </w:rPr>
        <w:drawing>
          <wp:inline distT="0" distB="0" distL="0" distR="0" wp14:anchorId="3AC7F433" wp14:editId="23F00F43">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14:paraId="293F014F" w14:textId="77777777" w:rsidR="00EA56D2" w:rsidRDefault="00EA56D2" w:rsidP="00EA56D2">
      <w:pPr>
        <w:pStyle w:val="PSI-Normal"/>
      </w:pPr>
      <w:r>
        <w:rPr>
          <w:noProof/>
          <w:lang w:eastAsia="es-AR"/>
        </w:rPr>
        <w:drawing>
          <wp:inline distT="0" distB="0" distL="0" distR="0" wp14:anchorId="4B8642CC" wp14:editId="78BD748E">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14:paraId="7121EE97" w14:textId="77777777" w:rsidR="00EA56D2" w:rsidRDefault="00EA56D2" w:rsidP="00EA56D2">
      <w:pPr>
        <w:pStyle w:val="PSI-Normal"/>
      </w:pPr>
    </w:p>
    <w:p w14:paraId="3DCB0E37" w14:textId="77777777" w:rsidR="00EA56D2" w:rsidRPr="0009185D" w:rsidRDefault="00EA56D2" w:rsidP="00EA56D2">
      <w:pPr>
        <w:pStyle w:val="PSI-Normal"/>
      </w:pPr>
      <w:r>
        <w:rPr>
          <w:noProof/>
          <w:lang w:eastAsia="es-AR"/>
        </w:rPr>
        <w:lastRenderedPageBreak/>
        <w:drawing>
          <wp:inline distT="0" distB="0" distL="0" distR="0" wp14:anchorId="172D73BC" wp14:editId="45BDA86C">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14:paraId="31ED3B75" w14:textId="77777777" w:rsidR="00EA56D2" w:rsidRDefault="00EA56D2" w:rsidP="00EA56D2">
      <w:pPr>
        <w:pStyle w:val="PSI-Ttulo2"/>
      </w:pPr>
    </w:p>
    <w:p w14:paraId="750ECB6C" w14:textId="77777777" w:rsidR="00EA56D2" w:rsidRDefault="00EA56D2" w:rsidP="00AF7391">
      <w:pPr>
        <w:pStyle w:val="PSI-Normal"/>
      </w:pPr>
    </w:p>
    <w:p w14:paraId="539ED8DB" w14:textId="77777777" w:rsidR="00EA56D2" w:rsidRDefault="00EA56D2" w:rsidP="00AF7391">
      <w:pPr>
        <w:pStyle w:val="PSI-Normal"/>
      </w:pPr>
    </w:p>
    <w:p w14:paraId="0FF235AF" w14:textId="77777777" w:rsidR="00F126CF" w:rsidRDefault="00F126CF" w:rsidP="00F126CF">
      <w:pPr>
        <w:pStyle w:val="PSI-Ttulo2"/>
      </w:pPr>
      <w:bookmarkStart w:id="57" w:name="_Toc53075706"/>
      <w:r>
        <w:t>Salir</w:t>
      </w:r>
      <w:bookmarkEnd w:id="57"/>
    </w:p>
    <w:p w14:paraId="5A02322B" w14:textId="77777777" w:rsidR="00F126CF" w:rsidRDefault="00F126CF" w:rsidP="00AF7391">
      <w:pPr>
        <w:pStyle w:val="PSI-Normal"/>
      </w:pPr>
      <w:r>
        <w:t xml:space="preserve">Para salir del sistema </w:t>
      </w:r>
      <w:proofErr w:type="spellStart"/>
      <w:r>
        <w:t>Vaspa</w:t>
      </w:r>
      <w:proofErr w:type="spellEnd"/>
      <w:r>
        <w:t>, nos dirigiremos al menú principal -&gt;Salir, como se ilustra en la siguiente imagen.</w:t>
      </w:r>
    </w:p>
    <w:p w14:paraId="214B9349" w14:textId="77777777" w:rsidR="00F126CF" w:rsidRDefault="00F126CF" w:rsidP="00AF7391">
      <w:pPr>
        <w:pStyle w:val="PSI-Normal"/>
      </w:pPr>
      <w:r>
        <w:rPr>
          <w:noProof/>
          <w:lang w:eastAsia="es-AR"/>
        </w:rPr>
        <w:drawing>
          <wp:inline distT="0" distB="0" distL="0" distR="0" wp14:anchorId="17F308C2" wp14:editId="61A3C5ED">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14:paraId="6B5E0E11" w14:textId="77777777" w:rsidR="00593655" w:rsidRDefault="00F126CF" w:rsidP="00593655">
      <w:pPr>
        <w:pStyle w:val="PSI-Normal"/>
      </w:pPr>
      <w:r>
        <w:t xml:space="preserve">Finalizando correctamente su sesión. </w:t>
      </w:r>
      <w:r w:rsidR="00593655">
        <w:t xml:space="preserve">A </w:t>
      </w:r>
      <w:proofErr w:type="gramStart"/>
      <w:r w:rsidR="00593655">
        <w:t>continuación</w:t>
      </w:r>
      <w:proofErr w:type="gramEnd"/>
      <w:r w:rsidR="00593655">
        <w:t xml:space="preserve"> nos aparecerá la siguiente pantalla de despedida, la cual contiene tres botones:</w:t>
      </w:r>
    </w:p>
    <w:p w14:paraId="124E8502" w14:textId="77777777" w:rsidR="00593655" w:rsidRDefault="00593655" w:rsidP="00593655">
      <w:pPr>
        <w:pStyle w:val="PSI-Normal"/>
      </w:pPr>
      <w:r>
        <w:t xml:space="preserve">-Botón </w:t>
      </w:r>
      <w:r w:rsidRPr="00C43414">
        <w:rPr>
          <w:b/>
        </w:rPr>
        <w:t>&lt;Volver a Ingresar&gt;</w:t>
      </w:r>
      <w:r>
        <w:t>: Nos permitirá regresar al sistema.</w:t>
      </w:r>
    </w:p>
    <w:p w14:paraId="695167AE" w14:textId="77777777" w:rsidR="00593655" w:rsidRDefault="00593655" w:rsidP="00593655">
      <w:pPr>
        <w:pStyle w:val="PSI-Normal"/>
      </w:pPr>
      <w:r>
        <w:t xml:space="preserve">-Botón </w:t>
      </w:r>
      <w:r w:rsidRPr="00C43414">
        <w:rPr>
          <w:b/>
        </w:rPr>
        <w:t>&lt;Ir a e-mail&gt;</w:t>
      </w:r>
      <w:r>
        <w:t>: Nos abrirá nuestro correo electrónico.</w:t>
      </w:r>
    </w:p>
    <w:p w14:paraId="730362C3" w14:textId="77777777" w:rsidR="00593655" w:rsidRDefault="00593655" w:rsidP="00593655">
      <w:pPr>
        <w:pStyle w:val="PSI-Normal"/>
      </w:pPr>
      <w:r>
        <w:t xml:space="preserve">-Botón </w:t>
      </w:r>
      <w:r w:rsidRPr="00C43414">
        <w:rPr>
          <w:b/>
        </w:rPr>
        <w:t>&lt;Ir a Portal UARG&gt;</w:t>
      </w:r>
      <w:r>
        <w:t>: Nos abrirá el portal de la UARG en una pestaña nueva.</w:t>
      </w:r>
    </w:p>
    <w:p w14:paraId="63F0C9E6" w14:textId="77777777" w:rsidR="00593655" w:rsidRDefault="00593655" w:rsidP="00593655">
      <w:pPr>
        <w:pStyle w:val="PSI-Normal"/>
      </w:pPr>
    </w:p>
    <w:p w14:paraId="277E6E86" w14:textId="77777777" w:rsidR="00593655" w:rsidRDefault="00593655" w:rsidP="00593655">
      <w:pPr>
        <w:pStyle w:val="PSI-Normal"/>
      </w:pPr>
      <w:r>
        <w:rPr>
          <w:noProof/>
          <w:lang w:eastAsia="es-AR"/>
        </w:rPr>
        <w:drawing>
          <wp:inline distT="0" distB="0" distL="0" distR="0" wp14:anchorId="62ED11ED" wp14:editId="3BD5A277">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3862C8B9" w14:textId="77777777" w:rsidR="00F126CF" w:rsidRDefault="00F126CF" w:rsidP="00AF7391">
      <w:pPr>
        <w:pStyle w:val="PSI-Normal"/>
      </w:pPr>
    </w:p>
    <w:p w14:paraId="40BB23F8" w14:textId="77777777" w:rsidR="00F126CF" w:rsidRPr="0078178F" w:rsidRDefault="00F126CF"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14:paraId="665FB4DD" w14:textId="77777777" w:rsidR="00F126CF" w:rsidRDefault="00F126CF" w:rsidP="00AF7391">
      <w:pPr>
        <w:pStyle w:val="PSI-Normal"/>
      </w:pPr>
    </w:p>
    <w:p w14:paraId="00AA5EFA" w14:textId="77777777" w:rsidR="00F126CF" w:rsidRDefault="00F126CF" w:rsidP="00AF7391">
      <w:pPr>
        <w:pStyle w:val="PSI-Normal"/>
      </w:pPr>
    </w:p>
    <w:p w14:paraId="230A4462" w14:textId="77777777" w:rsidR="00710DAA" w:rsidRDefault="00710DAA" w:rsidP="00371CE6">
      <w:pPr>
        <w:pStyle w:val="PSI-Ttulo1"/>
      </w:pPr>
    </w:p>
    <w:p w14:paraId="5BEE39D8" w14:textId="77777777" w:rsidR="00710DAA" w:rsidRDefault="00710DAA" w:rsidP="00371CE6">
      <w:pPr>
        <w:pStyle w:val="PSI-Ttulo1"/>
      </w:pPr>
    </w:p>
    <w:p w14:paraId="5D2DFB6E" w14:textId="77777777" w:rsidR="00710DAA" w:rsidRDefault="00710DAA" w:rsidP="00371CE6">
      <w:pPr>
        <w:pStyle w:val="PSI-Ttulo1"/>
      </w:pPr>
    </w:p>
    <w:p w14:paraId="481398F5" w14:textId="77777777" w:rsidR="00947362" w:rsidRDefault="00947362" w:rsidP="00371CE6">
      <w:pPr>
        <w:pStyle w:val="PSI-Ttulo1"/>
      </w:pPr>
    </w:p>
    <w:p w14:paraId="32DFBB5B" w14:textId="77777777" w:rsidR="00947362" w:rsidRDefault="00947362" w:rsidP="00371CE6">
      <w:pPr>
        <w:pStyle w:val="PSI-Ttulo1"/>
      </w:pPr>
    </w:p>
    <w:p w14:paraId="4C236F6B" w14:textId="77777777" w:rsidR="00371CE6" w:rsidRDefault="00371CE6" w:rsidP="00371CE6">
      <w:pPr>
        <w:pStyle w:val="PSI-Ttulo1"/>
      </w:pPr>
      <w:bookmarkStart w:id="58" w:name="_Toc53075707"/>
      <w:r w:rsidRPr="001243E6">
        <w:t>Uso del Sistema [</w:t>
      </w:r>
      <w:r>
        <w:t>Administrador del Sistema</w:t>
      </w:r>
      <w:r w:rsidRPr="001243E6">
        <w:t>]</w:t>
      </w:r>
      <w:bookmarkEnd w:id="58"/>
    </w:p>
    <w:p w14:paraId="06764227" w14:textId="77777777" w:rsidR="00AF4C0F" w:rsidRDefault="00AF4C0F" w:rsidP="00AF7391">
      <w:pPr>
        <w:pStyle w:val="PSI-Normal"/>
      </w:pPr>
      <w:r>
        <w:t xml:space="preserve">Una vez que ha ingresado al Sistema, se visualizará la pantalla principal del Administrador. </w:t>
      </w:r>
    </w:p>
    <w:p w14:paraId="01D48353" w14:textId="77777777" w:rsidR="00AF4C0F" w:rsidRDefault="00AF4C0F" w:rsidP="00AF7391">
      <w:pPr>
        <w:pStyle w:val="PSI-Normal"/>
      </w:pPr>
      <w:r>
        <w:rPr>
          <w:noProof/>
          <w:lang w:eastAsia="es-AR"/>
        </w:rPr>
        <w:drawing>
          <wp:inline distT="0" distB="0" distL="0" distR="0" wp14:anchorId="0DC68241" wp14:editId="137FB4FC">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70"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14:paraId="50BEC09F" w14:textId="77777777" w:rsidR="00AF4C0F" w:rsidRDefault="00AF4C0F" w:rsidP="00AF7391">
      <w:pPr>
        <w:pStyle w:val="PSI-Normal"/>
      </w:pPr>
    </w:p>
    <w:p w14:paraId="40F079D1" w14:textId="77777777" w:rsidR="00AF4C0F" w:rsidRDefault="00AF4C0F" w:rsidP="00AF7391">
      <w:pPr>
        <w:pStyle w:val="PSI-Normal"/>
      </w:pPr>
      <w:r>
        <w:t>Esta pantalla se encuentra dividida en dos secciones importantes.</w:t>
      </w:r>
    </w:p>
    <w:p w14:paraId="647E208A" w14:textId="77777777" w:rsidR="00AF4C0F" w:rsidRDefault="00AF4C0F" w:rsidP="00AF7391">
      <w:pPr>
        <w:pStyle w:val="PSI-Normal"/>
      </w:pPr>
    </w:p>
    <w:p w14:paraId="55B33143" w14:textId="2BFD17DB" w:rsidR="00AF4C0F" w:rsidRDefault="00AF4C0F" w:rsidP="00AF7391">
      <w:pPr>
        <w:pStyle w:val="PSI-Normal"/>
      </w:pPr>
      <w:r>
        <w:t xml:space="preserve">La </w:t>
      </w:r>
      <w:r w:rsidR="008544DF">
        <w:t>primera sección conocida</w:t>
      </w:r>
      <w:r>
        <w:t xml:space="preserve"> como el </w:t>
      </w:r>
      <w:r>
        <w:rPr>
          <w:b/>
        </w:rPr>
        <w:t xml:space="preserve">Menú Principal </w:t>
      </w:r>
      <w:r>
        <w:t xml:space="preserve">se encuentra en la parte superior de la pantalla. </w:t>
      </w:r>
    </w:p>
    <w:p w14:paraId="5675BD17" w14:textId="77777777" w:rsidR="00AF4C0F" w:rsidRDefault="00AF4C0F" w:rsidP="00AF7391">
      <w:pPr>
        <w:pStyle w:val="PSI-Normal"/>
      </w:pPr>
      <w:r>
        <w:rPr>
          <w:noProof/>
          <w:lang w:eastAsia="es-AR"/>
        </w:rPr>
        <w:drawing>
          <wp:inline distT="0" distB="0" distL="0" distR="0" wp14:anchorId="254ED1F5" wp14:editId="5BD9768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1"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14:paraId="7DE40ED1" w14:textId="77777777" w:rsidR="00AF4C0F" w:rsidRDefault="00AF4C0F" w:rsidP="00AF7391">
      <w:pPr>
        <w:pStyle w:val="PSI-Normal"/>
      </w:pPr>
    </w:p>
    <w:p w14:paraId="3119649C" w14:textId="77777777" w:rsidR="00AF4C0F" w:rsidRDefault="00AF4C0F" w:rsidP="00AF7391">
      <w:pPr>
        <w:pStyle w:val="PSI-Normal"/>
      </w:pPr>
      <w:r>
        <w:t xml:space="preserve">Como primera opción tenemos </w:t>
      </w:r>
      <w:proofErr w:type="spellStart"/>
      <w:r>
        <w:rPr>
          <w:b/>
        </w:rPr>
        <w:t>Adm</w:t>
      </w:r>
      <w:proofErr w:type="spellEnd"/>
      <w:r>
        <w:rPr>
          <w:b/>
        </w:rPr>
        <w:t>. Usuarios</w:t>
      </w:r>
      <w:r>
        <w:t>, en él podrá gestionar los usuarios del sistema, roles y permisos que tendrá cada uno, mediante el alta, baja y modificación de los mismos, como así también podrá ver información relevante.</w:t>
      </w:r>
    </w:p>
    <w:p w14:paraId="363571BD" w14:textId="77777777"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14:paraId="3B593AEC" w14:textId="77777777" w:rsidR="00AF4C0F" w:rsidRPr="00AF4C0F" w:rsidRDefault="00AF4C0F" w:rsidP="00AF4C0F">
      <w:pPr>
        <w:pStyle w:val="PSI-Comentario"/>
      </w:pPr>
      <w:r>
        <w:lastRenderedPageBreak/>
        <w:t>NOTA: LAS DEMAS OPCIONES DEL NAVBAR DEBEN SER ELIMINADAS, SOLAMENTE DEBE ESTAR LA ADMIN. USUARIOS Y SALIR.</w:t>
      </w:r>
    </w:p>
    <w:p w14:paraId="693652B6" w14:textId="77777777"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14:paraId="64100E4B" w14:textId="77777777" w:rsidR="00524A12" w:rsidRDefault="00524A12" w:rsidP="00AF7391">
      <w:pPr>
        <w:pStyle w:val="PSI-Normal"/>
      </w:pPr>
      <w:r>
        <w:t xml:space="preserve">A </w:t>
      </w:r>
      <w:proofErr w:type="gramStart"/>
      <w:r>
        <w:t>continuación</w:t>
      </w:r>
      <w:proofErr w:type="gramEnd"/>
      <w:r>
        <w:t xml:space="preserve"> se explicará en detalle, en la s</w:t>
      </w:r>
      <w:r w:rsidR="007747E3">
        <w:t>ección Gestionar Usuario</w:t>
      </w:r>
      <w:r>
        <w:t>.</w:t>
      </w:r>
    </w:p>
    <w:p w14:paraId="57014EF4" w14:textId="77777777" w:rsidR="00AF4C0F" w:rsidRDefault="00AF4C0F" w:rsidP="00AF7391">
      <w:pPr>
        <w:pStyle w:val="PSI-Normal"/>
      </w:pPr>
    </w:p>
    <w:p w14:paraId="683EBC35" w14:textId="77777777" w:rsidR="007747E3" w:rsidRDefault="002C3CE5" w:rsidP="007747E3">
      <w:pPr>
        <w:pStyle w:val="PSI-Ttulo2"/>
      </w:pPr>
      <w:bookmarkStart w:id="59" w:name="_Toc53075708"/>
      <w:r>
        <w:t xml:space="preserve">Gestionar </w:t>
      </w:r>
      <w:r w:rsidR="007747E3">
        <w:t>Usuario</w:t>
      </w:r>
      <w:bookmarkEnd w:id="59"/>
    </w:p>
    <w:p w14:paraId="49C727BA" w14:textId="77777777" w:rsidR="007747E3" w:rsidRDefault="007747E3" w:rsidP="00AF7391">
      <w:pPr>
        <w:pStyle w:val="PSI-Normal"/>
      </w:pPr>
      <w:r>
        <w:t xml:space="preserve">Para acceder a este módulo, nos dirigiremos al menú principal y una vez ubicados en el mismo debemos ir al menú </w:t>
      </w:r>
      <w:proofErr w:type="spellStart"/>
      <w:r>
        <w:t>Adm</w:t>
      </w:r>
      <w:proofErr w:type="spellEnd"/>
      <w:r>
        <w:t>. Usuarios -&gt; Usuarios, como se ilustra en la siguiente imagen.</w:t>
      </w:r>
    </w:p>
    <w:p w14:paraId="784BE8AD" w14:textId="77777777" w:rsidR="007747E3" w:rsidRDefault="002C3CE5" w:rsidP="00AF7391">
      <w:pPr>
        <w:pStyle w:val="PSI-Normal"/>
      </w:pPr>
      <w:r>
        <w:rPr>
          <w:noProof/>
          <w:lang w:eastAsia="es-AR"/>
        </w:rPr>
        <w:drawing>
          <wp:inline distT="0" distB="0" distL="0" distR="0" wp14:anchorId="40A3E5D1" wp14:editId="6AB44A2E">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14:paraId="132A3A73" w14:textId="77777777" w:rsidR="007747E3" w:rsidRDefault="007747E3" w:rsidP="00AF7391">
      <w:pPr>
        <w:pStyle w:val="PSI-Normal"/>
      </w:pPr>
      <w:r>
        <w:t xml:space="preserve">A </w:t>
      </w:r>
      <w:proofErr w:type="gramStart"/>
      <w:r>
        <w:t>continuación</w:t>
      </w:r>
      <w:proofErr w:type="gramEnd"/>
      <w:r>
        <w:t xml:space="preserve">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14:paraId="5610FC28" w14:textId="77777777" w:rsidR="007747E3" w:rsidRDefault="007C3AF0" w:rsidP="007747E3">
      <w:pPr>
        <w:pStyle w:val="PSI-Comentario"/>
      </w:pPr>
      <w:r>
        <w:rPr>
          <w:noProof/>
          <w:lang w:eastAsia="es-AR"/>
        </w:rPr>
        <w:drawing>
          <wp:inline distT="0" distB="0" distL="0" distR="0" wp14:anchorId="218EBCF3" wp14:editId="7BF381E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3"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14:paraId="64A67514" w14:textId="77777777" w:rsidR="007E43AB" w:rsidRDefault="007E43AB" w:rsidP="007747E3">
      <w:pPr>
        <w:pStyle w:val="PSI-Ttulo3"/>
      </w:pPr>
    </w:p>
    <w:p w14:paraId="60E66558" w14:textId="77777777" w:rsidR="007E43AB" w:rsidRDefault="007E43AB" w:rsidP="007747E3">
      <w:pPr>
        <w:pStyle w:val="PSI-Ttulo3"/>
      </w:pPr>
    </w:p>
    <w:p w14:paraId="01CABC16" w14:textId="77777777" w:rsidR="007747E3" w:rsidRDefault="007747E3" w:rsidP="007747E3">
      <w:pPr>
        <w:pStyle w:val="PSI-Ttulo3"/>
      </w:pPr>
      <w:bookmarkStart w:id="60" w:name="_Toc53075709"/>
      <w:r>
        <w:t>Alta de Usuario</w:t>
      </w:r>
      <w:bookmarkEnd w:id="60"/>
    </w:p>
    <w:p w14:paraId="599E46AC" w14:textId="77777777"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14:paraId="280A148C" w14:textId="77777777" w:rsidR="007747E3" w:rsidRDefault="007747E3" w:rsidP="00AF7391">
      <w:pPr>
        <w:pStyle w:val="PSI-Normal"/>
      </w:pPr>
      <w:r>
        <w:t xml:space="preserve">En la siguiente imagen se muestra la apariencia de esta utilidad. </w:t>
      </w:r>
    </w:p>
    <w:p w14:paraId="25C30418" w14:textId="77777777" w:rsidR="007747E3" w:rsidRDefault="00D34145" w:rsidP="00AF7391">
      <w:pPr>
        <w:pStyle w:val="PSI-Normal"/>
      </w:pPr>
      <w:r>
        <w:rPr>
          <w:noProof/>
          <w:lang w:eastAsia="es-AR"/>
        </w:rPr>
        <w:lastRenderedPageBreak/>
        <w:drawing>
          <wp:inline distT="0" distB="0" distL="0" distR="0" wp14:anchorId="47CA7924" wp14:editId="3D964334">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4"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14:paraId="4580E044" w14:textId="77777777"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14:paraId="7C28587B" w14:textId="77777777"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14:paraId="32D76756" w14:textId="77777777" w:rsidR="007747E3" w:rsidRDefault="007747E3" w:rsidP="007747E3">
      <w:pPr>
        <w:pStyle w:val="PSI-Ttulo3"/>
      </w:pPr>
    </w:p>
    <w:p w14:paraId="0CA42370" w14:textId="77777777"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14:paraId="0FF04752" w14:textId="77777777" w:rsidR="00E151D7" w:rsidRDefault="00E151D7" w:rsidP="00E151D7">
      <w:pPr>
        <w:pStyle w:val="PSI-Normal"/>
      </w:pPr>
    </w:p>
    <w:p w14:paraId="0FECE125" w14:textId="77777777" w:rsidR="00E151D7" w:rsidRPr="00E151D7" w:rsidRDefault="00E151D7" w:rsidP="00E151D7">
      <w:pPr>
        <w:pStyle w:val="PSI-Normal"/>
      </w:pPr>
      <w:r>
        <w:rPr>
          <w:noProof/>
          <w:lang w:eastAsia="es-AR"/>
        </w:rPr>
        <w:lastRenderedPageBreak/>
        <w:drawing>
          <wp:inline distT="0" distB="0" distL="0" distR="0" wp14:anchorId="489CF5A9" wp14:editId="48893115">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5"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14:paraId="0D85FF71" w14:textId="77777777" w:rsidR="006C47F8" w:rsidRDefault="006C47F8" w:rsidP="007747E3">
      <w:pPr>
        <w:pStyle w:val="PSI-Ttulo3"/>
      </w:pPr>
    </w:p>
    <w:p w14:paraId="68A551F6" w14:textId="77777777" w:rsidR="006C47F8" w:rsidRDefault="006C47F8" w:rsidP="007747E3">
      <w:pPr>
        <w:pStyle w:val="PSI-Ttulo3"/>
      </w:pPr>
    </w:p>
    <w:p w14:paraId="29464840" w14:textId="77777777" w:rsidR="007747E3" w:rsidRDefault="007747E3" w:rsidP="007747E3">
      <w:pPr>
        <w:pStyle w:val="PSI-Ttulo3"/>
      </w:pPr>
      <w:bookmarkStart w:id="61" w:name="_Toc53075710"/>
      <w:r>
        <w:t>Baja de Usuario</w:t>
      </w:r>
      <w:bookmarkEnd w:id="61"/>
    </w:p>
    <w:p w14:paraId="084E78B9" w14:textId="77777777"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14:paraId="457A10E5" w14:textId="77777777" w:rsidR="007747E3" w:rsidRDefault="007747E3" w:rsidP="00AF7391">
      <w:pPr>
        <w:pStyle w:val="PSI-Normal"/>
      </w:pPr>
      <w:r w:rsidRPr="00153FF4">
        <w:rPr>
          <w:noProof/>
          <w:lang w:eastAsia="es-AR"/>
        </w:rPr>
        <w:drawing>
          <wp:inline distT="0" distB="0" distL="0" distR="0" wp14:anchorId="522CC08E" wp14:editId="19E3DDD5">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6"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14:paraId="76E70A2A" w14:textId="77777777"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14:paraId="187DD975" w14:textId="77777777" w:rsidR="007747E3" w:rsidRDefault="00302CE7" w:rsidP="00AF7391">
      <w:pPr>
        <w:pStyle w:val="PSI-Normal"/>
      </w:pPr>
      <w:r>
        <w:rPr>
          <w:noProof/>
          <w:lang w:eastAsia="es-AR"/>
        </w:rPr>
        <w:drawing>
          <wp:inline distT="0" distB="0" distL="0" distR="0" wp14:anchorId="55C1EA7A" wp14:editId="0B4D29B5">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7"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14:paraId="2F0C1C12" w14:textId="77777777"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14:paraId="7E9DABB6" w14:textId="77777777" w:rsidR="007747E3" w:rsidRDefault="007747E3" w:rsidP="00AF7391">
      <w:pPr>
        <w:pStyle w:val="PSI-Normal"/>
      </w:pPr>
    </w:p>
    <w:p w14:paraId="01D168C5" w14:textId="77777777"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14:paraId="59AD0696" w14:textId="77777777" w:rsidR="006C47F8" w:rsidRDefault="006C47F8" w:rsidP="00AF7391">
      <w:pPr>
        <w:pStyle w:val="PSI-Normal"/>
      </w:pPr>
    </w:p>
    <w:p w14:paraId="5DE28B19" w14:textId="77777777" w:rsidR="007747E3" w:rsidRDefault="007747E3" w:rsidP="007747E3">
      <w:pPr>
        <w:pStyle w:val="PSI-Ttulo3"/>
      </w:pPr>
      <w:bookmarkStart w:id="62" w:name="_Toc53075711"/>
      <w:proofErr w:type="gramStart"/>
      <w:r>
        <w:t>Modificar  Usuario</w:t>
      </w:r>
      <w:bookmarkEnd w:id="62"/>
      <w:proofErr w:type="gramEnd"/>
    </w:p>
    <w:p w14:paraId="56FF306C" w14:textId="77777777"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14:paraId="16F1801F" w14:textId="77777777" w:rsidR="007747E3" w:rsidRDefault="007747E3" w:rsidP="00AF7391">
      <w:pPr>
        <w:pStyle w:val="PSI-Normal"/>
      </w:pPr>
      <w:r>
        <w:rPr>
          <w:noProof/>
          <w:lang w:eastAsia="es-AR"/>
        </w:rPr>
        <w:drawing>
          <wp:inline distT="0" distB="0" distL="0" distR="0" wp14:anchorId="2A45C0FF" wp14:editId="5109D1F9">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8"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14:paraId="49CCD36B" w14:textId="77777777"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14:paraId="51D78583" w14:textId="77777777" w:rsidR="007747E3" w:rsidRDefault="00C2095D" w:rsidP="00AF7391">
      <w:pPr>
        <w:pStyle w:val="PSI-Normal"/>
      </w:pPr>
      <w:r>
        <w:rPr>
          <w:noProof/>
          <w:lang w:eastAsia="es-AR"/>
        </w:rPr>
        <w:drawing>
          <wp:inline distT="0" distB="0" distL="0" distR="0" wp14:anchorId="00C92769" wp14:editId="3FF9947A">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9"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14:paraId="5429E408" w14:textId="77777777" w:rsidR="007747E3" w:rsidRDefault="007747E3"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661DE0E5" w14:textId="77777777" w:rsidR="007747E3" w:rsidRDefault="007747E3" w:rsidP="007747E3">
      <w:pPr>
        <w:pStyle w:val="PSI-Comentario"/>
      </w:pPr>
    </w:p>
    <w:p w14:paraId="234990CD" w14:textId="77777777"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14:paraId="5844D99E" w14:textId="77777777" w:rsidR="007129FB" w:rsidRDefault="007129FB" w:rsidP="007747E3">
      <w:pPr>
        <w:pStyle w:val="PSI-Comentario"/>
      </w:pPr>
    </w:p>
    <w:p w14:paraId="645D77BC" w14:textId="77777777" w:rsidR="007747E3" w:rsidRDefault="007747E3" w:rsidP="007747E3">
      <w:pPr>
        <w:pStyle w:val="PSI-Ttulo3"/>
      </w:pPr>
      <w:bookmarkStart w:id="63" w:name="_Toc53075712"/>
      <w:r>
        <w:lastRenderedPageBreak/>
        <w:t>Ver Detalle</w:t>
      </w:r>
      <w:bookmarkEnd w:id="63"/>
    </w:p>
    <w:p w14:paraId="70C7525E" w14:textId="77777777"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14:paraId="29AFCFA5" w14:textId="77777777" w:rsidR="007747E3" w:rsidRDefault="007747E3" w:rsidP="00AF7391">
      <w:pPr>
        <w:pStyle w:val="PSI-Normal"/>
      </w:pPr>
      <w:r>
        <w:rPr>
          <w:noProof/>
          <w:lang w:eastAsia="es-AR"/>
        </w:rPr>
        <w:drawing>
          <wp:inline distT="0" distB="0" distL="0" distR="0" wp14:anchorId="64C1E20A" wp14:editId="7D097724">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80"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14:paraId="58BDAB35" w14:textId="77777777" w:rsidR="007747E3" w:rsidRDefault="007747E3" w:rsidP="00AF7391">
      <w:pPr>
        <w:pStyle w:val="PSI-Normal"/>
      </w:pPr>
      <w:r>
        <w:t>Al presionar dicho botón se mostrará una nueva pantalla con información sobre el usuario en cuestión (Nombre, Email y Roles) como se presenta a continuación.</w:t>
      </w:r>
    </w:p>
    <w:p w14:paraId="7F5DE7EB" w14:textId="77777777" w:rsidR="007747E3" w:rsidRDefault="005716C6" w:rsidP="00AF7391">
      <w:pPr>
        <w:pStyle w:val="PSI-Normal"/>
      </w:pPr>
      <w:r>
        <w:rPr>
          <w:noProof/>
          <w:lang w:eastAsia="es-AR"/>
        </w:rPr>
        <w:drawing>
          <wp:inline distT="0" distB="0" distL="0" distR="0" wp14:anchorId="6F2C944A" wp14:editId="1C41D099">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1"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14:paraId="50971024" w14:textId="77777777"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14:paraId="4E5312F6" w14:textId="77777777" w:rsidR="007747E3" w:rsidRDefault="007747E3" w:rsidP="00AF7391">
      <w:pPr>
        <w:pStyle w:val="PSI-Normal"/>
      </w:pPr>
    </w:p>
    <w:p w14:paraId="640B580F" w14:textId="77777777" w:rsidR="001243E6" w:rsidRDefault="001243E6" w:rsidP="00895821">
      <w:pPr>
        <w:pStyle w:val="PSI-Comentario"/>
      </w:pPr>
    </w:p>
    <w:p w14:paraId="223E187C" w14:textId="77777777" w:rsidR="00E642EA" w:rsidRDefault="00E642EA" w:rsidP="00895821">
      <w:pPr>
        <w:pStyle w:val="PSI-Comentario"/>
      </w:pPr>
    </w:p>
    <w:p w14:paraId="433E0924" w14:textId="77777777" w:rsidR="00E642EA" w:rsidRDefault="00E642EA" w:rsidP="00E642EA">
      <w:pPr>
        <w:pStyle w:val="PSI-Ttulo2"/>
      </w:pPr>
      <w:bookmarkStart w:id="64" w:name="_Toc53075713"/>
      <w:r>
        <w:t>Gestionar Rol</w:t>
      </w:r>
      <w:bookmarkEnd w:id="64"/>
    </w:p>
    <w:p w14:paraId="3DF1777B" w14:textId="77777777" w:rsidR="00E642EA" w:rsidRDefault="00E642EA" w:rsidP="00AF7391">
      <w:pPr>
        <w:pStyle w:val="PSI-Normal"/>
      </w:pPr>
      <w:r>
        <w:t xml:space="preserve">Para acceder a este módulo, nos dirigiremos al menú principal y una vez ubicados en el mismo debemos ir al menú </w:t>
      </w:r>
      <w:proofErr w:type="spellStart"/>
      <w:r>
        <w:t>Adm</w:t>
      </w:r>
      <w:proofErr w:type="spellEnd"/>
      <w:r>
        <w:t>. Usuarios -&gt; Roles, como se ilustra en la siguiente imagen.</w:t>
      </w:r>
    </w:p>
    <w:p w14:paraId="73817582" w14:textId="77777777" w:rsidR="00E642EA" w:rsidRDefault="00E642EA" w:rsidP="00AF7391">
      <w:pPr>
        <w:pStyle w:val="PSI-Normal"/>
      </w:pPr>
      <w:r>
        <w:rPr>
          <w:noProof/>
          <w:lang w:eastAsia="es-AR"/>
        </w:rPr>
        <w:drawing>
          <wp:inline distT="0" distB="0" distL="0" distR="0" wp14:anchorId="23EC3ED9" wp14:editId="3933C653">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14:paraId="4885F589" w14:textId="77777777" w:rsidR="00E642EA" w:rsidRDefault="00E642EA" w:rsidP="00AF7391">
      <w:pPr>
        <w:pStyle w:val="PSI-Normal"/>
      </w:pPr>
      <w:r>
        <w:t xml:space="preserve">A </w:t>
      </w:r>
      <w:proofErr w:type="gramStart"/>
      <w:r>
        <w:t>continuación</w:t>
      </w:r>
      <w:proofErr w:type="gramEnd"/>
      <w:r>
        <w:t xml:space="preserve">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14:paraId="5629659B" w14:textId="77777777" w:rsidR="00E642EA" w:rsidRDefault="00B33CD7" w:rsidP="00E642EA">
      <w:pPr>
        <w:pStyle w:val="PSI-Comentario"/>
      </w:pPr>
      <w:r>
        <w:rPr>
          <w:noProof/>
          <w:lang w:eastAsia="es-AR"/>
        </w:rPr>
        <w:lastRenderedPageBreak/>
        <w:drawing>
          <wp:inline distT="0" distB="0" distL="0" distR="0" wp14:anchorId="124C4089" wp14:editId="12548E35">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2"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14:paraId="0D2BC72D" w14:textId="77777777" w:rsidR="004F0BCB" w:rsidRDefault="004F0BCB" w:rsidP="00E642EA">
      <w:pPr>
        <w:pStyle w:val="PSI-Ttulo3"/>
      </w:pPr>
    </w:p>
    <w:p w14:paraId="6384B0FC" w14:textId="77777777" w:rsidR="00E642EA" w:rsidRDefault="000B4EC1" w:rsidP="00E642EA">
      <w:pPr>
        <w:pStyle w:val="PSI-Ttulo3"/>
      </w:pPr>
      <w:bookmarkStart w:id="65" w:name="_Toc53075714"/>
      <w:r>
        <w:t>Alta de Rol</w:t>
      </w:r>
      <w:bookmarkEnd w:id="65"/>
    </w:p>
    <w:p w14:paraId="748690C1" w14:textId="77777777"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14:paraId="696C3AD1" w14:textId="77777777" w:rsidR="00E642EA" w:rsidRDefault="00E642EA" w:rsidP="00AF7391">
      <w:pPr>
        <w:pStyle w:val="PSI-Normal"/>
      </w:pPr>
      <w:r>
        <w:t xml:space="preserve">En la siguiente imagen se muestra la apariencia de esta utilidad. </w:t>
      </w:r>
    </w:p>
    <w:p w14:paraId="781943C2" w14:textId="77777777" w:rsidR="00E642EA" w:rsidRDefault="0017230F" w:rsidP="00AF7391">
      <w:pPr>
        <w:pStyle w:val="PSI-Normal"/>
      </w:pPr>
      <w:r>
        <w:rPr>
          <w:noProof/>
          <w:lang w:eastAsia="es-AR"/>
        </w:rPr>
        <w:drawing>
          <wp:inline distT="0" distB="0" distL="0" distR="0" wp14:anchorId="50E030D7" wp14:editId="43BE7AAD">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3"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14:paraId="7C494F87" w14:textId="77777777"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w:t>
      </w:r>
      <w:proofErr w:type="gramStart"/>
      <w:r w:rsidR="00436418">
        <w:t>los</w:t>
      </w:r>
      <w:r>
        <w:t xml:space="preserve"> </w:t>
      </w:r>
      <w:r w:rsidR="00436418">
        <w:t>permiso</w:t>
      </w:r>
      <w:proofErr w:type="gramEnd"/>
      <w:r w:rsidR="00436418">
        <w:t>/s</w:t>
      </w:r>
      <w:r>
        <w:t xml:space="preserve"> del nuevo </w:t>
      </w:r>
      <w:r w:rsidR="00BB493B">
        <w:t>rol</w:t>
      </w:r>
      <w:r>
        <w:t xml:space="preserve">. Una vez terminados estos pasos presionamos el botón </w:t>
      </w:r>
      <w:r w:rsidRPr="001D4104">
        <w:rPr>
          <w:b/>
        </w:rPr>
        <w:t>&lt;Confirmar&gt;</w:t>
      </w:r>
      <w:r>
        <w:t xml:space="preserve">. </w:t>
      </w:r>
    </w:p>
    <w:p w14:paraId="237CD72B" w14:textId="77777777"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14:paraId="07576078" w14:textId="77777777" w:rsidR="00E642EA" w:rsidRDefault="00E642EA" w:rsidP="00E642EA">
      <w:pPr>
        <w:pStyle w:val="PSI-Ttulo3"/>
      </w:pPr>
    </w:p>
    <w:p w14:paraId="3E1C98E3" w14:textId="77777777" w:rsidR="00E642EA" w:rsidRDefault="00BB493B" w:rsidP="00E642EA">
      <w:pPr>
        <w:pStyle w:val="PSI-Ttulo3"/>
      </w:pPr>
      <w:bookmarkStart w:id="66" w:name="_Toc53075715"/>
      <w:r>
        <w:t>Baja de Rol</w:t>
      </w:r>
      <w:bookmarkEnd w:id="66"/>
    </w:p>
    <w:p w14:paraId="6A220644" w14:textId="77777777"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14:paraId="36575BAF" w14:textId="77777777" w:rsidR="00E642EA" w:rsidRDefault="00A83D6B" w:rsidP="00AF7391">
      <w:pPr>
        <w:pStyle w:val="PSI-Normal"/>
      </w:pPr>
      <w:r>
        <w:rPr>
          <w:noProof/>
          <w:lang w:eastAsia="es-AR"/>
        </w:rPr>
        <w:drawing>
          <wp:inline distT="0" distB="0" distL="0" distR="0" wp14:anchorId="7D751F21" wp14:editId="11381E7E">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4"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14:paraId="50652183" w14:textId="77777777"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14:paraId="52C38FBB" w14:textId="77777777" w:rsidR="00E642EA" w:rsidRDefault="00A83D6B" w:rsidP="00AF7391">
      <w:pPr>
        <w:pStyle w:val="PSI-Normal"/>
      </w:pPr>
      <w:r>
        <w:rPr>
          <w:noProof/>
          <w:lang w:eastAsia="es-AR"/>
        </w:rPr>
        <w:drawing>
          <wp:inline distT="0" distB="0" distL="0" distR="0" wp14:anchorId="30F671A9" wp14:editId="79732879">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5"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14:paraId="336DDD6A" w14:textId="77777777"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14:paraId="18D3F53D" w14:textId="77777777" w:rsidR="00E642EA" w:rsidRDefault="00E642EA" w:rsidP="00AF7391">
      <w:pPr>
        <w:pStyle w:val="PSI-Normal"/>
      </w:pPr>
    </w:p>
    <w:p w14:paraId="1673F4D0" w14:textId="77777777" w:rsidR="00E642EA" w:rsidRDefault="00E642EA" w:rsidP="00E642EA">
      <w:pPr>
        <w:pStyle w:val="PSI-Ttulo3"/>
      </w:pPr>
      <w:bookmarkStart w:id="67" w:name="_Toc53075716"/>
      <w:proofErr w:type="gramStart"/>
      <w:r>
        <w:t>Modificar</w:t>
      </w:r>
      <w:r w:rsidR="00BB493B">
        <w:t xml:space="preserve">  Rol</w:t>
      </w:r>
      <w:bookmarkEnd w:id="67"/>
      <w:proofErr w:type="gramEnd"/>
    </w:p>
    <w:p w14:paraId="79838642" w14:textId="77777777"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14:paraId="45C282BE" w14:textId="77777777" w:rsidR="00E642EA" w:rsidRDefault="00E4300D" w:rsidP="00AF7391">
      <w:pPr>
        <w:pStyle w:val="PSI-Normal"/>
      </w:pPr>
      <w:r>
        <w:rPr>
          <w:noProof/>
          <w:lang w:eastAsia="es-AR"/>
        </w:rPr>
        <w:drawing>
          <wp:inline distT="0" distB="0" distL="0" distR="0" wp14:anchorId="51E4A01E" wp14:editId="4ADF89F8">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6"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14:paraId="521E9B19" w14:textId="77777777"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14:paraId="7B30F362" w14:textId="77777777" w:rsidR="00E642EA" w:rsidRDefault="00E4300D" w:rsidP="00AF7391">
      <w:pPr>
        <w:pStyle w:val="PSI-Normal"/>
      </w:pPr>
      <w:r>
        <w:rPr>
          <w:noProof/>
          <w:lang w:eastAsia="es-AR"/>
        </w:rPr>
        <w:lastRenderedPageBreak/>
        <w:drawing>
          <wp:inline distT="0" distB="0" distL="0" distR="0" wp14:anchorId="7CBCDE95" wp14:editId="74B4051E">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7"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14:paraId="1FF5E69F" w14:textId="77777777" w:rsidR="00E642EA" w:rsidRDefault="00E642EA"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379D2A85" w14:textId="77777777" w:rsidR="00E642EA" w:rsidRDefault="00E642EA" w:rsidP="00E642EA">
      <w:pPr>
        <w:pStyle w:val="PSI-Comentario"/>
      </w:pPr>
    </w:p>
    <w:p w14:paraId="2374F21B" w14:textId="77777777" w:rsidR="00E642EA" w:rsidRDefault="00E642EA" w:rsidP="00E642EA">
      <w:pPr>
        <w:pStyle w:val="PSI-Ttulo3"/>
      </w:pPr>
      <w:bookmarkStart w:id="68" w:name="_Toc53075717"/>
      <w:r>
        <w:t>Ver Detalle</w:t>
      </w:r>
      <w:bookmarkEnd w:id="68"/>
    </w:p>
    <w:p w14:paraId="5878BBB7" w14:textId="77777777"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14:paraId="2AC64761" w14:textId="77777777" w:rsidR="00E642EA" w:rsidRDefault="00A1412D" w:rsidP="00AF7391">
      <w:pPr>
        <w:pStyle w:val="PSI-Normal"/>
      </w:pPr>
      <w:r>
        <w:rPr>
          <w:noProof/>
          <w:lang w:eastAsia="es-AR"/>
        </w:rPr>
        <w:drawing>
          <wp:inline distT="0" distB="0" distL="0" distR="0" wp14:anchorId="39354E01" wp14:editId="4CFE4AD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8"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14:paraId="13AD1D4C" w14:textId="77777777"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14:paraId="7349A3E7" w14:textId="77777777" w:rsidR="00E642EA" w:rsidRDefault="00A1412D" w:rsidP="00AF7391">
      <w:pPr>
        <w:pStyle w:val="PSI-Normal"/>
      </w:pPr>
      <w:r>
        <w:rPr>
          <w:noProof/>
          <w:lang w:eastAsia="es-AR"/>
        </w:rPr>
        <w:lastRenderedPageBreak/>
        <w:drawing>
          <wp:inline distT="0" distB="0" distL="0" distR="0" wp14:anchorId="5288EE38" wp14:editId="6A27C052">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9"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14:paraId="6B21D711" w14:textId="77777777"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14:paraId="0C4494A6" w14:textId="77777777" w:rsidR="00E642EA" w:rsidRDefault="00E642EA" w:rsidP="00AF7391">
      <w:pPr>
        <w:pStyle w:val="PSI-Normal"/>
      </w:pPr>
    </w:p>
    <w:p w14:paraId="3E076651" w14:textId="77777777" w:rsidR="00E642EA" w:rsidRDefault="00E642EA" w:rsidP="00895821">
      <w:pPr>
        <w:pStyle w:val="PSI-Comentario"/>
      </w:pPr>
    </w:p>
    <w:p w14:paraId="3CED0C3D" w14:textId="77777777" w:rsidR="00CE2AA7" w:rsidRDefault="00CE2AA7" w:rsidP="00CE2AA7">
      <w:pPr>
        <w:pStyle w:val="PSI-Ttulo2"/>
      </w:pPr>
      <w:bookmarkStart w:id="69" w:name="_Toc53075718"/>
      <w:r>
        <w:t>Gestionar Permiso</w:t>
      </w:r>
      <w:bookmarkEnd w:id="69"/>
    </w:p>
    <w:p w14:paraId="6CFB5FB1" w14:textId="77777777" w:rsidR="00CE2AA7" w:rsidRDefault="00CE2AA7" w:rsidP="00AF7391">
      <w:pPr>
        <w:pStyle w:val="PSI-Normal"/>
      </w:pPr>
      <w:r>
        <w:t xml:space="preserve">Para acceder a este módulo, nos dirigiremos al menú principal y una vez ubicados en el mismo debemos ir al menú </w:t>
      </w:r>
      <w:proofErr w:type="spellStart"/>
      <w:r>
        <w:t>Adm</w:t>
      </w:r>
      <w:proofErr w:type="spellEnd"/>
      <w:r>
        <w:t>. Usuarios -&gt; Permisos, como se ilustra en la siguiente imagen.</w:t>
      </w:r>
    </w:p>
    <w:p w14:paraId="0292F9D9" w14:textId="77777777" w:rsidR="00CE2AA7" w:rsidRDefault="00CE2AA7" w:rsidP="00AF7391">
      <w:pPr>
        <w:pStyle w:val="PSI-Normal"/>
      </w:pPr>
      <w:r>
        <w:rPr>
          <w:noProof/>
          <w:lang w:eastAsia="es-AR"/>
        </w:rPr>
        <w:drawing>
          <wp:inline distT="0" distB="0" distL="0" distR="0" wp14:anchorId="1209EBCC" wp14:editId="21A7BB11">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14:paraId="5B87A6B6" w14:textId="77777777" w:rsidR="00CE2AA7" w:rsidRDefault="00CE2AA7" w:rsidP="00AF7391">
      <w:pPr>
        <w:pStyle w:val="PSI-Normal"/>
      </w:pPr>
      <w:r>
        <w:t xml:space="preserve">A </w:t>
      </w:r>
      <w:proofErr w:type="gramStart"/>
      <w:r>
        <w:t>continuación</w:t>
      </w:r>
      <w:proofErr w:type="gramEnd"/>
      <w:r>
        <w:t xml:space="preserve">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14:paraId="7E138CC0" w14:textId="77777777" w:rsidR="00CE2AA7" w:rsidRDefault="00F80F15" w:rsidP="00CE2AA7">
      <w:pPr>
        <w:pStyle w:val="PSI-Comentario"/>
      </w:pPr>
      <w:r>
        <w:rPr>
          <w:noProof/>
          <w:lang w:eastAsia="es-AR"/>
        </w:rPr>
        <w:lastRenderedPageBreak/>
        <w:drawing>
          <wp:inline distT="0" distB="0" distL="0" distR="0" wp14:anchorId="3AC0395E" wp14:editId="7B659BD8">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90"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14:paraId="4F0BA386" w14:textId="77777777" w:rsidR="00242FF5" w:rsidRDefault="00242FF5" w:rsidP="00CE2AA7">
      <w:pPr>
        <w:pStyle w:val="PSI-Ttulo3"/>
      </w:pPr>
    </w:p>
    <w:p w14:paraId="0C8D3C9A" w14:textId="77777777" w:rsidR="00242FF5" w:rsidRDefault="00242FF5" w:rsidP="00CE2AA7">
      <w:pPr>
        <w:pStyle w:val="PSI-Ttulo3"/>
      </w:pPr>
    </w:p>
    <w:p w14:paraId="215A8928" w14:textId="77777777" w:rsidR="00CE2AA7" w:rsidRDefault="003975E3" w:rsidP="00CE2AA7">
      <w:pPr>
        <w:pStyle w:val="PSI-Ttulo3"/>
      </w:pPr>
      <w:bookmarkStart w:id="70" w:name="_Toc53075719"/>
      <w:r>
        <w:t>Alta de Permiso</w:t>
      </w:r>
      <w:bookmarkEnd w:id="70"/>
    </w:p>
    <w:p w14:paraId="294C99A0" w14:textId="77777777"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14:paraId="7AAE5DA6" w14:textId="77777777" w:rsidR="00CE2AA7" w:rsidRDefault="00CE2AA7" w:rsidP="00AF7391">
      <w:pPr>
        <w:pStyle w:val="PSI-Normal"/>
      </w:pPr>
      <w:r>
        <w:t xml:space="preserve">En la siguiente imagen se muestra la apariencia de esta utilidad. </w:t>
      </w:r>
    </w:p>
    <w:p w14:paraId="0E4B90EF" w14:textId="77777777" w:rsidR="00CE2AA7" w:rsidRDefault="00A31DB8" w:rsidP="00AF7391">
      <w:pPr>
        <w:pStyle w:val="PSI-Normal"/>
      </w:pPr>
      <w:r>
        <w:rPr>
          <w:noProof/>
          <w:lang w:eastAsia="es-AR"/>
        </w:rPr>
        <w:drawing>
          <wp:inline distT="0" distB="0" distL="0" distR="0" wp14:anchorId="04189F5D" wp14:editId="3FA669DC">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1"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14:paraId="0403DC65" w14:textId="77777777"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14:paraId="232AD1AE" w14:textId="77777777"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14:paraId="3CBAC286" w14:textId="77777777" w:rsidR="00A31DB8" w:rsidRPr="001D4104" w:rsidRDefault="00A31DB8" w:rsidP="00AF7391">
      <w:pPr>
        <w:pStyle w:val="PSI-Normal"/>
      </w:pPr>
    </w:p>
    <w:p w14:paraId="63C55F00" w14:textId="77777777" w:rsidR="00CE2AA7" w:rsidRDefault="002B7111" w:rsidP="00CE2AA7">
      <w:pPr>
        <w:pStyle w:val="PSI-Ttulo3"/>
      </w:pPr>
      <w:bookmarkStart w:id="71" w:name="_Toc53075720"/>
      <w:r>
        <w:t>Baja de Permiso</w:t>
      </w:r>
      <w:bookmarkEnd w:id="71"/>
    </w:p>
    <w:p w14:paraId="25DA786A" w14:textId="77777777"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14:paraId="494A462F" w14:textId="77777777" w:rsidR="00CE2AA7" w:rsidRDefault="002B7111" w:rsidP="00AF7391">
      <w:pPr>
        <w:pStyle w:val="PSI-Normal"/>
      </w:pPr>
      <w:r>
        <w:rPr>
          <w:noProof/>
          <w:lang w:eastAsia="es-AR"/>
        </w:rPr>
        <w:lastRenderedPageBreak/>
        <w:drawing>
          <wp:inline distT="0" distB="0" distL="0" distR="0" wp14:anchorId="6E37E3CD" wp14:editId="712B293A">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2"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14:paraId="41736472" w14:textId="77777777"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14:paraId="02E14E6C" w14:textId="77777777" w:rsidR="00CE2AA7" w:rsidRDefault="00A31DB8" w:rsidP="00AF7391">
      <w:pPr>
        <w:pStyle w:val="PSI-Normal"/>
      </w:pPr>
      <w:r>
        <w:rPr>
          <w:noProof/>
          <w:lang w:eastAsia="es-AR"/>
        </w:rPr>
        <w:drawing>
          <wp:inline distT="0" distB="0" distL="0" distR="0" wp14:anchorId="1FD99CB8" wp14:editId="7A5E020D">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3"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14:paraId="188A3305" w14:textId="77777777"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14:paraId="08D3F9A0" w14:textId="77777777" w:rsidR="00CE2AA7" w:rsidRDefault="00CE2AA7" w:rsidP="00AF7391">
      <w:pPr>
        <w:pStyle w:val="PSI-Normal"/>
      </w:pPr>
    </w:p>
    <w:p w14:paraId="471C1916" w14:textId="77777777" w:rsidR="00CE2AA7" w:rsidRDefault="00CE2AA7" w:rsidP="00CE2AA7">
      <w:pPr>
        <w:pStyle w:val="PSI-Ttulo3"/>
      </w:pPr>
      <w:bookmarkStart w:id="72" w:name="_Toc53075721"/>
      <w:proofErr w:type="gramStart"/>
      <w:r>
        <w:t>Modificar</w:t>
      </w:r>
      <w:r w:rsidR="002B7111">
        <w:t xml:space="preserve">  Permiso</w:t>
      </w:r>
      <w:bookmarkEnd w:id="72"/>
      <w:proofErr w:type="gramEnd"/>
    </w:p>
    <w:p w14:paraId="1BFB300B" w14:textId="77777777"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14:paraId="0E6EE1AD" w14:textId="77777777" w:rsidR="00CE2AA7" w:rsidRDefault="002B7111" w:rsidP="00AF7391">
      <w:pPr>
        <w:pStyle w:val="PSI-Normal"/>
      </w:pPr>
      <w:r>
        <w:rPr>
          <w:noProof/>
          <w:lang w:eastAsia="es-AR"/>
        </w:rPr>
        <w:drawing>
          <wp:inline distT="0" distB="0" distL="0" distR="0" wp14:anchorId="0381AA4E" wp14:editId="206F364C">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4"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14:paraId="4ED46EDB" w14:textId="77777777"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14:paraId="46ADAC90" w14:textId="77777777" w:rsidR="00CE2AA7" w:rsidRDefault="001813FD" w:rsidP="00AF7391">
      <w:pPr>
        <w:pStyle w:val="PSI-Normal"/>
      </w:pPr>
      <w:r>
        <w:rPr>
          <w:noProof/>
          <w:lang w:eastAsia="es-AR"/>
        </w:rPr>
        <w:drawing>
          <wp:inline distT="0" distB="0" distL="0" distR="0" wp14:anchorId="6582D1C8" wp14:editId="66B6CD21">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5"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14:paraId="0FC1E476" w14:textId="77777777" w:rsidR="00CE2AA7" w:rsidRPr="00E37D6A" w:rsidRDefault="00CE2AA7" w:rsidP="00CE2AA7">
      <w:pPr>
        <w:pStyle w:val="PSI-Ttulo3"/>
        <w:rPr>
          <w:lang w:val="es-AR"/>
        </w:rPr>
      </w:pPr>
    </w:p>
    <w:p w14:paraId="1C6635AC" w14:textId="77777777"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14:paraId="1825C0CF" w14:textId="77777777" w:rsidR="00CE2AA7" w:rsidRDefault="00CE2AA7" w:rsidP="00CE2AA7">
      <w:pPr>
        <w:pStyle w:val="PSI-Comentario"/>
      </w:pPr>
    </w:p>
    <w:p w14:paraId="7B6276F3" w14:textId="77777777" w:rsidR="00CE2AA7" w:rsidRDefault="00CE2AA7" w:rsidP="00CE2AA7">
      <w:pPr>
        <w:pStyle w:val="PSI-Ttulo3"/>
      </w:pPr>
      <w:bookmarkStart w:id="73" w:name="_Toc53075722"/>
      <w:r>
        <w:lastRenderedPageBreak/>
        <w:t>Ver Detalle</w:t>
      </w:r>
      <w:bookmarkEnd w:id="73"/>
    </w:p>
    <w:p w14:paraId="0B7A397F" w14:textId="77777777"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14:paraId="6AFC824B" w14:textId="77777777" w:rsidR="00CE2AA7" w:rsidRDefault="00DC7DE4" w:rsidP="00AF7391">
      <w:pPr>
        <w:pStyle w:val="PSI-Normal"/>
      </w:pPr>
      <w:r>
        <w:rPr>
          <w:noProof/>
          <w:lang w:eastAsia="es-AR"/>
        </w:rPr>
        <w:drawing>
          <wp:inline distT="0" distB="0" distL="0" distR="0" wp14:anchorId="0DE86546" wp14:editId="2781F2B1">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6"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14:paraId="741F6A2F" w14:textId="77777777"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14:paraId="74397F7D" w14:textId="77777777" w:rsidR="00CE2AA7" w:rsidRDefault="00501B09" w:rsidP="00AF7391">
      <w:pPr>
        <w:pStyle w:val="PSI-Normal"/>
      </w:pPr>
      <w:r>
        <w:rPr>
          <w:noProof/>
          <w:lang w:eastAsia="es-AR"/>
        </w:rPr>
        <w:drawing>
          <wp:inline distT="0" distB="0" distL="0" distR="0" wp14:anchorId="3F4835FC" wp14:editId="504BDB8A">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7"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14:paraId="5CDCC656" w14:textId="77777777"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14:paraId="1CB1A8B0" w14:textId="77777777" w:rsidR="00CE2AA7" w:rsidRDefault="00CE2AA7" w:rsidP="00AF7391">
      <w:pPr>
        <w:pStyle w:val="PSI-Normal"/>
      </w:pPr>
    </w:p>
    <w:p w14:paraId="66A11A70" w14:textId="77777777" w:rsidR="00831401" w:rsidRDefault="00831401" w:rsidP="00AF7391">
      <w:pPr>
        <w:pStyle w:val="PSI-Normal"/>
      </w:pPr>
    </w:p>
    <w:p w14:paraId="4D8024DC" w14:textId="77777777" w:rsidR="00831401" w:rsidRDefault="00831401" w:rsidP="00AF7391">
      <w:pPr>
        <w:pStyle w:val="PSI-Normal"/>
      </w:pPr>
    </w:p>
    <w:p w14:paraId="4812F486" w14:textId="77777777" w:rsidR="00831401" w:rsidRDefault="00831401" w:rsidP="00AF7391">
      <w:pPr>
        <w:pStyle w:val="PSI-Normal"/>
      </w:pPr>
    </w:p>
    <w:p w14:paraId="1A3B820A" w14:textId="77777777" w:rsidR="00FE10A2" w:rsidRDefault="00FE10A2" w:rsidP="00FE10A2">
      <w:pPr>
        <w:pStyle w:val="PSI-Ttulo2"/>
      </w:pPr>
      <w:bookmarkStart w:id="74" w:name="_Toc53075723"/>
      <w:r>
        <w:t>Salir</w:t>
      </w:r>
      <w:bookmarkEnd w:id="74"/>
    </w:p>
    <w:p w14:paraId="77F86670" w14:textId="77777777" w:rsidR="00FE10A2" w:rsidRDefault="00FE10A2" w:rsidP="00AF7391">
      <w:pPr>
        <w:pStyle w:val="PSI-Normal"/>
      </w:pPr>
      <w:r>
        <w:t xml:space="preserve">Para salir del sistema </w:t>
      </w:r>
      <w:proofErr w:type="spellStart"/>
      <w:r>
        <w:t>Vaspa</w:t>
      </w:r>
      <w:proofErr w:type="spellEnd"/>
      <w:r>
        <w:t>, nos dirigiremos al menú principal -&gt;Salir, como se ilustra en la siguiente imagen.</w:t>
      </w:r>
    </w:p>
    <w:p w14:paraId="0F7EC85B" w14:textId="77777777" w:rsidR="00FE10A2" w:rsidRDefault="00FE10A2" w:rsidP="00AF7391">
      <w:pPr>
        <w:pStyle w:val="PSI-Normal"/>
      </w:pPr>
      <w:r>
        <w:rPr>
          <w:noProof/>
          <w:lang w:eastAsia="es-AR"/>
        </w:rPr>
        <w:drawing>
          <wp:inline distT="0" distB="0" distL="0" distR="0" wp14:anchorId="0932128E" wp14:editId="60FE87C2">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8"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14:paraId="0DD913AB" w14:textId="77777777" w:rsidR="008E00CF" w:rsidRDefault="00FE10A2" w:rsidP="008E00CF">
      <w:pPr>
        <w:pStyle w:val="PSI-Normal"/>
      </w:pPr>
      <w:r>
        <w:t xml:space="preserve">Finalizando correctamente su sesión. </w:t>
      </w:r>
      <w:r w:rsidR="008E00CF">
        <w:t xml:space="preserve">A </w:t>
      </w:r>
      <w:proofErr w:type="gramStart"/>
      <w:r w:rsidR="008E00CF">
        <w:t>continuación</w:t>
      </w:r>
      <w:proofErr w:type="gramEnd"/>
      <w:r w:rsidR="008E00CF">
        <w:t xml:space="preserve"> nos aparecerá la siguiente pantalla de despedida, la cual contiene tres botones:</w:t>
      </w:r>
    </w:p>
    <w:p w14:paraId="5BD43AF8" w14:textId="77777777" w:rsidR="008E00CF" w:rsidRDefault="008E00CF" w:rsidP="008E00CF">
      <w:pPr>
        <w:pStyle w:val="PSI-Normal"/>
      </w:pPr>
      <w:r>
        <w:t xml:space="preserve">-Botón </w:t>
      </w:r>
      <w:r w:rsidRPr="00C43414">
        <w:rPr>
          <w:b/>
        </w:rPr>
        <w:t>&lt;Volver a Ingresar&gt;</w:t>
      </w:r>
      <w:r>
        <w:t>: Nos permitirá regresar al sistema.</w:t>
      </w:r>
    </w:p>
    <w:p w14:paraId="77E7309B" w14:textId="77777777" w:rsidR="008E00CF" w:rsidRDefault="008E00CF" w:rsidP="008E00CF">
      <w:pPr>
        <w:pStyle w:val="PSI-Normal"/>
      </w:pPr>
      <w:r>
        <w:t xml:space="preserve">-Botón </w:t>
      </w:r>
      <w:r w:rsidRPr="00C43414">
        <w:rPr>
          <w:b/>
        </w:rPr>
        <w:t>&lt;Ir a e-mail&gt;</w:t>
      </w:r>
      <w:r>
        <w:t>: Nos abrirá nuestro correo electrónico.</w:t>
      </w:r>
    </w:p>
    <w:p w14:paraId="7B409574" w14:textId="77777777" w:rsidR="008E00CF" w:rsidRDefault="008E00CF" w:rsidP="008E00CF">
      <w:pPr>
        <w:pStyle w:val="PSI-Normal"/>
      </w:pPr>
      <w:r>
        <w:t xml:space="preserve">-Botón </w:t>
      </w:r>
      <w:r w:rsidRPr="00C43414">
        <w:rPr>
          <w:b/>
        </w:rPr>
        <w:t>&lt;Ir a Portal UARG&gt;</w:t>
      </w:r>
      <w:r>
        <w:t>: Nos abrirá el portal de la UARG en una pestaña nueva.</w:t>
      </w:r>
    </w:p>
    <w:p w14:paraId="77B279C0" w14:textId="77777777" w:rsidR="008E00CF" w:rsidRDefault="008E00CF" w:rsidP="008E00CF">
      <w:pPr>
        <w:pStyle w:val="PSI-Normal"/>
      </w:pPr>
    </w:p>
    <w:p w14:paraId="14F5A946" w14:textId="77777777" w:rsidR="008E00CF" w:rsidRDefault="008E00CF" w:rsidP="008E00CF">
      <w:pPr>
        <w:pStyle w:val="PSI-Normal"/>
      </w:pPr>
      <w:r>
        <w:rPr>
          <w:noProof/>
          <w:lang w:eastAsia="es-AR"/>
        </w:rPr>
        <w:lastRenderedPageBreak/>
        <w:drawing>
          <wp:inline distT="0" distB="0" distL="0" distR="0" wp14:anchorId="1FAB03D5" wp14:editId="7EBEBA7F">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2F6B92E9" w14:textId="77777777" w:rsidR="00FE10A2" w:rsidRDefault="00FE10A2" w:rsidP="00AF7391">
      <w:pPr>
        <w:pStyle w:val="PSI-Normal"/>
      </w:pPr>
    </w:p>
    <w:p w14:paraId="4CEFBC20" w14:textId="77777777" w:rsidR="00FE10A2" w:rsidRPr="0078178F" w:rsidRDefault="00FE10A2"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14:paraId="2410FC68" w14:textId="77777777" w:rsidR="00CC2647" w:rsidRDefault="00443594" w:rsidP="00E7283F">
      <w:pPr>
        <w:pStyle w:val="PSI-Comentario"/>
      </w:pPr>
      <w:r>
        <w:t xml:space="preserve"> </w:t>
      </w:r>
    </w:p>
    <w:sectPr w:rsidR="00CC2647" w:rsidSect="0092483A">
      <w:headerReference w:type="default" r:id="rId199"/>
      <w:footerReference w:type="default" r:id="rId200"/>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668F0" w14:textId="77777777" w:rsidR="00EA4DBD" w:rsidRDefault="00EA4DBD" w:rsidP="00C94FBE">
      <w:pPr>
        <w:spacing w:before="0" w:line="240" w:lineRule="auto"/>
      </w:pPr>
      <w:r>
        <w:separator/>
      </w:r>
    </w:p>
    <w:p w14:paraId="7B646C11" w14:textId="77777777" w:rsidR="00EA4DBD" w:rsidRDefault="00EA4DBD"/>
  </w:endnote>
  <w:endnote w:type="continuationSeparator" w:id="0">
    <w:p w14:paraId="56FBB01F" w14:textId="77777777" w:rsidR="00EA4DBD" w:rsidRDefault="00EA4DBD" w:rsidP="00C94FBE">
      <w:pPr>
        <w:spacing w:before="0" w:line="240" w:lineRule="auto"/>
      </w:pPr>
      <w:r>
        <w:continuationSeparator/>
      </w:r>
    </w:p>
    <w:p w14:paraId="10A076D2" w14:textId="77777777" w:rsidR="00EA4DBD" w:rsidRDefault="00EA4D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6B3D9" w14:textId="77777777" w:rsidR="003D7911" w:rsidRDefault="00EA4DBD"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EndPr/>
      <w:sdtContent>
        <w:r w:rsidR="003D7911">
          <w:rPr>
            <w:lang w:val="es-AR"/>
          </w:rPr>
          <w:t xml:space="preserve">VASPA </w:t>
        </w:r>
        <w:proofErr w:type="spellStart"/>
        <w:r w:rsidR="003D7911">
          <w:rPr>
            <w:lang w:val="es-AR"/>
          </w:rPr>
          <w:t>Team</w:t>
        </w:r>
        <w:proofErr w:type="spellEnd"/>
      </w:sdtContent>
    </w:sdt>
    <w:r>
      <w:rPr>
        <w:noProof/>
        <w:lang w:eastAsia="es-ES"/>
      </w:rPr>
      <w:pict w14:anchorId="2C1BC99D">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w14:anchorId="41125816">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EndPr/>
      <w:sdtContent>
        <w:r w:rsidR="00FE0C01">
          <w:tab/>
        </w:r>
        <w:r w:rsidR="00FE0C01">
          <w:tab/>
        </w:r>
        <w:r w:rsidR="00FE0C01">
          <w:tab/>
        </w:r>
        <w:r w:rsidR="00FE0C01">
          <w:tab/>
        </w:r>
        <w:r w:rsidR="003D7911" w:rsidRPr="00DD5A70">
          <w:rPr>
            <w:rFonts w:asciiTheme="majorHAnsi" w:hAnsiTheme="majorHAnsi" w:cstheme="majorHAnsi"/>
          </w:rPr>
          <w:t xml:space="preserve">Página </w:t>
        </w:r>
        <w:r w:rsidR="009919CD" w:rsidRPr="00DD5A70">
          <w:rPr>
            <w:rFonts w:asciiTheme="majorHAnsi" w:hAnsiTheme="majorHAnsi" w:cstheme="majorHAnsi"/>
          </w:rPr>
          <w:fldChar w:fldCharType="begin"/>
        </w:r>
        <w:r w:rsidR="003D7911" w:rsidRPr="00DD5A70">
          <w:rPr>
            <w:rFonts w:asciiTheme="majorHAnsi" w:hAnsiTheme="majorHAnsi" w:cstheme="majorHAnsi"/>
          </w:rPr>
          <w:instrText xml:space="preserve"> PAGE </w:instrText>
        </w:r>
        <w:r w:rsidR="009919CD" w:rsidRPr="00DD5A70">
          <w:rPr>
            <w:rFonts w:asciiTheme="majorHAnsi" w:hAnsiTheme="majorHAnsi" w:cstheme="majorHAnsi"/>
          </w:rPr>
          <w:fldChar w:fldCharType="separate"/>
        </w:r>
        <w:r w:rsidR="0068473C">
          <w:rPr>
            <w:rFonts w:asciiTheme="majorHAnsi" w:hAnsiTheme="majorHAnsi" w:cstheme="majorHAnsi"/>
            <w:noProof/>
          </w:rPr>
          <w:t>3</w:t>
        </w:r>
        <w:r w:rsidR="009919CD" w:rsidRPr="00DD5A70">
          <w:rPr>
            <w:rFonts w:asciiTheme="majorHAnsi" w:hAnsiTheme="majorHAnsi" w:cstheme="majorHAnsi"/>
          </w:rPr>
          <w:fldChar w:fldCharType="end"/>
        </w:r>
        <w:r w:rsidR="003D7911" w:rsidRPr="00DD5A70">
          <w:rPr>
            <w:rFonts w:asciiTheme="majorHAnsi" w:hAnsiTheme="majorHAnsi" w:cstheme="majorHAnsi"/>
          </w:rPr>
          <w:t xml:space="preserve"> de </w:t>
        </w:r>
        <w:r w:rsidR="009919CD" w:rsidRPr="00DD5A70">
          <w:rPr>
            <w:rFonts w:asciiTheme="majorHAnsi" w:hAnsiTheme="majorHAnsi" w:cstheme="majorHAnsi"/>
          </w:rPr>
          <w:fldChar w:fldCharType="begin"/>
        </w:r>
        <w:r w:rsidR="003D7911" w:rsidRPr="00DD5A70">
          <w:rPr>
            <w:rFonts w:asciiTheme="majorHAnsi" w:hAnsiTheme="majorHAnsi" w:cstheme="majorHAnsi"/>
          </w:rPr>
          <w:instrText xml:space="preserve"> NUMPAGES  </w:instrText>
        </w:r>
        <w:r w:rsidR="009919CD" w:rsidRPr="00DD5A70">
          <w:rPr>
            <w:rFonts w:asciiTheme="majorHAnsi" w:hAnsiTheme="majorHAnsi" w:cstheme="majorHAnsi"/>
          </w:rPr>
          <w:fldChar w:fldCharType="separate"/>
        </w:r>
        <w:r w:rsidR="0068473C">
          <w:rPr>
            <w:rFonts w:asciiTheme="majorHAnsi" w:hAnsiTheme="majorHAnsi" w:cstheme="majorHAnsi"/>
            <w:noProof/>
          </w:rPr>
          <w:t>107</w:t>
        </w:r>
        <w:r w:rsidR="009919CD" w:rsidRPr="00DD5A70">
          <w:rPr>
            <w:rFonts w:asciiTheme="majorHAnsi" w:hAnsiTheme="majorHAnsi" w:cstheme="majorHAnsi"/>
          </w:rPr>
          <w:fldChar w:fldCharType="end"/>
        </w:r>
      </w:sdtContent>
    </w:sdt>
    <w:r>
      <w:rPr>
        <w:noProof/>
        <w:lang w:eastAsia="zh-TW"/>
      </w:rPr>
      <w:pict w14:anchorId="77CA2BD7">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EndPr/>
    <w:sdtContent>
      <w:p w14:paraId="29AE7543" w14:textId="77777777" w:rsidR="003D7911" w:rsidRDefault="003D7911" w:rsidP="0092483A">
        <w:pPr>
          <w:tabs>
            <w:tab w:val="center" w:pos="4252"/>
          </w:tabs>
          <w:spacing w:before="0"/>
        </w:pPr>
        <w:r>
          <w:t xml:space="preserve">Fabricio González - Nicolás </w:t>
        </w:r>
        <w:proofErr w:type="spellStart"/>
        <w:r>
          <w:t>Sartini</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B6BCA" w14:textId="77777777" w:rsidR="00EA4DBD" w:rsidRDefault="00EA4DBD" w:rsidP="00C94FBE">
      <w:pPr>
        <w:spacing w:before="0" w:line="240" w:lineRule="auto"/>
      </w:pPr>
      <w:r>
        <w:separator/>
      </w:r>
    </w:p>
    <w:p w14:paraId="76E2E3EB" w14:textId="77777777" w:rsidR="00EA4DBD" w:rsidRDefault="00EA4DBD"/>
  </w:footnote>
  <w:footnote w:type="continuationSeparator" w:id="0">
    <w:p w14:paraId="5ABA189E" w14:textId="77777777" w:rsidR="00EA4DBD" w:rsidRDefault="00EA4DBD" w:rsidP="00C94FBE">
      <w:pPr>
        <w:spacing w:before="0" w:line="240" w:lineRule="auto"/>
      </w:pPr>
      <w:r>
        <w:continuationSeparator/>
      </w:r>
    </w:p>
    <w:p w14:paraId="304F4F93" w14:textId="77777777" w:rsidR="00EA4DBD" w:rsidRDefault="00EA4D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EndPr/>
    <w:sdtContent>
      <w:p w14:paraId="110F64AA" w14:textId="77777777" w:rsidR="003D7911" w:rsidRDefault="003D7911">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16958E59" w14:textId="77777777" w:rsidR="003D7911" w:rsidRPr="000F4F97" w:rsidRDefault="003D791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14:anchorId="2F39BE92" wp14:editId="5550AF1E">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14:anchorId="135B0810" wp14:editId="26511273">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EA4DBD">
      <w:rPr>
        <w:rFonts w:asciiTheme="majorHAnsi" w:eastAsiaTheme="majorEastAsia" w:hAnsiTheme="majorHAnsi" w:cstheme="majorBidi"/>
        <w:noProof/>
        <w:szCs w:val="36"/>
        <w:lang w:eastAsia="es-ES"/>
      </w:rPr>
      <w:pict w14:anchorId="0F3D87F1">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EA4DBD">
      <w:rPr>
        <w:rFonts w:asciiTheme="majorHAnsi" w:eastAsiaTheme="majorEastAsia" w:hAnsiTheme="majorHAnsi" w:cstheme="majorBidi"/>
        <w:noProof/>
        <w:szCs w:val="36"/>
        <w:lang w:eastAsia="es-ES"/>
      </w:rPr>
      <w:pict w14:anchorId="4694EAF0">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EA4DBD">
      <w:rPr>
        <w:rFonts w:asciiTheme="majorHAnsi" w:eastAsiaTheme="majorEastAsia" w:hAnsiTheme="majorHAnsi" w:cstheme="majorBidi"/>
        <w:noProof/>
        <w:szCs w:val="36"/>
        <w:lang w:eastAsia="es-ES"/>
      </w:rPr>
      <w:pict w14:anchorId="5A05D07A">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15:restartNumberingAfterBreak="0">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90">
      <o:colormru v:ext="edit" colors="#4bacc6"/>
    </o:shapedefaults>
    <o:shapelayout v:ext="edit">
      <o:idmap v:ext="edit" data="2"/>
      <o:rules v:ext="edit">
        <o:r id="V:Rule1" type="connector" idref="#_x0000_s2076"/>
        <o:r id="V:Rule2" type="connector" idref="#_x0000_s2084"/>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B66"/>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59F"/>
    <w:rsid w:val="00077FDF"/>
    <w:rsid w:val="00084741"/>
    <w:rsid w:val="000853A1"/>
    <w:rsid w:val="00085493"/>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B110F"/>
    <w:rsid w:val="000B252E"/>
    <w:rsid w:val="000B3AF8"/>
    <w:rsid w:val="000B4EC1"/>
    <w:rsid w:val="000B7AA2"/>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6566"/>
    <w:rsid w:val="000F79DF"/>
    <w:rsid w:val="00102B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32F3"/>
    <w:rsid w:val="00153FF4"/>
    <w:rsid w:val="00157A83"/>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5CED"/>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714B2"/>
    <w:rsid w:val="00271B2F"/>
    <w:rsid w:val="00272A46"/>
    <w:rsid w:val="00274424"/>
    <w:rsid w:val="00274CB2"/>
    <w:rsid w:val="002772ED"/>
    <w:rsid w:val="002800C6"/>
    <w:rsid w:val="00281BB1"/>
    <w:rsid w:val="00283E5A"/>
    <w:rsid w:val="00285FBD"/>
    <w:rsid w:val="0029304B"/>
    <w:rsid w:val="002930E1"/>
    <w:rsid w:val="0029367B"/>
    <w:rsid w:val="00293B07"/>
    <w:rsid w:val="002951DA"/>
    <w:rsid w:val="0029548F"/>
    <w:rsid w:val="00295CA9"/>
    <w:rsid w:val="00296073"/>
    <w:rsid w:val="002A1111"/>
    <w:rsid w:val="002A41AA"/>
    <w:rsid w:val="002A5A57"/>
    <w:rsid w:val="002B0BBA"/>
    <w:rsid w:val="002B1AEA"/>
    <w:rsid w:val="002B506A"/>
    <w:rsid w:val="002B54CD"/>
    <w:rsid w:val="002B5782"/>
    <w:rsid w:val="002B5AF9"/>
    <w:rsid w:val="002B7111"/>
    <w:rsid w:val="002B72E3"/>
    <w:rsid w:val="002B7A18"/>
    <w:rsid w:val="002C094B"/>
    <w:rsid w:val="002C13B0"/>
    <w:rsid w:val="002C19E4"/>
    <w:rsid w:val="002C1BC1"/>
    <w:rsid w:val="002C3CE5"/>
    <w:rsid w:val="002C470D"/>
    <w:rsid w:val="002D032B"/>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402F"/>
    <w:rsid w:val="0030454D"/>
    <w:rsid w:val="00304558"/>
    <w:rsid w:val="00305A88"/>
    <w:rsid w:val="00306993"/>
    <w:rsid w:val="00307E40"/>
    <w:rsid w:val="00310599"/>
    <w:rsid w:val="00310E8F"/>
    <w:rsid w:val="00311911"/>
    <w:rsid w:val="003130E0"/>
    <w:rsid w:val="003130E3"/>
    <w:rsid w:val="00313D10"/>
    <w:rsid w:val="00314124"/>
    <w:rsid w:val="003149A1"/>
    <w:rsid w:val="003150C3"/>
    <w:rsid w:val="00315B21"/>
    <w:rsid w:val="003163C6"/>
    <w:rsid w:val="00316574"/>
    <w:rsid w:val="00317298"/>
    <w:rsid w:val="00324034"/>
    <w:rsid w:val="00326CE4"/>
    <w:rsid w:val="00327068"/>
    <w:rsid w:val="00331FC7"/>
    <w:rsid w:val="00332991"/>
    <w:rsid w:val="00334209"/>
    <w:rsid w:val="003348A9"/>
    <w:rsid w:val="0033655A"/>
    <w:rsid w:val="00336D0E"/>
    <w:rsid w:val="00340C1D"/>
    <w:rsid w:val="00340D9E"/>
    <w:rsid w:val="003418FE"/>
    <w:rsid w:val="00344258"/>
    <w:rsid w:val="00344E6E"/>
    <w:rsid w:val="00346864"/>
    <w:rsid w:val="003474AA"/>
    <w:rsid w:val="00350E39"/>
    <w:rsid w:val="00351476"/>
    <w:rsid w:val="0035183E"/>
    <w:rsid w:val="00351C49"/>
    <w:rsid w:val="00352A6E"/>
    <w:rsid w:val="003536AD"/>
    <w:rsid w:val="003538C0"/>
    <w:rsid w:val="003552F9"/>
    <w:rsid w:val="00355D9A"/>
    <w:rsid w:val="003560F2"/>
    <w:rsid w:val="00356A63"/>
    <w:rsid w:val="00362917"/>
    <w:rsid w:val="00363FD1"/>
    <w:rsid w:val="0036473F"/>
    <w:rsid w:val="003664D7"/>
    <w:rsid w:val="0037065A"/>
    <w:rsid w:val="00371CE6"/>
    <w:rsid w:val="00375778"/>
    <w:rsid w:val="0038021F"/>
    <w:rsid w:val="00380FD6"/>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0050"/>
    <w:rsid w:val="003A1902"/>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4C9C"/>
    <w:rsid w:val="003E4CF4"/>
    <w:rsid w:val="003E513F"/>
    <w:rsid w:val="003F2B64"/>
    <w:rsid w:val="003F3CFD"/>
    <w:rsid w:val="003F6C67"/>
    <w:rsid w:val="003F773F"/>
    <w:rsid w:val="0040066E"/>
    <w:rsid w:val="00401B84"/>
    <w:rsid w:val="0040270F"/>
    <w:rsid w:val="00406A9C"/>
    <w:rsid w:val="00406EA1"/>
    <w:rsid w:val="004103FE"/>
    <w:rsid w:val="00410595"/>
    <w:rsid w:val="00411682"/>
    <w:rsid w:val="0041189A"/>
    <w:rsid w:val="004122E3"/>
    <w:rsid w:val="00413383"/>
    <w:rsid w:val="00413B38"/>
    <w:rsid w:val="00414234"/>
    <w:rsid w:val="00415351"/>
    <w:rsid w:val="00415826"/>
    <w:rsid w:val="00416D44"/>
    <w:rsid w:val="00420476"/>
    <w:rsid w:val="00421870"/>
    <w:rsid w:val="00423147"/>
    <w:rsid w:val="004231FE"/>
    <w:rsid w:val="004246A2"/>
    <w:rsid w:val="00426225"/>
    <w:rsid w:val="004277A3"/>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4312"/>
    <w:rsid w:val="00495090"/>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7A95"/>
    <w:rsid w:val="00501402"/>
    <w:rsid w:val="005017FA"/>
    <w:rsid w:val="00501B09"/>
    <w:rsid w:val="00503792"/>
    <w:rsid w:val="005046A5"/>
    <w:rsid w:val="00504A67"/>
    <w:rsid w:val="005100D5"/>
    <w:rsid w:val="00511C01"/>
    <w:rsid w:val="00511D9A"/>
    <w:rsid w:val="00512D36"/>
    <w:rsid w:val="00513090"/>
    <w:rsid w:val="00513B49"/>
    <w:rsid w:val="00515617"/>
    <w:rsid w:val="00515EEC"/>
    <w:rsid w:val="0052209C"/>
    <w:rsid w:val="005222BB"/>
    <w:rsid w:val="00524A12"/>
    <w:rsid w:val="00525863"/>
    <w:rsid w:val="00525D80"/>
    <w:rsid w:val="00530AA6"/>
    <w:rsid w:val="00533514"/>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35E9"/>
    <w:rsid w:val="00584324"/>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102D"/>
    <w:rsid w:val="005C1B68"/>
    <w:rsid w:val="005C3434"/>
    <w:rsid w:val="005C55AC"/>
    <w:rsid w:val="005C63A9"/>
    <w:rsid w:val="005C6BD0"/>
    <w:rsid w:val="005C6EBE"/>
    <w:rsid w:val="005D6024"/>
    <w:rsid w:val="005D76A3"/>
    <w:rsid w:val="005E4726"/>
    <w:rsid w:val="005E47FC"/>
    <w:rsid w:val="005E76A4"/>
    <w:rsid w:val="005F0027"/>
    <w:rsid w:val="005F08FF"/>
    <w:rsid w:val="005F133C"/>
    <w:rsid w:val="005F1F74"/>
    <w:rsid w:val="005F21E0"/>
    <w:rsid w:val="005F33EB"/>
    <w:rsid w:val="005F5429"/>
    <w:rsid w:val="005F60BA"/>
    <w:rsid w:val="006006B1"/>
    <w:rsid w:val="0060098D"/>
    <w:rsid w:val="00604B52"/>
    <w:rsid w:val="0060576F"/>
    <w:rsid w:val="0061127A"/>
    <w:rsid w:val="00612017"/>
    <w:rsid w:val="006124BF"/>
    <w:rsid w:val="00612FF4"/>
    <w:rsid w:val="00613589"/>
    <w:rsid w:val="0061423B"/>
    <w:rsid w:val="00616A6E"/>
    <w:rsid w:val="006177BF"/>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9A3"/>
    <w:rsid w:val="00683D02"/>
    <w:rsid w:val="0068473C"/>
    <w:rsid w:val="00685980"/>
    <w:rsid w:val="00687A1A"/>
    <w:rsid w:val="00690A5A"/>
    <w:rsid w:val="006919D5"/>
    <w:rsid w:val="00691AC2"/>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5C61"/>
    <w:rsid w:val="00746677"/>
    <w:rsid w:val="00746A68"/>
    <w:rsid w:val="00746B7B"/>
    <w:rsid w:val="00752F33"/>
    <w:rsid w:val="00756989"/>
    <w:rsid w:val="00756C2F"/>
    <w:rsid w:val="0075773E"/>
    <w:rsid w:val="007658A0"/>
    <w:rsid w:val="00767BC2"/>
    <w:rsid w:val="0077174C"/>
    <w:rsid w:val="00772945"/>
    <w:rsid w:val="00772988"/>
    <w:rsid w:val="007733F7"/>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A7FD8"/>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1020D"/>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47B6"/>
    <w:rsid w:val="0083552D"/>
    <w:rsid w:val="00835FDC"/>
    <w:rsid w:val="00836EF1"/>
    <w:rsid w:val="0084328A"/>
    <w:rsid w:val="008463B4"/>
    <w:rsid w:val="00847249"/>
    <w:rsid w:val="00847BA1"/>
    <w:rsid w:val="00850850"/>
    <w:rsid w:val="00851022"/>
    <w:rsid w:val="00851D42"/>
    <w:rsid w:val="008538BE"/>
    <w:rsid w:val="008539BD"/>
    <w:rsid w:val="008544DF"/>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4516"/>
    <w:rsid w:val="008756A6"/>
    <w:rsid w:val="0087779D"/>
    <w:rsid w:val="00877910"/>
    <w:rsid w:val="008836ED"/>
    <w:rsid w:val="00884121"/>
    <w:rsid w:val="00884313"/>
    <w:rsid w:val="00885BB2"/>
    <w:rsid w:val="008860FE"/>
    <w:rsid w:val="00886E3A"/>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3C5D"/>
    <w:rsid w:val="008B47C1"/>
    <w:rsid w:val="008B6D2D"/>
    <w:rsid w:val="008B70B3"/>
    <w:rsid w:val="008B7BDE"/>
    <w:rsid w:val="008C19F8"/>
    <w:rsid w:val="008C36AB"/>
    <w:rsid w:val="008C5F61"/>
    <w:rsid w:val="008D112A"/>
    <w:rsid w:val="008D2599"/>
    <w:rsid w:val="008D5B77"/>
    <w:rsid w:val="008D703C"/>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9EE"/>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19CD"/>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0E57"/>
    <w:rsid w:val="009E25EF"/>
    <w:rsid w:val="009E4588"/>
    <w:rsid w:val="009E4DA8"/>
    <w:rsid w:val="009E58F5"/>
    <w:rsid w:val="009E5F00"/>
    <w:rsid w:val="009E79A1"/>
    <w:rsid w:val="009F03BC"/>
    <w:rsid w:val="009F126D"/>
    <w:rsid w:val="009F12F4"/>
    <w:rsid w:val="009F4449"/>
    <w:rsid w:val="009F4DA7"/>
    <w:rsid w:val="00A0099D"/>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6D6A"/>
    <w:rsid w:val="00A2757B"/>
    <w:rsid w:val="00A304B6"/>
    <w:rsid w:val="00A30CD7"/>
    <w:rsid w:val="00A31DB8"/>
    <w:rsid w:val="00A33299"/>
    <w:rsid w:val="00A339F3"/>
    <w:rsid w:val="00A37471"/>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67EDE"/>
    <w:rsid w:val="00A733A3"/>
    <w:rsid w:val="00A744B4"/>
    <w:rsid w:val="00A806C0"/>
    <w:rsid w:val="00A83D6B"/>
    <w:rsid w:val="00A84DCC"/>
    <w:rsid w:val="00A85103"/>
    <w:rsid w:val="00A85DB2"/>
    <w:rsid w:val="00A86EBA"/>
    <w:rsid w:val="00A9033E"/>
    <w:rsid w:val="00A90358"/>
    <w:rsid w:val="00A90D41"/>
    <w:rsid w:val="00A92A3D"/>
    <w:rsid w:val="00A92B9D"/>
    <w:rsid w:val="00A93244"/>
    <w:rsid w:val="00A96358"/>
    <w:rsid w:val="00AA10D7"/>
    <w:rsid w:val="00AA1AFB"/>
    <w:rsid w:val="00AA37D4"/>
    <w:rsid w:val="00AA3CF7"/>
    <w:rsid w:val="00AA3DB3"/>
    <w:rsid w:val="00AA55DA"/>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3435"/>
    <w:rsid w:val="00AE378E"/>
    <w:rsid w:val="00AE41C6"/>
    <w:rsid w:val="00AE5B12"/>
    <w:rsid w:val="00AE7648"/>
    <w:rsid w:val="00AF10B5"/>
    <w:rsid w:val="00AF4C0F"/>
    <w:rsid w:val="00AF5DF5"/>
    <w:rsid w:val="00AF627F"/>
    <w:rsid w:val="00AF6611"/>
    <w:rsid w:val="00AF6A79"/>
    <w:rsid w:val="00AF6C07"/>
    <w:rsid w:val="00AF7391"/>
    <w:rsid w:val="00AF73E4"/>
    <w:rsid w:val="00AF78EA"/>
    <w:rsid w:val="00B01480"/>
    <w:rsid w:val="00B01BDA"/>
    <w:rsid w:val="00B02CB9"/>
    <w:rsid w:val="00B0695A"/>
    <w:rsid w:val="00B06DAA"/>
    <w:rsid w:val="00B071F2"/>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CD7"/>
    <w:rsid w:val="00B36630"/>
    <w:rsid w:val="00B36B62"/>
    <w:rsid w:val="00B4074A"/>
    <w:rsid w:val="00B40FEC"/>
    <w:rsid w:val="00B413E0"/>
    <w:rsid w:val="00B423EA"/>
    <w:rsid w:val="00B433AB"/>
    <w:rsid w:val="00B446F1"/>
    <w:rsid w:val="00B453C7"/>
    <w:rsid w:val="00B50518"/>
    <w:rsid w:val="00B5056E"/>
    <w:rsid w:val="00B57F74"/>
    <w:rsid w:val="00B6266D"/>
    <w:rsid w:val="00B64180"/>
    <w:rsid w:val="00B6471A"/>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222D"/>
    <w:rsid w:val="00BE32A5"/>
    <w:rsid w:val="00BE3530"/>
    <w:rsid w:val="00BE359C"/>
    <w:rsid w:val="00BE514E"/>
    <w:rsid w:val="00BE7ABF"/>
    <w:rsid w:val="00BF06D2"/>
    <w:rsid w:val="00BF3BD2"/>
    <w:rsid w:val="00BF489F"/>
    <w:rsid w:val="00BF48D6"/>
    <w:rsid w:val="00BF6805"/>
    <w:rsid w:val="00BF7007"/>
    <w:rsid w:val="00C005D3"/>
    <w:rsid w:val="00C020AA"/>
    <w:rsid w:val="00C03732"/>
    <w:rsid w:val="00C05700"/>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6234"/>
    <w:rsid w:val="00C46E41"/>
    <w:rsid w:val="00C479CC"/>
    <w:rsid w:val="00C5135E"/>
    <w:rsid w:val="00C51754"/>
    <w:rsid w:val="00C53927"/>
    <w:rsid w:val="00C539D1"/>
    <w:rsid w:val="00C5704E"/>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76C"/>
    <w:rsid w:val="00CD79E7"/>
    <w:rsid w:val="00CE0252"/>
    <w:rsid w:val="00CE06B3"/>
    <w:rsid w:val="00CE0C6E"/>
    <w:rsid w:val="00CE145D"/>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55E1"/>
    <w:rsid w:val="00D26FB2"/>
    <w:rsid w:val="00D31157"/>
    <w:rsid w:val="00D31303"/>
    <w:rsid w:val="00D34145"/>
    <w:rsid w:val="00D36558"/>
    <w:rsid w:val="00D37217"/>
    <w:rsid w:val="00D37D61"/>
    <w:rsid w:val="00D40650"/>
    <w:rsid w:val="00D426E9"/>
    <w:rsid w:val="00D43AA1"/>
    <w:rsid w:val="00D511A2"/>
    <w:rsid w:val="00D56E1B"/>
    <w:rsid w:val="00D570A2"/>
    <w:rsid w:val="00D57819"/>
    <w:rsid w:val="00D637C3"/>
    <w:rsid w:val="00D63D7C"/>
    <w:rsid w:val="00D649B2"/>
    <w:rsid w:val="00D651A5"/>
    <w:rsid w:val="00D6696F"/>
    <w:rsid w:val="00D6790F"/>
    <w:rsid w:val="00D67DD4"/>
    <w:rsid w:val="00D71C1F"/>
    <w:rsid w:val="00D727CC"/>
    <w:rsid w:val="00D72D19"/>
    <w:rsid w:val="00D74401"/>
    <w:rsid w:val="00D74AF9"/>
    <w:rsid w:val="00D7660A"/>
    <w:rsid w:val="00D76631"/>
    <w:rsid w:val="00D77689"/>
    <w:rsid w:val="00D77B3D"/>
    <w:rsid w:val="00D80E83"/>
    <w:rsid w:val="00D8374E"/>
    <w:rsid w:val="00D85388"/>
    <w:rsid w:val="00D86FDB"/>
    <w:rsid w:val="00D90C2A"/>
    <w:rsid w:val="00D925A8"/>
    <w:rsid w:val="00D94A8F"/>
    <w:rsid w:val="00D95438"/>
    <w:rsid w:val="00DA06DC"/>
    <w:rsid w:val="00DA284A"/>
    <w:rsid w:val="00DA2F68"/>
    <w:rsid w:val="00DA36F3"/>
    <w:rsid w:val="00DA571C"/>
    <w:rsid w:val="00DA6273"/>
    <w:rsid w:val="00DB53C7"/>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975"/>
    <w:rsid w:val="00DE6D18"/>
    <w:rsid w:val="00DE73CD"/>
    <w:rsid w:val="00DF1D6F"/>
    <w:rsid w:val="00DF1E1E"/>
    <w:rsid w:val="00DF230A"/>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4D19"/>
    <w:rsid w:val="00E151D7"/>
    <w:rsid w:val="00E16789"/>
    <w:rsid w:val="00E17628"/>
    <w:rsid w:val="00E1763C"/>
    <w:rsid w:val="00E17C5C"/>
    <w:rsid w:val="00E2090E"/>
    <w:rsid w:val="00E2263D"/>
    <w:rsid w:val="00E231B1"/>
    <w:rsid w:val="00E25DB4"/>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60FFC"/>
    <w:rsid w:val="00E6265E"/>
    <w:rsid w:val="00E62869"/>
    <w:rsid w:val="00E62D62"/>
    <w:rsid w:val="00E642EA"/>
    <w:rsid w:val="00E64844"/>
    <w:rsid w:val="00E6500D"/>
    <w:rsid w:val="00E67DB5"/>
    <w:rsid w:val="00E7283F"/>
    <w:rsid w:val="00E72FCE"/>
    <w:rsid w:val="00E730D0"/>
    <w:rsid w:val="00E73E4A"/>
    <w:rsid w:val="00E75C30"/>
    <w:rsid w:val="00E7708C"/>
    <w:rsid w:val="00E7722F"/>
    <w:rsid w:val="00E803F2"/>
    <w:rsid w:val="00E8096E"/>
    <w:rsid w:val="00E80F68"/>
    <w:rsid w:val="00E843B7"/>
    <w:rsid w:val="00E84E25"/>
    <w:rsid w:val="00E91BAF"/>
    <w:rsid w:val="00E93312"/>
    <w:rsid w:val="00E94279"/>
    <w:rsid w:val="00E94CA0"/>
    <w:rsid w:val="00E96DF4"/>
    <w:rsid w:val="00E977E5"/>
    <w:rsid w:val="00E97F09"/>
    <w:rsid w:val="00EA231E"/>
    <w:rsid w:val="00EA33E3"/>
    <w:rsid w:val="00EA4DBD"/>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447E"/>
    <w:rsid w:val="00F4544E"/>
    <w:rsid w:val="00F45AAC"/>
    <w:rsid w:val="00F5055E"/>
    <w:rsid w:val="00F532CF"/>
    <w:rsid w:val="00F53C18"/>
    <w:rsid w:val="00F54DA6"/>
    <w:rsid w:val="00F61C0B"/>
    <w:rsid w:val="00F6256C"/>
    <w:rsid w:val="00F63114"/>
    <w:rsid w:val="00F63F2C"/>
    <w:rsid w:val="00F6748E"/>
    <w:rsid w:val="00F67750"/>
    <w:rsid w:val="00F73CF5"/>
    <w:rsid w:val="00F75824"/>
    <w:rsid w:val="00F75E33"/>
    <w:rsid w:val="00F75F28"/>
    <w:rsid w:val="00F771E5"/>
    <w:rsid w:val="00F80781"/>
    <w:rsid w:val="00F80F15"/>
    <w:rsid w:val="00F813E9"/>
    <w:rsid w:val="00F815F5"/>
    <w:rsid w:val="00F83111"/>
    <w:rsid w:val="00F84E04"/>
    <w:rsid w:val="00F857C5"/>
    <w:rsid w:val="00F87D55"/>
    <w:rsid w:val="00F926BE"/>
    <w:rsid w:val="00F9473E"/>
    <w:rsid w:val="00F94FE8"/>
    <w:rsid w:val="00FA0B88"/>
    <w:rsid w:val="00FA2E81"/>
    <w:rsid w:val="00FA2EB4"/>
    <w:rsid w:val="00FA3D66"/>
    <w:rsid w:val="00FA7F45"/>
    <w:rsid w:val="00FB187D"/>
    <w:rsid w:val="00FB3137"/>
    <w:rsid w:val="00FB3432"/>
    <w:rsid w:val="00FB434A"/>
    <w:rsid w:val="00FB4D55"/>
    <w:rsid w:val="00FB5DBE"/>
    <w:rsid w:val="00FC050E"/>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70C"/>
    <w:rsid w:val="00FE7028"/>
    <w:rsid w:val="00FE7962"/>
    <w:rsid w:val="00FF0972"/>
    <w:rsid w:val="00FF30C9"/>
    <w:rsid w:val="00FF68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90">
      <o:colormru v:ext="edit" colors="#4bacc6"/>
    </o:shapedefaults>
    <o:shapelayout v:ext="edit">
      <o:idmap v:ext="edit" data="1"/>
    </o:shapelayout>
  </w:shapeDefaults>
  <w:decimalSymbol w:val=","/>
  <w:listSeparator w:val=";"/>
  <w14:docId w14:val="413F364D"/>
  <w15:docId w15:val="{BFBDE247-91BB-4BC5-A47B-9CDF17CC9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styleId="Listaclara-nfasis1">
    <w:name w:val="Light List Accent 1"/>
    <w:basedOn w:val="Tablanormal"/>
    <w:uiPriority w:val="61"/>
    <w:rsid w:val="00BB6679"/>
    <w:pPr>
      <w:spacing w:before="0" w:line="240" w:lineRule="auto"/>
      <w:ind w:left="0" w:firstLine="0"/>
    </w:pPr>
    <w:rPr>
      <w:lang w:val="es-A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935614-50CE-4716-B295-BD89902F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3055</TotalTime>
  <Pages>107</Pages>
  <Words>11166</Words>
  <Characters>61418</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fabriciowgonzalez@hotmail.com</cp:lastModifiedBy>
  <cp:revision>3066</cp:revision>
  <dcterms:created xsi:type="dcterms:W3CDTF">2018-08-31T02:33:00Z</dcterms:created>
  <dcterms:modified xsi:type="dcterms:W3CDTF">2020-10-11T20:29:00Z</dcterms:modified>
</cp:coreProperties>
</file>