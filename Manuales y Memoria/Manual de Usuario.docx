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B4121D">
          <w:pPr>
            <w:pStyle w:val="Sinespaciado"/>
            <w:rPr>
              <w:rFonts w:asciiTheme="majorHAnsi" w:eastAsiaTheme="majorEastAsia" w:hAnsiTheme="majorHAnsi" w:cstheme="majorBidi"/>
              <w:sz w:val="72"/>
              <w:szCs w:val="72"/>
            </w:rPr>
          </w:pPr>
          <w:r w:rsidRPr="00B4121D">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B4121D">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B4121D">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B4121D">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B4121D"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7E592E" w:rsidRDefault="007E592E" w:rsidP="00895821">
                      <w:pPr>
                        <w:pStyle w:val="PSI-Comentario"/>
                      </w:pPr>
                      <w:r>
                        <w:t>Este manual pretende ser una guía que busca brindar soporte a los usuarios del Sistema VASPA.</w:t>
                      </w:r>
                    </w:p>
                    <w:p w:rsidR="007E592E" w:rsidRDefault="007E592E"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B4121D"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B4121D"/>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4978F5" w:rsidRDefault="00B4121D">
          <w:pPr>
            <w:pStyle w:val="TDC1"/>
            <w:rPr>
              <w:rFonts w:eastAsiaTheme="minorEastAsia"/>
              <w:b w:val="0"/>
              <w:bCs w:val="0"/>
              <w:noProof/>
              <w:sz w:val="22"/>
              <w:szCs w:val="22"/>
              <w:lang w:val="es-AR" w:eastAsia="es-AR"/>
            </w:rPr>
          </w:pPr>
          <w:r w:rsidRPr="00B4121D">
            <w:fldChar w:fldCharType="begin"/>
          </w:r>
          <w:r w:rsidR="000F79DF">
            <w:instrText xml:space="preserve"> TOC \o "1-3" \h \z \u </w:instrText>
          </w:r>
          <w:r w:rsidRPr="00B4121D">
            <w:fldChar w:fldCharType="separate"/>
          </w:r>
          <w:hyperlink w:anchor="_Toc54958997" w:history="1">
            <w:r w:rsidR="004978F5" w:rsidRPr="004E60E2">
              <w:rPr>
                <w:rStyle w:val="Hipervnculo"/>
                <w:noProof/>
              </w:rPr>
              <w:t>Introducción</w:t>
            </w:r>
            <w:r w:rsidR="004978F5">
              <w:rPr>
                <w:noProof/>
                <w:webHidden/>
              </w:rPr>
              <w:tab/>
            </w:r>
            <w:r w:rsidR="004978F5">
              <w:rPr>
                <w:noProof/>
                <w:webHidden/>
              </w:rPr>
              <w:fldChar w:fldCharType="begin"/>
            </w:r>
            <w:r w:rsidR="004978F5">
              <w:rPr>
                <w:noProof/>
                <w:webHidden/>
              </w:rPr>
              <w:instrText xml:space="preserve"> PAGEREF _Toc54958997 \h </w:instrText>
            </w:r>
            <w:r w:rsidR="004978F5">
              <w:rPr>
                <w:noProof/>
                <w:webHidden/>
              </w:rPr>
            </w:r>
            <w:r w:rsidR="004978F5">
              <w:rPr>
                <w:noProof/>
                <w:webHidden/>
              </w:rPr>
              <w:fldChar w:fldCharType="separate"/>
            </w:r>
            <w:r w:rsidR="004978F5">
              <w:rPr>
                <w:noProof/>
                <w:webHidden/>
              </w:rPr>
              <w:t>5</w:t>
            </w:r>
            <w:r w:rsidR="004978F5">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8998" w:history="1">
            <w:r w:rsidRPr="004E60E2">
              <w:rPr>
                <w:rStyle w:val="Hipervnculo"/>
                <w:noProof/>
              </w:rPr>
              <w:t>Conceptos clave</w:t>
            </w:r>
            <w:r>
              <w:rPr>
                <w:noProof/>
                <w:webHidden/>
              </w:rPr>
              <w:tab/>
            </w:r>
            <w:r>
              <w:rPr>
                <w:noProof/>
                <w:webHidden/>
              </w:rPr>
              <w:fldChar w:fldCharType="begin"/>
            </w:r>
            <w:r>
              <w:rPr>
                <w:noProof/>
                <w:webHidden/>
              </w:rPr>
              <w:instrText xml:space="preserve"> PAGEREF _Toc54958998 \h </w:instrText>
            </w:r>
            <w:r>
              <w:rPr>
                <w:noProof/>
                <w:webHidden/>
              </w:rPr>
            </w:r>
            <w:r>
              <w:rPr>
                <w:noProof/>
                <w:webHidden/>
              </w:rPr>
              <w:fldChar w:fldCharType="separate"/>
            </w:r>
            <w:r>
              <w:rPr>
                <w:noProof/>
                <w:webHidden/>
              </w:rPr>
              <w:t>5</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8999" w:history="1">
            <w:r w:rsidRPr="004E60E2">
              <w:rPr>
                <w:rStyle w:val="Hipervnculo"/>
                <w:noProof/>
              </w:rPr>
              <w:t>Descripción</w:t>
            </w:r>
            <w:r>
              <w:rPr>
                <w:noProof/>
                <w:webHidden/>
              </w:rPr>
              <w:tab/>
            </w:r>
            <w:r>
              <w:rPr>
                <w:noProof/>
                <w:webHidden/>
              </w:rPr>
              <w:fldChar w:fldCharType="begin"/>
            </w:r>
            <w:r>
              <w:rPr>
                <w:noProof/>
                <w:webHidden/>
              </w:rPr>
              <w:instrText xml:space="preserve"> PAGEREF _Toc54958999 \h </w:instrText>
            </w:r>
            <w:r>
              <w:rPr>
                <w:noProof/>
                <w:webHidden/>
              </w:rPr>
            </w:r>
            <w:r>
              <w:rPr>
                <w:noProof/>
                <w:webHidden/>
              </w:rPr>
              <w:fldChar w:fldCharType="separate"/>
            </w:r>
            <w:r>
              <w:rPr>
                <w:noProof/>
                <w:webHidden/>
              </w:rPr>
              <w:t>5</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00" w:history="1">
            <w:r w:rsidRPr="004E60E2">
              <w:rPr>
                <w:rStyle w:val="Hipervnculo"/>
                <w:noProof/>
              </w:rPr>
              <w:t>Contenido</w:t>
            </w:r>
            <w:r>
              <w:rPr>
                <w:noProof/>
                <w:webHidden/>
              </w:rPr>
              <w:tab/>
            </w:r>
            <w:r>
              <w:rPr>
                <w:noProof/>
                <w:webHidden/>
              </w:rPr>
              <w:fldChar w:fldCharType="begin"/>
            </w:r>
            <w:r>
              <w:rPr>
                <w:noProof/>
                <w:webHidden/>
              </w:rPr>
              <w:instrText xml:space="preserve"> PAGEREF _Toc54959000 \h </w:instrText>
            </w:r>
            <w:r>
              <w:rPr>
                <w:noProof/>
                <w:webHidden/>
              </w:rPr>
            </w:r>
            <w:r>
              <w:rPr>
                <w:noProof/>
                <w:webHidden/>
              </w:rPr>
              <w:fldChar w:fldCharType="separate"/>
            </w:r>
            <w:r>
              <w:rPr>
                <w:noProof/>
                <w:webHidden/>
              </w:rPr>
              <w:t>5</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01" w:history="1">
            <w:r w:rsidRPr="004E60E2">
              <w:rPr>
                <w:rStyle w:val="Hipervnculo"/>
                <w:noProof/>
              </w:rPr>
              <w:t>Introducción al Sistema</w:t>
            </w:r>
            <w:r>
              <w:rPr>
                <w:noProof/>
                <w:webHidden/>
              </w:rPr>
              <w:tab/>
            </w:r>
            <w:r>
              <w:rPr>
                <w:noProof/>
                <w:webHidden/>
              </w:rPr>
              <w:fldChar w:fldCharType="begin"/>
            </w:r>
            <w:r>
              <w:rPr>
                <w:noProof/>
                <w:webHidden/>
              </w:rPr>
              <w:instrText xml:space="preserve"> PAGEREF _Toc54959001 \h </w:instrText>
            </w:r>
            <w:r>
              <w:rPr>
                <w:noProof/>
                <w:webHidden/>
              </w:rPr>
            </w:r>
            <w:r>
              <w:rPr>
                <w:noProof/>
                <w:webHidden/>
              </w:rPr>
              <w:fldChar w:fldCharType="separate"/>
            </w:r>
            <w:r>
              <w:rPr>
                <w:noProof/>
                <w:webHidden/>
              </w:rPr>
              <w:t>6</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02" w:history="1">
            <w:r w:rsidRPr="004E60E2">
              <w:rPr>
                <w:rStyle w:val="Hipervnculo"/>
                <w:noProof/>
              </w:rPr>
              <w:t>Roles y Permisos</w:t>
            </w:r>
            <w:r>
              <w:rPr>
                <w:noProof/>
                <w:webHidden/>
              </w:rPr>
              <w:tab/>
            </w:r>
            <w:r>
              <w:rPr>
                <w:noProof/>
                <w:webHidden/>
              </w:rPr>
              <w:fldChar w:fldCharType="begin"/>
            </w:r>
            <w:r>
              <w:rPr>
                <w:noProof/>
                <w:webHidden/>
              </w:rPr>
              <w:instrText xml:space="preserve"> PAGEREF _Toc54959002 \h </w:instrText>
            </w:r>
            <w:r>
              <w:rPr>
                <w:noProof/>
                <w:webHidden/>
              </w:rPr>
            </w:r>
            <w:r>
              <w:rPr>
                <w:noProof/>
                <w:webHidden/>
              </w:rPr>
              <w:fldChar w:fldCharType="separate"/>
            </w:r>
            <w:r>
              <w:rPr>
                <w:noProof/>
                <w:webHidden/>
              </w:rPr>
              <w:t>6</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03" w:history="1">
            <w:r w:rsidRPr="004E60E2">
              <w:rPr>
                <w:rStyle w:val="Hipervnculo"/>
                <w:noProof/>
              </w:rPr>
              <w:t>Ingreso al Sistema</w:t>
            </w:r>
            <w:r>
              <w:rPr>
                <w:noProof/>
                <w:webHidden/>
              </w:rPr>
              <w:tab/>
            </w:r>
            <w:r>
              <w:rPr>
                <w:noProof/>
                <w:webHidden/>
              </w:rPr>
              <w:fldChar w:fldCharType="begin"/>
            </w:r>
            <w:r>
              <w:rPr>
                <w:noProof/>
                <w:webHidden/>
              </w:rPr>
              <w:instrText xml:space="preserve"> PAGEREF _Toc54959003 \h </w:instrText>
            </w:r>
            <w:r>
              <w:rPr>
                <w:noProof/>
                <w:webHidden/>
              </w:rPr>
            </w:r>
            <w:r>
              <w:rPr>
                <w:noProof/>
                <w:webHidden/>
              </w:rPr>
              <w:fldChar w:fldCharType="separate"/>
            </w:r>
            <w:r>
              <w:rPr>
                <w:noProof/>
                <w:webHidden/>
              </w:rPr>
              <w:t>7</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04" w:history="1">
            <w:r w:rsidRPr="004E60E2">
              <w:rPr>
                <w:rStyle w:val="Hipervnculo"/>
                <w:noProof/>
              </w:rPr>
              <w:t>Uso del Sistema [Invitado]</w:t>
            </w:r>
            <w:r>
              <w:rPr>
                <w:noProof/>
                <w:webHidden/>
              </w:rPr>
              <w:tab/>
            </w:r>
            <w:r>
              <w:rPr>
                <w:noProof/>
                <w:webHidden/>
              </w:rPr>
              <w:fldChar w:fldCharType="begin"/>
            </w:r>
            <w:r>
              <w:rPr>
                <w:noProof/>
                <w:webHidden/>
              </w:rPr>
              <w:instrText xml:space="preserve"> PAGEREF _Toc54959004 \h </w:instrText>
            </w:r>
            <w:r>
              <w:rPr>
                <w:noProof/>
                <w:webHidden/>
              </w:rPr>
            </w:r>
            <w:r>
              <w:rPr>
                <w:noProof/>
                <w:webHidden/>
              </w:rPr>
              <w:fldChar w:fldCharType="separate"/>
            </w:r>
            <w:r>
              <w:rPr>
                <w:noProof/>
                <w:webHidden/>
              </w:rPr>
              <w:t>11</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05" w:history="1">
            <w:r w:rsidRPr="004E60E2">
              <w:rPr>
                <w:rStyle w:val="Hipervnculo"/>
                <w:noProof/>
              </w:rPr>
              <w:t>Visualizar Programas de Asignaturas</w:t>
            </w:r>
            <w:r>
              <w:rPr>
                <w:noProof/>
                <w:webHidden/>
              </w:rPr>
              <w:tab/>
            </w:r>
            <w:r>
              <w:rPr>
                <w:noProof/>
                <w:webHidden/>
              </w:rPr>
              <w:fldChar w:fldCharType="begin"/>
            </w:r>
            <w:r>
              <w:rPr>
                <w:noProof/>
                <w:webHidden/>
              </w:rPr>
              <w:instrText xml:space="preserve"> PAGEREF _Toc54959005 \h </w:instrText>
            </w:r>
            <w:r>
              <w:rPr>
                <w:noProof/>
                <w:webHidden/>
              </w:rPr>
            </w:r>
            <w:r>
              <w:rPr>
                <w:noProof/>
                <w:webHidden/>
              </w:rPr>
              <w:fldChar w:fldCharType="separate"/>
            </w:r>
            <w:r>
              <w:rPr>
                <w:noProof/>
                <w:webHidden/>
              </w:rPr>
              <w:t>11</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06" w:history="1">
            <w:r w:rsidRPr="004E60E2">
              <w:rPr>
                <w:rStyle w:val="Hipervnculo"/>
                <w:noProof/>
              </w:rPr>
              <w:t>Visualizar Planes de Estudio</w:t>
            </w:r>
            <w:r>
              <w:rPr>
                <w:noProof/>
                <w:webHidden/>
              </w:rPr>
              <w:tab/>
            </w:r>
            <w:r>
              <w:rPr>
                <w:noProof/>
                <w:webHidden/>
              </w:rPr>
              <w:fldChar w:fldCharType="begin"/>
            </w:r>
            <w:r>
              <w:rPr>
                <w:noProof/>
                <w:webHidden/>
              </w:rPr>
              <w:instrText xml:space="preserve"> PAGEREF _Toc54959006 \h </w:instrText>
            </w:r>
            <w:r>
              <w:rPr>
                <w:noProof/>
                <w:webHidden/>
              </w:rPr>
            </w:r>
            <w:r>
              <w:rPr>
                <w:noProof/>
                <w:webHidden/>
              </w:rPr>
              <w:fldChar w:fldCharType="separate"/>
            </w:r>
            <w:r>
              <w:rPr>
                <w:noProof/>
                <w:webHidden/>
              </w:rPr>
              <w:t>15</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07" w:history="1">
            <w:r w:rsidRPr="004E60E2">
              <w:rPr>
                <w:rStyle w:val="Hipervnculo"/>
                <w:noProof/>
              </w:rPr>
              <w:t>Uso del Sistema [Secretaría Académica]</w:t>
            </w:r>
            <w:r>
              <w:rPr>
                <w:noProof/>
                <w:webHidden/>
              </w:rPr>
              <w:tab/>
            </w:r>
            <w:r>
              <w:rPr>
                <w:noProof/>
                <w:webHidden/>
              </w:rPr>
              <w:fldChar w:fldCharType="begin"/>
            </w:r>
            <w:r>
              <w:rPr>
                <w:noProof/>
                <w:webHidden/>
              </w:rPr>
              <w:instrText xml:space="preserve"> PAGEREF _Toc54959007 \h </w:instrText>
            </w:r>
            <w:r>
              <w:rPr>
                <w:noProof/>
                <w:webHidden/>
              </w:rPr>
            </w:r>
            <w:r>
              <w:rPr>
                <w:noProof/>
                <w:webHidden/>
              </w:rPr>
              <w:fldChar w:fldCharType="separate"/>
            </w:r>
            <w:r>
              <w:rPr>
                <w:noProof/>
                <w:webHidden/>
              </w:rPr>
              <w:t>18</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08" w:history="1">
            <w:r w:rsidRPr="004E60E2">
              <w:rPr>
                <w:rStyle w:val="Hipervnculo"/>
                <w:noProof/>
              </w:rPr>
              <w:t>Ver Vigencia de Programas</w:t>
            </w:r>
            <w:r>
              <w:rPr>
                <w:noProof/>
                <w:webHidden/>
              </w:rPr>
              <w:tab/>
            </w:r>
            <w:r>
              <w:rPr>
                <w:noProof/>
                <w:webHidden/>
              </w:rPr>
              <w:fldChar w:fldCharType="begin"/>
            </w:r>
            <w:r>
              <w:rPr>
                <w:noProof/>
                <w:webHidden/>
              </w:rPr>
              <w:instrText xml:space="preserve"> PAGEREF _Toc54959008 \h </w:instrText>
            </w:r>
            <w:r>
              <w:rPr>
                <w:noProof/>
                <w:webHidden/>
              </w:rPr>
            </w:r>
            <w:r>
              <w:rPr>
                <w:noProof/>
                <w:webHidden/>
              </w:rPr>
              <w:fldChar w:fldCharType="separate"/>
            </w:r>
            <w:r>
              <w:rPr>
                <w:noProof/>
                <w:webHidden/>
              </w:rPr>
              <w:t>20</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09" w:history="1">
            <w:r w:rsidRPr="004E60E2">
              <w:rPr>
                <w:rStyle w:val="Hipervnculo"/>
                <w:noProof/>
              </w:rPr>
              <w:t>Seguir Programa</w:t>
            </w:r>
            <w:r>
              <w:rPr>
                <w:noProof/>
                <w:webHidden/>
              </w:rPr>
              <w:tab/>
            </w:r>
            <w:r>
              <w:rPr>
                <w:noProof/>
                <w:webHidden/>
              </w:rPr>
              <w:fldChar w:fldCharType="begin"/>
            </w:r>
            <w:r>
              <w:rPr>
                <w:noProof/>
                <w:webHidden/>
              </w:rPr>
              <w:instrText xml:space="preserve"> PAGEREF _Toc54959009 \h </w:instrText>
            </w:r>
            <w:r>
              <w:rPr>
                <w:noProof/>
                <w:webHidden/>
              </w:rPr>
            </w:r>
            <w:r>
              <w:rPr>
                <w:noProof/>
                <w:webHidden/>
              </w:rPr>
              <w:fldChar w:fldCharType="separate"/>
            </w:r>
            <w:r>
              <w:rPr>
                <w:noProof/>
                <w:webHidden/>
              </w:rPr>
              <w:t>22</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10" w:history="1">
            <w:r w:rsidRPr="004E60E2">
              <w:rPr>
                <w:rStyle w:val="Hipervnculo"/>
                <w:noProof/>
              </w:rPr>
              <w:t>Revisar Programa</w:t>
            </w:r>
            <w:r>
              <w:rPr>
                <w:noProof/>
                <w:webHidden/>
              </w:rPr>
              <w:tab/>
            </w:r>
            <w:r>
              <w:rPr>
                <w:noProof/>
                <w:webHidden/>
              </w:rPr>
              <w:fldChar w:fldCharType="begin"/>
            </w:r>
            <w:r>
              <w:rPr>
                <w:noProof/>
                <w:webHidden/>
              </w:rPr>
              <w:instrText xml:space="preserve"> PAGEREF _Toc54959010 \h </w:instrText>
            </w:r>
            <w:r>
              <w:rPr>
                <w:noProof/>
                <w:webHidden/>
              </w:rPr>
            </w:r>
            <w:r>
              <w:rPr>
                <w:noProof/>
                <w:webHidden/>
              </w:rPr>
              <w:fldChar w:fldCharType="separate"/>
            </w:r>
            <w:r>
              <w:rPr>
                <w:noProof/>
                <w:webHidden/>
              </w:rPr>
              <w:t>25</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11" w:history="1">
            <w:r w:rsidRPr="004E60E2">
              <w:rPr>
                <w:rStyle w:val="Hipervnculo"/>
                <w:noProof/>
              </w:rPr>
              <w:t>Informe Gerencial de Programas</w:t>
            </w:r>
            <w:r>
              <w:rPr>
                <w:noProof/>
                <w:webHidden/>
              </w:rPr>
              <w:tab/>
            </w:r>
            <w:r>
              <w:rPr>
                <w:noProof/>
                <w:webHidden/>
              </w:rPr>
              <w:fldChar w:fldCharType="begin"/>
            </w:r>
            <w:r>
              <w:rPr>
                <w:noProof/>
                <w:webHidden/>
              </w:rPr>
              <w:instrText xml:space="preserve"> PAGEREF _Toc54959011 \h </w:instrText>
            </w:r>
            <w:r>
              <w:rPr>
                <w:noProof/>
                <w:webHidden/>
              </w:rPr>
            </w:r>
            <w:r>
              <w:rPr>
                <w:noProof/>
                <w:webHidden/>
              </w:rPr>
              <w:fldChar w:fldCharType="separate"/>
            </w:r>
            <w:r>
              <w:rPr>
                <w:noProof/>
                <w:webHidden/>
              </w:rPr>
              <w:t>29</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12" w:history="1">
            <w:r w:rsidRPr="004E60E2">
              <w:rPr>
                <w:rStyle w:val="Hipervnculo"/>
                <w:noProof/>
              </w:rPr>
              <w:t>Subir Programa</w:t>
            </w:r>
            <w:r>
              <w:rPr>
                <w:noProof/>
                <w:webHidden/>
              </w:rPr>
              <w:tab/>
            </w:r>
            <w:r>
              <w:rPr>
                <w:noProof/>
                <w:webHidden/>
              </w:rPr>
              <w:fldChar w:fldCharType="begin"/>
            </w:r>
            <w:r>
              <w:rPr>
                <w:noProof/>
                <w:webHidden/>
              </w:rPr>
              <w:instrText xml:space="preserve"> PAGEREF _Toc54959012 \h </w:instrText>
            </w:r>
            <w:r>
              <w:rPr>
                <w:noProof/>
                <w:webHidden/>
              </w:rPr>
            </w:r>
            <w:r>
              <w:rPr>
                <w:noProof/>
                <w:webHidden/>
              </w:rPr>
              <w:fldChar w:fldCharType="separate"/>
            </w:r>
            <w:r>
              <w:rPr>
                <w:noProof/>
                <w:webHidden/>
              </w:rPr>
              <w:t>35</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13" w:history="1">
            <w:r w:rsidRPr="004E60E2">
              <w:rPr>
                <w:rStyle w:val="Hipervnculo"/>
                <w:noProof/>
              </w:rPr>
              <w:t>Carga Masiva de Programas</w:t>
            </w:r>
            <w:r>
              <w:rPr>
                <w:noProof/>
                <w:webHidden/>
              </w:rPr>
              <w:tab/>
            </w:r>
            <w:r>
              <w:rPr>
                <w:noProof/>
                <w:webHidden/>
              </w:rPr>
              <w:fldChar w:fldCharType="begin"/>
            </w:r>
            <w:r>
              <w:rPr>
                <w:noProof/>
                <w:webHidden/>
              </w:rPr>
              <w:instrText xml:space="preserve"> PAGEREF _Toc54959013 \h </w:instrText>
            </w:r>
            <w:r>
              <w:rPr>
                <w:noProof/>
                <w:webHidden/>
              </w:rPr>
            </w:r>
            <w:r>
              <w:rPr>
                <w:noProof/>
                <w:webHidden/>
              </w:rPr>
              <w:fldChar w:fldCharType="separate"/>
            </w:r>
            <w:r>
              <w:rPr>
                <w:noProof/>
                <w:webHidden/>
              </w:rPr>
              <w:t>36</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14" w:history="1">
            <w:r w:rsidRPr="004E60E2">
              <w:rPr>
                <w:rStyle w:val="Hipervnculo"/>
                <w:noProof/>
              </w:rPr>
              <w:t>Subir Plan</w:t>
            </w:r>
            <w:r>
              <w:rPr>
                <w:noProof/>
                <w:webHidden/>
              </w:rPr>
              <w:tab/>
            </w:r>
            <w:r>
              <w:rPr>
                <w:noProof/>
                <w:webHidden/>
              </w:rPr>
              <w:fldChar w:fldCharType="begin"/>
            </w:r>
            <w:r>
              <w:rPr>
                <w:noProof/>
                <w:webHidden/>
              </w:rPr>
              <w:instrText xml:space="preserve"> PAGEREF _Toc54959014 \h </w:instrText>
            </w:r>
            <w:r>
              <w:rPr>
                <w:noProof/>
                <w:webHidden/>
              </w:rPr>
            </w:r>
            <w:r>
              <w:rPr>
                <w:noProof/>
                <w:webHidden/>
              </w:rPr>
              <w:fldChar w:fldCharType="separate"/>
            </w:r>
            <w:r>
              <w:rPr>
                <w:noProof/>
                <w:webHidden/>
              </w:rPr>
              <w:t>38</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15" w:history="1">
            <w:r w:rsidRPr="004E60E2">
              <w:rPr>
                <w:rStyle w:val="Hipervnculo"/>
                <w:noProof/>
              </w:rPr>
              <w:t>Gestionar Carrera</w:t>
            </w:r>
            <w:r>
              <w:rPr>
                <w:noProof/>
                <w:webHidden/>
              </w:rPr>
              <w:tab/>
            </w:r>
            <w:r>
              <w:rPr>
                <w:noProof/>
                <w:webHidden/>
              </w:rPr>
              <w:fldChar w:fldCharType="begin"/>
            </w:r>
            <w:r>
              <w:rPr>
                <w:noProof/>
                <w:webHidden/>
              </w:rPr>
              <w:instrText xml:space="preserve"> PAGEREF _Toc54959015 \h </w:instrText>
            </w:r>
            <w:r>
              <w:rPr>
                <w:noProof/>
                <w:webHidden/>
              </w:rPr>
            </w:r>
            <w:r>
              <w:rPr>
                <w:noProof/>
                <w:webHidden/>
              </w:rPr>
              <w:fldChar w:fldCharType="separate"/>
            </w:r>
            <w:r>
              <w:rPr>
                <w:noProof/>
                <w:webHidden/>
              </w:rPr>
              <w:t>39</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16" w:history="1">
            <w:r w:rsidRPr="004E60E2">
              <w:rPr>
                <w:rStyle w:val="Hipervnculo"/>
                <w:noProof/>
              </w:rPr>
              <w:t>Alta de Carrera</w:t>
            </w:r>
            <w:r>
              <w:rPr>
                <w:noProof/>
                <w:webHidden/>
              </w:rPr>
              <w:tab/>
            </w:r>
            <w:r>
              <w:rPr>
                <w:noProof/>
                <w:webHidden/>
              </w:rPr>
              <w:fldChar w:fldCharType="begin"/>
            </w:r>
            <w:r>
              <w:rPr>
                <w:noProof/>
                <w:webHidden/>
              </w:rPr>
              <w:instrText xml:space="preserve"> PAGEREF _Toc54959016 \h </w:instrText>
            </w:r>
            <w:r>
              <w:rPr>
                <w:noProof/>
                <w:webHidden/>
              </w:rPr>
            </w:r>
            <w:r>
              <w:rPr>
                <w:noProof/>
                <w:webHidden/>
              </w:rPr>
              <w:fldChar w:fldCharType="separate"/>
            </w:r>
            <w:r>
              <w:rPr>
                <w:noProof/>
                <w:webHidden/>
              </w:rPr>
              <w:t>40</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17" w:history="1">
            <w:r w:rsidRPr="004E60E2">
              <w:rPr>
                <w:rStyle w:val="Hipervnculo"/>
                <w:noProof/>
              </w:rPr>
              <w:t>Baja de Carrera</w:t>
            </w:r>
            <w:r>
              <w:rPr>
                <w:noProof/>
                <w:webHidden/>
              </w:rPr>
              <w:tab/>
            </w:r>
            <w:r>
              <w:rPr>
                <w:noProof/>
                <w:webHidden/>
              </w:rPr>
              <w:fldChar w:fldCharType="begin"/>
            </w:r>
            <w:r>
              <w:rPr>
                <w:noProof/>
                <w:webHidden/>
              </w:rPr>
              <w:instrText xml:space="preserve"> PAGEREF _Toc54959017 \h </w:instrText>
            </w:r>
            <w:r>
              <w:rPr>
                <w:noProof/>
                <w:webHidden/>
              </w:rPr>
            </w:r>
            <w:r>
              <w:rPr>
                <w:noProof/>
                <w:webHidden/>
              </w:rPr>
              <w:fldChar w:fldCharType="separate"/>
            </w:r>
            <w:r>
              <w:rPr>
                <w:noProof/>
                <w:webHidden/>
              </w:rPr>
              <w:t>41</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18" w:history="1">
            <w:r w:rsidRPr="004E60E2">
              <w:rPr>
                <w:rStyle w:val="Hipervnculo"/>
                <w:noProof/>
              </w:rPr>
              <w:t>Modificar  Carrera</w:t>
            </w:r>
            <w:r>
              <w:rPr>
                <w:noProof/>
                <w:webHidden/>
              </w:rPr>
              <w:tab/>
            </w:r>
            <w:r>
              <w:rPr>
                <w:noProof/>
                <w:webHidden/>
              </w:rPr>
              <w:fldChar w:fldCharType="begin"/>
            </w:r>
            <w:r>
              <w:rPr>
                <w:noProof/>
                <w:webHidden/>
              </w:rPr>
              <w:instrText xml:space="preserve"> PAGEREF _Toc54959018 \h </w:instrText>
            </w:r>
            <w:r>
              <w:rPr>
                <w:noProof/>
                <w:webHidden/>
              </w:rPr>
            </w:r>
            <w:r>
              <w:rPr>
                <w:noProof/>
                <w:webHidden/>
              </w:rPr>
              <w:fldChar w:fldCharType="separate"/>
            </w:r>
            <w:r>
              <w:rPr>
                <w:noProof/>
                <w:webHidden/>
              </w:rPr>
              <w:t>41</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19" w:history="1">
            <w:r w:rsidRPr="004E60E2">
              <w:rPr>
                <w:rStyle w:val="Hipervnculo"/>
                <w:noProof/>
              </w:rPr>
              <w:t>Ver Revisiones del Plan</w:t>
            </w:r>
            <w:r>
              <w:rPr>
                <w:noProof/>
                <w:webHidden/>
              </w:rPr>
              <w:tab/>
            </w:r>
            <w:r>
              <w:rPr>
                <w:noProof/>
                <w:webHidden/>
              </w:rPr>
              <w:fldChar w:fldCharType="begin"/>
            </w:r>
            <w:r>
              <w:rPr>
                <w:noProof/>
                <w:webHidden/>
              </w:rPr>
              <w:instrText xml:space="preserve"> PAGEREF _Toc54959019 \h </w:instrText>
            </w:r>
            <w:r>
              <w:rPr>
                <w:noProof/>
                <w:webHidden/>
              </w:rPr>
            </w:r>
            <w:r>
              <w:rPr>
                <w:noProof/>
                <w:webHidden/>
              </w:rPr>
              <w:fldChar w:fldCharType="separate"/>
            </w:r>
            <w:r>
              <w:rPr>
                <w:noProof/>
                <w:webHidden/>
              </w:rPr>
              <w:t>42</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20" w:history="1">
            <w:r w:rsidRPr="004E60E2">
              <w:rPr>
                <w:rStyle w:val="Hipervnculo"/>
                <w:noProof/>
              </w:rPr>
              <w:t>Gestionar Plan</w:t>
            </w:r>
            <w:r>
              <w:rPr>
                <w:noProof/>
                <w:webHidden/>
              </w:rPr>
              <w:tab/>
            </w:r>
            <w:r>
              <w:rPr>
                <w:noProof/>
                <w:webHidden/>
              </w:rPr>
              <w:fldChar w:fldCharType="begin"/>
            </w:r>
            <w:r>
              <w:rPr>
                <w:noProof/>
                <w:webHidden/>
              </w:rPr>
              <w:instrText xml:space="preserve"> PAGEREF _Toc54959020 \h </w:instrText>
            </w:r>
            <w:r>
              <w:rPr>
                <w:noProof/>
                <w:webHidden/>
              </w:rPr>
            </w:r>
            <w:r>
              <w:rPr>
                <w:noProof/>
                <w:webHidden/>
              </w:rPr>
              <w:fldChar w:fldCharType="separate"/>
            </w:r>
            <w:r>
              <w:rPr>
                <w:noProof/>
                <w:webHidden/>
              </w:rPr>
              <w:t>44</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1" w:history="1">
            <w:r w:rsidRPr="004E60E2">
              <w:rPr>
                <w:rStyle w:val="Hipervnculo"/>
                <w:noProof/>
              </w:rPr>
              <w:t>Alta de Revisión de Plan</w:t>
            </w:r>
            <w:r>
              <w:rPr>
                <w:noProof/>
                <w:webHidden/>
              </w:rPr>
              <w:tab/>
            </w:r>
            <w:r>
              <w:rPr>
                <w:noProof/>
                <w:webHidden/>
              </w:rPr>
              <w:fldChar w:fldCharType="begin"/>
            </w:r>
            <w:r>
              <w:rPr>
                <w:noProof/>
                <w:webHidden/>
              </w:rPr>
              <w:instrText xml:space="preserve"> PAGEREF _Toc54959021 \h </w:instrText>
            </w:r>
            <w:r>
              <w:rPr>
                <w:noProof/>
                <w:webHidden/>
              </w:rPr>
            </w:r>
            <w:r>
              <w:rPr>
                <w:noProof/>
                <w:webHidden/>
              </w:rPr>
              <w:fldChar w:fldCharType="separate"/>
            </w:r>
            <w:r>
              <w:rPr>
                <w:noProof/>
                <w:webHidden/>
              </w:rPr>
              <w:t>45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2" w:history="1">
            <w:r w:rsidRPr="004E60E2">
              <w:rPr>
                <w:rStyle w:val="Hipervnculo"/>
                <w:noProof/>
              </w:rPr>
              <w:t>Baja de Revisión de Plan</w:t>
            </w:r>
            <w:r>
              <w:rPr>
                <w:noProof/>
                <w:webHidden/>
              </w:rPr>
              <w:tab/>
            </w:r>
            <w:r>
              <w:rPr>
                <w:noProof/>
                <w:webHidden/>
              </w:rPr>
              <w:fldChar w:fldCharType="begin"/>
            </w:r>
            <w:r>
              <w:rPr>
                <w:noProof/>
                <w:webHidden/>
              </w:rPr>
              <w:instrText xml:space="preserve"> PAGEREF _Toc54959022 \h </w:instrText>
            </w:r>
            <w:r>
              <w:rPr>
                <w:noProof/>
                <w:webHidden/>
              </w:rPr>
            </w:r>
            <w:r>
              <w:rPr>
                <w:noProof/>
                <w:webHidden/>
              </w:rPr>
              <w:fldChar w:fldCharType="separate"/>
            </w:r>
            <w:r>
              <w:rPr>
                <w:noProof/>
                <w:webHidden/>
              </w:rPr>
              <w:t>46</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3" w:history="1">
            <w:r w:rsidRPr="004E60E2">
              <w:rPr>
                <w:rStyle w:val="Hipervnculo"/>
                <w:noProof/>
              </w:rPr>
              <w:t>Modificar  Revisión de Plan</w:t>
            </w:r>
            <w:r>
              <w:rPr>
                <w:noProof/>
                <w:webHidden/>
              </w:rPr>
              <w:tab/>
            </w:r>
            <w:r>
              <w:rPr>
                <w:noProof/>
                <w:webHidden/>
              </w:rPr>
              <w:fldChar w:fldCharType="begin"/>
            </w:r>
            <w:r>
              <w:rPr>
                <w:noProof/>
                <w:webHidden/>
              </w:rPr>
              <w:instrText xml:space="preserve"> PAGEREF _Toc54959023 \h </w:instrText>
            </w:r>
            <w:r>
              <w:rPr>
                <w:noProof/>
                <w:webHidden/>
              </w:rPr>
            </w:r>
            <w:r>
              <w:rPr>
                <w:noProof/>
                <w:webHidden/>
              </w:rPr>
              <w:fldChar w:fldCharType="separate"/>
            </w:r>
            <w:r>
              <w:rPr>
                <w:noProof/>
                <w:webHidden/>
              </w:rPr>
              <w:t>46</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4" w:history="1">
            <w:r w:rsidRPr="004E60E2">
              <w:rPr>
                <w:rStyle w:val="Hipervnculo"/>
                <w:noProof/>
              </w:rPr>
              <w:t>Ver Asignaturas</w:t>
            </w:r>
            <w:r>
              <w:rPr>
                <w:noProof/>
                <w:webHidden/>
              </w:rPr>
              <w:tab/>
            </w:r>
            <w:r>
              <w:rPr>
                <w:noProof/>
                <w:webHidden/>
              </w:rPr>
              <w:fldChar w:fldCharType="begin"/>
            </w:r>
            <w:r>
              <w:rPr>
                <w:noProof/>
                <w:webHidden/>
              </w:rPr>
              <w:instrText xml:space="preserve"> PAGEREF _Toc54959024 \h </w:instrText>
            </w:r>
            <w:r>
              <w:rPr>
                <w:noProof/>
                <w:webHidden/>
              </w:rPr>
            </w:r>
            <w:r>
              <w:rPr>
                <w:noProof/>
                <w:webHidden/>
              </w:rPr>
              <w:fldChar w:fldCharType="separate"/>
            </w:r>
            <w:r>
              <w:rPr>
                <w:noProof/>
                <w:webHidden/>
              </w:rPr>
              <w:t>47</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25" w:history="1">
            <w:r w:rsidRPr="004E60E2">
              <w:rPr>
                <w:rStyle w:val="Hipervnculo"/>
                <w:noProof/>
              </w:rPr>
              <w:t>Gestionar Profesor</w:t>
            </w:r>
            <w:r>
              <w:rPr>
                <w:noProof/>
                <w:webHidden/>
              </w:rPr>
              <w:tab/>
            </w:r>
            <w:r>
              <w:rPr>
                <w:noProof/>
                <w:webHidden/>
              </w:rPr>
              <w:fldChar w:fldCharType="begin"/>
            </w:r>
            <w:r>
              <w:rPr>
                <w:noProof/>
                <w:webHidden/>
              </w:rPr>
              <w:instrText xml:space="preserve"> PAGEREF _Toc54959025 \h </w:instrText>
            </w:r>
            <w:r>
              <w:rPr>
                <w:noProof/>
                <w:webHidden/>
              </w:rPr>
            </w:r>
            <w:r>
              <w:rPr>
                <w:noProof/>
                <w:webHidden/>
              </w:rPr>
              <w:fldChar w:fldCharType="separate"/>
            </w:r>
            <w:r>
              <w:rPr>
                <w:noProof/>
                <w:webHidden/>
              </w:rPr>
              <w:t>53</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6" w:history="1">
            <w:r w:rsidRPr="004E60E2">
              <w:rPr>
                <w:rStyle w:val="Hipervnculo"/>
                <w:noProof/>
              </w:rPr>
              <w:t>Alta de Profesor</w:t>
            </w:r>
            <w:r>
              <w:rPr>
                <w:noProof/>
                <w:webHidden/>
              </w:rPr>
              <w:tab/>
            </w:r>
            <w:r>
              <w:rPr>
                <w:noProof/>
                <w:webHidden/>
              </w:rPr>
              <w:fldChar w:fldCharType="begin"/>
            </w:r>
            <w:r>
              <w:rPr>
                <w:noProof/>
                <w:webHidden/>
              </w:rPr>
              <w:instrText xml:space="preserve"> PAGEREF _Toc54959026 \h </w:instrText>
            </w:r>
            <w:r>
              <w:rPr>
                <w:noProof/>
                <w:webHidden/>
              </w:rPr>
            </w:r>
            <w:r>
              <w:rPr>
                <w:noProof/>
                <w:webHidden/>
              </w:rPr>
              <w:fldChar w:fldCharType="separate"/>
            </w:r>
            <w:r>
              <w:rPr>
                <w:noProof/>
                <w:webHidden/>
              </w:rPr>
              <w:t>53</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7" w:history="1">
            <w:r w:rsidRPr="004E60E2">
              <w:rPr>
                <w:rStyle w:val="Hipervnculo"/>
                <w:noProof/>
              </w:rPr>
              <w:t>Baja de Profesor</w:t>
            </w:r>
            <w:r>
              <w:rPr>
                <w:noProof/>
                <w:webHidden/>
              </w:rPr>
              <w:tab/>
            </w:r>
            <w:r>
              <w:rPr>
                <w:noProof/>
                <w:webHidden/>
              </w:rPr>
              <w:fldChar w:fldCharType="begin"/>
            </w:r>
            <w:r>
              <w:rPr>
                <w:noProof/>
                <w:webHidden/>
              </w:rPr>
              <w:instrText xml:space="preserve"> PAGEREF _Toc54959027 \h </w:instrText>
            </w:r>
            <w:r>
              <w:rPr>
                <w:noProof/>
                <w:webHidden/>
              </w:rPr>
            </w:r>
            <w:r>
              <w:rPr>
                <w:noProof/>
                <w:webHidden/>
              </w:rPr>
              <w:fldChar w:fldCharType="separate"/>
            </w:r>
            <w:r>
              <w:rPr>
                <w:noProof/>
                <w:webHidden/>
              </w:rPr>
              <w:t>54</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8" w:history="1">
            <w:r w:rsidRPr="004E60E2">
              <w:rPr>
                <w:rStyle w:val="Hipervnculo"/>
                <w:noProof/>
              </w:rPr>
              <w:t>Modificar  Profesor</w:t>
            </w:r>
            <w:r>
              <w:rPr>
                <w:noProof/>
                <w:webHidden/>
              </w:rPr>
              <w:tab/>
            </w:r>
            <w:r>
              <w:rPr>
                <w:noProof/>
                <w:webHidden/>
              </w:rPr>
              <w:fldChar w:fldCharType="begin"/>
            </w:r>
            <w:r>
              <w:rPr>
                <w:noProof/>
                <w:webHidden/>
              </w:rPr>
              <w:instrText xml:space="preserve"> PAGEREF _Toc54959028 \h </w:instrText>
            </w:r>
            <w:r>
              <w:rPr>
                <w:noProof/>
                <w:webHidden/>
              </w:rPr>
            </w:r>
            <w:r>
              <w:rPr>
                <w:noProof/>
                <w:webHidden/>
              </w:rPr>
              <w:fldChar w:fldCharType="separate"/>
            </w:r>
            <w:r>
              <w:rPr>
                <w:noProof/>
                <w:webHidden/>
              </w:rPr>
              <w:t>55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29" w:history="1">
            <w:r w:rsidRPr="004E60E2">
              <w:rPr>
                <w:rStyle w:val="Hipervnculo"/>
                <w:noProof/>
              </w:rPr>
              <w:t>Ver Asignaturas de Profesor</w:t>
            </w:r>
            <w:r>
              <w:rPr>
                <w:noProof/>
                <w:webHidden/>
              </w:rPr>
              <w:tab/>
            </w:r>
            <w:r>
              <w:rPr>
                <w:noProof/>
                <w:webHidden/>
              </w:rPr>
              <w:fldChar w:fldCharType="begin"/>
            </w:r>
            <w:r>
              <w:rPr>
                <w:noProof/>
                <w:webHidden/>
              </w:rPr>
              <w:instrText xml:space="preserve"> PAGEREF _Toc54959029 \h </w:instrText>
            </w:r>
            <w:r>
              <w:rPr>
                <w:noProof/>
                <w:webHidden/>
              </w:rPr>
            </w:r>
            <w:r>
              <w:rPr>
                <w:noProof/>
                <w:webHidden/>
              </w:rPr>
              <w:fldChar w:fldCharType="separate"/>
            </w:r>
            <w:r>
              <w:rPr>
                <w:noProof/>
                <w:webHidden/>
              </w:rPr>
              <w:t>56</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30" w:history="1">
            <w:r w:rsidRPr="004E60E2">
              <w:rPr>
                <w:rStyle w:val="Hipervnculo"/>
                <w:noProof/>
              </w:rPr>
              <w:t>Gestionar Asignatura</w:t>
            </w:r>
            <w:r>
              <w:rPr>
                <w:noProof/>
                <w:webHidden/>
              </w:rPr>
              <w:tab/>
            </w:r>
            <w:r>
              <w:rPr>
                <w:noProof/>
                <w:webHidden/>
              </w:rPr>
              <w:fldChar w:fldCharType="begin"/>
            </w:r>
            <w:r>
              <w:rPr>
                <w:noProof/>
                <w:webHidden/>
              </w:rPr>
              <w:instrText xml:space="preserve"> PAGEREF _Toc54959030 \h </w:instrText>
            </w:r>
            <w:r>
              <w:rPr>
                <w:noProof/>
                <w:webHidden/>
              </w:rPr>
            </w:r>
            <w:r>
              <w:rPr>
                <w:noProof/>
                <w:webHidden/>
              </w:rPr>
              <w:fldChar w:fldCharType="separate"/>
            </w:r>
            <w:r>
              <w:rPr>
                <w:noProof/>
                <w:webHidden/>
              </w:rPr>
              <w:t>57</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31" w:history="1">
            <w:r w:rsidRPr="004E60E2">
              <w:rPr>
                <w:rStyle w:val="Hipervnculo"/>
                <w:noProof/>
              </w:rPr>
              <w:t>Alta de Asignatura</w:t>
            </w:r>
            <w:r>
              <w:rPr>
                <w:noProof/>
                <w:webHidden/>
              </w:rPr>
              <w:tab/>
            </w:r>
            <w:r>
              <w:rPr>
                <w:noProof/>
                <w:webHidden/>
              </w:rPr>
              <w:fldChar w:fldCharType="begin"/>
            </w:r>
            <w:r>
              <w:rPr>
                <w:noProof/>
                <w:webHidden/>
              </w:rPr>
              <w:instrText xml:space="preserve"> PAGEREF _Toc54959031 \h </w:instrText>
            </w:r>
            <w:r>
              <w:rPr>
                <w:noProof/>
                <w:webHidden/>
              </w:rPr>
            </w:r>
            <w:r>
              <w:rPr>
                <w:noProof/>
                <w:webHidden/>
              </w:rPr>
              <w:fldChar w:fldCharType="separate"/>
            </w:r>
            <w:r>
              <w:rPr>
                <w:noProof/>
                <w:webHidden/>
              </w:rPr>
              <w:t>58</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32" w:history="1">
            <w:r w:rsidRPr="004E60E2">
              <w:rPr>
                <w:rStyle w:val="Hipervnculo"/>
                <w:noProof/>
              </w:rPr>
              <w:t>Baja de Asignatura</w:t>
            </w:r>
            <w:r>
              <w:rPr>
                <w:noProof/>
                <w:webHidden/>
              </w:rPr>
              <w:tab/>
            </w:r>
            <w:r>
              <w:rPr>
                <w:noProof/>
                <w:webHidden/>
              </w:rPr>
              <w:fldChar w:fldCharType="begin"/>
            </w:r>
            <w:r>
              <w:rPr>
                <w:noProof/>
                <w:webHidden/>
              </w:rPr>
              <w:instrText xml:space="preserve"> PAGEREF _Toc54959032 \h </w:instrText>
            </w:r>
            <w:r>
              <w:rPr>
                <w:noProof/>
                <w:webHidden/>
              </w:rPr>
            </w:r>
            <w:r>
              <w:rPr>
                <w:noProof/>
                <w:webHidden/>
              </w:rPr>
              <w:fldChar w:fldCharType="separate"/>
            </w:r>
            <w:r>
              <w:rPr>
                <w:noProof/>
                <w:webHidden/>
              </w:rPr>
              <w:t>59</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33" w:history="1">
            <w:r w:rsidRPr="004E60E2">
              <w:rPr>
                <w:rStyle w:val="Hipervnculo"/>
                <w:noProof/>
              </w:rPr>
              <w:t>Modificar  Asignatura</w:t>
            </w:r>
            <w:r>
              <w:rPr>
                <w:noProof/>
                <w:webHidden/>
              </w:rPr>
              <w:tab/>
            </w:r>
            <w:r>
              <w:rPr>
                <w:noProof/>
                <w:webHidden/>
              </w:rPr>
              <w:fldChar w:fldCharType="begin"/>
            </w:r>
            <w:r>
              <w:rPr>
                <w:noProof/>
                <w:webHidden/>
              </w:rPr>
              <w:instrText xml:space="preserve"> PAGEREF _Toc54959033 \h </w:instrText>
            </w:r>
            <w:r>
              <w:rPr>
                <w:noProof/>
                <w:webHidden/>
              </w:rPr>
            </w:r>
            <w:r>
              <w:rPr>
                <w:noProof/>
                <w:webHidden/>
              </w:rPr>
              <w:fldChar w:fldCharType="separate"/>
            </w:r>
            <w:r>
              <w:rPr>
                <w:noProof/>
                <w:webHidden/>
              </w:rPr>
              <w:t>60</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34" w:history="1">
            <w:r w:rsidRPr="004E60E2">
              <w:rPr>
                <w:rStyle w:val="Hipervnculo"/>
                <w:noProof/>
              </w:rPr>
              <w:t>Ver Equipo de Cátedra</w:t>
            </w:r>
            <w:r>
              <w:rPr>
                <w:noProof/>
                <w:webHidden/>
              </w:rPr>
              <w:tab/>
            </w:r>
            <w:r>
              <w:rPr>
                <w:noProof/>
                <w:webHidden/>
              </w:rPr>
              <w:fldChar w:fldCharType="begin"/>
            </w:r>
            <w:r>
              <w:rPr>
                <w:noProof/>
                <w:webHidden/>
              </w:rPr>
              <w:instrText xml:space="preserve"> PAGEREF _Toc54959034 \h </w:instrText>
            </w:r>
            <w:r>
              <w:rPr>
                <w:noProof/>
                <w:webHidden/>
              </w:rPr>
            </w:r>
            <w:r>
              <w:rPr>
                <w:noProof/>
                <w:webHidden/>
              </w:rPr>
              <w:fldChar w:fldCharType="separate"/>
            </w:r>
            <w:r>
              <w:rPr>
                <w:noProof/>
                <w:webHidden/>
              </w:rPr>
              <w:t>61</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35" w:history="1">
            <w:r w:rsidRPr="004E60E2">
              <w:rPr>
                <w:rStyle w:val="Hipervnculo"/>
                <w:noProof/>
              </w:rPr>
              <w:t>Salir</w:t>
            </w:r>
            <w:r>
              <w:rPr>
                <w:noProof/>
                <w:webHidden/>
              </w:rPr>
              <w:tab/>
            </w:r>
            <w:r>
              <w:rPr>
                <w:noProof/>
                <w:webHidden/>
              </w:rPr>
              <w:fldChar w:fldCharType="begin"/>
            </w:r>
            <w:r>
              <w:rPr>
                <w:noProof/>
                <w:webHidden/>
              </w:rPr>
              <w:instrText xml:space="preserve"> PAGEREF _Toc54959035 \h </w:instrText>
            </w:r>
            <w:r>
              <w:rPr>
                <w:noProof/>
                <w:webHidden/>
              </w:rPr>
            </w:r>
            <w:r>
              <w:rPr>
                <w:noProof/>
                <w:webHidden/>
              </w:rPr>
              <w:fldChar w:fldCharType="separate"/>
            </w:r>
            <w:r>
              <w:rPr>
                <w:noProof/>
                <w:webHidden/>
              </w:rPr>
              <w:t>62</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36" w:history="1">
            <w:r w:rsidRPr="004E60E2">
              <w:rPr>
                <w:rStyle w:val="Hipervnculo"/>
                <w:noProof/>
              </w:rPr>
              <w:t>Uso del Sistema [Docente responsable]</w:t>
            </w:r>
            <w:r>
              <w:rPr>
                <w:noProof/>
                <w:webHidden/>
              </w:rPr>
              <w:tab/>
            </w:r>
            <w:r>
              <w:rPr>
                <w:noProof/>
                <w:webHidden/>
              </w:rPr>
              <w:fldChar w:fldCharType="begin"/>
            </w:r>
            <w:r>
              <w:rPr>
                <w:noProof/>
                <w:webHidden/>
              </w:rPr>
              <w:instrText xml:space="preserve"> PAGEREF _Toc54959036 \h </w:instrText>
            </w:r>
            <w:r>
              <w:rPr>
                <w:noProof/>
                <w:webHidden/>
              </w:rPr>
            </w:r>
            <w:r>
              <w:rPr>
                <w:noProof/>
                <w:webHidden/>
              </w:rPr>
              <w:fldChar w:fldCharType="separate"/>
            </w:r>
            <w:r>
              <w:rPr>
                <w:noProof/>
                <w:webHidden/>
              </w:rPr>
              <w:t>63</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37" w:history="1">
            <w:r w:rsidRPr="004E60E2">
              <w:rPr>
                <w:rStyle w:val="Hipervnculo"/>
                <w:noProof/>
              </w:rPr>
              <w:t>Gestionar Programa</w:t>
            </w:r>
            <w:r>
              <w:rPr>
                <w:noProof/>
                <w:webHidden/>
              </w:rPr>
              <w:tab/>
            </w:r>
            <w:r>
              <w:rPr>
                <w:noProof/>
                <w:webHidden/>
              </w:rPr>
              <w:fldChar w:fldCharType="begin"/>
            </w:r>
            <w:r>
              <w:rPr>
                <w:noProof/>
                <w:webHidden/>
              </w:rPr>
              <w:instrText xml:space="preserve"> PAGEREF _Toc54959037 \h </w:instrText>
            </w:r>
            <w:r>
              <w:rPr>
                <w:noProof/>
                <w:webHidden/>
              </w:rPr>
            </w:r>
            <w:r>
              <w:rPr>
                <w:noProof/>
                <w:webHidden/>
              </w:rPr>
              <w:fldChar w:fldCharType="separate"/>
            </w:r>
            <w:r>
              <w:rPr>
                <w:noProof/>
                <w:webHidden/>
              </w:rPr>
              <w:t>64</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38" w:history="1">
            <w:r w:rsidRPr="004E60E2">
              <w:rPr>
                <w:rStyle w:val="Hipervnculo"/>
                <w:noProof/>
              </w:rPr>
              <w:t>Crear Programa</w:t>
            </w:r>
            <w:r>
              <w:rPr>
                <w:noProof/>
                <w:webHidden/>
              </w:rPr>
              <w:tab/>
            </w:r>
            <w:r>
              <w:rPr>
                <w:noProof/>
                <w:webHidden/>
              </w:rPr>
              <w:fldChar w:fldCharType="begin"/>
            </w:r>
            <w:r>
              <w:rPr>
                <w:noProof/>
                <w:webHidden/>
              </w:rPr>
              <w:instrText xml:space="preserve"> PAGEREF _Toc54959038 \h </w:instrText>
            </w:r>
            <w:r>
              <w:rPr>
                <w:noProof/>
                <w:webHidden/>
              </w:rPr>
            </w:r>
            <w:r>
              <w:rPr>
                <w:noProof/>
                <w:webHidden/>
              </w:rPr>
              <w:fldChar w:fldCharType="separate"/>
            </w:r>
            <w:r>
              <w:rPr>
                <w:noProof/>
                <w:webHidden/>
              </w:rPr>
              <w:t>65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39" w:history="1">
            <w:r w:rsidRPr="004E60E2">
              <w:rPr>
                <w:rStyle w:val="Hipervnculo"/>
                <w:noProof/>
              </w:rPr>
              <w:t>Modificar Programa</w:t>
            </w:r>
            <w:r>
              <w:rPr>
                <w:noProof/>
                <w:webHidden/>
              </w:rPr>
              <w:tab/>
            </w:r>
            <w:r>
              <w:rPr>
                <w:noProof/>
                <w:webHidden/>
              </w:rPr>
              <w:fldChar w:fldCharType="begin"/>
            </w:r>
            <w:r>
              <w:rPr>
                <w:noProof/>
                <w:webHidden/>
              </w:rPr>
              <w:instrText xml:space="preserve"> PAGEREF _Toc54959039 \h </w:instrText>
            </w:r>
            <w:r>
              <w:rPr>
                <w:noProof/>
                <w:webHidden/>
              </w:rPr>
            </w:r>
            <w:r>
              <w:rPr>
                <w:noProof/>
                <w:webHidden/>
              </w:rPr>
              <w:fldChar w:fldCharType="separate"/>
            </w:r>
            <w:r>
              <w:rPr>
                <w:noProof/>
                <w:webHidden/>
              </w:rPr>
              <w:t>69</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0" w:history="1">
            <w:r w:rsidRPr="004E60E2">
              <w:rPr>
                <w:rStyle w:val="Hipervnculo"/>
                <w:noProof/>
              </w:rPr>
              <w:t>Gestionar Bibliografía Programa</w:t>
            </w:r>
            <w:r>
              <w:rPr>
                <w:noProof/>
                <w:webHidden/>
              </w:rPr>
              <w:tab/>
            </w:r>
            <w:r>
              <w:rPr>
                <w:noProof/>
                <w:webHidden/>
              </w:rPr>
              <w:fldChar w:fldCharType="begin"/>
            </w:r>
            <w:r>
              <w:rPr>
                <w:noProof/>
                <w:webHidden/>
              </w:rPr>
              <w:instrText xml:space="preserve"> PAGEREF _Toc54959040 \h </w:instrText>
            </w:r>
            <w:r>
              <w:rPr>
                <w:noProof/>
                <w:webHidden/>
              </w:rPr>
            </w:r>
            <w:r>
              <w:rPr>
                <w:noProof/>
                <w:webHidden/>
              </w:rPr>
              <w:fldChar w:fldCharType="separate"/>
            </w:r>
            <w:r>
              <w:rPr>
                <w:noProof/>
                <w:webHidden/>
              </w:rPr>
              <w:t>75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1" w:history="1">
            <w:r w:rsidRPr="004E60E2">
              <w:rPr>
                <w:rStyle w:val="Hipervnculo"/>
                <w:noProof/>
              </w:rPr>
              <w:t>Enviar Programa a Revisión</w:t>
            </w:r>
            <w:r>
              <w:rPr>
                <w:noProof/>
                <w:webHidden/>
              </w:rPr>
              <w:tab/>
            </w:r>
            <w:r>
              <w:rPr>
                <w:noProof/>
                <w:webHidden/>
              </w:rPr>
              <w:fldChar w:fldCharType="begin"/>
            </w:r>
            <w:r>
              <w:rPr>
                <w:noProof/>
                <w:webHidden/>
              </w:rPr>
              <w:instrText xml:space="preserve"> PAGEREF _Toc54959041 \h </w:instrText>
            </w:r>
            <w:r>
              <w:rPr>
                <w:noProof/>
                <w:webHidden/>
              </w:rPr>
            </w:r>
            <w:r>
              <w:rPr>
                <w:noProof/>
                <w:webHidden/>
              </w:rPr>
              <w:fldChar w:fldCharType="separate"/>
            </w:r>
            <w:r>
              <w:rPr>
                <w:noProof/>
                <w:webHidden/>
              </w:rPr>
              <w:t>75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2" w:history="1">
            <w:r w:rsidRPr="004E60E2">
              <w:rPr>
                <w:rStyle w:val="Hipervnculo"/>
                <w:noProof/>
              </w:rPr>
              <w:t>Generar Programa PDF</w:t>
            </w:r>
            <w:r>
              <w:rPr>
                <w:noProof/>
                <w:webHidden/>
              </w:rPr>
              <w:tab/>
            </w:r>
            <w:r>
              <w:rPr>
                <w:noProof/>
                <w:webHidden/>
              </w:rPr>
              <w:fldChar w:fldCharType="begin"/>
            </w:r>
            <w:r>
              <w:rPr>
                <w:noProof/>
                <w:webHidden/>
              </w:rPr>
              <w:instrText xml:space="preserve"> PAGEREF _Toc54959042 \h </w:instrText>
            </w:r>
            <w:r>
              <w:rPr>
                <w:noProof/>
                <w:webHidden/>
              </w:rPr>
            </w:r>
            <w:r>
              <w:rPr>
                <w:noProof/>
                <w:webHidden/>
              </w:rPr>
              <w:fldChar w:fldCharType="separate"/>
            </w:r>
            <w:r>
              <w:rPr>
                <w:noProof/>
                <w:webHidden/>
              </w:rPr>
              <w:t>75</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43" w:history="1">
            <w:r w:rsidRPr="004E60E2">
              <w:rPr>
                <w:rStyle w:val="Hipervnculo"/>
                <w:noProof/>
              </w:rPr>
              <w:t>Gestionar Bibliografía</w:t>
            </w:r>
            <w:r>
              <w:rPr>
                <w:noProof/>
                <w:webHidden/>
              </w:rPr>
              <w:tab/>
            </w:r>
            <w:r>
              <w:rPr>
                <w:noProof/>
                <w:webHidden/>
              </w:rPr>
              <w:fldChar w:fldCharType="begin"/>
            </w:r>
            <w:r>
              <w:rPr>
                <w:noProof/>
                <w:webHidden/>
              </w:rPr>
              <w:instrText xml:space="preserve"> PAGEREF _Toc54959043 \h </w:instrText>
            </w:r>
            <w:r>
              <w:rPr>
                <w:noProof/>
                <w:webHidden/>
              </w:rPr>
            </w:r>
            <w:r>
              <w:rPr>
                <w:noProof/>
                <w:webHidden/>
              </w:rPr>
              <w:fldChar w:fldCharType="separate"/>
            </w:r>
            <w:r>
              <w:rPr>
                <w:noProof/>
                <w:webHidden/>
              </w:rPr>
              <w:t>76</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4" w:history="1">
            <w:r w:rsidRPr="004E60E2">
              <w:rPr>
                <w:rStyle w:val="Hipervnculo"/>
                <w:noProof/>
              </w:rPr>
              <w:t>Libros - Bibliografía Obligatoria y Complementaria</w:t>
            </w:r>
            <w:r>
              <w:rPr>
                <w:noProof/>
                <w:webHidden/>
              </w:rPr>
              <w:tab/>
            </w:r>
            <w:r>
              <w:rPr>
                <w:noProof/>
                <w:webHidden/>
              </w:rPr>
              <w:fldChar w:fldCharType="begin"/>
            </w:r>
            <w:r>
              <w:rPr>
                <w:noProof/>
                <w:webHidden/>
              </w:rPr>
              <w:instrText xml:space="preserve"> PAGEREF _Toc54959044 \h </w:instrText>
            </w:r>
            <w:r>
              <w:rPr>
                <w:noProof/>
                <w:webHidden/>
              </w:rPr>
            </w:r>
            <w:r>
              <w:rPr>
                <w:noProof/>
                <w:webHidden/>
              </w:rPr>
              <w:fldChar w:fldCharType="separate"/>
            </w:r>
            <w:r>
              <w:rPr>
                <w:noProof/>
                <w:webHidden/>
              </w:rPr>
              <w:t>77</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5" w:history="1">
            <w:r w:rsidRPr="004E60E2">
              <w:rPr>
                <w:rStyle w:val="Hipervnculo"/>
                <w:noProof/>
              </w:rPr>
              <w:t>Artículos de Revistas</w:t>
            </w:r>
            <w:r>
              <w:rPr>
                <w:noProof/>
                <w:webHidden/>
              </w:rPr>
              <w:tab/>
            </w:r>
            <w:r>
              <w:rPr>
                <w:noProof/>
                <w:webHidden/>
              </w:rPr>
              <w:fldChar w:fldCharType="begin"/>
            </w:r>
            <w:r>
              <w:rPr>
                <w:noProof/>
                <w:webHidden/>
              </w:rPr>
              <w:instrText xml:space="preserve"> PAGEREF _Toc54959045 \h </w:instrText>
            </w:r>
            <w:r>
              <w:rPr>
                <w:noProof/>
                <w:webHidden/>
              </w:rPr>
            </w:r>
            <w:r>
              <w:rPr>
                <w:noProof/>
                <w:webHidden/>
              </w:rPr>
              <w:fldChar w:fldCharType="separate"/>
            </w:r>
            <w:r>
              <w:rPr>
                <w:noProof/>
                <w:webHidden/>
              </w:rPr>
              <w:t>80</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6" w:history="1">
            <w:r w:rsidRPr="004E60E2">
              <w:rPr>
                <w:rStyle w:val="Hipervnculo"/>
                <w:noProof/>
              </w:rPr>
              <w:t>Recursos de Internet</w:t>
            </w:r>
            <w:r>
              <w:rPr>
                <w:noProof/>
                <w:webHidden/>
              </w:rPr>
              <w:tab/>
            </w:r>
            <w:r>
              <w:rPr>
                <w:noProof/>
                <w:webHidden/>
              </w:rPr>
              <w:fldChar w:fldCharType="begin"/>
            </w:r>
            <w:r>
              <w:rPr>
                <w:noProof/>
                <w:webHidden/>
              </w:rPr>
              <w:instrText xml:space="preserve"> PAGEREF _Toc54959046 \h </w:instrText>
            </w:r>
            <w:r>
              <w:rPr>
                <w:noProof/>
                <w:webHidden/>
              </w:rPr>
            </w:r>
            <w:r>
              <w:rPr>
                <w:noProof/>
                <w:webHidden/>
              </w:rPr>
              <w:fldChar w:fldCharType="separate"/>
            </w:r>
            <w:r>
              <w:rPr>
                <w:noProof/>
                <w:webHidden/>
              </w:rPr>
              <w:t>82</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47" w:history="1">
            <w:r w:rsidRPr="004E60E2">
              <w:rPr>
                <w:rStyle w:val="Hipervnculo"/>
                <w:noProof/>
              </w:rPr>
              <w:t>Otros Materiales</w:t>
            </w:r>
            <w:r>
              <w:rPr>
                <w:noProof/>
                <w:webHidden/>
              </w:rPr>
              <w:tab/>
            </w:r>
            <w:r>
              <w:rPr>
                <w:noProof/>
                <w:webHidden/>
              </w:rPr>
              <w:fldChar w:fldCharType="begin"/>
            </w:r>
            <w:r>
              <w:rPr>
                <w:noProof/>
                <w:webHidden/>
              </w:rPr>
              <w:instrText xml:space="preserve"> PAGEREF _Toc54959047 \h </w:instrText>
            </w:r>
            <w:r>
              <w:rPr>
                <w:noProof/>
                <w:webHidden/>
              </w:rPr>
            </w:r>
            <w:r>
              <w:rPr>
                <w:noProof/>
                <w:webHidden/>
              </w:rPr>
              <w:fldChar w:fldCharType="separate"/>
            </w:r>
            <w:r>
              <w:rPr>
                <w:noProof/>
                <w:webHidden/>
              </w:rPr>
              <w:t>85</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48" w:history="1">
            <w:r w:rsidRPr="004E60E2">
              <w:rPr>
                <w:rStyle w:val="Hipervnculo"/>
                <w:noProof/>
              </w:rPr>
              <w:t>Salir</w:t>
            </w:r>
            <w:r>
              <w:rPr>
                <w:noProof/>
                <w:webHidden/>
              </w:rPr>
              <w:tab/>
            </w:r>
            <w:r>
              <w:rPr>
                <w:noProof/>
                <w:webHidden/>
              </w:rPr>
              <w:fldChar w:fldCharType="begin"/>
            </w:r>
            <w:r>
              <w:rPr>
                <w:noProof/>
                <w:webHidden/>
              </w:rPr>
              <w:instrText xml:space="preserve"> PAGEREF _Toc54959048 \h </w:instrText>
            </w:r>
            <w:r>
              <w:rPr>
                <w:noProof/>
                <w:webHidden/>
              </w:rPr>
            </w:r>
            <w:r>
              <w:rPr>
                <w:noProof/>
                <w:webHidden/>
              </w:rPr>
              <w:fldChar w:fldCharType="separate"/>
            </w:r>
            <w:r>
              <w:rPr>
                <w:noProof/>
                <w:webHidden/>
              </w:rPr>
              <w:t>88</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49" w:history="1">
            <w:r w:rsidRPr="004E60E2">
              <w:rPr>
                <w:rStyle w:val="Hipervnculo"/>
                <w:noProof/>
              </w:rPr>
              <w:t>Uso del Sistema [Director de Departamento]</w:t>
            </w:r>
            <w:r>
              <w:rPr>
                <w:noProof/>
                <w:webHidden/>
              </w:rPr>
              <w:tab/>
            </w:r>
            <w:r>
              <w:rPr>
                <w:noProof/>
                <w:webHidden/>
              </w:rPr>
              <w:fldChar w:fldCharType="begin"/>
            </w:r>
            <w:r>
              <w:rPr>
                <w:noProof/>
                <w:webHidden/>
              </w:rPr>
              <w:instrText xml:space="preserve"> PAGEREF _Toc54959049 \h </w:instrText>
            </w:r>
            <w:r>
              <w:rPr>
                <w:noProof/>
                <w:webHidden/>
              </w:rPr>
            </w:r>
            <w:r>
              <w:rPr>
                <w:noProof/>
                <w:webHidden/>
              </w:rPr>
              <w:fldChar w:fldCharType="separate"/>
            </w:r>
            <w:r>
              <w:rPr>
                <w:noProof/>
                <w:webHidden/>
              </w:rPr>
              <w:t>89</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50" w:history="1">
            <w:r w:rsidRPr="004E60E2">
              <w:rPr>
                <w:rStyle w:val="Hipervnculo"/>
                <w:noProof/>
              </w:rPr>
              <w:t>Revisar Programa</w:t>
            </w:r>
            <w:r>
              <w:rPr>
                <w:noProof/>
                <w:webHidden/>
              </w:rPr>
              <w:tab/>
            </w:r>
            <w:r>
              <w:rPr>
                <w:noProof/>
                <w:webHidden/>
              </w:rPr>
              <w:fldChar w:fldCharType="begin"/>
            </w:r>
            <w:r>
              <w:rPr>
                <w:noProof/>
                <w:webHidden/>
              </w:rPr>
              <w:instrText xml:space="preserve"> PAGEREF _Toc54959050 \h </w:instrText>
            </w:r>
            <w:r>
              <w:rPr>
                <w:noProof/>
                <w:webHidden/>
              </w:rPr>
            </w:r>
            <w:r>
              <w:rPr>
                <w:noProof/>
                <w:webHidden/>
              </w:rPr>
              <w:fldChar w:fldCharType="separate"/>
            </w:r>
            <w:r>
              <w:rPr>
                <w:noProof/>
                <w:webHidden/>
              </w:rPr>
              <w:t>90</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51" w:history="1">
            <w:r w:rsidRPr="004E60E2">
              <w:rPr>
                <w:rStyle w:val="Hipervnculo"/>
                <w:noProof/>
              </w:rPr>
              <w:t>Salir</w:t>
            </w:r>
            <w:r>
              <w:rPr>
                <w:noProof/>
                <w:webHidden/>
              </w:rPr>
              <w:tab/>
            </w:r>
            <w:r>
              <w:rPr>
                <w:noProof/>
                <w:webHidden/>
              </w:rPr>
              <w:fldChar w:fldCharType="begin"/>
            </w:r>
            <w:r>
              <w:rPr>
                <w:noProof/>
                <w:webHidden/>
              </w:rPr>
              <w:instrText xml:space="preserve"> PAGEREF _Toc54959051 \h </w:instrText>
            </w:r>
            <w:r>
              <w:rPr>
                <w:noProof/>
                <w:webHidden/>
              </w:rPr>
            </w:r>
            <w:r>
              <w:rPr>
                <w:noProof/>
                <w:webHidden/>
              </w:rPr>
              <w:fldChar w:fldCharType="separate"/>
            </w:r>
            <w:r>
              <w:rPr>
                <w:noProof/>
                <w:webHidden/>
              </w:rPr>
              <w:t>93</w:t>
            </w:r>
            <w:r>
              <w:rPr>
                <w:noProof/>
                <w:webHidden/>
              </w:rPr>
              <w:fldChar w:fldCharType="end"/>
            </w:r>
          </w:hyperlink>
        </w:p>
        <w:p w:rsidR="004978F5" w:rsidRDefault="004978F5">
          <w:pPr>
            <w:pStyle w:val="TDC1"/>
            <w:rPr>
              <w:rFonts w:eastAsiaTheme="minorEastAsia"/>
              <w:b w:val="0"/>
              <w:bCs w:val="0"/>
              <w:noProof/>
              <w:sz w:val="22"/>
              <w:szCs w:val="22"/>
              <w:lang w:val="es-AR" w:eastAsia="es-AR"/>
            </w:rPr>
          </w:pPr>
          <w:hyperlink w:anchor="_Toc54959052" w:history="1">
            <w:r w:rsidRPr="004E60E2">
              <w:rPr>
                <w:rStyle w:val="Hipervnculo"/>
                <w:noProof/>
              </w:rPr>
              <w:t>Uso del Sistema [Administrador del Sistema]</w:t>
            </w:r>
            <w:r>
              <w:rPr>
                <w:noProof/>
                <w:webHidden/>
              </w:rPr>
              <w:tab/>
            </w:r>
            <w:r>
              <w:rPr>
                <w:noProof/>
                <w:webHidden/>
              </w:rPr>
              <w:fldChar w:fldCharType="begin"/>
            </w:r>
            <w:r>
              <w:rPr>
                <w:noProof/>
                <w:webHidden/>
              </w:rPr>
              <w:instrText xml:space="preserve"> PAGEREF _Toc54959052 \h </w:instrText>
            </w:r>
            <w:r>
              <w:rPr>
                <w:noProof/>
                <w:webHidden/>
              </w:rPr>
            </w:r>
            <w:r>
              <w:rPr>
                <w:noProof/>
                <w:webHidden/>
              </w:rPr>
              <w:fldChar w:fldCharType="separate"/>
            </w:r>
            <w:r>
              <w:rPr>
                <w:noProof/>
                <w:webHidden/>
              </w:rPr>
              <w:t>94</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53" w:history="1">
            <w:r w:rsidRPr="004E60E2">
              <w:rPr>
                <w:rStyle w:val="Hipervnculo"/>
                <w:noProof/>
              </w:rPr>
              <w:t>Gestionar Usuario</w:t>
            </w:r>
            <w:r>
              <w:rPr>
                <w:noProof/>
                <w:webHidden/>
              </w:rPr>
              <w:tab/>
            </w:r>
            <w:r>
              <w:rPr>
                <w:noProof/>
                <w:webHidden/>
              </w:rPr>
              <w:fldChar w:fldCharType="begin"/>
            </w:r>
            <w:r>
              <w:rPr>
                <w:noProof/>
                <w:webHidden/>
              </w:rPr>
              <w:instrText xml:space="preserve"> PAGEREF _Toc54959053 \h </w:instrText>
            </w:r>
            <w:r>
              <w:rPr>
                <w:noProof/>
                <w:webHidden/>
              </w:rPr>
            </w:r>
            <w:r>
              <w:rPr>
                <w:noProof/>
                <w:webHidden/>
              </w:rPr>
              <w:fldChar w:fldCharType="separate"/>
            </w:r>
            <w:r>
              <w:rPr>
                <w:noProof/>
                <w:webHidden/>
              </w:rPr>
              <w:t>95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54" w:history="1">
            <w:r w:rsidRPr="004E60E2">
              <w:rPr>
                <w:rStyle w:val="Hipervnculo"/>
                <w:noProof/>
              </w:rPr>
              <w:t>Alta de Usuario</w:t>
            </w:r>
            <w:r>
              <w:rPr>
                <w:noProof/>
                <w:webHidden/>
              </w:rPr>
              <w:tab/>
            </w:r>
            <w:r>
              <w:rPr>
                <w:noProof/>
                <w:webHidden/>
              </w:rPr>
              <w:fldChar w:fldCharType="begin"/>
            </w:r>
            <w:r>
              <w:rPr>
                <w:noProof/>
                <w:webHidden/>
              </w:rPr>
              <w:instrText xml:space="preserve"> PAGEREF _Toc54959054 \h </w:instrText>
            </w:r>
            <w:r>
              <w:rPr>
                <w:noProof/>
                <w:webHidden/>
              </w:rPr>
            </w:r>
            <w:r>
              <w:rPr>
                <w:noProof/>
                <w:webHidden/>
              </w:rPr>
              <w:fldChar w:fldCharType="separate"/>
            </w:r>
            <w:r>
              <w:rPr>
                <w:noProof/>
                <w:webHidden/>
              </w:rPr>
              <w:t>96</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55" w:history="1">
            <w:r w:rsidRPr="004E60E2">
              <w:rPr>
                <w:rStyle w:val="Hipervnculo"/>
                <w:noProof/>
              </w:rPr>
              <w:t>Baja de Usuario</w:t>
            </w:r>
            <w:r>
              <w:rPr>
                <w:noProof/>
                <w:webHidden/>
              </w:rPr>
              <w:tab/>
            </w:r>
            <w:r>
              <w:rPr>
                <w:noProof/>
                <w:webHidden/>
              </w:rPr>
              <w:fldChar w:fldCharType="begin"/>
            </w:r>
            <w:r>
              <w:rPr>
                <w:noProof/>
                <w:webHidden/>
              </w:rPr>
              <w:instrText xml:space="preserve"> PAGEREF _Toc54959055 \h </w:instrText>
            </w:r>
            <w:r>
              <w:rPr>
                <w:noProof/>
                <w:webHidden/>
              </w:rPr>
            </w:r>
            <w:r>
              <w:rPr>
                <w:noProof/>
                <w:webHidden/>
              </w:rPr>
              <w:fldChar w:fldCharType="separate"/>
            </w:r>
            <w:r>
              <w:rPr>
                <w:noProof/>
                <w:webHidden/>
              </w:rPr>
              <w:t>97</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56" w:history="1">
            <w:r w:rsidRPr="004E60E2">
              <w:rPr>
                <w:rStyle w:val="Hipervnculo"/>
                <w:noProof/>
              </w:rPr>
              <w:t>Modificar  Usuario</w:t>
            </w:r>
            <w:r>
              <w:rPr>
                <w:noProof/>
                <w:webHidden/>
              </w:rPr>
              <w:tab/>
            </w:r>
            <w:r>
              <w:rPr>
                <w:noProof/>
                <w:webHidden/>
              </w:rPr>
              <w:fldChar w:fldCharType="begin"/>
            </w:r>
            <w:r>
              <w:rPr>
                <w:noProof/>
                <w:webHidden/>
              </w:rPr>
              <w:instrText xml:space="preserve"> PAGEREF _Toc54959056 \h </w:instrText>
            </w:r>
            <w:r>
              <w:rPr>
                <w:noProof/>
                <w:webHidden/>
              </w:rPr>
            </w:r>
            <w:r>
              <w:rPr>
                <w:noProof/>
                <w:webHidden/>
              </w:rPr>
              <w:fldChar w:fldCharType="separate"/>
            </w:r>
            <w:r>
              <w:rPr>
                <w:noProof/>
                <w:webHidden/>
              </w:rPr>
              <w:t>98</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57" w:history="1">
            <w:r w:rsidRPr="004E60E2">
              <w:rPr>
                <w:rStyle w:val="Hipervnculo"/>
                <w:noProof/>
              </w:rPr>
              <w:t>Ver Detalle</w:t>
            </w:r>
            <w:r>
              <w:rPr>
                <w:noProof/>
                <w:webHidden/>
              </w:rPr>
              <w:tab/>
            </w:r>
            <w:r>
              <w:rPr>
                <w:noProof/>
                <w:webHidden/>
              </w:rPr>
              <w:fldChar w:fldCharType="begin"/>
            </w:r>
            <w:r>
              <w:rPr>
                <w:noProof/>
                <w:webHidden/>
              </w:rPr>
              <w:instrText xml:space="preserve"> PAGEREF _Toc54959057 \h </w:instrText>
            </w:r>
            <w:r>
              <w:rPr>
                <w:noProof/>
                <w:webHidden/>
              </w:rPr>
            </w:r>
            <w:r>
              <w:rPr>
                <w:noProof/>
                <w:webHidden/>
              </w:rPr>
              <w:fldChar w:fldCharType="separate"/>
            </w:r>
            <w:r>
              <w:rPr>
                <w:noProof/>
                <w:webHidden/>
              </w:rPr>
              <w:t>99</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58" w:history="1">
            <w:r w:rsidRPr="004E60E2">
              <w:rPr>
                <w:rStyle w:val="Hipervnculo"/>
                <w:noProof/>
              </w:rPr>
              <w:t>Gestionar Rol</w:t>
            </w:r>
            <w:r>
              <w:rPr>
                <w:noProof/>
                <w:webHidden/>
              </w:rPr>
              <w:tab/>
            </w:r>
            <w:r>
              <w:rPr>
                <w:noProof/>
                <w:webHidden/>
              </w:rPr>
              <w:fldChar w:fldCharType="begin"/>
            </w:r>
            <w:r>
              <w:rPr>
                <w:noProof/>
                <w:webHidden/>
              </w:rPr>
              <w:instrText xml:space="preserve"> PAGEREF _Toc54959058 \h </w:instrText>
            </w:r>
            <w:r>
              <w:rPr>
                <w:noProof/>
                <w:webHidden/>
              </w:rPr>
            </w:r>
            <w:r>
              <w:rPr>
                <w:noProof/>
                <w:webHidden/>
              </w:rPr>
              <w:fldChar w:fldCharType="separate"/>
            </w:r>
            <w:r>
              <w:rPr>
                <w:noProof/>
                <w:webHidden/>
              </w:rPr>
              <w:t>100</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59" w:history="1">
            <w:r w:rsidRPr="004E60E2">
              <w:rPr>
                <w:rStyle w:val="Hipervnculo"/>
                <w:noProof/>
              </w:rPr>
              <w:t>Alta de Rol</w:t>
            </w:r>
            <w:r>
              <w:rPr>
                <w:noProof/>
                <w:webHidden/>
              </w:rPr>
              <w:tab/>
            </w:r>
            <w:r>
              <w:rPr>
                <w:noProof/>
                <w:webHidden/>
              </w:rPr>
              <w:fldChar w:fldCharType="begin"/>
            </w:r>
            <w:r>
              <w:rPr>
                <w:noProof/>
                <w:webHidden/>
              </w:rPr>
              <w:instrText xml:space="preserve"> PAGEREF _Toc54959059 \h </w:instrText>
            </w:r>
            <w:r>
              <w:rPr>
                <w:noProof/>
                <w:webHidden/>
              </w:rPr>
            </w:r>
            <w:r>
              <w:rPr>
                <w:noProof/>
                <w:webHidden/>
              </w:rPr>
              <w:fldChar w:fldCharType="separate"/>
            </w:r>
            <w:r>
              <w:rPr>
                <w:noProof/>
                <w:webHidden/>
              </w:rPr>
              <w:t>100</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0" w:history="1">
            <w:r w:rsidRPr="004E60E2">
              <w:rPr>
                <w:rStyle w:val="Hipervnculo"/>
                <w:noProof/>
              </w:rPr>
              <w:t>Baja de Rol</w:t>
            </w:r>
            <w:r>
              <w:rPr>
                <w:noProof/>
                <w:webHidden/>
              </w:rPr>
              <w:tab/>
            </w:r>
            <w:r>
              <w:rPr>
                <w:noProof/>
                <w:webHidden/>
              </w:rPr>
              <w:fldChar w:fldCharType="begin"/>
            </w:r>
            <w:r>
              <w:rPr>
                <w:noProof/>
                <w:webHidden/>
              </w:rPr>
              <w:instrText xml:space="preserve"> PAGEREF _Toc54959060 \h </w:instrText>
            </w:r>
            <w:r>
              <w:rPr>
                <w:noProof/>
                <w:webHidden/>
              </w:rPr>
            </w:r>
            <w:r>
              <w:rPr>
                <w:noProof/>
                <w:webHidden/>
              </w:rPr>
              <w:fldChar w:fldCharType="separate"/>
            </w:r>
            <w:r>
              <w:rPr>
                <w:noProof/>
                <w:webHidden/>
              </w:rPr>
              <w:t>101</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1" w:history="1">
            <w:r w:rsidRPr="004E60E2">
              <w:rPr>
                <w:rStyle w:val="Hipervnculo"/>
                <w:noProof/>
              </w:rPr>
              <w:t>Modificar  Rol</w:t>
            </w:r>
            <w:r>
              <w:rPr>
                <w:noProof/>
                <w:webHidden/>
              </w:rPr>
              <w:tab/>
            </w:r>
            <w:r>
              <w:rPr>
                <w:noProof/>
                <w:webHidden/>
              </w:rPr>
              <w:fldChar w:fldCharType="begin"/>
            </w:r>
            <w:r>
              <w:rPr>
                <w:noProof/>
                <w:webHidden/>
              </w:rPr>
              <w:instrText xml:space="preserve"> PAGEREF _Toc54959061 \h </w:instrText>
            </w:r>
            <w:r>
              <w:rPr>
                <w:noProof/>
                <w:webHidden/>
              </w:rPr>
            </w:r>
            <w:r>
              <w:rPr>
                <w:noProof/>
                <w:webHidden/>
              </w:rPr>
              <w:fldChar w:fldCharType="separate"/>
            </w:r>
            <w:r>
              <w:rPr>
                <w:noProof/>
                <w:webHidden/>
              </w:rPr>
              <w:t>102</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2" w:history="1">
            <w:r w:rsidRPr="004E60E2">
              <w:rPr>
                <w:rStyle w:val="Hipervnculo"/>
                <w:noProof/>
              </w:rPr>
              <w:t>Ver Detalle</w:t>
            </w:r>
            <w:r>
              <w:rPr>
                <w:noProof/>
                <w:webHidden/>
              </w:rPr>
              <w:tab/>
            </w:r>
            <w:r>
              <w:rPr>
                <w:noProof/>
                <w:webHidden/>
              </w:rPr>
              <w:fldChar w:fldCharType="begin"/>
            </w:r>
            <w:r>
              <w:rPr>
                <w:noProof/>
                <w:webHidden/>
              </w:rPr>
              <w:instrText xml:space="preserve"> PAGEREF _Toc54959062 \h </w:instrText>
            </w:r>
            <w:r>
              <w:rPr>
                <w:noProof/>
                <w:webHidden/>
              </w:rPr>
            </w:r>
            <w:r>
              <w:rPr>
                <w:noProof/>
                <w:webHidden/>
              </w:rPr>
              <w:fldChar w:fldCharType="separate"/>
            </w:r>
            <w:r>
              <w:rPr>
                <w:noProof/>
                <w:webHidden/>
              </w:rPr>
              <w:t>103</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63" w:history="1">
            <w:r w:rsidRPr="004E60E2">
              <w:rPr>
                <w:rStyle w:val="Hipervnculo"/>
                <w:noProof/>
              </w:rPr>
              <w:t>Gestionar Permiso</w:t>
            </w:r>
            <w:r>
              <w:rPr>
                <w:noProof/>
                <w:webHidden/>
              </w:rPr>
              <w:tab/>
            </w:r>
            <w:r>
              <w:rPr>
                <w:noProof/>
                <w:webHidden/>
              </w:rPr>
              <w:fldChar w:fldCharType="begin"/>
            </w:r>
            <w:r>
              <w:rPr>
                <w:noProof/>
                <w:webHidden/>
              </w:rPr>
              <w:instrText xml:space="preserve"> PAGEREF _Toc54959063 \h </w:instrText>
            </w:r>
            <w:r>
              <w:rPr>
                <w:noProof/>
                <w:webHidden/>
              </w:rPr>
            </w:r>
            <w:r>
              <w:rPr>
                <w:noProof/>
                <w:webHidden/>
              </w:rPr>
              <w:fldChar w:fldCharType="separate"/>
            </w:r>
            <w:r>
              <w:rPr>
                <w:noProof/>
                <w:webHidden/>
              </w:rPr>
              <w:t>104</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4" w:history="1">
            <w:r w:rsidRPr="004E60E2">
              <w:rPr>
                <w:rStyle w:val="Hipervnculo"/>
                <w:noProof/>
              </w:rPr>
              <w:t>Alta de Permiso</w:t>
            </w:r>
            <w:r>
              <w:rPr>
                <w:noProof/>
                <w:webHidden/>
              </w:rPr>
              <w:tab/>
            </w:r>
            <w:r>
              <w:rPr>
                <w:noProof/>
                <w:webHidden/>
              </w:rPr>
              <w:fldChar w:fldCharType="begin"/>
            </w:r>
            <w:r>
              <w:rPr>
                <w:noProof/>
                <w:webHidden/>
              </w:rPr>
              <w:instrText xml:space="preserve"> PAGEREF _Toc54959064 \h </w:instrText>
            </w:r>
            <w:r>
              <w:rPr>
                <w:noProof/>
                <w:webHidden/>
              </w:rPr>
            </w:r>
            <w:r>
              <w:rPr>
                <w:noProof/>
                <w:webHidden/>
              </w:rPr>
              <w:fldChar w:fldCharType="separate"/>
            </w:r>
            <w:r>
              <w:rPr>
                <w:noProof/>
                <w:webHidden/>
              </w:rPr>
              <w:t>104</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5" w:history="1">
            <w:r w:rsidRPr="004E60E2">
              <w:rPr>
                <w:rStyle w:val="Hipervnculo"/>
                <w:noProof/>
              </w:rPr>
              <w:t>Baja de Permiso</w:t>
            </w:r>
            <w:r>
              <w:rPr>
                <w:noProof/>
                <w:webHidden/>
              </w:rPr>
              <w:tab/>
            </w:r>
            <w:r>
              <w:rPr>
                <w:noProof/>
                <w:webHidden/>
              </w:rPr>
              <w:fldChar w:fldCharType="begin"/>
            </w:r>
            <w:r>
              <w:rPr>
                <w:noProof/>
                <w:webHidden/>
              </w:rPr>
              <w:instrText xml:space="preserve"> PAGEREF _Toc54959065 \h </w:instrText>
            </w:r>
            <w:r>
              <w:rPr>
                <w:noProof/>
                <w:webHidden/>
              </w:rPr>
            </w:r>
            <w:r>
              <w:rPr>
                <w:noProof/>
                <w:webHidden/>
              </w:rPr>
              <w:fldChar w:fldCharType="separate"/>
            </w:r>
            <w:r>
              <w:rPr>
                <w:noProof/>
                <w:webHidden/>
              </w:rPr>
              <w:t>105</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6" w:history="1">
            <w:r w:rsidRPr="004E60E2">
              <w:rPr>
                <w:rStyle w:val="Hipervnculo"/>
                <w:noProof/>
              </w:rPr>
              <w:t>Modificar  Permiso</w:t>
            </w:r>
            <w:r>
              <w:rPr>
                <w:noProof/>
                <w:webHidden/>
              </w:rPr>
              <w:tab/>
            </w:r>
            <w:r>
              <w:rPr>
                <w:noProof/>
                <w:webHidden/>
              </w:rPr>
              <w:fldChar w:fldCharType="begin"/>
            </w:r>
            <w:r>
              <w:rPr>
                <w:noProof/>
                <w:webHidden/>
              </w:rPr>
              <w:instrText xml:space="preserve"> PAGEREF _Toc54959066 \h </w:instrText>
            </w:r>
            <w:r>
              <w:rPr>
                <w:noProof/>
                <w:webHidden/>
              </w:rPr>
            </w:r>
            <w:r>
              <w:rPr>
                <w:noProof/>
                <w:webHidden/>
              </w:rPr>
              <w:fldChar w:fldCharType="separate"/>
            </w:r>
            <w:r>
              <w:rPr>
                <w:noProof/>
                <w:webHidden/>
              </w:rPr>
              <w:t>106</w:t>
            </w:r>
            <w:r>
              <w:rPr>
                <w:noProof/>
                <w:webHidden/>
              </w:rPr>
              <w:fldChar w:fldCharType="end"/>
            </w:r>
          </w:hyperlink>
        </w:p>
        <w:p w:rsidR="004978F5" w:rsidRDefault="004978F5">
          <w:pPr>
            <w:pStyle w:val="TDC3"/>
            <w:rPr>
              <w:rFonts w:eastAsiaTheme="minorEastAsia"/>
              <w:noProof/>
              <w:sz w:val="22"/>
              <w:szCs w:val="22"/>
              <w:lang w:val="es-AR" w:eastAsia="es-AR"/>
            </w:rPr>
          </w:pPr>
          <w:hyperlink w:anchor="_Toc54959067" w:history="1">
            <w:r w:rsidRPr="004E60E2">
              <w:rPr>
                <w:rStyle w:val="Hipervnculo"/>
                <w:noProof/>
              </w:rPr>
              <w:t>Ver Detalle</w:t>
            </w:r>
            <w:r>
              <w:rPr>
                <w:noProof/>
                <w:webHidden/>
              </w:rPr>
              <w:tab/>
            </w:r>
            <w:r>
              <w:rPr>
                <w:noProof/>
                <w:webHidden/>
              </w:rPr>
              <w:fldChar w:fldCharType="begin"/>
            </w:r>
            <w:r>
              <w:rPr>
                <w:noProof/>
                <w:webHidden/>
              </w:rPr>
              <w:instrText xml:space="preserve"> PAGEREF _Toc54959067 \h </w:instrText>
            </w:r>
            <w:r>
              <w:rPr>
                <w:noProof/>
                <w:webHidden/>
              </w:rPr>
            </w:r>
            <w:r>
              <w:rPr>
                <w:noProof/>
                <w:webHidden/>
              </w:rPr>
              <w:fldChar w:fldCharType="separate"/>
            </w:r>
            <w:r>
              <w:rPr>
                <w:noProof/>
                <w:webHidden/>
              </w:rPr>
              <w:t>106</w:t>
            </w:r>
            <w:r>
              <w:rPr>
                <w:noProof/>
                <w:webHidden/>
              </w:rPr>
              <w:fldChar w:fldCharType="end"/>
            </w:r>
          </w:hyperlink>
        </w:p>
        <w:p w:rsidR="004978F5" w:rsidRDefault="004978F5">
          <w:pPr>
            <w:pStyle w:val="TDC2"/>
            <w:rPr>
              <w:rFonts w:eastAsiaTheme="minorEastAsia"/>
              <w:i w:val="0"/>
              <w:iCs w:val="0"/>
              <w:noProof/>
              <w:sz w:val="22"/>
              <w:szCs w:val="22"/>
              <w:lang w:val="es-AR" w:eastAsia="es-AR"/>
            </w:rPr>
          </w:pPr>
          <w:hyperlink w:anchor="_Toc54959068" w:history="1">
            <w:r w:rsidRPr="004E60E2">
              <w:rPr>
                <w:rStyle w:val="Hipervnculo"/>
                <w:noProof/>
              </w:rPr>
              <w:t>Salir</w:t>
            </w:r>
            <w:r>
              <w:rPr>
                <w:noProof/>
                <w:webHidden/>
              </w:rPr>
              <w:tab/>
            </w:r>
            <w:r>
              <w:rPr>
                <w:noProof/>
                <w:webHidden/>
              </w:rPr>
              <w:fldChar w:fldCharType="begin"/>
            </w:r>
            <w:r>
              <w:rPr>
                <w:noProof/>
                <w:webHidden/>
              </w:rPr>
              <w:instrText xml:space="preserve"> PAGEREF _Toc54959068 \h </w:instrText>
            </w:r>
            <w:r>
              <w:rPr>
                <w:noProof/>
                <w:webHidden/>
              </w:rPr>
            </w:r>
            <w:r>
              <w:rPr>
                <w:noProof/>
                <w:webHidden/>
              </w:rPr>
              <w:fldChar w:fldCharType="separate"/>
            </w:r>
            <w:r>
              <w:rPr>
                <w:noProof/>
                <w:webHidden/>
              </w:rPr>
              <w:t>107</w:t>
            </w:r>
            <w:r>
              <w:rPr>
                <w:noProof/>
                <w:webHidden/>
              </w:rPr>
              <w:fldChar w:fldCharType="end"/>
            </w:r>
          </w:hyperlink>
        </w:p>
        <w:p w:rsidR="00861B8F" w:rsidRDefault="00B4121D"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4958997"/>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4958998"/>
      <w:bookmarkEnd w:id="1"/>
      <w:bookmarkEnd w:id="2"/>
      <w:r>
        <w:t>Conceptos clave</w:t>
      </w:r>
      <w:bookmarkEnd w:id="3"/>
    </w:p>
    <w:p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rsidR="007A7FD8" w:rsidRPr="00443594" w:rsidRDefault="007A7FD8" w:rsidP="007A7FD8">
      <w:pPr>
        <w:pStyle w:val="Prrafodelista"/>
        <w:ind w:firstLine="0"/>
      </w:pPr>
    </w:p>
    <w:p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7A7FD8" w:rsidRDefault="007A7FD8" w:rsidP="007A7FD8">
      <w:pPr>
        <w:pStyle w:val="Prrafodelista"/>
        <w:ind w:firstLine="0"/>
      </w:pPr>
    </w:p>
    <w:p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rsidR="007A7FD8" w:rsidRDefault="007A7FD8" w:rsidP="007A7FD8">
      <w:pPr>
        <w:pStyle w:val="Prrafodelista"/>
        <w:ind w:firstLine="0"/>
      </w:pPr>
    </w:p>
    <w:p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4958999"/>
      <w:r w:rsidRPr="00C539D1">
        <w:t>Descripción</w:t>
      </w:r>
      <w:bookmarkEnd w:id="4"/>
    </w:p>
    <w:p w:rsidR="001243E6" w:rsidRDefault="001243E6" w:rsidP="001243E6">
      <w:r>
        <w:t xml:space="preserve">El objetivo de este documento es brindar soporte a los usuarios del sistema, tanto a los </w:t>
      </w:r>
      <w:r w:rsidR="00443594">
        <w:t>docentes y no</w:t>
      </w:r>
      <w:r w:rsidR="00A407A2">
        <w:t xml:space="preserve"> </w:t>
      </w:r>
      <w:r w:rsidR="00443594">
        <w:t xml:space="preserve">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4959000"/>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4959001"/>
      <w:r>
        <w:lastRenderedPageBreak/>
        <w:t>Introducción al Sistema</w:t>
      </w:r>
      <w:bookmarkEnd w:id="6"/>
    </w:p>
    <w:p w:rsidR="002C669B" w:rsidRDefault="002C669B" w:rsidP="002C669B">
      <w:pPr>
        <w:pStyle w:val="PSI-Normal"/>
      </w:pPr>
      <w:r>
        <w:t xml:space="preserve">El sistema </w:t>
      </w:r>
      <w:r w:rsidRPr="002C669B">
        <w:rPr>
          <w:b/>
        </w:rPr>
        <w:t>VASPA</w:t>
      </w:r>
      <w:r>
        <w:t xml:space="preserve"> </w:t>
      </w:r>
      <w:r w:rsidR="00294803">
        <w:t>permite</w:t>
      </w:r>
      <w:r>
        <w:t xml:space="preserve"> la </w:t>
      </w:r>
      <w:r w:rsidRPr="002C669B">
        <w:rPr>
          <w:b/>
        </w:rPr>
        <w:t>V</w:t>
      </w:r>
      <w:r>
        <w:t xml:space="preserve">isualización, </w:t>
      </w:r>
      <w:r w:rsidRPr="002C669B">
        <w:rPr>
          <w:b/>
        </w:rPr>
        <w:t>A</w:t>
      </w:r>
      <w:r>
        <w:t xml:space="preserve">dministración y </w:t>
      </w:r>
      <w:r w:rsidRPr="002C669B">
        <w:rPr>
          <w:b/>
        </w:rPr>
        <w:t>S</w:t>
      </w:r>
      <w:r w:rsidRPr="00C829ED">
        <w:t xml:space="preserve">eguimiento de todos los </w:t>
      </w:r>
      <w:r w:rsidRPr="002C669B">
        <w:rPr>
          <w:b/>
        </w:rPr>
        <w:t>P</w:t>
      </w:r>
      <w:r>
        <w:t xml:space="preserve">rogramas de </w:t>
      </w:r>
      <w:r w:rsidRPr="002C669B">
        <w:rPr>
          <w:b/>
        </w:rPr>
        <w:t>A</w:t>
      </w:r>
      <w:r w:rsidRPr="00C829ED">
        <w:t>signaturas correspondientes a las carreras que se dictan en la UNPA - UARG.</w:t>
      </w:r>
    </w:p>
    <w:p w:rsidR="00294803" w:rsidRDefault="00294803" w:rsidP="00294803">
      <w:pPr>
        <w:pStyle w:val="PSI-Normal"/>
      </w:pPr>
      <w:r>
        <w:t>De esta manera, el sistema contempla las siguientes funcionalidades:</w:t>
      </w:r>
    </w:p>
    <w:p w:rsidR="00294803" w:rsidRPr="006A1417" w:rsidRDefault="00294803" w:rsidP="00294803">
      <w:pPr>
        <w:pStyle w:val="PSI-Normal"/>
        <w:rPr>
          <w:u w:val="single"/>
        </w:rPr>
      </w:pPr>
      <w:r w:rsidRPr="006A1417">
        <w:rPr>
          <w:u w:val="single"/>
        </w:rPr>
        <w:t>Visualización de Programas de Asignaturas</w:t>
      </w:r>
      <w:r>
        <w:rPr>
          <w:u w:val="single"/>
        </w:rPr>
        <w:t>:</w:t>
      </w:r>
      <w:r w:rsidR="00151C08">
        <w:t xml:space="preserve"> M</w:t>
      </w:r>
      <w:r>
        <w:t xml:space="preserve">ediante un sitio en línea que permita que cualquier integrante de la comunidad universitaria pueda </w:t>
      </w:r>
      <w:r w:rsidR="003F2F99">
        <w:t xml:space="preserve">visualizar y </w:t>
      </w:r>
      <w:r>
        <w:t>descargar el Programa firmado y escaneado de una asignatura en formato PDF.</w:t>
      </w:r>
    </w:p>
    <w:p w:rsidR="00294803" w:rsidRPr="006A1417" w:rsidRDefault="00294803" w:rsidP="00294803">
      <w:pPr>
        <w:pStyle w:val="PSI-Normal"/>
        <w:rPr>
          <w:u w:val="single"/>
        </w:rPr>
      </w:pPr>
      <w:r>
        <w:rPr>
          <w:u w:val="single"/>
        </w:rPr>
        <w:t>Administración de Programas de Asignaturas:</w:t>
      </w:r>
      <w:r w:rsidR="00151C08">
        <w:t xml:space="preserve"> O</w:t>
      </w:r>
      <w:r w:rsidR="00D24418">
        <w:t>freciendo a</w:t>
      </w:r>
      <w:r>
        <w:t>l</w:t>
      </w:r>
      <w:r w:rsidR="00D24418">
        <w:t xml:space="preserve"> personal </w:t>
      </w:r>
      <w:r>
        <w:t>de Secretaría Académica información valiosa sobre los programas. Por ejemplo, la vigencia del mismo, que programa aún no está subido al sitio, a que profesor se le solicitó que envíe el nuevo programa, cuantas veces se hizo este pedido, etc.</w:t>
      </w:r>
    </w:p>
    <w:p w:rsidR="00294803" w:rsidRDefault="00294803" w:rsidP="002C669B">
      <w:pPr>
        <w:pStyle w:val="PSI-Normal"/>
        <w:rPr>
          <w:u w:val="single"/>
        </w:rPr>
      </w:pPr>
      <w:r>
        <w:rPr>
          <w:u w:val="single"/>
        </w:rPr>
        <w:t>Seguimiento de Programas de Asignaturas:</w:t>
      </w:r>
      <w:r w:rsidR="00151C08">
        <w:t xml:space="preserve"> E</w:t>
      </w:r>
      <w:r>
        <w:t xml:space="preserve">sta funcionalidad </w:t>
      </w:r>
      <w:r w:rsidR="005E6792">
        <w:t>permit</w:t>
      </w:r>
      <w:r w:rsidR="00151C08">
        <w:t>e</w:t>
      </w:r>
      <w:r w:rsidR="005E6792">
        <w:t xml:space="preserve"> </w:t>
      </w:r>
      <w:r w:rsidR="00151C08">
        <w:t>llevar un registro de</w:t>
      </w:r>
      <w:r w:rsidR="005E6792">
        <w:t xml:space="preserve"> la ubicación física actual en la que se encuentre un programa de asignatura durante el proceso de firmas</w:t>
      </w:r>
      <w:r w:rsidR="00151C08">
        <w:t>, para de esta manera, evitar que se extravíe</w:t>
      </w:r>
      <w:r w:rsidR="005E6792">
        <w:t>.</w:t>
      </w:r>
    </w:p>
    <w:p w:rsidR="003806ED" w:rsidRDefault="003806ED" w:rsidP="002C669B">
      <w:pPr>
        <w:pStyle w:val="PSI-Normal"/>
      </w:pPr>
    </w:p>
    <w:p w:rsidR="007E592E" w:rsidRPr="007E592E" w:rsidRDefault="007E592E" w:rsidP="002C669B">
      <w:pPr>
        <w:pStyle w:val="PSI-Normal"/>
      </w:pPr>
      <w:r w:rsidRPr="007E592E">
        <w:t>A continuación</w:t>
      </w:r>
      <w:r w:rsidR="003806ED">
        <w:t>,</w:t>
      </w:r>
      <w:r w:rsidR="00EA4CDC">
        <w:t xml:space="preserve"> </w:t>
      </w:r>
      <w:r w:rsidR="00ED355B">
        <w:t>el siguiente diagrama</w:t>
      </w:r>
      <w:r w:rsidR="00D63295">
        <w:t xml:space="preserve"> </w:t>
      </w:r>
      <w:r w:rsidR="00D8512C">
        <w:t>resume</w:t>
      </w:r>
      <w:r w:rsidR="003806ED">
        <w:t xml:space="preserve"> </w:t>
      </w:r>
      <w:r>
        <w:t xml:space="preserve">el circuito básico </w:t>
      </w:r>
      <w:r w:rsidR="0085091D">
        <w:t xml:space="preserve">que se </w:t>
      </w:r>
      <w:r w:rsidR="00D63295">
        <w:t>desarrollará</w:t>
      </w:r>
      <w:r w:rsidR="0085091D">
        <w:t xml:space="preserve"> mediante la utilización </w:t>
      </w:r>
      <w:r w:rsidR="003806ED">
        <w:t>del sistema VASPA:</w:t>
      </w:r>
    </w:p>
    <w:p w:rsidR="002C669B" w:rsidRDefault="007E592E" w:rsidP="001243E6">
      <w:pPr>
        <w:pStyle w:val="PSI-Ttulo2"/>
      </w:pPr>
      <w:r w:rsidRPr="007E592E">
        <w:rPr>
          <w:noProof/>
          <w:lang w:eastAsia="es-AR"/>
        </w:rPr>
        <w:drawing>
          <wp:inline distT="0" distB="0" distL="0" distR="0">
            <wp:extent cx="5400040" cy="2772729"/>
            <wp:effectExtent l="19050" t="0" r="0" b="0"/>
            <wp:docPr id="1" name="Imagen 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EA8B96E-5837-4A4D-A606-8D01BA9A3D3E}"/>
                </a:ext>
              </a:extLst>
            </wp:docPr>
            <wp:cNvGraphicFramePr/>
            <a:graphic xmlns:a="http://schemas.openxmlformats.org/drawingml/2006/main">
              <a:graphicData uri="http://schemas.openxmlformats.org/drawingml/2006/picture">
                <pic:pic xmlns:pic="http://schemas.openxmlformats.org/drawingml/2006/picture">
                  <pic:nvPicPr>
                    <pic:cNvPr id="13" name="Marcador de contenido 1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EA8B96E-5837-4A4D-A606-8D01BA9A3D3E}"/>
                        </a:ext>
                      </a:extLst>
                    </pic:cNvPr>
                    <pic:cNvPicPr>
                      <a:picLocks noGrp="1" noChangeAspect="1"/>
                    </pic:cNvPicPr>
                  </pic:nvPicPr>
                  <pic:blipFill>
                    <a:blip r:embed="rId11"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400040" cy="2772729"/>
                    </a:xfrm>
                    <a:prstGeom prst="rect">
                      <a:avLst/>
                    </a:prstGeom>
                  </pic:spPr>
                </pic:pic>
              </a:graphicData>
            </a:graphic>
          </wp:inline>
        </w:drawing>
      </w:r>
    </w:p>
    <w:p w:rsidR="003806ED" w:rsidRDefault="003806ED" w:rsidP="001243E6">
      <w:pPr>
        <w:pStyle w:val="PSI-Ttulo2"/>
      </w:pPr>
    </w:p>
    <w:p w:rsidR="001243E6" w:rsidRDefault="001243E6" w:rsidP="001243E6">
      <w:pPr>
        <w:pStyle w:val="PSI-Ttulo2"/>
      </w:pPr>
      <w:bookmarkStart w:id="7" w:name="_Toc54959002"/>
      <w:r>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w:t>
      </w:r>
      <w:r w:rsidR="00FB3009">
        <w:t>ondientes permisos, es decir qué</w:t>
      </w:r>
      <w:r>
        <w:t xml:space="preserve"> operaciones podrá realizar un usuario en el sistema según su perfil.</w:t>
      </w:r>
    </w:p>
    <w:p w:rsidR="00BB6679" w:rsidRDefault="00BB6679" w:rsidP="00BB6679">
      <w:pPr>
        <w:pStyle w:val="PSI-Normal"/>
        <w:ind w:left="0" w:firstLine="0"/>
      </w:pPr>
    </w:p>
    <w:tbl>
      <w:tblPr>
        <w:tblStyle w:val="Listaclara-nfasis11"/>
        <w:tblW w:w="0" w:type="auto"/>
        <w:tblLook w:val="04A0"/>
      </w:tblPr>
      <w:tblGrid>
        <w:gridCol w:w="2606"/>
        <w:gridCol w:w="6114"/>
      </w:tblGrid>
      <w:tr w:rsidR="00BB6679" w:rsidTr="00294803">
        <w:trPr>
          <w:cnfStyle w:val="100000000000"/>
        </w:trPr>
        <w:tc>
          <w:tcPr>
            <w:cnfStyle w:val="001000000000"/>
            <w:tcW w:w="2660" w:type="dxa"/>
          </w:tcPr>
          <w:p w:rsidR="00BB6679" w:rsidRDefault="00BB6679" w:rsidP="00294803">
            <w:r>
              <w:t>Perfil</w:t>
            </w:r>
          </w:p>
        </w:tc>
        <w:tc>
          <w:tcPr>
            <w:tcW w:w="6318" w:type="dxa"/>
          </w:tcPr>
          <w:p w:rsidR="00BB6679" w:rsidRDefault="00BB6679" w:rsidP="00294803">
            <w:pPr>
              <w:cnfStyle w:val="100000000000"/>
            </w:pPr>
            <w:r>
              <w:t>Permisos</w:t>
            </w:r>
          </w:p>
        </w:tc>
      </w:tr>
      <w:tr w:rsidR="00BB6679" w:rsidTr="00294803">
        <w:trPr>
          <w:cnfStyle w:val="000000100000"/>
        </w:trPr>
        <w:tc>
          <w:tcPr>
            <w:cnfStyle w:val="001000000000"/>
            <w:tcW w:w="2660" w:type="dxa"/>
          </w:tcPr>
          <w:p w:rsidR="00BB6679" w:rsidRDefault="00BB6679" w:rsidP="00294803">
            <w:r>
              <w:t>Administrador</w:t>
            </w:r>
          </w:p>
        </w:tc>
        <w:tc>
          <w:tcPr>
            <w:tcW w:w="6318" w:type="dxa"/>
          </w:tcPr>
          <w:p w:rsidR="00416D44" w:rsidRPr="00416D44" w:rsidRDefault="00416D44" w:rsidP="00416D44">
            <w:pPr>
              <w:pStyle w:val="Prrafodelista"/>
              <w:numPr>
                <w:ilvl w:val="0"/>
                <w:numId w:val="15"/>
              </w:numPr>
              <w:cnfStyle w:val="000000100000"/>
            </w:pPr>
            <w:r>
              <w:t>Salir</w:t>
            </w:r>
          </w:p>
          <w:p w:rsidR="00416D44" w:rsidRDefault="00416D44" w:rsidP="00416D44">
            <w:pPr>
              <w:pStyle w:val="Prrafodelista"/>
              <w:numPr>
                <w:ilvl w:val="0"/>
                <w:numId w:val="15"/>
              </w:numPr>
              <w:cnfStyle w:val="000000100000"/>
            </w:pPr>
            <w:r>
              <w:t>Gestionar Usuarios</w:t>
            </w:r>
          </w:p>
          <w:p w:rsidR="00416D44" w:rsidRDefault="00416D44" w:rsidP="00416D44">
            <w:pPr>
              <w:pStyle w:val="Prrafodelista"/>
              <w:numPr>
                <w:ilvl w:val="0"/>
                <w:numId w:val="15"/>
              </w:numPr>
              <w:cnfStyle w:val="000000100000"/>
            </w:pPr>
            <w:r>
              <w:t>Gestionar Roles</w:t>
            </w:r>
          </w:p>
          <w:p w:rsidR="00BB6679" w:rsidRPr="00416D44" w:rsidRDefault="00416D44" w:rsidP="00416D44">
            <w:pPr>
              <w:pStyle w:val="Prrafodelista"/>
              <w:numPr>
                <w:ilvl w:val="0"/>
                <w:numId w:val="15"/>
              </w:numPr>
              <w:cnfStyle w:val="000000100000"/>
            </w:pPr>
            <w:r>
              <w:t>Gestionar Permisos</w:t>
            </w:r>
          </w:p>
        </w:tc>
      </w:tr>
      <w:tr w:rsidR="00BB6679" w:rsidTr="00294803">
        <w:tc>
          <w:tcPr>
            <w:cnfStyle w:val="001000000000"/>
            <w:tcW w:w="2660" w:type="dxa"/>
          </w:tcPr>
          <w:p w:rsidR="00BB6679" w:rsidRDefault="00BB6679" w:rsidP="00294803">
            <w:r>
              <w:t>Secretaría académica</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Gestionar Carreras</w:t>
            </w:r>
          </w:p>
          <w:p w:rsidR="00BB6679" w:rsidRDefault="00BB6679" w:rsidP="00BB6679">
            <w:pPr>
              <w:pStyle w:val="Prrafodelista"/>
              <w:numPr>
                <w:ilvl w:val="0"/>
                <w:numId w:val="15"/>
              </w:numPr>
              <w:cnfStyle w:val="000000000000"/>
            </w:pPr>
            <w:r>
              <w:t>Gestionar Planes</w:t>
            </w:r>
          </w:p>
          <w:p w:rsidR="00BB6679" w:rsidRDefault="00BB6679" w:rsidP="00BB6679">
            <w:pPr>
              <w:pStyle w:val="Prrafodelista"/>
              <w:numPr>
                <w:ilvl w:val="0"/>
                <w:numId w:val="15"/>
              </w:numPr>
              <w:cnfStyle w:val="000000000000"/>
            </w:pPr>
            <w:r>
              <w:t>Gestionar Asignaturas</w:t>
            </w:r>
          </w:p>
          <w:p w:rsidR="00BB6679" w:rsidRDefault="00BB6679" w:rsidP="00BB6679">
            <w:pPr>
              <w:pStyle w:val="Prrafodelista"/>
              <w:numPr>
                <w:ilvl w:val="0"/>
                <w:numId w:val="15"/>
              </w:numPr>
              <w:cnfStyle w:val="000000000000"/>
            </w:pPr>
            <w:r>
              <w:t>Gestionar Profesores</w:t>
            </w:r>
          </w:p>
          <w:p w:rsidR="00BB6679" w:rsidRDefault="00BB6679" w:rsidP="00BB6679">
            <w:pPr>
              <w:pStyle w:val="Prrafodelista"/>
              <w:numPr>
                <w:ilvl w:val="0"/>
                <w:numId w:val="15"/>
              </w:numPr>
              <w:cnfStyle w:val="000000000000"/>
            </w:pPr>
            <w:r>
              <w:t>Generar Programa PDF</w:t>
            </w:r>
          </w:p>
          <w:p w:rsidR="00BB6679" w:rsidRDefault="00BB6679" w:rsidP="00BB6679">
            <w:pPr>
              <w:pStyle w:val="Prrafodelista"/>
              <w:numPr>
                <w:ilvl w:val="0"/>
                <w:numId w:val="15"/>
              </w:numPr>
              <w:cnfStyle w:val="000000000000"/>
            </w:pPr>
            <w:r>
              <w:t>Subir Programa Firmado</w:t>
            </w:r>
          </w:p>
          <w:p w:rsidR="00BB6679" w:rsidRDefault="00BB6679" w:rsidP="00BB6679">
            <w:pPr>
              <w:pStyle w:val="Prrafodelista"/>
              <w:numPr>
                <w:ilvl w:val="0"/>
                <w:numId w:val="15"/>
              </w:numPr>
              <w:cnfStyle w:val="000000000000"/>
            </w:pPr>
            <w:r>
              <w:t>Subir Plan</w:t>
            </w:r>
          </w:p>
          <w:p w:rsidR="00BB6679" w:rsidRDefault="00BB6679" w:rsidP="00BB6679">
            <w:pPr>
              <w:pStyle w:val="Prrafodelista"/>
              <w:numPr>
                <w:ilvl w:val="0"/>
                <w:numId w:val="15"/>
              </w:numPr>
              <w:cnfStyle w:val="000000000000"/>
            </w:pPr>
            <w:r>
              <w:t>Carga Masiva de Programas</w:t>
            </w:r>
          </w:p>
          <w:p w:rsidR="00BB6679" w:rsidRDefault="00BB6679" w:rsidP="00BB6679">
            <w:pPr>
              <w:pStyle w:val="Prrafodelista"/>
              <w:numPr>
                <w:ilvl w:val="0"/>
                <w:numId w:val="15"/>
              </w:numPr>
              <w:cnfStyle w:val="000000000000"/>
            </w:pPr>
            <w:r>
              <w:t>Seguir Programa</w:t>
            </w:r>
          </w:p>
          <w:p w:rsidR="00BB6679" w:rsidRDefault="00BB6679" w:rsidP="00BB6679">
            <w:pPr>
              <w:pStyle w:val="Prrafodelista"/>
              <w:numPr>
                <w:ilvl w:val="0"/>
                <w:numId w:val="15"/>
              </w:numPr>
              <w:cnfStyle w:val="000000000000"/>
            </w:pPr>
            <w:r>
              <w:t>Enviar Notificaciones</w:t>
            </w:r>
          </w:p>
          <w:p w:rsidR="00BB6679" w:rsidRDefault="00BB6679" w:rsidP="00BB6679">
            <w:pPr>
              <w:pStyle w:val="Prrafodelista"/>
              <w:numPr>
                <w:ilvl w:val="0"/>
                <w:numId w:val="15"/>
              </w:numPr>
              <w:cnfStyle w:val="000000000000"/>
            </w:pPr>
            <w:r>
              <w:t>Revisar Programa</w:t>
            </w:r>
          </w:p>
          <w:p w:rsidR="00BB6679" w:rsidRDefault="00BB6679" w:rsidP="00BB6679">
            <w:pPr>
              <w:pStyle w:val="Prrafodelista"/>
              <w:numPr>
                <w:ilvl w:val="0"/>
                <w:numId w:val="15"/>
              </w:numPr>
              <w:cnfStyle w:val="000000000000"/>
            </w:pPr>
            <w:r>
              <w:t>Generar Informe Gerencial</w:t>
            </w:r>
          </w:p>
        </w:tc>
      </w:tr>
      <w:tr w:rsidR="00BB6679" w:rsidTr="00294803">
        <w:trPr>
          <w:cnfStyle w:val="000000100000"/>
        </w:trPr>
        <w:tc>
          <w:tcPr>
            <w:cnfStyle w:val="001000000000"/>
            <w:tcW w:w="2660" w:type="dxa"/>
          </w:tcPr>
          <w:p w:rsidR="00BB6679" w:rsidRDefault="00BB6679" w:rsidP="00294803">
            <w:r>
              <w:t>Profesor</w:t>
            </w:r>
          </w:p>
        </w:tc>
        <w:tc>
          <w:tcPr>
            <w:tcW w:w="6318" w:type="dxa"/>
          </w:tcPr>
          <w:p w:rsidR="00BB6679" w:rsidRDefault="00BB6679" w:rsidP="00BB6679">
            <w:pPr>
              <w:pStyle w:val="Prrafodelista"/>
              <w:numPr>
                <w:ilvl w:val="0"/>
                <w:numId w:val="15"/>
              </w:numPr>
              <w:cnfStyle w:val="000000100000"/>
            </w:pPr>
            <w:r>
              <w:t>Salir</w:t>
            </w:r>
          </w:p>
          <w:p w:rsidR="00BB6679" w:rsidRDefault="00BB6679" w:rsidP="00BB6679">
            <w:pPr>
              <w:pStyle w:val="Prrafodelista"/>
              <w:numPr>
                <w:ilvl w:val="0"/>
                <w:numId w:val="15"/>
              </w:numPr>
              <w:cnfStyle w:val="000000100000"/>
            </w:pPr>
            <w:r>
              <w:t>Gestionar Programa</w:t>
            </w:r>
          </w:p>
          <w:p w:rsidR="00BB6679" w:rsidRDefault="00BB6679" w:rsidP="00BB6679">
            <w:pPr>
              <w:pStyle w:val="Prrafodelista"/>
              <w:numPr>
                <w:ilvl w:val="0"/>
                <w:numId w:val="15"/>
              </w:numPr>
              <w:cnfStyle w:val="000000100000"/>
            </w:pPr>
            <w:r>
              <w:t>Gestionar Bibliografía</w:t>
            </w:r>
          </w:p>
          <w:p w:rsidR="00BB6679" w:rsidRDefault="00BB6679" w:rsidP="00BB6679">
            <w:pPr>
              <w:pStyle w:val="Prrafodelista"/>
              <w:numPr>
                <w:ilvl w:val="0"/>
                <w:numId w:val="15"/>
              </w:numPr>
              <w:cnfStyle w:val="000000100000"/>
            </w:pPr>
            <w:r>
              <w:t>Generar Programa PDF</w:t>
            </w:r>
          </w:p>
        </w:tc>
      </w:tr>
      <w:tr w:rsidR="00BB6679" w:rsidTr="00294803">
        <w:tc>
          <w:tcPr>
            <w:cnfStyle w:val="001000000000"/>
            <w:tcW w:w="2660" w:type="dxa"/>
          </w:tcPr>
          <w:p w:rsidR="00BB6679" w:rsidRDefault="00BB6679" w:rsidP="00294803">
            <w:r>
              <w:t>Departamento</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Revisar programa</w:t>
            </w:r>
          </w:p>
        </w:tc>
      </w:tr>
      <w:tr w:rsidR="00BB6679" w:rsidTr="00294803">
        <w:trPr>
          <w:cnfStyle w:val="000000100000"/>
        </w:trPr>
        <w:tc>
          <w:tcPr>
            <w:cnfStyle w:val="001000000000"/>
            <w:tcW w:w="2660" w:type="dxa"/>
          </w:tcPr>
          <w:p w:rsidR="00BB6679" w:rsidRDefault="00BB6679" w:rsidP="00294803">
            <w:r>
              <w:t>Invitado</w:t>
            </w:r>
          </w:p>
        </w:tc>
        <w:tc>
          <w:tcPr>
            <w:tcW w:w="6318" w:type="dxa"/>
          </w:tcPr>
          <w:p w:rsidR="00BB6679" w:rsidRDefault="00BB6679" w:rsidP="00BB6679">
            <w:pPr>
              <w:pStyle w:val="Prrafodelista"/>
              <w:numPr>
                <w:ilvl w:val="0"/>
                <w:numId w:val="15"/>
              </w:numPr>
              <w:cnfStyle w:val="000000100000"/>
            </w:pPr>
            <w:r>
              <w:t>Visualizar Programa</w:t>
            </w:r>
          </w:p>
          <w:p w:rsidR="00BB6679" w:rsidRDefault="00BB6679" w:rsidP="00BB6679">
            <w:pPr>
              <w:pStyle w:val="Prrafodelista"/>
              <w:numPr>
                <w:ilvl w:val="0"/>
                <w:numId w:val="15"/>
              </w:numPr>
              <w:cnfStyle w:val="000000100000"/>
            </w:pPr>
            <w:r>
              <w:t>Visualizar Plan</w:t>
            </w:r>
          </w:p>
          <w:p w:rsidR="00BB6679" w:rsidRDefault="00BB6679" w:rsidP="00BB6679">
            <w:pPr>
              <w:pStyle w:val="Prrafodelista"/>
              <w:numPr>
                <w:ilvl w:val="0"/>
                <w:numId w:val="15"/>
              </w:numPr>
              <w:cnfStyle w:val="000000100000"/>
            </w:pPr>
            <w:r>
              <w:t>Ingresar</w:t>
            </w:r>
          </w:p>
        </w:tc>
      </w:tr>
    </w:tbl>
    <w:p w:rsidR="00BB6679" w:rsidRDefault="00BB6679" w:rsidP="00BB6679">
      <w:pPr>
        <w:pStyle w:val="PSI-Normal"/>
        <w:ind w:left="0" w:firstLine="0"/>
      </w:pPr>
    </w:p>
    <w:p w:rsidR="00BB6679" w:rsidRDefault="00BB6679" w:rsidP="00C94E03">
      <w:pPr>
        <w:pStyle w:val="PSI-Ttulo2"/>
      </w:pPr>
    </w:p>
    <w:p w:rsidR="00F079AE" w:rsidRDefault="00F079AE" w:rsidP="00C94E03">
      <w:pPr>
        <w:pStyle w:val="PSI-Ttulo2"/>
      </w:pPr>
    </w:p>
    <w:p w:rsidR="00F079AE" w:rsidRDefault="00F079AE" w:rsidP="00C94E03">
      <w:pPr>
        <w:pStyle w:val="PSI-Ttulo2"/>
      </w:pPr>
    </w:p>
    <w:p w:rsidR="00C94E03" w:rsidRDefault="00C94E03" w:rsidP="00C94E03">
      <w:pPr>
        <w:pStyle w:val="PSI-Ttulo2"/>
      </w:pPr>
      <w:bookmarkStart w:id="8" w:name="_Toc54959003"/>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lastRenderedPageBreak/>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3"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4"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5"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4959004"/>
      <w:r>
        <w:lastRenderedPageBreak/>
        <w:t>Uso del Sistema</w:t>
      </w:r>
      <w:r w:rsidR="001243E6">
        <w:t xml:space="preserve"> [Invitado]</w:t>
      </w:r>
      <w:bookmarkEnd w:id="10"/>
    </w:p>
    <w:p w:rsidR="00AF6611" w:rsidRDefault="00AF6611" w:rsidP="00895821">
      <w:pPr>
        <w:pStyle w:val="PSI-Ttulo1"/>
      </w:pPr>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AF6611" w:rsidRDefault="00AF6611" w:rsidP="00C80D2F">
      <w:pPr>
        <w:pStyle w:val="PSI-Ttulo2"/>
      </w:pPr>
    </w:p>
    <w:p w:rsidR="005E47FC" w:rsidRDefault="005E47FC" w:rsidP="00C80D2F">
      <w:pPr>
        <w:pStyle w:val="PSI-Ttulo2"/>
      </w:pPr>
    </w:p>
    <w:p w:rsidR="00C80D2F" w:rsidRDefault="00C80D2F" w:rsidP="00C80D2F">
      <w:pPr>
        <w:pStyle w:val="PSI-Ttulo2"/>
      </w:pPr>
      <w:bookmarkStart w:id="11" w:name="_Toc54959005"/>
      <w:r>
        <w:t>Visualizar Programas de Asignaturas</w:t>
      </w:r>
      <w:bookmarkEnd w:id="11"/>
    </w:p>
    <w:p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6"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7"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8"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9"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821D87" w:rsidRDefault="00821D87" w:rsidP="00AF7391">
      <w:pPr>
        <w:pStyle w:val="PSI-Normal"/>
      </w:pP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20"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rsidRPr="00D900D1">
        <w:rPr>
          <w:b/>
          <w:u w:val="single"/>
        </w:rPr>
        <w:t>Nota:</w:t>
      </w:r>
      <w:r>
        <w:t xml:space="preserve">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8319D2">
        <w:rPr>
          <w:b/>
        </w:rPr>
        <w:t>&lt;Visualizar Programa de Asignatura&gt;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1"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2"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54959006"/>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3"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4"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5"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rsidRPr="008319D2">
        <w:rPr>
          <w:b/>
          <w:u w:val="single"/>
        </w:rPr>
        <w:lastRenderedPageBreak/>
        <w:t>Nota:</w:t>
      </w:r>
      <w:r>
        <w:t xml:space="preserve"> Solo podrá visualizar aquellos planes que se encuentren disponibles, en caso de no estarlo, el botón se encontrará deshabilitado.</w:t>
      </w:r>
    </w:p>
    <w:p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6"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7"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54959007"/>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8"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9"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4959008"/>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6245A7" w:rsidP="00431931">
      <w:pPr>
        <w:pStyle w:val="PSI-Normal"/>
      </w:pPr>
      <w:r w:rsidRPr="006245A7">
        <w:rPr>
          <w:noProof/>
          <w:lang w:eastAsia="es-AR"/>
        </w:rPr>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w:t>
      </w:r>
      <w:r w:rsidR="00B06D53">
        <w:rPr>
          <w:b/>
        </w:rPr>
        <w:t xml:space="preserve">Generar </w:t>
      </w:r>
      <w:r w:rsidR="00955308" w:rsidRPr="00955308">
        <w:rPr>
          <w:b/>
        </w:rPr>
        <w:t>Excel&gt;</w:t>
      </w:r>
      <w:r w:rsidR="00955308">
        <w:t xml:space="preserve"> y </w:t>
      </w:r>
      <w:r w:rsidR="00955308" w:rsidRPr="00955308">
        <w:rPr>
          <w:b/>
        </w:rPr>
        <w:t>&lt;</w:t>
      </w:r>
      <w:r w:rsidR="00B06D53">
        <w:rPr>
          <w:b/>
        </w:rPr>
        <w:t xml:space="preserve"> Generar </w:t>
      </w:r>
      <w:r w:rsidR="00955308" w:rsidRPr="00955308">
        <w:rPr>
          <w:b/>
        </w:rPr>
        <w: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B06D53" w:rsidP="00AF7391">
      <w:pPr>
        <w:pStyle w:val="PSI-Normal"/>
      </w:pPr>
      <w:r>
        <w:rPr>
          <w:noProof/>
          <w:lang w:eastAsia="es-AR"/>
        </w:rPr>
        <w:drawing>
          <wp:inline distT="0" distB="0" distL="0" distR="0">
            <wp:extent cx="5400040" cy="2704174"/>
            <wp:effectExtent l="19050" t="0" r="0" b="0"/>
            <wp:docPr id="2" name="Imagen 1"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Ver Vigencia de Programas\2.png"/>
                    <pic:cNvPicPr>
                      <a:picLocks noChangeAspect="1" noChangeArrowheads="1"/>
                    </pic:cNvPicPr>
                  </pic:nvPicPr>
                  <pic:blipFill>
                    <a:blip r:embed="rId31" cstate="print"/>
                    <a:srcRect/>
                    <a:stretch>
                      <a:fillRect/>
                    </a:stretch>
                  </pic:blipFill>
                  <pic:spPr bwMode="auto">
                    <a:xfrm>
                      <a:off x="0" y="0"/>
                      <a:ext cx="5400040" cy="2704174"/>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w:t>
      </w:r>
      <w:r w:rsidR="00604B52">
        <w:lastRenderedPageBreak/>
        <w:t>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2"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387558" w:rsidP="00AF7391">
      <w:pPr>
        <w:pStyle w:val="PSI-Normal"/>
      </w:pPr>
      <w:r>
        <w:rPr>
          <w:noProof/>
          <w:lang w:eastAsia="es-AR"/>
        </w:rPr>
        <w:drawing>
          <wp:inline distT="0" distB="0" distL="0" distR="0">
            <wp:extent cx="5400040" cy="269788"/>
            <wp:effectExtent l="19050" t="0" r="0" b="0"/>
            <wp:docPr id="7" name="Imagen 2" descr="C:\xampp\htdocs\vaspa\Construcción\Screenshots CU\Empleado SA\CU Ver Vigenci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Ver Vigencia de Programas\4.png"/>
                    <pic:cNvPicPr>
                      <a:picLocks noChangeAspect="1" noChangeArrowheads="1"/>
                    </pic:cNvPicPr>
                  </pic:nvPicPr>
                  <pic:blipFill>
                    <a:blip r:embed="rId33" cstate="print"/>
                    <a:srcRect/>
                    <a:stretch>
                      <a:fillRect/>
                    </a:stretch>
                  </pic:blipFill>
                  <pic:spPr bwMode="auto">
                    <a:xfrm>
                      <a:off x="0" y="0"/>
                      <a:ext cx="5400040" cy="269788"/>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061A05" w:rsidP="00AF7391">
      <w:pPr>
        <w:pStyle w:val="PSI-Normal"/>
      </w:pPr>
      <w:r>
        <w:rPr>
          <w:noProof/>
          <w:lang w:eastAsia="es-AR"/>
        </w:rPr>
        <w:drawing>
          <wp:inline distT="0" distB="0" distL="0" distR="0">
            <wp:extent cx="5400040" cy="2627805"/>
            <wp:effectExtent l="19050" t="0" r="0" b="0"/>
            <wp:docPr id="19" name="Imagen 3" descr="C:\xampp\htdocs\vaspa\Construcción\Screenshots CU\Empleado SA\CU Ver Vigencia de Program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5.png"/>
                    <pic:cNvPicPr>
                      <a:picLocks noChangeAspect="1" noChangeArrowheads="1"/>
                    </pic:cNvPicPr>
                  </pic:nvPicPr>
                  <pic:blipFill>
                    <a:blip r:embed="rId34" cstate="print"/>
                    <a:srcRect/>
                    <a:stretch>
                      <a:fillRect/>
                    </a:stretch>
                  </pic:blipFill>
                  <pic:spPr bwMode="auto">
                    <a:xfrm>
                      <a:off x="0" y="0"/>
                      <a:ext cx="5400040" cy="2627805"/>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Default="00DA06DC" w:rsidP="00AF7391">
      <w:pPr>
        <w:pStyle w:val="PSI-Normal"/>
      </w:pPr>
    </w:p>
    <w:p w:rsidR="00AF10B5" w:rsidRDefault="00AF10B5" w:rsidP="00D20A86">
      <w:pPr>
        <w:pStyle w:val="PSI-Normal"/>
      </w:pPr>
    </w:p>
    <w:p w:rsidR="00AF10B5" w:rsidRDefault="00AF10B5" w:rsidP="00D20A86">
      <w:pPr>
        <w:pStyle w:val="PSI-Normal"/>
      </w:pPr>
    </w:p>
    <w:p w:rsidR="00AF10B5" w:rsidRDefault="00AF10B5" w:rsidP="00D20A86">
      <w:pPr>
        <w:pStyle w:val="PSI-Normal"/>
      </w:pPr>
    </w:p>
    <w:p w:rsidR="00D20A86" w:rsidRDefault="00AF10B5" w:rsidP="00D20A86">
      <w:pPr>
        <w:pStyle w:val="PSI-Normal"/>
      </w:pPr>
      <w:r>
        <w:lastRenderedPageBreak/>
        <w:t>Además, s</w:t>
      </w:r>
      <w:r w:rsidR="00D20A86">
        <w:t xml:space="preserve">i presionamos el botón </w:t>
      </w:r>
      <w:r w:rsidR="00D20A86" w:rsidRPr="00C005D3">
        <w:rPr>
          <w:b/>
        </w:rPr>
        <w:t>&lt;</w:t>
      </w:r>
      <w:r w:rsidR="00895F64">
        <w:rPr>
          <w:b/>
        </w:rPr>
        <w:t xml:space="preserve">Generar </w:t>
      </w:r>
      <w:r w:rsidR="00D20A86" w:rsidRPr="00C005D3">
        <w:rPr>
          <w:b/>
        </w:rPr>
        <w:t>Excel&gt;</w:t>
      </w:r>
      <w:r w:rsidR="00D20A86">
        <w:t xml:space="preserve"> se exportará la información en una hoja de cálculo, como se muestra a continuación.</w:t>
      </w:r>
    </w:p>
    <w:p w:rsidR="00F155E9" w:rsidRDefault="00895F64" w:rsidP="00D20A86">
      <w:pPr>
        <w:pStyle w:val="PSI-Normal"/>
      </w:pPr>
      <w:r>
        <w:rPr>
          <w:noProof/>
          <w:lang w:eastAsia="es-AR"/>
        </w:rPr>
        <w:drawing>
          <wp:inline distT="0" distB="0" distL="0" distR="0">
            <wp:extent cx="5400040" cy="1211784"/>
            <wp:effectExtent l="19050" t="0" r="0" b="0"/>
            <wp:docPr id="251" name="Imagen 4"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6.png"/>
                    <pic:cNvPicPr>
                      <a:picLocks noChangeAspect="1" noChangeArrowheads="1"/>
                    </pic:cNvPicPr>
                  </pic:nvPicPr>
                  <pic:blipFill>
                    <a:blip r:embed="rId35" cstate="print"/>
                    <a:srcRect/>
                    <a:stretch>
                      <a:fillRect/>
                    </a:stretch>
                  </pic:blipFill>
                  <pic:spPr bwMode="auto">
                    <a:xfrm>
                      <a:off x="0" y="0"/>
                      <a:ext cx="5400040" cy="1211784"/>
                    </a:xfrm>
                    <a:prstGeom prst="rect">
                      <a:avLst/>
                    </a:prstGeom>
                    <a:noFill/>
                    <a:ln w="9525">
                      <a:noFill/>
                      <a:miter lim="800000"/>
                      <a:headEnd/>
                      <a:tailEnd/>
                    </a:ln>
                  </pic:spPr>
                </pic:pic>
              </a:graphicData>
            </a:graphic>
          </wp:inline>
        </w:drawing>
      </w:r>
    </w:p>
    <w:p w:rsidR="00AF10B5" w:rsidRDefault="00AF10B5" w:rsidP="00D20A86">
      <w:pPr>
        <w:pStyle w:val="PSI-Normal"/>
      </w:pPr>
    </w:p>
    <w:p w:rsidR="00D20A86" w:rsidRDefault="00D20A86" w:rsidP="00D20A86">
      <w:pPr>
        <w:pStyle w:val="PSI-Normal"/>
      </w:pPr>
      <w:r>
        <w:t xml:space="preserve">Si presionamos el botón </w:t>
      </w:r>
      <w:r w:rsidRPr="00C005D3">
        <w:rPr>
          <w:b/>
        </w:rPr>
        <w:t>&lt;</w:t>
      </w:r>
      <w:r w:rsidR="00A73683">
        <w:rPr>
          <w:b/>
        </w:rPr>
        <w:t xml:space="preserve">Generar </w:t>
      </w:r>
      <w:r>
        <w:rPr>
          <w:b/>
        </w:rPr>
        <w:t>PDF</w:t>
      </w:r>
      <w:r w:rsidRPr="00C005D3">
        <w:rPr>
          <w:b/>
        </w:rPr>
        <w:t>&gt;</w:t>
      </w:r>
      <w:r>
        <w:t xml:space="preserve"> se exportará la información en un documento .pdf, como se muestra a continuación.</w:t>
      </w:r>
    </w:p>
    <w:p w:rsidR="00D20A86" w:rsidRPr="00ED55C0" w:rsidRDefault="00514F66" w:rsidP="00AF7391">
      <w:pPr>
        <w:pStyle w:val="PSI-Normal"/>
      </w:pPr>
      <w:r>
        <w:rPr>
          <w:noProof/>
          <w:lang w:eastAsia="es-AR"/>
        </w:rPr>
        <w:drawing>
          <wp:inline distT="0" distB="0" distL="0" distR="0">
            <wp:extent cx="5400040" cy="2635446"/>
            <wp:effectExtent l="19050" t="0" r="0" b="0"/>
            <wp:docPr id="33" name="Imagen 5"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7.png"/>
                    <pic:cNvPicPr>
                      <a:picLocks noChangeAspect="1" noChangeArrowheads="1"/>
                    </pic:cNvPicPr>
                  </pic:nvPicPr>
                  <pic:blipFill>
                    <a:blip r:embed="rId36"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EB5609" w:rsidRDefault="00EB5609" w:rsidP="0057224C">
      <w:pPr>
        <w:pStyle w:val="PSI-Comentario"/>
      </w:pPr>
    </w:p>
    <w:p w:rsidR="00D94A8F" w:rsidRDefault="00D94A8F" w:rsidP="00D94A8F">
      <w:pPr>
        <w:pStyle w:val="PSI-Ttulo2"/>
      </w:pPr>
      <w:bookmarkStart w:id="15" w:name="_Toc54959009"/>
      <w:r>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lastRenderedPageBreak/>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8"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DF4E4A" w:rsidRDefault="00DF4E4A" w:rsidP="00AF7391">
      <w:pPr>
        <w:pStyle w:val="PSI-Normal"/>
      </w:pPr>
    </w:p>
    <w:p w:rsidR="0004124A" w:rsidRDefault="00823039" w:rsidP="00AF7391">
      <w:pPr>
        <w:pStyle w:val="PSI-Normal"/>
      </w:pPr>
      <w:r>
        <w:rPr>
          <w:noProof/>
          <w:lang w:eastAsia="es-AR"/>
        </w:rPr>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9"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w:t>
      </w:r>
      <w:r w:rsidR="00106DE2">
        <w:t xml:space="preserve">la revisión del plan perteneciente, </w:t>
      </w:r>
      <w:r>
        <w:t xml:space="preserve">su ubicación actual </w:t>
      </w:r>
      <w:r>
        <w:lastRenderedPageBreak/>
        <w:t xml:space="preserve">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40"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1"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36464" w:rsidP="00AF7391">
      <w:pPr>
        <w:pStyle w:val="PSI-Normal"/>
      </w:pPr>
      <w:r>
        <w:rPr>
          <w:noProof/>
          <w:lang w:eastAsia="es-AR"/>
        </w:rPr>
        <w:lastRenderedPageBreak/>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2"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3"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922BA7" w:rsidRDefault="00922BA7" w:rsidP="00847BA1">
      <w:pPr>
        <w:pStyle w:val="PSI-Ttulo2"/>
      </w:pPr>
    </w:p>
    <w:p w:rsidR="00922BA7" w:rsidRDefault="00922BA7" w:rsidP="00847BA1">
      <w:pPr>
        <w:pStyle w:val="PSI-Ttulo2"/>
      </w:pPr>
    </w:p>
    <w:p w:rsidR="00847BA1" w:rsidRDefault="00847BA1" w:rsidP="00847BA1">
      <w:pPr>
        <w:pStyle w:val="PSI-Ttulo2"/>
      </w:pPr>
      <w:bookmarkStart w:id="16" w:name="_Toc54959010"/>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w:t>
      </w:r>
      <w:r w:rsidR="00C43EC0">
        <w:lastRenderedPageBreak/>
        <w:t>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lastRenderedPageBreak/>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lastRenderedPageBreak/>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lastRenderedPageBreak/>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3A63DE" w:rsidRDefault="003A63DE" w:rsidP="008A4439">
      <w:pPr>
        <w:pStyle w:val="PSI-Ttulo2"/>
      </w:pPr>
    </w:p>
    <w:p w:rsidR="006F156C" w:rsidRDefault="006F156C" w:rsidP="008A4439">
      <w:pPr>
        <w:pStyle w:val="PSI-Ttulo2"/>
      </w:pPr>
    </w:p>
    <w:p w:rsidR="006F156C" w:rsidRDefault="006F156C" w:rsidP="008A4439">
      <w:pPr>
        <w:pStyle w:val="PSI-Ttulo2"/>
      </w:pPr>
    </w:p>
    <w:p w:rsidR="006F156C" w:rsidRDefault="006F156C" w:rsidP="008A4439">
      <w:pPr>
        <w:pStyle w:val="PSI-Ttulo2"/>
      </w:pPr>
    </w:p>
    <w:p w:rsidR="008A4439" w:rsidRDefault="008A4439" w:rsidP="008A4439">
      <w:pPr>
        <w:pStyle w:val="PSI-Ttulo2"/>
      </w:pPr>
      <w:bookmarkStart w:id="17" w:name="_Toc54959011"/>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lastRenderedPageBreak/>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w:t>
      </w:r>
      <w:r w:rsidR="00BF7CED">
        <w:rPr>
          <w:b/>
        </w:rPr>
        <w:t xml:space="preserve">Generar </w:t>
      </w:r>
      <w:r w:rsidRPr="00B30D6B">
        <w:rPr>
          <w:b/>
        </w:rPr>
        <w:t>Excel&gt;</w:t>
      </w:r>
      <w:r>
        <w:t xml:space="preserve"> y</w:t>
      </w:r>
      <w:r w:rsidRPr="00B30D6B">
        <w:rPr>
          <w:b/>
        </w:rPr>
        <w:t xml:space="preserve"> &lt;</w:t>
      </w:r>
      <w:r w:rsidR="00BF7CED">
        <w:rPr>
          <w:b/>
        </w:rPr>
        <w:t xml:space="preserve">Generar </w:t>
      </w:r>
      <w:r w:rsidRPr="00B30D6B">
        <w:rPr>
          <w:b/>
        </w:rPr>
        <w: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67B6F" w:rsidP="00AF7391">
      <w:pPr>
        <w:pStyle w:val="PSI-Normal"/>
      </w:pPr>
      <w:r>
        <w:rPr>
          <w:noProof/>
          <w:lang w:eastAsia="es-AR"/>
        </w:rPr>
        <w:lastRenderedPageBreak/>
        <w:drawing>
          <wp:inline distT="0" distB="0" distL="0" distR="0">
            <wp:extent cx="5400040" cy="3923419"/>
            <wp:effectExtent l="19050" t="0" r="0" b="0"/>
            <wp:docPr id="78"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3" cstate="print"/>
                    <a:srcRect/>
                    <a:stretch>
                      <a:fillRect/>
                    </a:stretch>
                  </pic:blipFill>
                  <pic:spPr bwMode="auto">
                    <a:xfrm>
                      <a:off x="0" y="0"/>
                      <a:ext cx="5400040" cy="3923419"/>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w:t>
      </w:r>
      <w:r w:rsidR="00BF7CED">
        <w:rPr>
          <w:b/>
        </w:rPr>
        <w:t xml:space="preserve">Generar </w:t>
      </w:r>
      <w:r w:rsidRPr="00C005D3">
        <w:rPr>
          <w:b/>
        </w:rPr>
        <w:t>Excel&gt;</w:t>
      </w:r>
      <w:r>
        <w:t xml:space="preserve"> se exportará la información en una hoja de cálculo, como se muestra a continuación.</w:t>
      </w:r>
    </w:p>
    <w:p w:rsidR="00C005D3" w:rsidRDefault="00C4521A" w:rsidP="00AF7391">
      <w:pPr>
        <w:pStyle w:val="PSI-Normal"/>
      </w:pPr>
      <w:r>
        <w:rPr>
          <w:noProof/>
          <w:lang w:eastAsia="es-AR"/>
        </w:rPr>
        <w:drawing>
          <wp:inline distT="0" distB="0" distL="0" distR="0">
            <wp:extent cx="5400040" cy="1565056"/>
            <wp:effectExtent l="19050" t="0" r="0" b="0"/>
            <wp:docPr id="101" name="Imagen 7"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1565056"/>
                    </a:xfrm>
                    <a:prstGeom prst="rect">
                      <a:avLst/>
                    </a:prstGeom>
                    <a:noFill/>
                    <a:ln w="9525">
                      <a:noFill/>
                      <a:miter lim="800000"/>
                      <a:headEnd/>
                      <a:tailEnd/>
                    </a:ln>
                  </pic:spPr>
                </pic:pic>
              </a:graphicData>
            </a:graphic>
          </wp:inline>
        </w:drawing>
      </w:r>
    </w:p>
    <w:p w:rsidR="00C005D3" w:rsidRDefault="00C005D3" w:rsidP="00AF7391">
      <w:pPr>
        <w:pStyle w:val="PSI-Normal"/>
      </w:pPr>
    </w:p>
    <w:p w:rsidR="00083AF4" w:rsidRDefault="00083AF4" w:rsidP="00C005D3">
      <w:pPr>
        <w:pStyle w:val="PSI-Normal"/>
      </w:pPr>
    </w:p>
    <w:p w:rsidR="00083AF4" w:rsidRDefault="00083AF4" w:rsidP="00C005D3">
      <w:pPr>
        <w:pStyle w:val="PSI-Normal"/>
      </w:pPr>
    </w:p>
    <w:p w:rsidR="00083AF4" w:rsidRDefault="00083AF4" w:rsidP="00C005D3">
      <w:pPr>
        <w:pStyle w:val="PSI-Normal"/>
      </w:pPr>
    </w:p>
    <w:p w:rsidR="00C005D3" w:rsidRDefault="00C005D3" w:rsidP="00C005D3">
      <w:pPr>
        <w:pStyle w:val="PSI-Normal"/>
      </w:pPr>
      <w:r>
        <w:lastRenderedPageBreak/>
        <w:t xml:space="preserve">Si presionamos el botón </w:t>
      </w:r>
      <w:r w:rsidRPr="00C005D3">
        <w:rPr>
          <w:b/>
        </w:rPr>
        <w:t>&lt;</w:t>
      </w:r>
      <w:r w:rsidR="0074526D">
        <w:rPr>
          <w:b/>
        </w:rPr>
        <w:t xml:space="preserve">Generar </w:t>
      </w:r>
      <w:r>
        <w:rPr>
          <w:b/>
        </w:rPr>
        <w:t>PDF</w:t>
      </w:r>
      <w:r w:rsidRPr="00C005D3">
        <w:rPr>
          <w:b/>
        </w:rPr>
        <w:t>&gt;</w:t>
      </w:r>
      <w:r>
        <w:t xml:space="preserve"> se exportará la información en un documento .pdf, como se muestra a continuación.</w:t>
      </w:r>
    </w:p>
    <w:p w:rsidR="00C005D3" w:rsidRDefault="000C0FBD" w:rsidP="00AF7391">
      <w:pPr>
        <w:pStyle w:val="PSI-Normal"/>
      </w:pPr>
      <w:r>
        <w:rPr>
          <w:noProof/>
          <w:lang w:eastAsia="es-AR"/>
        </w:rPr>
        <w:drawing>
          <wp:inline distT="0" distB="0" distL="0" distR="0">
            <wp:extent cx="5400040" cy="2506874"/>
            <wp:effectExtent l="19050" t="0" r="0" b="0"/>
            <wp:docPr id="103" name="Imagen 8"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C005D3" w:rsidRDefault="00C005D3" w:rsidP="00AF7391">
      <w:pPr>
        <w:pStyle w:val="PSI-Normal"/>
      </w:pPr>
    </w:p>
    <w:p w:rsidR="00083AF4" w:rsidRDefault="00083AF4" w:rsidP="00AF7391">
      <w:pPr>
        <w:pStyle w:val="PSI-Normal"/>
      </w:pP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083AF4" w:rsidRDefault="00083AF4"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7"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continuación se le presentarán las asignaturas y la disponibilidad del programa .pdf para la comunidad universitaria, junto a dos botones </w:t>
      </w:r>
      <w:r w:rsidRPr="00B30D6B">
        <w:rPr>
          <w:b/>
        </w:rPr>
        <w:t>&lt;</w:t>
      </w:r>
      <w:r w:rsidR="00EA242D">
        <w:rPr>
          <w:b/>
        </w:rPr>
        <w:t xml:space="preserve">Generar </w:t>
      </w:r>
      <w:r w:rsidRPr="00B30D6B">
        <w:rPr>
          <w:b/>
        </w:rPr>
        <w:t>Excel&gt;</w:t>
      </w:r>
      <w:r>
        <w:t xml:space="preserve"> y</w:t>
      </w:r>
      <w:r w:rsidRPr="00B30D6B">
        <w:rPr>
          <w:b/>
        </w:rPr>
        <w:t xml:space="preserve"> &lt;</w:t>
      </w:r>
      <w:r w:rsidR="00EA242D">
        <w:rPr>
          <w:b/>
        </w:rPr>
        <w:t xml:space="preserve">Generar </w:t>
      </w:r>
      <w:r w:rsidRPr="00B30D6B">
        <w:rPr>
          <w:b/>
        </w:rPr>
        <w: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495090" w:rsidRPr="00C005D3" w:rsidRDefault="00495090" w:rsidP="006524AA">
      <w:pPr>
        <w:pStyle w:val="PSI-Normal"/>
      </w:pPr>
    </w:p>
    <w:p w:rsidR="00C005D3" w:rsidRDefault="00D347E3" w:rsidP="00AF7391">
      <w:pPr>
        <w:pStyle w:val="PSI-Normal"/>
      </w:pPr>
      <w:r>
        <w:rPr>
          <w:noProof/>
          <w:lang w:eastAsia="es-AR"/>
        </w:rPr>
        <w:drawing>
          <wp:inline distT="0" distB="0" distL="0" distR="0">
            <wp:extent cx="5400040" cy="2752087"/>
            <wp:effectExtent l="19050" t="0" r="0" b="0"/>
            <wp:docPr id="116" name="Imagen 9"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5.png"/>
                    <pic:cNvPicPr>
                      <a:picLocks noChangeAspect="1" noChangeArrowheads="1"/>
                    </pic:cNvPicPr>
                  </pic:nvPicPr>
                  <pic:blipFill>
                    <a:blip r:embed="rId58" cstate="print"/>
                    <a:srcRect/>
                    <a:stretch>
                      <a:fillRect/>
                    </a:stretch>
                  </pic:blipFill>
                  <pic:spPr bwMode="auto">
                    <a:xfrm>
                      <a:off x="0" y="0"/>
                      <a:ext cx="5400040" cy="2752087"/>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9C750B" w:rsidRDefault="009C750B" w:rsidP="009C750B">
      <w:pPr>
        <w:pStyle w:val="PSI-Normal"/>
      </w:pPr>
    </w:p>
    <w:p w:rsidR="00083AF4" w:rsidRDefault="00083AF4" w:rsidP="009C750B">
      <w:pPr>
        <w:pStyle w:val="PSI-Normal"/>
      </w:pPr>
    </w:p>
    <w:p w:rsidR="009C750B" w:rsidRDefault="009C750B" w:rsidP="009C750B">
      <w:pPr>
        <w:pStyle w:val="PSI-Normal"/>
      </w:pPr>
      <w:r>
        <w:lastRenderedPageBreak/>
        <w:t xml:space="preserve">Si presionamos el botón </w:t>
      </w:r>
      <w:r w:rsidRPr="00C005D3">
        <w:rPr>
          <w:b/>
        </w:rPr>
        <w:t>&lt;</w:t>
      </w:r>
      <w:r w:rsidR="0029049D">
        <w:rPr>
          <w:b/>
        </w:rPr>
        <w:t xml:space="preserve">Generar </w:t>
      </w:r>
      <w:r w:rsidRPr="00C005D3">
        <w:rPr>
          <w:b/>
        </w:rPr>
        <w:t>Excel&gt;</w:t>
      </w:r>
      <w:r>
        <w:t xml:space="preserve"> se exportará la información en una hoja de cálculo, como se muestra a continuación.</w:t>
      </w:r>
    </w:p>
    <w:p w:rsidR="009C750B" w:rsidRDefault="00691865" w:rsidP="009C750B">
      <w:pPr>
        <w:pStyle w:val="PSI-Normal"/>
      </w:pPr>
      <w:r>
        <w:rPr>
          <w:noProof/>
          <w:lang w:eastAsia="es-AR"/>
        </w:rPr>
        <w:drawing>
          <wp:inline distT="0" distB="0" distL="0" distR="0">
            <wp:extent cx="5400040" cy="733428"/>
            <wp:effectExtent l="19050" t="0" r="0" b="0"/>
            <wp:docPr id="141" name="Imagen 10"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733428"/>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sidR="0029049D">
        <w:rPr>
          <w:b/>
        </w:rPr>
        <w:t xml:space="preserve">Generar </w:t>
      </w:r>
      <w:r>
        <w:rPr>
          <w:b/>
        </w:rPr>
        <w:t>PDF</w:t>
      </w:r>
      <w:r w:rsidRPr="00C005D3">
        <w:rPr>
          <w:b/>
        </w:rPr>
        <w:t>&gt;</w:t>
      </w:r>
      <w:r>
        <w:t xml:space="preserve"> se exportará la información en un documento .pdf, como se muestra a continuación.</w:t>
      </w:r>
    </w:p>
    <w:p w:rsidR="009C750B" w:rsidRDefault="00EE3338" w:rsidP="00AF7391">
      <w:pPr>
        <w:pStyle w:val="PSI-Normal"/>
      </w:pPr>
      <w:r>
        <w:rPr>
          <w:noProof/>
          <w:lang w:eastAsia="es-AR"/>
        </w:rPr>
        <w:drawing>
          <wp:inline distT="0" distB="0" distL="0" distR="0">
            <wp:extent cx="5400040" cy="2506874"/>
            <wp:effectExtent l="19050" t="0" r="0" b="0"/>
            <wp:docPr id="142" name="Imagen 11" descr="C:\xampp\htdocs\vaspa\Construcción\Screenshots CU\Empleado SA\CU Generar Informe Gerenci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9.png"/>
                    <pic:cNvPicPr>
                      <a:picLocks noChangeAspect="1" noChangeArrowheads="1"/>
                    </pic:cNvPicPr>
                  </pic:nvPicPr>
                  <pic:blipFill>
                    <a:blip r:embed="rId60"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083AF4" w:rsidRDefault="00083AF4"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1"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1A1EAB" w:rsidRDefault="001A1EAB" w:rsidP="001A1EAB">
      <w:pPr>
        <w:pStyle w:val="PSI-Ttulo2"/>
      </w:pPr>
      <w:bookmarkStart w:id="18" w:name="_Toc54959012"/>
      <w:r w:rsidRPr="00CE145D">
        <w:lastRenderedPageBreak/>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3"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lastRenderedPageBreak/>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4"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9D1788" w:rsidRDefault="009D1788" w:rsidP="00AF7391">
      <w:pPr>
        <w:pStyle w:val="PSI-Normal"/>
      </w:pPr>
    </w:p>
    <w:p w:rsidR="009D1788" w:rsidRDefault="009D1788" w:rsidP="00AF7391">
      <w:pPr>
        <w:pStyle w:val="PSI-Normal"/>
      </w:pPr>
    </w:p>
    <w:p w:rsidR="009D1788" w:rsidRDefault="009D1788" w:rsidP="00AF7391">
      <w:pPr>
        <w:pStyle w:val="PSI-Normal"/>
      </w:pPr>
    </w:p>
    <w:p w:rsidR="009D1788" w:rsidRDefault="009D1788" w:rsidP="00AF7391">
      <w:pPr>
        <w:pStyle w:val="PSI-Normal"/>
      </w:pPr>
    </w:p>
    <w:p w:rsidR="001A1EAB" w:rsidRDefault="001A1EAB" w:rsidP="001A1EAB">
      <w:pPr>
        <w:pStyle w:val="PSI-Ttulo2"/>
      </w:pPr>
      <w:bookmarkStart w:id="19" w:name="_Toc54959013"/>
      <w:r>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lastRenderedPageBreak/>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5"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6"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2800C6" w:rsidP="00AF7391">
      <w:pPr>
        <w:pStyle w:val="PSI-Normal"/>
      </w:pPr>
      <w:r>
        <w:lastRenderedPageBreak/>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9D1788" w:rsidRDefault="009D1788" w:rsidP="001A1EAB">
      <w:pPr>
        <w:pStyle w:val="PSI-Ttulo2"/>
      </w:pPr>
    </w:p>
    <w:p w:rsidR="001A1EAB" w:rsidRDefault="001A1EAB" w:rsidP="001A1EAB">
      <w:pPr>
        <w:pStyle w:val="PSI-Ttulo2"/>
      </w:pPr>
      <w:bookmarkStart w:id="20" w:name="_Toc54959014"/>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7"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lastRenderedPageBreak/>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8"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9D1788" w:rsidRDefault="009D1788" w:rsidP="00AF7391">
      <w:pPr>
        <w:pStyle w:val="PSI-Normal"/>
      </w:pPr>
    </w:p>
    <w:p w:rsidR="009D1788" w:rsidRDefault="009D1788" w:rsidP="00AF7391">
      <w:pPr>
        <w:pStyle w:val="PSI-Normal"/>
      </w:pPr>
    </w:p>
    <w:p w:rsidR="009D1788" w:rsidRDefault="009D1788" w:rsidP="00AF7391">
      <w:pPr>
        <w:pStyle w:val="PSI-Normal"/>
      </w:pPr>
    </w:p>
    <w:p w:rsidR="00767BC2" w:rsidRDefault="00AD4701" w:rsidP="00767BC2">
      <w:pPr>
        <w:pStyle w:val="PSI-Ttulo2"/>
      </w:pPr>
      <w:bookmarkStart w:id="21" w:name="_Toc54959015"/>
      <w:r>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9"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lastRenderedPageBreak/>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70"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9D1788" w:rsidRDefault="009D1788" w:rsidP="00627977">
      <w:pPr>
        <w:pStyle w:val="PSI-Ttulo3"/>
      </w:pPr>
    </w:p>
    <w:p w:rsidR="00627977" w:rsidRDefault="00072049" w:rsidP="00627977">
      <w:pPr>
        <w:pStyle w:val="PSI-Ttulo3"/>
      </w:pPr>
      <w:bookmarkStart w:id="22" w:name="_Toc54959016"/>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1"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4959017"/>
      <w:r>
        <w:lastRenderedPageBreak/>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2"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3"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9D1788" w:rsidRDefault="009D1788" w:rsidP="00AF7391">
      <w:pPr>
        <w:pStyle w:val="PSI-Normal"/>
      </w:pPr>
    </w:p>
    <w:p w:rsidR="009D1788" w:rsidRDefault="009D1788" w:rsidP="00AF7391">
      <w:pPr>
        <w:pStyle w:val="PSI-Normal"/>
      </w:pPr>
    </w:p>
    <w:p w:rsidR="00627977" w:rsidRDefault="00627977" w:rsidP="00627977">
      <w:pPr>
        <w:pStyle w:val="PSI-Ttulo3"/>
      </w:pPr>
      <w:bookmarkStart w:id="24" w:name="_Toc54959018"/>
      <w:r>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4"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lastRenderedPageBreak/>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5"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9D1788" w:rsidRDefault="009D1788" w:rsidP="00627977">
      <w:pPr>
        <w:pStyle w:val="PSI-Comentario"/>
      </w:pPr>
    </w:p>
    <w:p w:rsidR="00627977" w:rsidRDefault="00AC461C" w:rsidP="00627977">
      <w:pPr>
        <w:pStyle w:val="PSI-Ttulo3"/>
      </w:pPr>
      <w:bookmarkStart w:id="25" w:name="_Toc54959019"/>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6"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7"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lastRenderedPageBreak/>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8"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8D78F3" w:rsidP="00AF7391">
      <w:pPr>
        <w:pStyle w:val="PSI-Normal"/>
      </w:pPr>
      <w:r>
        <w:rPr>
          <w:noProof/>
          <w:lang w:eastAsia="es-AR"/>
        </w:rPr>
        <w:drawing>
          <wp:inline distT="0" distB="0" distL="0" distR="0">
            <wp:extent cx="5267325" cy="5076825"/>
            <wp:effectExtent l="19050" t="0" r="9525" b="0"/>
            <wp:docPr id="145" name="Imagen 1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Carrera\Ver Revisiones del Plan\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767BC2" w:rsidRDefault="00AD4701" w:rsidP="00767BC2">
      <w:pPr>
        <w:pStyle w:val="PSI-Ttulo2"/>
      </w:pPr>
      <w:bookmarkStart w:id="26" w:name="_Toc54959020"/>
      <w:r w:rsidRPr="00FA0B88">
        <w:lastRenderedPageBreak/>
        <w:t xml:space="preserve">Gestionar </w:t>
      </w:r>
      <w:r w:rsidR="00767BC2" w:rsidRPr="00FA0B88">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80"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1"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2"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lastRenderedPageBreak/>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3"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54959021"/>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4"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624316" w:rsidRDefault="00624316" w:rsidP="00624316">
      <w:pPr>
        <w:pStyle w:val="PSI-Ttulo3"/>
      </w:pPr>
      <w:bookmarkStart w:id="28" w:name="_Toc54959022"/>
      <w:r>
        <w:lastRenderedPageBreak/>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5"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6"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Default="00707B6C" w:rsidP="00AF7391">
      <w:pPr>
        <w:pStyle w:val="PSI-Normal"/>
      </w:pPr>
    </w:p>
    <w:p w:rsidR="00A234E5" w:rsidRPr="00C1440D" w:rsidRDefault="00A234E5" w:rsidP="00AF7391">
      <w:pPr>
        <w:pStyle w:val="PSI-Normal"/>
      </w:pPr>
    </w:p>
    <w:p w:rsidR="00624316" w:rsidRDefault="00624316" w:rsidP="00624316">
      <w:pPr>
        <w:pStyle w:val="PSI-Ttulo3"/>
      </w:pPr>
      <w:bookmarkStart w:id="29" w:name="_Toc54959023"/>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7"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8"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A234E5" w:rsidRDefault="00A234E5" w:rsidP="00624316">
      <w:pPr>
        <w:pStyle w:val="PSI-Comentario"/>
      </w:pPr>
    </w:p>
    <w:p w:rsidR="00624316" w:rsidRDefault="00624316" w:rsidP="00624316">
      <w:pPr>
        <w:pStyle w:val="PSI-Ttulo3"/>
      </w:pPr>
      <w:bookmarkStart w:id="30" w:name="_Toc54959024"/>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9"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C5704E" w:rsidP="00A44F74">
      <w:pPr>
        <w:pStyle w:val="PSI-Normal"/>
      </w:pPr>
      <w:r>
        <w:rPr>
          <w:noProof/>
          <w:lang w:eastAsia="es-AR"/>
        </w:rPr>
        <w:lastRenderedPageBreak/>
        <w:drawing>
          <wp:inline distT="0" distB="0" distL="0" distR="0">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90"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F75F28" w:rsidP="00A44F74">
      <w:pPr>
        <w:pStyle w:val="PSI-Normal"/>
      </w:pPr>
      <w:r>
        <w:rPr>
          <w:noProof/>
          <w:lang w:eastAsia="es-AR"/>
        </w:rPr>
        <w:drawing>
          <wp:inline distT="0" distB="0" distL="0" distR="0">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1"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36D0E" w:rsidRDefault="00336D0E" w:rsidP="003A3F1A">
      <w:pPr>
        <w:pStyle w:val="PSI-Normal"/>
      </w:pPr>
    </w:p>
    <w:p w:rsidR="003A3F1A" w:rsidRDefault="00F61828" w:rsidP="004B100A">
      <w:pPr>
        <w:pStyle w:val="PSI-Comentario"/>
      </w:pPr>
      <w:r>
        <w:rPr>
          <w:noProof/>
          <w:lang w:eastAsia="es-AR"/>
        </w:rPr>
        <w:drawing>
          <wp:inline distT="0" distB="0" distL="0" distR="0">
            <wp:extent cx="5267325" cy="5076825"/>
            <wp:effectExtent l="19050" t="0" r="9525" b="0"/>
            <wp:docPr id="147" name="Imagen 13"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Plan\Ver Asignaturas\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3F3CFD" w:rsidP="00767BC2">
      <w:pPr>
        <w:pStyle w:val="PSI-Ttulo2"/>
      </w:pPr>
      <w:r>
        <w:rPr>
          <w:noProof/>
          <w:lang w:eastAsia="es-AR"/>
        </w:rPr>
        <w:drawing>
          <wp:inline distT="0" distB="0" distL="0" distR="0">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6779A3" w:rsidP="008B47C1">
      <w:pPr>
        <w:pStyle w:val="PSI-Normal"/>
      </w:pPr>
      <w:r>
        <w:rPr>
          <w:noProof/>
          <w:lang w:eastAsia="es-AR"/>
        </w:rPr>
        <w:lastRenderedPageBreak/>
        <w:drawing>
          <wp:inline distT="0" distB="0" distL="0" distR="0">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533514" w:rsidP="00142CA7">
      <w:pPr>
        <w:pStyle w:val="PSI-Normal"/>
      </w:pPr>
      <w:r>
        <w:rPr>
          <w:noProof/>
          <w:lang w:eastAsia="es-AR"/>
        </w:rPr>
        <w:drawing>
          <wp:inline distT="0" distB="0" distL="0" distR="0">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1" w:name="_Toc54959025"/>
      <w:r w:rsidRPr="00633C2A">
        <w:lastRenderedPageBreak/>
        <w:t xml:space="preserve">Gestionar </w:t>
      </w:r>
      <w:r w:rsidR="00767BC2" w:rsidRPr="00633C2A">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AA647B" w:rsidRDefault="00AA647B" w:rsidP="006C4A64">
      <w:pPr>
        <w:pStyle w:val="PSI-Ttulo3"/>
      </w:pPr>
    </w:p>
    <w:p w:rsidR="006C4A64" w:rsidRDefault="006C4A64" w:rsidP="006C4A64">
      <w:pPr>
        <w:pStyle w:val="PSI-Ttulo3"/>
      </w:pPr>
      <w:bookmarkStart w:id="32" w:name="_Toc54959026"/>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AA647B" w:rsidRDefault="00AA647B" w:rsidP="006C4A64">
      <w:pPr>
        <w:pStyle w:val="PSI-Ttulo3"/>
      </w:pPr>
    </w:p>
    <w:p w:rsidR="00707B6C" w:rsidRDefault="00707B6C" w:rsidP="006C4A64">
      <w:pPr>
        <w:pStyle w:val="PSI-Ttulo3"/>
      </w:pPr>
    </w:p>
    <w:p w:rsidR="006C4A64" w:rsidRDefault="006C4A64" w:rsidP="006C4A64">
      <w:pPr>
        <w:pStyle w:val="PSI-Ttulo3"/>
      </w:pPr>
      <w:bookmarkStart w:id="33" w:name="_Toc54959027"/>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8C5F61" w:rsidP="00AF7391">
      <w:pPr>
        <w:pStyle w:val="PSI-Normal"/>
      </w:pPr>
      <w:r>
        <w:rPr>
          <w:noProof/>
          <w:lang w:eastAsia="es-AR"/>
        </w:rPr>
        <w:drawing>
          <wp:inline distT="0" distB="0" distL="0" distR="0">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Default="006C4A64" w:rsidP="00AF7391">
      <w:pPr>
        <w:pStyle w:val="PSI-Normal"/>
      </w:pPr>
    </w:p>
    <w:p w:rsidR="00AA647B" w:rsidRDefault="00AA647B" w:rsidP="00AF7391">
      <w:pPr>
        <w:pStyle w:val="PSI-Normal"/>
      </w:pPr>
    </w:p>
    <w:p w:rsidR="00AA647B" w:rsidRPr="00C1440D" w:rsidRDefault="00AA647B" w:rsidP="00AF7391">
      <w:pPr>
        <w:pStyle w:val="PSI-Normal"/>
      </w:pPr>
    </w:p>
    <w:p w:rsidR="006C4A64" w:rsidRDefault="006C4A64" w:rsidP="006C4A64">
      <w:pPr>
        <w:pStyle w:val="PSI-Ttulo3"/>
      </w:pPr>
      <w:bookmarkStart w:id="34" w:name="_Toc54959028"/>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380FD6" w:rsidP="00AF7391">
      <w:pPr>
        <w:pStyle w:val="PSI-Normal"/>
      </w:pPr>
      <w:r>
        <w:rPr>
          <w:noProof/>
          <w:lang w:eastAsia="es-AR"/>
        </w:rPr>
        <w:drawing>
          <wp:inline distT="0" distB="0" distL="0" distR="0">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AA647B" w:rsidRDefault="00AA647B" w:rsidP="006C4A64">
      <w:pPr>
        <w:pStyle w:val="PSI-Comentario"/>
      </w:pPr>
    </w:p>
    <w:p w:rsidR="00AA647B" w:rsidRDefault="00AA647B" w:rsidP="006C4A64">
      <w:pPr>
        <w:pStyle w:val="PSI-Comentario"/>
      </w:pPr>
    </w:p>
    <w:p w:rsidR="006C4A64" w:rsidRDefault="006C4A64" w:rsidP="006C4A64">
      <w:pPr>
        <w:pStyle w:val="PSI-Ttulo3"/>
      </w:pPr>
      <w:bookmarkStart w:id="35" w:name="_Toc54959029"/>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lastRenderedPageBreak/>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AA647B" w:rsidRDefault="00AA647B" w:rsidP="00767BC2">
      <w:pPr>
        <w:pStyle w:val="PSI-Ttulo2"/>
      </w:pPr>
    </w:p>
    <w:p w:rsidR="007733F7" w:rsidRDefault="007733F7" w:rsidP="00767BC2">
      <w:pPr>
        <w:pStyle w:val="PSI-Ttulo2"/>
      </w:pPr>
    </w:p>
    <w:p w:rsidR="00767BC2" w:rsidRDefault="00AD4701" w:rsidP="00767BC2">
      <w:pPr>
        <w:pStyle w:val="PSI-Ttulo2"/>
      </w:pPr>
      <w:bookmarkStart w:id="36" w:name="_Toc54959030"/>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334209" w:rsidRDefault="00334209" w:rsidP="00334209">
      <w:pPr>
        <w:pStyle w:val="PSI-Ttulo3"/>
      </w:pPr>
      <w:bookmarkStart w:id="37" w:name="_Toc54959031"/>
      <w:r>
        <w:lastRenderedPageBreak/>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E34AC7" w:rsidRDefault="00E34AC7" w:rsidP="00334209">
      <w:pPr>
        <w:pStyle w:val="PSI-Ttulo3"/>
      </w:pPr>
    </w:p>
    <w:p w:rsidR="00E34AC7" w:rsidRDefault="00E34AC7" w:rsidP="00334209">
      <w:pPr>
        <w:pStyle w:val="PSI-Ttulo3"/>
      </w:pPr>
    </w:p>
    <w:p w:rsidR="00334209" w:rsidRDefault="00334209" w:rsidP="00334209">
      <w:pPr>
        <w:pStyle w:val="PSI-Ttulo3"/>
      </w:pPr>
      <w:bookmarkStart w:id="38" w:name="_Toc54959032"/>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7733F7" w:rsidRDefault="007733F7" w:rsidP="00AF7391">
      <w:pPr>
        <w:pStyle w:val="PSI-Normal"/>
      </w:pPr>
    </w:p>
    <w:p w:rsidR="007733F7" w:rsidRDefault="007733F7" w:rsidP="00AF7391">
      <w:pPr>
        <w:pStyle w:val="PSI-Normal"/>
      </w:pPr>
    </w:p>
    <w:p w:rsidR="00E34AC7" w:rsidRDefault="00E34AC7" w:rsidP="00AF7391">
      <w:pPr>
        <w:pStyle w:val="PSI-Normal"/>
      </w:pPr>
    </w:p>
    <w:p w:rsidR="00E34AC7" w:rsidRDefault="00E34AC7" w:rsidP="00AF7391">
      <w:pPr>
        <w:pStyle w:val="PSI-Normal"/>
      </w:pPr>
    </w:p>
    <w:p w:rsidR="00E34AC7" w:rsidRPr="00C1440D" w:rsidRDefault="00E34AC7" w:rsidP="00AF7391">
      <w:pPr>
        <w:pStyle w:val="PSI-Normal"/>
      </w:pPr>
    </w:p>
    <w:p w:rsidR="00334209" w:rsidRDefault="00334209" w:rsidP="00334209">
      <w:pPr>
        <w:pStyle w:val="PSI-Ttulo3"/>
      </w:pPr>
      <w:bookmarkStart w:id="39" w:name="_Toc54959033"/>
      <w:r>
        <w:lastRenderedPageBreak/>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E34AC7" w:rsidRDefault="00E34AC7" w:rsidP="00DC74C7">
      <w:pPr>
        <w:pStyle w:val="PSI-Ttulo3"/>
      </w:pPr>
    </w:p>
    <w:p w:rsidR="00DC74C7" w:rsidRDefault="00DC74C7" w:rsidP="00DC74C7">
      <w:pPr>
        <w:pStyle w:val="PSI-Ttulo3"/>
      </w:pPr>
      <w:bookmarkStart w:id="40" w:name="_Toc54959034"/>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lastRenderedPageBreak/>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E34AC7" w:rsidRDefault="00E34AC7" w:rsidP="00767BC2">
      <w:pPr>
        <w:pStyle w:val="PSI-Ttulo2"/>
      </w:pPr>
    </w:p>
    <w:p w:rsidR="00767BC2" w:rsidRDefault="00767BC2" w:rsidP="00767BC2">
      <w:pPr>
        <w:pStyle w:val="PSI-Ttulo2"/>
      </w:pPr>
      <w:bookmarkStart w:id="41" w:name="_Toc54959035"/>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1243E6" w:rsidRDefault="001243E6" w:rsidP="001243E6">
      <w:pPr>
        <w:pStyle w:val="PSI-Ttulo1"/>
      </w:pPr>
      <w:bookmarkStart w:id="42" w:name="_Toc54959036"/>
      <w:r>
        <w:lastRenderedPageBreak/>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1F17DA" w:rsidP="00AF7391">
      <w:pPr>
        <w:pStyle w:val="PSI-Normal"/>
      </w:pPr>
      <w:r>
        <w:rPr>
          <w:noProof/>
          <w:lang w:eastAsia="es-AR"/>
        </w:rPr>
        <w:drawing>
          <wp:inline distT="0" distB="0" distL="0" distR="0">
            <wp:extent cx="5400040" cy="247818"/>
            <wp:effectExtent l="19050" t="0" r="0" b="0"/>
            <wp:docPr id="152" name="Imagen 13" descr="C:\xampp\htdocs\vaspa\Construcción\Screenshots CU\Profes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54959037"/>
      <w:r>
        <w:lastRenderedPageBreak/>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855A13" w:rsidRPr="008D4B62"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29548F" w:rsidRDefault="0029548F" w:rsidP="00AF7391">
      <w:pPr>
        <w:pStyle w:val="PSI-Normal"/>
      </w:pPr>
      <w:r w:rsidRPr="00135308">
        <w:rPr>
          <w:b/>
        </w:rPr>
        <w:lastRenderedPageBreak/>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54959038"/>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0111C8" w:rsidRDefault="00B14F1B" w:rsidP="00AF7391">
      <w:pPr>
        <w:pStyle w:val="PSI-Normal"/>
      </w:pPr>
      <w:r w:rsidRPr="006E4B27">
        <w:rPr>
          <w:b/>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381BB0" w:rsidRDefault="00381BB0" w:rsidP="0060576F">
      <w:pPr>
        <w:pStyle w:val="PSI-Ttulo3"/>
      </w:pPr>
    </w:p>
    <w:p w:rsidR="00962AF0" w:rsidRDefault="00962AF0" w:rsidP="00962AF0">
      <w:pPr>
        <w:pStyle w:val="PSI-Ttulo3"/>
      </w:pPr>
      <w:bookmarkStart w:id="45" w:name="_Toc54959039"/>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w:t>
      </w:r>
      <w:r w:rsidR="00381BB0">
        <w:t>i</w:t>
      </w:r>
      <w:r w:rsidR="006B7412">
        <w:t>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54959040"/>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54959041"/>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w:t>
      </w:r>
      <w:r w:rsidR="005D70DD">
        <w:t xml:space="preserve"> y al Director</w:t>
      </w:r>
      <w:r>
        <w:t xml:space="preserve"> de Departamento que cuentan con dicho programa disponible para revisar.</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54959042"/>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4B796C" w:rsidP="00481742">
      <w:pPr>
        <w:pStyle w:val="PSI-Normal"/>
      </w:pPr>
      <w:r>
        <w:rPr>
          <w:noProof/>
          <w:lang w:eastAsia="es-AR"/>
        </w:rPr>
        <w:lastRenderedPageBreak/>
        <w:drawing>
          <wp:inline distT="0" distB="0" distL="0" distR="0">
            <wp:extent cx="5400040" cy="2635446"/>
            <wp:effectExtent l="19050" t="0" r="0" b="0"/>
            <wp:docPr id="149" name="Imagen 14"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54959043"/>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54959044"/>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E02C4F">
      <w:pPr>
        <w:pStyle w:val="PSI-Ttulo3"/>
      </w:pPr>
      <w:bookmarkStart w:id="51" w:name="_Toc54959045"/>
      <w:r>
        <w:lastRenderedPageBreak/>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54959046"/>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413B38">
      <w:pPr>
        <w:pStyle w:val="PSI-Ttulo4"/>
      </w:pPr>
      <w:r>
        <w:lastRenderedPageBreak/>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05E0A" w:rsidRDefault="00805E0A"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Default="003664D7" w:rsidP="00814B22">
      <w:pPr>
        <w:pStyle w:val="PSI-Normal"/>
      </w:pPr>
    </w:p>
    <w:p w:rsidR="00805E0A" w:rsidRPr="00C1440D" w:rsidRDefault="00805E0A"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805E0A" w:rsidRDefault="00805E0A" w:rsidP="00327068">
      <w:pPr>
        <w:pStyle w:val="PSI-Normal"/>
      </w:pPr>
    </w:p>
    <w:p w:rsidR="00047C28" w:rsidRDefault="00047C28" w:rsidP="00047C28">
      <w:pPr>
        <w:pStyle w:val="PSI-Ttulo3"/>
      </w:pPr>
      <w:bookmarkStart w:id="53" w:name="_Toc54959047"/>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805E0A" w:rsidRDefault="00805E0A" w:rsidP="00413B38">
      <w:pPr>
        <w:pStyle w:val="PSI-Ttulo4"/>
      </w:pPr>
    </w:p>
    <w:p w:rsidR="00805E0A" w:rsidRDefault="00805E0A" w:rsidP="00413B38">
      <w:pPr>
        <w:pStyle w:val="PSI-Ttulo4"/>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805E0A" w:rsidRDefault="00805E0A"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Default="003664D7" w:rsidP="00047C28">
      <w:pPr>
        <w:pStyle w:val="PSI-Normal"/>
      </w:pPr>
    </w:p>
    <w:p w:rsidR="00805E0A" w:rsidRPr="00C1440D" w:rsidRDefault="00805E0A"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54959048"/>
      <w:r>
        <w:t>Salir</w:t>
      </w:r>
      <w:bookmarkEnd w:id="54"/>
    </w:p>
    <w:p w:rsidR="008A6CF6" w:rsidRDefault="008A6CF6" w:rsidP="008A6CF6">
      <w:pPr>
        <w:pStyle w:val="PSI-Normal"/>
      </w:pPr>
      <w:r>
        <w:t>Para salir del sistema Vaspa, nos dirigiremos al menú principal -&gt;Salir, como se ilustra en la siguiente imagen.</w:t>
      </w:r>
    </w:p>
    <w:p w:rsidR="008A6CF6" w:rsidRDefault="00C703AD" w:rsidP="008A6CF6">
      <w:pPr>
        <w:pStyle w:val="PSI-Normal"/>
      </w:pPr>
      <w:r>
        <w:rPr>
          <w:noProof/>
          <w:lang w:eastAsia="es-AR"/>
        </w:rPr>
        <w:drawing>
          <wp:inline distT="0" distB="0" distL="0" distR="0">
            <wp:extent cx="5400040" cy="237887"/>
            <wp:effectExtent l="19050" t="0" r="0" b="0"/>
            <wp:docPr id="153" name="Imagen 14" descr="C:\xampp\htdocs\vaspa\Construcción\Screenshots CU\Profes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0A7E53" w:rsidRDefault="000A7E53" w:rsidP="001F099D">
      <w:pPr>
        <w:pStyle w:val="PSI-Ttulo1"/>
      </w:pPr>
    </w:p>
    <w:p w:rsidR="00805E0A" w:rsidRDefault="00805E0A" w:rsidP="001F099D">
      <w:pPr>
        <w:pStyle w:val="PSI-Ttulo1"/>
      </w:pPr>
    </w:p>
    <w:p w:rsidR="001F099D" w:rsidRDefault="001F099D" w:rsidP="001F099D">
      <w:pPr>
        <w:pStyle w:val="PSI-Ttulo1"/>
      </w:pPr>
      <w:bookmarkStart w:id="55" w:name="_Toc54959049"/>
      <w:r w:rsidRPr="001243E6">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42352B" w:rsidP="00AF7391">
      <w:pPr>
        <w:pStyle w:val="PSI-Normal"/>
      </w:pPr>
      <w:r>
        <w:rPr>
          <w:noProof/>
          <w:lang w:eastAsia="es-AR"/>
        </w:rPr>
        <w:drawing>
          <wp:inline distT="0" distB="0" distL="0" distR="0">
            <wp:extent cx="5400040" cy="247818"/>
            <wp:effectExtent l="19050" t="0" r="0" b="0"/>
            <wp:docPr id="155" name="Imagen 1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31CA4" w:rsidRDefault="00E31CA4" w:rsidP="00AF7391">
      <w:pPr>
        <w:pStyle w:val="PSI-Normal"/>
      </w:pPr>
    </w:p>
    <w:p w:rsidR="00E31CA4" w:rsidRDefault="00E31CA4" w:rsidP="00AF7391">
      <w:pPr>
        <w:pStyle w:val="PSI-Normal"/>
      </w:pPr>
    </w:p>
    <w:p w:rsidR="00EA56D2" w:rsidRDefault="00EA56D2" w:rsidP="00745C61">
      <w:pPr>
        <w:pStyle w:val="PSI-Ttulo2"/>
      </w:pPr>
      <w:bookmarkStart w:id="56" w:name="_Toc54959050"/>
      <w:r>
        <w:lastRenderedPageBreak/>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lastRenderedPageBreak/>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54959051"/>
      <w:r>
        <w:t>Salir</w:t>
      </w:r>
      <w:bookmarkEnd w:id="57"/>
    </w:p>
    <w:p w:rsidR="00F126CF" w:rsidRDefault="00F126CF" w:rsidP="00AF7391">
      <w:pPr>
        <w:pStyle w:val="PSI-Normal"/>
      </w:pPr>
      <w:r>
        <w:t>Para salir del sistema Vaspa, nos dirigiremos al menú principal -&gt;Salir, como se ilustra en la siguiente imagen.</w:t>
      </w:r>
    </w:p>
    <w:p w:rsidR="00F126CF" w:rsidRDefault="00177AFA" w:rsidP="00AF7391">
      <w:pPr>
        <w:pStyle w:val="PSI-Normal"/>
      </w:pPr>
      <w:r>
        <w:rPr>
          <w:noProof/>
          <w:lang w:eastAsia="es-AR"/>
        </w:rPr>
        <w:drawing>
          <wp:inline distT="0" distB="0" distL="0" distR="0">
            <wp:extent cx="5400040" cy="237887"/>
            <wp:effectExtent l="19050" t="0" r="0" b="0"/>
            <wp:docPr id="157" name="Imagen 1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lastRenderedPageBreak/>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54959052"/>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A008D" w:rsidP="00AF7391">
      <w:pPr>
        <w:pStyle w:val="PSI-Normal"/>
      </w:pPr>
      <w:r>
        <w:rPr>
          <w:noProof/>
          <w:lang w:eastAsia="es-AR"/>
        </w:rPr>
        <w:drawing>
          <wp:inline distT="0" distB="0" distL="0" distR="0">
            <wp:extent cx="5400040" cy="2721655"/>
            <wp:effectExtent l="19050" t="0" r="0" b="0"/>
            <wp:docPr id="224" name="Imagen 1" descr="C:\xampp\htdocs\vaspa\Construcción\Screenshots CU\Administrador\Pantal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PantallaInicial.png"/>
                    <pic:cNvPicPr>
                      <a:picLocks noChangeAspect="1" noChangeArrowheads="1"/>
                    </pic:cNvPicPr>
                  </pic:nvPicPr>
                  <pic:blipFill>
                    <a:blip r:embed="rId170" cstate="print"/>
                    <a:srcRect/>
                    <a:stretch>
                      <a:fillRect/>
                    </a:stretch>
                  </pic:blipFill>
                  <pic:spPr bwMode="auto">
                    <a:xfrm>
                      <a:off x="0" y="0"/>
                      <a:ext cx="5400040" cy="2721655"/>
                    </a:xfrm>
                    <a:prstGeom prst="rect">
                      <a:avLst/>
                    </a:prstGeom>
                    <a:noFill/>
                    <a:ln w="9525">
                      <a:noFill/>
                      <a:miter lim="800000"/>
                      <a:headEnd/>
                      <a:tailEnd/>
                    </a:ln>
                  </pic:spPr>
                </pic:pic>
              </a:graphicData>
            </a:graphic>
          </wp:inline>
        </w:drawing>
      </w:r>
    </w:p>
    <w:p w:rsidR="00AF4C0F" w:rsidRDefault="00AF4C0F" w:rsidP="00AF7391">
      <w:pPr>
        <w:pStyle w:val="PSI-Normal"/>
      </w:pPr>
      <w:r>
        <w:t>Esta pantalla se encuentra dividida en dos secciones importantes.</w:t>
      </w:r>
    </w:p>
    <w:p w:rsidR="00AF4C0F" w:rsidRDefault="00AF4C0F" w:rsidP="00AF7391">
      <w:pPr>
        <w:pStyle w:val="PSI-Normal"/>
      </w:pPr>
      <w:r>
        <w:lastRenderedPageBreak/>
        <w:t xml:space="preserve">La </w:t>
      </w:r>
      <w:r w:rsidR="008544DF">
        <w:t>primera sección conocida</w:t>
      </w:r>
      <w:r>
        <w:t xml:space="preserve"> como el </w:t>
      </w:r>
      <w:r>
        <w:rPr>
          <w:b/>
        </w:rPr>
        <w:t xml:space="preserve">Menú Principal </w:t>
      </w:r>
      <w:r>
        <w:t xml:space="preserve">se encuentra en la parte superior de la pantalla. </w:t>
      </w:r>
    </w:p>
    <w:p w:rsidR="00AF4C0F" w:rsidRDefault="00AA008D" w:rsidP="00AF7391">
      <w:pPr>
        <w:pStyle w:val="PSI-Normal"/>
      </w:pPr>
      <w:r>
        <w:rPr>
          <w:noProof/>
          <w:lang w:eastAsia="es-AR"/>
        </w:rPr>
        <w:drawing>
          <wp:inline distT="0" distB="0" distL="0" distR="0">
            <wp:extent cx="5400040" cy="661966"/>
            <wp:effectExtent l="19050" t="0" r="0" b="0"/>
            <wp:docPr id="25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F27D91" w:rsidRDefault="00F27D91" w:rsidP="00AF7391">
      <w:pPr>
        <w:pStyle w:val="PSI-Normal"/>
      </w:pP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6E61AF" w:rsidRDefault="006E61AF" w:rsidP="00AF7391">
      <w:pPr>
        <w:pStyle w:val="PSI-Normal"/>
      </w:pPr>
    </w:p>
    <w:p w:rsidR="006E61AF" w:rsidRDefault="006E61AF" w:rsidP="00AF7391">
      <w:pPr>
        <w:pStyle w:val="PSI-Normal"/>
      </w:pPr>
    </w:p>
    <w:p w:rsidR="006E61AF" w:rsidRDefault="006E61AF" w:rsidP="00AF7391">
      <w:pPr>
        <w:pStyle w:val="PSI-Normal"/>
      </w:pPr>
    </w:p>
    <w:p w:rsidR="007747E3" w:rsidRDefault="002C3CE5" w:rsidP="007747E3">
      <w:pPr>
        <w:pStyle w:val="PSI-Ttulo2"/>
      </w:pPr>
      <w:bookmarkStart w:id="59" w:name="_Toc54959053"/>
      <w:r>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1A4B4D" w:rsidP="00AF7391">
      <w:pPr>
        <w:pStyle w:val="PSI-Normal"/>
      </w:pPr>
      <w:r w:rsidRPr="001A4B4D">
        <w:rPr>
          <w:noProof/>
          <w:lang w:eastAsia="es-AR"/>
        </w:rPr>
        <w:drawing>
          <wp:inline distT="0" distB="0" distL="0" distR="0">
            <wp:extent cx="5400040" cy="661966"/>
            <wp:effectExtent l="19050" t="0" r="0" b="0"/>
            <wp:docPr id="25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C87D63" w:rsidP="007747E3">
      <w:pPr>
        <w:pStyle w:val="PSI-Comentario"/>
      </w:pPr>
      <w:r>
        <w:rPr>
          <w:noProof/>
          <w:lang w:eastAsia="es-AR"/>
        </w:rPr>
        <w:lastRenderedPageBreak/>
        <w:drawing>
          <wp:inline distT="0" distB="0" distL="0" distR="0">
            <wp:extent cx="5400040" cy="3062074"/>
            <wp:effectExtent l="19050" t="0" r="0" b="0"/>
            <wp:docPr id="35" name="Imagen 3"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Administrador\CU Gestionar Usuario\1.png"/>
                    <pic:cNvPicPr>
                      <a:picLocks noChangeAspect="1" noChangeArrowheads="1"/>
                    </pic:cNvPicPr>
                  </pic:nvPicPr>
                  <pic:blipFill>
                    <a:blip r:embed="rId172" cstate="print"/>
                    <a:srcRect/>
                    <a:stretch>
                      <a:fillRect/>
                    </a:stretch>
                  </pic:blipFill>
                  <pic:spPr bwMode="auto">
                    <a:xfrm>
                      <a:off x="0" y="0"/>
                      <a:ext cx="5400040" cy="3062074"/>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54959054"/>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3"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lastRenderedPageBreak/>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4"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54959055"/>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2C22FA" w:rsidP="00AF7391">
      <w:pPr>
        <w:pStyle w:val="PSI-Normal"/>
      </w:pPr>
      <w:r>
        <w:rPr>
          <w:noProof/>
          <w:lang w:eastAsia="es-AR"/>
        </w:rPr>
        <w:drawing>
          <wp:inline distT="0" distB="0" distL="0" distR="0">
            <wp:extent cx="5400040" cy="375760"/>
            <wp:effectExtent l="19050" t="0" r="0" b="0"/>
            <wp:docPr id="36" name="Imagen 4" descr="C:\xampp\htdocs\vaspa\Construcción\Screenshots CU\Administrador\CU Gestionar Usuari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Administrador\CU Gestionar Usuario\Baja\1.png"/>
                    <pic:cNvPicPr>
                      <a:picLocks noChangeAspect="1" noChangeArrowheads="1"/>
                    </pic:cNvPicPr>
                  </pic:nvPicPr>
                  <pic:blipFill>
                    <a:blip r:embed="rId175" cstate="print"/>
                    <a:srcRect/>
                    <a:stretch>
                      <a:fillRect/>
                    </a:stretch>
                  </pic:blipFill>
                  <pic:spPr bwMode="auto">
                    <a:xfrm>
                      <a:off x="0" y="0"/>
                      <a:ext cx="5400040" cy="375760"/>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2C22FA" w:rsidP="00AF7391">
      <w:pPr>
        <w:pStyle w:val="PSI-Normal"/>
      </w:pPr>
      <w:r>
        <w:rPr>
          <w:noProof/>
          <w:lang w:eastAsia="es-AR"/>
        </w:rPr>
        <w:lastRenderedPageBreak/>
        <w:drawing>
          <wp:inline distT="0" distB="0" distL="0" distR="0">
            <wp:extent cx="5400040" cy="1391421"/>
            <wp:effectExtent l="19050" t="0" r="0" b="0"/>
            <wp:docPr id="44" name="Imagen 5"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Administrador\CU Gestionar Usuario\Baja\2.png"/>
                    <pic:cNvPicPr>
                      <a:picLocks noChangeAspect="1" noChangeArrowheads="1"/>
                    </pic:cNvPicPr>
                  </pic:nvPicPr>
                  <pic:blipFill>
                    <a:blip r:embed="rId176" cstate="print"/>
                    <a:srcRect/>
                    <a:stretch>
                      <a:fillRect/>
                    </a:stretch>
                  </pic:blipFill>
                  <pic:spPr bwMode="auto">
                    <a:xfrm>
                      <a:off x="0" y="0"/>
                      <a:ext cx="5400040" cy="1391421"/>
                    </a:xfrm>
                    <a:prstGeom prst="rect">
                      <a:avLst/>
                    </a:prstGeom>
                    <a:noFill/>
                    <a:ln w="9525">
                      <a:noFill/>
                      <a:miter lim="800000"/>
                      <a:headEnd/>
                      <a:tailEnd/>
                    </a:ln>
                  </pic:spPr>
                </pic:pic>
              </a:graphicData>
            </a:graphic>
          </wp:inline>
        </w:drawing>
      </w:r>
    </w:p>
    <w:p w:rsidR="007747E3" w:rsidRDefault="007747E3"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2104B" w:rsidRDefault="0072104B" w:rsidP="00AF7391">
      <w:pPr>
        <w:pStyle w:val="PSI-Normal"/>
      </w:pPr>
    </w:p>
    <w:p w:rsidR="0072104B" w:rsidRDefault="0072104B" w:rsidP="00AF7391">
      <w:pPr>
        <w:pStyle w:val="PSI-Normal"/>
      </w:pPr>
    </w:p>
    <w:p w:rsidR="007747E3" w:rsidRDefault="007747E3" w:rsidP="007747E3">
      <w:pPr>
        <w:pStyle w:val="PSI-Ttulo3"/>
      </w:pPr>
      <w:bookmarkStart w:id="62" w:name="_Toc54959056"/>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4145BF" w:rsidP="00AF7391">
      <w:pPr>
        <w:pStyle w:val="PSI-Normal"/>
      </w:pPr>
      <w:r>
        <w:rPr>
          <w:noProof/>
          <w:lang w:eastAsia="es-AR"/>
        </w:rPr>
        <w:drawing>
          <wp:inline distT="0" distB="0" distL="0" distR="0">
            <wp:extent cx="5400040" cy="347989"/>
            <wp:effectExtent l="19050" t="0" r="0" b="0"/>
            <wp:docPr id="69" name="Imagen 6" descr="C:\xampp\htdocs\vaspa\Construcción\Screenshots CU\Administrador\CU Gestionar Usuari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Administrador\CU Gestionar Usuario\Modificación\1.png"/>
                    <pic:cNvPicPr>
                      <a:picLocks noChangeAspect="1" noChangeArrowheads="1"/>
                    </pic:cNvPicPr>
                  </pic:nvPicPr>
                  <pic:blipFill>
                    <a:blip r:embed="rId177" cstate="print"/>
                    <a:srcRect/>
                    <a:stretch>
                      <a:fillRect/>
                    </a:stretch>
                  </pic:blipFill>
                  <pic:spPr bwMode="auto">
                    <a:xfrm>
                      <a:off x="0" y="0"/>
                      <a:ext cx="5400040" cy="3479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4939E3" w:rsidP="00AF7391">
      <w:pPr>
        <w:pStyle w:val="PSI-Normal"/>
      </w:pPr>
      <w:r>
        <w:rPr>
          <w:noProof/>
          <w:lang w:eastAsia="es-AR"/>
        </w:rPr>
        <w:drawing>
          <wp:inline distT="0" distB="0" distL="0" distR="0">
            <wp:extent cx="5400040" cy="2013173"/>
            <wp:effectExtent l="19050" t="0" r="0" b="0"/>
            <wp:docPr id="79" name="Imagen 7"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Administrador\CU Gestionar Usuario\Modificación\2.png"/>
                    <pic:cNvPicPr>
                      <a:picLocks noChangeAspect="1" noChangeArrowheads="1"/>
                    </pic:cNvPicPr>
                  </pic:nvPicPr>
                  <pic:blipFill>
                    <a:blip r:embed="rId178" cstate="print"/>
                    <a:srcRect/>
                    <a:stretch>
                      <a:fillRect/>
                    </a:stretch>
                  </pic:blipFill>
                  <pic:spPr bwMode="auto">
                    <a:xfrm>
                      <a:off x="0" y="0"/>
                      <a:ext cx="5400040" cy="2013173"/>
                    </a:xfrm>
                    <a:prstGeom prst="rect">
                      <a:avLst/>
                    </a:prstGeom>
                    <a:noFill/>
                    <a:ln w="9525">
                      <a:noFill/>
                      <a:miter lim="800000"/>
                      <a:headEnd/>
                      <a:tailEnd/>
                    </a:ln>
                  </pic:spPr>
                </pic:pic>
              </a:graphicData>
            </a:graphic>
          </wp:inline>
        </w:drawing>
      </w:r>
    </w:p>
    <w:p w:rsidR="007747E3" w:rsidRDefault="007747E3"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129FB" w:rsidRDefault="007129FB" w:rsidP="007129FB">
      <w:pPr>
        <w:pStyle w:val="PSI-Normal"/>
      </w:pPr>
      <w:r w:rsidRPr="00E151D7">
        <w:rPr>
          <w:b/>
          <w:u w:val="single"/>
        </w:rPr>
        <w:lastRenderedPageBreak/>
        <w:t>Nota:</w:t>
      </w:r>
      <w:r>
        <w:t xml:space="preserve"> Si el usuario que desea modificar es Profesor Responsable se modificará además el correo institucional del profesor.</w:t>
      </w:r>
    </w:p>
    <w:p w:rsidR="007129FB" w:rsidRDefault="007129FB" w:rsidP="007747E3">
      <w:pPr>
        <w:pStyle w:val="PSI-Comentario"/>
      </w:pPr>
    </w:p>
    <w:p w:rsidR="004262CF" w:rsidRDefault="004262CF" w:rsidP="007747E3">
      <w:pPr>
        <w:pStyle w:val="PSI-Comentario"/>
      </w:pPr>
    </w:p>
    <w:p w:rsidR="004262CF" w:rsidRDefault="004262CF" w:rsidP="007747E3">
      <w:pPr>
        <w:pStyle w:val="PSI-Comentario"/>
      </w:pPr>
    </w:p>
    <w:p w:rsidR="007747E3" w:rsidRDefault="007747E3" w:rsidP="007747E3">
      <w:pPr>
        <w:pStyle w:val="PSI-Ttulo3"/>
      </w:pPr>
      <w:bookmarkStart w:id="63" w:name="_Toc54959057"/>
      <w:r>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CB33B4" w:rsidP="00AF7391">
      <w:pPr>
        <w:pStyle w:val="PSI-Normal"/>
      </w:pPr>
      <w:r>
        <w:rPr>
          <w:noProof/>
          <w:lang w:eastAsia="es-AR"/>
        </w:rPr>
        <w:drawing>
          <wp:inline distT="0" distB="0" distL="0" distR="0">
            <wp:extent cx="5400040" cy="365789"/>
            <wp:effectExtent l="19050" t="0" r="0" b="0"/>
            <wp:docPr id="93" name="Imagen 8" descr="C:\xampp\htdocs\vaspa\Construcción\Screenshots CU\Administrador\CU Gestionar Usuari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Administrador\CU Gestionar Usuario\Ver Detalle\1.png"/>
                    <pic:cNvPicPr>
                      <a:picLocks noChangeAspect="1" noChangeArrowheads="1"/>
                    </pic:cNvPicPr>
                  </pic:nvPicPr>
                  <pic:blipFill>
                    <a:blip r:embed="rId179" cstate="print"/>
                    <a:srcRect/>
                    <a:stretch>
                      <a:fillRect/>
                    </a:stretch>
                  </pic:blipFill>
                  <pic:spPr bwMode="auto">
                    <a:xfrm>
                      <a:off x="0" y="0"/>
                      <a:ext cx="5400040" cy="365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CB33B4" w:rsidP="00AF7391">
      <w:pPr>
        <w:pStyle w:val="PSI-Normal"/>
      </w:pPr>
      <w:r>
        <w:rPr>
          <w:noProof/>
          <w:lang w:eastAsia="es-AR"/>
        </w:rPr>
        <w:drawing>
          <wp:inline distT="0" distB="0" distL="0" distR="0">
            <wp:extent cx="5400040" cy="2234163"/>
            <wp:effectExtent l="19050" t="0" r="0" b="0"/>
            <wp:docPr id="94" name="Imagen 9"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Administrador\CU Gestionar Usuario\Ver Detalle\2.png"/>
                    <pic:cNvPicPr>
                      <a:picLocks noChangeAspect="1" noChangeArrowheads="1"/>
                    </pic:cNvPicPr>
                  </pic:nvPicPr>
                  <pic:blipFill>
                    <a:blip r:embed="rId180" cstate="print"/>
                    <a:srcRect/>
                    <a:stretch>
                      <a:fillRect/>
                    </a:stretch>
                  </pic:blipFill>
                  <pic:spPr bwMode="auto">
                    <a:xfrm>
                      <a:off x="0" y="0"/>
                      <a:ext cx="5400040" cy="2234163"/>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4262CF" w:rsidRDefault="004262CF" w:rsidP="00895821">
      <w:pPr>
        <w:pStyle w:val="PSI-Comentario"/>
      </w:pPr>
    </w:p>
    <w:p w:rsidR="004262CF" w:rsidRDefault="004262CF" w:rsidP="00895821">
      <w:pPr>
        <w:pStyle w:val="PSI-Comentario"/>
      </w:pPr>
    </w:p>
    <w:p w:rsidR="004262CF" w:rsidRDefault="004262CF" w:rsidP="00895821">
      <w:pPr>
        <w:pStyle w:val="PSI-Comentario"/>
      </w:pPr>
    </w:p>
    <w:p w:rsidR="004262CF" w:rsidRDefault="004262CF" w:rsidP="00895821">
      <w:pPr>
        <w:pStyle w:val="PSI-Comentario"/>
      </w:pPr>
    </w:p>
    <w:p w:rsidR="00E642EA" w:rsidRDefault="00E642EA" w:rsidP="00E642EA">
      <w:pPr>
        <w:pStyle w:val="PSI-Ttulo2"/>
      </w:pPr>
      <w:bookmarkStart w:id="64" w:name="_Toc54959058"/>
      <w:r>
        <w:lastRenderedPageBreak/>
        <w:t>Gestionar Rol</w:t>
      </w:r>
      <w:bookmarkEnd w:id="64"/>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062542" w:rsidP="00AF7391">
      <w:pPr>
        <w:pStyle w:val="PSI-Normal"/>
      </w:pPr>
      <w:r>
        <w:rPr>
          <w:noProof/>
          <w:lang w:eastAsia="es-AR"/>
        </w:rPr>
        <w:drawing>
          <wp:inline distT="0" distB="0" distL="0" distR="0">
            <wp:extent cx="5400040" cy="661966"/>
            <wp:effectExtent l="19050" t="0" r="0" b="0"/>
            <wp:docPr id="106" name="Imagen 10"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1"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614088" w:rsidRDefault="00614088" w:rsidP="00E642EA">
      <w:pPr>
        <w:pStyle w:val="PSI-Ttulo3"/>
      </w:pPr>
    </w:p>
    <w:p w:rsidR="00614088" w:rsidRDefault="00614088" w:rsidP="00E642EA">
      <w:pPr>
        <w:pStyle w:val="PSI-Ttulo3"/>
      </w:pPr>
    </w:p>
    <w:p w:rsidR="00614088" w:rsidRDefault="00614088" w:rsidP="00E642EA">
      <w:pPr>
        <w:pStyle w:val="PSI-Ttulo3"/>
      </w:pPr>
    </w:p>
    <w:p w:rsidR="00E642EA" w:rsidRDefault="000B4EC1" w:rsidP="00E642EA">
      <w:pPr>
        <w:pStyle w:val="PSI-Ttulo3"/>
      </w:pPr>
      <w:bookmarkStart w:id="65" w:name="_Toc54959059"/>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lastRenderedPageBreak/>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2"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614088" w:rsidRDefault="00614088" w:rsidP="00E642EA">
      <w:pPr>
        <w:pStyle w:val="PSI-Ttulo3"/>
      </w:pPr>
    </w:p>
    <w:p w:rsidR="00614088" w:rsidRDefault="00614088" w:rsidP="00E642EA">
      <w:pPr>
        <w:pStyle w:val="PSI-Ttulo3"/>
      </w:pPr>
    </w:p>
    <w:p w:rsidR="00E642EA" w:rsidRDefault="00BB493B" w:rsidP="00E642EA">
      <w:pPr>
        <w:pStyle w:val="PSI-Ttulo3"/>
      </w:pPr>
      <w:bookmarkStart w:id="66" w:name="_Toc54959060"/>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3"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lastRenderedPageBreak/>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4"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614088" w:rsidRDefault="00614088" w:rsidP="00AF7391">
      <w:pPr>
        <w:pStyle w:val="PSI-Normal"/>
      </w:pPr>
    </w:p>
    <w:p w:rsidR="00E642EA" w:rsidRDefault="00E642EA" w:rsidP="00E642EA">
      <w:pPr>
        <w:pStyle w:val="PSI-Ttulo3"/>
      </w:pPr>
      <w:bookmarkStart w:id="67" w:name="_Toc54959061"/>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5"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6"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614088" w:rsidRDefault="00614088" w:rsidP="00E642EA">
      <w:pPr>
        <w:pStyle w:val="PSI-Comentario"/>
      </w:pPr>
    </w:p>
    <w:p w:rsidR="00614088" w:rsidRDefault="00614088" w:rsidP="00E642EA">
      <w:pPr>
        <w:pStyle w:val="PSI-Comentario"/>
      </w:pPr>
    </w:p>
    <w:p w:rsidR="00E642EA" w:rsidRDefault="00E642EA" w:rsidP="00E642EA">
      <w:pPr>
        <w:pStyle w:val="PSI-Ttulo3"/>
      </w:pPr>
      <w:bookmarkStart w:id="68" w:name="_Toc54959062"/>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7"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8"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54959063"/>
      <w:r>
        <w:lastRenderedPageBreak/>
        <w:t>Gestionar Permiso</w:t>
      </w:r>
      <w:bookmarkEnd w:id="69"/>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1D3EE0" w:rsidP="00AF7391">
      <w:pPr>
        <w:pStyle w:val="PSI-Normal"/>
      </w:pPr>
      <w:r>
        <w:rPr>
          <w:noProof/>
          <w:lang w:eastAsia="es-AR"/>
        </w:rPr>
        <w:drawing>
          <wp:inline distT="0" distB="0" distL="0" distR="0">
            <wp:extent cx="5400040" cy="661966"/>
            <wp:effectExtent l="19050" t="0" r="0" b="0"/>
            <wp:docPr id="115" name="Imagen 11"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9"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6867BE" w:rsidRDefault="006867BE" w:rsidP="00CE2AA7">
      <w:pPr>
        <w:pStyle w:val="PSI-Ttulo3"/>
      </w:pPr>
    </w:p>
    <w:p w:rsidR="006867BE" w:rsidRDefault="006867BE" w:rsidP="00CE2AA7">
      <w:pPr>
        <w:pStyle w:val="PSI-Ttulo3"/>
      </w:pPr>
    </w:p>
    <w:p w:rsidR="00CE2AA7" w:rsidRDefault="003975E3" w:rsidP="00CE2AA7">
      <w:pPr>
        <w:pStyle w:val="PSI-Ttulo3"/>
      </w:pPr>
      <w:bookmarkStart w:id="70" w:name="_Toc54959064"/>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lastRenderedPageBreak/>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0"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Default="00A31DB8" w:rsidP="00AF7391">
      <w:pPr>
        <w:pStyle w:val="PSI-Normal"/>
      </w:pPr>
    </w:p>
    <w:p w:rsidR="006867BE" w:rsidRDefault="006867BE" w:rsidP="00AF7391">
      <w:pPr>
        <w:pStyle w:val="PSI-Normal"/>
      </w:pPr>
    </w:p>
    <w:p w:rsidR="006867BE" w:rsidRPr="001D4104" w:rsidRDefault="006867BE" w:rsidP="00AF7391">
      <w:pPr>
        <w:pStyle w:val="PSI-Normal"/>
      </w:pPr>
    </w:p>
    <w:p w:rsidR="00CE2AA7" w:rsidRDefault="002B7111" w:rsidP="00CE2AA7">
      <w:pPr>
        <w:pStyle w:val="PSI-Ttulo3"/>
      </w:pPr>
      <w:bookmarkStart w:id="71" w:name="_Toc54959065"/>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1"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2"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54959066"/>
      <w:r>
        <w:lastRenderedPageBreak/>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3"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4"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54959067"/>
      <w:r>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5"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6"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FE10A2" w:rsidRDefault="00FE10A2" w:rsidP="00FE10A2">
      <w:pPr>
        <w:pStyle w:val="PSI-Ttulo2"/>
      </w:pPr>
      <w:bookmarkStart w:id="74" w:name="_Toc54959068"/>
      <w:r>
        <w:lastRenderedPageBreak/>
        <w:t>Salir</w:t>
      </w:r>
      <w:bookmarkEnd w:id="74"/>
    </w:p>
    <w:p w:rsidR="00FE10A2" w:rsidRDefault="00FE10A2" w:rsidP="00AF7391">
      <w:pPr>
        <w:pStyle w:val="PSI-Normal"/>
      </w:pPr>
      <w:r>
        <w:t>Para salir del sistema Vaspa, nos dirigiremos al menú principal -&gt;Salir, como se ilustra en la siguiente imagen.</w:t>
      </w:r>
    </w:p>
    <w:p w:rsidR="00FE10A2" w:rsidRDefault="00D25767" w:rsidP="00AF7391">
      <w:pPr>
        <w:pStyle w:val="PSI-Normal"/>
      </w:pPr>
      <w:r>
        <w:rPr>
          <w:noProof/>
          <w:lang w:eastAsia="es-AR"/>
        </w:rPr>
        <w:drawing>
          <wp:inline distT="0" distB="0" distL="0" distR="0">
            <wp:extent cx="5400040" cy="247269"/>
            <wp:effectExtent l="19050" t="0" r="0" b="0"/>
            <wp:docPr id="125" name="Imagen 12" descr="C:\xampp\htdocs\vaspa\Construcción\Screenshots CU\Administrad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Salir.png"/>
                    <pic:cNvPicPr>
                      <a:picLocks noChangeAspect="1" noChangeArrowheads="1"/>
                    </pic:cNvPicPr>
                  </pic:nvPicPr>
                  <pic:blipFill>
                    <a:blip r:embed="rId197" cstate="print"/>
                    <a:srcRect/>
                    <a:stretch>
                      <a:fillRect/>
                    </a:stretch>
                  </pic:blipFill>
                  <pic:spPr bwMode="auto">
                    <a:xfrm>
                      <a:off x="0" y="0"/>
                      <a:ext cx="5400040" cy="24726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p>
    <w:sectPr w:rsidR="00CC2647" w:rsidSect="0092483A">
      <w:headerReference w:type="default" r:id="rId198"/>
      <w:footerReference w:type="default" r:id="rId199"/>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76003" w:rsidRDefault="00976003" w:rsidP="00C94FBE">
      <w:pPr>
        <w:spacing w:before="0" w:line="240" w:lineRule="auto"/>
      </w:pPr>
      <w:r>
        <w:separator/>
      </w:r>
    </w:p>
    <w:p w:rsidR="00976003" w:rsidRDefault="00976003"/>
  </w:endnote>
  <w:endnote w:type="continuationSeparator" w:id="0">
    <w:p w:rsidR="00976003" w:rsidRDefault="00976003" w:rsidP="00C94FBE">
      <w:pPr>
        <w:spacing w:before="0" w:line="240" w:lineRule="auto"/>
      </w:pPr>
      <w:r>
        <w:continuationSeparator/>
      </w:r>
    </w:p>
    <w:p w:rsidR="00976003" w:rsidRDefault="00976003"/>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Segoe UI Symbol"/>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92E" w:rsidRDefault="00B4121D"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7E592E">
          <w:rPr>
            <w:lang w:val="es-AR"/>
          </w:rPr>
          <w:t>VASPA Team</w:t>
        </w:r>
      </w:sdtContent>
    </w:sdt>
    <w:r w:rsidRPr="00B4121D">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B4121D">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7E592E">
          <w:tab/>
        </w:r>
        <w:r w:rsidR="007E592E">
          <w:tab/>
        </w:r>
        <w:r w:rsidR="007E592E">
          <w:tab/>
        </w:r>
        <w:r w:rsidR="007E592E">
          <w:tab/>
        </w:r>
        <w:r w:rsidR="007E592E" w:rsidRPr="00DD5A70">
          <w:rPr>
            <w:rFonts w:asciiTheme="majorHAnsi" w:hAnsiTheme="majorHAnsi" w:cstheme="majorHAnsi"/>
          </w:rPr>
          <w:t xml:space="preserve">Página </w:t>
        </w:r>
        <w:r w:rsidRPr="00DD5A70">
          <w:rPr>
            <w:rFonts w:asciiTheme="majorHAnsi" w:hAnsiTheme="majorHAnsi" w:cstheme="majorHAnsi"/>
          </w:rPr>
          <w:fldChar w:fldCharType="begin"/>
        </w:r>
        <w:r w:rsidR="007E592E"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4978F5">
          <w:rPr>
            <w:rFonts w:asciiTheme="majorHAnsi" w:hAnsiTheme="majorHAnsi" w:cstheme="majorHAnsi"/>
            <w:noProof/>
          </w:rPr>
          <w:t>3</w:t>
        </w:r>
        <w:r w:rsidRPr="00DD5A70">
          <w:rPr>
            <w:rFonts w:asciiTheme="majorHAnsi" w:hAnsiTheme="majorHAnsi" w:cstheme="majorHAnsi"/>
          </w:rPr>
          <w:fldChar w:fldCharType="end"/>
        </w:r>
        <w:r w:rsidR="007E592E" w:rsidRPr="00DD5A70">
          <w:rPr>
            <w:rFonts w:asciiTheme="majorHAnsi" w:hAnsiTheme="majorHAnsi" w:cstheme="majorHAnsi"/>
          </w:rPr>
          <w:t xml:space="preserve"> de </w:t>
        </w:r>
        <w:r w:rsidRPr="00DD5A70">
          <w:rPr>
            <w:rFonts w:asciiTheme="majorHAnsi" w:hAnsiTheme="majorHAnsi" w:cstheme="majorHAnsi"/>
          </w:rPr>
          <w:fldChar w:fldCharType="begin"/>
        </w:r>
        <w:r w:rsidR="007E592E"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4978F5">
          <w:rPr>
            <w:rFonts w:asciiTheme="majorHAnsi" w:hAnsiTheme="majorHAnsi" w:cstheme="majorHAnsi"/>
            <w:noProof/>
          </w:rPr>
          <w:t>107</w:t>
        </w:r>
        <w:r w:rsidRPr="00DD5A70">
          <w:rPr>
            <w:rFonts w:asciiTheme="majorHAnsi" w:hAnsiTheme="majorHAnsi" w:cstheme="majorHAnsi"/>
          </w:rPr>
          <w:fldChar w:fldCharType="end"/>
        </w:r>
      </w:sdtContent>
    </w:sdt>
    <w:r w:rsidRPr="00B4121D">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7E592E" w:rsidRDefault="007E592E"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76003" w:rsidRDefault="00976003" w:rsidP="00C94FBE">
      <w:pPr>
        <w:spacing w:before="0" w:line="240" w:lineRule="auto"/>
      </w:pPr>
      <w:r>
        <w:separator/>
      </w:r>
    </w:p>
    <w:p w:rsidR="00976003" w:rsidRDefault="00976003"/>
  </w:footnote>
  <w:footnote w:type="continuationSeparator" w:id="0">
    <w:p w:rsidR="00976003" w:rsidRDefault="00976003" w:rsidP="00C94FBE">
      <w:pPr>
        <w:spacing w:before="0" w:line="240" w:lineRule="auto"/>
      </w:pPr>
      <w:r>
        <w:continuationSeparator/>
      </w:r>
    </w:p>
    <w:p w:rsidR="00976003" w:rsidRDefault="00976003"/>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7E592E" w:rsidRDefault="007E592E">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7E592E" w:rsidRPr="000F4F97" w:rsidRDefault="007E592E"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B4121D" w:rsidRPr="00B4121D">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B4121D" w:rsidRPr="00B4121D">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B4121D" w:rsidRPr="00B4121D">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12290">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3767"/>
    <w:rsid w:val="00035647"/>
    <w:rsid w:val="00037F14"/>
    <w:rsid w:val="0004124A"/>
    <w:rsid w:val="000421ED"/>
    <w:rsid w:val="00043082"/>
    <w:rsid w:val="00045F1A"/>
    <w:rsid w:val="000466DE"/>
    <w:rsid w:val="0004729E"/>
    <w:rsid w:val="00047C28"/>
    <w:rsid w:val="00050105"/>
    <w:rsid w:val="000514AE"/>
    <w:rsid w:val="00051E1D"/>
    <w:rsid w:val="00053312"/>
    <w:rsid w:val="000537EE"/>
    <w:rsid w:val="000546CE"/>
    <w:rsid w:val="00054764"/>
    <w:rsid w:val="00056B66"/>
    <w:rsid w:val="00056D91"/>
    <w:rsid w:val="00060112"/>
    <w:rsid w:val="000601A4"/>
    <w:rsid w:val="00061A05"/>
    <w:rsid w:val="0006228E"/>
    <w:rsid w:val="00062542"/>
    <w:rsid w:val="00063180"/>
    <w:rsid w:val="00064DE3"/>
    <w:rsid w:val="00064EC1"/>
    <w:rsid w:val="00066EA1"/>
    <w:rsid w:val="00067678"/>
    <w:rsid w:val="000704B4"/>
    <w:rsid w:val="00071A71"/>
    <w:rsid w:val="00071F92"/>
    <w:rsid w:val="00072049"/>
    <w:rsid w:val="0007318D"/>
    <w:rsid w:val="000745E3"/>
    <w:rsid w:val="0007489E"/>
    <w:rsid w:val="0007759F"/>
    <w:rsid w:val="00077FDF"/>
    <w:rsid w:val="00083AF4"/>
    <w:rsid w:val="00084741"/>
    <w:rsid w:val="000853A1"/>
    <w:rsid w:val="00085493"/>
    <w:rsid w:val="0008578E"/>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A7E53"/>
    <w:rsid w:val="000B110F"/>
    <w:rsid w:val="000B252E"/>
    <w:rsid w:val="000B3AF8"/>
    <w:rsid w:val="000B4EC1"/>
    <w:rsid w:val="000B7AA2"/>
    <w:rsid w:val="000C0FBD"/>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6566"/>
    <w:rsid w:val="000F79DF"/>
    <w:rsid w:val="000F7A26"/>
    <w:rsid w:val="00102B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1C08"/>
    <w:rsid w:val="001532F3"/>
    <w:rsid w:val="00153FF4"/>
    <w:rsid w:val="00157A83"/>
    <w:rsid w:val="001647E7"/>
    <w:rsid w:val="00165A88"/>
    <w:rsid w:val="0016616C"/>
    <w:rsid w:val="00167635"/>
    <w:rsid w:val="00167DC3"/>
    <w:rsid w:val="00167E16"/>
    <w:rsid w:val="001713B4"/>
    <w:rsid w:val="0017230F"/>
    <w:rsid w:val="001726AB"/>
    <w:rsid w:val="00176D49"/>
    <w:rsid w:val="00177AFA"/>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4B4D"/>
    <w:rsid w:val="001A5E77"/>
    <w:rsid w:val="001A725C"/>
    <w:rsid w:val="001A72A4"/>
    <w:rsid w:val="001B3893"/>
    <w:rsid w:val="001B5050"/>
    <w:rsid w:val="001C34BD"/>
    <w:rsid w:val="001C6104"/>
    <w:rsid w:val="001C68BE"/>
    <w:rsid w:val="001C69D0"/>
    <w:rsid w:val="001C799E"/>
    <w:rsid w:val="001C7BA6"/>
    <w:rsid w:val="001D08A6"/>
    <w:rsid w:val="001D0ED0"/>
    <w:rsid w:val="001D2701"/>
    <w:rsid w:val="001D29E1"/>
    <w:rsid w:val="001D3EE0"/>
    <w:rsid w:val="001D4104"/>
    <w:rsid w:val="001D5FC4"/>
    <w:rsid w:val="001D7139"/>
    <w:rsid w:val="001D76D1"/>
    <w:rsid w:val="001E032D"/>
    <w:rsid w:val="001E0C45"/>
    <w:rsid w:val="001E12C0"/>
    <w:rsid w:val="001E1C12"/>
    <w:rsid w:val="001E4D8D"/>
    <w:rsid w:val="001E6E93"/>
    <w:rsid w:val="001F099D"/>
    <w:rsid w:val="001F17DA"/>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5CED"/>
    <w:rsid w:val="00217A70"/>
    <w:rsid w:val="00217CE4"/>
    <w:rsid w:val="002200CF"/>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67B6F"/>
    <w:rsid w:val="002714B2"/>
    <w:rsid w:val="00271B2F"/>
    <w:rsid w:val="00272A46"/>
    <w:rsid w:val="00274424"/>
    <w:rsid w:val="00274CB2"/>
    <w:rsid w:val="002772ED"/>
    <w:rsid w:val="002800C6"/>
    <w:rsid w:val="00281BB1"/>
    <w:rsid w:val="00283E5A"/>
    <w:rsid w:val="002857BA"/>
    <w:rsid w:val="00285FBD"/>
    <w:rsid w:val="0029049D"/>
    <w:rsid w:val="0029304B"/>
    <w:rsid w:val="002930E1"/>
    <w:rsid w:val="0029367B"/>
    <w:rsid w:val="00293B07"/>
    <w:rsid w:val="00294803"/>
    <w:rsid w:val="002951DA"/>
    <w:rsid w:val="0029548F"/>
    <w:rsid w:val="00295CA9"/>
    <w:rsid w:val="00296073"/>
    <w:rsid w:val="002A1111"/>
    <w:rsid w:val="002A41AA"/>
    <w:rsid w:val="002A5A57"/>
    <w:rsid w:val="002B0BBA"/>
    <w:rsid w:val="002B1AEA"/>
    <w:rsid w:val="002B506A"/>
    <w:rsid w:val="002B54CD"/>
    <w:rsid w:val="002B5782"/>
    <w:rsid w:val="002B5AF9"/>
    <w:rsid w:val="002B7111"/>
    <w:rsid w:val="002B72E3"/>
    <w:rsid w:val="002B7A18"/>
    <w:rsid w:val="002C094B"/>
    <w:rsid w:val="002C13B0"/>
    <w:rsid w:val="002C19E4"/>
    <w:rsid w:val="002C1BC1"/>
    <w:rsid w:val="002C22FA"/>
    <w:rsid w:val="002C3CE5"/>
    <w:rsid w:val="002C470D"/>
    <w:rsid w:val="002C669B"/>
    <w:rsid w:val="002D032B"/>
    <w:rsid w:val="002D0714"/>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357E"/>
    <w:rsid w:val="0030402F"/>
    <w:rsid w:val="0030454D"/>
    <w:rsid w:val="00304558"/>
    <w:rsid w:val="00305A88"/>
    <w:rsid w:val="00306993"/>
    <w:rsid w:val="00307E40"/>
    <w:rsid w:val="00310599"/>
    <w:rsid w:val="00310E8F"/>
    <w:rsid w:val="00311911"/>
    <w:rsid w:val="003130E0"/>
    <w:rsid w:val="003130E3"/>
    <w:rsid w:val="00313D10"/>
    <w:rsid w:val="00314124"/>
    <w:rsid w:val="003149A1"/>
    <w:rsid w:val="003150C3"/>
    <w:rsid w:val="003156FF"/>
    <w:rsid w:val="00315B21"/>
    <w:rsid w:val="003163C6"/>
    <w:rsid w:val="00316574"/>
    <w:rsid w:val="00317298"/>
    <w:rsid w:val="00320B46"/>
    <w:rsid w:val="00324034"/>
    <w:rsid w:val="00326CE4"/>
    <w:rsid w:val="00327068"/>
    <w:rsid w:val="00327097"/>
    <w:rsid w:val="00331FC7"/>
    <w:rsid w:val="0033214B"/>
    <w:rsid w:val="00332991"/>
    <w:rsid w:val="00332C06"/>
    <w:rsid w:val="00334209"/>
    <w:rsid w:val="003348A9"/>
    <w:rsid w:val="0033655A"/>
    <w:rsid w:val="00336D0E"/>
    <w:rsid w:val="00340C1D"/>
    <w:rsid w:val="00340D9E"/>
    <w:rsid w:val="003418FE"/>
    <w:rsid w:val="0034303F"/>
    <w:rsid w:val="00344258"/>
    <w:rsid w:val="00344E6E"/>
    <w:rsid w:val="00346864"/>
    <w:rsid w:val="003474AA"/>
    <w:rsid w:val="00350E39"/>
    <w:rsid w:val="00351476"/>
    <w:rsid w:val="0035183E"/>
    <w:rsid w:val="00351C49"/>
    <w:rsid w:val="00352A6E"/>
    <w:rsid w:val="003536AD"/>
    <w:rsid w:val="003538C0"/>
    <w:rsid w:val="003552F9"/>
    <w:rsid w:val="003555BB"/>
    <w:rsid w:val="00355D9A"/>
    <w:rsid w:val="003560F2"/>
    <w:rsid w:val="00356A63"/>
    <w:rsid w:val="00362917"/>
    <w:rsid w:val="00363FD1"/>
    <w:rsid w:val="0036473F"/>
    <w:rsid w:val="003664D7"/>
    <w:rsid w:val="0037065A"/>
    <w:rsid w:val="00371CE6"/>
    <w:rsid w:val="00375778"/>
    <w:rsid w:val="0038021F"/>
    <w:rsid w:val="003806ED"/>
    <w:rsid w:val="00380FD6"/>
    <w:rsid w:val="00381507"/>
    <w:rsid w:val="00381BB0"/>
    <w:rsid w:val="00382EAF"/>
    <w:rsid w:val="003841FD"/>
    <w:rsid w:val="00384226"/>
    <w:rsid w:val="003857BA"/>
    <w:rsid w:val="0038608F"/>
    <w:rsid w:val="0038673D"/>
    <w:rsid w:val="00387558"/>
    <w:rsid w:val="003912F9"/>
    <w:rsid w:val="00394EB8"/>
    <w:rsid w:val="00394ECE"/>
    <w:rsid w:val="003962E2"/>
    <w:rsid w:val="003973C8"/>
    <w:rsid w:val="00397566"/>
    <w:rsid w:val="003975E3"/>
    <w:rsid w:val="00397C14"/>
    <w:rsid w:val="003A0050"/>
    <w:rsid w:val="003A07D5"/>
    <w:rsid w:val="003A1902"/>
    <w:rsid w:val="003A1D8C"/>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477E"/>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4C9C"/>
    <w:rsid w:val="003E4CF4"/>
    <w:rsid w:val="003E513F"/>
    <w:rsid w:val="003F11F6"/>
    <w:rsid w:val="003F2B64"/>
    <w:rsid w:val="003F2F99"/>
    <w:rsid w:val="003F3CFD"/>
    <w:rsid w:val="003F6C67"/>
    <w:rsid w:val="003F773F"/>
    <w:rsid w:val="0040066E"/>
    <w:rsid w:val="00401B84"/>
    <w:rsid w:val="00401CDE"/>
    <w:rsid w:val="0040270F"/>
    <w:rsid w:val="00406A9C"/>
    <w:rsid w:val="00406EA1"/>
    <w:rsid w:val="004103FE"/>
    <w:rsid w:val="00410595"/>
    <w:rsid w:val="00411682"/>
    <w:rsid w:val="0041189A"/>
    <w:rsid w:val="00411D70"/>
    <w:rsid w:val="004122E3"/>
    <w:rsid w:val="00413383"/>
    <w:rsid w:val="00413B38"/>
    <w:rsid w:val="00414234"/>
    <w:rsid w:val="004145BF"/>
    <w:rsid w:val="00415351"/>
    <w:rsid w:val="00415826"/>
    <w:rsid w:val="00416D44"/>
    <w:rsid w:val="00420476"/>
    <w:rsid w:val="00421870"/>
    <w:rsid w:val="00423147"/>
    <w:rsid w:val="004231FE"/>
    <w:rsid w:val="0042352B"/>
    <w:rsid w:val="00423EAE"/>
    <w:rsid w:val="004246A2"/>
    <w:rsid w:val="00426225"/>
    <w:rsid w:val="004262CF"/>
    <w:rsid w:val="004277A3"/>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0DCD"/>
    <w:rsid w:val="00463F7B"/>
    <w:rsid w:val="00464199"/>
    <w:rsid w:val="004648FB"/>
    <w:rsid w:val="00470DC8"/>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39E3"/>
    <w:rsid w:val="00494312"/>
    <w:rsid w:val="00495090"/>
    <w:rsid w:val="004958C5"/>
    <w:rsid w:val="004964A0"/>
    <w:rsid w:val="004978F5"/>
    <w:rsid w:val="00497E85"/>
    <w:rsid w:val="004A0D31"/>
    <w:rsid w:val="004A1DD9"/>
    <w:rsid w:val="004A474C"/>
    <w:rsid w:val="004A51A1"/>
    <w:rsid w:val="004A54C8"/>
    <w:rsid w:val="004A6033"/>
    <w:rsid w:val="004A6591"/>
    <w:rsid w:val="004B02C2"/>
    <w:rsid w:val="004B100A"/>
    <w:rsid w:val="004B796C"/>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7A95"/>
    <w:rsid w:val="00501402"/>
    <w:rsid w:val="005017FA"/>
    <w:rsid w:val="00501B09"/>
    <w:rsid w:val="00503792"/>
    <w:rsid w:val="005046A5"/>
    <w:rsid w:val="00504A67"/>
    <w:rsid w:val="00505EF0"/>
    <w:rsid w:val="005100D5"/>
    <w:rsid w:val="00511C01"/>
    <w:rsid w:val="00511D9A"/>
    <w:rsid w:val="00512D36"/>
    <w:rsid w:val="00513090"/>
    <w:rsid w:val="00513B49"/>
    <w:rsid w:val="00514F66"/>
    <w:rsid w:val="00515617"/>
    <w:rsid w:val="00515EEC"/>
    <w:rsid w:val="0052209C"/>
    <w:rsid w:val="005222BB"/>
    <w:rsid w:val="00524A12"/>
    <w:rsid w:val="00525092"/>
    <w:rsid w:val="00525863"/>
    <w:rsid w:val="00525D80"/>
    <w:rsid w:val="00530AA6"/>
    <w:rsid w:val="00533514"/>
    <w:rsid w:val="00535B07"/>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657"/>
    <w:rsid w:val="005757C7"/>
    <w:rsid w:val="00576F36"/>
    <w:rsid w:val="005809C7"/>
    <w:rsid w:val="005835E9"/>
    <w:rsid w:val="00584324"/>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0529"/>
    <w:rsid w:val="005C102D"/>
    <w:rsid w:val="005C1B68"/>
    <w:rsid w:val="005C3434"/>
    <w:rsid w:val="005C4D31"/>
    <w:rsid w:val="005C55AC"/>
    <w:rsid w:val="005C63A9"/>
    <w:rsid w:val="005C6BD0"/>
    <w:rsid w:val="005C6EBE"/>
    <w:rsid w:val="005D6024"/>
    <w:rsid w:val="005D70DD"/>
    <w:rsid w:val="005D76A3"/>
    <w:rsid w:val="005E3E3D"/>
    <w:rsid w:val="005E4726"/>
    <w:rsid w:val="005E47FC"/>
    <w:rsid w:val="005E6792"/>
    <w:rsid w:val="005E76A4"/>
    <w:rsid w:val="005F0027"/>
    <w:rsid w:val="005F08FF"/>
    <w:rsid w:val="005F133C"/>
    <w:rsid w:val="005F1F74"/>
    <w:rsid w:val="005F21E0"/>
    <w:rsid w:val="005F33EB"/>
    <w:rsid w:val="005F5429"/>
    <w:rsid w:val="005F60BA"/>
    <w:rsid w:val="005F6A5A"/>
    <w:rsid w:val="006004AC"/>
    <w:rsid w:val="006006B1"/>
    <w:rsid w:val="0060098D"/>
    <w:rsid w:val="00604B52"/>
    <w:rsid w:val="0060576F"/>
    <w:rsid w:val="0061127A"/>
    <w:rsid w:val="00612017"/>
    <w:rsid w:val="006124BF"/>
    <w:rsid w:val="00612FF4"/>
    <w:rsid w:val="00613589"/>
    <w:rsid w:val="00614088"/>
    <w:rsid w:val="0061423B"/>
    <w:rsid w:val="00615C24"/>
    <w:rsid w:val="00616A6E"/>
    <w:rsid w:val="006177BF"/>
    <w:rsid w:val="00621F65"/>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9A3"/>
    <w:rsid w:val="00683D02"/>
    <w:rsid w:val="0068473C"/>
    <w:rsid w:val="00685980"/>
    <w:rsid w:val="006867BE"/>
    <w:rsid w:val="00687A1A"/>
    <w:rsid w:val="00690A5A"/>
    <w:rsid w:val="00691865"/>
    <w:rsid w:val="006919D5"/>
    <w:rsid w:val="00691AC2"/>
    <w:rsid w:val="00692321"/>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4B27"/>
    <w:rsid w:val="006E51EC"/>
    <w:rsid w:val="006E5B5A"/>
    <w:rsid w:val="006E61AF"/>
    <w:rsid w:val="006F156C"/>
    <w:rsid w:val="006F2A3A"/>
    <w:rsid w:val="006F30A3"/>
    <w:rsid w:val="006F3234"/>
    <w:rsid w:val="006F47FB"/>
    <w:rsid w:val="006F4EAE"/>
    <w:rsid w:val="006F52B8"/>
    <w:rsid w:val="006F6258"/>
    <w:rsid w:val="006F6A53"/>
    <w:rsid w:val="006F72CF"/>
    <w:rsid w:val="006F77D8"/>
    <w:rsid w:val="00700795"/>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04B"/>
    <w:rsid w:val="00721DBA"/>
    <w:rsid w:val="007221EE"/>
    <w:rsid w:val="00723A7A"/>
    <w:rsid w:val="007244A3"/>
    <w:rsid w:val="0072613D"/>
    <w:rsid w:val="00732798"/>
    <w:rsid w:val="00733C72"/>
    <w:rsid w:val="00734F96"/>
    <w:rsid w:val="0073786A"/>
    <w:rsid w:val="00741030"/>
    <w:rsid w:val="00742CED"/>
    <w:rsid w:val="007447BE"/>
    <w:rsid w:val="0074526D"/>
    <w:rsid w:val="00745B22"/>
    <w:rsid w:val="00745C04"/>
    <w:rsid w:val="00745C61"/>
    <w:rsid w:val="00746677"/>
    <w:rsid w:val="00746A68"/>
    <w:rsid w:val="00746B7B"/>
    <w:rsid w:val="007471ED"/>
    <w:rsid w:val="00752F33"/>
    <w:rsid w:val="00756989"/>
    <w:rsid w:val="00756C2F"/>
    <w:rsid w:val="0075773E"/>
    <w:rsid w:val="007658A0"/>
    <w:rsid w:val="00765BBC"/>
    <w:rsid w:val="00766EA7"/>
    <w:rsid w:val="00767BC2"/>
    <w:rsid w:val="0077174C"/>
    <w:rsid w:val="00772945"/>
    <w:rsid w:val="00772988"/>
    <w:rsid w:val="007733F7"/>
    <w:rsid w:val="00773988"/>
    <w:rsid w:val="007747E3"/>
    <w:rsid w:val="00774C71"/>
    <w:rsid w:val="0077508E"/>
    <w:rsid w:val="00776374"/>
    <w:rsid w:val="00780822"/>
    <w:rsid w:val="0078178F"/>
    <w:rsid w:val="00781ECE"/>
    <w:rsid w:val="00781F7B"/>
    <w:rsid w:val="0078463D"/>
    <w:rsid w:val="00784B46"/>
    <w:rsid w:val="00791AB1"/>
    <w:rsid w:val="00797079"/>
    <w:rsid w:val="007A028D"/>
    <w:rsid w:val="007A0D4F"/>
    <w:rsid w:val="007A2939"/>
    <w:rsid w:val="007A33C6"/>
    <w:rsid w:val="007A5F95"/>
    <w:rsid w:val="007A7FD8"/>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592E"/>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05E0A"/>
    <w:rsid w:val="0081020D"/>
    <w:rsid w:val="00810A90"/>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19D2"/>
    <w:rsid w:val="008347B6"/>
    <w:rsid w:val="0083552D"/>
    <w:rsid w:val="00835FDC"/>
    <w:rsid w:val="00836EF1"/>
    <w:rsid w:val="0084328A"/>
    <w:rsid w:val="008463B4"/>
    <w:rsid w:val="00847249"/>
    <w:rsid w:val="00847BA1"/>
    <w:rsid w:val="00850850"/>
    <w:rsid w:val="0085091D"/>
    <w:rsid w:val="00851022"/>
    <w:rsid w:val="00851D42"/>
    <w:rsid w:val="008538BE"/>
    <w:rsid w:val="008539BD"/>
    <w:rsid w:val="008544DF"/>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3817"/>
    <w:rsid w:val="00874516"/>
    <w:rsid w:val="0087518A"/>
    <w:rsid w:val="008756A6"/>
    <w:rsid w:val="0087779D"/>
    <w:rsid w:val="00877910"/>
    <w:rsid w:val="008836ED"/>
    <w:rsid w:val="00884121"/>
    <w:rsid w:val="00884313"/>
    <w:rsid w:val="008844BE"/>
    <w:rsid w:val="00885BB2"/>
    <w:rsid w:val="008860FE"/>
    <w:rsid w:val="00886E3A"/>
    <w:rsid w:val="0089139A"/>
    <w:rsid w:val="00895570"/>
    <w:rsid w:val="00895821"/>
    <w:rsid w:val="00895A08"/>
    <w:rsid w:val="00895CE0"/>
    <w:rsid w:val="00895F64"/>
    <w:rsid w:val="00895FC2"/>
    <w:rsid w:val="008970F4"/>
    <w:rsid w:val="008A0B4A"/>
    <w:rsid w:val="008A42A2"/>
    <w:rsid w:val="008A4439"/>
    <w:rsid w:val="008A6CF6"/>
    <w:rsid w:val="008A7E37"/>
    <w:rsid w:val="008B1983"/>
    <w:rsid w:val="008B23CA"/>
    <w:rsid w:val="008B2664"/>
    <w:rsid w:val="008B3B0F"/>
    <w:rsid w:val="008B3C5D"/>
    <w:rsid w:val="008B47C1"/>
    <w:rsid w:val="008B6D2D"/>
    <w:rsid w:val="008B70B3"/>
    <w:rsid w:val="008B7BDE"/>
    <w:rsid w:val="008C19F8"/>
    <w:rsid w:val="008C36AB"/>
    <w:rsid w:val="008C5F61"/>
    <w:rsid w:val="008D112A"/>
    <w:rsid w:val="008D2599"/>
    <w:rsid w:val="008D4B62"/>
    <w:rsid w:val="008D5B77"/>
    <w:rsid w:val="008D703C"/>
    <w:rsid w:val="008D78F3"/>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0753E"/>
    <w:rsid w:val="0091159B"/>
    <w:rsid w:val="00911934"/>
    <w:rsid w:val="0091400C"/>
    <w:rsid w:val="00915D3A"/>
    <w:rsid w:val="00917261"/>
    <w:rsid w:val="009179A5"/>
    <w:rsid w:val="00917F16"/>
    <w:rsid w:val="00921F8E"/>
    <w:rsid w:val="009229EE"/>
    <w:rsid w:val="00922BA7"/>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B6B"/>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76003"/>
    <w:rsid w:val="0098045E"/>
    <w:rsid w:val="00983CDE"/>
    <w:rsid w:val="009842BC"/>
    <w:rsid w:val="009864BD"/>
    <w:rsid w:val="00990268"/>
    <w:rsid w:val="0099038E"/>
    <w:rsid w:val="009919CD"/>
    <w:rsid w:val="00993838"/>
    <w:rsid w:val="00995299"/>
    <w:rsid w:val="009A1A1F"/>
    <w:rsid w:val="009A3173"/>
    <w:rsid w:val="009A4D2C"/>
    <w:rsid w:val="009B2B90"/>
    <w:rsid w:val="009B35C9"/>
    <w:rsid w:val="009B52FF"/>
    <w:rsid w:val="009B56D7"/>
    <w:rsid w:val="009C09EE"/>
    <w:rsid w:val="009C41D6"/>
    <w:rsid w:val="009C63C4"/>
    <w:rsid w:val="009C7432"/>
    <w:rsid w:val="009C750B"/>
    <w:rsid w:val="009C7A69"/>
    <w:rsid w:val="009D07BA"/>
    <w:rsid w:val="009D1788"/>
    <w:rsid w:val="009D2251"/>
    <w:rsid w:val="009D31B1"/>
    <w:rsid w:val="009D353F"/>
    <w:rsid w:val="009D4173"/>
    <w:rsid w:val="009D417B"/>
    <w:rsid w:val="009E029E"/>
    <w:rsid w:val="009E0E57"/>
    <w:rsid w:val="009E25EF"/>
    <w:rsid w:val="009E4588"/>
    <w:rsid w:val="009E4DA8"/>
    <w:rsid w:val="009E58F5"/>
    <w:rsid w:val="009E5F00"/>
    <w:rsid w:val="009E79A1"/>
    <w:rsid w:val="009F03BC"/>
    <w:rsid w:val="009F126D"/>
    <w:rsid w:val="009F12F4"/>
    <w:rsid w:val="009F22C7"/>
    <w:rsid w:val="009F4449"/>
    <w:rsid w:val="009F4DA7"/>
    <w:rsid w:val="00A0099D"/>
    <w:rsid w:val="00A01A91"/>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4E5"/>
    <w:rsid w:val="00A23CFD"/>
    <w:rsid w:val="00A2496D"/>
    <w:rsid w:val="00A2537F"/>
    <w:rsid w:val="00A25A1D"/>
    <w:rsid w:val="00A26D6A"/>
    <w:rsid w:val="00A2757B"/>
    <w:rsid w:val="00A304B6"/>
    <w:rsid w:val="00A30A5F"/>
    <w:rsid w:val="00A30CD7"/>
    <w:rsid w:val="00A31DB8"/>
    <w:rsid w:val="00A33299"/>
    <w:rsid w:val="00A339F3"/>
    <w:rsid w:val="00A360C5"/>
    <w:rsid w:val="00A37471"/>
    <w:rsid w:val="00A407A2"/>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2AE7"/>
    <w:rsid w:val="00A54EDB"/>
    <w:rsid w:val="00A57DE7"/>
    <w:rsid w:val="00A57E18"/>
    <w:rsid w:val="00A61269"/>
    <w:rsid w:val="00A62CB7"/>
    <w:rsid w:val="00A63569"/>
    <w:rsid w:val="00A63FEF"/>
    <w:rsid w:val="00A64983"/>
    <w:rsid w:val="00A66E78"/>
    <w:rsid w:val="00A670E3"/>
    <w:rsid w:val="00A67EDE"/>
    <w:rsid w:val="00A7292D"/>
    <w:rsid w:val="00A733A3"/>
    <w:rsid w:val="00A73683"/>
    <w:rsid w:val="00A744B4"/>
    <w:rsid w:val="00A806C0"/>
    <w:rsid w:val="00A83D6B"/>
    <w:rsid w:val="00A84DCC"/>
    <w:rsid w:val="00A85103"/>
    <w:rsid w:val="00A85DB2"/>
    <w:rsid w:val="00A86EBA"/>
    <w:rsid w:val="00A9033E"/>
    <w:rsid w:val="00A90358"/>
    <w:rsid w:val="00A90D41"/>
    <w:rsid w:val="00A92A3D"/>
    <w:rsid w:val="00A92B9D"/>
    <w:rsid w:val="00A93244"/>
    <w:rsid w:val="00A96358"/>
    <w:rsid w:val="00AA008D"/>
    <w:rsid w:val="00AA10D7"/>
    <w:rsid w:val="00AA1AFB"/>
    <w:rsid w:val="00AA37D4"/>
    <w:rsid w:val="00AA3CF7"/>
    <w:rsid w:val="00AA3DB3"/>
    <w:rsid w:val="00AA55DA"/>
    <w:rsid w:val="00AA647B"/>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2A90"/>
    <w:rsid w:val="00AE3435"/>
    <w:rsid w:val="00AE378E"/>
    <w:rsid w:val="00AE41C6"/>
    <w:rsid w:val="00AE5B12"/>
    <w:rsid w:val="00AE7648"/>
    <w:rsid w:val="00AF10B5"/>
    <w:rsid w:val="00AF4C0F"/>
    <w:rsid w:val="00AF5DF5"/>
    <w:rsid w:val="00AF627F"/>
    <w:rsid w:val="00AF6611"/>
    <w:rsid w:val="00AF6A79"/>
    <w:rsid w:val="00AF6C07"/>
    <w:rsid w:val="00AF7391"/>
    <w:rsid w:val="00AF73E4"/>
    <w:rsid w:val="00AF78EA"/>
    <w:rsid w:val="00B01480"/>
    <w:rsid w:val="00B01BDA"/>
    <w:rsid w:val="00B02CB9"/>
    <w:rsid w:val="00B03123"/>
    <w:rsid w:val="00B0695A"/>
    <w:rsid w:val="00B06D53"/>
    <w:rsid w:val="00B06DAA"/>
    <w:rsid w:val="00B071F2"/>
    <w:rsid w:val="00B1187A"/>
    <w:rsid w:val="00B12ACF"/>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6A0"/>
    <w:rsid w:val="00B33CD7"/>
    <w:rsid w:val="00B36630"/>
    <w:rsid w:val="00B36B62"/>
    <w:rsid w:val="00B4074A"/>
    <w:rsid w:val="00B40FEC"/>
    <w:rsid w:val="00B4121D"/>
    <w:rsid w:val="00B413E0"/>
    <w:rsid w:val="00B423EA"/>
    <w:rsid w:val="00B433AB"/>
    <w:rsid w:val="00B446F1"/>
    <w:rsid w:val="00B453C7"/>
    <w:rsid w:val="00B50518"/>
    <w:rsid w:val="00B5056E"/>
    <w:rsid w:val="00B57F74"/>
    <w:rsid w:val="00B6266D"/>
    <w:rsid w:val="00B64180"/>
    <w:rsid w:val="00B6471A"/>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4F91"/>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1DCE"/>
    <w:rsid w:val="00BE222D"/>
    <w:rsid w:val="00BE32A5"/>
    <w:rsid w:val="00BE3530"/>
    <w:rsid w:val="00BE359C"/>
    <w:rsid w:val="00BE514E"/>
    <w:rsid w:val="00BE7ABF"/>
    <w:rsid w:val="00BF06D2"/>
    <w:rsid w:val="00BF259F"/>
    <w:rsid w:val="00BF3BD2"/>
    <w:rsid w:val="00BF489F"/>
    <w:rsid w:val="00BF48D6"/>
    <w:rsid w:val="00BF6805"/>
    <w:rsid w:val="00BF7007"/>
    <w:rsid w:val="00BF7CED"/>
    <w:rsid w:val="00C005D3"/>
    <w:rsid w:val="00C020AA"/>
    <w:rsid w:val="00C03732"/>
    <w:rsid w:val="00C05700"/>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521A"/>
    <w:rsid w:val="00C46234"/>
    <w:rsid w:val="00C46E41"/>
    <w:rsid w:val="00C479CC"/>
    <w:rsid w:val="00C5135E"/>
    <w:rsid w:val="00C51754"/>
    <w:rsid w:val="00C53927"/>
    <w:rsid w:val="00C539D1"/>
    <w:rsid w:val="00C5704E"/>
    <w:rsid w:val="00C60DAE"/>
    <w:rsid w:val="00C61304"/>
    <w:rsid w:val="00C63FE4"/>
    <w:rsid w:val="00C6518A"/>
    <w:rsid w:val="00C67221"/>
    <w:rsid w:val="00C6733A"/>
    <w:rsid w:val="00C67EBC"/>
    <w:rsid w:val="00C703AD"/>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87D63"/>
    <w:rsid w:val="00C91509"/>
    <w:rsid w:val="00C94E03"/>
    <w:rsid w:val="00C94FBE"/>
    <w:rsid w:val="00C97237"/>
    <w:rsid w:val="00C97238"/>
    <w:rsid w:val="00CA1A35"/>
    <w:rsid w:val="00CA2647"/>
    <w:rsid w:val="00CA452E"/>
    <w:rsid w:val="00CA6924"/>
    <w:rsid w:val="00CB1264"/>
    <w:rsid w:val="00CB2CC9"/>
    <w:rsid w:val="00CB30AC"/>
    <w:rsid w:val="00CB33B4"/>
    <w:rsid w:val="00CB4600"/>
    <w:rsid w:val="00CB4633"/>
    <w:rsid w:val="00CB5B63"/>
    <w:rsid w:val="00CC2647"/>
    <w:rsid w:val="00CC5A97"/>
    <w:rsid w:val="00CD323E"/>
    <w:rsid w:val="00CD333E"/>
    <w:rsid w:val="00CD382E"/>
    <w:rsid w:val="00CD3F4F"/>
    <w:rsid w:val="00CD438C"/>
    <w:rsid w:val="00CD5368"/>
    <w:rsid w:val="00CD776C"/>
    <w:rsid w:val="00CD79E7"/>
    <w:rsid w:val="00CE0252"/>
    <w:rsid w:val="00CE06B3"/>
    <w:rsid w:val="00CE0C6E"/>
    <w:rsid w:val="00CE145D"/>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4418"/>
    <w:rsid w:val="00D255E1"/>
    <w:rsid w:val="00D25767"/>
    <w:rsid w:val="00D26FB2"/>
    <w:rsid w:val="00D30F6C"/>
    <w:rsid w:val="00D31157"/>
    <w:rsid w:val="00D31303"/>
    <w:rsid w:val="00D34145"/>
    <w:rsid w:val="00D347E3"/>
    <w:rsid w:val="00D36558"/>
    <w:rsid w:val="00D37217"/>
    <w:rsid w:val="00D37D61"/>
    <w:rsid w:val="00D40650"/>
    <w:rsid w:val="00D40865"/>
    <w:rsid w:val="00D426E9"/>
    <w:rsid w:val="00D43AA1"/>
    <w:rsid w:val="00D511A2"/>
    <w:rsid w:val="00D52D2B"/>
    <w:rsid w:val="00D56E1B"/>
    <w:rsid w:val="00D570A2"/>
    <w:rsid w:val="00D57819"/>
    <w:rsid w:val="00D63295"/>
    <w:rsid w:val="00D637C3"/>
    <w:rsid w:val="00D63D7C"/>
    <w:rsid w:val="00D649B2"/>
    <w:rsid w:val="00D651A5"/>
    <w:rsid w:val="00D6696F"/>
    <w:rsid w:val="00D6790F"/>
    <w:rsid w:val="00D67DD4"/>
    <w:rsid w:val="00D71C1F"/>
    <w:rsid w:val="00D727CC"/>
    <w:rsid w:val="00D72D19"/>
    <w:rsid w:val="00D74401"/>
    <w:rsid w:val="00D74AF9"/>
    <w:rsid w:val="00D7660A"/>
    <w:rsid w:val="00D76631"/>
    <w:rsid w:val="00D77689"/>
    <w:rsid w:val="00D77B3D"/>
    <w:rsid w:val="00D80E83"/>
    <w:rsid w:val="00D82C7E"/>
    <w:rsid w:val="00D8374E"/>
    <w:rsid w:val="00D8512C"/>
    <w:rsid w:val="00D85388"/>
    <w:rsid w:val="00D86FDB"/>
    <w:rsid w:val="00D900D1"/>
    <w:rsid w:val="00D90C2A"/>
    <w:rsid w:val="00D925A8"/>
    <w:rsid w:val="00D94A8F"/>
    <w:rsid w:val="00D95438"/>
    <w:rsid w:val="00DA06DC"/>
    <w:rsid w:val="00DA284A"/>
    <w:rsid w:val="00DA2F68"/>
    <w:rsid w:val="00DA36F3"/>
    <w:rsid w:val="00DA3A2F"/>
    <w:rsid w:val="00DA571C"/>
    <w:rsid w:val="00DA6273"/>
    <w:rsid w:val="00DB53C7"/>
    <w:rsid w:val="00DB74C1"/>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8B6"/>
    <w:rsid w:val="00DD7CE5"/>
    <w:rsid w:val="00DE0B10"/>
    <w:rsid w:val="00DE0B63"/>
    <w:rsid w:val="00DE3846"/>
    <w:rsid w:val="00DE46A0"/>
    <w:rsid w:val="00DE5FC7"/>
    <w:rsid w:val="00DE6735"/>
    <w:rsid w:val="00DE6975"/>
    <w:rsid w:val="00DE6D18"/>
    <w:rsid w:val="00DE73CD"/>
    <w:rsid w:val="00DF1D6F"/>
    <w:rsid w:val="00DF1E1E"/>
    <w:rsid w:val="00DF230A"/>
    <w:rsid w:val="00DF2A40"/>
    <w:rsid w:val="00DF33E9"/>
    <w:rsid w:val="00DF4E4A"/>
    <w:rsid w:val="00DF6E83"/>
    <w:rsid w:val="00DF7B9D"/>
    <w:rsid w:val="00E00D4D"/>
    <w:rsid w:val="00E00DC0"/>
    <w:rsid w:val="00E01F6A"/>
    <w:rsid w:val="00E01FEC"/>
    <w:rsid w:val="00E024E0"/>
    <w:rsid w:val="00E02C4F"/>
    <w:rsid w:val="00E037C9"/>
    <w:rsid w:val="00E06DD7"/>
    <w:rsid w:val="00E101A2"/>
    <w:rsid w:val="00E1155D"/>
    <w:rsid w:val="00E11CA5"/>
    <w:rsid w:val="00E11D97"/>
    <w:rsid w:val="00E1416B"/>
    <w:rsid w:val="00E14D19"/>
    <w:rsid w:val="00E151D7"/>
    <w:rsid w:val="00E16789"/>
    <w:rsid w:val="00E17628"/>
    <w:rsid w:val="00E1763C"/>
    <w:rsid w:val="00E17C5C"/>
    <w:rsid w:val="00E2090E"/>
    <w:rsid w:val="00E2263D"/>
    <w:rsid w:val="00E231B1"/>
    <w:rsid w:val="00E25DB4"/>
    <w:rsid w:val="00E27AF9"/>
    <w:rsid w:val="00E27C71"/>
    <w:rsid w:val="00E314C8"/>
    <w:rsid w:val="00E31CA4"/>
    <w:rsid w:val="00E32385"/>
    <w:rsid w:val="00E33363"/>
    <w:rsid w:val="00E34178"/>
    <w:rsid w:val="00E34AC7"/>
    <w:rsid w:val="00E357A9"/>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56CA8"/>
    <w:rsid w:val="00E60FFC"/>
    <w:rsid w:val="00E6265E"/>
    <w:rsid w:val="00E62869"/>
    <w:rsid w:val="00E62D62"/>
    <w:rsid w:val="00E642EA"/>
    <w:rsid w:val="00E64844"/>
    <w:rsid w:val="00E6500D"/>
    <w:rsid w:val="00E67B06"/>
    <w:rsid w:val="00E67DB5"/>
    <w:rsid w:val="00E7283F"/>
    <w:rsid w:val="00E72FCE"/>
    <w:rsid w:val="00E730D0"/>
    <w:rsid w:val="00E73E4A"/>
    <w:rsid w:val="00E75C30"/>
    <w:rsid w:val="00E7708C"/>
    <w:rsid w:val="00E7722F"/>
    <w:rsid w:val="00E803F2"/>
    <w:rsid w:val="00E8096E"/>
    <w:rsid w:val="00E80F68"/>
    <w:rsid w:val="00E843B7"/>
    <w:rsid w:val="00E84E25"/>
    <w:rsid w:val="00E914BC"/>
    <w:rsid w:val="00E91BAF"/>
    <w:rsid w:val="00E93312"/>
    <w:rsid w:val="00E94279"/>
    <w:rsid w:val="00E94CA0"/>
    <w:rsid w:val="00E96802"/>
    <w:rsid w:val="00E96DF4"/>
    <w:rsid w:val="00E977E5"/>
    <w:rsid w:val="00E97F09"/>
    <w:rsid w:val="00EA231E"/>
    <w:rsid w:val="00EA242D"/>
    <w:rsid w:val="00EA33E3"/>
    <w:rsid w:val="00EA4CDC"/>
    <w:rsid w:val="00EA4DBD"/>
    <w:rsid w:val="00EA56D2"/>
    <w:rsid w:val="00EA59CA"/>
    <w:rsid w:val="00EA6844"/>
    <w:rsid w:val="00EA7D8C"/>
    <w:rsid w:val="00EB06BD"/>
    <w:rsid w:val="00EB29A7"/>
    <w:rsid w:val="00EB2F27"/>
    <w:rsid w:val="00EB5609"/>
    <w:rsid w:val="00EB598C"/>
    <w:rsid w:val="00EB62A6"/>
    <w:rsid w:val="00EC0774"/>
    <w:rsid w:val="00EC1235"/>
    <w:rsid w:val="00EC2482"/>
    <w:rsid w:val="00EC4420"/>
    <w:rsid w:val="00EC55A8"/>
    <w:rsid w:val="00ED130B"/>
    <w:rsid w:val="00ED26C1"/>
    <w:rsid w:val="00ED355B"/>
    <w:rsid w:val="00ED4E56"/>
    <w:rsid w:val="00ED5421"/>
    <w:rsid w:val="00ED55C0"/>
    <w:rsid w:val="00ED76AE"/>
    <w:rsid w:val="00EE0084"/>
    <w:rsid w:val="00EE0E73"/>
    <w:rsid w:val="00EE3123"/>
    <w:rsid w:val="00EE3338"/>
    <w:rsid w:val="00EE3BF3"/>
    <w:rsid w:val="00EE6150"/>
    <w:rsid w:val="00EF22F9"/>
    <w:rsid w:val="00EF4DC9"/>
    <w:rsid w:val="00EF6206"/>
    <w:rsid w:val="00F0376C"/>
    <w:rsid w:val="00F045A2"/>
    <w:rsid w:val="00F047F9"/>
    <w:rsid w:val="00F05DA2"/>
    <w:rsid w:val="00F061F9"/>
    <w:rsid w:val="00F079AE"/>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D91"/>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447E"/>
    <w:rsid w:val="00F4544E"/>
    <w:rsid w:val="00F45AAC"/>
    <w:rsid w:val="00F5055E"/>
    <w:rsid w:val="00F532CF"/>
    <w:rsid w:val="00F53C18"/>
    <w:rsid w:val="00F54DA6"/>
    <w:rsid w:val="00F61828"/>
    <w:rsid w:val="00F61C0B"/>
    <w:rsid w:val="00F6256C"/>
    <w:rsid w:val="00F63114"/>
    <w:rsid w:val="00F63F2C"/>
    <w:rsid w:val="00F6748E"/>
    <w:rsid w:val="00F67516"/>
    <w:rsid w:val="00F67750"/>
    <w:rsid w:val="00F73CF5"/>
    <w:rsid w:val="00F75824"/>
    <w:rsid w:val="00F75E33"/>
    <w:rsid w:val="00F75F28"/>
    <w:rsid w:val="00F771E5"/>
    <w:rsid w:val="00F80781"/>
    <w:rsid w:val="00F80F15"/>
    <w:rsid w:val="00F813E9"/>
    <w:rsid w:val="00F815F5"/>
    <w:rsid w:val="00F83111"/>
    <w:rsid w:val="00F84E04"/>
    <w:rsid w:val="00F857C5"/>
    <w:rsid w:val="00F877D7"/>
    <w:rsid w:val="00F87D55"/>
    <w:rsid w:val="00F90D3F"/>
    <w:rsid w:val="00F926BE"/>
    <w:rsid w:val="00F92CF7"/>
    <w:rsid w:val="00F9473E"/>
    <w:rsid w:val="00F94FE8"/>
    <w:rsid w:val="00FA0B88"/>
    <w:rsid w:val="00FA2E81"/>
    <w:rsid w:val="00FA2EB4"/>
    <w:rsid w:val="00FA3D66"/>
    <w:rsid w:val="00FA7F45"/>
    <w:rsid w:val="00FB187D"/>
    <w:rsid w:val="00FB3009"/>
    <w:rsid w:val="00FB3137"/>
    <w:rsid w:val="00FB3432"/>
    <w:rsid w:val="00FB434A"/>
    <w:rsid w:val="00FB4D55"/>
    <w:rsid w:val="00FB5DBE"/>
    <w:rsid w:val="00FC050E"/>
    <w:rsid w:val="00FC23DD"/>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customStyle="1" w:styleId="Listaclara-nfasis11">
    <w:name w:val="Lista clara - Énfasis 11"/>
    <w:basedOn w:val="Tablanormal"/>
    <w:uiPriority w:val="61"/>
    <w:rsid w:val="00BB6679"/>
    <w:pPr>
      <w:spacing w:before="0" w:line="240" w:lineRule="auto"/>
      <w:ind w:left="0" w:firstLine="0"/>
    </w:pPr>
    <w:rPr>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64ED48-F353-450F-BB56-3E951FB48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3271</TotalTime>
  <Pages>107</Pages>
  <Words>11322</Words>
  <Characters>62273</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73449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3362</cp:revision>
  <dcterms:created xsi:type="dcterms:W3CDTF">2018-08-31T02:33:00Z</dcterms:created>
  <dcterms:modified xsi:type="dcterms:W3CDTF">2020-10-30T17:02:00Z</dcterms:modified>
</cp:coreProperties>
</file>