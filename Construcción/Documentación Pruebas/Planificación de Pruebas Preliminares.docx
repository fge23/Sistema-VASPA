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4C2A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C2A6D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4C2A6D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4C2A6D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4C2A6D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0A1B57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Planificación de Pruebas Preliminares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06BB1" w:rsidRDefault="004C2A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C2A6D">
            <w:fldChar w:fldCharType="begin"/>
          </w:r>
          <w:r w:rsidR="000F79DF">
            <w:instrText xml:space="preserve"> TOC \o "1-3" \h \z \u </w:instrText>
          </w:r>
          <w:r w:rsidRPr="004C2A6D">
            <w:fldChar w:fldCharType="separate"/>
          </w:r>
          <w:hyperlink w:anchor="_Toc28093637" w:history="1">
            <w:r w:rsidR="00B06BB1" w:rsidRPr="00BB198F">
              <w:rPr>
                <w:rStyle w:val="Hipervnculo"/>
                <w:noProof/>
              </w:rPr>
              <w:t>Introducción</w:t>
            </w:r>
            <w:r w:rsidR="00B06BB1">
              <w:rPr>
                <w:noProof/>
                <w:webHidden/>
              </w:rPr>
              <w:tab/>
            </w:r>
            <w:r w:rsidR="00B06BB1">
              <w:rPr>
                <w:noProof/>
                <w:webHidden/>
              </w:rPr>
              <w:fldChar w:fldCharType="begin"/>
            </w:r>
            <w:r w:rsidR="00B06BB1">
              <w:rPr>
                <w:noProof/>
                <w:webHidden/>
              </w:rPr>
              <w:instrText xml:space="preserve"> PAGEREF _Toc28093637 \h </w:instrText>
            </w:r>
            <w:r w:rsidR="00B06BB1">
              <w:rPr>
                <w:noProof/>
                <w:webHidden/>
              </w:rPr>
            </w:r>
            <w:r w:rsidR="00B06BB1">
              <w:rPr>
                <w:noProof/>
                <w:webHidden/>
              </w:rPr>
              <w:fldChar w:fldCharType="separate"/>
            </w:r>
            <w:r w:rsidR="00B06BB1">
              <w:rPr>
                <w:noProof/>
                <w:webHidden/>
              </w:rPr>
              <w:t>3</w:t>
            </w:r>
            <w:r w:rsidR="00B06BB1"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38" w:history="1">
            <w:r w:rsidRPr="00BB198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8093639" w:history="1">
            <w:r w:rsidRPr="00BB198F">
              <w:rPr>
                <w:rStyle w:val="Hipervnculo"/>
                <w:noProof/>
              </w:rPr>
              <w:t>Listado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0" w:history="1">
            <w:r w:rsidRPr="00BB198F">
              <w:rPr>
                <w:rStyle w:val="Hipervnculo"/>
                <w:noProof/>
              </w:rPr>
              <w:t>CU Enviar Notificación: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1" w:history="1">
            <w:r w:rsidRPr="00BB198F">
              <w:rPr>
                <w:rStyle w:val="Hipervnculo"/>
                <w:noProof/>
              </w:rPr>
              <w:t>CU Generar Programa PDF: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2" w:history="1">
            <w:r w:rsidRPr="00BB198F">
              <w:rPr>
                <w:rStyle w:val="Hipervnculo"/>
                <w:noProof/>
              </w:rPr>
              <w:t>CU Gestionar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3" w:history="1">
            <w:r w:rsidRPr="00BB198F">
              <w:rPr>
                <w:rStyle w:val="Hipervnculo"/>
                <w:noProof/>
              </w:rPr>
              <w:t>CU Gestionar 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4" w:history="1">
            <w:r w:rsidRPr="00BB198F">
              <w:rPr>
                <w:rStyle w:val="Hipervnculo"/>
                <w:noProof/>
              </w:rPr>
              <w:t>CU Gestionar Carrera: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5" w:history="1">
            <w:r w:rsidRPr="00BB198F">
              <w:rPr>
                <w:rStyle w:val="Hipervnculo"/>
                <w:noProof/>
              </w:rPr>
              <w:t>CU Gestionar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6" w:history="1">
            <w:r w:rsidRPr="00BB198F">
              <w:rPr>
                <w:rStyle w:val="Hipervnculo"/>
                <w:noProof/>
              </w:rPr>
              <w:t>CU Gestionar Profesor: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7" w:history="1">
            <w:r w:rsidRPr="00BB198F">
              <w:rPr>
                <w:rStyle w:val="Hipervnculo"/>
                <w:noProof/>
              </w:rPr>
              <w:t>CU Gestionar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8" w:history="1">
            <w:r w:rsidRPr="00BB198F">
              <w:rPr>
                <w:rStyle w:val="Hipervnculo"/>
                <w:noProof/>
              </w:rPr>
              <w:t>CU Ingresar al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49" w:history="1">
            <w:r w:rsidRPr="00BB198F">
              <w:rPr>
                <w:rStyle w:val="Hipervnculo"/>
                <w:noProof/>
              </w:rPr>
              <w:t>CU Obtener Asignaturas Pendientes: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0" w:history="1">
            <w:r w:rsidRPr="00BB198F">
              <w:rPr>
                <w:rStyle w:val="Hipervnculo"/>
                <w:noProof/>
              </w:rPr>
              <w:t>CU Revisar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1" w:history="1">
            <w:r w:rsidRPr="00BB198F">
              <w:rPr>
                <w:rStyle w:val="Hipervnculo"/>
                <w:noProof/>
              </w:rPr>
              <w:t>CU Seguir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2" w:history="1">
            <w:r w:rsidRPr="00BB198F">
              <w:rPr>
                <w:rStyle w:val="Hipervnculo"/>
                <w:noProof/>
              </w:rPr>
              <w:t>CU Subir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3" w:history="1">
            <w:r w:rsidRPr="00BB198F">
              <w:rPr>
                <w:rStyle w:val="Hipervnculo"/>
                <w:noProof/>
              </w:rPr>
              <w:t>CU Subir Programa Firmado: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4" w:history="1">
            <w:r w:rsidRPr="00BB198F">
              <w:rPr>
                <w:rStyle w:val="Hipervnculo"/>
                <w:noProof/>
              </w:rPr>
              <w:t>CU Ver Información Asignatura: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5" w:history="1">
            <w:r w:rsidRPr="00BB198F">
              <w:rPr>
                <w:rStyle w:val="Hipervnculo"/>
                <w:noProof/>
              </w:rPr>
              <w:t>CU Visualizar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6" w:history="1">
            <w:r w:rsidRPr="00BB198F">
              <w:rPr>
                <w:rStyle w:val="Hipervnculo"/>
                <w:noProof/>
              </w:rPr>
              <w:t>CU Visualizar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7" w:history="1">
            <w:r w:rsidRPr="00BB198F">
              <w:rPr>
                <w:rStyle w:val="Hipervnculo"/>
                <w:noProof/>
              </w:rPr>
              <w:t>Informe Gerencial: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8" w:history="1">
            <w:r w:rsidRPr="00BB198F">
              <w:rPr>
                <w:rStyle w:val="Hipervnculo"/>
                <w:noProof/>
              </w:rPr>
              <w:t>Carga masiva: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BB1" w:rsidRDefault="00B06BB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8093659" w:history="1">
            <w:r w:rsidRPr="00BB198F">
              <w:rPr>
                <w:rStyle w:val="Hipervnculo"/>
                <w:noProof/>
              </w:rPr>
              <w:t>Gestión de vigencia de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C2A6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A1B57" w:rsidP="009A3173">
          <w:pPr>
            <w:pStyle w:val="PSI-Ttulo"/>
          </w:pPr>
          <w:r>
            <w:rPr>
              <w:lang w:val="es-AR"/>
            </w:rPr>
            <w:t>Planificación de Pruebas Preliminares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28093637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28093638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 xml:space="preserve">Este documento tiene como objetivo </w:t>
      </w:r>
      <w:r w:rsidR="000A1B57">
        <w:t xml:space="preserve">listar de forma preliminar cada una de las pruebas que serán tenidas en cuenta a la hora de probar formalmente cada uno de los casos de uso </w:t>
      </w:r>
      <w:r w:rsidRPr="00DA3E0F">
        <w:t>del Sistema VASPA.</w:t>
      </w:r>
    </w:p>
    <w:p w:rsidR="000A1B57" w:rsidRDefault="000A1B57" w:rsidP="00C125A9">
      <w:pPr>
        <w:pStyle w:val="PSI-Normal"/>
      </w:pPr>
    </w:p>
    <w:p w:rsidR="00C125A9" w:rsidRDefault="000A1B57" w:rsidP="00C125A9">
      <w:pPr>
        <w:pStyle w:val="PSI-Ttulo1"/>
      </w:pPr>
      <w:bookmarkStart w:id="4" w:name="_Toc28093639"/>
      <w:r>
        <w:t>Listado de Pruebas</w:t>
      </w:r>
      <w:r w:rsidR="00C125A9" w:rsidRPr="00C125A9">
        <w:t>:</w:t>
      </w:r>
      <w:bookmarkEnd w:id="4"/>
    </w:p>
    <w:p w:rsidR="009A1BFB" w:rsidRPr="00C125A9" w:rsidRDefault="009A1BFB" w:rsidP="00C125A9">
      <w:pPr>
        <w:pStyle w:val="PSI-Ttulo1"/>
      </w:pPr>
    </w:p>
    <w:p w:rsidR="000A1B57" w:rsidRDefault="000A1B57" w:rsidP="000A1B57">
      <w:pPr>
        <w:pStyle w:val="PSI-Ttulo2"/>
      </w:pPr>
      <w:bookmarkStart w:id="5" w:name="_Toc28093640"/>
      <w:r>
        <w:t>CU Enviar Notificación:</w:t>
      </w:r>
      <w:bookmarkEnd w:id="5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la correcta escritura del contenido (texto) a enviar (semántica y ortográficamente).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al presionar el botón "enviar notificación" se envíe el mensaje al destinatario correspondiente.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al presionar el botón "enviar notificación" se envíe el mensaje con el contenido específico para cada usuario/ rol (profesor / Departamento).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exitoso ante el envío de la notificación.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emita un mensaje de aviso informando sobre un error de envío.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 xml:space="preserve">Verificar que el sistema permita al empleado de Secretaría Académica enviar otras notificaciones nuevamente. </w:t>
      </w:r>
    </w:p>
    <w:p w:rsidR="000A1B57" w:rsidRDefault="000A1B57" w:rsidP="00407D62">
      <w:pPr>
        <w:pStyle w:val="PSI-Normal"/>
        <w:numPr>
          <w:ilvl w:val="0"/>
          <w:numId w:val="3"/>
        </w:numPr>
      </w:pPr>
      <w:r>
        <w:t>Verificar que el sistema permita cancelar la operación (envío de la notificación)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6" w:name="_Toc28093641"/>
      <w:r>
        <w:lastRenderedPageBreak/>
        <w:t>CU Generar Programa PDF:</w:t>
      </w:r>
      <w:bookmarkEnd w:id="6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la correcta escritura del listado de las asignaturas con sus códigos correspondientes (caracteres especiales) de la pantalla principal del CU.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solo se muestren aquellas asignaturas que ya tengan el programa cargado y aprobado satisfactoriamente, en la pantalla principal (tanto para el empleado de Secretaría Académica y el Profesor).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al seleccionar el botón "Generar Programa PDF" se genere el programa correspondiente con los datos necesarios de la BD.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la correcta escritura de los datos obtenidos de la BD luego de ser generado 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luego de ser generado el programa PDF, este se visualice correctamente en el navegador.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>Verificar que el sistema permita cancelar la operación (generación del programa)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exitoso ante la generación del programa.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emita un mensaje de aviso informando sobre un error de generación. </w:t>
      </w:r>
    </w:p>
    <w:p w:rsidR="000A1B57" w:rsidRDefault="000A1B57" w:rsidP="00407D62">
      <w:pPr>
        <w:pStyle w:val="PSI-Normal"/>
        <w:numPr>
          <w:ilvl w:val="0"/>
          <w:numId w:val="4"/>
        </w:numPr>
      </w:pPr>
      <w:r>
        <w:t xml:space="preserve">Verificar que el sistema permita al empleado de Secretaría Académica y profesor generar otros programas nuevamente. 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7" w:name="_Toc28093642"/>
      <w:r>
        <w:t>CU Gestionar Asignatura:</w:t>
      </w:r>
      <w:bookmarkEnd w:id="7"/>
    </w:p>
    <w:p w:rsidR="000A1B57" w:rsidRPr="0020391A" w:rsidRDefault="000A1B57" w:rsidP="00407D62">
      <w:pPr>
        <w:pStyle w:val="PSI-Normal"/>
        <w:numPr>
          <w:ilvl w:val="0"/>
          <w:numId w:val="5"/>
        </w:numPr>
      </w:pPr>
      <w:r>
        <w:t xml:space="preserve">Verificar la correcta escritura del texto mostrado y la correcta representación de símbolos especiales de la pantalla Inicial Asignaturas.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la correcta escritura del texto mostrado y la correcta representación de símbolos especiales de la pantalla Alta Asignaturas.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permita dar de alta una asignatura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no permita dar de alta una asignatura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no permita dar de alta una asignatura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5"/>
        </w:numPr>
      </w:pPr>
      <w:r>
        <w:lastRenderedPageBreak/>
        <w:t>Verificar que permita dar de alta una asignatura si previamente se ha dado de alta un plan.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exitoso ante el alta de la Asignatura.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 xml:space="preserve">Verificar que el sistema permita al empleado de Secretaría Académica dar de alta otras asignaturas nuevamente. </w:t>
      </w:r>
    </w:p>
    <w:p w:rsidR="000A1B57" w:rsidRDefault="000A1B57" w:rsidP="00407D62">
      <w:pPr>
        <w:pStyle w:val="PSI-Normal"/>
        <w:numPr>
          <w:ilvl w:val="0"/>
          <w:numId w:val="5"/>
        </w:numPr>
      </w:pPr>
      <w:r>
        <w:t>Verificar que el sistema permita cancelar la operación (alta de asignatura)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la correcta escritura del texto mostrado y la correcta representación de símbolos especiales de la pantalla Baja Asignaturas.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permita dar de baja una asignatura seleccionada, de forma satisfactoria si esta no cuenta con programas asociados.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no permita dar de baja una asignatura si tiene asociados programas.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exitoso ante la baja de la Asignatura.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emita un mensaje de aviso informando sobre un error a la hora de dar de baja (cuenta con programas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 xml:space="preserve">Verificar que el sistema permita al empleado de Secretaría Académica dar de baja otras asignaturas nuevamente. </w:t>
      </w:r>
    </w:p>
    <w:p w:rsidR="000A1B57" w:rsidRDefault="000A1B57" w:rsidP="00407D62">
      <w:pPr>
        <w:pStyle w:val="PSI-Normal"/>
        <w:numPr>
          <w:ilvl w:val="0"/>
          <w:numId w:val="6"/>
        </w:numPr>
      </w:pPr>
      <w:r>
        <w:t>Verificar que el sistema permita cancelar la operación (baja de asignatura)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>Verificar la correcta escritura del texto mostrado y la correcta representación de símbolos especiales de la pantalla Modificación Asignaturas.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autocomplete todos los campos de una asignatura con los datos obtenidos de la BD. 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lastRenderedPageBreak/>
        <w:t>Verificar que permita modificar los campos correspondientes de una asignatura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no permita modificar los campos de una asignatura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7"/>
        </w:numPr>
      </w:pPr>
      <w:r>
        <w:t>Verificar que no permita modificar los campos de una asignatura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exitoso ante la modificación de la Asignatura.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7"/>
        </w:numPr>
      </w:pPr>
      <w:r>
        <w:t xml:space="preserve">Verificar que el sistema permita al empleado de Secretaría Académica modificar los campos de otras asignaturas nuevamente. </w:t>
      </w:r>
    </w:p>
    <w:p w:rsidR="000A1B57" w:rsidRPr="00AD0434" w:rsidRDefault="000A1B57" w:rsidP="00407D62">
      <w:pPr>
        <w:pStyle w:val="PSI-Normal"/>
        <w:numPr>
          <w:ilvl w:val="0"/>
          <w:numId w:val="7"/>
        </w:numPr>
      </w:pPr>
      <w:r>
        <w:t>Verificar que el sistema permita cancelar la operación (modificación de asignatura)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AB0F48" w:rsidRDefault="000A1B57" w:rsidP="000A1B57">
      <w:pPr>
        <w:pStyle w:val="PSI-Normal"/>
        <w:ind w:left="720" w:firstLine="0"/>
      </w:pPr>
    </w:p>
    <w:p w:rsidR="000A1B57" w:rsidRPr="009A1BFB" w:rsidRDefault="000A1B57" w:rsidP="009A1BFB">
      <w:pPr>
        <w:pStyle w:val="PSI-Ttulo2"/>
      </w:pPr>
      <w:bookmarkStart w:id="8" w:name="_Toc28093643"/>
      <w:r>
        <w:t>CU Gestionar Bibliografía:</w:t>
      </w:r>
      <w:bookmarkEnd w:id="8"/>
    </w:p>
    <w:p w:rsidR="000A1B57" w:rsidRPr="0020391A" w:rsidRDefault="000A1B57" w:rsidP="00407D62">
      <w:pPr>
        <w:pStyle w:val="PSI-Normal"/>
        <w:numPr>
          <w:ilvl w:val="0"/>
          <w:numId w:val="8"/>
        </w:numPr>
      </w:pPr>
      <w:r>
        <w:t xml:space="preserve">Verificar la correcta escritura del texto mostrado y la correcta representación de símbolos especiales de la pantalla Inicial Bibliografía.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la correcta escritura del texto mostrado y la correcta representación de símbolos especiales de la pantalla Alta Bibliografía.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permita dar de alta una bibliografía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no permita dar de alta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8"/>
        </w:numPr>
      </w:pPr>
      <w:r>
        <w:t>Verificar que no permita dar de alta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exitoso ante el alta de la bibliografía.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lastRenderedPageBreak/>
        <w:t xml:space="preserve">Verificar que el sistema permita al Profesor dar de alta otras bibliografías nuevamente. </w:t>
      </w:r>
    </w:p>
    <w:p w:rsidR="000A1B57" w:rsidRDefault="000A1B57" w:rsidP="00407D62">
      <w:pPr>
        <w:pStyle w:val="PSI-Normal"/>
        <w:numPr>
          <w:ilvl w:val="0"/>
          <w:numId w:val="8"/>
        </w:numPr>
      </w:pPr>
      <w:r>
        <w:t>Verificar que el sistema permita cancelar la operación (alta de bibliografía)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la correcta escritura del texto mostrado y la correcta representación de símbolos especiales de la pantalla Baja Bibliografía.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permita dar de baja una bibliografía seleccionada, de forma satisfactoria.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exitoso ante la baja de la bibliografía.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emita un mensaje de aviso informando sobre un error a la hora de dar de baja.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 xml:space="preserve">Verificar que el sistema permita al Profesor dar de baja otras bibliografías nuevamente. </w:t>
      </w:r>
    </w:p>
    <w:p w:rsidR="000A1B57" w:rsidRDefault="000A1B57" w:rsidP="00407D62">
      <w:pPr>
        <w:pStyle w:val="PSI-Normal"/>
        <w:numPr>
          <w:ilvl w:val="0"/>
          <w:numId w:val="9"/>
        </w:numPr>
      </w:pPr>
      <w:r>
        <w:t>Verificar que el sistema permita cancelar la operación (baja de bibliografía)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la correcta escritura del texto mostrado y la correcta representación de símbolos especiales de la pantalla Modificación bibliografía.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autocomplete todos los campos de una bibliografía con los datos obtenidos de la BD. 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>Verificar que permita modificar los campos correspondientes de una bibliografía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no permita modificar los campos de una bibliografía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0"/>
        </w:numPr>
      </w:pPr>
      <w:r>
        <w:t>Verificar que no permita modificar los campos de una bibliografía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emita un mensaje de aviso exitoso ante la modificación de la bibliografía.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lastRenderedPageBreak/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0"/>
        </w:numPr>
      </w:pPr>
      <w:r>
        <w:t xml:space="preserve">Verificar que el sistema permita al Profesor modificar los campos de otras bibliografías nuevamente. </w:t>
      </w:r>
    </w:p>
    <w:p w:rsidR="000A1B57" w:rsidRPr="00AD0434" w:rsidRDefault="000A1B57" w:rsidP="00407D62">
      <w:pPr>
        <w:pStyle w:val="PSI-Normal"/>
        <w:numPr>
          <w:ilvl w:val="0"/>
          <w:numId w:val="10"/>
        </w:numPr>
      </w:pPr>
      <w:r>
        <w:t>Verificar que el sistema permita cancelar la operación (modificación de bibliografía)</w:t>
      </w:r>
    </w:p>
    <w:p w:rsidR="000A1B57" w:rsidRPr="00AD0434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9" w:name="_Toc28093644"/>
      <w:r>
        <w:t>CU Gestionar Carrera:</w:t>
      </w:r>
      <w:bookmarkEnd w:id="9"/>
    </w:p>
    <w:p w:rsidR="000A1B57" w:rsidRPr="0020391A" w:rsidRDefault="000A1B57" w:rsidP="00407D62">
      <w:pPr>
        <w:pStyle w:val="PSI-Normal"/>
        <w:numPr>
          <w:ilvl w:val="0"/>
          <w:numId w:val="11"/>
        </w:numPr>
      </w:pPr>
      <w:r>
        <w:t xml:space="preserve">Verificar la correcta escritura del texto mostrado y la correcta representación de símbolos especiales de la pantalla Inicial Carreras.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la correcta escritura del texto mostrado y la correcta representación de símbolos especiales de la pantalla Alta Carreras.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permita dar de alta una carrera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no permita dar de alta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1"/>
        </w:numPr>
      </w:pPr>
      <w:r>
        <w:t>Verificar que no permita dar de alta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exitoso ante el alta de la carrera.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 xml:space="preserve">Verificar que el sistema permita al empleado de Secretaría Académica dar de alta otras carreras nuevamente. </w:t>
      </w:r>
    </w:p>
    <w:p w:rsidR="000A1B57" w:rsidRDefault="000A1B57" w:rsidP="00407D62">
      <w:pPr>
        <w:pStyle w:val="PSI-Normal"/>
        <w:numPr>
          <w:ilvl w:val="0"/>
          <w:numId w:val="11"/>
        </w:numPr>
      </w:pPr>
      <w:r>
        <w:t>Verificar que el sistema permita cancelar la operación (alta de carrera)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9A1BFB" w:rsidRDefault="009A1BFB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Baja: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la correcta escritura del texto mostrado y la correcta representación de símbolos especiales de la pantalla Baja carreras.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permita dar de baja una carrera seleccionada, de forma satisfactoria si esta no cuenta con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no permita dar de baja una carrera si tiene planes asociados.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exitoso ante la baja de la carrera.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emita un mensaje de aviso informando sobre un error a la hora de dar de baja (cuenta con planes asociados,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 xml:space="preserve">Verificar que el sistema permita al empleado de Secretaría Académica dar de baja otras carreras nuevamente. </w:t>
      </w:r>
    </w:p>
    <w:p w:rsidR="000A1B57" w:rsidRDefault="000A1B57" w:rsidP="00407D62">
      <w:pPr>
        <w:pStyle w:val="PSI-Normal"/>
        <w:numPr>
          <w:ilvl w:val="0"/>
          <w:numId w:val="12"/>
        </w:numPr>
      </w:pPr>
      <w:r>
        <w:t>Verificar que el sistema permita cancelar la operación (baja de carrera)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la correcta escritura del texto mostrado y la correcta representación de símbolos especiales de la pantalla Modificación carreras.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autocomplete todos los campos de una carrera con los datos obtenidos de la BD. 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>Verificar que permita modificar los campos correspondientes de una carrera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no permita modificar los campos de una carrera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3"/>
        </w:numPr>
      </w:pPr>
      <w:r>
        <w:t>Verificar que no permita modificar los campos de una carrera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exitoso ante la modificación de la carrera.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3"/>
        </w:numPr>
      </w:pPr>
      <w:r>
        <w:t xml:space="preserve">Verificar que el sistema permita al empleado de Secretaría Académica modificar los campos de otras carreras nuevamente. </w:t>
      </w:r>
    </w:p>
    <w:p w:rsidR="000A1B57" w:rsidRPr="00AD0434" w:rsidRDefault="000A1B57" w:rsidP="00407D62">
      <w:pPr>
        <w:pStyle w:val="PSI-Normal"/>
        <w:numPr>
          <w:ilvl w:val="0"/>
          <w:numId w:val="13"/>
        </w:numPr>
      </w:pPr>
      <w:r>
        <w:t>Verificar que el sistema permita cancelar la operación (modificación de carrera)</w:t>
      </w:r>
    </w:p>
    <w:p w:rsidR="000A1B57" w:rsidRDefault="000A1B57" w:rsidP="000A1B57">
      <w:pPr>
        <w:pStyle w:val="PSI-Ttulo2"/>
      </w:pPr>
      <w:bookmarkStart w:id="10" w:name="_Toc28093645"/>
      <w:r w:rsidRPr="00AC47CF">
        <w:lastRenderedPageBreak/>
        <w:t>CU Gestionar Plan:</w:t>
      </w:r>
      <w:bookmarkEnd w:id="10"/>
      <w:r>
        <w:t xml:space="preserve"> </w:t>
      </w:r>
    </w:p>
    <w:p w:rsidR="000A1B57" w:rsidRPr="0020391A" w:rsidRDefault="000A1B57" w:rsidP="00407D62">
      <w:pPr>
        <w:pStyle w:val="PSI-Normal"/>
        <w:numPr>
          <w:ilvl w:val="0"/>
          <w:numId w:val="14"/>
        </w:numPr>
      </w:pPr>
      <w:r>
        <w:t xml:space="preserve">Verificar la correcta escritura del texto mostrado y la correcta representación de símbolos especiales de la pantalla Inicial Planes.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la correcta escritura del texto mostrado y la correcta representación de símbolos especiales de la pantalla Alta Planes.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no permita dar de alta un plan si alguno de los campos obligatorios se encuentra incompleto.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no permita dar de alta un plan si alguno de los campos (identificadores) se encuentran repetidos.</w:t>
      </w:r>
    </w:p>
    <w:p w:rsidR="000A1B57" w:rsidRPr="00397E57" w:rsidRDefault="000A1B57" w:rsidP="00407D62">
      <w:pPr>
        <w:pStyle w:val="PSI-Normal"/>
        <w:numPr>
          <w:ilvl w:val="0"/>
          <w:numId w:val="14"/>
        </w:numPr>
      </w:pPr>
      <w:r>
        <w:t>Verificar que permita dar de alta un plan si previamente se ha dado de alta una carrera.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emita un mensaje de aviso exitoso ante el alta del plan.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 xml:space="preserve">Verificar que el sistema permita al empleado de Secretaría Académica dar de alta otros planes nuevamente. </w:t>
      </w:r>
    </w:p>
    <w:p w:rsidR="000A1B57" w:rsidRDefault="000A1B57" w:rsidP="00407D62">
      <w:pPr>
        <w:pStyle w:val="PSI-Normal"/>
        <w:numPr>
          <w:ilvl w:val="0"/>
          <w:numId w:val="14"/>
        </w:numPr>
      </w:pPr>
      <w:r>
        <w:t>Verificar que el sistema permita cancelar la operación (alta de plan)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la correcta escritura del texto mostrado y la correcta representación de símbolos especiales de la pantalla Baja planes.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permita dar de baja un plan seleccionado, de forma satisfactoria si este no cuenta con asignaturas asociadas.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no permita dar de baja un plan si tiene asociadas asignaturas.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exitoso ante la baja de un plan.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 xml:space="preserve">Verificar que el sistema emita un mensaje de aviso informando sobre un error a la hora de dar de baja (cuenta con asignaturas asociadas,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lastRenderedPageBreak/>
        <w:t xml:space="preserve">Verificar que el sistema permita al empleado de Secretaría Académica dar de baja otros planes nuevamente. </w:t>
      </w:r>
    </w:p>
    <w:p w:rsidR="000A1B57" w:rsidRDefault="000A1B57" w:rsidP="00407D62">
      <w:pPr>
        <w:pStyle w:val="PSI-Normal"/>
        <w:numPr>
          <w:ilvl w:val="0"/>
          <w:numId w:val="15"/>
        </w:numPr>
      </w:pPr>
      <w:r>
        <w:t>Verificar que el sistema permita cancelar la operación (baja de plan)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la correcta escritura del texto mostrado y la correcta representación de símbolos especiales de la pantalla Modificación planes.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autocomplete todos los campos de un plan con los datos obtenidos de la BD. 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>Verificar que permita modificar los campos correspondientes de un plan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no permita modificar los campos de un plan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6"/>
        </w:numPr>
      </w:pPr>
      <w:r>
        <w:t>Verificar que no permita modificar los campos de un plan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exitoso ante la modificación de un plan.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6"/>
        </w:numPr>
      </w:pPr>
      <w:r>
        <w:t xml:space="preserve">Verificar que el sistema permita al empleado de Secretaría Académica modificar los campos de otros planes nuevamente. </w:t>
      </w:r>
    </w:p>
    <w:p w:rsidR="000A1B57" w:rsidRPr="00AD0434" w:rsidRDefault="000A1B57" w:rsidP="00407D62">
      <w:pPr>
        <w:pStyle w:val="PSI-Normal"/>
        <w:numPr>
          <w:ilvl w:val="0"/>
          <w:numId w:val="16"/>
        </w:numPr>
      </w:pPr>
      <w:r>
        <w:t>Verificar que el sistema permita cancelar la operación (modificación de plan)</w:t>
      </w:r>
    </w:p>
    <w:p w:rsidR="000A1B57" w:rsidRPr="0063335B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9A1BFB" w:rsidRDefault="000A1B57" w:rsidP="009A1BFB">
      <w:pPr>
        <w:pStyle w:val="PSI-Ttulo2"/>
      </w:pPr>
      <w:bookmarkStart w:id="11" w:name="_Toc28093646"/>
      <w:r>
        <w:lastRenderedPageBreak/>
        <w:t>CU Gestionar Profesor:</w:t>
      </w:r>
      <w:bookmarkEnd w:id="11"/>
    </w:p>
    <w:p w:rsidR="000A1B57" w:rsidRPr="0020391A" w:rsidRDefault="000A1B57" w:rsidP="00407D62">
      <w:pPr>
        <w:pStyle w:val="PSI-Normal"/>
        <w:numPr>
          <w:ilvl w:val="0"/>
          <w:numId w:val="17"/>
        </w:numPr>
      </w:pPr>
      <w:r>
        <w:t xml:space="preserve">Verificar la correcta escritura del texto mostrado y la correcta representación de símbolos especiales de la pantalla Inicial Profesores. 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la correcta escritura del texto mostrado y la correcta representación de símbolos especiales de la pantalla Alta Profesores.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permita dar de alta un profesor ante el completado de todos los campos obligatorios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no permita dar de alta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7"/>
        </w:numPr>
      </w:pPr>
      <w:r>
        <w:t>Verificar que no permita dar de alta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exitoso ante el alta del profesor.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 xml:space="preserve">Verificar que el sistema permita al empleado de Secretaría Académica dar de alta otros profesores nuevamente. </w:t>
      </w:r>
    </w:p>
    <w:p w:rsidR="000A1B57" w:rsidRDefault="000A1B57" w:rsidP="00407D62">
      <w:pPr>
        <w:pStyle w:val="PSI-Normal"/>
        <w:numPr>
          <w:ilvl w:val="0"/>
          <w:numId w:val="17"/>
        </w:numPr>
      </w:pPr>
      <w:r>
        <w:t>Verificar que el sistema permita cancelar la operación (alta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Baja: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la correcta escritura del texto mostrado y la correcta representación de símbolos especiales de la pantalla Baja profesores.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permita dar de baja un profesor seleccionado.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exitoso ante la baja del profesor.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emita un mensaje de aviso informando sobre un error a la hora de dar de baja. 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 xml:space="preserve">Verificar que el sistema permita al empleado de Secretaría Académica dar de baja otros profesores nuevamente. </w:t>
      </w:r>
    </w:p>
    <w:p w:rsidR="000A1B57" w:rsidRDefault="000A1B57" w:rsidP="00407D62">
      <w:pPr>
        <w:pStyle w:val="PSI-Normal"/>
        <w:numPr>
          <w:ilvl w:val="0"/>
          <w:numId w:val="18"/>
        </w:numPr>
      </w:pPr>
      <w:r>
        <w:t>Verificar que el sistema permita cancelar la operación (baja de profesor)</w:t>
      </w: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lastRenderedPageBreak/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la correcta escritura del texto mostrado y la correcta representación de símbolos especiales de la pantalla Modificación profesores.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autocomplete todos los campos de un profesor con los datos obtenidos de la BD. 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permita modificar los campos correspondientes de un profesor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no permita modificar los campos de un profesor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19"/>
        </w:numPr>
      </w:pPr>
      <w:r>
        <w:t>Verificar que no permita modificar los campos de un profesor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>Verificar que el sistema emita un mensaje de aviso exitoso ante la modificación del</w:t>
      </w:r>
      <w:r w:rsidRPr="00E30DAD">
        <w:t xml:space="preserve"> </w:t>
      </w:r>
      <w:r>
        <w:t xml:space="preserve">profesor.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19"/>
        </w:numPr>
      </w:pPr>
      <w:r>
        <w:t xml:space="preserve">Verificar que el sistema permita al empleado de Secretaría Académica modificar los campos de otros profesores nuevamente. </w:t>
      </w:r>
    </w:p>
    <w:p w:rsidR="000A1B57" w:rsidRPr="00AD0434" w:rsidRDefault="000A1B57" w:rsidP="00407D62">
      <w:pPr>
        <w:pStyle w:val="PSI-Normal"/>
        <w:numPr>
          <w:ilvl w:val="0"/>
          <w:numId w:val="19"/>
        </w:numPr>
      </w:pPr>
      <w:r>
        <w:t>Verificar que el sistema permita cancelar la operación (modificación de profesor)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A1B57" w:rsidRPr="009A1BFB" w:rsidRDefault="000A1B57" w:rsidP="009A1BFB">
      <w:pPr>
        <w:pStyle w:val="PSI-Ttulo2"/>
      </w:pPr>
      <w:bookmarkStart w:id="12" w:name="_Toc28093647"/>
      <w:r>
        <w:t>CU Gestionar Programa:</w:t>
      </w:r>
      <w:bookmarkEnd w:id="12"/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>Alta: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la correcta escritura del texto mostrado y la correcta representación de símbolos especiales de la pantalla Alta Programas.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permita dar de alta un programa ante el completado de todos los campos obligatorios del formulario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no permita dar de alta un programa si alguno de los campos obligatorios del formulario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0"/>
        </w:numPr>
      </w:pPr>
      <w:r>
        <w:t>Verificar que no permita dar de alta un programa si alguno de los campos (identificadores) del formulario se encuentran repetidos.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lastRenderedPageBreak/>
        <w:t xml:space="preserve">Verificar que el sistema emita un mensaje de aviso exitoso ante el alta del programa.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emita un mensaje de aviso informando sobre un error a la hora de dar de alta (campo incompleto,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 xml:space="preserve">Verificar que el sistema permita al Profesor dar de alta otros programas nuevamente. </w:t>
      </w:r>
    </w:p>
    <w:p w:rsidR="000A1B57" w:rsidRDefault="000A1B57" w:rsidP="00407D62">
      <w:pPr>
        <w:pStyle w:val="PSI-Normal"/>
        <w:numPr>
          <w:ilvl w:val="0"/>
          <w:numId w:val="20"/>
        </w:numPr>
      </w:pPr>
      <w:r>
        <w:t>Verificar que el sistema permita cancelar la operación (alta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720"/>
        <w:rPr>
          <w:b/>
        </w:rPr>
      </w:pPr>
      <w:r>
        <w:rPr>
          <w:b/>
        </w:rPr>
        <w:t xml:space="preserve">Modificación: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la correcta escritura del texto mostrado y la correcta representación de símbolos especiales de la pantalla Modificación programas.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autocomplete todos los campos del formulario de un programa con los datos obtenidos de la BD. 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>Verificar que permita modificar los campos del formulario correspondientes de un programa de manera satisfactoria (sin redundancia y/o espacios vacíos)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no permita modificar los campos del formulario de un programa si alguno de los campos obligatorios se encuentra incompleto. </w:t>
      </w:r>
    </w:p>
    <w:p w:rsidR="000A1B57" w:rsidRPr="00397E57" w:rsidRDefault="000A1B57" w:rsidP="00407D62">
      <w:pPr>
        <w:pStyle w:val="PSI-Normal"/>
        <w:numPr>
          <w:ilvl w:val="0"/>
          <w:numId w:val="21"/>
        </w:numPr>
      </w:pPr>
      <w:r>
        <w:t>Verificar que no permita modificar los campos del formulario de un programa si alguno de los campos (identificadores) se encuentran repetidos.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exitoso ante la modificación del programa.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emita un mensaje de aviso informando sobre un error a la hora de modificar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1"/>
        </w:numPr>
      </w:pPr>
      <w:r>
        <w:t xml:space="preserve">Verificar que el sistema permita al profesor modificar los campos de los formularios de otros programas nuevamente. </w:t>
      </w:r>
    </w:p>
    <w:p w:rsidR="000A1B57" w:rsidRPr="00AD0434" w:rsidRDefault="000A1B57" w:rsidP="00407D62">
      <w:pPr>
        <w:pStyle w:val="PSI-Normal"/>
        <w:numPr>
          <w:ilvl w:val="0"/>
          <w:numId w:val="21"/>
        </w:numPr>
      </w:pPr>
      <w:r>
        <w:t>Verificar que el sistema permita cancelar la operación (modificación de formulario programa)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3" w:name="_Toc28093648"/>
      <w:r>
        <w:lastRenderedPageBreak/>
        <w:t>CU Ingresar al Sistema:</w:t>
      </w:r>
      <w:bookmarkEnd w:id="13"/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la correcta escritura del texto mostrado y la correcta representación de símbolos especiales de la pantalla principal del sistema.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acceda al sistema y se autentifique de manera exitosa.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luego de haber sido autentificado, cuente con las acciones específicas de acuerdo a su rol.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Permitir el acceso al sistema y la autentificación del invitado solo si los campos "correo institucional" y "contraseña" son válidos.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"correo institucional"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el campo "contraseña" no es válido (erróneo o incompleto).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Rechazar el acceso al sistema y la autentificación del invitado si los campos "correo institucional" y "contraseña" no son válidos (erróneos o incompletos).</w:t>
      </w:r>
    </w:p>
    <w:p w:rsidR="000A1B57" w:rsidRDefault="000A1B57" w:rsidP="00407D62">
      <w:pPr>
        <w:pStyle w:val="PSI-Normal"/>
        <w:numPr>
          <w:ilvl w:val="0"/>
          <w:numId w:val="22"/>
        </w:numPr>
      </w:pPr>
      <w:r>
        <w:t>Verificar que el invitado intente acceder y autentificarse en el sistema, a lo sumo 3 intentos (ante alguno de los campos erróneos).</w:t>
      </w:r>
    </w:p>
    <w:p w:rsidR="009A1BFB" w:rsidRDefault="000A1B57" w:rsidP="000A1B57">
      <w:pPr>
        <w:pStyle w:val="PSI-Normal"/>
        <w:ind w:left="720" w:hanging="360"/>
      </w:pPr>
      <w:r>
        <w:t xml:space="preserve"> </w:t>
      </w:r>
    </w:p>
    <w:p w:rsidR="000A1B57" w:rsidRDefault="000A1B57" w:rsidP="000A1B57">
      <w:pPr>
        <w:pStyle w:val="PSI-Ttulo2"/>
      </w:pPr>
      <w:bookmarkStart w:id="14" w:name="_Toc28093649"/>
      <w:r>
        <w:t>CU Obtener Asignaturas Pendientes:</w:t>
      </w:r>
      <w:bookmarkEnd w:id="14"/>
    </w:p>
    <w:p w:rsidR="000A1B57" w:rsidRDefault="000A1B57" w:rsidP="00407D62">
      <w:pPr>
        <w:pStyle w:val="PSI-Normal"/>
        <w:numPr>
          <w:ilvl w:val="0"/>
          <w:numId w:val="23"/>
        </w:numPr>
      </w:pPr>
      <w:r>
        <w:t>Verificar la correcta escritura del texto mostrado y la correcta representación de símbolos especiales de la pantalla Asignaturas Pendientes.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 xml:space="preserve">Verificar que se muestren las asignaturas que tengan programas pendientes de acuerdo a una determinada carrera y año. 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>Verificar que no se muestren las asignaturas de otras carreras.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>Verificar que no se muestren las asignaturas de otros años.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 xml:space="preserve">Verificar que no se muestren las asignaturas que ya cuenten con su programa correspondiente de una determinada carrera. 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 xml:space="preserve">Verificar que si una carrera no posee asignaturas con programas pendientes no muestre ningún listado (solo un mensaje de aviso). </w:t>
      </w:r>
    </w:p>
    <w:p w:rsidR="000A1B57" w:rsidRDefault="000A1B57" w:rsidP="00407D62">
      <w:pPr>
        <w:pStyle w:val="PSI-Normal"/>
        <w:numPr>
          <w:ilvl w:val="0"/>
          <w:numId w:val="23"/>
        </w:numPr>
      </w:pPr>
      <w:r>
        <w:t xml:space="preserve">Verificar que el sistema permita obtener otras asignaturas pendientes nuevamente. </w:t>
      </w:r>
    </w:p>
    <w:p w:rsidR="000A1B57" w:rsidRPr="0082297C" w:rsidRDefault="000A1B57" w:rsidP="00407D62">
      <w:pPr>
        <w:pStyle w:val="PSI-Normal"/>
        <w:numPr>
          <w:ilvl w:val="0"/>
          <w:numId w:val="23"/>
        </w:numPr>
      </w:pPr>
      <w:r>
        <w:t>Verificar que el sistema permita cancelar la operación.</w:t>
      </w:r>
    </w:p>
    <w:p w:rsidR="000A1B57" w:rsidRDefault="000A1B57" w:rsidP="000A1B57">
      <w:pPr>
        <w:pStyle w:val="PSI-Ttulo2"/>
      </w:pPr>
      <w:bookmarkStart w:id="15" w:name="_Toc28093650"/>
      <w:r>
        <w:lastRenderedPageBreak/>
        <w:t>CU Revisar Programa:</w:t>
      </w:r>
      <w:bookmarkEnd w:id="15"/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la correcta escritura del texto mostrado y la correcta representación de símbolos especiales de la pantalla Revisar formulario Programa.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se muestren los formularios de los programas correspondientes a revisar.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empleado de Secretaría Académica y/o el Jefe de Departamento puedan realizar las observaciones correspondientes en el campo "observaciones".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 xml:space="preserve">Verificar que las observaciones realizadas (en caso de haber) sean enviadas al profesor correspondiente. 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revisar otro formulario de un programa nuevamente.</w:t>
      </w:r>
    </w:p>
    <w:p w:rsidR="000A1B57" w:rsidRDefault="000A1B57" w:rsidP="00407D62">
      <w:pPr>
        <w:pStyle w:val="PSI-Normal"/>
        <w:numPr>
          <w:ilvl w:val="0"/>
          <w:numId w:val="24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6" w:name="_Toc28093651"/>
      <w:r>
        <w:t>CU Seguir Programa:</w:t>
      </w:r>
      <w:bookmarkEnd w:id="16"/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la correcta escritura del texto mostrado y la correcta representación de símbolos especiales de la pantalla Seguir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 xml:space="preserve">Verificar que se pueda filtrar por el código de asignatura. 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muestre la ubicación física de donde se encuentra el programa impreso aprobado para ser firmado.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"marcar" la ubicación de un programa.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modificar la ubicación de un programa a medida que va transitando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se pueda finalizar el seguimiento de un programa una vez que finalizó el circuito de firmas.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seguir otro programa nuevamente.</w:t>
      </w:r>
    </w:p>
    <w:p w:rsidR="000A1B57" w:rsidRDefault="000A1B57" w:rsidP="00407D62">
      <w:pPr>
        <w:pStyle w:val="PSI-Normal"/>
        <w:numPr>
          <w:ilvl w:val="0"/>
          <w:numId w:val="25"/>
        </w:numPr>
      </w:pPr>
      <w:r>
        <w:t>Verificar que el sistema permita cancelar la operación.</w:t>
      </w:r>
    </w:p>
    <w:p w:rsidR="000A1B57" w:rsidRPr="00740412" w:rsidRDefault="000A1B57" w:rsidP="000A1B57">
      <w:pPr>
        <w:pStyle w:val="PSI-Normal"/>
      </w:pPr>
    </w:p>
    <w:p w:rsidR="000A1B57" w:rsidRDefault="000A1B57" w:rsidP="000A1B57">
      <w:pPr>
        <w:pStyle w:val="PSI-Ttulo2"/>
      </w:pPr>
      <w:bookmarkStart w:id="17" w:name="_Toc28093652"/>
      <w:r>
        <w:lastRenderedPageBreak/>
        <w:t>CU Subir Plan:</w:t>
      </w:r>
      <w:bookmarkEnd w:id="17"/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la correcta escritura del texto mostrado y la correcta representación de símbolos especiales de la pantalla Subir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permita seleccionar un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se cargue un Plan impreso escaneado luego de haber completado los campos carrera y código de Plan.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exitoso ante la carga del plan correspondiente.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 xml:space="preserve">Verificar que el sistema emita un mensaje de aviso informando sobre un error a la hora de cargar el plan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no se cargue en el sistema un plan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subir otro plan nuevamente.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6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Ttulo2"/>
      </w:pPr>
      <w:bookmarkStart w:id="18" w:name="_Toc28093653"/>
      <w:r>
        <w:t>CU Subir Programa Firmado:</w:t>
      </w:r>
      <w:bookmarkEnd w:id="18"/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se cargue un Programa impreso escaneado luego de haber completado los campos año, carrera y asignatura.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 xml:space="preserve">Verificar que el sistema emita un mensaje de aviso exitoso ante la carga del programa correspondiente.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lastRenderedPageBreak/>
        <w:t xml:space="preserve">Verificar que el sistema emita un mensaje de aviso informando sobre un error a la hora de cargar el programa correspondiente (campo incompleto, repetido, </w:t>
      </w:r>
      <w:proofErr w:type="spellStart"/>
      <w:r>
        <w:t>etc</w:t>
      </w:r>
      <w:proofErr w:type="spellEnd"/>
      <w:r>
        <w:t xml:space="preserve">). 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no se cargue en el sistema un programa que se ha cargado previamente con los campos iguales al actual.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subir otro programa nuevamente.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27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hanging="360"/>
      </w:pPr>
    </w:p>
    <w:p w:rsidR="009A1BFB" w:rsidRDefault="009A1BFB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19" w:name="_Toc28093654"/>
      <w:r>
        <w:t>CU Ver Información Asignatura:</w:t>
      </w:r>
      <w:bookmarkEnd w:id="19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la correcta escritura del texto mostrado y la correcta representación de símbolos especiales de la pantalla Asignaturas.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permita seleccionar una asignatura.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correctamente los datos pertenecientes (docente y vigencia) a la asignatura seleccionada de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no se muestre ninguna información si no se ha seleccionado una carrera, plan y asignatura previamente.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 xml:space="preserve">Verificar que se muestren los datos solamente de la asignatura seleccionada. 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se muestren las asignaturas correspondientes a una determinada carrera y plan.</w:t>
      </w:r>
    </w:p>
    <w:p w:rsidR="000A1B57" w:rsidRDefault="000A1B57" w:rsidP="00407D62">
      <w:pPr>
        <w:pStyle w:val="PSI-Normal"/>
        <w:numPr>
          <w:ilvl w:val="0"/>
          <w:numId w:val="28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Default="000A1B57" w:rsidP="000A1B57">
      <w:pPr>
        <w:pStyle w:val="PSI-Normal"/>
        <w:ind w:left="720" w:hanging="360"/>
      </w:pPr>
    </w:p>
    <w:p w:rsidR="000A1B57" w:rsidRPr="007E3B46" w:rsidRDefault="000A1B57" w:rsidP="000A1B57">
      <w:pPr>
        <w:pStyle w:val="PSI-Ttulo2"/>
      </w:pPr>
      <w:bookmarkStart w:id="20" w:name="_Toc28093655"/>
      <w:r>
        <w:lastRenderedPageBreak/>
        <w:t>CU Visualizar Plan:</w:t>
      </w:r>
      <w:bookmarkEnd w:id="20"/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la correcta escritura del texto mostrado y la correcta representación de símbolos especiales de la pantalla Planes.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permita seleccionar un plan.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visualicen solamente los planes de una determinada carrera seleccionada previamente.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se visualice el plan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 xml:space="preserve">Verificar que si un plan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29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9A1BFB" w:rsidRDefault="009A1BFB" w:rsidP="000A1B57">
      <w:pPr>
        <w:pStyle w:val="PSI-Normal"/>
        <w:ind w:left="720" w:firstLine="0"/>
      </w:pPr>
    </w:p>
    <w:p w:rsidR="000A1B57" w:rsidRPr="007E3B46" w:rsidRDefault="000A1B57" w:rsidP="000A1B57">
      <w:pPr>
        <w:pStyle w:val="PSI-Ttulo2"/>
      </w:pPr>
      <w:bookmarkStart w:id="21" w:name="_Toc28093656"/>
      <w:r>
        <w:t>CU Visualizar Programa:</w:t>
      </w:r>
      <w:bookmarkEnd w:id="21"/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la correcta escritura del texto mostrado y la correcta representación de símbolos especiales de la pantalla Programa.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 año.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permita seleccionar una carrera.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listado de programas de asignaturas correspondientes al año y carrera seleccionada.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solamente el programa de una determinada asignatura filtrada previamente.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se visualice el programa seleccionado en una nueva pestaña del navegador correctamente.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 xml:space="preserve">Verificar que si un programa no se encuentra cargado en el sistema, no se permita seleccionar. </w:t>
      </w:r>
    </w:p>
    <w:p w:rsidR="000A1B57" w:rsidRDefault="000A1B57" w:rsidP="00407D62">
      <w:pPr>
        <w:pStyle w:val="PSI-Normal"/>
        <w:numPr>
          <w:ilvl w:val="0"/>
          <w:numId w:val="30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Ttulo2"/>
      </w:pPr>
      <w:bookmarkStart w:id="22" w:name="_Toc28093657"/>
      <w:r>
        <w:lastRenderedPageBreak/>
        <w:t>Informe Gerencial:</w:t>
      </w:r>
      <w:bookmarkEnd w:id="22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la correcta escritura del texto mostrado y la correcta representación de símbolos especiales de la pantalla Informe.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permita generar un informe detallado personalizable.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cada asignatura.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docente con sus respectivas asignaturas.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detalle la cantidad de avisos realizados por carrera.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rojo aquellos programas de asignatura que nunca fueron presentados.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amarillo aquellos programas de asignatura que se encuentren desactualizados.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marque en color verde aquellos programas de asignatura que se encuentren actualizados.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 xml:space="preserve">Verificar que se permita al empleado de Secretaría Académica generar nuevamente un nuevo informe. 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se genere el informe en una nueva pestaña del navegador.</w:t>
      </w:r>
    </w:p>
    <w:p w:rsidR="000A1B57" w:rsidRDefault="000A1B57" w:rsidP="00407D62">
      <w:pPr>
        <w:pStyle w:val="PSI-Normal"/>
        <w:numPr>
          <w:ilvl w:val="0"/>
          <w:numId w:val="31"/>
        </w:numPr>
      </w:pPr>
      <w:r>
        <w:t>Verificar que el sistema permita cancelar la operación.</w:t>
      </w:r>
    </w:p>
    <w:p w:rsidR="000A1B57" w:rsidRDefault="000A1B57" w:rsidP="000A1B57">
      <w:pPr>
        <w:pStyle w:val="PSI-Normal"/>
        <w:ind w:left="720" w:firstLine="0"/>
      </w:pPr>
    </w:p>
    <w:p w:rsidR="000A1B57" w:rsidRDefault="000A1B57" w:rsidP="000A1B57">
      <w:pPr>
        <w:pStyle w:val="PSI-Ttulo2"/>
      </w:pPr>
      <w:bookmarkStart w:id="23" w:name="_Toc28093658"/>
      <w:r>
        <w:t>C</w:t>
      </w:r>
      <w:r w:rsidRPr="008663C0">
        <w:t>arga masiva:</w:t>
      </w:r>
      <w:bookmarkEnd w:id="23"/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la correcta escritura del texto mostrado y la correcta representación de símbolos especiales de la pantalla Subir Programa.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plan.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año.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 la asignatura.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cargar varios programas a la vez, en base al profesor.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lastRenderedPageBreak/>
        <w:t>Verificar que el sistema permita cargar varios programas a la vez, en base a la carrera.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exitoso ante la carga de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el sistema emita un mensaje de aviso informando sobre un error a la hora de cargar los programas correspondientes.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 xml:space="preserve">Verificar que no se carguen en el sistema los programas que han sido cargados previamente. 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subir otros programas nuevamente.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permita cancelar la operación.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solo admita cargar archivos con extensión .PDF original.</w:t>
      </w:r>
    </w:p>
    <w:p w:rsidR="000A1B57" w:rsidRDefault="000A1B57" w:rsidP="00407D62">
      <w:pPr>
        <w:pStyle w:val="PSI-Normal"/>
        <w:numPr>
          <w:ilvl w:val="0"/>
          <w:numId w:val="32"/>
        </w:numPr>
      </w:pPr>
      <w:r>
        <w:t>Verificar que el sistema no admita la carga de archivos con extensión distinta de .PDF original.</w:t>
      </w:r>
    </w:p>
    <w:p w:rsidR="000A1B57" w:rsidRDefault="000A1B57" w:rsidP="000A1B57">
      <w:pPr>
        <w:pStyle w:val="PSI-Normal"/>
        <w:ind w:left="720" w:firstLine="0"/>
        <w:rPr>
          <w:b/>
        </w:rPr>
      </w:pPr>
    </w:p>
    <w:p w:rsidR="000A1B57" w:rsidRDefault="000A1B57" w:rsidP="000A1B57">
      <w:pPr>
        <w:pStyle w:val="PSI-Normal"/>
        <w:ind w:left="720" w:firstLine="0"/>
        <w:rPr>
          <w:b/>
        </w:rPr>
      </w:pPr>
    </w:p>
    <w:p w:rsidR="009A1BFB" w:rsidRDefault="009A1BFB" w:rsidP="000A1B57">
      <w:pPr>
        <w:pStyle w:val="PSI-Normal"/>
        <w:ind w:left="720" w:firstLine="0"/>
        <w:rPr>
          <w:b/>
        </w:rPr>
      </w:pPr>
    </w:p>
    <w:p w:rsidR="000A1B57" w:rsidRPr="004E63CA" w:rsidRDefault="000A1B57" w:rsidP="000A1B57">
      <w:pPr>
        <w:pStyle w:val="PSI-Ttulo2"/>
      </w:pPr>
      <w:bookmarkStart w:id="24" w:name="_Toc28093659"/>
      <w:r>
        <w:t>G</w:t>
      </w:r>
      <w:r w:rsidRPr="0010445C">
        <w:t>estión de vigencia de programa</w:t>
      </w:r>
      <w:r>
        <w:t>:</w:t>
      </w:r>
      <w:bookmarkEnd w:id="24"/>
      <w:r>
        <w:t xml:space="preserve"> 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>Verificar la correcta escritura del texto mostrado y la correcta representación de símbolos especiales de la pantalla Vigencia.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 xml:space="preserve">Verificar que la vigencia de cada programa se calcule en base a la manera especificada. 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 xml:space="preserve">Verificar que cuando la vigencia expire, se detalle que se debe presentar un nuevo programa. 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 xml:space="preserve">Verificar que mientras la vigencia continúe vigente, no se detalle que se deba presentar un nuevo programa. 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>Verificar que se permita al empleado de Secretaría Académica actualizar las fechas de vigencia de cada programa.</w:t>
      </w:r>
    </w:p>
    <w:p w:rsidR="000A1B57" w:rsidRDefault="000A1B57" w:rsidP="00407D62">
      <w:pPr>
        <w:pStyle w:val="PSI-Normal"/>
        <w:numPr>
          <w:ilvl w:val="0"/>
          <w:numId w:val="33"/>
        </w:numPr>
      </w:pPr>
      <w:r>
        <w:t>Verificar que el sistema permita cancelar la operación.</w:t>
      </w:r>
    </w:p>
    <w:p w:rsidR="000A1B57" w:rsidRPr="008663C0" w:rsidRDefault="000A1B57" w:rsidP="000A1B57">
      <w:pPr>
        <w:pStyle w:val="PSI-Normal"/>
        <w:ind w:left="720" w:firstLine="0"/>
        <w:rPr>
          <w:b/>
        </w:rPr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D62" w:rsidRDefault="00407D62" w:rsidP="00C94FBE">
      <w:pPr>
        <w:spacing w:before="0" w:line="240" w:lineRule="auto"/>
      </w:pPr>
      <w:r>
        <w:separator/>
      </w:r>
    </w:p>
    <w:p w:rsidR="00407D62" w:rsidRDefault="00407D62"/>
  </w:endnote>
  <w:endnote w:type="continuationSeparator" w:id="0">
    <w:p w:rsidR="00407D62" w:rsidRDefault="00407D62" w:rsidP="00C94FBE">
      <w:pPr>
        <w:spacing w:before="0" w:line="240" w:lineRule="auto"/>
      </w:pPr>
      <w:r>
        <w:continuationSeparator/>
      </w:r>
    </w:p>
    <w:p w:rsidR="00407D62" w:rsidRDefault="00407D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4C2A6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4C2A6D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4C2A6D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06BB1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06BB1">
          <w:rPr>
            <w:rFonts w:asciiTheme="majorHAnsi" w:hAnsiTheme="majorHAnsi" w:cstheme="majorHAnsi"/>
            <w:noProof/>
          </w:rPr>
          <w:t>21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4C2A6D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0A1B57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D62" w:rsidRDefault="00407D62" w:rsidP="00C94FBE">
      <w:pPr>
        <w:spacing w:before="0" w:line="240" w:lineRule="auto"/>
      </w:pPr>
      <w:r>
        <w:separator/>
      </w:r>
    </w:p>
    <w:p w:rsidR="00407D62" w:rsidRDefault="00407D62"/>
  </w:footnote>
  <w:footnote w:type="continuationSeparator" w:id="0">
    <w:p w:rsidR="00407D62" w:rsidRDefault="00407D62" w:rsidP="00C94FBE">
      <w:pPr>
        <w:spacing w:before="0" w:line="240" w:lineRule="auto"/>
      </w:pPr>
      <w:r>
        <w:continuationSeparator/>
      </w:r>
    </w:p>
    <w:p w:rsidR="00407D62" w:rsidRDefault="00407D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Planificación de Pruebas Preliminares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A1B57">
          <w:rPr>
            <w:rFonts w:asciiTheme="majorHAnsi" w:eastAsiaTheme="majorEastAsia" w:hAnsiTheme="majorHAnsi" w:cstheme="majorBidi"/>
            <w:lang w:val="es-AR"/>
          </w:rPr>
          <w:t>Fase Construcción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2A6D" w:rsidRPr="004C2A6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4C2A6D" w:rsidRPr="004C2A6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4C2A6D" w:rsidRPr="004C2A6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5554"/>
    <w:multiLevelType w:val="hybridMultilevel"/>
    <w:tmpl w:val="61928C3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070D8"/>
    <w:multiLevelType w:val="hybridMultilevel"/>
    <w:tmpl w:val="E2BA7C7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711410"/>
    <w:multiLevelType w:val="hybridMultilevel"/>
    <w:tmpl w:val="DC14657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31431"/>
    <w:multiLevelType w:val="hybridMultilevel"/>
    <w:tmpl w:val="668C6C6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41F91"/>
    <w:multiLevelType w:val="hybridMultilevel"/>
    <w:tmpl w:val="812610D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7285C"/>
    <w:multiLevelType w:val="hybridMultilevel"/>
    <w:tmpl w:val="45A2E9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B4F4B"/>
    <w:multiLevelType w:val="hybridMultilevel"/>
    <w:tmpl w:val="905470D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2458AB"/>
    <w:multiLevelType w:val="hybridMultilevel"/>
    <w:tmpl w:val="D158AD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5E0C45"/>
    <w:multiLevelType w:val="hybridMultilevel"/>
    <w:tmpl w:val="B8C4C6B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A369F"/>
    <w:multiLevelType w:val="hybridMultilevel"/>
    <w:tmpl w:val="5DB0999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A71629"/>
    <w:multiLevelType w:val="hybridMultilevel"/>
    <w:tmpl w:val="CEDC5A1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977730"/>
    <w:multiLevelType w:val="hybridMultilevel"/>
    <w:tmpl w:val="9D9CD42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D36A1A"/>
    <w:multiLevelType w:val="hybridMultilevel"/>
    <w:tmpl w:val="1F369F8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F7988"/>
    <w:multiLevelType w:val="hybridMultilevel"/>
    <w:tmpl w:val="3A3CA1F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D22173"/>
    <w:multiLevelType w:val="hybridMultilevel"/>
    <w:tmpl w:val="F2206E2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93467C"/>
    <w:multiLevelType w:val="hybridMultilevel"/>
    <w:tmpl w:val="8066562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7710C1"/>
    <w:multiLevelType w:val="hybridMultilevel"/>
    <w:tmpl w:val="5B7044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A6513"/>
    <w:multiLevelType w:val="hybridMultilevel"/>
    <w:tmpl w:val="9A3A097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116437"/>
    <w:multiLevelType w:val="hybridMultilevel"/>
    <w:tmpl w:val="9E16374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A6301F"/>
    <w:multiLevelType w:val="hybridMultilevel"/>
    <w:tmpl w:val="A5F07B8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075DDA"/>
    <w:multiLevelType w:val="hybridMultilevel"/>
    <w:tmpl w:val="80108E5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CF2D70"/>
    <w:multiLevelType w:val="hybridMultilevel"/>
    <w:tmpl w:val="D9B821C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90BB8"/>
    <w:multiLevelType w:val="hybridMultilevel"/>
    <w:tmpl w:val="1D2461DE"/>
    <w:lvl w:ilvl="0" w:tplc="0C0A0001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849418F"/>
    <w:multiLevelType w:val="hybridMultilevel"/>
    <w:tmpl w:val="ABA8F0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C713FF"/>
    <w:multiLevelType w:val="hybridMultilevel"/>
    <w:tmpl w:val="B97C639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063621"/>
    <w:multiLevelType w:val="hybridMultilevel"/>
    <w:tmpl w:val="AB1AAA0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F835FD"/>
    <w:multiLevelType w:val="hybridMultilevel"/>
    <w:tmpl w:val="C29C646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6774FE"/>
    <w:multiLevelType w:val="hybridMultilevel"/>
    <w:tmpl w:val="5D4A355C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ADC3CA2"/>
    <w:multiLevelType w:val="hybridMultilevel"/>
    <w:tmpl w:val="9DFC644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FA085B"/>
    <w:multiLevelType w:val="hybridMultilevel"/>
    <w:tmpl w:val="914A42D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FB5454"/>
    <w:multiLevelType w:val="hybridMultilevel"/>
    <w:tmpl w:val="C45CB55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D64906"/>
    <w:multiLevelType w:val="hybridMultilevel"/>
    <w:tmpl w:val="795E7434"/>
    <w:lvl w:ilvl="0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2">
    <w:nsid w:val="7DFC772E"/>
    <w:multiLevelType w:val="hybridMultilevel"/>
    <w:tmpl w:val="09429D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"/>
  </w:num>
  <w:num w:numId="4">
    <w:abstractNumId w:val="21"/>
  </w:num>
  <w:num w:numId="5">
    <w:abstractNumId w:val="27"/>
  </w:num>
  <w:num w:numId="6">
    <w:abstractNumId w:val="14"/>
  </w:num>
  <w:num w:numId="7">
    <w:abstractNumId w:val="2"/>
  </w:num>
  <w:num w:numId="8">
    <w:abstractNumId w:val="28"/>
  </w:num>
  <w:num w:numId="9">
    <w:abstractNumId w:val="13"/>
  </w:num>
  <w:num w:numId="10">
    <w:abstractNumId w:val="1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9"/>
  </w:num>
  <w:num w:numId="16">
    <w:abstractNumId w:val="0"/>
  </w:num>
  <w:num w:numId="17">
    <w:abstractNumId w:val="16"/>
  </w:num>
  <w:num w:numId="18">
    <w:abstractNumId w:val="10"/>
  </w:num>
  <w:num w:numId="19">
    <w:abstractNumId w:val="30"/>
  </w:num>
  <w:num w:numId="20">
    <w:abstractNumId w:val="18"/>
  </w:num>
  <w:num w:numId="21">
    <w:abstractNumId w:val="9"/>
  </w:num>
  <w:num w:numId="22">
    <w:abstractNumId w:val="24"/>
  </w:num>
  <w:num w:numId="23">
    <w:abstractNumId w:val="7"/>
  </w:num>
  <w:num w:numId="24">
    <w:abstractNumId w:val="25"/>
  </w:num>
  <w:num w:numId="25">
    <w:abstractNumId w:val="26"/>
  </w:num>
  <w:num w:numId="26">
    <w:abstractNumId w:val="4"/>
  </w:num>
  <w:num w:numId="27">
    <w:abstractNumId w:val="8"/>
  </w:num>
  <w:num w:numId="28">
    <w:abstractNumId w:val="6"/>
  </w:num>
  <w:num w:numId="29">
    <w:abstractNumId w:val="19"/>
  </w:num>
  <w:num w:numId="30">
    <w:abstractNumId w:val="20"/>
  </w:num>
  <w:num w:numId="31">
    <w:abstractNumId w:val="5"/>
  </w:num>
  <w:num w:numId="32">
    <w:abstractNumId w:val="15"/>
  </w:num>
  <w:num w:numId="33">
    <w:abstractNumId w:val="32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A1B5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07D62"/>
    <w:rsid w:val="00416240"/>
    <w:rsid w:val="00432A18"/>
    <w:rsid w:val="00450890"/>
    <w:rsid w:val="004525FF"/>
    <w:rsid w:val="004807AF"/>
    <w:rsid w:val="0049000B"/>
    <w:rsid w:val="004936D2"/>
    <w:rsid w:val="004A54C8"/>
    <w:rsid w:val="004C2A6D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1BFB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6BB1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customStyle="1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C0051-ADAE-468E-B891-69EFC70D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444</TotalTime>
  <Pages>21</Pages>
  <Words>4842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Pruebas Preliminares</dc:title>
  <dc:subject>Sistema VASPA</dc:subject>
  <dc:creator>Nicolás Sartini</dc:creator>
  <cp:lastModifiedBy>Usuario</cp:lastModifiedBy>
  <cp:revision>94</cp:revision>
  <dcterms:created xsi:type="dcterms:W3CDTF">2018-08-31T03:34:00Z</dcterms:created>
  <dcterms:modified xsi:type="dcterms:W3CDTF">2019-12-24T18:27:00Z</dcterms:modified>
  <cp:category>Fase Construcción</cp:category>
</cp:coreProperties>
</file>